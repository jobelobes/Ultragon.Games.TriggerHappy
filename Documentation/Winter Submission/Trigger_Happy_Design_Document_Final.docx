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D69B12" w14:textId="77777777" w:rsidR="001C416B" w:rsidRDefault="001C416B" w:rsidP="001C416B">
      <w:pPr>
        <w:rPr>
          <w:b/>
          <w:sz w:val="36"/>
        </w:rPr>
      </w:pPr>
    </w:p>
    <w:p w14:paraId="4E07C32D" w14:textId="77777777" w:rsidR="001C416B" w:rsidRDefault="001C416B" w:rsidP="001C416B">
      <w:pPr>
        <w:rPr>
          <w:b/>
          <w:sz w:val="36"/>
        </w:rPr>
      </w:pPr>
    </w:p>
    <w:p w14:paraId="1AD773AF" w14:textId="77777777" w:rsidR="001C416B" w:rsidRDefault="001C416B" w:rsidP="001C416B">
      <w:pPr>
        <w:rPr>
          <w:b/>
          <w:sz w:val="36"/>
        </w:rPr>
      </w:pPr>
    </w:p>
    <w:p w14:paraId="567DCE59" w14:textId="77777777" w:rsidR="001C416B" w:rsidRDefault="001C416B" w:rsidP="003C3570">
      <w:pPr>
        <w:pStyle w:val="Heading7"/>
      </w:pPr>
      <w:r>
        <w:rPr>
          <w:noProof/>
          <w:lang w:bidi="ar-SA"/>
        </w:rPr>
        <w:drawing>
          <wp:inline distT="0" distB="0" distL="0" distR="0" wp14:editId="4A6D574E">
            <wp:extent cx="5943600" cy="2129155"/>
            <wp:effectExtent l="0" t="0" r="0" b="0"/>
            <wp:docPr id="9" name="Picture 1" descr="Full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_logo_transparentbg.png"/>
                    <pic:cNvPicPr/>
                  </pic:nvPicPr>
                  <pic:blipFill>
                    <a:blip r:embed="rId9" cstate="print"/>
                    <a:stretch>
                      <a:fillRect/>
                    </a:stretch>
                  </pic:blipFill>
                  <pic:spPr>
                    <a:xfrm>
                      <a:off x="0" y="0"/>
                      <a:ext cx="5943600" cy="2129155"/>
                    </a:xfrm>
                    <a:prstGeom prst="rect">
                      <a:avLst/>
                    </a:prstGeom>
                  </pic:spPr>
                </pic:pic>
              </a:graphicData>
            </a:graphic>
          </wp:inline>
        </w:drawing>
      </w:r>
    </w:p>
    <w:tbl>
      <w:tblPr>
        <w:tblW w:w="0" w:type="auto"/>
        <w:tblInd w:w="2088" w:type="dxa"/>
        <w:tblLook w:val="04A0" w:firstRow="1" w:lastRow="0" w:firstColumn="1" w:lastColumn="0" w:noHBand="0" w:noVBand="1"/>
      </w:tblPr>
      <w:tblGrid>
        <w:gridCol w:w="2242"/>
        <w:gridCol w:w="368"/>
        <w:gridCol w:w="4878"/>
      </w:tblGrid>
      <w:tr w:rsidR="001C416B" w14:paraId="270CD2D5" w14:textId="77777777" w:rsidTr="001C416B">
        <w:trPr>
          <w:trHeight w:val="432"/>
        </w:trPr>
        <w:tc>
          <w:tcPr>
            <w:tcW w:w="2242" w:type="dxa"/>
          </w:tcPr>
          <w:p w14:paraId="33621B01" w14:textId="77777777" w:rsidR="001C416B" w:rsidRDefault="001C416B" w:rsidP="001C416B">
            <w:pPr>
              <w:jc w:val="right"/>
              <w:rPr>
                <w:b/>
                <w:sz w:val="36"/>
              </w:rPr>
            </w:pPr>
            <w:r>
              <w:rPr>
                <w:b/>
                <w:sz w:val="36"/>
              </w:rPr>
              <w:t>Date:</w:t>
            </w:r>
          </w:p>
        </w:tc>
        <w:tc>
          <w:tcPr>
            <w:tcW w:w="368" w:type="dxa"/>
          </w:tcPr>
          <w:p w14:paraId="55B2B3B4" w14:textId="77777777" w:rsidR="001C416B" w:rsidRDefault="001C416B" w:rsidP="001C416B">
            <w:pPr>
              <w:rPr>
                <w:b/>
                <w:sz w:val="36"/>
              </w:rPr>
            </w:pPr>
          </w:p>
        </w:tc>
        <w:tc>
          <w:tcPr>
            <w:tcW w:w="4878" w:type="dxa"/>
          </w:tcPr>
          <w:p w14:paraId="43A4DF06" w14:textId="77777777" w:rsidR="001C416B" w:rsidRDefault="001C416B" w:rsidP="001C416B">
            <w:pPr>
              <w:rPr>
                <w:b/>
                <w:sz w:val="36"/>
              </w:rPr>
            </w:pPr>
            <w:r>
              <w:rPr>
                <w:b/>
                <w:sz w:val="36"/>
              </w:rPr>
              <w:t>February 24, 2010</w:t>
            </w:r>
          </w:p>
        </w:tc>
      </w:tr>
      <w:tr w:rsidR="001C416B" w14:paraId="75E80BA3" w14:textId="77777777" w:rsidTr="001C416B">
        <w:trPr>
          <w:trHeight w:val="432"/>
        </w:trPr>
        <w:tc>
          <w:tcPr>
            <w:tcW w:w="2242" w:type="dxa"/>
          </w:tcPr>
          <w:p w14:paraId="3200ED34" w14:textId="77777777" w:rsidR="001C416B" w:rsidRDefault="001C416B" w:rsidP="001C416B">
            <w:pPr>
              <w:jc w:val="right"/>
              <w:rPr>
                <w:b/>
                <w:sz w:val="36"/>
              </w:rPr>
            </w:pPr>
            <w:r>
              <w:rPr>
                <w:b/>
                <w:sz w:val="36"/>
              </w:rPr>
              <w:t>Authors:</w:t>
            </w:r>
          </w:p>
        </w:tc>
        <w:tc>
          <w:tcPr>
            <w:tcW w:w="368" w:type="dxa"/>
          </w:tcPr>
          <w:p w14:paraId="6898A3BA" w14:textId="77777777" w:rsidR="001C416B" w:rsidRDefault="001C416B" w:rsidP="001C416B">
            <w:pPr>
              <w:rPr>
                <w:b/>
                <w:sz w:val="36"/>
              </w:rPr>
            </w:pPr>
          </w:p>
        </w:tc>
        <w:tc>
          <w:tcPr>
            <w:tcW w:w="4878" w:type="dxa"/>
          </w:tcPr>
          <w:p w14:paraId="42CE0D7B" w14:textId="77777777" w:rsidR="001C416B" w:rsidRDefault="001C416B" w:rsidP="001C416B">
            <w:pPr>
              <w:rPr>
                <w:b/>
                <w:sz w:val="36"/>
              </w:rPr>
            </w:pPr>
            <w:r>
              <w:rPr>
                <w:b/>
                <w:sz w:val="36"/>
              </w:rPr>
              <w:t>Sela Davis</w:t>
            </w:r>
          </w:p>
        </w:tc>
      </w:tr>
      <w:tr w:rsidR="001C416B" w14:paraId="2C3273CE" w14:textId="77777777" w:rsidTr="00CD38F7">
        <w:trPr>
          <w:trHeight w:val="396"/>
        </w:trPr>
        <w:tc>
          <w:tcPr>
            <w:tcW w:w="2242" w:type="dxa"/>
          </w:tcPr>
          <w:p w14:paraId="621351E4" w14:textId="77777777" w:rsidR="001C416B" w:rsidRDefault="001C416B" w:rsidP="001C416B">
            <w:pPr>
              <w:jc w:val="center"/>
              <w:rPr>
                <w:b/>
                <w:sz w:val="36"/>
              </w:rPr>
            </w:pPr>
          </w:p>
        </w:tc>
        <w:tc>
          <w:tcPr>
            <w:tcW w:w="368" w:type="dxa"/>
          </w:tcPr>
          <w:p w14:paraId="1A398467" w14:textId="77777777" w:rsidR="001C416B" w:rsidRDefault="001C416B" w:rsidP="001C416B">
            <w:pPr>
              <w:rPr>
                <w:b/>
                <w:sz w:val="36"/>
              </w:rPr>
            </w:pPr>
          </w:p>
        </w:tc>
        <w:tc>
          <w:tcPr>
            <w:tcW w:w="4878" w:type="dxa"/>
          </w:tcPr>
          <w:p w14:paraId="2B991E77" w14:textId="77777777" w:rsidR="001C416B" w:rsidRDefault="001C416B" w:rsidP="001C416B">
            <w:pPr>
              <w:rPr>
                <w:b/>
                <w:sz w:val="36"/>
              </w:rPr>
            </w:pPr>
            <w:r>
              <w:rPr>
                <w:b/>
                <w:sz w:val="36"/>
              </w:rPr>
              <w:t>Chip Hilseberg</w:t>
            </w:r>
          </w:p>
        </w:tc>
      </w:tr>
      <w:tr w:rsidR="001C416B" w14:paraId="6BE4B88F" w14:textId="77777777" w:rsidTr="00CD38F7">
        <w:trPr>
          <w:trHeight w:val="324"/>
        </w:trPr>
        <w:tc>
          <w:tcPr>
            <w:tcW w:w="2242" w:type="dxa"/>
          </w:tcPr>
          <w:p w14:paraId="26915EA2" w14:textId="77777777" w:rsidR="001C416B" w:rsidRDefault="001C416B" w:rsidP="001C416B">
            <w:pPr>
              <w:jc w:val="center"/>
              <w:rPr>
                <w:b/>
                <w:sz w:val="36"/>
              </w:rPr>
            </w:pPr>
          </w:p>
        </w:tc>
        <w:tc>
          <w:tcPr>
            <w:tcW w:w="368" w:type="dxa"/>
          </w:tcPr>
          <w:p w14:paraId="31E83A8E" w14:textId="77777777" w:rsidR="001C416B" w:rsidRDefault="001C416B" w:rsidP="001C416B">
            <w:pPr>
              <w:rPr>
                <w:b/>
                <w:sz w:val="36"/>
              </w:rPr>
            </w:pPr>
          </w:p>
        </w:tc>
        <w:tc>
          <w:tcPr>
            <w:tcW w:w="4878" w:type="dxa"/>
          </w:tcPr>
          <w:p w14:paraId="351B1AED" w14:textId="77777777" w:rsidR="001C416B" w:rsidRDefault="001C416B" w:rsidP="001C416B">
            <w:pPr>
              <w:rPr>
                <w:b/>
                <w:sz w:val="36"/>
              </w:rPr>
            </w:pPr>
            <w:r>
              <w:rPr>
                <w:b/>
                <w:sz w:val="36"/>
              </w:rPr>
              <w:t>Jonathan Lobaugh</w:t>
            </w:r>
          </w:p>
        </w:tc>
      </w:tr>
      <w:tr w:rsidR="001C416B" w14:paraId="27C52683" w14:textId="77777777" w:rsidTr="001C416B">
        <w:trPr>
          <w:trHeight w:val="432"/>
        </w:trPr>
        <w:tc>
          <w:tcPr>
            <w:tcW w:w="2242" w:type="dxa"/>
          </w:tcPr>
          <w:p w14:paraId="40892436" w14:textId="77777777" w:rsidR="001C416B" w:rsidRDefault="001C416B" w:rsidP="001C416B">
            <w:pPr>
              <w:jc w:val="center"/>
              <w:rPr>
                <w:b/>
                <w:sz w:val="36"/>
              </w:rPr>
            </w:pPr>
          </w:p>
        </w:tc>
        <w:tc>
          <w:tcPr>
            <w:tcW w:w="368" w:type="dxa"/>
          </w:tcPr>
          <w:p w14:paraId="683EF26C" w14:textId="77777777" w:rsidR="001C416B" w:rsidRDefault="001C416B" w:rsidP="001C416B">
            <w:pPr>
              <w:rPr>
                <w:b/>
                <w:sz w:val="36"/>
              </w:rPr>
            </w:pPr>
          </w:p>
        </w:tc>
        <w:tc>
          <w:tcPr>
            <w:tcW w:w="4878" w:type="dxa"/>
          </w:tcPr>
          <w:p w14:paraId="51E70C06" w14:textId="77777777" w:rsidR="001C416B" w:rsidRDefault="001C416B" w:rsidP="001C416B">
            <w:pPr>
              <w:rPr>
                <w:b/>
                <w:sz w:val="36"/>
              </w:rPr>
            </w:pPr>
            <w:r>
              <w:rPr>
                <w:b/>
                <w:sz w:val="36"/>
              </w:rPr>
              <w:t>Eric Moreau</w:t>
            </w:r>
          </w:p>
        </w:tc>
      </w:tr>
      <w:tr w:rsidR="001C416B" w14:paraId="019BF972" w14:textId="77777777" w:rsidTr="001C416B">
        <w:trPr>
          <w:trHeight w:val="432"/>
        </w:trPr>
        <w:tc>
          <w:tcPr>
            <w:tcW w:w="2242" w:type="dxa"/>
          </w:tcPr>
          <w:p w14:paraId="51632B62" w14:textId="77777777" w:rsidR="001C416B" w:rsidRDefault="001C416B" w:rsidP="001C416B">
            <w:pPr>
              <w:jc w:val="center"/>
              <w:rPr>
                <w:b/>
                <w:sz w:val="36"/>
              </w:rPr>
            </w:pPr>
          </w:p>
        </w:tc>
        <w:tc>
          <w:tcPr>
            <w:tcW w:w="368" w:type="dxa"/>
          </w:tcPr>
          <w:p w14:paraId="6484267E" w14:textId="77777777" w:rsidR="001C416B" w:rsidRDefault="001C416B" w:rsidP="001C416B">
            <w:pPr>
              <w:rPr>
                <w:b/>
                <w:sz w:val="36"/>
              </w:rPr>
            </w:pPr>
          </w:p>
        </w:tc>
        <w:tc>
          <w:tcPr>
            <w:tcW w:w="4878" w:type="dxa"/>
          </w:tcPr>
          <w:p w14:paraId="3CC58C16" w14:textId="77777777" w:rsidR="001C416B" w:rsidRDefault="001C416B" w:rsidP="001C416B">
            <w:pPr>
              <w:rPr>
                <w:b/>
                <w:sz w:val="36"/>
              </w:rPr>
            </w:pPr>
            <w:r>
              <w:rPr>
                <w:b/>
                <w:sz w:val="36"/>
              </w:rPr>
              <w:t>Nicholas Wilsey</w:t>
            </w:r>
          </w:p>
        </w:tc>
      </w:tr>
    </w:tbl>
    <w:p w14:paraId="57BD2889" w14:textId="77777777" w:rsidR="001C416B" w:rsidRDefault="001C416B" w:rsidP="00A664B2">
      <w:pPr>
        <w:rPr>
          <w:rFonts w:asciiTheme="majorHAnsi" w:eastAsiaTheme="majorEastAsia" w:hAnsiTheme="majorHAnsi" w:cstheme="majorBidi"/>
          <w:color w:val="17375E" w:themeColor="text2" w:themeShade="BF"/>
          <w:spacing w:val="5"/>
          <w:kern w:val="28"/>
          <w:szCs w:val="52"/>
        </w:rPr>
      </w:pPr>
      <w:r>
        <w:br w:type="page"/>
      </w:r>
    </w:p>
    <w:bookmarkStart w:id="0" w:name="_GoBack"/>
    <w:bookmarkEnd w:id="0"/>
    <w:p w14:paraId="6695D0CB" w14:textId="77777777" w:rsidR="00AE74F4" w:rsidRDefault="004E68B3">
      <w:pPr>
        <w:pStyle w:val="TOC1"/>
        <w:rPr>
          <w:rFonts w:eastAsiaTheme="minorEastAsia"/>
          <w:b w:val="0"/>
          <w:noProof/>
          <w:szCs w:val="22"/>
        </w:rPr>
      </w:pPr>
      <w:r>
        <w:rPr>
          <w:b w:val="0"/>
        </w:rPr>
        <w:lastRenderedPageBreak/>
        <w:fldChar w:fldCharType="begin"/>
      </w:r>
      <w:r>
        <w:rPr>
          <w:b w:val="0"/>
        </w:rPr>
        <w:instrText xml:space="preserve"> TOC \h \z \t "Heading 1,2,Heading 2,3,Heading 3,4,Heading 4,5,Heading 5,6,Heading 6,7,Title,1" </w:instrText>
      </w:r>
      <w:r>
        <w:rPr>
          <w:b w:val="0"/>
        </w:rPr>
        <w:fldChar w:fldCharType="separate"/>
      </w:r>
      <w:hyperlink w:anchor="_Toc256374937" w:history="1">
        <w:r w:rsidR="00AE74F4" w:rsidRPr="007859DF">
          <w:rPr>
            <w:rStyle w:val="Hyperlink"/>
            <w:noProof/>
          </w:rPr>
          <w:t>Abstract</w:t>
        </w:r>
        <w:r w:rsidR="00AE74F4">
          <w:rPr>
            <w:noProof/>
            <w:webHidden/>
          </w:rPr>
          <w:tab/>
        </w:r>
        <w:r w:rsidR="00AE74F4">
          <w:rPr>
            <w:noProof/>
            <w:webHidden/>
          </w:rPr>
          <w:fldChar w:fldCharType="begin"/>
        </w:r>
        <w:r w:rsidR="00AE74F4">
          <w:rPr>
            <w:noProof/>
            <w:webHidden/>
          </w:rPr>
          <w:instrText xml:space="preserve"> PAGEREF _Toc256374937 \h </w:instrText>
        </w:r>
        <w:r w:rsidR="00AE74F4">
          <w:rPr>
            <w:noProof/>
            <w:webHidden/>
          </w:rPr>
        </w:r>
        <w:r w:rsidR="00AE74F4">
          <w:rPr>
            <w:noProof/>
            <w:webHidden/>
          </w:rPr>
          <w:fldChar w:fldCharType="separate"/>
        </w:r>
        <w:r w:rsidR="00C207BD">
          <w:rPr>
            <w:noProof/>
            <w:webHidden/>
          </w:rPr>
          <w:t>15</w:t>
        </w:r>
        <w:r w:rsidR="00AE74F4">
          <w:rPr>
            <w:noProof/>
            <w:webHidden/>
          </w:rPr>
          <w:fldChar w:fldCharType="end"/>
        </w:r>
      </w:hyperlink>
    </w:p>
    <w:p w14:paraId="1C77EDB7" w14:textId="77777777" w:rsidR="00AE74F4" w:rsidRDefault="00AE74F4">
      <w:pPr>
        <w:pStyle w:val="TOC1"/>
        <w:rPr>
          <w:rFonts w:eastAsiaTheme="minorEastAsia"/>
          <w:b w:val="0"/>
          <w:noProof/>
          <w:szCs w:val="22"/>
        </w:rPr>
      </w:pPr>
      <w:hyperlink w:anchor="_Toc256374938" w:history="1">
        <w:r w:rsidRPr="007859DF">
          <w:rPr>
            <w:rStyle w:val="Hyperlink"/>
            <w:noProof/>
            <w:lang w:bidi="en-US"/>
          </w:rPr>
          <w:t>Elevator Pitch</w:t>
        </w:r>
        <w:r>
          <w:rPr>
            <w:noProof/>
            <w:webHidden/>
          </w:rPr>
          <w:tab/>
        </w:r>
        <w:r>
          <w:rPr>
            <w:noProof/>
            <w:webHidden/>
          </w:rPr>
          <w:fldChar w:fldCharType="begin"/>
        </w:r>
        <w:r>
          <w:rPr>
            <w:noProof/>
            <w:webHidden/>
          </w:rPr>
          <w:instrText xml:space="preserve"> PAGEREF _Toc256374938 \h </w:instrText>
        </w:r>
        <w:r>
          <w:rPr>
            <w:noProof/>
            <w:webHidden/>
          </w:rPr>
        </w:r>
        <w:r>
          <w:rPr>
            <w:noProof/>
            <w:webHidden/>
          </w:rPr>
          <w:fldChar w:fldCharType="separate"/>
        </w:r>
        <w:r w:rsidR="00C207BD">
          <w:rPr>
            <w:noProof/>
            <w:webHidden/>
          </w:rPr>
          <w:t>16</w:t>
        </w:r>
        <w:r>
          <w:rPr>
            <w:noProof/>
            <w:webHidden/>
          </w:rPr>
          <w:fldChar w:fldCharType="end"/>
        </w:r>
      </w:hyperlink>
    </w:p>
    <w:p w14:paraId="3FE74385" w14:textId="77777777" w:rsidR="00AE74F4" w:rsidRDefault="00AE74F4">
      <w:pPr>
        <w:pStyle w:val="TOC1"/>
        <w:rPr>
          <w:rFonts w:eastAsiaTheme="minorEastAsia"/>
          <w:b w:val="0"/>
          <w:noProof/>
          <w:szCs w:val="22"/>
        </w:rPr>
      </w:pPr>
      <w:hyperlink w:anchor="_Toc256374939" w:history="1">
        <w:r w:rsidRPr="007859DF">
          <w:rPr>
            <w:rStyle w:val="Hyperlink"/>
            <w:noProof/>
            <w:lang w:bidi="en-US"/>
          </w:rPr>
          <w:t>High Concept Document (One-Sheet)</w:t>
        </w:r>
        <w:r>
          <w:rPr>
            <w:noProof/>
            <w:webHidden/>
          </w:rPr>
          <w:tab/>
        </w:r>
        <w:r>
          <w:rPr>
            <w:noProof/>
            <w:webHidden/>
          </w:rPr>
          <w:fldChar w:fldCharType="begin"/>
        </w:r>
        <w:r>
          <w:rPr>
            <w:noProof/>
            <w:webHidden/>
          </w:rPr>
          <w:instrText xml:space="preserve"> PAGEREF _Toc256374939 \h </w:instrText>
        </w:r>
        <w:r>
          <w:rPr>
            <w:noProof/>
            <w:webHidden/>
          </w:rPr>
        </w:r>
        <w:r>
          <w:rPr>
            <w:noProof/>
            <w:webHidden/>
          </w:rPr>
          <w:fldChar w:fldCharType="separate"/>
        </w:r>
        <w:r w:rsidR="00C207BD">
          <w:rPr>
            <w:noProof/>
            <w:webHidden/>
          </w:rPr>
          <w:t>17</w:t>
        </w:r>
        <w:r>
          <w:rPr>
            <w:noProof/>
            <w:webHidden/>
          </w:rPr>
          <w:fldChar w:fldCharType="end"/>
        </w:r>
      </w:hyperlink>
    </w:p>
    <w:p w14:paraId="26162E71" w14:textId="77777777" w:rsidR="00AE74F4" w:rsidRDefault="00AE74F4">
      <w:pPr>
        <w:pStyle w:val="TOC2"/>
        <w:tabs>
          <w:tab w:val="right" w:leader="dot" w:pos="9350"/>
        </w:tabs>
        <w:rPr>
          <w:noProof/>
          <w:lang w:bidi="ar-SA"/>
        </w:rPr>
      </w:pPr>
      <w:hyperlink w:anchor="_Toc256374940" w:history="1">
        <w:r w:rsidRPr="007859DF">
          <w:rPr>
            <w:rStyle w:val="Hyperlink"/>
            <w:noProof/>
          </w:rPr>
          <w:t>Game High Concept</w:t>
        </w:r>
        <w:r>
          <w:rPr>
            <w:noProof/>
            <w:webHidden/>
          </w:rPr>
          <w:tab/>
        </w:r>
        <w:r>
          <w:rPr>
            <w:noProof/>
            <w:webHidden/>
          </w:rPr>
          <w:fldChar w:fldCharType="begin"/>
        </w:r>
        <w:r>
          <w:rPr>
            <w:noProof/>
            <w:webHidden/>
          </w:rPr>
          <w:instrText xml:space="preserve"> PAGEREF _Toc256374940 \h </w:instrText>
        </w:r>
        <w:r>
          <w:rPr>
            <w:noProof/>
            <w:webHidden/>
          </w:rPr>
        </w:r>
        <w:r>
          <w:rPr>
            <w:noProof/>
            <w:webHidden/>
          </w:rPr>
          <w:fldChar w:fldCharType="separate"/>
        </w:r>
        <w:r w:rsidR="00C207BD">
          <w:rPr>
            <w:noProof/>
            <w:webHidden/>
          </w:rPr>
          <w:t>17</w:t>
        </w:r>
        <w:r>
          <w:rPr>
            <w:noProof/>
            <w:webHidden/>
          </w:rPr>
          <w:fldChar w:fldCharType="end"/>
        </w:r>
      </w:hyperlink>
    </w:p>
    <w:p w14:paraId="3C0078D2" w14:textId="77777777" w:rsidR="00AE74F4" w:rsidRDefault="00AE74F4">
      <w:pPr>
        <w:pStyle w:val="TOC2"/>
        <w:tabs>
          <w:tab w:val="right" w:leader="dot" w:pos="9350"/>
        </w:tabs>
        <w:rPr>
          <w:noProof/>
          <w:lang w:bidi="ar-SA"/>
        </w:rPr>
      </w:pPr>
      <w:hyperlink w:anchor="_Toc256374941" w:history="1">
        <w:r w:rsidRPr="007859DF">
          <w:rPr>
            <w:rStyle w:val="Hyperlink"/>
            <w:noProof/>
          </w:rPr>
          <w:t>Development Scope</w:t>
        </w:r>
        <w:r>
          <w:rPr>
            <w:noProof/>
            <w:webHidden/>
          </w:rPr>
          <w:tab/>
        </w:r>
        <w:r>
          <w:rPr>
            <w:noProof/>
            <w:webHidden/>
          </w:rPr>
          <w:fldChar w:fldCharType="begin"/>
        </w:r>
        <w:r>
          <w:rPr>
            <w:noProof/>
            <w:webHidden/>
          </w:rPr>
          <w:instrText xml:space="preserve"> PAGEREF _Toc256374941 \h </w:instrText>
        </w:r>
        <w:r>
          <w:rPr>
            <w:noProof/>
            <w:webHidden/>
          </w:rPr>
        </w:r>
        <w:r>
          <w:rPr>
            <w:noProof/>
            <w:webHidden/>
          </w:rPr>
          <w:fldChar w:fldCharType="separate"/>
        </w:r>
        <w:r w:rsidR="00C207BD">
          <w:rPr>
            <w:noProof/>
            <w:webHidden/>
          </w:rPr>
          <w:t>17</w:t>
        </w:r>
        <w:r>
          <w:rPr>
            <w:noProof/>
            <w:webHidden/>
          </w:rPr>
          <w:fldChar w:fldCharType="end"/>
        </w:r>
      </w:hyperlink>
    </w:p>
    <w:p w14:paraId="7927ECF9" w14:textId="77777777" w:rsidR="00AE74F4" w:rsidRDefault="00AE74F4">
      <w:pPr>
        <w:pStyle w:val="TOC2"/>
        <w:tabs>
          <w:tab w:val="right" w:leader="dot" w:pos="9350"/>
        </w:tabs>
        <w:rPr>
          <w:noProof/>
          <w:lang w:bidi="ar-SA"/>
        </w:rPr>
      </w:pPr>
      <w:hyperlink w:anchor="_Toc256374942" w:history="1">
        <w:r w:rsidRPr="007859DF">
          <w:rPr>
            <w:rStyle w:val="Hyperlink"/>
            <w:noProof/>
          </w:rPr>
          <w:t>Business Case</w:t>
        </w:r>
        <w:r>
          <w:rPr>
            <w:noProof/>
            <w:webHidden/>
          </w:rPr>
          <w:tab/>
        </w:r>
        <w:r>
          <w:rPr>
            <w:noProof/>
            <w:webHidden/>
          </w:rPr>
          <w:fldChar w:fldCharType="begin"/>
        </w:r>
        <w:r>
          <w:rPr>
            <w:noProof/>
            <w:webHidden/>
          </w:rPr>
          <w:instrText xml:space="preserve"> PAGEREF _Toc256374942 \h </w:instrText>
        </w:r>
        <w:r>
          <w:rPr>
            <w:noProof/>
            <w:webHidden/>
          </w:rPr>
        </w:r>
        <w:r>
          <w:rPr>
            <w:noProof/>
            <w:webHidden/>
          </w:rPr>
          <w:fldChar w:fldCharType="separate"/>
        </w:r>
        <w:r w:rsidR="00C207BD">
          <w:rPr>
            <w:noProof/>
            <w:webHidden/>
          </w:rPr>
          <w:t>18</w:t>
        </w:r>
        <w:r>
          <w:rPr>
            <w:noProof/>
            <w:webHidden/>
          </w:rPr>
          <w:fldChar w:fldCharType="end"/>
        </w:r>
      </w:hyperlink>
    </w:p>
    <w:p w14:paraId="0BBB00C0" w14:textId="77777777" w:rsidR="00AE74F4" w:rsidRDefault="00AE74F4">
      <w:pPr>
        <w:pStyle w:val="TOC2"/>
        <w:tabs>
          <w:tab w:val="right" w:leader="dot" w:pos="9350"/>
        </w:tabs>
        <w:rPr>
          <w:noProof/>
          <w:lang w:bidi="ar-SA"/>
        </w:rPr>
      </w:pPr>
      <w:hyperlink w:anchor="_Toc256374943" w:history="1">
        <w:r w:rsidRPr="007859DF">
          <w:rPr>
            <w:rStyle w:val="Hyperlink"/>
            <w:noProof/>
          </w:rPr>
          <w:t>References</w:t>
        </w:r>
        <w:r>
          <w:rPr>
            <w:noProof/>
            <w:webHidden/>
          </w:rPr>
          <w:tab/>
        </w:r>
        <w:r>
          <w:rPr>
            <w:noProof/>
            <w:webHidden/>
          </w:rPr>
          <w:fldChar w:fldCharType="begin"/>
        </w:r>
        <w:r>
          <w:rPr>
            <w:noProof/>
            <w:webHidden/>
          </w:rPr>
          <w:instrText xml:space="preserve"> PAGEREF _Toc256374943 \h </w:instrText>
        </w:r>
        <w:r>
          <w:rPr>
            <w:noProof/>
            <w:webHidden/>
          </w:rPr>
        </w:r>
        <w:r>
          <w:rPr>
            <w:noProof/>
            <w:webHidden/>
          </w:rPr>
          <w:fldChar w:fldCharType="separate"/>
        </w:r>
        <w:r w:rsidR="00C207BD">
          <w:rPr>
            <w:noProof/>
            <w:webHidden/>
          </w:rPr>
          <w:t>18</w:t>
        </w:r>
        <w:r>
          <w:rPr>
            <w:noProof/>
            <w:webHidden/>
          </w:rPr>
          <w:fldChar w:fldCharType="end"/>
        </w:r>
      </w:hyperlink>
    </w:p>
    <w:p w14:paraId="201875A2" w14:textId="77777777" w:rsidR="00AE74F4" w:rsidRDefault="00AE74F4">
      <w:pPr>
        <w:pStyle w:val="TOC1"/>
        <w:rPr>
          <w:rFonts w:eastAsiaTheme="minorEastAsia"/>
          <w:b w:val="0"/>
          <w:noProof/>
          <w:szCs w:val="22"/>
        </w:rPr>
      </w:pPr>
      <w:hyperlink w:anchor="_Toc256374944" w:history="1">
        <w:r w:rsidRPr="007859DF">
          <w:rPr>
            <w:rStyle w:val="Hyperlink"/>
            <w:noProof/>
            <w:lang w:bidi="en-US"/>
          </w:rPr>
          <w:t>Game Treatment</w:t>
        </w:r>
        <w:r>
          <w:rPr>
            <w:noProof/>
            <w:webHidden/>
          </w:rPr>
          <w:tab/>
        </w:r>
        <w:r>
          <w:rPr>
            <w:noProof/>
            <w:webHidden/>
          </w:rPr>
          <w:fldChar w:fldCharType="begin"/>
        </w:r>
        <w:r>
          <w:rPr>
            <w:noProof/>
            <w:webHidden/>
          </w:rPr>
          <w:instrText xml:space="preserve"> PAGEREF _Toc256374944 \h </w:instrText>
        </w:r>
        <w:r>
          <w:rPr>
            <w:noProof/>
            <w:webHidden/>
          </w:rPr>
        </w:r>
        <w:r>
          <w:rPr>
            <w:noProof/>
            <w:webHidden/>
          </w:rPr>
          <w:fldChar w:fldCharType="separate"/>
        </w:r>
        <w:r w:rsidR="00C207BD">
          <w:rPr>
            <w:noProof/>
            <w:webHidden/>
          </w:rPr>
          <w:t>19</w:t>
        </w:r>
        <w:r>
          <w:rPr>
            <w:noProof/>
            <w:webHidden/>
          </w:rPr>
          <w:fldChar w:fldCharType="end"/>
        </w:r>
      </w:hyperlink>
    </w:p>
    <w:p w14:paraId="65657DF3" w14:textId="77777777" w:rsidR="00AE74F4" w:rsidRDefault="00AE74F4">
      <w:pPr>
        <w:pStyle w:val="TOC2"/>
        <w:tabs>
          <w:tab w:val="right" w:leader="dot" w:pos="9350"/>
        </w:tabs>
        <w:rPr>
          <w:noProof/>
          <w:lang w:bidi="ar-SA"/>
        </w:rPr>
      </w:pPr>
      <w:hyperlink w:anchor="_Toc256374945" w:history="1">
        <w:r w:rsidRPr="007859DF">
          <w:rPr>
            <w:rStyle w:val="Hyperlink"/>
            <w:noProof/>
          </w:rPr>
          <w:t>Overview</w:t>
        </w:r>
        <w:r>
          <w:rPr>
            <w:noProof/>
            <w:webHidden/>
          </w:rPr>
          <w:tab/>
        </w:r>
        <w:r>
          <w:rPr>
            <w:noProof/>
            <w:webHidden/>
          </w:rPr>
          <w:fldChar w:fldCharType="begin"/>
        </w:r>
        <w:r>
          <w:rPr>
            <w:noProof/>
            <w:webHidden/>
          </w:rPr>
          <w:instrText xml:space="preserve"> PAGEREF _Toc256374945 \h </w:instrText>
        </w:r>
        <w:r>
          <w:rPr>
            <w:noProof/>
            <w:webHidden/>
          </w:rPr>
        </w:r>
        <w:r>
          <w:rPr>
            <w:noProof/>
            <w:webHidden/>
          </w:rPr>
          <w:fldChar w:fldCharType="separate"/>
        </w:r>
        <w:r w:rsidR="00C207BD">
          <w:rPr>
            <w:noProof/>
            <w:webHidden/>
          </w:rPr>
          <w:t>19</w:t>
        </w:r>
        <w:r>
          <w:rPr>
            <w:noProof/>
            <w:webHidden/>
          </w:rPr>
          <w:fldChar w:fldCharType="end"/>
        </w:r>
      </w:hyperlink>
    </w:p>
    <w:p w14:paraId="019DB2AA" w14:textId="77777777" w:rsidR="00AE74F4" w:rsidRDefault="00AE74F4">
      <w:pPr>
        <w:pStyle w:val="TOC2"/>
        <w:tabs>
          <w:tab w:val="right" w:leader="dot" w:pos="9350"/>
        </w:tabs>
        <w:rPr>
          <w:noProof/>
          <w:lang w:bidi="ar-SA"/>
        </w:rPr>
      </w:pPr>
      <w:hyperlink w:anchor="_Toc256374946" w:history="1">
        <w:r w:rsidRPr="007859DF">
          <w:rPr>
            <w:rStyle w:val="Hyperlink"/>
            <w:noProof/>
          </w:rPr>
          <w:t>Game Concept</w:t>
        </w:r>
        <w:r>
          <w:rPr>
            <w:noProof/>
            <w:webHidden/>
          </w:rPr>
          <w:tab/>
        </w:r>
        <w:r>
          <w:rPr>
            <w:noProof/>
            <w:webHidden/>
          </w:rPr>
          <w:fldChar w:fldCharType="begin"/>
        </w:r>
        <w:r>
          <w:rPr>
            <w:noProof/>
            <w:webHidden/>
          </w:rPr>
          <w:instrText xml:space="preserve"> PAGEREF _Toc256374946 \h </w:instrText>
        </w:r>
        <w:r>
          <w:rPr>
            <w:noProof/>
            <w:webHidden/>
          </w:rPr>
        </w:r>
        <w:r>
          <w:rPr>
            <w:noProof/>
            <w:webHidden/>
          </w:rPr>
          <w:fldChar w:fldCharType="separate"/>
        </w:r>
        <w:r w:rsidR="00C207BD">
          <w:rPr>
            <w:noProof/>
            <w:webHidden/>
          </w:rPr>
          <w:t>19</w:t>
        </w:r>
        <w:r>
          <w:rPr>
            <w:noProof/>
            <w:webHidden/>
          </w:rPr>
          <w:fldChar w:fldCharType="end"/>
        </w:r>
      </w:hyperlink>
    </w:p>
    <w:p w14:paraId="19DBE001" w14:textId="77777777" w:rsidR="00AE74F4" w:rsidRDefault="00AE74F4">
      <w:pPr>
        <w:pStyle w:val="TOC2"/>
        <w:tabs>
          <w:tab w:val="right" w:leader="dot" w:pos="9350"/>
        </w:tabs>
        <w:rPr>
          <w:noProof/>
          <w:lang w:bidi="ar-SA"/>
        </w:rPr>
      </w:pPr>
      <w:hyperlink w:anchor="_Toc256374947" w:history="1">
        <w:r w:rsidRPr="007859DF">
          <w:rPr>
            <w:rStyle w:val="Hyperlink"/>
            <w:noProof/>
          </w:rPr>
          <w:t>Story/Background</w:t>
        </w:r>
        <w:r>
          <w:rPr>
            <w:noProof/>
            <w:webHidden/>
          </w:rPr>
          <w:tab/>
        </w:r>
        <w:r>
          <w:rPr>
            <w:noProof/>
            <w:webHidden/>
          </w:rPr>
          <w:fldChar w:fldCharType="begin"/>
        </w:r>
        <w:r>
          <w:rPr>
            <w:noProof/>
            <w:webHidden/>
          </w:rPr>
          <w:instrText xml:space="preserve"> PAGEREF _Toc256374947 \h </w:instrText>
        </w:r>
        <w:r>
          <w:rPr>
            <w:noProof/>
            <w:webHidden/>
          </w:rPr>
        </w:r>
        <w:r>
          <w:rPr>
            <w:noProof/>
            <w:webHidden/>
          </w:rPr>
          <w:fldChar w:fldCharType="separate"/>
        </w:r>
        <w:r w:rsidR="00C207BD">
          <w:rPr>
            <w:noProof/>
            <w:webHidden/>
          </w:rPr>
          <w:t>20</w:t>
        </w:r>
        <w:r>
          <w:rPr>
            <w:noProof/>
            <w:webHidden/>
          </w:rPr>
          <w:fldChar w:fldCharType="end"/>
        </w:r>
      </w:hyperlink>
    </w:p>
    <w:p w14:paraId="232D3B57" w14:textId="77777777" w:rsidR="00AE74F4" w:rsidRDefault="00AE74F4">
      <w:pPr>
        <w:pStyle w:val="TOC2"/>
        <w:tabs>
          <w:tab w:val="right" w:leader="dot" w:pos="9350"/>
        </w:tabs>
        <w:rPr>
          <w:noProof/>
          <w:lang w:bidi="ar-SA"/>
        </w:rPr>
      </w:pPr>
      <w:hyperlink w:anchor="_Toc256374948" w:history="1">
        <w:r w:rsidRPr="007859DF">
          <w:rPr>
            <w:rStyle w:val="Hyperlink"/>
            <w:noProof/>
          </w:rPr>
          <w:t>Features and Controls</w:t>
        </w:r>
        <w:r>
          <w:rPr>
            <w:noProof/>
            <w:webHidden/>
          </w:rPr>
          <w:tab/>
        </w:r>
        <w:r>
          <w:rPr>
            <w:noProof/>
            <w:webHidden/>
          </w:rPr>
          <w:fldChar w:fldCharType="begin"/>
        </w:r>
        <w:r>
          <w:rPr>
            <w:noProof/>
            <w:webHidden/>
          </w:rPr>
          <w:instrText xml:space="preserve"> PAGEREF _Toc256374948 \h </w:instrText>
        </w:r>
        <w:r>
          <w:rPr>
            <w:noProof/>
            <w:webHidden/>
          </w:rPr>
        </w:r>
        <w:r>
          <w:rPr>
            <w:noProof/>
            <w:webHidden/>
          </w:rPr>
          <w:fldChar w:fldCharType="separate"/>
        </w:r>
        <w:r w:rsidR="00C207BD">
          <w:rPr>
            <w:noProof/>
            <w:webHidden/>
          </w:rPr>
          <w:t>20</w:t>
        </w:r>
        <w:r>
          <w:rPr>
            <w:noProof/>
            <w:webHidden/>
          </w:rPr>
          <w:fldChar w:fldCharType="end"/>
        </w:r>
      </w:hyperlink>
    </w:p>
    <w:p w14:paraId="194A47B2" w14:textId="77777777" w:rsidR="00AE74F4" w:rsidRDefault="00AE74F4">
      <w:pPr>
        <w:pStyle w:val="TOC2"/>
        <w:tabs>
          <w:tab w:val="right" w:leader="dot" w:pos="9350"/>
        </w:tabs>
        <w:rPr>
          <w:noProof/>
          <w:lang w:bidi="ar-SA"/>
        </w:rPr>
      </w:pPr>
      <w:hyperlink w:anchor="_Toc256374949" w:history="1">
        <w:r w:rsidRPr="007859DF">
          <w:rPr>
            <w:rStyle w:val="Hyperlink"/>
            <w:noProof/>
          </w:rPr>
          <w:t>Development Scope</w:t>
        </w:r>
        <w:r>
          <w:rPr>
            <w:noProof/>
            <w:webHidden/>
          </w:rPr>
          <w:tab/>
        </w:r>
        <w:r>
          <w:rPr>
            <w:noProof/>
            <w:webHidden/>
          </w:rPr>
          <w:fldChar w:fldCharType="begin"/>
        </w:r>
        <w:r>
          <w:rPr>
            <w:noProof/>
            <w:webHidden/>
          </w:rPr>
          <w:instrText xml:space="preserve"> PAGEREF _Toc256374949 \h </w:instrText>
        </w:r>
        <w:r>
          <w:rPr>
            <w:noProof/>
            <w:webHidden/>
          </w:rPr>
        </w:r>
        <w:r>
          <w:rPr>
            <w:noProof/>
            <w:webHidden/>
          </w:rPr>
          <w:fldChar w:fldCharType="separate"/>
        </w:r>
        <w:r w:rsidR="00C207BD">
          <w:rPr>
            <w:noProof/>
            <w:webHidden/>
          </w:rPr>
          <w:t>21</w:t>
        </w:r>
        <w:r>
          <w:rPr>
            <w:noProof/>
            <w:webHidden/>
          </w:rPr>
          <w:fldChar w:fldCharType="end"/>
        </w:r>
      </w:hyperlink>
    </w:p>
    <w:p w14:paraId="51AD33A5" w14:textId="77777777" w:rsidR="00AE74F4" w:rsidRDefault="00AE74F4">
      <w:pPr>
        <w:pStyle w:val="TOC2"/>
        <w:tabs>
          <w:tab w:val="right" w:leader="dot" w:pos="9350"/>
        </w:tabs>
        <w:rPr>
          <w:noProof/>
          <w:lang w:bidi="ar-SA"/>
        </w:rPr>
      </w:pPr>
      <w:hyperlink w:anchor="_Toc256374950" w:history="1">
        <w:r w:rsidRPr="007859DF">
          <w:rPr>
            <w:rStyle w:val="Hyperlink"/>
            <w:noProof/>
          </w:rPr>
          <w:t>Technology Features</w:t>
        </w:r>
        <w:r>
          <w:rPr>
            <w:noProof/>
            <w:webHidden/>
          </w:rPr>
          <w:tab/>
        </w:r>
        <w:r>
          <w:rPr>
            <w:noProof/>
            <w:webHidden/>
          </w:rPr>
          <w:fldChar w:fldCharType="begin"/>
        </w:r>
        <w:r>
          <w:rPr>
            <w:noProof/>
            <w:webHidden/>
          </w:rPr>
          <w:instrText xml:space="preserve"> PAGEREF _Toc256374950 \h </w:instrText>
        </w:r>
        <w:r>
          <w:rPr>
            <w:noProof/>
            <w:webHidden/>
          </w:rPr>
        </w:r>
        <w:r>
          <w:rPr>
            <w:noProof/>
            <w:webHidden/>
          </w:rPr>
          <w:fldChar w:fldCharType="separate"/>
        </w:r>
        <w:r w:rsidR="00C207BD">
          <w:rPr>
            <w:noProof/>
            <w:webHidden/>
          </w:rPr>
          <w:t>21</w:t>
        </w:r>
        <w:r>
          <w:rPr>
            <w:noProof/>
            <w:webHidden/>
          </w:rPr>
          <w:fldChar w:fldCharType="end"/>
        </w:r>
      </w:hyperlink>
    </w:p>
    <w:p w14:paraId="7CA31711" w14:textId="77777777" w:rsidR="00AE74F4" w:rsidRDefault="00AE74F4">
      <w:pPr>
        <w:pStyle w:val="TOC2"/>
        <w:tabs>
          <w:tab w:val="right" w:leader="dot" w:pos="9350"/>
        </w:tabs>
        <w:rPr>
          <w:noProof/>
          <w:lang w:bidi="ar-SA"/>
        </w:rPr>
      </w:pPr>
      <w:hyperlink w:anchor="_Toc256374951" w:history="1">
        <w:r w:rsidRPr="007859DF">
          <w:rPr>
            <w:rStyle w:val="Hyperlink"/>
            <w:noProof/>
          </w:rPr>
          <w:t>Potential Technology Roadblocks</w:t>
        </w:r>
        <w:r>
          <w:rPr>
            <w:noProof/>
            <w:webHidden/>
          </w:rPr>
          <w:tab/>
        </w:r>
        <w:r>
          <w:rPr>
            <w:noProof/>
            <w:webHidden/>
          </w:rPr>
          <w:fldChar w:fldCharType="begin"/>
        </w:r>
        <w:r>
          <w:rPr>
            <w:noProof/>
            <w:webHidden/>
          </w:rPr>
          <w:instrText xml:space="preserve"> PAGEREF _Toc256374951 \h </w:instrText>
        </w:r>
        <w:r>
          <w:rPr>
            <w:noProof/>
            <w:webHidden/>
          </w:rPr>
        </w:r>
        <w:r>
          <w:rPr>
            <w:noProof/>
            <w:webHidden/>
          </w:rPr>
          <w:fldChar w:fldCharType="separate"/>
        </w:r>
        <w:r w:rsidR="00C207BD">
          <w:rPr>
            <w:noProof/>
            <w:webHidden/>
          </w:rPr>
          <w:t>22</w:t>
        </w:r>
        <w:r>
          <w:rPr>
            <w:noProof/>
            <w:webHidden/>
          </w:rPr>
          <w:fldChar w:fldCharType="end"/>
        </w:r>
      </w:hyperlink>
    </w:p>
    <w:p w14:paraId="17B8F2C5" w14:textId="77777777" w:rsidR="00AE74F4" w:rsidRDefault="00AE74F4">
      <w:pPr>
        <w:pStyle w:val="TOC2"/>
        <w:tabs>
          <w:tab w:val="right" w:leader="dot" w:pos="9350"/>
        </w:tabs>
        <w:rPr>
          <w:noProof/>
          <w:lang w:bidi="ar-SA"/>
        </w:rPr>
      </w:pPr>
      <w:hyperlink w:anchor="_Toc256374952" w:history="1">
        <w:r w:rsidRPr="007859DF">
          <w:rPr>
            <w:rStyle w:val="Hyperlink"/>
            <w:noProof/>
          </w:rPr>
          <w:t>Platform</w:t>
        </w:r>
        <w:r>
          <w:rPr>
            <w:noProof/>
            <w:webHidden/>
          </w:rPr>
          <w:tab/>
        </w:r>
        <w:r>
          <w:rPr>
            <w:noProof/>
            <w:webHidden/>
          </w:rPr>
          <w:fldChar w:fldCharType="begin"/>
        </w:r>
        <w:r>
          <w:rPr>
            <w:noProof/>
            <w:webHidden/>
          </w:rPr>
          <w:instrText xml:space="preserve"> PAGEREF _Toc256374952 \h </w:instrText>
        </w:r>
        <w:r>
          <w:rPr>
            <w:noProof/>
            <w:webHidden/>
          </w:rPr>
        </w:r>
        <w:r>
          <w:rPr>
            <w:noProof/>
            <w:webHidden/>
          </w:rPr>
          <w:fldChar w:fldCharType="separate"/>
        </w:r>
        <w:r w:rsidR="00C207BD">
          <w:rPr>
            <w:noProof/>
            <w:webHidden/>
          </w:rPr>
          <w:t>22</w:t>
        </w:r>
        <w:r>
          <w:rPr>
            <w:noProof/>
            <w:webHidden/>
          </w:rPr>
          <w:fldChar w:fldCharType="end"/>
        </w:r>
      </w:hyperlink>
    </w:p>
    <w:p w14:paraId="2D463254" w14:textId="77777777" w:rsidR="00AE74F4" w:rsidRDefault="00AE74F4">
      <w:pPr>
        <w:pStyle w:val="TOC2"/>
        <w:tabs>
          <w:tab w:val="right" w:leader="dot" w:pos="9350"/>
        </w:tabs>
        <w:rPr>
          <w:noProof/>
          <w:lang w:bidi="ar-SA"/>
        </w:rPr>
      </w:pPr>
      <w:hyperlink w:anchor="_Toc256374953" w:history="1">
        <w:r w:rsidRPr="007859DF">
          <w:rPr>
            <w:rStyle w:val="Hyperlink"/>
            <w:noProof/>
          </w:rPr>
          <w:t>Business Case</w:t>
        </w:r>
        <w:r>
          <w:rPr>
            <w:noProof/>
            <w:webHidden/>
          </w:rPr>
          <w:tab/>
        </w:r>
        <w:r>
          <w:rPr>
            <w:noProof/>
            <w:webHidden/>
          </w:rPr>
          <w:fldChar w:fldCharType="begin"/>
        </w:r>
        <w:r>
          <w:rPr>
            <w:noProof/>
            <w:webHidden/>
          </w:rPr>
          <w:instrText xml:space="preserve"> PAGEREF _Toc256374953 \h </w:instrText>
        </w:r>
        <w:r>
          <w:rPr>
            <w:noProof/>
            <w:webHidden/>
          </w:rPr>
        </w:r>
        <w:r>
          <w:rPr>
            <w:noProof/>
            <w:webHidden/>
          </w:rPr>
          <w:fldChar w:fldCharType="separate"/>
        </w:r>
        <w:r w:rsidR="00C207BD">
          <w:rPr>
            <w:noProof/>
            <w:webHidden/>
          </w:rPr>
          <w:t>23</w:t>
        </w:r>
        <w:r>
          <w:rPr>
            <w:noProof/>
            <w:webHidden/>
          </w:rPr>
          <w:fldChar w:fldCharType="end"/>
        </w:r>
      </w:hyperlink>
    </w:p>
    <w:p w14:paraId="79059448" w14:textId="77777777" w:rsidR="00AE74F4" w:rsidRDefault="00AE74F4">
      <w:pPr>
        <w:pStyle w:val="TOC2"/>
        <w:tabs>
          <w:tab w:val="right" w:leader="dot" w:pos="9350"/>
        </w:tabs>
        <w:rPr>
          <w:noProof/>
          <w:lang w:bidi="ar-SA"/>
        </w:rPr>
      </w:pPr>
      <w:hyperlink w:anchor="_Toc256374954" w:history="1">
        <w:r w:rsidRPr="007859DF">
          <w:rPr>
            <w:rStyle w:val="Hyperlink"/>
            <w:noProof/>
          </w:rPr>
          <w:t>References</w:t>
        </w:r>
        <w:r>
          <w:rPr>
            <w:noProof/>
            <w:webHidden/>
          </w:rPr>
          <w:tab/>
        </w:r>
        <w:r>
          <w:rPr>
            <w:noProof/>
            <w:webHidden/>
          </w:rPr>
          <w:fldChar w:fldCharType="begin"/>
        </w:r>
        <w:r>
          <w:rPr>
            <w:noProof/>
            <w:webHidden/>
          </w:rPr>
          <w:instrText xml:space="preserve"> PAGEREF _Toc256374954 \h </w:instrText>
        </w:r>
        <w:r>
          <w:rPr>
            <w:noProof/>
            <w:webHidden/>
          </w:rPr>
        </w:r>
        <w:r>
          <w:rPr>
            <w:noProof/>
            <w:webHidden/>
          </w:rPr>
          <w:fldChar w:fldCharType="separate"/>
        </w:r>
        <w:r w:rsidR="00C207BD">
          <w:rPr>
            <w:noProof/>
            <w:webHidden/>
          </w:rPr>
          <w:t>23</w:t>
        </w:r>
        <w:r>
          <w:rPr>
            <w:noProof/>
            <w:webHidden/>
          </w:rPr>
          <w:fldChar w:fldCharType="end"/>
        </w:r>
      </w:hyperlink>
    </w:p>
    <w:p w14:paraId="66169134" w14:textId="77777777" w:rsidR="00AE74F4" w:rsidRDefault="00AE74F4">
      <w:pPr>
        <w:pStyle w:val="TOC2"/>
        <w:tabs>
          <w:tab w:val="right" w:leader="dot" w:pos="9350"/>
        </w:tabs>
        <w:rPr>
          <w:noProof/>
          <w:lang w:bidi="ar-SA"/>
        </w:rPr>
      </w:pPr>
      <w:hyperlink w:anchor="_Toc256374955" w:history="1">
        <w:r w:rsidRPr="007859DF">
          <w:rPr>
            <w:rStyle w:val="Hyperlink"/>
            <w:noProof/>
          </w:rPr>
          <w:t>Competitive Analysis</w:t>
        </w:r>
        <w:r>
          <w:rPr>
            <w:noProof/>
            <w:webHidden/>
          </w:rPr>
          <w:tab/>
        </w:r>
        <w:r>
          <w:rPr>
            <w:noProof/>
            <w:webHidden/>
          </w:rPr>
          <w:fldChar w:fldCharType="begin"/>
        </w:r>
        <w:r>
          <w:rPr>
            <w:noProof/>
            <w:webHidden/>
          </w:rPr>
          <w:instrText xml:space="preserve"> PAGEREF _Toc256374955 \h </w:instrText>
        </w:r>
        <w:r>
          <w:rPr>
            <w:noProof/>
            <w:webHidden/>
          </w:rPr>
        </w:r>
        <w:r>
          <w:rPr>
            <w:noProof/>
            <w:webHidden/>
          </w:rPr>
          <w:fldChar w:fldCharType="separate"/>
        </w:r>
        <w:r w:rsidR="00C207BD">
          <w:rPr>
            <w:noProof/>
            <w:webHidden/>
          </w:rPr>
          <w:t>24</w:t>
        </w:r>
        <w:r>
          <w:rPr>
            <w:noProof/>
            <w:webHidden/>
          </w:rPr>
          <w:fldChar w:fldCharType="end"/>
        </w:r>
      </w:hyperlink>
    </w:p>
    <w:p w14:paraId="0ACD6C42" w14:textId="77777777" w:rsidR="00AE74F4" w:rsidRDefault="00AE74F4">
      <w:pPr>
        <w:pStyle w:val="TOC3"/>
        <w:tabs>
          <w:tab w:val="right" w:leader="dot" w:pos="9350"/>
        </w:tabs>
        <w:rPr>
          <w:noProof/>
          <w:lang w:bidi="ar-SA"/>
        </w:rPr>
      </w:pPr>
      <w:hyperlink w:anchor="_Toc256374956" w:history="1">
        <w:r w:rsidRPr="007859DF">
          <w:rPr>
            <w:rStyle w:val="Hyperlink"/>
            <w:noProof/>
          </w:rPr>
          <w:t>Doom</w:t>
        </w:r>
        <w:r>
          <w:rPr>
            <w:noProof/>
            <w:webHidden/>
          </w:rPr>
          <w:tab/>
        </w:r>
        <w:r>
          <w:rPr>
            <w:noProof/>
            <w:webHidden/>
          </w:rPr>
          <w:fldChar w:fldCharType="begin"/>
        </w:r>
        <w:r>
          <w:rPr>
            <w:noProof/>
            <w:webHidden/>
          </w:rPr>
          <w:instrText xml:space="preserve"> PAGEREF _Toc256374956 \h </w:instrText>
        </w:r>
        <w:r>
          <w:rPr>
            <w:noProof/>
            <w:webHidden/>
          </w:rPr>
        </w:r>
        <w:r>
          <w:rPr>
            <w:noProof/>
            <w:webHidden/>
          </w:rPr>
          <w:fldChar w:fldCharType="separate"/>
        </w:r>
        <w:r w:rsidR="00C207BD">
          <w:rPr>
            <w:noProof/>
            <w:webHidden/>
          </w:rPr>
          <w:t>24</w:t>
        </w:r>
        <w:r>
          <w:rPr>
            <w:noProof/>
            <w:webHidden/>
          </w:rPr>
          <w:fldChar w:fldCharType="end"/>
        </w:r>
      </w:hyperlink>
    </w:p>
    <w:p w14:paraId="05BED6D4" w14:textId="77777777" w:rsidR="00AE74F4" w:rsidRDefault="00AE74F4">
      <w:pPr>
        <w:pStyle w:val="TOC3"/>
        <w:tabs>
          <w:tab w:val="right" w:leader="dot" w:pos="9350"/>
        </w:tabs>
        <w:rPr>
          <w:noProof/>
          <w:lang w:bidi="ar-SA"/>
        </w:rPr>
      </w:pPr>
      <w:hyperlink w:anchor="_Toc256374957" w:history="1">
        <w:r w:rsidRPr="007859DF">
          <w:rPr>
            <w:rStyle w:val="Hyperlink"/>
            <w:noProof/>
          </w:rPr>
          <w:t>Quake</w:t>
        </w:r>
        <w:r>
          <w:rPr>
            <w:noProof/>
            <w:webHidden/>
          </w:rPr>
          <w:tab/>
        </w:r>
        <w:r>
          <w:rPr>
            <w:noProof/>
            <w:webHidden/>
          </w:rPr>
          <w:fldChar w:fldCharType="begin"/>
        </w:r>
        <w:r>
          <w:rPr>
            <w:noProof/>
            <w:webHidden/>
          </w:rPr>
          <w:instrText xml:space="preserve"> PAGEREF _Toc256374957 \h </w:instrText>
        </w:r>
        <w:r>
          <w:rPr>
            <w:noProof/>
            <w:webHidden/>
          </w:rPr>
        </w:r>
        <w:r>
          <w:rPr>
            <w:noProof/>
            <w:webHidden/>
          </w:rPr>
          <w:fldChar w:fldCharType="separate"/>
        </w:r>
        <w:r w:rsidR="00C207BD">
          <w:rPr>
            <w:noProof/>
            <w:webHidden/>
          </w:rPr>
          <w:t>24</w:t>
        </w:r>
        <w:r>
          <w:rPr>
            <w:noProof/>
            <w:webHidden/>
          </w:rPr>
          <w:fldChar w:fldCharType="end"/>
        </w:r>
      </w:hyperlink>
    </w:p>
    <w:p w14:paraId="054434FF" w14:textId="77777777" w:rsidR="00AE74F4" w:rsidRDefault="00AE74F4">
      <w:pPr>
        <w:pStyle w:val="TOC3"/>
        <w:tabs>
          <w:tab w:val="right" w:leader="dot" w:pos="9350"/>
        </w:tabs>
        <w:rPr>
          <w:noProof/>
          <w:lang w:bidi="ar-SA"/>
        </w:rPr>
      </w:pPr>
      <w:hyperlink w:anchor="_Toc256374958" w:history="1">
        <w:r w:rsidRPr="007859DF">
          <w:rPr>
            <w:rStyle w:val="Hyperlink"/>
            <w:noProof/>
          </w:rPr>
          <w:t>Unreal Tournament 2004 (UT2K4)</w:t>
        </w:r>
        <w:r>
          <w:rPr>
            <w:noProof/>
            <w:webHidden/>
          </w:rPr>
          <w:tab/>
        </w:r>
        <w:r>
          <w:rPr>
            <w:noProof/>
            <w:webHidden/>
          </w:rPr>
          <w:fldChar w:fldCharType="begin"/>
        </w:r>
        <w:r>
          <w:rPr>
            <w:noProof/>
            <w:webHidden/>
          </w:rPr>
          <w:instrText xml:space="preserve"> PAGEREF _Toc256374958 \h </w:instrText>
        </w:r>
        <w:r>
          <w:rPr>
            <w:noProof/>
            <w:webHidden/>
          </w:rPr>
        </w:r>
        <w:r>
          <w:rPr>
            <w:noProof/>
            <w:webHidden/>
          </w:rPr>
          <w:fldChar w:fldCharType="separate"/>
        </w:r>
        <w:r w:rsidR="00C207BD">
          <w:rPr>
            <w:noProof/>
            <w:webHidden/>
          </w:rPr>
          <w:t>24</w:t>
        </w:r>
        <w:r>
          <w:rPr>
            <w:noProof/>
            <w:webHidden/>
          </w:rPr>
          <w:fldChar w:fldCharType="end"/>
        </w:r>
      </w:hyperlink>
    </w:p>
    <w:p w14:paraId="24B1D409" w14:textId="77777777" w:rsidR="00AE74F4" w:rsidRDefault="00AE74F4">
      <w:pPr>
        <w:pStyle w:val="TOC3"/>
        <w:tabs>
          <w:tab w:val="right" w:leader="dot" w:pos="9350"/>
        </w:tabs>
        <w:rPr>
          <w:noProof/>
          <w:lang w:bidi="ar-SA"/>
        </w:rPr>
      </w:pPr>
      <w:hyperlink w:anchor="_Toc256374959" w:history="1">
        <w:r w:rsidRPr="007859DF">
          <w:rPr>
            <w:rStyle w:val="Hyperlink"/>
            <w:noProof/>
          </w:rPr>
          <w:t>Team Fortress 2 (TF2)</w:t>
        </w:r>
        <w:r>
          <w:rPr>
            <w:noProof/>
            <w:webHidden/>
          </w:rPr>
          <w:tab/>
        </w:r>
        <w:r>
          <w:rPr>
            <w:noProof/>
            <w:webHidden/>
          </w:rPr>
          <w:fldChar w:fldCharType="begin"/>
        </w:r>
        <w:r>
          <w:rPr>
            <w:noProof/>
            <w:webHidden/>
          </w:rPr>
          <w:instrText xml:space="preserve"> PAGEREF _Toc256374959 \h </w:instrText>
        </w:r>
        <w:r>
          <w:rPr>
            <w:noProof/>
            <w:webHidden/>
          </w:rPr>
        </w:r>
        <w:r>
          <w:rPr>
            <w:noProof/>
            <w:webHidden/>
          </w:rPr>
          <w:fldChar w:fldCharType="separate"/>
        </w:r>
        <w:r w:rsidR="00C207BD">
          <w:rPr>
            <w:noProof/>
            <w:webHidden/>
          </w:rPr>
          <w:t>25</w:t>
        </w:r>
        <w:r>
          <w:rPr>
            <w:noProof/>
            <w:webHidden/>
          </w:rPr>
          <w:fldChar w:fldCharType="end"/>
        </w:r>
      </w:hyperlink>
    </w:p>
    <w:p w14:paraId="552015FD" w14:textId="77777777" w:rsidR="00AE74F4" w:rsidRDefault="00AE74F4">
      <w:pPr>
        <w:pStyle w:val="TOC3"/>
        <w:tabs>
          <w:tab w:val="right" w:leader="dot" w:pos="9350"/>
        </w:tabs>
        <w:rPr>
          <w:noProof/>
          <w:lang w:bidi="ar-SA"/>
        </w:rPr>
      </w:pPr>
      <w:hyperlink w:anchor="_Toc256374960" w:history="1">
        <w:r w:rsidRPr="007859DF">
          <w:rPr>
            <w:rStyle w:val="Hyperlink"/>
            <w:noProof/>
          </w:rPr>
          <w:t>Shadowrun</w:t>
        </w:r>
        <w:r>
          <w:rPr>
            <w:noProof/>
            <w:webHidden/>
          </w:rPr>
          <w:tab/>
        </w:r>
        <w:r>
          <w:rPr>
            <w:noProof/>
            <w:webHidden/>
          </w:rPr>
          <w:fldChar w:fldCharType="begin"/>
        </w:r>
        <w:r>
          <w:rPr>
            <w:noProof/>
            <w:webHidden/>
          </w:rPr>
          <w:instrText xml:space="preserve"> PAGEREF _Toc256374960 \h </w:instrText>
        </w:r>
        <w:r>
          <w:rPr>
            <w:noProof/>
            <w:webHidden/>
          </w:rPr>
        </w:r>
        <w:r>
          <w:rPr>
            <w:noProof/>
            <w:webHidden/>
          </w:rPr>
          <w:fldChar w:fldCharType="separate"/>
        </w:r>
        <w:r w:rsidR="00C207BD">
          <w:rPr>
            <w:noProof/>
            <w:webHidden/>
          </w:rPr>
          <w:t>25</w:t>
        </w:r>
        <w:r>
          <w:rPr>
            <w:noProof/>
            <w:webHidden/>
          </w:rPr>
          <w:fldChar w:fldCharType="end"/>
        </w:r>
      </w:hyperlink>
    </w:p>
    <w:p w14:paraId="4AF87801" w14:textId="77777777" w:rsidR="00AE74F4" w:rsidRDefault="00AE74F4">
      <w:pPr>
        <w:pStyle w:val="TOC3"/>
        <w:tabs>
          <w:tab w:val="right" w:leader="dot" w:pos="9350"/>
        </w:tabs>
        <w:rPr>
          <w:noProof/>
          <w:lang w:bidi="ar-SA"/>
        </w:rPr>
      </w:pPr>
      <w:hyperlink w:anchor="_Toc256374961" w:history="1">
        <w:r w:rsidRPr="007859DF">
          <w:rPr>
            <w:rStyle w:val="Hyperlink"/>
            <w:noProof/>
          </w:rPr>
          <w:t>Halo 3</w:t>
        </w:r>
        <w:r>
          <w:rPr>
            <w:noProof/>
            <w:webHidden/>
          </w:rPr>
          <w:tab/>
        </w:r>
        <w:r>
          <w:rPr>
            <w:noProof/>
            <w:webHidden/>
          </w:rPr>
          <w:fldChar w:fldCharType="begin"/>
        </w:r>
        <w:r>
          <w:rPr>
            <w:noProof/>
            <w:webHidden/>
          </w:rPr>
          <w:instrText xml:space="preserve"> PAGEREF _Toc256374961 \h </w:instrText>
        </w:r>
        <w:r>
          <w:rPr>
            <w:noProof/>
            <w:webHidden/>
          </w:rPr>
        </w:r>
        <w:r>
          <w:rPr>
            <w:noProof/>
            <w:webHidden/>
          </w:rPr>
          <w:fldChar w:fldCharType="separate"/>
        </w:r>
        <w:r w:rsidR="00C207BD">
          <w:rPr>
            <w:noProof/>
            <w:webHidden/>
          </w:rPr>
          <w:t>26</w:t>
        </w:r>
        <w:r>
          <w:rPr>
            <w:noProof/>
            <w:webHidden/>
          </w:rPr>
          <w:fldChar w:fldCharType="end"/>
        </w:r>
      </w:hyperlink>
    </w:p>
    <w:p w14:paraId="3920AA30" w14:textId="77777777" w:rsidR="00AE74F4" w:rsidRDefault="00AE74F4">
      <w:pPr>
        <w:pStyle w:val="TOC3"/>
        <w:tabs>
          <w:tab w:val="right" w:leader="dot" w:pos="9350"/>
        </w:tabs>
        <w:rPr>
          <w:noProof/>
          <w:lang w:bidi="ar-SA"/>
        </w:rPr>
      </w:pPr>
      <w:hyperlink w:anchor="_Toc256374962" w:history="1">
        <w:r w:rsidRPr="007859DF">
          <w:rPr>
            <w:rStyle w:val="Hyperlink"/>
            <w:noProof/>
          </w:rPr>
          <w:t>Call of Duty: Modern Warfare 2</w:t>
        </w:r>
        <w:r>
          <w:rPr>
            <w:noProof/>
            <w:webHidden/>
          </w:rPr>
          <w:tab/>
        </w:r>
        <w:r>
          <w:rPr>
            <w:noProof/>
            <w:webHidden/>
          </w:rPr>
          <w:fldChar w:fldCharType="begin"/>
        </w:r>
        <w:r>
          <w:rPr>
            <w:noProof/>
            <w:webHidden/>
          </w:rPr>
          <w:instrText xml:space="preserve"> PAGEREF _Toc256374962 \h </w:instrText>
        </w:r>
        <w:r>
          <w:rPr>
            <w:noProof/>
            <w:webHidden/>
          </w:rPr>
        </w:r>
        <w:r>
          <w:rPr>
            <w:noProof/>
            <w:webHidden/>
          </w:rPr>
          <w:fldChar w:fldCharType="separate"/>
        </w:r>
        <w:r w:rsidR="00C207BD">
          <w:rPr>
            <w:noProof/>
            <w:webHidden/>
          </w:rPr>
          <w:t>26</w:t>
        </w:r>
        <w:r>
          <w:rPr>
            <w:noProof/>
            <w:webHidden/>
          </w:rPr>
          <w:fldChar w:fldCharType="end"/>
        </w:r>
      </w:hyperlink>
    </w:p>
    <w:p w14:paraId="352DB586" w14:textId="77777777" w:rsidR="00AE74F4" w:rsidRDefault="00AE74F4">
      <w:pPr>
        <w:pStyle w:val="TOC1"/>
        <w:rPr>
          <w:rFonts w:eastAsiaTheme="minorEastAsia"/>
          <w:b w:val="0"/>
          <w:noProof/>
          <w:szCs w:val="22"/>
        </w:rPr>
      </w:pPr>
      <w:hyperlink w:anchor="_Toc256374963" w:history="1">
        <w:r w:rsidRPr="007859DF">
          <w:rPr>
            <w:rStyle w:val="Hyperlink"/>
            <w:noProof/>
            <w:lang w:bidi="en-US"/>
          </w:rPr>
          <w:t>Game Design Document</w:t>
        </w:r>
        <w:r>
          <w:rPr>
            <w:noProof/>
            <w:webHidden/>
          </w:rPr>
          <w:tab/>
        </w:r>
        <w:r>
          <w:rPr>
            <w:noProof/>
            <w:webHidden/>
          </w:rPr>
          <w:fldChar w:fldCharType="begin"/>
        </w:r>
        <w:r>
          <w:rPr>
            <w:noProof/>
            <w:webHidden/>
          </w:rPr>
          <w:instrText xml:space="preserve"> PAGEREF _Toc256374963 \h </w:instrText>
        </w:r>
        <w:r>
          <w:rPr>
            <w:noProof/>
            <w:webHidden/>
          </w:rPr>
        </w:r>
        <w:r>
          <w:rPr>
            <w:noProof/>
            <w:webHidden/>
          </w:rPr>
          <w:fldChar w:fldCharType="separate"/>
        </w:r>
        <w:r w:rsidR="00C207BD">
          <w:rPr>
            <w:noProof/>
            <w:webHidden/>
          </w:rPr>
          <w:t>27</w:t>
        </w:r>
        <w:r>
          <w:rPr>
            <w:noProof/>
            <w:webHidden/>
          </w:rPr>
          <w:fldChar w:fldCharType="end"/>
        </w:r>
      </w:hyperlink>
    </w:p>
    <w:p w14:paraId="3599B776" w14:textId="77777777" w:rsidR="00AE74F4" w:rsidRDefault="00AE74F4">
      <w:pPr>
        <w:pStyle w:val="TOC2"/>
        <w:tabs>
          <w:tab w:val="right" w:leader="dot" w:pos="9350"/>
        </w:tabs>
        <w:rPr>
          <w:noProof/>
          <w:lang w:bidi="ar-SA"/>
        </w:rPr>
      </w:pPr>
      <w:hyperlink w:anchor="_Toc256374964" w:history="1">
        <w:r w:rsidRPr="007859DF">
          <w:rPr>
            <w:rStyle w:val="Hyperlink"/>
            <w:noProof/>
          </w:rPr>
          <w:t>Executive Summary</w:t>
        </w:r>
        <w:r>
          <w:rPr>
            <w:noProof/>
            <w:webHidden/>
          </w:rPr>
          <w:tab/>
        </w:r>
        <w:r>
          <w:rPr>
            <w:noProof/>
            <w:webHidden/>
          </w:rPr>
          <w:fldChar w:fldCharType="begin"/>
        </w:r>
        <w:r>
          <w:rPr>
            <w:noProof/>
            <w:webHidden/>
          </w:rPr>
          <w:instrText xml:space="preserve"> PAGEREF _Toc256374964 \h </w:instrText>
        </w:r>
        <w:r>
          <w:rPr>
            <w:noProof/>
            <w:webHidden/>
          </w:rPr>
        </w:r>
        <w:r>
          <w:rPr>
            <w:noProof/>
            <w:webHidden/>
          </w:rPr>
          <w:fldChar w:fldCharType="separate"/>
        </w:r>
        <w:r w:rsidR="00C207BD">
          <w:rPr>
            <w:noProof/>
            <w:webHidden/>
          </w:rPr>
          <w:t>27</w:t>
        </w:r>
        <w:r>
          <w:rPr>
            <w:noProof/>
            <w:webHidden/>
          </w:rPr>
          <w:fldChar w:fldCharType="end"/>
        </w:r>
      </w:hyperlink>
    </w:p>
    <w:p w14:paraId="65200547" w14:textId="77777777" w:rsidR="00AE74F4" w:rsidRDefault="00AE74F4">
      <w:pPr>
        <w:pStyle w:val="TOC2"/>
        <w:tabs>
          <w:tab w:val="right" w:leader="dot" w:pos="9350"/>
        </w:tabs>
        <w:rPr>
          <w:noProof/>
          <w:lang w:bidi="ar-SA"/>
        </w:rPr>
      </w:pPr>
      <w:hyperlink w:anchor="_Toc256374965" w:history="1">
        <w:r w:rsidRPr="007859DF">
          <w:rPr>
            <w:rStyle w:val="Hyperlink"/>
            <w:noProof/>
          </w:rPr>
          <w:t>Setting the Environment</w:t>
        </w:r>
        <w:r>
          <w:rPr>
            <w:noProof/>
            <w:webHidden/>
          </w:rPr>
          <w:tab/>
        </w:r>
        <w:r>
          <w:rPr>
            <w:noProof/>
            <w:webHidden/>
          </w:rPr>
          <w:fldChar w:fldCharType="begin"/>
        </w:r>
        <w:r>
          <w:rPr>
            <w:noProof/>
            <w:webHidden/>
          </w:rPr>
          <w:instrText xml:space="preserve"> PAGEREF _Toc256374965 \h </w:instrText>
        </w:r>
        <w:r>
          <w:rPr>
            <w:noProof/>
            <w:webHidden/>
          </w:rPr>
        </w:r>
        <w:r>
          <w:rPr>
            <w:noProof/>
            <w:webHidden/>
          </w:rPr>
          <w:fldChar w:fldCharType="separate"/>
        </w:r>
        <w:r w:rsidR="00C207BD">
          <w:rPr>
            <w:noProof/>
            <w:webHidden/>
          </w:rPr>
          <w:t>28</w:t>
        </w:r>
        <w:r>
          <w:rPr>
            <w:noProof/>
            <w:webHidden/>
          </w:rPr>
          <w:fldChar w:fldCharType="end"/>
        </w:r>
      </w:hyperlink>
    </w:p>
    <w:p w14:paraId="187765B6" w14:textId="77777777" w:rsidR="00AE74F4" w:rsidRDefault="00AE74F4">
      <w:pPr>
        <w:pStyle w:val="TOC2"/>
        <w:tabs>
          <w:tab w:val="right" w:leader="dot" w:pos="9350"/>
        </w:tabs>
        <w:rPr>
          <w:noProof/>
          <w:lang w:bidi="ar-SA"/>
        </w:rPr>
      </w:pPr>
      <w:hyperlink w:anchor="_Toc256374966" w:history="1">
        <w:r w:rsidRPr="007859DF">
          <w:rPr>
            <w:rStyle w:val="Hyperlink"/>
            <w:noProof/>
          </w:rPr>
          <w:t>Game Mechanics</w:t>
        </w:r>
        <w:r>
          <w:rPr>
            <w:noProof/>
            <w:webHidden/>
          </w:rPr>
          <w:tab/>
        </w:r>
        <w:r>
          <w:rPr>
            <w:noProof/>
            <w:webHidden/>
          </w:rPr>
          <w:fldChar w:fldCharType="begin"/>
        </w:r>
        <w:r>
          <w:rPr>
            <w:noProof/>
            <w:webHidden/>
          </w:rPr>
          <w:instrText xml:space="preserve"> PAGEREF _Toc256374966 \h </w:instrText>
        </w:r>
        <w:r>
          <w:rPr>
            <w:noProof/>
            <w:webHidden/>
          </w:rPr>
        </w:r>
        <w:r>
          <w:rPr>
            <w:noProof/>
            <w:webHidden/>
          </w:rPr>
          <w:fldChar w:fldCharType="separate"/>
        </w:r>
        <w:r w:rsidR="00C207BD">
          <w:rPr>
            <w:noProof/>
            <w:webHidden/>
          </w:rPr>
          <w:t>28</w:t>
        </w:r>
        <w:r>
          <w:rPr>
            <w:noProof/>
            <w:webHidden/>
          </w:rPr>
          <w:fldChar w:fldCharType="end"/>
        </w:r>
      </w:hyperlink>
    </w:p>
    <w:p w14:paraId="3785C6B1" w14:textId="77777777" w:rsidR="00AE74F4" w:rsidRDefault="00AE74F4">
      <w:pPr>
        <w:pStyle w:val="TOC3"/>
        <w:tabs>
          <w:tab w:val="right" w:leader="dot" w:pos="9350"/>
        </w:tabs>
        <w:rPr>
          <w:noProof/>
          <w:lang w:bidi="ar-SA"/>
        </w:rPr>
      </w:pPr>
      <w:hyperlink w:anchor="_Toc256374967" w:history="1">
        <w:r w:rsidRPr="007859DF">
          <w:rPr>
            <w:rStyle w:val="Hyperlink"/>
            <w:noProof/>
          </w:rPr>
          <w:t>Weapons</w:t>
        </w:r>
        <w:r>
          <w:rPr>
            <w:noProof/>
            <w:webHidden/>
          </w:rPr>
          <w:tab/>
        </w:r>
        <w:r>
          <w:rPr>
            <w:noProof/>
            <w:webHidden/>
          </w:rPr>
          <w:fldChar w:fldCharType="begin"/>
        </w:r>
        <w:r>
          <w:rPr>
            <w:noProof/>
            <w:webHidden/>
          </w:rPr>
          <w:instrText xml:space="preserve"> PAGEREF _Toc256374967 \h </w:instrText>
        </w:r>
        <w:r>
          <w:rPr>
            <w:noProof/>
            <w:webHidden/>
          </w:rPr>
        </w:r>
        <w:r>
          <w:rPr>
            <w:noProof/>
            <w:webHidden/>
          </w:rPr>
          <w:fldChar w:fldCharType="separate"/>
        </w:r>
        <w:r w:rsidR="00C207BD">
          <w:rPr>
            <w:noProof/>
            <w:webHidden/>
          </w:rPr>
          <w:t>28</w:t>
        </w:r>
        <w:r>
          <w:rPr>
            <w:noProof/>
            <w:webHidden/>
          </w:rPr>
          <w:fldChar w:fldCharType="end"/>
        </w:r>
      </w:hyperlink>
    </w:p>
    <w:p w14:paraId="22244A65" w14:textId="77777777" w:rsidR="00AE74F4" w:rsidRDefault="00AE74F4">
      <w:pPr>
        <w:pStyle w:val="TOC4"/>
        <w:tabs>
          <w:tab w:val="right" w:leader="dot" w:pos="9350"/>
        </w:tabs>
        <w:rPr>
          <w:rFonts w:eastAsiaTheme="minorEastAsia"/>
          <w:noProof/>
          <w:szCs w:val="22"/>
        </w:rPr>
      </w:pPr>
      <w:hyperlink w:anchor="_Toc256374968" w:history="1">
        <w:r w:rsidRPr="007859DF">
          <w:rPr>
            <w:rStyle w:val="Hyperlink"/>
            <w:noProof/>
            <w:lang w:bidi="en-US"/>
          </w:rPr>
          <w:t>Weapons Types</w:t>
        </w:r>
        <w:r>
          <w:rPr>
            <w:noProof/>
            <w:webHidden/>
          </w:rPr>
          <w:tab/>
        </w:r>
        <w:r>
          <w:rPr>
            <w:noProof/>
            <w:webHidden/>
          </w:rPr>
          <w:fldChar w:fldCharType="begin"/>
        </w:r>
        <w:r>
          <w:rPr>
            <w:noProof/>
            <w:webHidden/>
          </w:rPr>
          <w:instrText xml:space="preserve"> PAGEREF _Toc256374968 \h </w:instrText>
        </w:r>
        <w:r>
          <w:rPr>
            <w:noProof/>
            <w:webHidden/>
          </w:rPr>
        </w:r>
        <w:r>
          <w:rPr>
            <w:noProof/>
            <w:webHidden/>
          </w:rPr>
          <w:fldChar w:fldCharType="separate"/>
        </w:r>
        <w:r w:rsidR="00C207BD">
          <w:rPr>
            <w:noProof/>
            <w:webHidden/>
          </w:rPr>
          <w:t>28</w:t>
        </w:r>
        <w:r>
          <w:rPr>
            <w:noProof/>
            <w:webHidden/>
          </w:rPr>
          <w:fldChar w:fldCharType="end"/>
        </w:r>
      </w:hyperlink>
    </w:p>
    <w:p w14:paraId="6546D337" w14:textId="77777777" w:rsidR="00AE74F4" w:rsidRDefault="00AE74F4">
      <w:pPr>
        <w:pStyle w:val="TOC5"/>
        <w:tabs>
          <w:tab w:val="right" w:leader="dot" w:pos="9350"/>
        </w:tabs>
        <w:rPr>
          <w:rFonts w:eastAsiaTheme="minorEastAsia"/>
          <w:noProof/>
          <w:szCs w:val="22"/>
        </w:rPr>
      </w:pPr>
      <w:hyperlink w:anchor="_Toc256374969" w:history="1">
        <w:r w:rsidRPr="007859DF">
          <w:rPr>
            <w:rStyle w:val="Hyperlink"/>
            <w:noProof/>
            <w:lang w:bidi="en-US"/>
          </w:rPr>
          <w:t>Nullifier Gun</w:t>
        </w:r>
        <w:r>
          <w:rPr>
            <w:noProof/>
            <w:webHidden/>
          </w:rPr>
          <w:tab/>
        </w:r>
        <w:r>
          <w:rPr>
            <w:noProof/>
            <w:webHidden/>
          </w:rPr>
          <w:fldChar w:fldCharType="begin"/>
        </w:r>
        <w:r>
          <w:rPr>
            <w:noProof/>
            <w:webHidden/>
          </w:rPr>
          <w:instrText xml:space="preserve"> PAGEREF _Toc256374969 \h </w:instrText>
        </w:r>
        <w:r>
          <w:rPr>
            <w:noProof/>
            <w:webHidden/>
          </w:rPr>
        </w:r>
        <w:r>
          <w:rPr>
            <w:noProof/>
            <w:webHidden/>
          </w:rPr>
          <w:fldChar w:fldCharType="separate"/>
        </w:r>
        <w:r w:rsidR="00C207BD">
          <w:rPr>
            <w:noProof/>
            <w:webHidden/>
          </w:rPr>
          <w:t>28</w:t>
        </w:r>
        <w:r>
          <w:rPr>
            <w:noProof/>
            <w:webHidden/>
          </w:rPr>
          <w:fldChar w:fldCharType="end"/>
        </w:r>
      </w:hyperlink>
    </w:p>
    <w:p w14:paraId="6921CC9B" w14:textId="77777777" w:rsidR="00AE74F4" w:rsidRDefault="00AE74F4">
      <w:pPr>
        <w:pStyle w:val="TOC5"/>
        <w:tabs>
          <w:tab w:val="right" w:leader="dot" w:pos="9350"/>
        </w:tabs>
        <w:rPr>
          <w:rFonts w:eastAsiaTheme="minorEastAsia"/>
          <w:noProof/>
          <w:szCs w:val="22"/>
        </w:rPr>
      </w:pPr>
      <w:hyperlink w:anchor="_Toc256374970" w:history="1">
        <w:r w:rsidRPr="007859DF">
          <w:rPr>
            <w:rStyle w:val="Hyperlink"/>
            <w:noProof/>
            <w:lang w:bidi="en-US"/>
          </w:rPr>
          <w:t>Grenades</w:t>
        </w:r>
        <w:r>
          <w:rPr>
            <w:noProof/>
            <w:webHidden/>
          </w:rPr>
          <w:tab/>
        </w:r>
        <w:r>
          <w:rPr>
            <w:noProof/>
            <w:webHidden/>
          </w:rPr>
          <w:fldChar w:fldCharType="begin"/>
        </w:r>
        <w:r>
          <w:rPr>
            <w:noProof/>
            <w:webHidden/>
          </w:rPr>
          <w:instrText xml:space="preserve"> PAGEREF _Toc256374970 \h </w:instrText>
        </w:r>
        <w:r>
          <w:rPr>
            <w:noProof/>
            <w:webHidden/>
          </w:rPr>
        </w:r>
        <w:r>
          <w:rPr>
            <w:noProof/>
            <w:webHidden/>
          </w:rPr>
          <w:fldChar w:fldCharType="separate"/>
        </w:r>
        <w:r w:rsidR="00C207BD">
          <w:rPr>
            <w:noProof/>
            <w:webHidden/>
          </w:rPr>
          <w:t>29</w:t>
        </w:r>
        <w:r>
          <w:rPr>
            <w:noProof/>
            <w:webHidden/>
          </w:rPr>
          <w:fldChar w:fldCharType="end"/>
        </w:r>
      </w:hyperlink>
    </w:p>
    <w:p w14:paraId="50B3382A" w14:textId="77777777" w:rsidR="00AE74F4" w:rsidRDefault="00AE74F4">
      <w:pPr>
        <w:pStyle w:val="TOC5"/>
        <w:tabs>
          <w:tab w:val="right" w:leader="dot" w:pos="9350"/>
        </w:tabs>
        <w:rPr>
          <w:rFonts w:eastAsiaTheme="minorEastAsia"/>
          <w:noProof/>
          <w:szCs w:val="22"/>
        </w:rPr>
      </w:pPr>
      <w:hyperlink w:anchor="_Toc256374971" w:history="1">
        <w:r w:rsidRPr="007859DF">
          <w:rPr>
            <w:rStyle w:val="Hyperlink"/>
            <w:noProof/>
            <w:lang w:bidi="en-US"/>
          </w:rPr>
          <w:t>Pistol</w:t>
        </w:r>
        <w:r>
          <w:rPr>
            <w:noProof/>
            <w:webHidden/>
          </w:rPr>
          <w:tab/>
        </w:r>
        <w:r>
          <w:rPr>
            <w:noProof/>
            <w:webHidden/>
          </w:rPr>
          <w:fldChar w:fldCharType="begin"/>
        </w:r>
        <w:r>
          <w:rPr>
            <w:noProof/>
            <w:webHidden/>
          </w:rPr>
          <w:instrText xml:space="preserve"> PAGEREF _Toc256374971 \h </w:instrText>
        </w:r>
        <w:r>
          <w:rPr>
            <w:noProof/>
            <w:webHidden/>
          </w:rPr>
        </w:r>
        <w:r>
          <w:rPr>
            <w:noProof/>
            <w:webHidden/>
          </w:rPr>
          <w:fldChar w:fldCharType="separate"/>
        </w:r>
        <w:r w:rsidR="00C207BD">
          <w:rPr>
            <w:noProof/>
            <w:webHidden/>
          </w:rPr>
          <w:t>30</w:t>
        </w:r>
        <w:r>
          <w:rPr>
            <w:noProof/>
            <w:webHidden/>
          </w:rPr>
          <w:fldChar w:fldCharType="end"/>
        </w:r>
      </w:hyperlink>
    </w:p>
    <w:p w14:paraId="067E85A4" w14:textId="77777777" w:rsidR="00AE74F4" w:rsidRDefault="00AE74F4">
      <w:pPr>
        <w:pStyle w:val="TOC5"/>
        <w:tabs>
          <w:tab w:val="right" w:leader="dot" w:pos="9350"/>
        </w:tabs>
        <w:rPr>
          <w:rFonts w:eastAsiaTheme="minorEastAsia"/>
          <w:noProof/>
          <w:szCs w:val="22"/>
        </w:rPr>
      </w:pPr>
      <w:hyperlink w:anchor="_Toc256374972" w:history="1">
        <w:r w:rsidRPr="007859DF">
          <w:rPr>
            <w:rStyle w:val="Hyperlink"/>
            <w:noProof/>
            <w:lang w:bidi="en-US"/>
          </w:rPr>
          <w:t>Flamethrower</w:t>
        </w:r>
        <w:r>
          <w:rPr>
            <w:noProof/>
            <w:webHidden/>
          </w:rPr>
          <w:tab/>
        </w:r>
        <w:r>
          <w:rPr>
            <w:noProof/>
            <w:webHidden/>
          </w:rPr>
          <w:fldChar w:fldCharType="begin"/>
        </w:r>
        <w:r>
          <w:rPr>
            <w:noProof/>
            <w:webHidden/>
          </w:rPr>
          <w:instrText xml:space="preserve"> PAGEREF _Toc256374972 \h </w:instrText>
        </w:r>
        <w:r>
          <w:rPr>
            <w:noProof/>
            <w:webHidden/>
          </w:rPr>
        </w:r>
        <w:r>
          <w:rPr>
            <w:noProof/>
            <w:webHidden/>
          </w:rPr>
          <w:fldChar w:fldCharType="separate"/>
        </w:r>
        <w:r w:rsidR="00C207BD">
          <w:rPr>
            <w:noProof/>
            <w:webHidden/>
          </w:rPr>
          <w:t>31</w:t>
        </w:r>
        <w:r>
          <w:rPr>
            <w:noProof/>
            <w:webHidden/>
          </w:rPr>
          <w:fldChar w:fldCharType="end"/>
        </w:r>
      </w:hyperlink>
    </w:p>
    <w:p w14:paraId="3ED9AB03" w14:textId="77777777" w:rsidR="00AE74F4" w:rsidRDefault="00AE74F4">
      <w:pPr>
        <w:pStyle w:val="TOC5"/>
        <w:tabs>
          <w:tab w:val="right" w:leader="dot" w:pos="9350"/>
        </w:tabs>
        <w:rPr>
          <w:rFonts w:eastAsiaTheme="minorEastAsia"/>
          <w:noProof/>
          <w:szCs w:val="22"/>
        </w:rPr>
      </w:pPr>
      <w:hyperlink w:anchor="_Toc256374973" w:history="1">
        <w:r w:rsidRPr="007859DF">
          <w:rPr>
            <w:rStyle w:val="Hyperlink"/>
            <w:noProof/>
            <w:lang w:bidi="en-US"/>
          </w:rPr>
          <w:t>Shotgun</w:t>
        </w:r>
        <w:r>
          <w:rPr>
            <w:noProof/>
            <w:webHidden/>
          </w:rPr>
          <w:tab/>
        </w:r>
        <w:r>
          <w:rPr>
            <w:noProof/>
            <w:webHidden/>
          </w:rPr>
          <w:fldChar w:fldCharType="begin"/>
        </w:r>
        <w:r>
          <w:rPr>
            <w:noProof/>
            <w:webHidden/>
          </w:rPr>
          <w:instrText xml:space="preserve"> PAGEREF _Toc256374973 \h </w:instrText>
        </w:r>
        <w:r>
          <w:rPr>
            <w:noProof/>
            <w:webHidden/>
          </w:rPr>
        </w:r>
        <w:r>
          <w:rPr>
            <w:noProof/>
            <w:webHidden/>
          </w:rPr>
          <w:fldChar w:fldCharType="separate"/>
        </w:r>
        <w:r w:rsidR="00C207BD">
          <w:rPr>
            <w:noProof/>
            <w:webHidden/>
          </w:rPr>
          <w:t>31</w:t>
        </w:r>
        <w:r>
          <w:rPr>
            <w:noProof/>
            <w:webHidden/>
          </w:rPr>
          <w:fldChar w:fldCharType="end"/>
        </w:r>
      </w:hyperlink>
    </w:p>
    <w:p w14:paraId="3F82620A" w14:textId="77777777" w:rsidR="00AE74F4" w:rsidRDefault="00AE74F4">
      <w:pPr>
        <w:pStyle w:val="TOC5"/>
        <w:tabs>
          <w:tab w:val="right" w:leader="dot" w:pos="9350"/>
        </w:tabs>
        <w:rPr>
          <w:rFonts w:eastAsiaTheme="minorEastAsia"/>
          <w:noProof/>
          <w:szCs w:val="22"/>
        </w:rPr>
      </w:pPr>
      <w:hyperlink w:anchor="_Toc256374974" w:history="1">
        <w:r w:rsidRPr="007859DF">
          <w:rPr>
            <w:rStyle w:val="Hyperlink"/>
            <w:noProof/>
            <w:lang w:bidi="en-US"/>
          </w:rPr>
          <w:t>Assault Rifle</w:t>
        </w:r>
        <w:r>
          <w:rPr>
            <w:noProof/>
            <w:webHidden/>
          </w:rPr>
          <w:tab/>
        </w:r>
        <w:r>
          <w:rPr>
            <w:noProof/>
            <w:webHidden/>
          </w:rPr>
          <w:fldChar w:fldCharType="begin"/>
        </w:r>
        <w:r>
          <w:rPr>
            <w:noProof/>
            <w:webHidden/>
          </w:rPr>
          <w:instrText xml:space="preserve"> PAGEREF _Toc256374974 \h </w:instrText>
        </w:r>
        <w:r>
          <w:rPr>
            <w:noProof/>
            <w:webHidden/>
          </w:rPr>
        </w:r>
        <w:r>
          <w:rPr>
            <w:noProof/>
            <w:webHidden/>
          </w:rPr>
          <w:fldChar w:fldCharType="separate"/>
        </w:r>
        <w:r w:rsidR="00C207BD">
          <w:rPr>
            <w:noProof/>
            <w:webHidden/>
          </w:rPr>
          <w:t>32</w:t>
        </w:r>
        <w:r>
          <w:rPr>
            <w:noProof/>
            <w:webHidden/>
          </w:rPr>
          <w:fldChar w:fldCharType="end"/>
        </w:r>
      </w:hyperlink>
    </w:p>
    <w:p w14:paraId="07F7EC35" w14:textId="77777777" w:rsidR="00AE74F4" w:rsidRDefault="00AE74F4">
      <w:pPr>
        <w:pStyle w:val="TOC5"/>
        <w:tabs>
          <w:tab w:val="right" w:leader="dot" w:pos="9350"/>
        </w:tabs>
        <w:rPr>
          <w:rFonts w:eastAsiaTheme="minorEastAsia"/>
          <w:noProof/>
          <w:szCs w:val="22"/>
        </w:rPr>
      </w:pPr>
      <w:hyperlink w:anchor="_Toc256374975" w:history="1">
        <w:r w:rsidRPr="007859DF">
          <w:rPr>
            <w:rStyle w:val="Hyperlink"/>
            <w:noProof/>
            <w:lang w:bidi="en-US"/>
          </w:rPr>
          <w:t>Rocket Launcher</w:t>
        </w:r>
        <w:r>
          <w:rPr>
            <w:noProof/>
            <w:webHidden/>
          </w:rPr>
          <w:tab/>
        </w:r>
        <w:r>
          <w:rPr>
            <w:noProof/>
            <w:webHidden/>
          </w:rPr>
          <w:fldChar w:fldCharType="begin"/>
        </w:r>
        <w:r>
          <w:rPr>
            <w:noProof/>
            <w:webHidden/>
          </w:rPr>
          <w:instrText xml:space="preserve"> PAGEREF _Toc256374975 \h </w:instrText>
        </w:r>
        <w:r>
          <w:rPr>
            <w:noProof/>
            <w:webHidden/>
          </w:rPr>
        </w:r>
        <w:r>
          <w:rPr>
            <w:noProof/>
            <w:webHidden/>
          </w:rPr>
          <w:fldChar w:fldCharType="separate"/>
        </w:r>
        <w:r w:rsidR="00C207BD">
          <w:rPr>
            <w:noProof/>
            <w:webHidden/>
          </w:rPr>
          <w:t>32</w:t>
        </w:r>
        <w:r>
          <w:rPr>
            <w:noProof/>
            <w:webHidden/>
          </w:rPr>
          <w:fldChar w:fldCharType="end"/>
        </w:r>
      </w:hyperlink>
    </w:p>
    <w:p w14:paraId="4D2D672C" w14:textId="77777777" w:rsidR="00AE74F4" w:rsidRDefault="00AE74F4">
      <w:pPr>
        <w:pStyle w:val="TOC5"/>
        <w:tabs>
          <w:tab w:val="right" w:leader="dot" w:pos="9350"/>
        </w:tabs>
        <w:rPr>
          <w:rFonts w:eastAsiaTheme="minorEastAsia"/>
          <w:noProof/>
          <w:szCs w:val="22"/>
        </w:rPr>
      </w:pPr>
      <w:hyperlink w:anchor="_Toc256374976" w:history="1">
        <w:r w:rsidRPr="007859DF">
          <w:rPr>
            <w:rStyle w:val="Hyperlink"/>
            <w:noProof/>
            <w:lang w:bidi="en-US"/>
          </w:rPr>
          <w:t>Sniper Rifle</w:t>
        </w:r>
        <w:r>
          <w:rPr>
            <w:noProof/>
            <w:webHidden/>
          </w:rPr>
          <w:tab/>
        </w:r>
        <w:r>
          <w:rPr>
            <w:noProof/>
            <w:webHidden/>
          </w:rPr>
          <w:fldChar w:fldCharType="begin"/>
        </w:r>
        <w:r>
          <w:rPr>
            <w:noProof/>
            <w:webHidden/>
          </w:rPr>
          <w:instrText xml:space="preserve"> PAGEREF _Toc256374976 \h </w:instrText>
        </w:r>
        <w:r>
          <w:rPr>
            <w:noProof/>
            <w:webHidden/>
          </w:rPr>
        </w:r>
        <w:r>
          <w:rPr>
            <w:noProof/>
            <w:webHidden/>
          </w:rPr>
          <w:fldChar w:fldCharType="separate"/>
        </w:r>
        <w:r w:rsidR="00C207BD">
          <w:rPr>
            <w:noProof/>
            <w:webHidden/>
          </w:rPr>
          <w:t>33</w:t>
        </w:r>
        <w:r>
          <w:rPr>
            <w:noProof/>
            <w:webHidden/>
          </w:rPr>
          <w:fldChar w:fldCharType="end"/>
        </w:r>
      </w:hyperlink>
    </w:p>
    <w:p w14:paraId="61DBEC7B" w14:textId="77777777" w:rsidR="00AE74F4" w:rsidRDefault="00AE74F4">
      <w:pPr>
        <w:pStyle w:val="TOC3"/>
        <w:tabs>
          <w:tab w:val="right" w:leader="dot" w:pos="9350"/>
        </w:tabs>
        <w:rPr>
          <w:noProof/>
          <w:lang w:bidi="ar-SA"/>
        </w:rPr>
      </w:pPr>
      <w:hyperlink w:anchor="_Toc256374977" w:history="1">
        <w:r w:rsidRPr="007859DF">
          <w:rPr>
            <w:rStyle w:val="Hyperlink"/>
            <w:noProof/>
          </w:rPr>
          <w:t>Modifiers</w:t>
        </w:r>
        <w:r>
          <w:rPr>
            <w:noProof/>
            <w:webHidden/>
          </w:rPr>
          <w:tab/>
        </w:r>
        <w:r>
          <w:rPr>
            <w:noProof/>
            <w:webHidden/>
          </w:rPr>
          <w:fldChar w:fldCharType="begin"/>
        </w:r>
        <w:r>
          <w:rPr>
            <w:noProof/>
            <w:webHidden/>
          </w:rPr>
          <w:instrText xml:space="preserve"> PAGEREF _Toc256374977 \h </w:instrText>
        </w:r>
        <w:r>
          <w:rPr>
            <w:noProof/>
            <w:webHidden/>
          </w:rPr>
        </w:r>
        <w:r>
          <w:rPr>
            <w:noProof/>
            <w:webHidden/>
          </w:rPr>
          <w:fldChar w:fldCharType="separate"/>
        </w:r>
        <w:r w:rsidR="00C207BD">
          <w:rPr>
            <w:noProof/>
            <w:webHidden/>
          </w:rPr>
          <w:t>33</w:t>
        </w:r>
        <w:r>
          <w:rPr>
            <w:noProof/>
            <w:webHidden/>
          </w:rPr>
          <w:fldChar w:fldCharType="end"/>
        </w:r>
      </w:hyperlink>
    </w:p>
    <w:p w14:paraId="4D0C214B" w14:textId="77777777" w:rsidR="00AE74F4" w:rsidRDefault="00AE74F4">
      <w:pPr>
        <w:pStyle w:val="TOC4"/>
        <w:tabs>
          <w:tab w:val="right" w:leader="dot" w:pos="9350"/>
        </w:tabs>
        <w:rPr>
          <w:rFonts w:eastAsiaTheme="minorEastAsia"/>
          <w:noProof/>
          <w:szCs w:val="22"/>
        </w:rPr>
      </w:pPr>
      <w:hyperlink w:anchor="_Toc256374978" w:history="1">
        <w:r w:rsidRPr="007859DF">
          <w:rPr>
            <w:rStyle w:val="Hyperlink"/>
            <w:noProof/>
            <w:lang w:bidi="en-US"/>
          </w:rPr>
          <w:t>Deploying and Triggering</w:t>
        </w:r>
        <w:r>
          <w:rPr>
            <w:noProof/>
            <w:webHidden/>
          </w:rPr>
          <w:tab/>
        </w:r>
        <w:r>
          <w:rPr>
            <w:noProof/>
            <w:webHidden/>
          </w:rPr>
          <w:fldChar w:fldCharType="begin"/>
        </w:r>
        <w:r>
          <w:rPr>
            <w:noProof/>
            <w:webHidden/>
          </w:rPr>
          <w:instrText xml:space="preserve"> PAGEREF _Toc256374978 \h </w:instrText>
        </w:r>
        <w:r>
          <w:rPr>
            <w:noProof/>
            <w:webHidden/>
          </w:rPr>
        </w:r>
        <w:r>
          <w:rPr>
            <w:noProof/>
            <w:webHidden/>
          </w:rPr>
          <w:fldChar w:fldCharType="separate"/>
        </w:r>
        <w:r w:rsidR="00C207BD">
          <w:rPr>
            <w:noProof/>
            <w:webHidden/>
          </w:rPr>
          <w:t>34</w:t>
        </w:r>
        <w:r>
          <w:rPr>
            <w:noProof/>
            <w:webHidden/>
          </w:rPr>
          <w:fldChar w:fldCharType="end"/>
        </w:r>
      </w:hyperlink>
    </w:p>
    <w:p w14:paraId="656628B0" w14:textId="77777777" w:rsidR="00AE74F4" w:rsidRDefault="00AE74F4">
      <w:pPr>
        <w:pStyle w:val="TOC4"/>
        <w:tabs>
          <w:tab w:val="right" w:leader="dot" w:pos="9350"/>
        </w:tabs>
        <w:rPr>
          <w:rFonts w:eastAsiaTheme="minorEastAsia"/>
          <w:noProof/>
          <w:szCs w:val="22"/>
        </w:rPr>
      </w:pPr>
      <w:hyperlink w:anchor="_Toc256374979" w:history="1">
        <w:r w:rsidRPr="007859DF">
          <w:rPr>
            <w:rStyle w:val="Hyperlink"/>
            <w:noProof/>
            <w:lang w:bidi="en-US"/>
          </w:rPr>
          <w:t>Modifiers as part of the Environment</w:t>
        </w:r>
        <w:r>
          <w:rPr>
            <w:noProof/>
            <w:webHidden/>
          </w:rPr>
          <w:tab/>
        </w:r>
        <w:r>
          <w:rPr>
            <w:noProof/>
            <w:webHidden/>
          </w:rPr>
          <w:fldChar w:fldCharType="begin"/>
        </w:r>
        <w:r>
          <w:rPr>
            <w:noProof/>
            <w:webHidden/>
          </w:rPr>
          <w:instrText xml:space="preserve"> PAGEREF _Toc256374979 \h </w:instrText>
        </w:r>
        <w:r>
          <w:rPr>
            <w:noProof/>
            <w:webHidden/>
          </w:rPr>
        </w:r>
        <w:r>
          <w:rPr>
            <w:noProof/>
            <w:webHidden/>
          </w:rPr>
          <w:fldChar w:fldCharType="separate"/>
        </w:r>
        <w:r w:rsidR="00C207BD">
          <w:rPr>
            <w:noProof/>
            <w:webHidden/>
          </w:rPr>
          <w:t>34</w:t>
        </w:r>
        <w:r>
          <w:rPr>
            <w:noProof/>
            <w:webHidden/>
          </w:rPr>
          <w:fldChar w:fldCharType="end"/>
        </w:r>
      </w:hyperlink>
    </w:p>
    <w:p w14:paraId="1B33DE1A" w14:textId="77777777" w:rsidR="00AE74F4" w:rsidRDefault="00AE74F4">
      <w:pPr>
        <w:pStyle w:val="TOC4"/>
        <w:tabs>
          <w:tab w:val="right" w:leader="dot" w:pos="9350"/>
        </w:tabs>
        <w:rPr>
          <w:rFonts w:eastAsiaTheme="minorEastAsia"/>
          <w:noProof/>
          <w:szCs w:val="22"/>
        </w:rPr>
      </w:pPr>
      <w:hyperlink w:anchor="_Toc256374980" w:history="1">
        <w:r w:rsidRPr="007859DF">
          <w:rPr>
            <w:rStyle w:val="Hyperlink"/>
            <w:noProof/>
            <w:lang w:bidi="en-US"/>
          </w:rPr>
          <w:t>Modifier Types</w:t>
        </w:r>
        <w:r>
          <w:rPr>
            <w:noProof/>
            <w:webHidden/>
          </w:rPr>
          <w:tab/>
        </w:r>
        <w:r>
          <w:rPr>
            <w:noProof/>
            <w:webHidden/>
          </w:rPr>
          <w:fldChar w:fldCharType="begin"/>
        </w:r>
        <w:r>
          <w:rPr>
            <w:noProof/>
            <w:webHidden/>
          </w:rPr>
          <w:instrText xml:space="preserve"> PAGEREF _Toc256374980 \h </w:instrText>
        </w:r>
        <w:r>
          <w:rPr>
            <w:noProof/>
            <w:webHidden/>
          </w:rPr>
        </w:r>
        <w:r>
          <w:rPr>
            <w:noProof/>
            <w:webHidden/>
          </w:rPr>
          <w:fldChar w:fldCharType="separate"/>
        </w:r>
        <w:r w:rsidR="00C207BD">
          <w:rPr>
            <w:noProof/>
            <w:webHidden/>
          </w:rPr>
          <w:t>35</w:t>
        </w:r>
        <w:r>
          <w:rPr>
            <w:noProof/>
            <w:webHidden/>
          </w:rPr>
          <w:fldChar w:fldCharType="end"/>
        </w:r>
      </w:hyperlink>
    </w:p>
    <w:p w14:paraId="2FDC5015" w14:textId="77777777" w:rsidR="00AE74F4" w:rsidRDefault="00AE74F4">
      <w:pPr>
        <w:pStyle w:val="TOC5"/>
        <w:tabs>
          <w:tab w:val="right" w:leader="dot" w:pos="9350"/>
        </w:tabs>
        <w:rPr>
          <w:rFonts w:eastAsiaTheme="minorEastAsia"/>
          <w:noProof/>
          <w:szCs w:val="22"/>
        </w:rPr>
      </w:pPr>
      <w:hyperlink w:anchor="_Toc256374981" w:history="1">
        <w:r w:rsidRPr="007859DF">
          <w:rPr>
            <w:rStyle w:val="Hyperlink"/>
            <w:noProof/>
            <w:lang w:bidi="en-US"/>
          </w:rPr>
          <w:t>Inverse Gravity</w:t>
        </w:r>
        <w:r>
          <w:rPr>
            <w:noProof/>
            <w:webHidden/>
          </w:rPr>
          <w:tab/>
        </w:r>
        <w:r>
          <w:rPr>
            <w:noProof/>
            <w:webHidden/>
          </w:rPr>
          <w:fldChar w:fldCharType="begin"/>
        </w:r>
        <w:r>
          <w:rPr>
            <w:noProof/>
            <w:webHidden/>
          </w:rPr>
          <w:instrText xml:space="preserve"> PAGEREF _Toc256374981 \h </w:instrText>
        </w:r>
        <w:r>
          <w:rPr>
            <w:noProof/>
            <w:webHidden/>
          </w:rPr>
        </w:r>
        <w:r>
          <w:rPr>
            <w:noProof/>
            <w:webHidden/>
          </w:rPr>
          <w:fldChar w:fldCharType="separate"/>
        </w:r>
        <w:r w:rsidR="00C207BD">
          <w:rPr>
            <w:noProof/>
            <w:webHidden/>
          </w:rPr>
          <w:t>35</w:t>
        </w:r>
        <w:r>
          <w:rPr>
            <w:noProof/>
            <w:webHidden/>
          </w:rPr>
          <w:fldChar w:fldCharType="end"/>
        </w:r>
      </w:hyperlink>
    </w:p>
    <w:p w14:paraId="31F8F7CB" w14:textId="77777777" w:rsidR="00AE74F4" w:rsidRDefault="00AE74F4">
      <w:pPr>
        <w:pStyle w:val="TOC5"/>
        <w:tabs>
          <w:tab w:val="right" w:leader="dot" w:pos="9350"/>
        </w:tabs>
        <w:rPr>
          <w:rFonts w:eastAsiaTheme="minorEastAsia"/>
          <w:noProof/>
          <w:szCs w:val="22"/>
        </w:rPr>
      </w:pPr>
      <w:hyperlink w:anchor="_Toc256374982" w:history="1">
        <w:r w:rsidRPr="007859DF">
          <w:rPr>
            <w:rStyle w:val="Hyperlink"/>
            <w:noProof/>
            <w:lang w:bidi="en-US"/>
          </w:rPr>
          <w:t>Knockback</w:t>
        </w:r>
        <w:r>
          <w:rPr>
            <w:noProof/>
            <w:webHidden/>
          </w:rPr>
          <w:tab/>
        </w:r>
        <w:r>
          <w:rPr>
            <w:noProof/>
            <w:webHidden/>
          </w:rPr>
          <w:fldChar w:fldCharType="begin"/>
        </w:r>
        <w:r>
          <w:rPr>
            <w:noProof/>
            <w:webHidden/>
          </w:rPr>
          <w:instrText xml:space="preserve"> PAGEREF _Toc256374982 \h </w:instrText>
        </w:r>
        <w:r>
          <w:rPr>
            <w:noProof/>
            <w:webHidden/>
          </w:rPr>
        </w:r>
        <w:r>
          <w:rPr>
            <w:noProof/>
            <w:webHidden/>
          </w:rPr>
          <w:fldChar w:fldCharType="separate"/>
        </w:r>
        <w:r w:rsidR="00C207BD">
          <w:rPr>
            <w:noProof/>
            <w:webHidden/>
          </w:rPr>
          <w:t>35</w:t>
        </w:r>
        <w:r>
          <w:rPr>
            <w:noProof/>
            <w:webHidden/>
          </w:rPr>
          <w:fldChar w:fldCharType="end"/>
        </w:r>
      </w:hyperlink>
    </w:p>
    <w:p w14:paraId="3746E922" w14:textId="77777777" w:rsidR="00AE74F4" w:rsidRDefault="00AE74F4">
      <w:pPr>
        <w:pStyle w:val="TOC5"/>
        <w:tabs>
          <w:tab w:val="right" w:leader="dot" w:pos="9350"/>
        </w:tabs>
        <w:rPr>
          <w:rFonts w:eastAsiaTheme="minorEastAsia"/>
          <w:noProof/>
          <w:szCs w:val="22"/>
        </w:rPr>
      </w:pPr>
      <w:hyperlink w:anchor="_Toc256374983" w:history="1">
        <w:r w:rsidRPr="007859DF">
          <w:rPr>
            <w:rStyle w:val="Hyperlink"/>
            <w:noProof/>
            <w:lang w:bidi="en-US"/>
          </w:rPr>
          <w:t>Increase Gravity</w:t>
        </w:r>
        <w:r>
          <w:rPr>
            <w:noProof/>
            <w:webHidden/>
          </w:rPr>
          <w:tab/>
        </w:r>
        <w:r>
          <w:rPr>
            <w:noProof/>
            <w:webHidden/>
          </w:rPr>
          <w:fldChar w:fldCharType="begin"/>
        </w:r>
        <w:r>
          <w:rPr>
            <w:noProof/>
            <w:webHidden/>
          </w:rPr>
          <w:instrText xml:space="preserve"> PAGEREF _Toc256374983 \h </w:instrText>
        </w:r>
        <w:r>
          <w:rPr>
            <w:noProof/>
            <w:webHidden/>
          </w:rPr>
        </w:r>
        <w:r>
          <w:rPr>
            <w:noProof/>
            <w:webHidden/>
          </w:rPr>
          <w:fldChar w:fldCharType="separate"/>
        </w:r>
        <w:r w:rsidR="00C207BD">
          <w:rPr>
            <w:noProof/>
            <w:webHidden/>
          </w:rPr>
          <w:t>36</w:t>
        </w:r>
        <w:r>
          <w:rPr>
            <w:noProof/>
            <w:webHidden/>
          </w:rPr>
          <w:fldChar w:fldCharType="end"/>
        </w:r>
      </w:hyperlink>
    </w:p>
    <w:p w14:paraId="366A94A5" w14:textId="77777777" w:rsidR="00AE74F4" w:rsidRDefault="00AE74F4">
      <w:pPr>
        <w:pStyle w:val="TOC5"/>
        <w:tabs>
          <w:tab w:val="right" w:leader="dot" w:pos="9350"/>
        </w:tabs>
        <w:rPr>
          <w:rFonts w:eastAsiaTheme="minorEastAsia"/>
          <w:noProof/>
          <w:szCs w:val="22"/>
        </w:rPr>
      </w:pPr>
      <w:hyperlink w:anchor="_Toc256374984" w:history="1">
        <w:r w:rsidRPr="007859DF">
          <w:rPr>
            <w:rStyle w:val="Hyperlink"/>
            <w:noProof/>
            <w:lang w:bidi="en-US"/>
          </w:rPr>
          <w:t>Accelerator</w:t>
        </w:r>
        <w:r>
          <w:rPr>
            <w:noProof/>
            <w:webHidden/>
          </w:rPr>
          <w:tab/>
        </w:r>
        <w:r>
          <w:rPr>
            <w:noProof/>
            <w:webHidden/>
          </w:rPr>
          <w:fldChar w:fldCharType="begin"/>
        </w:r>
        <w:r>
          <w:rPr>
            <w:noProof/>
            <w:webHidden/>
          </w:rPr>
          <w:instrText xml:space="preserve"> PAGEREF _Toc256374984 \h </w:instrText>
        </w:r>
        <w:r>
          <w:rPr>
            <w:noProof/>
            <w:webHidden/>
          </w:rPr>
        </w:r>
        <w:r>
          <w:rPr>
            <w:noProof/>
            <w:webHidden/>
          </w:rPr>
          <w:fldChar w:fldCharType="separate"/>
        </w:r>
        <w:r w:rsidR="00C207BD">
          <w:rPr>
            <w:noProof/>
            <w:webHidden/>
          </w:rPr>
          <w:t>37</w:t>
        </w:r>
        <w:r>
          <w:rPr>
            <w:noProof/>
            <w:webHidden/>
          </w:rPr>
          <w:fldChar w:fldCharType="end"/>
        </w:r>
      </w:hyperlink>
    </w:p>
    <w:p w14:paraId="31D548DF" w14:textId="77777777" w:rsidR="00AE74F4" w:rsidRDefault="00AE74F4">
      <w:pPr>
        <w:pStyle w:val="TOC5"/>
        <w:tabs>
          <w:tab w:val="right" w:leader="dot" w:pos="9350"/>
        </w:tabs>
        <w:rPr>
          <w:rFonts w:eastAsiaTheme="minorEastAsia"/>
          <w:noProof/>
          <w:szCs w:val="22"/>
        </w:rPr>
      </w:pPr>
      <w:hyperlink w:anchor="_Toc256374985" w:history="1">
        <w:r w:rsidRPr="007859DF">
          <w:rPr>
            <w:rStyle w:val="Hyperlink"/>
            <w:noProof/>
            <w:lang w:bidi="en-US"/>
          </w:rPr>
          <w:t>Barrier</w:t>
        </w:r>
        <w:r>
          <w:rPr>
            <w:noProof/>
            <w:webHidden/>
          </w:rPr>
          <w:tab/>
        </w:r>
        <w:r>
          <w:rPr>
            <w:noProof/>
            <w:webHidden/>
          </w:rPr>
          <w:fldChar w:fldCharType="begin"/>
        </w:r>
        <w:r>
          <w:rPr>
            <w:noProof/>
            <w:webHidden/>
          </w:rPr>
          <w:instrText xml:space="preserve"> PAGEREF _Toc256374985 \h </w:instrText>
        </w:r>
        <w:r>
          <w:rPr>
            <w:noProof/>
            <w:webHidden/>
          </w:rPr>
        </w:r>
        <w:r>
          <w:rPr>
            <w:noProof/>
            <w:webHidden/>
          </w:rPr>
          <w:fldChar w:fldCharType="separate"/>
        </w:r>
        <w:r w:rsidR="00C207BD">
          <w:rPr>
            <w:noProof/>
            <w:webHidden/>
          </w:rPr>
          <w:t>37</w:t>
        </w:r>
        <w:r>
          <w:rPr>
            <w:noProof/>
            <w:webHidden/>
          </w:rPr>
          <w:fldChar w:fldCharType="end"/>
        </w:r>
      </w:hyperlink>
    </w:p>
    <w:p w14:paraId="5E595F10" w14:textId="77777777" w:rsidR="00AE74F4" w:rsidRDefault="00AE74F4">
      <w:pPr>
        <w:pStyle w:val="TOC5"/>
        <w:tabs>
          <w:tab w:val="right" w:leader="dot" w:pos="9350"/>
        </w:tabs>
        <w:rPr>
          <w:rFonts w:eastAsiaTheme="minorEastAsia"/>
          <w:noProof/>
          <w:szCs w:val="22"/>
        </w:rPr>
      </w:pPr>
      <w:hyperlink w:anchor="_Toc256374986" w:history="1">
        <w:r w:rsidRPr="007859DF">
          <w:rPr>
            <w:rStyle w:val="Hyperlink"/>
            <w:noProof/>
            <w:lang w:bidi="en-US"/>
          </w:rPr>
          <w:t>Grow</w:t>
        </w:r>
        <w:r>
          <w:rPr>
            <w:noProof/>
            <w:webHidden/>
          </w:rPr>
          <w:tab/>
        </w:r>
        <w:r>
          <w:rPr>
            <w:noProof/>
            <w:webHidden/>
          </w:rPr>
          <w:fldChar w:fldCharType="begin"/>
        </w:r>
        <w:r>
          <w:rPr>
            <w:noProof/>
            <w:webHidden/>
          </w:rPr>
          <w:instrText xml:space="preserve"> PAGEREF _Toc256374986 \h </w:instrText>
        </w:r>
        <w:r>
          <w:rPr>
            <w:noProof/>
            <w:webHidden/>
          </w:rPr>
        </w:r>
        <w:r>
          <w:rPr>
            <w:noProof/>
            <w:webHidden/>
          </w:rPr>
          <w:fldChar w:fldCharType="separate"/>
        </w:r>
        <w:r w:rsidR="00C207BD">
          <w:rPr>
            <w:noProof/>
            <w:webHidden/>
          </w:rPr>
          <w:t>38</w:t>
        </w:r>
        <w:r>
          <w:rPr>
            <w:noProof/>
            <w:webHidden/>
          </w:rPr>
          <w:fldChar w:fldCharType="end"/>
        </w:r>
      </w:hyperlink>
    </w:p>
    <w:p w14:paraId="25A0D0AA" w14:textId="77777777" w:rsidR="00AE74F4" w:rsidRDefault="00AE74F4">
      <w:pPr>
        <w:pStyle w:val="TOC5"/>
        <w:tabs>
          <w:tab w:val="right" w:leader="dot" w:pos="9350"/>
        </w:tabs>
        <w:rPr>
          <w:rFonts w:eastAsiaTheme="minorEastAsia"/>
          <w:noProof/>
          <w:szCs w:val="22"/>
        </w:rPr>
      </w:pPr>
      <w:hyperlink w:anchor="_Toc256374987" w:history="1">
        <w:r w:rsidRPr="007859DF">
          <w:rPr>
            <w:rStyle w:val="Hyperlink"/>
            <w:noProof/>
            <w:lang w:bidi="en-US"/>
          </w:rPr>
          <w:t>Shrink</w:t>
        </w:r>
        <w:r>
          <w:rPr>
            <w:noProof/>
            <w:webHidden/>
          </w:rPr>
          <w:tab/>
        </w:r>
        <w:r>
          <w:rPr>
            <w:noProof/>
            <w:webHidden/>
          </w:rPr>
          <w:fldChar w:fldCharType="begin"/>
        </w:r>
        <w:r>
          <w:rPr>
            <w:noProof/>
            <w:webHidden/>
          </w:rPr>
          <w:instrText xml:space="preserve"> PAGEREF _Toc256374987 \h </w:instrText>
        </w:r>
        <w:r>
          <w:rPr>
            <w:noProof/>
            <w:webHidden/>
          </w:rPr>
        </w:r>
        <w:r>
          <w:rPr>
            <w:noProof/>
            <w:webHidden/>
          </w:rPr>
          <w:fldChar w:fldCharType="separate"/>
        </w:r>
        <w:r w:rsidR="00C207BD">
          <w:rPr>
            <w:noProof/>
            <w:webHidden/>
          </w:rPr>
          <w:t>38</w:t>
        </w:r>
        <w:r>
          <w:rPr>
            <w:noProof/>
            <w:webHidden/>
          </w:rPr>
          <w:fldChar w:fldCharType="end"/>
        </w:r>
      </w:hyperlink>
    </w:p>
    <w:p w14:paraId="2571DA28" w14:textId="77777777" w:rsidR="00AE74F4" w:rsidRDefault="00AE74F4">
      <w:pPr>
        <w:pStyle w:val="TOC5"/>
        <w:tabs>
          <w:tab w:val="right" w:leader="dot" w:pos="9350"/>
        </w:tabs>
        <w:rPr>
          <w:rFonts w:eastAsiaTheme="minorEastAsia"/>
          <w:noProof/>
          <w:szCs w:val="22"/>
        </w:rPr>
      </w:pPr>
      <w:hyperlink w:anchor="_Toc256374988" w:history="1">
        <w:r w:rsidRPr="007859DF">
          <w:rPr>
            <w:rStyle w:val="Hyperlink"/>
            <w:noProof/>
            <w:lang w:bidi="en-US"/>
          </w:rPr>
          <w:t>Illusion</w:t>
        </w:r>
        <w:r>
          <w:rPr>
            <w:noProof/>
            <w:webHidden/>
          </w:rPr>
          <w:tab/>
        </w:r>
        <w:r>
          <w:rPr>
            <w:noProof/>
            <w:webHidden/>
          </w:rPr>
          <w:fldChar w:fldCharType="begin"/>
        </w:r>
        <w:r>
          <w:rPr>
            <w:noProof/>
            <w:webHidden/>
          </w:rPr>
          <w:instrText xml:space="preserve"> PAGEREF _Toc256374988 \h </w:instrText>
        </w:r>
        <w:r>
          <w:rPr>
            <w:noProof/>
            <w:webHidden/>
          </w:rPr>
        </w:r>
        <w:r>
          <w:rPr>
            <w:noProof/>
            <w:webHidden/>
          </w:rPr>
          <w:fldChar w:fldCharType="separate"/>
        </w:r>
        <w:r w:rsidR="00C207BD">
          <w:rPr>
            <w:noProof/>
            <w:webHidden/>
          </w:rPr>
          <w:t>39</w:t>
        </w:r>
        <w:r>
          <w:rPr>
            <w:noProof/>
            <w:webHidden/>
          </w:rPr>
          <w:fldChar w:fldCharType="end"/>
        </w:r>
      </w:hyperlink>
    </w:p>
    <w:p w14:paraId="1BCB068D" w14:textId="77777777" w:rsidR="00AE74F4" w:rsidRDefault="00AE74F4">
      <w:pPr>
        <w:pStyle w:val="TOC3"/>
        <w:tabs>
          <w:tab w:val="right" w:leader="dot" w:pos="9350"/>
        </w:tabs>
        <w:rPr>
          <w:noProof/>
          <w:lang w:bidi="ar-SA"/>
        </w:rPr>
      </w:pPr>
      <w:hyperlink w:anchor="_Toc256374989" w:history="1">
        <w:r w:rsidRPr="007859DF">
          <w:rPr>
            <w:rStyle w:val="Hyperlink"/>
            <w:noProof/>
          </w:rPr>
          <w:t>Selecting Weapons and Modifiers</w:t>
        </w:r>
        <w:r>
          <w:rPr>
            <w:noProof/>
            <w:webHidden/>
          </w:rPr>
          <w:tab/>
        </w:r>
        <w:r>
          <w:rPr>
            <w:noProof/>
            <w:webHidden/>
          </w:rPr>
          <w:fldChar w:fldCharType="begin"/>
        </w:r>
        <w:r>
          <w:rPr>
            <w:noProof/>
            <w:webHidden/>
          </w:rPr>
          <w:instrText xml:space="preserve"> PAGEREF _Toc256374989 \h </w:instrText>
        </w:r>
        <w:r>
          <w:rPr>
            <w:noProof/>
            <w:webHidden/>
          </w:rPr>
        </w:r>
        <w:r>
          <w:rPr>
            <w:noProof/>
            <w:webHidden/>
          </w:rPr>
          <w:fldChar w:fldCharType="separate"/>
        </w:r>
        <w:r w:rsidR="00C207BD">
          <w:rPr>
            <w:noProof/>
            <w:webHidden/>
          </w:rPr>
          <w:t>39</w:t>
        </w:r>
        <w:r>
          <w:rPr>
            <w:noProof/>
            <w:webHidden/>
          </w:rPr>
          <w:fldChar w:fldCharType="end"/>
        </w:r>
      </w:hyperlink>
    </w:p>
    <w:p w14:paraId="56C716C7" w14:textId="77777777" w:rsidR="00AE74F4" w:rsidRDefault="00AE74F4">
      <w:pPr>
        <w:pStyle w:val="TOC2"/>
        <w:tabs>
          <w:tab w:val="right" w:leader="dot" w:pos="9350"/>
        </w:tabs>
        <w:rPr>
          <w:noProof/>
          <w:lang w:bidi="ar-SA"/>
        </w:rPr>
      </w:pPr>
      <w:hyperlink w:anchor="_Toc256374990" w:history="1">
        <w:r w:rsidRPr="007859DF">
          <w:rPr>
            <w:rStyle w:val="Hyperlink"/>
            <w:noProof/>
          </w:rPr>
          <w:t>Player</w:t>
        </w:r>
        <w:r>
          <w:rPr>
            <w:noProof/>
            <w:webHidden/>
          </w:rPr>
          <w:tab/>
        </w:r>
        <w:r>
          <w:rPr>
            <w:noProof/>
            <w:webHidden/>
          </w:rPr>
          <w:fldChar w:fldCharType="begin"/>
        </w:r>
        <w:r>
          <w:rPr>
            <w:noProof/>
            <w:webHidden/>
          </w:rPr>
          <w:instrText xml:space="preserve"> PAGEREF _Toc256374990 \h </w:instrText>
        </w:r>
        <w:r>
          <w:rPr>
            <w:noProof/>
            <w:webHidden/>
          </w:rPr>
        </w:r>
        <w:r>
          <w:rPr>
            <w:noProof/>
            <w:webHidden/>
          </w:rPr>
          <w:fldChar w:fldCharType="separate"/>
        </w:r>
        <w:r w:rsidR="00C207BD">
          <w:rPr>
            <w:noProof/>
            <w:webHidden/>
          </w:rPr>
          <w:t>40</w:t>
        </w:r>
        <w:r>
          <w:rPr>
            <w:noProof/>
            <w:webHidden/>
          </w:rPr>
          <w:fldChar w:fldCharType="end"/>
        </w:r>
      </w:hyperlink>
    </w:p>
    <w:p w14:paraId="2EC1BC0B" w14:textId="77777777" w:rsidR="00AE74F4" w:rsidRDefault="00AE74F4">
      <w:pPr>
        <w:pStyle w:val="TOC3"/>
        <w:tabs>
          <w:tab w:val="right" w:leader="dot" w:pos="9350"/>
        </w:tabs>
        <w:rPr>
          <w:noProof/>
          <w:lang w:bidi="ar-SA"/>
        </w:rPr>
      </w:pPr>
      <w:hyperlink w:anchor="_Toc256374991" w:history="1">
        <w:r w:rsidRPr="007859DF">
          <w:rPr>
            <w:rStyle w:val="Hyperlink"/>
            <w:noProof/>
          </w:rPr>
          <w:t>Movement and Attacking</w:t>
        </w:r>
        <w:r>
          <w:rPr>
            <w:noProof/>
            <w:webHidden/>
          </w:rPr>
          <w:tab/>
        </w:r>
        <w:r>
          <w:rPr>
            <w:noProof/>
            <w:webHidden/>
          </w:rPr>
          <w:fldChar w:fldCharType="begin"/>
        </w:r>
        <w:r>
          <w:rPr>
            <w:noProof/>
            <w:webHidden/>
          </w:rPr>
          <w:instrText xml:space="preserve"> PAGEREF _Toc256374991 \h </w:instrText>
        </w:r>
        <w:r>
          <w:rPr>
            <w:noProof/>
            <w:webHidden/>
          </w:rPr>
        </w:r>
        <w:r>
          <w:rPr>
            <w:noProof/>
            <w:webHidden/>
          </w:rPr>
          <w:fldChar w:fldCharType="separate"/>
        </w:r>
        <w:r w:rsidR="00C207BD">
          <w:rPr>
            <w:noProof/>
            <w:webHidden/>
          </w:rPr>
          <w:t>40</w:t>
        </w:r>
        <w:r>
          <w:rPr>
            <w:noProof/>
            <w:webHidden/>
          </w:rPr>
          <w:fldChar w:fldCharType="end"/>
        </w:r>
      </w:hyperlink>
    </w:p>
    <w:p w14:paraId="5957AD1D" w14:textId="77777777" w:rsidR="00AE74F4" w:rsidRDefault="00AE74F4">
      <w:pPr>
        <w:pStyle w:val="TOC3"/>
        <w:tabs>
          <w:tab w:val="right" w:leader="dot" w:pos="9350"/>
        </w:tabs>
        <w:rPr>
          <w:noProof/>
          <w:lang w:bidi="ar-SA"/>
        </w:rPr>
      </w:pPr>
      <w:hyperlink w:anchor="_Toc256374992" w:history="1">
        <w:r w:rsidRPr="007859DF">
          <w:rPr>
            <w:rStyle w:val="Hyperlink"/>
            <w:noProof/>
          </w:rPr>
          <w:t>Shields</w:t>
        </w:r>
        <w:r>
          <w:rPr>
            <w:noProof/>
            <w:webHidden/>
          </w:rPr>
          <w:tab/>
        </w:r>
        <w:r>
          <w:rPr>
            <w:noProof/>
            <w:webHidden/>
          </w:rPr>
          <w:fldChar w:fldCharType="begin"/>
        </w:r>
        <w:r>
          <w:rPr>
            <w:noProof/>
            <w:webHidden/>
          </w:rPr>
          <w:instrText xml:space="preserve"> PAGEREF _Toc256374992 \h </w:instrText>
        </w:r>
        <w:r>
          <w:rPr>
            <w:noProof/>
            <w:webHidden/>
          </w:rPr>
        </w:r>
        <w:r>
          <w:rPr>
            <w:noProof/>
            <w:webHidden/>
          </w:rPr>
          <w:fldChar w:fldCharType="separate"/>
        </w:r>
        <w:r w:rsidR="00C207BD">
          <w:rPr>
            <w:noProof/>
            <w:webHidden/>
          </w:rPr>
          <w:t>40</w:t>
        </w:r>
        <w:r>
          <w:rPr>
            <w:noProof/>
            <w:webHidden/>
          </w:rPr>
          <w:fldChar w:fldCharType="end"/>
        </w:r>
      </w:hyperlink>
    </w:p>
    <w:p w14:paraId="13991771" w14:textId="77777777" w:rsidR="00AE74F4" w:rsidRDefault="00AE74F4">
      <w:pPr>
        <w:pStyle w:val="TOC3"/>
        <w:tabs>
          <w:tab w:val="right" w:leader="dot" w:pos="9350"/>
        </w:tabs>
        <w:rPr>
          <w:noProof/>
          <w:lang w:bidi="ar-SA"/>
        </w:rPr>
      </w:pPr>
      <w:hyperlink w:anchor="_Toc256374993" w:history="1">
        <w:r w:rsidRPr="007859DF">
          <w:rPr>
            <w:rStyle w:val="Hyperlink"/>
            <w:noProof/>
          </w:rPr>
          <w:t>Death and Respawning</w:t>
        </w:r>
        <w:r>
          <w:rPr>
            <w:noProof/>
            <w:webHidden/>
          </w:rPr>
          <w:tab/>
        </w:r>
        <w:r>
          <w:rPr>
            <w:noProof/>
            <w:webHidden/>
          </w:rPr>
          <w:fldChar w:fldCharType="begin"/>
        </w:r>
        <w:r>
          <w:rPr>
            <w:noProof/>
            <w:webHidden/>
          </w:rPr>
          <w:instrText xml:space="preserve"> PAGEREF _Toc256374993 \h </w:instrText>
        </w:r>
        <w:r>
          <w:rPr>
            <w:noProof/>
            <w:webHidden/>
          </w:rPr>
        </w:r>
        <w:r>
          <w:rPr>
            <w:noProof/>
            <w:webHidden/>
          </w:rPr>
          <w:fldChar w:fldCharType="separate"/>
        </w:r>
        <w:r w:rsidR="00C207BD">
          <w:rPr>
            <w:noProof/>
            <w:webHidden/>
          </w:rPr>
          <w:t>40</w:t>
        </w:r>
        <w:r>
          <w:rPr>
            <w:noProof/>
            <w:webHidden/>
          </w:rPr>
          <w:fldChar w:fldCharType="end"/>
        </w:r>
      </w:hyperlink>
    </w:p>
    <w:p w14:paraId="7324FEB9" w14:textId="77777777" w:rsidR="00AE74F4" w:rsidRDefault="00AE74F4">
      <w:pPr>
        <w:pStyle w:val="TOC2"/>
        <w:tabs>
          <w:tab w:val="right" w:leader="dot" w:pos="9350"/>
        </w:tabs>
        <w:rPr>
          <w:noProof/>
          <w:lang w:bidi="ar-SA"/>
        </w:rPr>
      </w:pPr>
      <w:hyperlink w:anchor="_Toc256374994" w:history="1">
        <w:r w:rsidRPr="007859DF">
          <w:rPr>
            <w:rStyle w:val="Hyperlink"/>
            <w:noProof/>
          </w:rPr>
          <w:t>Game Modes</w:t>
        </w:r>
        <w:r>
          <w:rPr>
            <w:noProof/>
            <w:webHidden/>
          </w:rPr>
          <w:tab/>
        </w:r>
        <w:r>
          <w:rPr>
            <w:noProof/>
            <w:webHidden/>
          </w:rPr>
          <w:fldChar w:fldCharType="begin"/>
        </w:r>
        <w:r>
          <w:rPr>
            <w:noProof/>
            <w:webHidden/>
          </w:rPr>
          <w:instrText xml:space="preserve"> PAGEREF _Toc256374994 \h </w:instrText>
        </w:r>
        <w:r>
          <w:rPr>
            <w:noProof/>
            <w:webHidden/>
          </w:rPr>
        </w:r>
        <w:r>
          <w:rPr>
            <w:noProof/>
            <w:webHidden/>
          </w:rPr>
          <w:fldChar w:fldCharType="separate"/>
        </w:r>
        <w:r w:rsidR="00C207BD">
          <w:rPr>
            <w:noProof/>
            <w:webHidden/>
          </w:rPr>
          <w:t>40</w:t>
        </w:r>
        <w:r>
          <w:rPr>
            <w:noProof/>
            <w:webHidden/>
          </w:rPr>
          <w:fldChar w:fldCharType="end"/>
        </w:r>
      </w:hyperlink>
    </w:p>
    <w:p w14:paraId="6D4CF3A5" w14:textId="77777777" w:rsidR="00AE74F4" w:rsidRDefault="00AE74F4">
      <w:pPr>
        <w:pStyle w:val="TOC3"/>
        <w:tabs>
          <w:tab w:val="right" w:leader="dot" w:pos="9350"/>
        </w:tabs>
        <w:rPr>
          <w:noProof/>
          <w:lang w:bidi="ar-SA"/>
        </w:rPr>
      </w:pPr>
      <w:hyperlink w:anchor="_Toc256374995" w:history="1">
        <w:r w:rsidRPr="007859DF">
          <w:rPr>
            <w:rStyle w:val="Hyperlink"/>
            <w:noProof/>
          </w:rPr>
          <w:t>Assault</w:t>
        </w:r>
        <w:r>
          <w:rPr>
            <w:noProof/>
            <w:webHidden/>
          </w:rPr>
          <w:tab/>
        </w:r>
        <w:r>
          <w:rPr>
            <w:noProof/>
            <w:webHidden/>
          </w:rPr>
          <w:fldChar w:fldCharType="begin"/>
        </w:r>
        <w:r>
          <w:rPr>
            <w:noProof/>
            <w:webHidden/>
          </w:rPr>
          <w:instrText xml:space="preserve"> PAGEREF _Toc256374995 \h </w:instrText>
        </w:r>
        <w:r>
          <w:rPr>
            <w:noProof/>
            <w:webHidden/>
          </w:rPr>
        </w:r>
        <w:r>
          <w:rPr>
            <w:noProof/>
            <w:webHidden/>
          </w:rPr>
          <w:fldChar w:fldCharType="separate"/>
        </w:r>
        <w:r w:rsidR="00C207BD">
          <w:rPr>
            <w:noProof/>
            <w:webHidden/>
          </w:rPr>
          <w:t>41</w:t>
        </w:r>
        <w:r>
          <w:rPr>
            <w:noProof/>
            <w:webHidden/>
          </w:rPr>
          <w:fldChar w:fldCharType="end"/>
        </w:r>
      </w:hyperlink>
    </w:p>
    <w:p w14:paraId="3C2BE51F" w14:textId="77777777" w:rsidR="00AE74F4" w:rsidRDefault="00AE74F4">
      <w:pPr>
        <w:pStyle w:val="TOC3"/>
        <w:tabs>
          <w:tab w:val="right" w:leader="dot" w:pos="9350"/>
        </w:tabs>
        <w:rPr>
          <w:noProof/>
          <w:lang w:bidi="ar-SA"/>
        </w:rPr>
      </w:pPr>
      <w:hyperlink w:anchor="_Toc256374996" w:history="1">
        <w:r w:rsidRPr="007859DF">
          <w:rPr>
            <w:rStyle w:val="Hyperlink"/>
            <w:noProof/>
          </w:rPr>
          <w:t>King of the Hill</w:t>
        </w:r>
        <w:r>
          <w:rPr>
            <w:noProof/>
            <w:webHidden/>
          </w:rPr>
          <w:tab/>
        </w:r>
        <w:r>
          <w:rPr>
            <w:noProof/>
            <w:webHidden/>
          </w:rPr>
          <w:fldChar w:fldCharType="begin"/>
        </w:r>
        <w:r>
          <w:rPr>
            <w:noProof/>
            <w:webHidden/>
          </w:rPr>
          <w:instrText xml:space="preserve"> PAGEREF _Toc256374996 \h </w:instrText>
        </w:r>
        <w:r>
          <w:rPr>
            <w:noProof/>
            <w:webHidden/>
          </w:rPr>
        </w:r>
        <w:r>
          <w:rPr>
            <w:noProof/>
            <w:webHidden/>
          </w:rPr>
          <w:fldChar w:fldCharType="separate"/>
        </w:r>
        <w:r w:rsidR="00C207BD">
          <w:rPr>
            <w:noProof/>
            <w:webHidden/>
          </w:rPr>
          <w:t>41</w:t>
        </w:r>
        <w:r>
          <w:rPr>
            <w:noProof/>
            <w:webHidden/>
          </w:rPr>
          <w:fldChar w:fldCharType="end"/>
        </w:r>
      </w:hyperlink>
    </w:p>
    <w:p w14:paraId="7B01AA8E" w14:textId="77777777" w:rsidR="00AE74F4" w:rsidRDefault="00AE74F4">
      <w:pPr>
        <w:pStyle w:val="TOC2"/>
        <w:tabs>
          <w:tab w:val="right" w:leader="dot" w:pos="9350"/>
        </w:tabs>
        <w:rPr>
          <w:noProof/>
          <w:lang w:bidi="ar-SA"/>
        </w:rPr>
      </w:pPr>
      <w:hyperlink w:anchor="_Toc256374997" w:history="1">
        <w:r w:rsidRPr="007859DF">
          <w:rPr>
            <w:rStyle w:val="Hyperlink"/>
            <w:noProof/>
          </w:rPr>
          <w:t>Game States and Flow</w:t>
        </w:r>
        <w:r>
          <w:rPr>
            <w:noProof/>
            <w:webHidden/>
          </w:rPr>
          <w:tab/>
        </w:r>
        <w:r>
          <w:rPr>
            <w:noProof/>
            <w:webHidden/>
          </w:rPr>
          <w:fldChar w:fldCharType="begin"/>
        </w:r>
        <w:r>
          <w:rPr>
            <w:noProof/>
            <w:webHidden/>
          </w:rPr>
          <w:instrText xml:space="preserve"> PAGEREF _Toc256374997 \h </w:instrText>
        </w:r>
        <w:r>
          <w:rPr>
            <w:noProof/>
            <w:webHidden/>
          </w:rPr>
        </w:r>
        <w:r>
          <w:rPr>
            <w:noProof/>
            <w:webHidden/>
          </w:rPr>
          <w:fldChar w:fldCharType="separate"/>
        </w:r>
        <w:r w:rsidR="00C207BD">
          <w:rPr>
            <w:noProof/>
            <w:webHidden/>
          </w:rPr>
          <w:t>42</w:t>
        </w:r>
        <w:r>
          <w:rPr>
            <w:noProof/>
            <w:webHidden/>
          </w:rPr>
          <w:fldChar w:fldCharType="end"/>
        </w:r>
      </w:hyperlink>
    </w:p>
    <w:p w14:paraId="09F8F0B1" w14:textId="77777777" w:rsidR="00AE74F4" w:rsidRDefault="00AE74F4">
      <w:pPr>
        <w:pStyle w:val="TOC3"/>
        <w:tabs>
          <w:tab w:val="right" w:leader="dot" w:pos="9350"/>
        </w:tabs>
        <w:rPr>
          <w:noProof/>
          <w:lang w:bidi="ar-SA"/>
        </w:rPr>
      </w:pPr>
      <w:hyperlink w:anchor="_Toc256374998" w:history="1">
        <w:r w:rsidRPr="007859DF">
          <w:rPr>
            <w:rStyle w:val="Hyperlink"/>
            <w:noProof/>
          </w:rPr>
          <w:t>Logo Screen</w:t>
        </w:r>
        <w:r>
          <w:rPr>
            <w:noProof/>
            <w:webHidden/>
          </w:rPr>
          <w:tab/>
        </w:r>
        <w:r>
          <w:rPr>
            <w:noProof/>
            <w:webHidden/>
          </w:rPr>
          <w:fldChar w:fldCharType="begin"/>
        </w:r>
        <w:r>
          <w:rPr>
            <w:noProof/>
            <w:webHidden/>
          </w:rPr>
          <w:instrText xml:space="preserve"> PAGEREF _Toc256374998 \h </w:instrText>
        </w:r>
        <w:r>
          <w:rPr>
            <w:noProof/>
            <w:webHidden/>
          </w:rPr>
        </w:r>
        <w:r>
          <w:rPr>
            <w:noProof/>
            <w:webHidden/>
          </w:rPr>
          <w:fldChar w:fldCharType="separate"/>
        </w:r>
        <w:r w:rsidR="00C207BD">
          <w:rPr>
            <w:noProof/>
            <w:webHidden/>
          </w:rPr>
          <w:t>42</w:t>
        </w:r>
        <w:r>
          <w:rPr>
            <w:noProof/>
            <w:webHidden/>
          </w:rPr>
          <w:fldChar w:fldCharType="end"/>
        </w:r>
      </w:hyperlink>
    </w:p>
    <w:p w14:paraId="2E366761" w14:textId="77777777" w:rsidR="00AE74F4" w:rsidRDefault="00AE74F4">
      <w:pPr>
        <w:pStyle w:val="TOC3"/>
        <w:tabs>
          <w:tab w:val="right" w:leader="dot" w:pos="9350"/>
        </w:tabs>
        <w:rPr>
          <w:noProof/>
          <w:lang w:bidi="ar-SA"/>
        </w:rPr>
      </w:pPr>
      <w:hyperlink w:anchor="_Toc256374999" w:history="1">
        <w:r w:rsidRPr="007859DF">
          <w:rPr>
            <w:rStyle w:val="Hyperlink"/>
            <w:noProof/>
          </w:rPr>
          <w:t>Main Menu Screen</w:t>
        </w:r>
        <w:r>
          <w:rPr>
            <w:noProof/>
            <w:webHidden/>
          </w:rPr>
          <w:tab/>
        </w:r>
        <w:r>
          <w:rPr>
            <w:noProof/>
            <w:webHidden/>
          </w:rPr>
          <w:fldChar w:fldCharType="begin"/>
        </w:r>
        <w:r>
          <w:rPr>
            <w:noProof/>
            <w:webHidden/>
          </w:rPr>
          <w:instrText xml:space="preserve"> PAGEREF _Toc256374999 \h </w:instrText>
        </w:r>
        <w:r>
          <w:rPr>
            <w:noProof/>
            <w:webHidden/>
          </w:rPr>
        </w:r>
        <w:r>
          <w:rPr>
            <w:noProof/>
            <w:webHidden/>
          </w:rPr>
          <w:fldChar w:fldCharType="separate"/>
        </w:r>
        <w:r w:rsidR="00C207BD">
          <w:rPr>
            <w:noProof/>
            <w:webHidden/>
          </w:rPr>
          <w:t>42</w:t>
        </w:r>
        <w:r>
          <w:rPr>
            <w:noProof/>
            <w:webHidden/>
          </w:rPr>
          <w:fldChar w:fldCharType="end"/>
        </w:r>
      </w:hyperlink>
    </w:p>
    <w:p w14:paraId="7828CD1A" w14:textId="77777777" w:rsidR="00AE74F4" w:rsidRDefault="00AE74F4">
      <w:pPr>
        <w:pStyle w:val="TOC4"/>
        <w:tabs>
          <w:tab w:val="right" w:leader="dot" w:pos="9350"/>
        </w:tabs>
        <w:rPr>
          <w:rFonts w:eastAsiaTheme="minorEastAsia"/>
          <w:noProof/>
          <w:szCs w:val="22"/>
        </w:rPr>
      </w:pPr>
      <w:hyperlink w:anchor="_Toc256375000" w:history="1">
        <w:r w:rsidRPr="007859DF">
          <w:rPr>
            <w:rStyle w:val="Hyperlink"/>
            <w:noProof/>
            <w:lang w:bidi="en-US"/>
          </w:rPr>
          <w:t>Go to Match List</w:t>
        </w:r>
        <w:r>
          <w:rPr>
            <w:noProof/>
            <w:webHidden/>
          </w:rPr>
          <w:tab/>
        </w:r>
        <w:r>
          <w:rPr>
            <w:noProof/>
            <w:webHidden/>
          </w:rPr>
          <w:fldChar w:fldCharType="begin"/>
        </w:r>
        <w:r>
          <w:rPr>
            <w:noProof/>
            <w:webHidden/>
          </w:rPr>
          <w:instrText xml:space="preserve"> PAGEREF _Toc256375000 \h </w:instrText>
        </w:r>
        <w:r>
          <w:rPr>
            <w:noProof/>
            <w:webHidden/>
          </w:rPr>
        </w:r>
        <w:r>
          <w:rPr>
            <w:noProof/>
            <w:webHidden/>
          </w:rPr>
          <w:fldChar w:fldCharType="separate"/>
        </w:r>
        <w:r w:rsidR="00C207BD">
          <w:rPr>
            <w:noProof/>
            <w:webHidden/>
          </w:rPr>
          <w:t>43</w:t>
        </w:r>
        <w:r>
          <w:rPr>
            <w:noProof/>
            <w:webHidden/>
          </w:rPr>
          <w:fldChar w:fldCharType="end"/>
        </w:r>
      </w:hyperlink>
    </w:p>
    <w:p w14:paraId="5051489E" w14:textId="77777777" w:rsidR="00AE74F4" w:rsidRDefault="00AE74F4">
      <w:pPr>
        <w:pStyle w:val="TOC4"/>
        <w:tabs>
          <w:tab w:val="right" w:leader="dot" w:pos="9350"/>
        </w:tabs>
        <w:rPr>
          <w:rFonts w:eastAsiaTheme="minorEastAsia"/>
          <w:noProof/>
          <w:szCs w:val="22"/>
        </w:rPr>
      </w:pPr>
      <w:hyperlink w:anchor="_Toc256375001" w:history="1">
        <w:r w:rsidRPr="007859DF">
          <w:rPr>
            <w:rStyle w:val="Hyperlink"/>
            <w:noProof/>
            <w:lang w:bidi="en-US"/>
          </w:rPr>
          <w:t>Game Options</w:t>
        </w:r>
        <w:r>
          <w:rPr>
            <w:noProof/>
            <w:webHidden/>
          </w:rPr>
          <w:tab/>
        </w:r>
        <w:r>
          <w:rPr>
            <w:noProof/>
            <w:webHidden/>
          </w:rPr>
          <w:fldChar w:fldCharType="begin"/>
        </w:r>
        <w:r>
          <w:rPr>
            <w:noProof/>
            <w:webHidden/>
          </w:rPr>
          <w:instrText xml:space="preserve"> PAGEREF _Toc256375001 \h </w:instrText>
        </w:r>
        <w:r>
          <w:rPr>
            <w:noProof/>
            <w:webHidden/>
          </w:rPr>
        </w:r>
        <w:r>
          <w:rPr>
            <w:noProof/>
            <w:webHidden/>
          </w:rPr>
          <w:fldChar w:fldCharType="separate"/>
        </w:r>
        <w:r w:rsidR="00C207BD">
          <w:rPr>
            <w:noProof/>
            <w:webHidden/>
          </w:rPr>
          <w:t>43</w:t>
        </w:r>
        <w:r>
          <w:rPr>
            <w:noProof/>
            <w:webHidden/>
          </w:rPr>
          <w:fldChar w:fldCharType="end"/>
        </w:r>
      </w:hyperlink>
    </w:p>
    <w:p w14:paraId="595BBE12" w14:textId="77777777" w:rsidR="00AE74F4" w:rsidRDefault="00AE74F4">
      <w:pPr>
        <w:pStyle w:val="TOC4"/>
        <w:tabs>
          <w:tab w:val="right" w:leader="dot" w:pos="9350"/>
        </w:tabs>
        <w:rPr>
          <w:rFonts w:eastAsiaTheme="minorEastAsia"/>
          <w:noProof/>
          <w:szCs w:val="22"/>
        </w:rPr>
      </w:pPr>
      <w:hyperlink w:anchor="_Toc256375002" w:history="1">
        <w:r w:rsidRPr="007859DF">
          <w:rPr>
            <w:rStyle w:val="Hyperlink"/>
            <w:noProof/>
            <w:lang w:bidi="en-US"/>
          </w:rPr>
          <w:t>Credits</w:t>
        </w:r>
        <w:r>
          <w:rPr>
            <w:noProof/>
            <w:webHidden/>
          </w:rPr>
          <w:tab/>
        </w:r>
        <w:r>
          <w:rPr>
            <w:noProof/>
            <w:webHidden/>
          </w:rPr>
          <w:fldChar w:fldCharType="begin"/>
        </w:r>
        <w:r>
          <w:rPr>
            <w:noProof/>
            <w:webHidden/>
          </w:rPr>
          <w:instrText xml:space="preserve"> PAGEREF _Toc256375002 \h </w:instrText>
        </w:r>
        <w:r>
          <w:rPr>
            <w:noProof/>
            <w:webHidden/>
          </w:rPr>
        </w:r>
        <w:r>
          <w:rPr>
            <w:noProof/>
            <w:webHidden/>
          </w:rPr>
          <w:fldChar w:fldCharType="separate"/>
        </w:r>
        <w:r w:rsidR="00C207BD">
          <w:rPr>
            <w:noProof/>
            <w:webHidden/>
          </w:rPr>
          <w:t>43</w:t>
        </w:r>
        <w:r>
          <w:rPr>
            <w:noProof/>
            <w:webHidden/>
          </w:rPr>
          <w:fldChar w:fldCharType="end"/>
        </w:r>
      </w:hyperlink>
    </w:p>
    <w:p w14:paraId="2F97AF3A" w14:textId="77777777" w:rsidR="00AE74F4" w:rsidRDefault="00AE74F4">
      <w:pPr>
        <w:pStyle w:val="TOC4"/>
        <w:tabs>
          <w:tab w:val="right" w:leader="dot" w:pos="9350"/>
        </w:tabs>
        <w:rPr>
          <w:rFonts w:eastAsiaTheme="minorEastAsia"/>
          <w:noProof/>
          <w:szCs w:val="22"/>
        </w:rPr>
      </w:pPr>
      <w:hyperlink w:anchor="_Toc256375003" w:history="1">
        <w:r w:rsidRPr="007859DF">
          <w:rPr>
            <w:rStyle w:val="Hyperlink"/>
            <w:noProof/>
            <w:lang w:bidi="en-US"/>
          </w:rPr>
          <w:t>Exit</w:t>
        </w:r>
        <w:r>
          <w:rPr>
            <w:noProof/>
            <w:webHidden/>
          </w:rPr>
          <w:tab/>
        </w:r>
        <w:r>
          <w:rPr>
            <w:noProof/>
            <w:webHidden/>
          </w:rPr>
          <w:fldChar w:fldCharType="begin"/>
        </w:r>
        <w:r>
          <w:rPr>
            <w:noProof/>
            <w:webHidden/>
          </w:rPr>
          <w:instrText xml:space="preserve"> PAGEREF _Toc256375003 \h </w:instrText>
        </w:r>
        <w:r>
          <w:rPr>
            <w:noProof/>
            <w:webHidden/>
          </w:rPr>
        </w:r>
        <w:r>
          <w:rPr>
            <w:noProof/>
            <w:webHidden/>
          </w:rPr>
          <w:fldChar w:fldCharType="separate"/>
        </w:r>
        <w:r w:rsidR="00C207BD">
          <w:rPr>
            <w:noProof/>
            <w:webHidden/>
          </w:rPr>
          <w:t>43</w:t>
        </w:r>
        <w:r>
          <w:rPr>
            <w:noProof/>
            <w:webHidden/>
          </w:rPr>
          <w:fldChar w:fldCharType="end"/>
        </w:r>
      </w:hyperlink>
    </w:p>
    <w:p w14:paraId="692A131E" w14:textId="77777777" w:rsidR="00AE74F4" w:rsidRDefault="00AE74F4">
      <w:pPr>
        <w:pStyle w:val="TOC3"/>
        <w:tabs>
          <w:tab w:val="right" w:leader="dot" w:pos="9350"/>
        </w:tabs>
        <w:rPr>
          <w:noProof/>
          <w:lang w:bidi="ar-SA"/>
        </w:rPr>
      </w:pPr>
      <w:hyperlink w:anchor="_Toc256375004" w:history="1">
        <w:r w:rsidRPr="007859DF">
          <w:rPr>
            <w:rStyle w:val="Hyperlink"/>
            <w:noProof/>
          </w:rPr>
          <w:t>Game Options</w:t>
        </w:r>
        <w:r>
          <w:rPr>
            <w:noProof/>
            <w:webHidden/>
          </w:rPr>
          <w:tab/>
        </w:r>
        <w:r>
          <w:rPr>
            <w:noProof/>
            <w:webHidden/>
          </w:rPr>
          <w:fldChar w:fldCharType="begin"/>
        </w:r>
        <w:r>
          <w:rPr>
            <w:noProof/>
            <w:webHidden/>
          </w:rPr>
          <w:instrText xml:space="preserve"> PAGEREF _Toc256375004 \h </w:instrText>
        </w:r>
        <w:r>
          <w:rPr>
            <w:noProof/>
            <w:webHidden/>
          </w:rPr>
        </w:r>
        <w:r>
          <w:rPr>
            <w:noProof/>
            <w:webHidden/>
          </w:rPr>
          <w:fldChar w:fldCharType="separate"/>
        </w:r>
        <w:r w:rsidR="00C207BD">
          <w:rPr>
            <w:noProof/>
            <w:webHidden/>
          </w:rPr>
          <w:t>44</w:t>
        </w:r>
        <w:r>
          <w:rPr>
            <w:noProof/>
            <w:webHidden/>
          </w:rPr>
          <w:fldChar w:fldCharType="end"/>
        </w:r>
      </w:hyperlink>
    </w:p>
    <w:p w14:paraId="0E2C57F1" w14:textId="77777777" w:rsidR="00AE74F4" w:rsidRDefault="00AE74F4">
      <w:pPr>
        <w:pStyle w:val="TOC3"/>
        <w:tabs>
          <w:tab w:val="right" w:leader="dot" w:pos="9350"/>
        </w:tabs>
        <w:rPr>
          <w:noProof/>
          <w:lang w:bidi="ar-SA"/>
        </w:rPr>
      </w:pPr>
      <w:hyperlink w:anchor="_Toc256375005" w:history="1">
        <w:r w:rsidRPr="007859DF">
          <w:rPr>
            <w:rStyle w:val="Hyperlink"/>
            <w:noProof/>
          </w:rPr>
          <w:t>Match List</w:t>
        </w:r>
        <w:r>
          <w:rPr>
            <w:noProof/>
            <w:webHidden/>
          </w:rPr>
          <w:tab/>
        </w:r>
        <w:r>
          <w:rPr>
            <w:noProof/>
            <w:webHidden/>
          </w:rPr>
          <w:fldChar w:fldCharType="begin"/>
        </w:r>
        <w:r>
          <w:rPr>
            <w:noProof/>
            <w:webHidden/>
          </w:rPr>
          <w:instrText xml:space="preserve"> PAGEREF _Toc256375005 \h </w:instrText>
        </w:r>
        <w:r>
          <w:rPr>
            <w:noProof/>
            <w:webHidden/>
          </w:rPr>
        </w:r>
        <w:r>
          <w:rPr>
            <w:noProof/>
            <w:webHidden/>
          </w:rPr>
          <w:fldChar w:fldCharType="separate"/>
        </w:r>
        <w:r w:rsidR="00C207BD">
          <w:rPr>
            <w:noProof/>
            <w:webHidden/>
          </w:rPr>
          <w:t>44</w:t>
        </w:r>
        <w:r>
          <w:rPr>
            <w:noProof/>
            <w:webHidden/>
          </w:rPr>
          <w:fldChar w:fldCharType="end"/>
        </w:r>
      </w:hyperlink>
    </w:p>
    <w:p w14:paraId="56367D8F" w14:textId="77777777" w:rsidR="00AE74F4" w:rsidRDefault="00AE74F4">
      <w:pPr>
        <w:pStyle w:val="TOC3"/>
        <w:tabs>
          <w:tab w:val="right" w:leader="dot" w:pos="9350"/>
        </w:tabs>
        <w:rPr>
          <w:noProof/>
          <w:lang w:bidi="ar-SA"/>
        </w:rPr>
      </w:pPr>
      <w:hyperlink w:anchor="_Toc256375006" w:history="1">
        <w:r w:rsidRPr="007859DF">
          <w:rPr>
            <w:rStyle w:val="Hyperlink"/>
            <w:noProof/>
          </w:rPr>
          <w:t>Creating a Game</w:t>
        </w:r>
        <w:r>
          <w:rPr>
            <w:noProof/>
            <w:webHidden/>
          </w:rPr>
          <w:tab/>
        </w:r>
        <w:r>
          <w:rPr>
            <w:noProof/>
            <w:webHidden/>
          </w:rPr>
          <w:fldChar w:fldCharType="begin"/>
        </w:r>
        <w:r>
          <w:rPr>
            <w:noProof/>
            <w:webHidden/>
          </w:rPr>
          <w:instrText xml:space="preserve"> PAGEREF _Toc256375006 \h </w:instrText>
        </w:r>
        <w:r>
          <w:rPr>
            <w:noProof/>
            <w:webHidden/>
          </w:rPr>
        </w:r>
        <w:r>
          <w:rPr>
            <w:noProof/>
            <w:webHidden/>
          </w:rPr>
          <w:fldChar w:fldCharType="separate"/>
        </w:r>
        <w:r w:rsidR="00C207BD">
          <w:rPr>
            <w:noProof/>
            <w:webHidden/>
          </w:rPr>
          <w:t>44</w:t>
        </w:r>
        <w:r>
          <w:rPr>
            <w:noProof/>
            <w:webHidden/>
          </w:rPr>
          <w:fldChar w:fldCharType="end"/>
        </w:r>
      </w:hyperlink>
    </w:p>
    <w:p w14:paraId="037BBBF5" w14:textId="77777777" w:rsidR="00AE74F4" w:rsidRDefault="00AE74F4">
      <w:pPr>
        <w:pStyle w:val="TOC3"/>
        <w:tabs>
          <w:tab w:val="right" w:leader="dot" w:pos="9350"/>
        </w:tabs>
        <w:rPr>
          <w:noProof/>
          <w:lang w:bidi="ar-SA"/>
        </w:rPr>
      </w:pPr>
      <w:hyperlink w:anchor="_Toc256375007" w:history="1">
        <w:r w:rsidRPr="007859DF">
          <w:rPr>
            <w:rStyle w:val="Hyperlink"/>
            <w:noProof/>
          </w:rPr>
          <w:t>Match Lobby</w:t>
        </w:r>
        <w:r>
          <w:rPr>
            <w:noProof/>
            <w:webHidden/>
          </w:rPr>
          <w:tab/>
        </w:r>
        <w:r>
          <w:rPr>
            <w:noProof/>
            <w:webHidden/>
          </w:rPr>
          <w:fldChar w:fldCharType="begin"/>
        </w:r>
        <w:r>
          <w:rPr>
            <w:noProof/>
            <w:webHidden/>
          </w:rPr>
          <w:instrText xml:space="preserve"> PAGEREF _Toc256375007 \h </w:instrText>
        </w:r>
        <w:r>
          <w:rPr>
            <w:noProof/>
            <w:webHidden/>
          </w:rPr>
        </w:r>
        <w:r>
          <w:rPr>
            <w:noProof/>
            <w:webHidden/>
          </w:rPr>
          <w:fldChar w:fldCharType="separate"/>
        </w:r>
        <w:r w:rsidR="00C207BD">
          <w:rPr>
            <w:noProof/>
            <w:webHidden/>
          </w:rPr>
          <w:t>45</w:t>
        </w:r>
        <w:r>
          <w:rPr>
            <w:noProof/>
            <w:webHidden/>
          </w:rPr>
          <w:fldChar w:fldCharType="end"/>
        </w:r>
      </w:hyperlink>
    </w:p>
    <w:p w14:paraId="3CE653C9" w14:textId="77777777" w:rsidR="00AE74F4" w:rsidRDefault="00AE74F4">
      <w:pPr>
        <w:pStyle w:val="TOC3"/>
        <w:tabs>
          <w:tab w:val="right" w:leader="dot" w:pos="9350"/>
        </w:tabs>
        <w:rPr>
          <w:noProof/>
          <w:lang w:bidi="ar-SA"/>
        </w:rPr>
      </w:pPr>
      <w:hyperlink w:anchor="_Toc256375008" w:history="1">
        <w:r w:rsidRPr="007859DF">
          <w:rPr>
            <w:rStyle w:val="Hyperlink"/>
            <w:noProof/>
          </w:rPr>
          <w:t>Game Loading</w:t>
        </w:r>
        <w:r>
          <w:rPr>
            <w:noProof/>
            <w:webHidden/>
          </w:rPr>
          <w:tab/>
        </w:r>
        <w:r>
          <w:rPr>
            <w:noProof/>
            <w:webHidden/>
          </w:rPr>
          <w:fldChar w:fldCharType="begin"/>
        </w:r>
        <w:r>
          <w:rPr>
            <w:noProof/>
            <w:webHidden/>
          </w:rPr>
          <w:instrText xml:space="preserve"> PAGEREF _Toc256375008 \h </w:instrText>
        </w:r>
        <w:r>
          <w:rPr>
            <w:noProof/>
            <w:webHidden/>
          </w:rPr>
        </w:r>
        <w:r>
          <w:rPr>
            <w:noProof/>
            <w:webHidden/>
          </w:rPr>
          <w:fldChar w:fldCharType="separate"/>
        </w:r>
        <w:r w:rsidR="00C207BD">
          <w:rPr>
            <w:noProof/>
            <w:webHidden/>
          </w:rPr>
          <w:t>45</w:t>
        </w:r>
        <w:r>
          <w:rPr>
            <w:noProof/>
            <w:webHidden/>
          </w:rPr>
          <w:fldChar w:fldCharType="end"/>
        </w:r>
      </w:hyperlink>
    </w:p>
    <w:p w14:paraId="6B291F2F" w14:textId="77777777" w:rsidR="00AE74F4" w:rsidRDefault="00AE74F4">
      <w:pPr>
        <w:pStyle w:val="TOC3"/>
        <w:tabs>
          <w:tab w:val="right" w:leader="dot" w:pos="9350"/>
        </w:tabs>
        <w:rPr>
          <w:noProof/>
          <w:lang w:bidi="ar-SA"/>
        </w:rPr>
      </w:pPr>
      <w:hyperlink w:anchor="_Toc256375009" w:history="1">
        <w:r w:rsidRPr="007859DF">
          <w:rPr>
            <w:rStyle w:val="Hyperlink"/>
            <w:noProof/>
          </w:rPr>
          <w:t>Weapon Selection</w:t>
        </w:r>
        <w:r>
          <w:rPr>
            <w:noProof/>
            <w:webHidden/>
          </w:rPr>
          <w:tab/>
        </w:r>
        <w:r>
          <w:rPr>
            <w:noProof/>
            <w:webHidden/>
          </w:rPr>
          <w:fldChar w:fldCharType="begin"/>
        </w:r>
        <w:r>
          <w:rPr>
            <w:noProof/>
            <w:webHidden/>
          </w:rPr>
          <w:instrText xml:space="preserve"> PAGEREF _Toc256375009 \h </w:instrText>
        </w:r>
        <w:r>
          <w:rPr>
            <w:noProof/>
            <w:webHidden/>
          </w:rPr>
        </w:r>
        <w:r>
          <w:rPr>
            <w:noProof/>
            <w:webHidden/>
          </w:rPr>
          <w:fldChar w:fldCharType="separate"/>
        </w:r>
        <w:r w:rsidR="00C207BD">
          <w:rPr>
            <w:noProof/>
            <w:webHidden/>
          </w:rPr>
          <w:t>45</w:t>
        </w:r>
        <w:r>
          <w:rPr>
            <w:noProof/>
            <w:webHidden/>
          </w:rPr>
          <w:fldChar w:fldCharType="end"/>
        </w:r>
      </w:hyperlink>
    </w:p>
    <w:p w14:paraId="239E2DC2" w14:textId="77777777" w:rsidR="00AE74F4" w:rsidRDefault="00AE74F4">
      <w:pPr>
        <w:pStyle w:val="TOC3"/>
        <w:tabs>
          <w:tab w:val="right" w:leader="dot" w:pos="9350"/>
        </w:tabs>
        <w:rPr>
          <w:noProof/>
          <w:lang w:bidi="ar-SA"/>
        </w:rPr>
      </w:pPr>
      <w:hyperlink w:anchor="_Toc256375010" w:history="1">
        <w:r w:rsidRPr="007859DF">
          <w:rPr>
            <w:rStyle w:val="Hyperlink"/>
            <w:noProof/>
          </w:rPr>
          <w:t>Modifier Selection</w:t>
        </w:r>
        <w:r>
          <w:rPr>
            <w:noProof/>
            <w:webHidden/>
          </w:rPr>
          <w:tab/>
        </w:r>
        <w:r>
          <w:rPr>
            <w:noProof/>
            <w:webHidden/>
          </w:rPr>
          <w:fldChar w:fldCharType="begin"/>
        </w:r>
        <w:r>
          <w:rPr>
            <w:noProof/>
            <w:webHidden/>
          </w:rPr>
          <w:instrText xml:space="preserve"> PAGEREF _Toc256375010 \h </w:instrText>
        </w:r>
        <w:r>
          <w:rPr>
            <w:noProof/>
            <w:webHidden/>
          </w:rPr>
        </w:r>
        <w:r>
          <w:rPr>
            <w:noProof/>
            <w:webHidden/>
          </w:rPr>
          <w:fldChar w:fldCharType="separate"/>
        </w:r>
        <w:r w:rsidR="00C207BD">
          <w:rPr>
            <w:noProof/>
            <w:webHidden/>
          </w:rPr>
          <w:t>46</w:t>
        </w:r>
        <w:r>
          <w:rPr>
            <w:noProof/>
            <w:webHidden/>
          </w:rPr>
          <w:fldChar w:fldCharType="end"/>
        </w:r>
      </w:hyperlink>
    </w:p>
    <w:p w14:paraId="064E43AC" w14:textId="77777777" w:rsidR="00AE74F4" w:rsidRDefault="00AE74F4">
      <w:pPr>
        <w:pStyle w:val="TOC3"/>
        <w:tabs>
          <w:tab w:val="right" w:leader="dot" w:pos="9350"/>
        </w:tabs>
        <w:rPr>
          <w:noProof/>
          <w:lang w:bidi="ar-SA"/>
        </w:rPr>
      </w:pPr>
      <w:hyperlink w:anchor="_Toc256375011" w:history="1">
        <w:r w:rsidRPr="007859DF">
          <w:rPr>
            <w:rStyle w:val="Hyperlink"/>
            <w:noProof/>
          </w:rPr>
          <w:t>In-Game</w:t>
        </w:r>
        <w:r>
          <w:rPr>
            <w:noProof/>
            <w:webHidden/>
          </w:rPr>
          <w:tab/>
        </w:r>
        <w:r>
          <w:rPr>
            <w:noProof/>
            <w:webHidden/>
          </w:rPr>
          <w:fldChar w:fldCharType="begin"/>
        </w:r>
        <w:r>
          <w:rPr>
            <w:noProof/>
            <w:webHidden/>
          </w:rPr>
          <w:instrText xml:space="preserve"> PAGEREF _Toc256375011 \h </w:instrText>
        </w:r>
        <w:r>
          <w:rPr>
            <w:noProof/>
            <w:webHidden/>
          </w:rPr>
        </w:r>
        <w:r>
          <w:rPr>
            <w:noProof/>
            <w:webHidden/>
          </w:rPr>
          <w:fldChar w:fldCharType="separate"/>
        </w:r>
        <w:r w:rsidR="00C207BD">
          <w:rPr>
            <w:noProof/>
            <w:webHidden/>
          </w:rPr>
          <w:t>47</w:t>
        </w:r>
        <w:r>
          <w:rPr>
            <w:noProof/>
            <w:webHidden/>
          </w:rPr>
          <w:fldChar w:fldCharType="end"/>
        </w:r>
      </w:hyperlink>
    </w:p>
    <w:p w14:paraId="0386C8F2" w14:textId="77777777" w:rsidR="00AE74F4" w:rsidRDefault="00AE74F4">
      <w:pPr>
        <w:pStyle w:val="TOC4"/>
        <w:tabs>
          <w:tab w:val="right" w:leader="dot" w:pos="9350"/>
        </w:tabs>
        <w:rPr>
          <w:rFonts w:eastAsiaTheme="minorEastAsia"/>
          <w:noProof/>
          <w:szCs w:val="22"/>
        </w:rPr>
      </w:pPr>
      <w:hyperlink w:anchor="_Toc256375012" w:history="1">
        <w:r w:rsidRPr="007859DF">
          <w:rPr>
            <w:rStyle w:val="Hyperlink"/>
            <w:noProof/>
            <w:lang w:bidi="en-US"/>
          </w:rPr>
          <w:t>Shield Meter</w:t>
        </w:r>
        <w:r>
          <w:rPr>
            <w:noProof/>
            <w:webHidden/>
          </w:rPr>
          <w:tab/>
        </w:r>
        <w:r>
          <w:rPr>
            <w:noProof/>
            <w:webHidden/>
          </w:rPr>
          <w:fldChar w:fldCharType="begin"/>
        </w:r>
        <w:r>
          <w:rPr>
            <w:noProof/>
            <w:webHidden/>
          </w:rPr>
          <w:instrText xml:space="preserve"> PAGEREF _Toc256375012 \h </w:instrText>
        </w:r>
        <w:r>
          <w:rPr>
            <w:noProof/>
            <w:webHidden/>
          </w:rPr>
        </w:r>
        <w:r>
          <w:rPr>
            <w:noProof/>
            <w:webHidden/>
          </w:rPr>
          <w:fldChar w:fldCharType="separate"/>
        </w:r>
        <w:r w:rsidR="00C207BD">
          <w:rPr>
            <w:noProof/>
            <w:webHidden/>
          </w:rPr>
          <w:t>47</w:t>
        </w:r>
        <w:r>
          <w:rPr>
            <w:noProof/>
            <w:webHidden/>
          </w:rPr>
          <w:fldChar w:fldCharType="end"/>
        </w:r>
      </w:hyperlink>
    </w:p>
    <w:p w14:paraId="64D7ACE0" w14:textId="77777777" w:rsidR="00AE74F4" w:rsidRDefault="00AE74F4">
      <w:pPr>
        <w:pStyle w:val="TOC4"/>
        <w:tabs>
          <w:tab w:val="right" w:leader="dot" w:pos="9350"/>
        </w:tabs>
        <w:rPr>
          <w:rFonts w:eastAsiaTheme="minorEastAsia"/>
          <w:noProof/>
          <w:szCs w:val="22"/>
        </w:rPr>
      </w:pPr>
      <w:hyperlink w:anchor="_Toc256375013" w:history="1">
        <w:r w:rsidRPr="007859DF">
          <w:rPr>
            <w:rStyle w:val="Hyperlink"/>
            <w:noProof/>
            <w:lang w:bidi="en-US"/>
          </w:rPr>
          <w:t>Modifier Energy Level</w:t>
        </w:r>
        <w:r>
          <w:rPr>
            <w:noProof/>
            <w:webHidden/>
          </w:rPr>
          <w:tab/>
        </w:r>
        <w:r>
          <w:rPr>
            <w:noProof/>
            <w:webHidden/>
          </w:rPr>
          <w:fldChar w:fldCharType="begin"/>
        </w:r>
        <w:r>
          <w:rPr>
            <w:noProof/>
            <w:webHidden/>
          </w:rPr>
          <w:instrText xml:space="preserve"> PAGEREF _Toc256375013 \h </w:instrText>
        </w:r>
        <w:r>
          <w:rPr>
            <w:noProof/>
            <w:webHidden/>
          </w:rPr>
        </w:r>
        <w:r>
          <w:rPr>
            <w:noProof/>
            <w:webHidden/>
          </w:rPr>
          <w:fldChar w:fldCharType="separate"/>
        </w:r>
        <w:r w:rsidR="00C207BD">
          <w:rPr>
            <w:noProof/>
            <w:webHidden/>
          </w:rPr>
          <w:t>48</w:t>
        </w:r>
        <w:r>
          <w:rPr>
            <w:noProof/>
            <w:webHidden/>
          </w:rPr>
          <w:fldChar w:fldCharType="end"/>
        </w:r>
      </w:hyperlink>
    </w:p>
    <w:p w14:paraId="410FF9B9" w14:textId="77777777" w:rsidR="00AE74F4" w:rsidRDefault="00AE74F4">
      <w:pPr>
        <w:pStyle w:val="TOC4"/>
        <w:tabs>
          <w:tab w:val="right" w:leader="dot" w:pos="9350"/>
        </w:tabs>
        <w:rPr>
          <w:rFonts w:eastAsiaTheme="minorEastAsia"/>
          <w:noProof/>
          <w:szCs w:val="22"/>
        </w:rPr>
      </w:pPr>
      <w:hyperlink w:anchor="_Toc256375014" w:history="1">
        <w:r w:rsidRPr="007859DF">
          <w:rPr>
            <w:rStyle w:val="Hyperlink"/>
            <w:noProof/>
            <w:lang w:bidi="en-US"/>
          </w:rPr>
          <w:t>Main Target Reticle</w:t>
        </w:r>
        <w:r>
          <w:rPr>
            <w:noProof/>
            <w:webHidden/>
          </w:rPr>
          <w:tab/>
        </w:r>
        <w:r>
          <w:rPr>
            <w:noProof/>
            <w:webHidden/>
          </w:rPr>
          <w:fldChar w:fldCharType="begin"/>
        </w:r>
        <w:r>
          <w:rPr>
            <w:noProof/>
            <w:webHidden/>
          </w:rPr>
          <w:instrText xml:space="preserve"> PAGEREF _Toc256375014 \h </w:instrText>
        </w:r>
        <w:r>
          <w:rPr>
            <w:noProof/>
            <w:webHidden/>
          </w:rPr>
        </w:r>
        <w:r>
          <w:rPr>
            <w:noProof/>
            <w:webHidden/>
          </w:rPr>
          <w:fldChar w:fldCharType="separate"/>
        </w:r>
        <w:r w:rsidR="00C207BD">
          <w:rPr>
            <w:noProof/>
            <w:webHidden/>
          </w:rPr>
          <w:t>48</w:t>
        </w:r>
        <w:r>
          <w:rPr>
            <w:noProof/>
            <w:webHidden/>
          </w:rPr>
          <w:fldChar w:fldCharType="end"/>
        </w:r>
      </w:hyperlink>
    </w:p>
    <w:p w14:paraId="1CEBFAB6" w14:textId="77777777" w:rsidR="00AE74F4" w:rsidRDefault="00AE74F4">
      <w:pPr>
        <w:pStyle w:val="TOC4"/>
        <w:tabs>
          <w:tab w:val="right" w:leader="dot" w:pos="9350"/>
        </w:tabs>
        <w:rPr>
          <w:rFonts w:eastAsiaTheme="minorEastAsia"/>
          <w:noProof/>
          <w:szCs w:val="22"/>
        </w:rPr>
      </w:pPr>
      <w:hyperlink w:anchor="_Toc256375015" w:history="1">
        <w:r w:rsidRPr="007859DF">
          <w:rPr>
            <w:rStyle w:val="Hyperlink"/>
            <w:noProof/>
            <w:lang w:bidi="en-US"/>
          </w:rPr>
          <w:t>Weapon Ammo Meter</w:t>
        </w:r>
        <w:r>
          <w:rPr>
            <w:noProof/>
            <w:webHidden/>
          </w:rPr>
          <w:tab/>
        </w:r>
        <w:r>
          <w:rPr>
            <w:noProof/>
            <w:webHidden/>
          </w:rPr>
          <w:fldChar w:fldCharType="begin"/>
        </w:r>
        <w:r>
          <w:rPr>
            <w:noProof/>
            <w:webHidden/>
          </w:rPr>
          <w:instrText xml:space="preserve"> PAGEREF _Toc256375015 \h </w:instrText>
        </w:r>
        <w:r>
          <w:rPr>
            <w:noProof/>
            <w:webHidden/>
          </w:rPr>
        </w:r>
        <w:r>
          <w:rPr>
            <w:noProof/>
            <w:webHidden/>
          </w:rPr>
          <w:fldChar w:fldCharType="separate"/>
        </w:r>
        <w:r w:rsidR="00C207BD">
          <w:rPr>
            <w:noProof/>
            <w:webHidden/>
          </w:rPr>
          <w:t>48</w:t>
        </w:r>
        <w:r>
          <w:rPr>
            <w:noProof/>
            <w:webHidden/>
          </w:rPr>
          <w:fldChar w:fldCharType="end"/>
        </w:r>
      </w:hyperlink>
    </w:p>
    <w:p w14:paraId="23FDDD0E" w14:textId="77777777" w:rsidR="00AE74F4" w:rsidRDefault="00AE74F4">
      <w:pPr>
        <w:pStyle w:val="TOC4"/>
        <w:tabs>
          <w:tab w:val="right" w:leader="dot" w:pos="9350"/>
        </w:tabs>
        <w:rPr>
          <w:rFonts w:eastAsiaTheme="minorEastAsia"/>
          <w:noProof/>
          <w:szCs w:val="22"/>
        </w:rPr>
      </w:pPr>
      <w:hyperlink w:anchor="_Toc256375016" w:history="1">
        <w:r w:rsidRPr="007859DF">
          <w:rPr>
            <w:rStyle w:val="Hyperlink"/>
            <w:noProof/>
            <w:lang w:bidi="en-US"/>
          </w:rPr>
          <w:t>Modifier Target reticle</w:t>
        </w:r>
        <w:r>
          <w:rPr>
            <w:noProof/>
            <w:webHidden/>
          </w:rPr>
          <w:tab/>
        </w:r>
        <w:r>
          <w:rPr>
            <w:noProof/>
            <w:webHidden/>
          </w:rPr>
          <w:fldChar w:fldCharType="begin"/>
        </w:r>
        <w:r>
          <w:rPr>
            <w:noProof/>
            <w:webHidden/>
          </w:rPr>
          <w:instrText xml:space="preserve"> PAGEREF _Toc256375016 \h </w:instrText>
        </w:r>
        <w:r>
          <w:rPr>
            <w:noProof/>
            <w:webHidden/>
          </w:rPr>
        </w:r>
        <w:r>
          <w:rPr>
            <w:noProof/>
            <w:webHidden/>
          </w:rPr>
          <w:fldChar w:fldCharType="separate"/>
        </w:r>
        <w:r w:rsidR="00C207BD">
          <w:rPr>
            <w:noProof/>
            <w:webHidden/>
          </w:rPr>
          <w:t>48</w:t>
        </w:r>
        <w:r>
          <w:rPr>
            <w:noProof/>
            <w:webHidden/>
          </w:rPr>
          <w:fldChar w:fldCharType="end"/>
        </w:r>
      </w:hyperlink>
    </w:p>
    <w:p w14:paraId="5D1619C2" w14:textId="77777777" w:rsidR="00AE74F4" w:rsidRDefault="00AE74F4">
      <w:pPr>
        <w:pStyle w:val="TOC4"/>
        <w:tabs>
          <w:tab w:val="right" w:leader="dot" w:pos="9350"/>
        </w:tabs>
        <w:rPr>
          <w:rFonts w:eastAsiaTheme="minorEastAsia"/>
          <w:noProof/>
          <w:szCs w:val="22"/>
        </w:rPr>
      </w:pPr>
      <w:hyperlink w:anchor="_Toc256375017" w:history="1">
        <w:r w:rsidRPr="007859DF">
          <w:rPr>
            <w:rStyle w:val="Hyperlink"/>
            <w:noProof/>
            <w:lang w:bidi="en-US"/>
          </w:rPr>
          <w:t>Modifier Charge Level</w:t>
        </w:r>
        <w:r>
          <w:rPr>
            <w:noProof/>
            <w:webHidden/>
          </w:rPr>
          <w:tab/>
        </w:r>
        <w:r>
          <w:rPr>
            <w:noProof/>
            <w:webHidden/>
          </w:rPr>
          <w:fldChar w:fldCharType="begin"/>
        </w:r>
        <w:r>
          <w:rPr>
            <w:noProof/>
            <w:webHidden/>
          </w:rPr>
          <w:instrText xml:space="preserve"> PAGEREF _Toc256375017 \h </w:instrText>
        </w:r>
        <w:r>
          <w:rPr>
            <w:noProof/>
            <w:webHidden/>
          </w:rPr>
        </w:r>
        <w:r>
          <w:rPr>
            <w:noProof/>
            <w:webHidden/>
          </w:rPr>
          <w:fldChar w:fldCharType="separate"/>
        </w:r>
        <w:r w:rsidR="00C207BD">
          <w:rPr>
            <w:noProof/>
            <w:webHidden/>
          </w:rPr>
          <w:t>49</w:t>
        </w:r>
        <w:r>
          <w:rPr>
            <w:noProof/>
            <w:webHidden/>
          </w:rPr>
          <w:fldChar w:fldCharType="end"/>
        </w:r>
      </w:hyperlink>
    </w:p>
    <w:p w14:paraId="33E6FFBE" w14:textId="77777777" w:rsidR="00AE74F4" w:rsidRDefault="00AE74F4">
      <w:pPr>
        <w:pStyle w:val="TOC4"/>
        <w:tabs>
          <w:tab w:val="right" w:leader="dot" w:pos="9350"/>
        </w:tabs>
        <w:rPr>
          <w:rFonts w:eastAsiaTheme="minorEastAsia"/>
          <w:noProof/>
          <w:szCs w:val="22"/>
        </w:rPr>
      </w:pPr>
      <w:hyperlink w:anchor="_Toc256375018" w:history="1">
        <w:r w:rsidRPr="007859DF">
          <w:rPr>
            <w:rStyle w:val="Hyperlink"/>
            <w:noProof/>
            <w:lang w:bidi="en-US"/>
          </w:rPr>
          <w:t>King of the Hill Interface</w:t>
        </w:r>
        <w:r>
          <w:rPr>
            <w:noProof/>
            <w:webHidden/>
          </w:rPr>
          <w:tab/>
        </w:r>
        <w:r>
          <w:rPr>
            <w:noProof/>
            <w:webHidden/>
          </w:rPr>
          <w:fldChar w:fldCharType="begin"/>
        </w:r>
        <w:r>
          <w:rPr>
            <w:noProof/>
            <w:webHidden/>
          </w:rPr>
          <w:instrText xml:space="preserve"> PAGEREF _Toc256375018 \h </w:instrText>
        </w:r>
        <w:r>
          <w:rPr>
            <w:noProof/>
            <w:webHidden/>
          </w:rPr>
        </w:r>
        <w:r>
          <w:rPr>
            <w:noProof/>
            <w:webHidden/>
          </w:rPr>
          <w:fldChar w:fldCharType="separate"/>
        </w:r>
        <w:r w:rsidR="00C207BD">
          <w:rPr>
            <w:noProof/>
            <w:webHidden/>
          </w:rPr>
          <w:t>49</w:t>
        </w:r>
        <w:r>
          <w:rPr>
            <w:noProof/>
            <w:webHidden/>
          </w:rPr>
          <w:fldChar w:fldCharType="end"/>
        </w:r>
      </w:hyperlink>
    </w:p>
    <w:p w14:paraId="3FEDF4D0" w14:textId="77777777" w:rsidR="00AE74F4" w:rsidRDefault="00AE74F4">
      <w:pPr>
        <w:pStyle w:val="TOC4"/>
        <w:tabs>
          <w:tab w:val="right" w:leader="dot" w:pos="9350"/>
        </w:tabs>
        <w:rPr>
          <w:rFonts w:eastAsiaTheme="minorEastAsia"/>
          <w:noProof/>
          <w:szCs w:val="22"/>
        </w:rPr>
      </w:pPr>
      <w:hyperlink w:anchor="_Toc256375019" w:history="1">
        <w:r w:rsidRPr="007859DF">
          <w:rPr>
            <w:rStyle w:val="Hyperlink"/>
            <w:noProof/>
            <w:lang w:bidi="en-US"/>
          </w:rPr>
          <w:t>Assault Interface</w:t>
        </w:r>
        <w:r>
          <w:rPr>
            <w:noProof/>
            <w:webHidden/>
          </w:rPr>
          <w:tab/>
        </w:r>
        <w:r>
          <w:rPr>
            <w:noProof/>
            <w:webHidden/>
          </w:rPr>
          <w:fldChar w:fldCharType="begin"/>
        </w:r>
        <w:r>
          <w:rPr>
            <w:noProof/>
            <w:webHidden/>
          </w:rPr>
          <w:instrText xml:space="preserve"> PAGEREF _Toc256375019 \h </w:instrText>
        </w:r>
        <w:r>
          <w:rPr>
            <w:noProof/>
            <w:webHidden/>
          </w:rPr>
        </w:r>
        <w:r>
          <w:rPr>
            <w:noProof/>
            <w:webHidden/>
          </w:rPr>
          <w:fldChar w:fldCharType="separate"/>
        </w:r>
        <w:r w:rsidR="00C207BD">
          <w:rPr>
            <w:noProof/>
            <w:webHidden/>
          </w:rPr>
          <w:t>49</w:t>
        </w:r>
        <w:r>
          <w:rPr>
            <w:noProof/>
            <w:webHidden/>
          </w:rPr>
          <w:fldChar w:fldCharType="end"/>
        </w:r>
      </w:hyperlink>
    </w:p>
    <w:p w14:paraId="26D5B2C5" w14:textId="77777777" w:rsidR="00AE74F4" w:rsidRDefault="00AE74F4">
      <w:pPr>
        <w:pStyle w:val="TOC3"/>
        <w:tabs>
          <w:tab w:val="right" w:leader="dot" w:pos="9350"/>
        </w:tabs>
        <w:rPr>
          <w:noProof/>
          <w:lang w:bidi="ar-SA"/>
        </w:rPr>
      </w:pPr>
      <w:hyperlink w:anchor="_Toc256375020" w:history="1">
        <w:r w:rsidRPr="007859DF">
          <w:rPr>
            <w:rStyle w:val="Hyperlink"/>
            <w:noProof/>
          </w:rPr>
          <w:t>Spawning</w:t>
        </w:r>
        <w:r>
          <w:rPr>
            <w:noProof/>
            <w:webHidden/>
          </w:rPr>
          <w:tab/>
        </w:r>
        <w:r>
          <w:rPr>
            <w:noProof/>
            <w:webHidden/>
          </w:rPr>
          <w:fldChar w:fldCharType="begin"/>
        </w:r>
        <w:r>
          <w:rPr>
            <w:noProof/>
            <w:webHidden/>
          </w:rPr>
          <w:instrText xml:space="preserve"> PAGEREF _Toc256375020 \h </w:instrText>
        </w:r>
        <w:r>
          <w:rPr>
            <w:noProof/>
            <w:webHidden/>
          </w:rPr>
        </w:r>
        <w:r>
          <w:rPr>
            <w:noProof/>
            <w:webHidden/>
          </w:rPr>
          <w:fldChar w:fldCharType="separate"/>
        </w:r>
        <w:r w:rsidR="00C207BD">
          <w:rPr>
            <w:noProof/>
            <w:webHidden/>
          </w:rPr>
          <w:t>50</w:t>
        </w:r>
        <w:r>
          <w:rPr>
            <w:noProof/>
            <w:webHidden/>
          </w:rPr>
          <w:fldChar w:fldCharType="end"/>
        </w:r>
      </w:hyperlink>
    </w:p>
    <w:p w14:paraId="6F37F5EC" w14:textId="77777777" w:rsidR="00AE74F4" w:rsidRDefault="00AE74F4">
      <w:pPr>
        <w:pStyle w:val="TOC3"/>
        <w:tabs>
          <w:tab w:val="right" w:leader="dot" w:pos="9350"/>
        </w:tabs>
        <w:rPr>
          <w:noProof/>
          <w:lang w:bidi="ar-SA"/>
        </w:rPr>
      </w:pPr>
      <w:hyperlink w:anchor="_Toc256375021" w:history="1">
        <w:r w:rsidRPr="007859DF">
          <w:rPr>
            <w:rStyle w:val="Hyperlink"/>
            <w:noProof/>
          </w:rPr>
          <w:t>Credits</w:t>
        </w:r>
        <w:r>
          <w:rPr>
            <w:noProof/>
            <w:webHidden/>
          </w:rPr>
          <w:tab/>
        </w:r>
        <w:r>
          <w:rPr>
            <w:noProof/>
            <w:webHidden/>
          </w:rPr>
          <w:fldChar w:fldCharType="begin"/>
        </w:r>
        <w:r>
          <w:rPr>
            <w:noProof/>
            <w:webHidden/>
          </w:rPr>
          <w:instrText xml:space="preserve"> PAGEREF _Toc256375021 \h </w:instrText>
        </w:r>
        <w:r>
          <w:rPr>
            <w:noProof/>
            <w:webHidden/>
          </w:rPr>
        </w:r>
        <w:r>
          <w:rPr>
            <w:noProof/>
            <w:webHidden/>
          </w:rPr>
          <w:fldChar w:fldCharType="separate"/>
        </w:r>
        <w:r w:rsidR="00C207BD">
          <w:rPr>
            <w:noProof/>
            <w:webHidden/>
          </w:rPr>
          <w:t>50</w:t>
        </w:r>
        <w:r>
          <w:rPr>
            <w:noProof/>
            <w:webHidden/>
          </w:rPr>
          <w:fldChar w:fldCharType="end"/>
        </w:r>
      </w:hyperlink>
    </w:p>
    <w:p w14:paraId="50E24E14" w14:textId="77777777" w:rsidR="00AE74F4" w:rsidRDefault="00AE74F4">
      <w:pPr>
        <w:pStyle w:val="TOC2"/>
        <w:tabs>
          <w:tab w:val="right" w:leader="dot" w:pos="9350"/>
        </w:tabs>
        <w:rPr>
          <w:noProof/>
          <w:lang w:bidi="ar-SA"/>
        </w:rPr>
      </w:pPr>
      <w:hyperlink w:anchor="_Toc256375022" w:history="1">
        <w:r w:rsidRPr="007859DF">
          <w:rPr>
            <w:rStyle w:val="Hyperlink"/>
            <w:noProof/>
          </w:rPr>
          <w:t>Look and Feel</w:t>
        </w:r>
        <w:r>
          <w:rPr>
            <w:noProof/>
            <w:webHidden/>
          </w:rPr>
          <w:tab/>
        </w:r>
        <w:r>
          <w:rPr>
            <w:noProof/>
            <w:webHidden/>
          </w:rPr>
          <w:fldChar w:fldCharType="begin"/>
        </w:r>
        <w:r>
          <w:rPr>
            <w:noProof/>
            <w:webHidden/>
          </w:rPr>
          <w:instrText xml:space="preserve"> PAGEREF _Toc256375022 \h </w:instrText>
        </w:r>
        <w:r>
          <w:rPr>
            <w:noProof/>
            <w:webHidden/>
          </w:rPr>
        </w:r>
        <w:r>
          <w:rPr>
            <w:noProof/>
            <w:webHidden/>
          </w:rPr>
          <w:fldChar w:fldCharType="separate"/>
        </w:r>
        <w:r w:rsidR="00C207BD">
          <w:rPr>
            <w:noProof/>
            <w:webHidden/>
          </w:rPr>
          <w:t>50</w:t>
        </w:r>
        <w:r>
          <w:rPr>
            <w:noProof/>
            <w:webHidden/>
          </w:rPr>
          <w:fldChar w:fldCharType="end"/>
        </w:r>
      </w:hyperlink>
    </w:p>
    <w:p w14:paraId="14DA2BF6" w14:textId="77777777" w:rsidR="00AE74F4" w:rsidRDefault="00AE74F4">
      <w:pPr>
        <w:pStyle w:val="TOC3"/>
        <w:tabs>
          <w:tab w:val="right" w:leader="dot" w:pos="9350"/>
        </w:tabs>
        <w:rPr>
          <w:noProof/>
          <w:lang w:bidi="ar-SA"/>
        </w:rPr>
      </w:pPr>
      <w:hyperlink w:anchor="_Toc256375023" w:history="1">
        <w:r w:rsidRPr="007859DF">
          <w:rPr>
            <w:rStyle w:val="Hyperlink"/>
            <w:noProof/>
          </w:rPr>
          <w:t>Camera</w:t>
        </w:r>
        <w:r>
          <w:rPr>
            <w:noProof/>
            <w:webHidden/>
          </w:rPr>
          <w:tab/>
        </w:r>
        <w:r>
          <w:rPr>
            <w:noProof/>
            <w:webHidden/>
          </w:rPr>
          <w:fldChar w:fldCharType="begin"/>
        </w:r>
        <w:r>
          <w:rPr>
            <w:noProof/>
            <w:webHidden/>
          </w:rPr>
          <w:instrText xml:space="preserve"> PAGEREF _Toc256375023 \h </w:instrText>
        </w:r>
        <w:r>
          <w:rPr>
            <w:noProof/>
            <w:webHidden/>
          </w:rPr>
        </w:r>
        <w:r>
          <w:rPr>
            <w:noProof/>
            <w:webHidden/>
          </w:rPr>
          <w:fldChar w:fldCharType="separate"/>
        </w:r>
        <w:r w:rsidR="00C207BD">
          <w:rPr>
            <w:noProof/>
            <w:webHidden/>
          </w:rPr>
          <w:t>51</w:t>
        </w:r>
        <w:r>
          <w:rPr>
            <w:noProof/>
            <w:webHidden/>
          </w:rPr>
          <w:fldChar w:fldCharType="end"/>
        </w:r>
      </w:hyperlink>
    </w:p>
    <w:p w14:paraId="10D535EA" w14:textId="77777777" w:rsidR="00AE74F4" w:rsidRDefault="00AE74F4">
      <w:pPr>
        <w:pStyle w:val="TOC2"/>
        <w:tabs>
          <w:tab w:val="right" w:leader="dot" w:pos="9350"/>
        </w:tabs>
        <w:rPr>
          <w:noProof/>
          <w:lang w:bidi="ar-SA"/>
        </w:rPr>
      </w:pPr>
      <w:hyperlink w:anchor="_Toc256375024" w:history="1">
        <w:r w:rsidRPr="007859DF">
          <w:rPr>
            <w:rStyle w:val="Hyperlink"/>
            <w:noProof/>
          </w:rPr>
          <w:t>Audio</w:t>
        </w:r>
        <w:r>
          <w:rPr>
            <w:noProof/>
            <w:webHidden/>
          </w:rPr>
          <w:tab/>
        </w:r>
        <w:r>
          <w:rPr>
            <w:noProof/>
            <w:webHidden/>
          </w:rPr>
          <w:fldChar w:fldCharType="begin"/>
        </w:r>
        <w:r>
          <w:rPr>
            <w:noProof/>
            <w:webHidden/>
          </w:rPr>
          <w:instrText xml:space="preserve"> PAGEREF _Toc256375024 \h </w:instrText>
        </w:r>
        <w:r>
          <w:rPr>
            <w:noProof/>
            <w:webHidden/>
          </w:rPr>
        </w:r>
        <w:r>
          <w:rPr>
            <w:noProof/>
            <w:webHidden/>
          </w:rPr>
          <w:fldChar w:fldCharType="separate"/>
        </w:r>
        <w:r w:rsidR="00C207BD">
          <w:rPr>
            <w:noProof/>
            <w:webHidden/>
          </w:rPr>
          <w:t>51</w:t>
        </w:r>
        <w:r>
          <w:rPr>
            <w:noProof/>
            <w:webHidden/>
          </w:rPr>
          <w:fldChar w:fldCharType="end"/>
        </w:r>
      </w:hyperlink>
    </w:p>
    <w:p w14:paraId="5E8218AA" w14:textId="77777777" w:rsidR="00AE74F4" w:rsidRDefault="00AE74F4">
      <w:pPr>
        <w:pStyle w:val="TOC2"/>
        <w:tabs>
          <w:tab w:val="right" w:leader="dot" w:pos="9350"/>
        </w:tabs>
        <w:rPr>
          <w:noProof/>
          <w:lang w:bidi="ar-SA"/>
        </w:rPr>
      </w:pPr>
      <w:hyperlink w:anchor="_Toc256375025" w:history="1">
        <w:r w:rsidRPr="007859DF">
          <w:rPr>
            <w:rStyle w:val="Hyperlink"/>
            <w:noProof/>
          </w:rPr>
          <w:t>Control</w:t>
        </w:r>
        <w:r>
          <w:rPr>
            <w:noProof/>
            <w:webHidden/>
          </w:rPr>
          <w:tab/>
        </w:r>
        <w:r>
          <w:rPr>
            <w:noProof/>
            <w:webHidden/>
          </w:rPr>
          <w:fldChar w:fldCharType="begin"/>
        </w:r>
        <w:r>
          <w:rPr>
            <w:noProof/>
            <w:webHidden/>
          </w:rPr>
          <w:instrText xml:space="preserve"> PAGEREF _Toc256375025 \h </w:instrText>
        </w:r>
        <w:r>
          <w:rPr>
            <w:noProof/>
            <w:webHidden/>
          </w:rPr>
        </w:r>
        <w:r>
          <w:rPr>
            <w:noProof/>
            <w:webHidden/>
          </w:rPr>
          <w:fldChar w:fldCharType="separate"/>
        </w:r>
        <w:r w:rsidR="00C207BD">
          <w:rPr>
            <w:noProof/>
            <w:webHidden/>
          </w:rPr>
          <w:t>51</w:t>
        </w:r>
        <w:r>
          <w:rPr>
            <w:noProof/>
            <w:webHidden/>
          </w:rPr>
          <w:fldChar w:fldCharType="end"/>
        </w:r>
      </w:hyperlink>
    </w:p>
    <w:p w14:paraId="3FF9169D" w14:textId="77777777" w:rsidR="00AE74F4" w:rsidRDefault="00AE74F4">
      <w:pPr>
        <w:pStyle w:val="TOC3"/>
        <w:tabs>
          <w:tab w:val="right" w:leader="dot" w:pos="9350"/>
        </w:tabs>
        <w:rPr>
          <w:noProof/>
          <w:lang w:bidi="ar-SA"/>
        </w:rPr>
      </w:pPr>
      <w:hyperlink w:anchor="_Toc256375026" w:history="1">
        <w:r w:rsidRPr="007859DF">
          <w:rPr>
            <w:rStyle w:val="Hyperlink"/>
            <w:noProof/>
          </w:rPr>
          <w:t>Logical Control</w:t>
        </w:r>
        <w:r>
          <w:rPr>
            <w:noProof/>
            <w:webHidden/>
          </w:rPr>
          <w:tab/>
        </w:r>
        <w:r>
          <w:rPr>
            <w:noProof/>
            <w:webHidden/>
          </w:rPr>
          <w:fldChar w:fldCharType="begin"/>
        </w:r>
        <w:r>
          <w:rPr>
            <w:noProof/>
            <w:webHidden/>
          </w:rPr>
          <w:instrText xml:space="preserve"> PAGEREF _Toc256375026 \h </w:instrText>
        </w:r>
        <w:r>
          <w:rPr>
            <w:noProof/>
            <w:webHidden/>
          </w:rPr>
        </w:r>
        <w:r>
          <w:rPr>
            <w:noProof/>
            <w:webHidden/>
          </w:rPr>
          <w:fldChar w:fldCharType="separate"/>
        </w:r>
        <w:r w:rsidR="00C207BD">
          <w:rPr>
            <w:noProof/>
            <w:webHidden/>
          </w:rPr>
          <w:t>52</w:t>
        </w:r>
        <w:r>
          <w:rPr>
            <w:noProof/>
            <w:webHidden/>
          </w:rPr>
          <w:fldChar w:fldCharType="end"/>
        </w:r>
      </w:hyperlink>
    </w:p>
    <w:p w14:paraId="51E54B3E" w14:textId="77777777" w:rsidR="00AE74F4" w:rsidRDefault="00AE74F4">
      <w:pPr>
        <w:pStyle w:val="TOC3"/>
        <w:tabs>
          <w:tab w:val="right" w:leader="dot" w:pos="9350"/>
        </w:tabs>
        <w:rPr>
          <w:noProof/>
          <w:lang w:bidi="ar-SA"/>
        </w:rPr>
      </w:pPr>
      <w:hyperlink w:anchor="_Toc256375027" w:history="1">
        <w:r w:rsidRPr="007859DF">
          <w:rPr>
            <w:rStyle w:val="Hyperlink"/>
            <w:noProof/>
          </w:rPr>
          <w:t>Physical Control</w:t>
        </w:r>
        <w:r>
          <w:rPr>
            <w:noProof/>
            <w:webHidden/>
          </w:rPr>
          <w:tab/>
        </w:r>
        <w:r>
          <w:rPr>
            <w:noProof/>
            <w:webHidden/>
          </w:rPr>
          <w:fldChar w:fldCharType="begin"/>
        </w:r>
        <w:r>
          <w:rPr>
            <w:noProof/>
            <w:webHidden/>
          </w:rPr>
          <w:instrText xml:space="preserve"> PAGEREF _Toc256375027 \h </w:instrText>
        </w:r>
        <w:r>
          <w:rPr>
            <w:noProof/>
            <w:webHidden/>
          </w:rPr>
        </w:r>
        <w:r>
          <w:rPr>
            <w:noProof/>
            <w:webHidden/>
          </w:rPr>
          <w:fldChar w:fldCharType="separate"/>
        </w:r>
        <w:r w:rsidR="00C207BD">
          <w:rPr>
            <w:noProof/>
            <w:webHidden/>
          </w:rPr>
          <w:t>52</w:t>
        </w:r>
        <w:r>
          <w:rPr>
            <w:noProof/>
            <w:webHidden/>
          </w:rPr>
          <w:fldChar w:fldCharType="end"/>
        </w:r>
      </w:hyperlink>
    </w:p>
    <w:p w14:paraId="64846AEE" w14:textId="77777777" w:rsidR="00AE74F4" w:rsidRDefault="00AE74F4">
      <w:pPr>
        <w:pStyle w:val="TOC3"/>
        <w:tabs>
          <w:tab w:val="right" w:leader="dot" w:pos="9350"/>
        </w:tabs>
        <w:rPr>
          <w:noProof/>
          <w:lang w:bidi="ar-SA"/>
        </w:rPr>
      </w:pPr>
      <w:hyperlink w:anchor="_Toc256375028" w:history="1">
        <w:r w:rsidRPr="007859DF">
          <w:rPr>
            <w:rStyle w:val="Hyperlink"/>
            <w:noProof/>
          </w:rPr>
          <w:t>Menu Navigation</w:t>
        </w:r>
        <w:r>
          <w:rPr>
            <w:noProof/>
            <w:webHidden/>
          </w:rPr>
          <w:tab/>
        </w:r>
        <w:r>
          <w:rPr>
            <w:noProof/>
            <w:webHidden/>
          </w:rPr>
          <w:fldChar w:fldCharType="begin"/>
        </w:r>
        <w:r>
          <w:rPr>
            <w:noProof/>
            <w:webHidden/>
          </w:rPr>
          <w:instrText xml:space="preserve"> PAGEREF _Toc256375028 \h </w:instrText>
        </w:r>
        <w:r>
          <w:rPr>
            <w:noProof/>
            <w:webHidden/>
          </w:rPr>
        </w:r>
        <w:r>
          <w:rPr>
            <w:noProof/>
            <w:webHidden/>
          </w:rPr>
          <w:fldChar w:fldCharType="separate"/>
        </w:r>
        <w:r w:rsidR="00C207BD">
          <w:rPr>
            <w:noProof/>
            <w:webHidden/>
          </w:rPr>
          <w:t>52</w:t>
        </w:r>
        <w:r>
          <w:rPr>
            <w:noProof/>
            <w:webHidden/>
          </w:rPr>
          <w:fldChar w:fldCharType="end"/>
        </w:r>
      </w:hyperlink>
    </w:p>
    <w:p w14:paraId="47070B65" w14:textId="77777777" w:rsidR="00AE74F4" w:rsidRDefault="00AE74F4">
      <w:pPr>
        <w:pStyle w:val="TOC4"/>
        <w:tabs>
          <w:tab w:val="right" w:leader="dot" w:pos="9350"/>
        </w:tabs>
        <w:rPr>
          <w:rFonts w:eastAsiaTheme="minorEastAsia"/>
          <w:noProof/>
          <w:szCs w:val="22"/>
        </w:rPr>
      </w:pPr>
      <w:hyperlink w:anchor="_Toc256375029" w:history="1">
        <w:r w:rsidRPr="007859DF">
          <w:rPr>
            <w:rStyle w:val="Hyperlink"/>
            <w:noProof/>
            <w:lang w:bidi="en-US"/>
          </w:rPr>
          <w:t>Weapon and Modifier Selection</w:t>
        </w:r>
        <w:r>
          <w:rPr>
            <w:noProof/>
            <w:webHidden/>
          </w:rPr>
          <w:tab/>
        </w:r>
        <w:r>
          <w:rPr>
            <w:noProof/>
            <w:webHidden/>
          </w:rPr>
          <w:fldChar w:fldCharType="begin"/>
        </w:r>
        <w:r>
          <w:rPr>
            <w:noProof/>
            <w:webHidden/>
          </w:rPr>
          <w:instrText xml:space="preserve"> PAGEREF _Toc256375029 \h </w:instrText>
        </w:r>
        <w:r>
          <w:rPr>
            <w:noProof/>
            <w:webHidden/>
          </w:rPr>
        </w:r>
        <w:r>
          <w:rPr>
            <w:noProof/>
            <w:webHidden/>
          </w:rPr>
          <w:fldChar w:fldCharType="separate"/>
        </w:r>
        <w:r w:rsidR="00C207BD">
          <w:rPr>
            <w:noProof/>
            <w:webHidden/>
          </w:rPr>
          <w:t>52</w:t>
        </w:r>
        <w:r>
          <w:rPr>
            <w:noProof/>
            <w:webHidden/>
          </w:rPr>
          <w:fldChar w:fldCharType="end"/>
        </w:r>
      </w:hyperlink>
    </w:p>
    <w:p w14:paraId="744D00D9" w14:textId="77777777" w:rsidR="00AE74F4" w:rsidRDefault="00AE74F4">
      <w:pPr>
        <w:pStyle w:val="TOC4"/>
        <w:tabs>
          <w:tab w:val="right" w:leader="dot" w:pos="9350"/>
        </w:tabs>
        <w:rPr>
          <w:rFonts w:eastAsiaTheme="minorEastAsia"/>
          <w:noProof/>
          <w:szCs w:val="22"/>
        </w:rPr>
      </w:pPr>
      <w:hyperlink w:anchor="_Toc256375030" w:history="1">
        <w:r w:rsidRPr="007859DF">
          <w:rPr>
            <w:rStyle w:val="Hyperlink"/>
            <w:noProof/>
            <w:lang w:bidi="en-US"/>
          </w:rPr>
          <w:t>In-Game</w:t>
        </w:r>
        <w:r>
          <w:rPr>
            <w:noProof/>
            <w:webHidden/>
          </w:rPr>
          <w:tab/>
        </w:r>
        <w:r>
          <w:rPr>
            <w:noProof/>
            <w:webHidden/>
          </w:rPr>
          <w:fldChar w:fldCharType="begin"/>
        </w:r>
        <w:r>
          <w:rPr>
            <w:noProof/>
            <w:webHidden/>
          </w:rPr>
          <w:instrText xml:space="preserve"> PAGEREF _Toc256375030 \h </w:instrText>
        </w:r>
        <w:r>
          <w:rPr>
            <w:noProof/>
            <w:webHidden/>
          </w:rPr>
        </w:r>
        <w:r>
          <w:rPr>
            <w:noProof/>
            <w:webHidden/>
          </w:rPr>
          <w:fldChar w:fldCharType="separate"/>
        </w:r>
        <w:r w:rsidR="00C207BD">
          <w:rPr>
            <w:noProof/>
            <w:webHidden/>
          </w:rPr>
          <w:t>52</w:t>
        </w:r>
        <w:r>
          <w:rPr>
            <w:noProof/>
            <w:webHidden/>
          </w:rPr>
          <w:fldChar w:fldCharType="end"/>
        </w:r>
      </w:hyperlink>
    </w:p>
    <w:p w14:paraId="492678E5" w14:textId="77777777" w:rsidR="00AE74F4" w:rsidRDefault="00AE74F4">
      <w:pPr>
        <w:pStyle w:val="TOC2"/>
        <w:tabs>
          <w:tab w:val="right" w:leader="dot" w:pos="9350"/>
        </w:tabs>
        <w:rPr>
          <w:noProof/>
          <w:lang w:bidi="ar-SA"/>
        </w:rPr>
      </w:pPr>
      <w:hyperlink w:anchor="_Toc256375031" w:history="1">
        <w:r w:rsidRPr="007859DF">
          <w:rPr>
            <w:rStyle w:val="Hyperlink"/>
            <w:noProof/>
          </w:rPr>
          <w:t>World</w:t>
        </w:r>
        <w:r>
          <w:rPr>
            <w:noProof/>
            <w:webHidden/>
          </w:rPr>
          <w:tab/>
        </w:r>
        <w:r>
          <w:rPr>
            <w:noProof/>
            <w:webHidden/>
          </w:rPr>
          <w:fldChar w:fldCharType="begin"/>
        </w:r>
        <w:r>
          <w:rPr>
            <w:noProof/>
            <w:webHidden/>
          </w:rPr>
          <w:instrText xml:space="preserve"> PAGEREF _Toc256375031 \h </w:instrText>
        </w:r>
        <w:r>
          <w:rPr>
            <w:noProof/>
            <w:webHidden/>
          </w:rPr>
        </w:r>
        <w:r>
          <w:rPr>
            <w:noProof/>
            <w:webHidden/>
          </w:rPr>
          <w:fldChar w:fldCharType="separate"/>
        </w:r>
        <w:r w:rsidR="00C207BD">
          <w:rPr>
            <w:noProof/>
            <w:webHidden/>
          </w:rPr>
          <w:t>53</w:t>
        </w:r>
        <w:r>
          <w:rPr>
            <w:noProof/>
            <w:webHidden/>
          </w:rPr>
          <w:fldChar w:fldCharType="end"/>
        </w:r>
      </w:hyperlink>
    </w:p>
    <w:p w14:paraId="63F8D0F7" w14:textId="77777777" w:rsidR="00AE74F4" w:rsidRDefault="00AE74F4">
      <w:pPr>
        <w:pStyle w:val="TOC3"/>
        <w:tabs>
          <w:tab w:val="right" w:leader="dot" w:pos="9350"/>
        </w:tabs>
        <w:rPr>
          <w:noProof/>
          <w:lang w:bidi="ar-SA"/>
        </w:rPr>
      </w:pPr>
      <w:hyperlink w:anchor="_Toc256375032" w:history="1">
        <w:r w:rsidRPr="007859DF">
          <w:rPr>
            <w:rStyle w:val="Hyperlink"/>
            <w:noProof/>
          </w:rPr>
          <w:t>Historical Overview</w:t>
        </w:r>
        <w:r>
          <w:rPr>
            <w:noProof/>
            <w:webHidden/>
          </w:rPr>
          <w:tab/>
        </w:r>
        <w:r>
          <w:rPr>
            <w:noProof/>
            <w:webHidden/>
          </w:rPr>
          <w:fldChar w:fldCharType="begin"/>
        </w:r>
        <w:r>
          <w:rPr>
            <w:noProof/>
            <w:webHidden/>
          </w:rPr>
          <w:instrText xml:space="preserve"> PAGEREF _Toc256375032 \h </w:instrText>
        </w:r>
        <w:r>
          <w:rPr>
            <w:noProof/>
            <w:webHidden/>
          </w:rPr>
        </w:r>
        <w:r>
          <w:rPr>
            <w:noProof/>
            <w:webHidden/>
          </w:rPr>
          <w:fldChar w:fldCharType="separate"/>
        </w:r>
        <w:r w:rsidR="00C207BD">
          <w:rPr>
            <w:noProof/>
            <w:webHidden/>
          </w:rPr>
          <w:t>53</w:t>
        </w:r>
        <w:r>
          <w:rPr>
            <w:noProof/>
            <w:webHidden/>
          </w:rPr>
          <w:fldChar w:fldCharType="end"/>
        </w:r>
      </w:hyperlink>
    </w:p>
    <w:p w14:paraId="5B758386" w14:textId="77777777" w:rsidR="00AE74F4" w:rsidRDefault="00AE74F4">
      <w:pPr>
        <w:pStyle w:val="TOC4"/>
        <w:tabs>
          <w:tab w:val="right" w:leader="dot" w:pos="9350"/>
        </w:tabs>
        <w:rPr>
          <w:rFonts w:eastAsiaTheme="minorEastAsia"/>
          <w:noProof/>
          <w:szCs w:val="22"/>
        </w:rPr>
      </w:pPr>
      <w:hyperlink w:anchor="_Toc256375033" w:history="1">
        <w:r w:rsidRPr="007859DF">
          <w:rPr>
            <w:rStyle w:val="Hyperlink"/>
            <w:noProof/>
            <w:lang w:bidi="en-US"/>
          </w:rPr>
          <w:t>Expansion</w:t>
        </w:r>
        <w:r>
          <w:rPr>
            <w:noProof/>
            <w:webHidden/>
          </w:rPr>
          <w:tab/>
        </w:r>
        <w:r>
          <w:rPr>
            <w:noProof/>
            <w:webHidden/>
          </w:rPr>
          <w:fldChar w:fldCharType="begin"/>
        </w:r>
        <w:r>
          <w:rPr>
            <w:noProof/>
            <w:webHidden/>
          </w:rPr>
          <w:instrText xml:space="preserve"> PAGEREF _Toc256375033 \h </w:instrText>
        </w:r>
        <w:r>
          <w:rPr>
            <w:noProof/>
            <w:webHidden/>
          </w:rPr>
        </w:r>
        <w:r>
          <w:rPr>
            <w:noProof/>
            <w:webHidden/>
          </w:rPr>
          <w:fldChar w:fldCharType="separate"/>
        </w:r>
        <w:r w:rsidR="00C207BD">
          <w:rPr>
            <w:noProof/>
            <w:webHidden/>
          </w:rPr>
          <w:t>53</w:t>
        </w:r>
        <w:r>
          <w:rPr>
            <w:noProof/>
            <w:webHidden/>
          </w:rPr>
          <w:fldChar w:fldCharType="end"/>
        </w:r>
      </w:hyperlink>
    </w:p>
    <w:p w14:paraId="464385D2" w14:textId="77777777" w:rsidR="00AE74F4" w:rsidRDefault="00AE74F4">
      <w:pPr>
        <w:pStyle w:val="TOC4"/>
        <w:tabs>
          <w:tab w:val="right" w:leader="dot" w:pos="9350"/>
        </w:tabs>
        <w:rPr>
          <w:rFonts w:eastAsiaTheme="minorEastAsia"/>
          <w:noProof/>
          <w:szCs w:val="22"/>
        </w:rPr>
      </w:pPr>
      <w:hyperlink w:anchor="_Toc256375034" w:history="1">
        <w:r w:rsidRPr="007859DF">
          <w:rPr>
            <w:rStyle w:val="Hyperlink"/>
            <w:noProof/>
            <w:lang w:bidi="en-US"/>
          </w:rPr>
          <w:t>The Birth of Cloning</w:t>
        </w:r>
        <w:r>
          <w:rPr>
            <w:noProof/>
            <w:webHidden/>
          </w:rPr>
          <w:tab/>
        </w:r>
        <w:r>
          <w:rPr>
            <w:noProof/>
            <w:webHidden/>
          </w:rPr>
          <w:fldChar w:fldCharType="begin"/>
        </w:r>
        <w:r>
          <w:rPr>
            <w:noProof/>
            <w:webHidden/>
          </w:rPr>
          <w:instrText xml:space="preserve"> PAGEREF _Toc256375034 \h </w:instrText>
        </w:r>
        <w:r>
          <w:rPr>
            <w:noProof/>
            <w:webHidden/>
          </w:rPr>
        </w:r>
        <w:r>
          <w:rPr>
            <w:noProof/>
            <w:webHidden/>
          </w:rPr>
          <w:fldChar w:fldCharType="separate"/>
        </w:r>
        <w:r w:rsidR="00C207BD">
          <w:rPr>
            <w:noProof/>
            <w:webHidden/>
          </w:rPr>
          <w:t>53</w:t>
        </w:r>
        <w:r>
          <w:rPr>
            <w:noProof/>
            <w:webHidden/>
          </w:rPr>
          <w:fldChar w:fldCharType="end"/>
        </w:r>
      </w:hyperlink>
    </w:p>
    <w:p w14:paraId="27719079" w14:textId="77777777" w:rsidR="00AE74F4" w:rsidRDefault="00AE74F4">
      <w:pPr>
        <w:pStyle w:val="TOC4"/>
        <w:tabs>
          <w:tab w:val="right" w:leader="dot" w:pos="9350"/>
        </w:tabs>
        <w:rPr>
          <w:rFonts w:eastAsiaTheme="minorEastAsia"/>
          <w:noProof/>
          <w:szCs w:val="22"/>
        </w:rPr>
      </w:pPr>
      <w:hyperlink w:anchor="_Toc256375035" w:history="1">
        <w:r w:rsidRPr="007859DF">
          <w:rPr>
            <w:rStyle w:val="Hyperlink"/>
            <w:noProof/>
            <w:lang w:bidi="en-US"/>
          </w:rPr>
          <w:t>The Death of Cloning</w:t>
        </w:r>
        <w:r>
          <w:rPr>
            <w:noProof/>
            <w:webHidden/>
          </w:rPr>
          <w:tab/>
        </w:r>
        <w:r>
          <w:rPr>
            <w:noProof/>
            <w:webHidden/>
          </w:rPr>
          <w:fldChar w:fldCharType="begin"/>
        </w:r>
        <w:r>
          <w:rPr>
            <w:noProof/>
            <w:webHidden/>
          </w:rPr>
          <w:instrText xml:space="preserve"> PAGEREF _Toc256375035 \h </w:instrText>
        </w:r>
        <w:r>
          <w:rPr>
            <w:noProof/>
            <w:webHidden/>
          </w:rPr>
        </w:r>
        <w:r>
          <w:rPr>
            <w:noProof/>
            <w:webHidden/>
          </w:rPr>
          <w:fldChar w:fldCharType="separate"/>
        </w:r>
        <w:r w:rsidR="00C207BD">
          <w:rPr>
            <w:noProof/>
            <w:webHidden/>
          </w:rPr>
          <w:t>54</w:t>
        </w:r>
        <w:r>
          <w:rPr>
            <w:noProof/>
            <w:webHidden/>
          </w:rPr>
          <w:fldChar w:fldCharType="end"/>
        </w:r>
      </w:hyperlink>
    </w:p>
    <w:p w14:paraId="4AC03ADD" w14:textId="77777777" w:rsidR="00AE74F4" w:rsidRDefault="00AE74F4">
      <w:pPr>
        <w:pStyle w:val="TOC4"/>
        <w:tabs>
          <w:tab w:val="right" w:leader="dot" w:pos="9350"/>
        </w:tabs>
        <w:rPr>
          <w:rFonts w:eastAsiaTheme="minorEastAsia"/>
          <w:noProof/>
          <w:szCs w:val="22"/>
        </w:rPr>
      </w:pPr>
      <w:hyperlink w:anchor="_Toc256375036" w:history="1">
        <w:r w:rsidRPr="007859DF">
          <w:rPr>
            <w:rStyle w:val="Hyperlink"/>
            <w:noProof/>
            <w:lang w:bidi="en-US"/>
          </w:rPr>
          <w:t>The Proliferation of Cloning</w:t>
        </w:r>
        <w:r>
          <w:rPr>
            <w:noProof/>
            <w:webHidden/>
          </w:rPr>
          <w:tab/>
        </w:r>
        <w:r>
          <w:rPr>
            <w:noProof/>
            <w:webHidden/>
          </w:rPr>
          <w:fldChar w:fldCharType="begin"/>
        </w:r>
        <w:r>
          <w:rPr>
            <w:noProof/>
            <w:webHidden/>
          </w:rPr>
          <w:instrText xml:space="preserve"> PAGEREF _Toc256375036 \h </w:instrText>
        </w:r>
        <w:r>
          <w:rPr>
            <w:noProof/>
            <w:webHidden/>
          </w:rPr>
        </w:r>
        <w:r>
          <w:rPr>
            <w:noProof/>
            <w:webHidden/>
          </w:rPr>
          <w:fldChar w:fldCharType="separate"/>
        </w:r>
        <w:r w:rsidR="00C207BD">
          <w:rPr>
            <w:noProof/>
            <w:webHidden/>
          </w:rPr>
          <w:t>54</w:t>
        </w:r>
        <w:r>
          <w:rPr>
            <w:noProof/>
            <w:webHidden/>
          </w:rPr>
          <w:fldChar w:fldCharType="end"/>
        </w:r>
      </w:hyperlink>
    </w:p>
    <w:p w14:paraId="4B9F0002" w14:textId="77777777" w:rsidR="00AE74F4" w:rsidRDefault="00AE74F4">
      <w:pPr>
        <w:pStyle w:val="TOC3"/>
        <w:tabs>
          <w:tab w:val="right" w:leader="dot" w:pos="9350"/>
        </w:tabs>
        <w:rPr>
          <w:noProof/>
          <w:lang w:bidi="ar-SA"/>
        </w:rPr>
      </w:pPr>
      <w:hyperlink w:anchor="_Toc256375037" w:history="1">
        <w:r w:rsidRPr="007859DF">
          <w:rPr>
            <w:rStyle w:val="Hyperlink"/>
            <w:noProof/>
          </w:rPr>
          <w:t>Life in the Modern Day</w:t>
        </w:r>
        <w:r>
          <w:rPr>
            <w:noProof/>
            <w:webHidden/>
          </w:rPr>
          <w:tab/>
        </w:r>
        <w:r>
          <w:rPr>
            <w:noProof/>
            <w:webHidden/>
          </w:rPr>
          <w:fldChar w:fldCharType="begin"/>
        </w:r>
        <w:r>
          <w:rPr>
            <w:noProof/>
            <w:webHidden/>
          </w:rPr>
          <w:instrText xml:space="preserve"> PAGEREF _Toc256375037 \h </w:instrText>
        </w:r>
        <w:r>
          <w:rPr>
            <w:noProof/>
            <w:webHidden/>
          </w:rPr>
        </w:r>
        <w:r>
          <w:rPr>
            <w:noProof/>
            <w:webHidden/>
          </w:rPr>
          <w:fldChar w:fldCharType="separate"/>
        </w:r>
        <w:r w:rsidR="00C207BD">
          <w:rPr>
            <w:noProof/>
            <w:webHidden/>
          </w:rPr>
          <w:t>54</w:t>
        </w:r>
        <w:r>
          <w:rPr>
            <w:noProof/>
            <w:webHidden/>
          </w:rPr>
          <w:fldChar w:fldCharType="end"/>
        </w:r>
      </w:hyperlink>
    </w:p>
    <w:p w14:paraId="2DD030C2" w14:textId="77777777" w:rsidR="00AE74F4" w:rsidRDefault="00AE74F4">
      <w:pPr>
        <w:pStyle w:val="TOC4"/>
        <w:tabs>
          <w:tab w:val="right" w:leader="dot" w:pos="9350"/>
        </w:tabs>
        <w:rPr>
          <w:rFonts w:eastAsiaTheme="minorEastAsia"/>
          <w:noProof/>
          <w:szCs w:val="22"/>
        </w:rPr>
      </w:pPr>
      <w:hyperlink w:anchor="_Toc256375038" w:history="1">
        <w:r w:rsidRPr="007859DF">
          <w:rPr>
            <w:rStyle w:val="Hyperlink"/>
            <w:noProof/>
            <w:lang w:bidi="en-US"/>
          </w:rPr>
          <w:t>Habitation</w:t>
        </w:r>
        <w:r>
          <w:rPr>
            <w:noProof/>
            <w:webHidden/>
          </w:rPr>
          <w:tab/>
        </w:r>
        <w:r>
          <w:rPr>
            <w:noProof/>
            <w:webHidden/>
          </w:rPr>
          <w:fldChar w:fldCharType="begin"/>
        </w:r>
        <w:r>
          <w:rPr>
            <w:noProof/>
            <w:webHidden/>
          </w:rPr>
          <w:instrText xml:space="preserve"> PAGEREF _Toc256375038 \h </w:instrText>
        </w:r>
        <w:r>
          <w:rPr>
            <w:noProof/>
            <w:webHidden/>
          </w:rPr>
        </w:r>
        <w:r>
          <w:rPr>
            <w:noProof/>
            <w:webHidden/>
          </w:rPr>
          <w:fldChar w:fldCharType="separate"/>
        </w:r>
        <w:r w:rsidR="00C207BD">
          <w:rPr>
            <w:noProof/>
            <w:webHidden/>
          </w:rPr>
          <w:t>54</w:t>
        </w:r>
        <w:r>
          <w:rPr>
            <w:noProof/>
            <w:webHidden/>
          </w:rPr>
          <w:fldChar w:fldCharType="end"/>
        </w:r>
      </w:hyperlink>
    </w:p>
    <w:p w14:paraId="26EB48C3" w14:textId="77777777" w:rsidR="00AE74F4" w:rsidRDefault="00AE74F4">
      <w:pPr>
        <w:pStyle w:val="TOC4"/>
        <w:tabs>
          <w:tab w:val="right" w:leader="dot" w:pos="9350"/>
        </w:tabs>
        <w:rPr>
          <w:rFonts w:eastAsiaTheme="minorEastAsia"/>
          <w:noProof/>
          <w:szCs w:val="22"/>
        </w:rPr>
      </w:pPr>
      <w:hyperlink w:anchor="_Toc256375039" w:history="1">
        <w:r w:rsidRPr="007859DF">
          <w:rPr>
            <w:rStyle w:val="Hyperlink"/>
            <w:noProof/>
            <w:lang w:bidi="en-US"/>
          </w:rPr>
          <w:t>Modern Cloning Technologies</w:t>
        </w:r>
        <w:r>
          <w:rPr>
            <w:noProof/>
            <w:webHidden/>
          </w:rPr>
          <w:tab/>
        </w:r>
        <w:r>
          <w:rPr>
            <w:noProof/>
            <w:webHidden/>
          </w:rPr>
          <w:fldChar w:fldCharType="begin"/>
        </w:r>
        <w:r>
          <w:rPr>
            <w:noProof/>
            <w:webHidden/>
          </w:rPr>
          <w:instrText xml:space="preserve"> PAGEREF _Toc256375039 \h </w:instrText>
        </w:r>
        <w:r>
          <w:rPr>
            <w:noProof/>
            <w:webHidden/>
          </w:rPr>
        </w:r>
        <w:r>
          <w:rPr>
            <w:noProof/>
            <w:webHidden/>
          </w:rPr>
          <w:fldChar w:fldCharType="separate"/>
        </w:r>
        <w:r w:rsidR="00C207BD">
          <w:rPr>
            <w:noProof/>
            <w:webHidden/>
          </w:rPr>
          <w:t>55</w:t>
        </w:r>
        <w:r>
          <w:rPr>
            <w:noProof/>
            <w:webHidden/>
          </w:rPr>
          <w:fldChar w:fldCharType="end"/>
        </w:r>
      </w:hyperlink>
    </w:p>
    <w:p w14:paraId="2B5322DA" w14:textId="77777777" w:rsidR="00AE74F4" w:rsidRDefault="00AE74F4">
      <w:pPr>
        <w:pStyle w:val="TOC2"/>
        <w:tabs>
          <w:tab w:val="right" w:leader="dot" w:pos="9350"/>
        </w:tabs>
        <w:rPr>
          <w:noProof/>
          <w:lang w:bidi="ar-SA"/>
        </w:rPr>
      </w:pPr>
      <w:hyperlink w:anchor="_Toc256375040" w:history="1">
        <w:r w:rsidRPr="007859DF">
          <w:rPr>
            <w:rStyle w:val="Hyperlink"/>
            <w:noProof/>
          </w:rPr>
          <w:t>Organizations</w:t>
        </w:r>
        <w:r>
          <w:rPr>
            <w:noProof/>
            <w:webHidden/>
          </w:rPr>
          <w:tab/>
        </w:r>
        <w:r>
          <w:rPr>
            <w:noProof/>
            <w:webHidden/>
          </w:rPr>
          <w:fldChar w:fldCharType="begin"/>
        </w:r>
        <w:r>
          <w:rPr>
            <w:noProof/>
            <w:webHidden/>
          </w:rPr>
          <w:instrText xml:space="preserve"> PAGEREF _Toc256375040 \h </w:instrText>
        </w:r>
        <w:r>
          <w:rPr>
            <w:noProof/>
            <w:webHidden/>
          </w:rPr>
        </w:r>
        <w:r>
          <w:rPr>
            <w:noProof/>
            <w:webHidden/>
          </w:rPr>
          <w:fldChar w:fldCharType="separate"/>
        </w:r>
        <w:r w:rsidR="00C207BD">
          <w:rPr>
            <w:noProof/>
            <w:webHidden/>
          </w:rPr>
          <w:t>55</w:t>
        </w:r>
        <w:r>
          <w:rPr>
            <w:noProof/>
            <w:webHidden/>
          </w:rPr>
          <w:fldChar w:fldCharType="end"/>
        </w:r>
      </w:hyperlink>
    </w:p>
    <w:p w14:paraId="2F6CE002" w14:textId="77777777" w:rsidR="00AE74F4" w:rsidRDefault="00AE74F4">
      <w:pPr>
        <w:pStyle w:val="TOC3"/>
        <w:tabs>
          <w:tab w:val="right" w:leader="dot" w:pos="9350"/>
        </w:tabs>
        <w:rPr>
          <w:noProof/>
          <w:lang w:bidi="ar-SA"/>
        </w:rPr>
      </w:pPr>
      <w:hyperlink w:anchor="_Toc256375041" w:history="1">
        <w:r w:rsidRPr="007859DF">
          <w:rPr>
            <w:rStyle w:val="Hyperlink"/>
            <w:noProof/>
          </w:rPr>
          <w:t>The Industry</w:t>
        </w:r>
        <w:r>
          <w:rPr>
            <w:noProof/>
            <w:webHidden/>
          </w:rPr>
          <w:tab/>
        </w:r>
        <w:r>
          <w:rPr>
            <w:noProof/>
            <w:webHidden/>
          </w:rPr>
          <w:fldChar w:fldCharType="begin"/>
        </w:r>
        <w:r>
          <w:rPr>
            <w:noProof/>
            <w:webHidden/>
          </w:rPr>
          <w:instrText xml:space="preserve"> PAGEREF _Toc256375041 \h </w:instrText>
        </w:r>
        <w:r>
          <w:rPr>
            <w:noProof/>
            <w:webHidden/>
          </w:rPr>
        </w:r>
        <w:r>
          <w:rPr>
            <w:noProof/>
            <w:webHidden/>
          </w:rPr>
          <w:fldChar w:fldCharType="separate"/>
        </w:r>
        <w:r w:rsidR="00C207BD">
          <w:rPr>
            <w:noProof/>
            <w:webHidden/>
          </w:rPr>
          <w:t>55</w:t>
        </w:r>
        <w:r>
          <w:rPr>
            <w:noProof/>
            <w:webHidden/>
          </w:rPr>
          <w:fldChar w:fldCharType="end"/>
        </w:r>
      </w:hyperlink>
    </w:p>
    <w:p w14:paraId="7EDA8C42" w14:textId="77777777" w:rsidR="00AE74F4" w:rsidRDefault="00AE74F4">
      <w:pPr>
        <w:pStyle w:val="TOC3"/>
        <w:tabs>
          <w:tab w:val="right" w:leader="dot" w:pos="9350"/>
        </w:tabs>
        <w:rPr>
          <w:noProof/>
          <w:lang w:bidi="ar-SA"/>
        </w:rPr>
      </w:pPr>
      <w:hyperlink w:anchor="_Toc256375042" w:history="1">
        <w:r w:rsidRPr="007859DF">
          <w:rPr>
            <w:rStyle w:val="Hyperlink"/>
            <w:noProof/>
          </w:rPr>
          <w:t>Future Proficient Soldier Academy</w:t>
        </w:r>
        <w:r>
          <w:rPr>
            <w:noProof/>
            <w:webHidden/>
          </w:rPr>
          <w:tab/>
        </w:r>
        <w:r>
          <w:rPr>
            <w:noProof/>
            <w:webHidden/>
          </w:rPr>
          <w:fldChar w:fldCharType="begin"/>
        </w:r>
        <w:r>
          <w:rPr>
            <w:noProof/>
            <w:webHidden/>
          </w:rPr>
          <w:instrText xml:space="preserve"> PAGEREF _Toc256375042 \h </w:instrText>
        </w:r>
        <w:r>
          <w:rPr>
            <w:noProof/>
            <w:webHidden/>
          </w:rPr>
        </w:r>
        <w:r>
          <w:rPr>
            <w:noProof/>
            <w:webHidden/>
          </w:rPr>
          <w:fldChar w:fldCharType="separate"/>
        </w:r>
        <w:r w:rsidR="00C207BD">
          <w:rPr>
            <w:noProof/>
            <w:webHidden/>
          </w:rPr>
          <w:t>56</w:t>
        </w:r>
        <w:r>
          <w:rPr>
            <w:noProof/>
            <w:webHidden/>
          </w:rPr>
          <w:fldChar w:fldCharType="end"/>
        </w:r>
      </w:hyperlink>
    </w:p>
    <w:p w14:paraId="2143B085" w14:textId="77777777" w:rsidR="00AE74F4" w:rsidRDefault="00AE74F4">
      <w:pPr>
        <w:pStyle w:val="TOC4"/>
        <w:tabs>
          <w:tab w:val="right" w:leader="dot" w:pos="9350"/>
        </w:tabs>
        <w:rPr>
          <w:rFonts w:eastAsiaTheme="minorEastAsia"/>
          <w:noProof/>
          <w:szCs w:val="22"/>
        </w:rPr>
      </w:pPr>
      <w:hyperlink w:anchor="_Toc256375043" w:history="1">
        <w:r w:rsidRPr="007859DF">
          <w:rPr>
            <w:rStyle w:val="Hyperlink"/>
            <w:noProof/>
            <w:lang w:bidi="en-US"/>
          </w:rPr>
          <w:t>The Academy a.k.a. "Trigger Happy High"</w:t>
        </w:r>
        <w:r>
          <w:rPr>
            <w:noProof/>
            <w:webHidden/>
          </w:rPr>
          <w:tab/>
        </w:r>
        <w:r>
          <w:rPr>
            <w:noProof/>
            <w:webHidden/>
          </w:rPr>
          <w:fldChar w:fldCharType="begin"/>
        </w:r>
        <w:r>
          <w:rPr>
            <w:noProof/>
            <w:webHidden/>
          </w:rPr>
          <w:instrText xml:space="preserve"> PAGEREF _Toc256375043 \h </w:instrText>
        </w:r>
        <w:r>
          <w:rPr>
            <w:noProof/>
            <w:webHidden/>
          </w:rPr>
        </w:r>
        <w:r>
          <w:rPr>
            <w:noProof/>
            <w:webHidden/>
          </w:rPr>
          <w:fldChar w:fldCharType="separate"/>
        </w:r>
        <w:r w:rsidR="00C207BD">
          <w:rPr>
            <w:noProof/>
            <w:webHidden/>
          </w:rPr>
          <w:t>56</w:t>
        </w:r>
        <w:r>
          <w:rPr>
            <w:noProof/>
            <w:webHidden/>
          </w:rPr>
          <w:fldChar w:fldCharType="end"/>
        </w:r>
      </w:hyperlink>
    </w:p>
    <w:p w14:paraId="3CD7B16A" w14:textId="77777777" w:rsidR="00AE74F4" w:rsidRDefault="00AE74F4">
      <w:pPr>
        <w:pStyle w:val="TOC4"/>
        <w:tabs>
          <w:tab w:val="right" w:leader="dot" w:pos="9350"/>
        </w:tabs>
        <w:rPr>
          <w:rFonts w:eastAsiaTheme="minorEastAsia"/>
          <w:noProof/>
          <w:szCs w:val="22"/>
        </w:rPr>
      </w:pPr>
      <w:hyperlink w:anchor="_Toc256375044" w:history="1">
        <w:r w:rsidRPr="007859DF">
          <w:rPr>
            <w:rStyle w:val="Hyperlink"/>
            <w:noProof/>
            <w:lang w:bidi="en-US"/>
          </w:rPr>
          <w:t>Appendage Conservation Front a.k.a. "Spleen Peace"</w:t>
        </w:r>
        <w:r>
          <w:rPr>
            <w:noProof/>
            <w:webHidden/>
          </w:rPr>
          <w:tab/>
        </w:r>
        <w:r>
          <w:rPr>
            <w:noProof/>
            <w:webHidden/>
          </w:rPr>
          <w:fldChar w:fldCharType="begin"/>
        </w:r>
        <w:r>
          <w:rPr>
            <w:noProof/>
            <w:webHidden/>
          </w:rPr>
          <w:instrText xml:space="preserve"> PAGEREF _Toc256375044 \h </w:instrText>
        </w:r>
        <w:r>
          <w:rPr>
            <w:noProof/>
            <w:webHidden/>
          </w:rPr>
        </w:r>
        <w:r>
          <w:rPr>
            <w:noProof/>
            <w:webHidden/>
          </w:rPr>
          <w:fldChar w:fldCharType="separate"/>
        </w:r>
        <w:r w:rsidR="00C207BD">
          <w:rPr>
            <w:noProof/>
            <w:webHidden/>
          </w:rPr>
          <w:t>57</w:t>
        </w:r>
        <w:r>
          <w:rPr>
            <w:noProof/>
            <w:webHidden/>
          </w:rPr>
          <w:fldChar w:fldCharType="end"/>
        </w:r>
      </w:hyperlink>
    </w:p>
    <w:p w14:paraId="39BDF3D8" w14:textId="77777777" w:rsidR="00AE74F4" w:rsidRDefault="00AE74F4">
      <w:pPr>
        <w:pStyle w:val="TOC4"/>
        <w:tabs>
          <w:tab w:val="right" w:leader="dot" w:pos="9350"/>
        </w:tabs>
        <w:rPr>
          <w:rFonts w:eastAsiaTheme="minorEastAsia"/>
          <w:noProof/>
          <w:szCs w:val="22"/>
        </w:rPr>
      </w:pPr>
      <w:hyperlink w:anchor="_Toc256375045" w:history="1">
        <w:r w:rsidRPr="007859DF">
          <w:rPr>
            <w:rStyle w:val="Hyperlink"/>
            <w:noProof/>
            <w:lang w:bidi="en-US"/>
          </w:rPr>
          <w:t>Impossible Possibilities</w:t>
        </w:r>
        <w:r>
          <w:rPr>
            <w:noProof/>
            <w:webHidden/>
          </w:rPr>
          <w:tab/>
        </w:r>
        <w:r>
          <w:rPr>
            <w:noProof/>
            <w:webHidden/>
          </w:rPr>
          <w:fldChar w:fldCharType="begin"/>
        </w:r>
        <w:r>
          <w:rPr>
            <w:noProof/>
            <w:webHidden/>
          </w:rPr>
          <w:instrText xml:space="preserve"> PAGEREF _Toc256375045 \h </w:instrText>
        </w:r>
        <w:r>
          <w:rPr>
            <w:noProof/>
            <w:webHidden/>
          </w:rPr>
        </w:r>
        <w:r>
          <w:rPr>
            <w:noProof/>
            <w:webHidden/>
          </w:rPr>
          <w:fldChar w:fldCharType="separate"/>
        </w:r>
        <w:r w:rsidR="00C207BD">
          <w:rPr>
            <w:noProof/>
            <w:webHidden/>
          </w:rPr>
          <w:t>57</w:t>
        </w:r>
        <w:r>
          <w:rPr>
            <w:noProof/>
            <w:webHidden/>
          </w:rPr>
          <w:fldChar w:fldCharType="end"/>
        </w:r>
      </w:hyperlink>
    </w:p>
    <w:p w14:paraId="4740721F" w14:textId="77777777" w:rsidR="00AE74F4" w:rsidRDefault="00AE74F4">
      <w:pPr>
        <w:pStyle w:val="TOC4"/>
        <w:tabs>
          <w:tab w:val="right" w:leader="dot" w:pos="9350"/>
        </w:tabs>
        <w:rPr>
          <w:rFonts w:eastAsiaTheme="minorEastAsia"/>
          <w:noProof/>
          <w:szCs w:val="22"/>
        </w:rPr>
      </w:pPr>
      <w:hyperlink w:anchor="_Toc256375046" w:history="1">
        <w:r w:rsidRPr="007859DF">
          <w:rPr>
            <w:rStyle w:val="Hyperlink"/>
            <w:noProof/>
            <w:lang w:bidi="en-US"/>
          </w:rPr>
          <w:t>The Society for Historical Beatdowns</w:t>
        </w:r>
        <w:r>
          <w:rPr>
            <w:noProof/>
            <w:webHidden/>
          </w:rPr>
          <w:tab/>
        </w:r>
        <w:r>
          <w:rPr>
            <w:noProof/>
            <w:webHidden/>
          </w:rPr>
          <w:fldChar w:fldCharType="begin"/>
        </w:r>
        <w:r>
          <w:rPr>
            <w:noProof/>
            <w:webHidden/>
          </w:rPr>
          <w:instrText xml:space="preserve"> PAGEREF _Toc256375046 \h </w:instrText>
        </w:r>
        <w:r>
          <w:rPr>
            <w:noProof/>
            <w:webHidden/>
          </w:rPr>
        </w:r>
        <w:r>
          <w:rPr>
            <w:noProof/>
            <w:webHidden/>
          </w:rPr>
          <w:fldChar w:fldCharType="separate"/>
        </w:r>
        <w:r w:rsidR="00C207BD">
          <w:rPr>
            <w:noProof/>
            <w:webHidden/>
          </w:rPr>
          <w:t>58</w:t>
        </w:r>
        <w:r>
          <w:rPr>
            <w:noProof/>
            <w:webHidden/>
          </w:rPr>
          <w:fldChar w:fldCharType="end"/>
        </w:r>
      </w:hyperlink>
    </w:p>
    <w:p w14:paraId="0E66E223" w14:textId="77777777" w:rsidR="00AE74F4" w:rsidRDefault="00AE74F4">
      <w:pPr>
        <w:pStyle w:val="TOC2"/>
        <w:tabs>
          <w:tab w:val="right" w:leader="dot" w:pos="9350"/>
        </w:tabs>
        <w:rPr>
          <w:noProof/>
          <w:lang w:bidi="ar-SA"/>
        </w:rPr>
      </w:pPr>
      <w:hyperlink w:anchor="_Toc256375047" w:history="1">
        <w:r w:rsidRPr="007859DF">
          <w:rPr>
            <w:rStyle w:val="Hyperlink"/>
            <w:noProof/>
          </w:rPr>
          <w:t>Characters</w:t>
        </w:r>
        <w:r>
          <w:rPr>
            <w:noProof/>
            <w:webHidden/>
          </w:rPr>
          <w:tab/>
        </w:r>
        <w:r>
          <w:rPr>
            <w:noProof/>
            <w:webHidden/>
          </w:rPr>
          <w:fldChar w:fldCharType="begin"/>
        </w:r>
        <w:r>
          <w:rPr>
            <w:noProof/>
            <w:webHidden/>
          </w:rPr>
          <w:instrText xml:space="preserve"> PAGEREF _Toc256375047 \h </w:instrText>
        </w:r>
        <w:r>
          <w:rPr>
            <w:noProof/>
            <w:webHidden/>
          </w:rPr>
        </w:r>
        <w:r>
          <w:rPr>
            <w:noProof/>
            <w:webHidden/>
          </w:rPr>
          <w:fldChar w:fldCharType="separate"/>
        </w:r>
        <w:r w:rsidR="00C207BD">
          <w:rPr>
            <w:noProof/>
            <w:webHidden/>
          </w:rPr>
          <w:t>58</w:t>
        </w:r>
        <w:r>
          <w:rPr>
            <w:noProof/>
            <w:webHidden/>
          </w:rPr>
          <w:fldChar w:fldCharType="end"/>
        </w:r>
      </w:hyperlink>
    </w:p>
    <w:p w14:paraId="1BFE0826" w14:textId="77777777" w:rsidR="00AE74F4" w:rsidRDefault="00AE74F4">
      <w:pPr>
        <w:pStyle w:val="TOC3"/>
        <w:tabs>
          <w:tab w:val="right" w:leader="dot" w:pos="9350"/>
        </w:tabs>
        <w:rPr>
          <w:noProof/>
          <w:lang w:bidi="ar-SA"/>
        </w:rPr>
      </w:pPr>
      <w:hyperlink w:anchor="_Toc256375048" w:history="1">
        <w:r w:rsidRPr="007859DF">
          <w:rPr>
            <w:rStyle w:val="Hyperlink"/>
            <w:noProof/>
          </w:rPr>
          <w:t>Appendage Conservation Front Staff</w:t>
        </w:r>
        <w:r>
          <w:rPr>
            <w:noProof/>
            <w:webHidden/>
          </w:rPr>
          <w:tab/>
        </w:r>
        <w:r>
          <w:rPr>
            <w:noProof/>
            <w:webHidden/>
          </w:rPr>
          <w:fldChar w:fldCharType="begin"/>
        </w:r>
        <w:r>
          <w:rPr>
            <w:noProof/>
            <w:webHidden/>
          </w:rPr>
          <w:instrText xml:space="preserve"> PAGEREF _Toc256375048 \h </w:instrText>
        </w:r>
        <w:r>
          <w:rPr>
            <w:noProof/>
            <w:webHidden/>
          </w:rPr>
        </w:r>
        <w:r>
          <w:rPr>
            <w:noProof/>
            <w:webHidden/>
          </w:rPr>
          <w:fldChar w:fldCharType="separate"/>
        </w:r>
        <w:r w:rsidR="00C207BD">
          <w:rPr>
            <w:noProof/>
            <w:webHidden/>
          </w:rPr>
          <w:t>58</w:t>
        </w:r>
        <w:r>
          <w:rPr>
            <w:noProof/>
            <w:webHidden/>
          </w:rPr>
          <w:fldChar w:fldCharType="end"/>
        </w:r>
      </w:hyperlink>
    </w:p>
    <w:p w14:paraId="7B8B4C74" w14:textId="77777777" w:rsidR="00AE74F4" w:rsidRDefault="00AE74F4">
      <w:pPr>
        <w:pStyle w:val="TOC3"/>
        <w:tabs>
          <w:tab w:val="right" w:leader="dot" w:pos="9350"/>
        </w:tabs>
        <w:rPr>
          <w:noProof/>
          <w:lang w:bidi="ar-SA"/>
        </w:rPr>
      </w:pPr>
      <w:hyperlink w:anchor="_Toc256375049" w:history="1">
        <w:r w:rsidRPr="007859DF">
          <w:rPr>
            <w:rStyle w:val="Hyperlink"/>
            <w:noProof/>
          </w:rPr>
          <w:t>Impossible Possibilities Staff</w:t>
        </w:r>
        <w:r>
          <w:rPr>
            <w:noProof/>
            <w:webHidden/>
          </w:rPr>
          <w:tab/>
        </w:r>
        <w:r>
          <w:rPr>
            <w:noProof/>
            <w:webHidden/>
          </w:rPr>
          <w:fldChar w:fldCharType="begin"/>
        </w:r>
        <w:r>
          <w:rPr>
            <w:noProof/>
            <w:webHidden/>
          </w:rPr>
          <w:instrText xml:space="preserve"> PAGEREF _Toc256375049 \h </w:instrText>
        </w:r>
        <w:r>
          <w:rPr>
            <w:noProof/>
            <w:webHidden/>
          </w:rPr>
        </w:r>
        <w:r>
          <w:rPr>
            <w:noProof/>
            <w:webHidden/>
          </w:rPr>
          <w:fldChar w:fldCharType="separate"/>
        </w:r>
        <w:r w:rsidR="00C207BD">
          <w:rPr>
            <w:noProof/>
            <w:webHidden/>
          </w:rPr>
          <w:t>58</w:t>
        </w:r>
        <w:r>
          <w:rPr>
            <w:noProof/>
            <w:webHidden/>
          </w:rPr>
          <w:fldChar w:fldCharType="end"/>
        </w:r>
      </w:hyperlink>
    </w:p>
    <w:p w14:paraId="2A00F641" w14:textId="77777777" w:rsidR="00AE74F4" w:rsidRDefault="00AE74F4">
      <w:pPr>
        <w:pStyle w:val="TOC3"/>
        <w:tabs>
          <w:tab w:val="right" w:leader="dot" w:pos="9350"/>
        </w:tabs>
        <w:rPr>
          <w:noProof/>
          <w:lang w:bidi="ar-SA"/>
        </w:rPr>
      </w:pPr>
      <w:hyperlink w:anchor="_Toc256375050" w:history="1">
        <w:r w:rsidRPr="007859DF">
          <w:rPr>
            <w:rStyle w:val="Hyperlink"/>
            <w:noProof/>
          </w:rPr>
          <w:t>Society for Historical Beatdowns Professors</w:t>
        </w:r>
        <w:r>
          <w:rPr>
            <w:noProof/>
            <w:webHidden/>
          </w:rPr>
          <w:tab/>
        </w:r>
        <w:r>
          <w:rPr>
            <w:noProof/>
            <w:webHidden/>
          </w:rPr>
          <w:fldChar w:fldCharType="begin"/>
        </w:r>
        <w:r>
          <w:rPr>
            <w:noProof/>
            <w:webHidden/>
          </w:rPr>
          <w:instrText xml:space="preserve"> PAGEREF _Toc256375050 \h </w:instrText>
        </w:r>
        <w:r>
          <w:rPr>
            <w:noProof/>
            <w:webHidden/>
          </w:rPr>
        </w:r>
        <w:r>
          <w:rPr>
            <w:noProof/>
            <w:webHidden/>
          </w:rPr>
          <w:fldChar w:fldCharType="separate"/>
        </w:r>
        <w:r w:rsidR="00C207BD">
          <w:rPr>
            <w:noProof/>
            <w:webHidden/>
          </w:rPr>
          <w:t>59</w:t>
        </w:r>
        <w:r>
          <w:rPr>
            <w:noProof/>
            <w:webHidden/>
          </w:rPr>
          <w:fldChar w:fldCharType="end"/>
        </w:r>
      </w:hyperlink>
    </w:p>
    <w:p w14:paraId="01F3D5B0" w14:textId="77777777" w:rsidR="00AE74F4" w:rsidRDefault="00AE74F4">
      <w:pPr>
        <w:pStyle w:val="TOC3"/>
        <w:tabs>
          <w:tab w:val="right" w:leader="dot" w:pos="9350"/>
        </w:tabs>
        <w:rPr>
          <w:noProof/>
          <w:lang w:bidi="ar-SA"/>
        </w:rPr>
      </w:pPr>
      <w:hyperlink w:anchor="_Toc256375051" w:history="1">
        <w:r w:rsidRPr="007859DF">
          <w:rPr>
            <w:rStyle w:val="Hyperlink"/>
            <w:noProof/>
          </w:rPr>
          <w:t>Students (Player Avatars)</w:t>
        </w:r>
        <w:r>
          <w:rPr>
            <w:noProof/>
            <w:webHidden/>
          </w:rPr>
          <w:tab/>
        </w:r>
        <w:r>
          <w:rPr>
            <w:noProof/>
            <w:webHidden/>
          </w:rPr>
          <w:fldChar w:fldCharType="begin"/>
        </w:r>
        <w:r>
          <w:rPr>
            <w:noProof/>
            <w:webHidden/>
          </w:rPr>
          <w:instrText xml:space="preserve"> PAGEREF _Toc256375051 \h </w:instrText>
        </w:r>
        <w:r>
          <w:rPr>
            <w:noProof/>
            <w:webHidden/>
          </w:rPr>
        </w:r>
        <w:r>
          <w:rPr>
            <w:noProof/>
            <w:webHidden/>
          </w:rPr>
          <w:fldChar w:fldCharType="separate"/>
        </w:r>
        <w:r w:rsidR="00C207BD">
          <w:rPr>
            <w:noProof/>
            <w:webHidden/>
          </w:rPr>
          <w:t>59</w:t>
        </w:r>
        <w:r>
          <w:rPr>
            <w:noProof/>
            <w:webHidden/>
          </w:rPr>
          <w:fldChar w:fldCharType="end"/>
        </w:r>
      </w:hyperlink>
    </w:p>
    <w:p w14:paraId="02596BA7" w14:textId="77777777" w:rsidR="00AE74F4" w:rsidRDefault="00AE74F4">
      <w:pPr>
        <w:pStyle w:val="TOC3"/>
        <w:tabs>
          <w:tab w:val="right" w:leader="dot" w:pos="9350"/>
        </w:tabs>
        <w:rPr>
          <w:noProof/>
          <w:lang w:bidi="ar-SA"/>
        </w:rPr>
      </w:pPr>
      <w:hyperlink w:anchor="_Toc256375052" w:history="1">
        <w:r w:rsidRPr="007859DF">
          <w:rPr>
            <w:rStyle w:val="Hyperlink"/>
            <w:noProof/>
          </w:rPr>
          <w:t>Academy Professors</w:t>
        </w:r>
        <w:r>
          <w:rPr>
            <w:noProof/>
            <w:webHidden/>
          </w:rPr>
          <w:tab/>
        </w:r>
        <w:r>
          <w:rPr>
            <w:noProof/>
            <w:webHidden/>
          </w:rPr>
          <w:fldChar w:fldCharType="begin"/>
        </w:r>
        <w:r>
          <w:rPr>
            <w:noProof/>
            <w:webHidden/>
          </w:rPr>
          <w:instrText xml:space="preserve"> PAGEREF _Toc256375052 \h </w:instrText>
        </w:r>
        <w:r>
          <w:rPr>
            <w:noProof/>
            <w:webHidden/>
          </w:rPr>
        </w:r>
        <w:r>
          <w:rPr>
            <w:noProof/>
            <w:webHidden/>
          </w:rPr>
          <w:fldChar w:fldCharType="separate"/>
        </w:r>
        <w:r w:rsidR="00C207BD">
          <w:rPr>
            <w:noProof/>
            <w:webHidden/>
          </w:rPr>
          <w:t>59</w:t>
        </w:r>
        <w:r>
          <w:rPr>
            <w:noProof/>
            <w:webHidden/>
          </w:rPr>
          <w:fldChar w:fldCharType="end"/>
        </w:r>
      </w:hyperlink>
    </w:p>
    <w:p w14:paraId="3B838750" w14:textId="77777777" w:rsidR="00AE74F4" w:rsidRDefault="00AE74F4">
      <w:pPr>
        <w:pStyle w:val="TOC2"/>
        <w:tabs>
          <w:tab w:val="right" w:leader="dot" w:pos="9350"/>
        </w:tabs>
        <w:rPr>
          <w:noProof/>
          <w:lang w:bidi="ar-SA"/>
        </w:rPr>
      </w:pPr>
      <w:hyperlink w:anchor="_Toc256375053" w:history="1">
        <w:r w:rsidRPr="007859DF">
          <w:rPr>
            <w:rStyle w:val="Hyperlink"/>
            <w:noProof/>
          </w:rPr>
          <w:t>Maps</w:t>
        </w:r>
        <w:r>
          <w:rPr>
            <w:noProof/>
            <w:webHidden/>
          </w:rPr>
          <w:tab/>
        </w:r>
        <w:r>
          <w:rPr>
            <w:noProof/>
            <w:webHidden/>
          </w:rPr>
          <w:fldChar w:fldCharType="begin"/>
        </w:r>
        <w:r>
          <w:rPr>
            <w:noProof/>
            <w:webHidden/>
          </w:rPr>
          <w:instrText xml:space="preserve"> PAGEREF _Toc256375053 \h </w:instrText>
        </w:r>
        <w:r>
          <w:rPr>
            <w:noProof/>
            <w:webHidden/>
          </w:rPr>
        </w:r>
        <w:r>
          <w:rPr>
            <w:noProof/>
            <w:webHidden/>
          </w:rPr>
          <w:fldChar w:fldCharType="separate"/>
        </w:r>
        <w:r w:rsidR="00C207BD">
          <w:rPr>
            <w:noProof/>
            <w:webHidden/>
          </w:rPr>
          <w:t>60</w:t>
        </w:r>
        <w:r>
          <w:rPr>
            <w:noProof/>
            <w:webHidden/>
          </w:rPr>
          <w:fldChar w:fldCharType="end"/>
        </w:r>
      </w:hyperlink>
    </w:p>
    <w:p w14:paraId="3FEAE7E4" w14:textId="77777777" w:rsidR="00AE74F4" w:rsidRDefault="00AE74F4">
      <w:pPr>
        <w:pStyle w:val="TOC3"/>
        <w:tabs>
          <w:tab w:val="right" w:leader="dot" w:pos="9350"/>
        </w:tabs>
        <w:rPr>
          <w:noProof/>
          <w:lang w:bidi="ar-SA"/>
        </w:rPr>
      </w:pPr>
      <w:hyperlink w:anchor="_Toc256375054" w:history="1">
        <w:r w:rsidRPr="007859DF">
          <w:rPr>
            <w:rStyle w:val="Hyperlink"/>
            <w:noProof/>
          </w:rPr>
          <w:t>The Academy</w:t>
        </w:r>
        <w:r>
          <w:rPr>
            <w:noProof/>
            <w:webHidden/>
          </w:rPr>
          <w:tab/>
        </w:r>
        <w:r>
          <w:rPr>
            <w:noProof/>
            <w:webHidden/>
          </w:rPr>
          <w:fldChar w:fldCharType="begin"/>
        </w:r>
        <w:r>
          <w:rPr>
            <w:noProof/>
            <w:webHidden/>
          </w:rPr>
          <w:instrText xml:space="preserve"> PAGEREF _Toc256375054 \h </w:instrText>
        </w:r>
        <w:r>
          <w:rPr>
            <w:noProof/>
            <w:webHidden/>
          </w:rPr>
        </w:r>
        <w:r>
          <w:rPr>
            <w:noProof/>
            <w:webHidden/>
          </w:rPr>
          <w:fldChar w:fldCharType="separate"/>
        </w:r>
        <w:r w:rsidR="00C207BD">
          <w:rPr>
            <w:noProof/>
            <w:webHidden/>
          </w:rPr>
          <w:t>60</w:t>
        </w:r>
        <w:r>
          <w:rPr>
            <w:noProof/>
            <w:webHidden/>
          </w:rPr>
          <w:fldChar w:fldCharType="end"/>
        </w:r>
      </w:hyperlink>
    </w:p>
    <w:p w14:paraId="31CEF43D" w14:textId="77777777" w:rsidR="00AE74F4" w:rsidRDefault="00AE74F4">
      <w:pPr>
        <w:pStyle w:val="TOC4"/>
        <w:tabs>
          <w:tab w:val="right" w:leader="dot" w:pos="9350"/>
        </w:tabs>
        <w:rPr>
          <w:rFonts w:eastAsiaTheme="minorEastAsia"/>
          <w:noProof/>
          <w:szCs w:val="22"/>
        </w:rPr>
      </w:pPr>
      <w:hyperlink w:anchor="_Toc256375055" w:history="1">
        <w:r w:rsidRPr="007859DF">
          <w:rPr>
            <w:rStyle w:val="Hyperlink"/>
            <w:noProof/>
            <w:lang w:bidi="en-US"/>
          </w:rPr>
          <w:t>Location Layout</w:t>
        </w:r>
        <w:r>
          <w:rPr>
            <w:noProof/>
            <w:webHidden/>
          </w:rPr>
          <w:tab/>
        </w:r>
        <w:r>
          <w:rPr>
            <w:noProof/>
            <w:webHidden/>
          </w:rPr>
          <w:fldChar w:fldCharType="begin"/>
        </w:r>
        <w:r>
          <w:rPr>
            <w:noProof/>
            <w:webHidden/>
          </w:rPr>
          <w:instrText xml:space="preserve"> PAGEREF _Toc256375055 \h </w:instrText>
        </w:r>
        <w:r>
          <w:rPr>
            <w:noProof/>
            <w:webHidden/>
          </w:rPr>
        </w:r>
        <w:r>
          <w:rPr>
            <w:noProof/>
            <w:webHidden/>
          </w:rPr>
          <w:fldChar w:fldCharType="separate"/>
        </w:r>
        <w:r w:rsidR="00C207BD">
          <w:rPr>
            <w:noProof/>
            <w:webHidden/>
          </w:rPr>
          <w:t>60</w:t>
        </w:r>
        <w:r>
          <w:rPr>
            <w:noProof/>
            <w:webHidden/>
          </w:rPr>
          <w:fldChar w:fldCharType="end"/>
        </w:r>
      </w:hyperlink>
    </w:p>
    <w:p w14:paraId="6B7C9CE7" w14:textId="77777777" w:rsidR="00AE74F4" w:rsidRDefault="00AE74F4">
      <w:pPr>
        <w:pStyle w:val="TOC4"/>
        <w:tabs>
          <w:tab w:val="right" w:leader="dot" w:pos="9350"/>
        </w:tabs>
        <w:rPr>
          <w:rFonts w:eastAsiaTheme="minorEastAsia"/>
          <w:noProof/>
          <w:szCs w:val="22"/>
        </w:rPr>
      </w:pPr>
      <w:hyperlink w:anchor="_Toc256375056" w:history="1">
        <w:r w:rsidRPr="007859DF">
          <w:rPr>
            <w:rStyle w:val="Hyperlink"/>
            <w:noProof/>
            <w:lang w:bidi="en-US"/>
          </w:rPr>
          <w:t>Scenario</w:t>
        </w:r>
        <w:r>
          <w:rPr>
            <w:noProof/>
            <w:webHidden/>
          </w:rPr>
          <w:tab/>
        </w:r>
        <w:r>
          <w:rPr>
            <w:noProof/>
            <w:webHidden/>
          </w:rPr>
          <w:fldChar w:fldCharType="begin"/>
        </w:r>
        <w:r>
          <w:rPr>
            <w:noProof/>
            <w:webHidden/>
          </w:rPr>
          <w:instrText xml:space="preserve"> PAGEREF _Toc256375056 \h </w:instrText>
        </w:r>
        <w:r>
          <w:rPr>
            <w:noProof/>
            <w:webHidden/>
          </w:rPr>
        </w:r>
        <w:r>
          <w:rPr>
            <w:noProof/>
            <w:webHidden/>
          </w:rPr>
          <w:fldChar w:fldCharType="separate"/>
        </w:r>
        <w:r w:rsidR="00C207BD">
          <w:rPr>
            <w:noProof/>
            <w:webHidden/>
          </w:rPr>
          <w:t>61</w:t>
        </w:r>
        <w:r>
          <w:rPr>
            <w:noProof/>
            <w:webHidden/>
          </w:rPr>
          <w:fldChar w:fldCharType="end"/>
        </w:r>
      </w:hyperlink>
    </w:p>
    <w:p w14:paraId="269C3478" w14:textId="77777777" w:rsidR="00AE74F4" w:rsidRDefault="00AE74F4">
      <w:pPr>
        <w:pStyle w:val="TOC5"/>
        <w:tabs>
          <w:tab w:val="right" w:leader="dot" w:pos="9350"/>
        </w:tabs>
        <w:rPr>
          <w:rFonts w:eastAsiaTheme="minorEastAsia"/>
          <w:noProof/>
          <w:szCs w:val="22"/>
        </w:rPr>
      </w:pPr>
      <w:hyperlink w:anchor="_Toc256375057" w:history="1">
        <w:r w:rsidRPr="007859DF">
          <w:rPr>
            <w:rStyle w:val="Hyperlink"/>
            <w:noProof/>
            <w:lang w:bidi="en-US"/>
          </w:rPr>
          <w:t>Location Design</w:t>
        </w:r>
        <w:r>
          <w:rPr>
            <w:noProof/>
            <w:webHidden/>
          </w:rPr>
          <w:tab/>
        </w:r>
        <w:r>
          <w:rPr>
            <w:noProof/>
            <w:webHidden/>
          </w:rPr>
          <w:fldChar w:fldCharType="begin"/>
        </w:r>
        <w:r>
          <w:rPr>
            <w:noProof/>
            <w:webHidden/>
          </w:rPr>
          <w:instrText xml:space="preserve"> PAGEREF _Toc256375057 \h </w:instrText>
        </w:r>
        <w:r>
          <w:rPr>
            <w:noProof/>
            <w:webHidden/>
          </w:rPr>
        </w:r>
        <w:r>
          <w:rPr>
            <w:noProof/>
            <w:webHidden/>
          </w:rPr>
          <w:fldChar w:fldCharType="separate"/>
        </w:r>
        <w:r w:rsidR="00C207BD">
          <w:rPr>
            <w:noProof/>
            <w:webHidden/>
          </w:rPr>
          <w:t>61</w:t>
        </w:r>
        <w:r>
          <w:rPr>
            <w:noProof/>
            <w:webHidden/>
          </w:rPr>
          <w:fldChar w:fldCharType="end"/>
        </w:r>
      </w:hyperlink>
    </w:p>
    <w:p w14:paraId="51959E4F" w14:textId="77777777" w:rsidR="00AE74F4" w:rsidRDefault="00AE74F4">
      <w:pPr>
        <w:pStyle w:val="TOC5"/>
        <w:tabs>
          <w:tab w:val="right" w:leader="dot" w:pos="9350"/>
        </w:tabs>
        <w:rPr>
          <w:rFonts w:eastAsiaTheme="minorEastAsia"/>
          <w:noProof/>
          <w:szCs w:val="22"/>
        </w:rPr>
      </w:pPr>
      <w:hyperlink w:anchor="_Toc256375058" w:history="1">
        <w:r w:rsidRPr="007859DF">
          <w:rPr>
            <w:rStyle w:val="Hyperlink"/>
            <w:noProof/>
            <w:lang w:bidi="en-US"/>
          </w:rPr>
          <w:t>The FPSA Building</w:t>
        </w:r>
        <w:r>
          <w:rPr>
            <w:noProof/>
            <w:webHidden/>
          </w:rPr>
          <w:tab/>
        </w:r>
        <w:r>
          <w:rPr>
            <w:noProof/>
            <w:webHidden/>
          </w:rPr>
          <w:fldChar w:fldCharType="begin"/>
        </w:r>
        <w:r>
          <w:rPr>
            <w:noProof/>
            <w:webHidden/>
          </w:rPr>
          <w:instrText xml:space="preserve"> PAGEREF _Toc256375058 \h </w:instrText>
        </w:r>
        <w:r>
          <w:rPr>
            <w:noProof/>
            <w:webHidden/>
          </w:rPr>
        </w:r>
        <w:r>
          <w:rPr>
            <w:noProof/>
            <w:webHidden/>
          </w:rPr>
          <w:fldChar w:fldCharType="separate"/>
        </w:r>
        <w:r w:rsidR="00C207BD">
          <w:rPr>
            <w:noProof/>
            <w:webHidden/>
          </w:rPr>
          <w:t>61</w:t>
        </w:r>
        <w:r>
          <w:rPr>
            <w:noProof/>
            <w:webHidden/>
          </w:rPr>
          <w:fldChar w:fldCharType="end"/>
        </w:r>
      </w:hyperlink>
    </w:p>
    <w:p w14:paraId="73E717CF" w14:textId="77777777" w:rsidR="00AE74F4" w:rsidRDefault="00AE74F4">
      <w:pPr>
        <w:pStyle w:val="TOC5"/>
        <w:tabs>
          <w:tab w:val="right" w:leader="dot" w:pos="9350"/>
        </w:tabs>
        <w:rPr>
          <w:rFonts w:eastAsiaTheme="minorEastAsia"/>
          <w:noProof/>
          <w:szCs w:val="22"/>
        </w:rPr>
      </w:pPr>
      <w:hyperlink w:anchor="_Toc256375059" w:history="1">
        <w:r w:rsidRPr="007859DF">
          <w:rPr>
            <w:rStyle w:val="Hyperlink"/>
            <w:noProof/>
            <w:lang w:bidi="en-US"/>
          </w:rPr>
          <w:t>The Appendage Conservation Front Wing</w:t>
        </w:r>
        <w:r>
          <w:rPr>
            <w:noProof/>
            <w:webHidden/>
          </w:rPr>
          <w:tab/>
        </w:r>
        <w:r>
          <w:rPr>
            <w:noProof/>
            <w:webHidden/>
          </w:rPr>
          <w:fldChar w:fldCharType="begin"/>
        </w:r>
        <w:r>
          <w:rPr>
            <w:noProof/>
            <w:webHidden/>
          </w:rPr>
          <w:instrText xml:space="preserve"> PAGEREF _Toc256375059 \h </w:instrText>
        </w:r>
        <w:r>
          <w:rPr>
            <w:noProof/>
            <w:webHidden/>
          </w:rPr>
        </w:r>
        <w:r>
          <w:rPr>
            <w:noProof/>
            <w:webHidden/>
          </w:rPr>
          <w:fldChar w:fldCharType="separate"/>
        </w:r>
        <w:r w:rsidR="00C207BD">
          <w:rPr>
            <w:noProof/>
            <w:webHidden/>
          </w:rPr>
          <w:t>62</w:t>
        </w:r>
        <w:r>
          <w:rPr>
            <w:noProof/>
            <w:webHidden/>
          </w:rPr>
          <w:fldChar w:fldCharType="end"/>
        </w:r>
      </w:hyperlink>
    </w:p>
    <w:p w14:paraId="03895B9C" w14:textId="77777777" w:rsidR="00AE74F4" w:rsidRDefault="00AE74F4">
      <w:pPr>
        <w:pStyle w:val="TOC5"/>
        <w:tabs>
          <w:tab w:val="right" w:leader="dot" w:pos="9350"/>
        </w:tabs>
        <w:rPr>
          <w:rFonts w:eastAsiaTheme="minorEastAsia"/>
          <w:noProof/>
          <w:szCs w:val="22"/>
        </w:rPr>
      </w:pPr>
      <w:hyperlink w:anchor="_Toc256375060" w:history="1">
        <w:r w:rsidRPr="007859DF">
          <w:rPr>
            <w:rStyle w:val="Hyperlink"/>
            <w:noProof/>
            <w:lang w:bidi="en-US"/>
          </w:rPr>
          <w:t>The Academy Wing</w:t>
        </w:r>
        <w:r>
          <w:rPr>
            <w:noProof/>
            <w:webHidden/>
          </w:rPr>
          <w:tab/>
        </w:r>
        <w:r>
          <w:rPr>
            <w:noProof/>
            <w:webHidden/>
          </w:rPr>
          <w:fldChar w:fldCharType="begin"/>
        </w:r>
        <w:r>
          <w:rPr>
            <w:noProof/>
            <w:webHidden/>
          </w:rPr>
          <w:instrText xml:space="preserve"> PAGEREF _Toc256375060 \h </w:instrText>
        </w:r>
        <w:r>
          <w:rPr>
            <w:noProof/>
            <w:webHidden/>
          </w:rPr>
        </w:r>
        <w:r>
          <w:rPr>
            <w:noProof/>
            <w:webHidden/>
          </w:rPr>
          <w:fldChar w:fldCharType="separate"/>
        </w:r>
        <w:r w:rsidR="00C207BD">
          <w:rPr>
            <w:noProof/>
            <w:webHidden/>
          </w:rPr>
          <w:t>62</w:t>
        </w:r>
        <w:r>
          <w:rPr>
            <w:noProof/>
            <w:webHidden/>
          </w:rPr>
          <w:fldChar w:fldCharType="end"/>
        </w:r>
      </w:hyperlink>
    </w:p>
    <w:p w14:paraId="478C2971" w14:textId="77777777" w:rsidR="00AE74F4" w:rsidRDefault="00AE74F4">
      <w:pPr>
        <w:pStyle w:val="TOC5"/>
        <w:tabs>
          <w:tab w:val="right" w:leader="dot" w:pos="9350"/>
        </w:tabs>
        <w:rPr>
          <w:rFonts w:eastAsiaTheme="minorEastAsia"/>
          <w:noProof/>
          <w:szCs w:val="22"/>
        </w:rPr>
      </w:pPr>
      <w:hyperlink w:anchor="_Toc256375061" w:history="1">
        <w:r w:rsidRPr="007859DF">
          <w:rPr>
            <w:rStyle w:val="Hyperlink"/>
            <w:noProof/>
            <w:lang w:bidi="en-US"/>
          </w:rPr>
          <w:t>The Society for Historical Beatdowns Wing</w:t>
        </w:r>
        <w:r>
          <w:rPr>
            <w:noProof/>
            <w:webHidden/>
          </w:rPr>
          <w:tab/>
        </w:r>
        <w:r>
          <w:rPr>
            <w:noProof/>
            <w:webHidden/>
          </w:rPr>
          <w:fldChar w:fldCharType="begin"/>
        </w:r>
        <w:r>
          <w:rPr>
            <w:noProof/>
            <w:webHidden/>
          </w:rPr>
          <w:instrText xml:space="preserve"> PAGEREF _Toc256375061 \h </w:instrText>
        </w:r>
        <w:r>
          <w:rPr>
            <w:noProof/>
            <w:webHidden/>
          </w:rPr>
        </w:r>
        <w:r>
          <w:rPr>
            <w:noProof/>
            <w:webHidden/>
          </w:rPr>
          <w:fldChar w:fldCharType="separate"/>
        </w:r>
        <w:r w:rsidR="00C207BD">
          <w:rPr>
            <w:noProof/>
            <w:webHidden/>
          </w:rPr>
          <w:t>62</w:t>
        </w:r>
        <w:r>
          <w:rPr>
            <w:noProof/>
            <w:webHidden/>
          </w:rPr>
          <w:fldChar w:fldCharType="end"/>
        </w:r>
      </w:hyperlink>
    </w:p>
    <w:p w14:paraId="671EAF9C" w14:textId="77777777" w:rsidR="00AE74F4" w:rsidRDefault="00AE74F4">
      <w:pPr>
        <w:pStyle w:val="TOC5"/>
        <w:tabs>
          <w:tab w:val="right" w:leader="dot" w:pos="9350"/>
        </w:tabs>
        <w:rPr>
          <w:rFonts w:eastAsiaTheme="minorEastAsia"/>
          <w:noProof/>
          <w:szCs w:val="22"/>
        </w:rPr>
      </w:pPr>
      <w:hyperlink w:anchor="_Toc256375062" w:history="1">
        <w:r w:rsidRPr="007859DF">
          <w:rPr>
            <w:rStyle w:val="Hyperlink"/>
            <w:noProof/>
            <w:lang w:bidi="en-US"/>
          </w:rPr>
          <w:t>Impossible Possibilities Wing</w:t>
        </w:r>
        <w:r>
          <w:rPr>
            <w:noProof/>
            <w:webHidden/>
          </w:rPr>
          <w:tab/>
        </w:r>
        <w:r>
          <w:rPr>
            <w:noProof/>
            <w:webHidden/>
          </w:rPr>
          <w:fldChar w:fldCharType="begin"/>
        </w:r>
        <w:r>
          <w:rPr>
            <w:noProof/>
            <w:webHidden/>
          </w:rPr>
          <w:instrText xml:space="preserve"> PAGEREF _Toc256375062 \h </w:instrText>
        </w:r>
        <w:r>
          <w:rPr>
            <w:noProof/>
            <w:webHidden/>
          </w:rPr>
        </w:r>
        <w:r>
          <w:rPr>
            <w:noProof/>
            <w:webHidden/>
          </w:rPr>
          <w:fldChar w:fldCharType="separate"/>
        </w:r>
        <w:r w:rsidR="00C207BD">
          <w:rPr>
            <w:noProof/>
            <w:webHidden/>
          </w:rPr>
          <w:t>63</w:t>
        </w:r>
        <w:r>
          <w:rPr>
            <w:noProof/>
            <w:webHidden/>
          </w:rPr>
          <w:fldChar w:fldCharType="end"/>
        </w:r>
      </w:hyperlink>
    </w:p>
    <w:p w14:paraId="1F43F287" w14:textId="77777777" w:rsidR="00AE74F4" w:rsidRDefault="00AE74F4">
      <w:pPr>
        <w:pStyle w:val="TOC1"/>
        <w:rPr>
          <w:rFonts w:eastAsiaTheme="minorEastAsia"/>
          <w:b w:val="0"/>
          <w:noProof/>
          <w:szCs w:val="22"/>
        </w:rPr>
      </w:pPr>
      <w:hyperlink w:anchor="_Toc256375063" w:history="1">
        <w:r w:rsidRPr="007859DF">
          <w:rPr>
            <w:rStyle w:val="Hyperlink"/>
            <w:noProof/>
            <w:lang w:bidi="en-US"/>
          </w:rPr>
          <w:t>Art Bible</w:t>
        </w:r>
        <w:r>
          <w:rPr>
            <w:noProof/>
            <w:webHidden/>
          </w:rPr>
          <w:tab/>
        </w:r>
        <w:r>
          <w:rPr>
            <w:noProof/>
            <w:webHidden/>
          </w:rPr>
          <w:fldChar w:fldCharType="begin"/>
        </w:r>
        <w:r>
          <w:rPr>
            <w:noProof/>
            <w:webHidden/>
          </w:rPr>
          <w:instrText xml:space="preserve"> PAGEREF _Toc256375063 \h </w:instrText>
        </w:r>
        <w:r>
          <w:rPr>
            <w:noProof/>
            <w:webHidden/>
          </w:rPr>
        </w:r>
        <w:r>
          <w:rPr>
            <w:noProof/>
            <w:webHidden/>
          </w:rPr>
          <w:fldChar w:fldCharType="separate"/>
        </w:r>
        <w:r w:rsidR="00C207BD">
          <w:rPr>
            <w:noProof/>
            <w:webHidden/>
          </w:rPr>
          <w:t>64</w:t>
        </w:r>
        <w:r>
          <w:rPr>
            <w:noProof/>
            <w:webHidden/>
          </w:rPr>
          <w:fldChar w:fldCharType="end"/>
        </w:r>
      </w:hyperlink>
    </w:p>
    <w:p w14:paraId="0CBBEC61" w14:textId="77777777" w:rsidR="00AE74F4" w:rsidRDefault="00AE74F4">
      <w:pPr>
        <w:pStyle w:val="TOC2"/>
        <w:tabs>
          <w:tab w:val="right" w:leader="dot" w:pos="9350"/>
        </w:tabs>
        <w:rPr>
          <w:noProof/>
          <w:lang w:bidi="ar-SA"/>
        </w:rPr>
      </w:pPr>
      <w:hyperlink w:anchor="_Toc256375064" w:history="1">
        <w:r w:rsidRPr="007859DF">
          <w:rPr>
            <w:rStyle w:val="Hyperlink"/>
            <w:noProof/>
          </w:rPr>
          <w:t>Theme and Style</w:t>
        </w:r>
        <w:r>
          <w:rPr>
            <w:noProof/>
            <w:webHidden/>
          </w:rPr>
          <w:tab/>
        </w:r>
        <w:r>
          <w:rPr>
            <w:noProof/>
            <w:webHidden/>
          </w:rPr>
          <w:fldChar w:fldCharType="begin"/>
        </w:r>
        <w:r>
          <w:rPr>
            <w:noProof/>
            <w:webHidden/>
          </w:rPr>
          <w:instrText xml:space="preserve"> PAGEREF _Toc256375064 \h </w:instrText>
        </w:r>
        <w:r>
          <w:rPr>
            <w:noProof/>
            <w:webHidden/>
          </w:rPr>
        </w:r>
        <w:r>
          <w:rPr>
            <w:noProof/>
            <w:webHidden/>
          </w:rPr>
          <w:fldChar w:fldCharType="separate"/>
        </w:r>
        <w:r w:rsidR="00C207BD">
          <w:rPr>
            <w:noProof/>
            <w:webHidden/>
          </w:rPr>
          <w:t>64</w:t>
        </w:r>
        <w:r>
          <w:rPr>
            <w:noProof/>
            <w:webHidden/>
          </w:rPr>
          <w:fldChar w:fldCharType="end"/>
        </w:r>
      </w:hyperlink>
    </w:p>
    <w:p w14:paraId="2067F5B8" w14:textId="77777777" w:rsidR="00AE74F4" w:rsidRDefault="00AE74F4">
      <w:pPr>
        <w:pStyle w:val="TOC3"/>
        <w:tabs>
          <w:tab w:val="right" w:leader="dot" w:pos="9350"/>
        </w:tabs>
        <w:rPr>
          <w:noProof/>
          <w:lang w:bidi="ar-SA"/>
        </w:rPr>
      </w:pPr>
      <w:hyperlink w:anchor="_Toc256375065" w:history="1">
        <w:r w:rsidRPr="007859DF">
          <w:rPr>
            <w:rStyle w:val="Hyperlink"/>
            <w:noProof/>
          </w:rPr>
          <w:t>Visual Style</w:t>
        </w:r>
        <w:r>
          <w:rPr>
            <w:noProof/>
            <w:webHidden/>
          </w:rPr>
          <w:tab/>
        </w:r>
        <w:r>
          <w:rPr>
            <w:noProof/>
            <w:webHidden/>
          </w:rPr>
          <w:fldChar w:fldCharType="begin"/>
        </w:r>
        <w:r>
          <w:rPr>
            <w:noProof/>
            <w:webHidden/>
          </w:rPr>
          <w:instrText xml:space="preserve"> PAGEREF _Toc256375065 \h </w:instrText>
        </w:r>
        <w:r>
          <w:rPr>
            <w:noProof/>
            <w:webHidden/>
          </w:rPr>
        </w:r>
        <w:r>
          <w:rPr>
            <w:noProof/>
            <w:webHidden/>
          </w:rPr>
          <w:fldChar w:fldCharType="separate"/>
        </w:r>
        <w:r w:rsidR="00C207BD">
          <w:rPr>
            <w:noProof/>
            <w:webHidden/>
          </w:rPr>
          <w:t>64</w:t>
        </w:r>
        <w:r>
          <w:rPr>
            <w:noProof/>
            <w:webHidden/>
          </w:rPr>
          <w:fldChar w:fldCharType="end"/>
        </w:r>
      </w:hyperlink>
    </w:p>
    <w:p w14:paraId="4F4A5B53" w14:textId="77777777" w:rsidR="00AE74F4" w:rsidRDefault="00AE74F4">
      <w:pPr>
        <w:pStyle w:val="TOC3"/>
        <w:tabs>
          <w:tab w:val="right" w:leader="dot" w:pos="9350"/>
        </w:tabs>
        <w:rPr>
          <w:noProof/>
          <w:lang w:bidi="ar-SA"/>
        </w:rPr>
      </w:pPr>
      <w:hyperlink w:anchor="_Toc256375066" w:history="1">
        <w:r w:rsidRPr="007859DF">
          <w:rPr>
            <w:rStyle w:val="Hyperlink"/>
            <w:noProof/>
          </w:rPr>
          <w:t>Character Style</w:t>
        </w:r>
        <w:r>
          <w:rPr>
            <w:noProof/>
            <w:webHidden/>
          </w:rPr>
          <w:tab/>
        </w:r>
        <w:r>
          <w:rPr>
            <w:noProof/>
            <w:webHidden/>
          </w:rPr>
          <w:fldChar w:fldCharType="begin"/>
        </w:r>
        <w:r>
          <w:rPr>
            <w:noProof/>
            <w:webHidden/>
          </w:rPr>
          <w:instrText xml:space="preserve"> PAGEREF _Toc256375066 \h </w:instrText>
        </w:r>
        <w:r>
          <w:rPr>
            <w:noProof/>
            <w:webHidden/>
          </w:rPr>
        </w:r>
        <w:r>
          <w:rPr>
            <w:noProof/>
            <w:webHidden/>
          </w:rPr>
          <w:fldChar w:fldCharType="separate"/>
        </w:r>
        <w:r w:rsidR="00C207BD">
          <w:rPr>
            <w:noProof/>
            <w:webHidden/>
          </w:rPr>
          <w:t>65</w:t>
        </w:r>
        <w:r>
          <w:rPr>
            <w:noProof/>
            <w:webHidden/>
          </w:rPr>
          <w:fldChar w:fldCharType="end"/>
        </w:r>
      </w:hyperlink>
    </w:p>
    <w:p w14:paraId="729E63EE" w14:textId="77777777" w:rsidR="00AE74F4" w:rsidRDefault="00AE74F4">
      <w:pPr>
        <w:pStyle w:val="TOC4"/>
        <w:tabs>
          <w:tab w:val="right" w:leader="dot" w:pos="9350"/>
        </w:tabs>
        <w:rPr>
          <w:rFonts w:eastAsiaTheme="minorEastAsia"/>
          <w:noProof/>
          <w:szCs w:val="22"/>
        </w:rPr>
      </w:pPr>
      <w:hyperlink w:anchor="_Toc256375067" w:history="1">
        <w:r w:rsidRPr="007859DF">
          <w:rPr>
            <w:rStyle w:val="Hyperlink"/>
            <w:noProof/>
            <w:lang w:bidi="en-US"/>
          </w:rPr>
          <w:t>References</w:t>
        </w:r>
        <w:r>
          <w:rPr>
            <w:noProof/>
            <w:webHidden/>
          </w:rPr>
          <w:tab/>
        </w:r>
        <w:r>
          <w:rPr>
            <w:noProof/>
            <w:webHidden/>
          </w:rPr>
          <w:fldChar w:fldCharType="begin"/>
        </w:r>
        <w:r>
          <w:rPr>
            <w:noProof/>
            <w:webHidden/>
          </w:rPr>
          <w:instrText xml:space="preserve"> PAGEREF _Toc256375067 \h </w:instrText>
        </w:r>
        <w:r>
          <w:rPr>
            <w:noProof/>
            <w:webHidden/>
          </w:rPr>
        </w:r>
        <w:r>
          <w:rPr>
            <w:noProof/>
            <w:webHidden/>
          </w:rPr>
          <w:fldChar w:fldCharType="separate"/>
        </w:r>
        <w:r w:rsidR="00C207BD">
          <w:rPr>
            <w:noProof/>
            <w:webHidden/>
          </w:rPr>
          <w:t>66</w:t>
        </w:r>
        <w:r>
          <w:rPr>
            <w:noProof/>
            <w:webHidden/>
          </w:rPr>
          <w:fldChar w:fldCharType="end"/>
        </w:r>
      </w:hyperlink>
    </w:p>
    <w:p w14:paraId="416C8710" w14:textId="77777777" w:rsidR="00AE74F4" w:rsidRDefault="00AE74F4">
      <w:pPr>
        <w:pStyle w:val="TOC4"/>
        <w:tabs>
          <w:tab w:val="right" w:leader="dot" w:pos="9350"/>
        </w:tabs>
        <w:rPr>
          <w:rFonts w:eastAsiaTheme="minorEastAsia"/>
          <w:noProof/>
          <w:szCs w:val="22"/>
        </w:rPr>
      </w:pPr>
      <w:hyperlink w:anchor="_Toc256375068" w:history="1">
        <w:r w:rsidRPr="007859DF">
          <w:rPr>
            <w:rStyle w:val="Hyperlink"/>
            <w:noProof/>
            <w:lang w:bidi="en-US"/>
          </w:rPr>
          <w:t>Concept Sketches</w:t>
        </w:r>
        <w:r>
          <w:rPr>
            <w:noProof/>
            <w:webHidden/>
          </w:rPr>
          <w:tab/>
        </w:r>
        <w:r>
          <w:rPr>
            <w:noProof/>
            <w:webHidden/>
          </w:rPr>
          <w:fldChar w:fldCharType="begin"/>
        </w:r>
        <w:r>
          <w:rPr>
            <w:noProof/>
            <w:webHidden/>
          </w:rPr>
          <w:instrText xml:space="preserve"> PAGEREF _Toc256375068 \h </w:instrText>
        </w:r>
        <w:r>
          <w:rPr>
            <w:noProof/>
            <w:webHidden/>
          </w:rPr>
        </w:r>
        <w:r>
          <w:rPr>
            <w:noProof/>
            <w:webHidden/>
          </w:rPr>
          <w:fldChar w:fldCharType="separate"/>
        </w:r>
        <w:r w:rsidR="00C207BD">
          <w:rPr>
            <w:noProof/>
            <w:webHidden/>
          </w:rPr>
          <w:t>67</w:t>
        </w:r>
        <w:r>
          <w:rPr>
            <w:noProof/>
            <w:webHidden/>
          </w:rPr>
          <w:fldChar w:fldCharType="end"/>
        </w:r>
      </w:hyperlink>
    </w:p>
    <w:p w14:paraId="7B865656" w14:textId="77777777" w:rsidR="00AE74F4" w:rsidRDefault="00AE74F4">
      <w:pPr>
        <w:pStyle w:val="TOC3"/>
        <w:tabs>
          <w:tab w:val="right" w:leader="dot" w:pos="9350"/>
        </w:tabs>
        <w:rPr>
          <w:noProof/>
          <w:lang w:bidi="ar-SA"/>
        </w:rPr>
      </w:pPr>
      <w:hyperlink w:anchor="_Toc256375069" w:history="1">
        <w:r w:rsidRPr="007859DF">
          <w:rPr>
            <w:rStyle w:val="Hyperlink"/>
            <w:noProof/>
          </w:rPr>
          <w:t>World Style</w:t>
        </w:r>
        <w:r>
          <w:rPr>
            <w:noProof/>
            <w:webHidden/>
          </w:rPr>
          <w:tab/>
        </w:r>
        <w:r>
          <w:rPr>
            <w:noProof/>
            <w:webHidden/>
          </w:rPr>
          <w:fldChar w:fldCharType="begin"/>
        </w:r>
        <w:r>
          <w:rPr>
            <w:noProof/>
            <w:webHidden/>
          </w:rPr>
          <w:instrText xml:space="preserve"> PAGEREF _Toc256375069 \h </w:instrText>
        </w:r>
        <w:r>
          <w:rPr>
            <w:noProof/>
            <w:webHidden/>
          </w:rPr>
        </w:r>
        <w:r>
          <w:rPr>
            <w:noProof/>
            <w:webHidden/>
          </w:rPr>
          <w:fldChar w:fldCharType="separate"/>
        </w:r>
        <w:r w:rsidR="00C207BD">
          <w:rPr>
            <w:noProof/>
            <w:webHidden/>
          </w:rPr>
          <w:t>68</w:t>
        </w:r>
        <w:r>
          <w:rPr>
            <w:noProof/>
            <w:webHidden/>
          </w:rPr>
          <w:fldChar w:fldCharType="end"/>
        </w:r>
      </w:hyperlink>
    </w:p>
    <w:p w14:paraId="6BAB262A" w14:textId="77777777" w:rsidR="00AE74F4" w:rsidRDefault="00AE74F4">
      <w:pPr>
        <w:pStyle w:val="TOC4"/>
        <w:tabs>
          <w:tab w:val="right" w:leader="dot" w:pos="9350"/>
        </w:tabs>
        <w:rPr>
          <w:rFonts w:eastAsiaTheme="minorEastAsia"/>
          <w:noProof/>
          <w:szCs w:val="22"/>
        </w:rPr>
      </w:pPr>
      <w:hyperlink w:anchor="_Toc256375070" w:history="1">
        <w:r w:rsidRPr="007859DF">
          <w:rPr>
            <w:rStyle w:val="Hyperlink"/>
            <w:noProof/>
            <w:lang w:bidi="en-US"/>
          </w:rPr>
          <w:t>References</w:t>
        </w:r>
        <w:r>
          <w:rPr>
            <w:noProof/>
            <w:webHidden/>
          </w:rPr>
          <w:tab/>
        </w:r>
        <w:r>
          <w:rPr>
            <w:noProof/>
            <w:webHidden/>
          </w:rPr>
          <w:fldChar w:fldCharType="begin"/>
        </w:r>
        <w:r>
          <w:rPr>
            <w:noProof/>
            <w:webHidden/>
          </w:rPr>
          <w:instrText xml:space="preserve"> PAGEREF _Toc256375070 \h </w:instrText>
        </w:r>
        <w:r>
          <w:rPr>
            <w:noProof/>
            <w:webHidden/>
          </w:rPr>
        </w:r>
        <w:r>
          <w:rPr>
            <w:noProof/>
            <w:webHidden/>
          </w:rPr>
          <w:fldChar w:fldCharType="separate"/>
        </w:r>
        <w:r w:rsidR="00C207BD">
          <w:rPr>
            <w:noProof/>
            <w:webHidden/>
          </w:rPr>
          <w:t>69</w:t>
        </w:r>
        <w:r>
          <w:rPr>
            <w:noProof/>
            <w:webHidden/>
          </w:rPr>
          <w:fldChar w:fldCharType="end"/>
        </w:r>
      </w:hyperlink>
    </w:p>
    <w:p w14:paraId="1FE3FBF1" w14:textId="77777777" w:rsidR="00AE74F4" w:rsidRDefault="00AE74F4">
      <w:pPr>
        <w:pStyle w:val="TOC2"/>
        <w:tabs>
          <w:tab w:val="right" w:leader="dot" w:pos="9350"/>
        </w:tabs>
        <w:rPr>
          <w:noProof/>
          <w:lang w:bidi="ar-SA"/>
        </w:rPr>
      </w:pPr>
      <w:hyperlink w:anchor="_Toc256375071" w:history="1">
        <w:r w:rsidRPr="007859DF">
          <w:rPr>
            <w:rStyle w:val="Hyperlink"/>
            <w:noProof/>
          </w:rPr>
          <w:t>Map Styles</w:t>
        </w:r>
        <w:r>
          <w:rPr>
            <w:noProof/>
            <w:webHidden/>
          </w:rPr>
          <w:tab/>
        </w:r>
        <w:r>
          <w:rPr>
            <w:noProof/>
            <w:webHidden/>
          </w:rPr>
          <w:fldChar w:fldCharType="begin"/>
        </w:r>
        <w:r>
          <w:rPr>
            <w:noProof/>
            <w:webHidden/>
          </w:rPr>
          <w:instrText xml:space="preserve"> PAGEREF _Toc256375071 \h </w:instrText>
        </w:r>
        <w:r>
          <w:rPr>
            <w:noProof/>
            <w:webHidden/>
          </w:rPr>
        </w:r>
        <w:r>
          <w:rPr>
            <w:noProof/>
            <w:webHidden/>
          </w:rPr>
          <w:fldChar w:fldCharType="separate"/>
        </w:r>
        <w:r w:rsidR="00C207BD">
          <w:rPr>
            <w:noProof/>
            <w:webHidden/>
          </w:rPr>
          <w:t>71</w:t>
        </w:r>
        <w:r>
          <w:rPr>
            <w:noProof/>
            <w:webHidden/>
          </w:rPr>
          <w:fldChar w:fldCharType="end"/>
        </w:r>
      </w:hyperlink>
    </w:p>
    <w:p w14:paraId="08450892" w14:textId="77777777" w:rsidR="00AE74F4" w:rsidRDefault="00AE74F4">
      <w:pPr>
        <w:pStyle w:val="TOC3"/>
        <w:tabs>
          <w:tab w:val="right" w:leader="dot" w:pos="9350"/>
        </w:tabs>
        <w:rPr>
          <w:noProof/>
          <w:lang w:bidi="ar-SA"/>
        </w:rPr>
      </w:pPr>
      <w:hyperlink w:anchor="_Toc256375072" w:history="1">
        <w:r w:rsidRPr="007859DF">
          <w:rPr>
            <w:rStyle w:val="Hyperlink"/>
            <w:noProof/>
          </w:rPr>
          <w:t>The Future Proficient Soldier Academy</w:t>
        </w:r>
        <w:r>
          <w:rPr>
            <w:noProof/>
            <w:webHidden/>
          </w:rPr>
          <w:tab/>
        </w:r>
        <w:r>
          <w:rPr>
            <w:noProof/>
            <w:webHidden/>
          </w:rPr>
          <w:fldChar w:fldCharType="begin"/>
        </w:r>
        <w:r>
          <w:rPr>
            <w:noProof/>
            <w:webHidden/>
          </w:rPr>
          <w:instrText xml:space="preserve"> PAGEREF _Toc256375072 \h </w:instrText>
        </w:r>
        <w:r>
          <w:rPr>
            <w:noProof/>
            <w:webHidden/>
          </w:rPr>
        </w:r>
        <w:r>
          <w:rPr>
            <w:noProof/>
            <w:webHidden/>
          </w:rPr>
          <w:fldChar w:fldCharType="separate"/>
        </w:r>
        <w:r w:rsidR="00C207BD">
          <w:rPr>
            <w:noProof/>
            <w:webHidden/>
          </w:rPr>
          <w:t>71</w:t>
        </w:r>
        <w:r>
          <w:rPr>
            <w:noProof/>
            <w:webHidden/>
          </w:rPr>
          <w:fldChar w:fldCharType="end"/>
        </w:r>
      </w:hyperlink>
    </w:p>
    <w:p w14:paraId="5B668F78" w14:textId="77777777" w:rsidR="00AE74F4" w:rsidRDefault="00AE74F4">
      <w:pPr>
        <w:pStyle w:val="TOC4"/>
        <w:tabs>
          <w:tab w:val="right" w:leader="dot" w:pos="9350"/>
        </w:tabs>
        <w:rPr>
          <w:rFonts w:eastAsiaTheme="minorEastAsia"/>
          <w:noProof/>
          <w:szCs w:val="22"/>
        </w:rPr>
      </w:pPr>
      <w:hyperlink w:anchor="_Toc256375073" w:history="1">
        <w:r w:rsidRPr="007859DF">
          <w:rPr>
            <w:rStyle w:val="Hyperlink"/>
            <w:noProof/>
            <w:lang w:bidi="en-US"/>
          </w:rPr>
          <w:t>References</w:t>
        </w:r>
        <w:r>
          <w:rPr>
            <w:noProof/>
            <w:webHidden/>
          </w:rPr>
          <w:tab/>
        </w:r>
        <w:r>
          <w:rPr>
            <w:noProof/>
            <w:webHidden/>
          </w:rPr>
          <w:fldChar w:fldCharType="begin"/>
        </w:r>
        <w:r>
          <w:rPr>
            <w:noProof/>
            <w:webHidden/>
          </w:rPr>
          <w:instrText xml:space="preserve"> PAGEREF _Toc256375073 \h </w:instrText>
        </w:r>
        <w:r>
          <w:rPr>
            <w:noProof/>
            <w:webHidden/>
          </w:rPr>
        </w:r>
        <w:r>
          <w:rPr>
            <w:noProof/>
            <w:webHidden/>
          </w:rPr>
          <w:fldChar w:fldCharType="separate"/>
        </w:r>
        <w:r w:rsidR="00C207BD">
          <w:rPr>
            <w:noProof/>
            <w:webHidden/>
          </w:rPr>
          <w:t>72</w:t>
        </w:r>
        <w:r>
          <w:rPr>
            <w:noProof/>
            <w:webHidden/>
          </w:rPr>
          <w:fldChar w:fldCharType="end"/>
        </w:r>
      </w:hyperlink>
    </w:p>
    <w:p w14:paraId="089AE4E9" w14:textId="77777777" w:rsidR="00AE74F4" w:rsidRDefault="00AE74F4">
      <w:pPr>
        <w:pStyle w:val="TOC3"/>
        <w:tabs>
          <w:tab w:val="right" w:leader="dot" w:pos="9350"/>
        </w:tabs>
        <w:rPr>
          <w:noProof/>
          <w:lang w:bidi="ar-SA"/>
        </w:rPr>
      </w:pPr>
      <w:hyperlink w:anchor="_Toc256375074" w:history="1">
        <w:r w:rsidRPr="007859DF">
          <w:rPr>
            <w:rStyle w:val="Hyperlink"/>
            <w:noProof/>
          </w:rPr>
          <w:t>The Appendage Conservation Front Wing</w:t>
        </w:r>
        <w:r>
          <w:rPr>
            <w:noProof/>
            <w:webHidden/>
          </w:rPr>
          <w:tab/>
        </w:r>
        <w:r>
          <w:rPr>
            <w:noProof/>
            <w:webHidden/>
          </w:rPr>
          <w:fldChar w:fldCharType="begin"/>
        </w:r>
        <w:r>
          <w:rPr>
            <w:noProof/>
            <w:webHidden/>
          </w:rPr>
          <w:instrText xml:space="preserve"> PAGEREF _Toc256375074 \h </w:instrText>
        </w:r>
        <w:r>
          <w:rPr>
            <w:noProof/>
            <w:webHidden/>
          </w:rPr>
        </w:r>
        <w:r>
          <w:rPr>
            <w:noProof/>
            <w:webHidden/>
          </w:rPr>
          <w:fldChar w:fldCharType="separate"/>
        </w:r>
        <w:r w:rsidR="00C207BD">
          <w:rPr>
            <w:noProof/>
            <w:webHidden/>
          </w:rPr>
          <w:t>73</w:t>
        </w:r>
        <w:r>
          <w:rPr>
            <w:noProof/>
            <w:webHidden/>
          </w:rPr>
          <w:fldChar w:fldCharType="end"/>
        </w:r>
      </w:hyperlink>
    </w:p>
    <w:p w14:paraId="394C6ADA" w14:textId="77777777" w:rsidR="00AE74F4" w:rsidRDefault="00AE74F4">
      <w:pPr>
        <w:pStyle w:val="TOC4"/>
        <w:tabs>
          <w:tab w:val="right" w:leader="dot" w:pos="9350"/>
        </w:tabs>
        <w:rPr>
          <w:rFonts w:eastAsiaTheme="minorEastAsia"/>
          <w:noProof/>
          <w:szCs w:val="22"/>
        </w:rPr>
      </w:pPr>
      <w:hyperlink w:anchor="_Toc256375075" w:history="1">
        <w:r w:rsidRPr="007859DF">
          <w:rPr>
            <w:rStyle w:val="Hyperlink"/>
            <w:noProof/>
            <w:lang w:bidi="en-US"/>
          </w:rPr>
          <w:t>References</w:t>
        </w:r>
        <w:r>
          <w:rPr>
            <w:noProof/>
            <w:webHidden/>
          </w:rPr>
          <w:tab/>
        </w:r>
        <w:r>
          <w:rPr>
            <w:noProof/>
            <w:webHidden/>
          </w:rPr>
          <w:fldChar w:fldCharType="begin"/>
        </w:r>
        <w:r>
          <w:rPr>
            <w:noProof/>
            <w:webHidden/>
          </w:rPr>
          <w:instrText xml:space="preserve"> PAGEREF _Toc256375075 \h </w:instrText>
        </w:r>
        <w:r>
          <w:rPr>
            <w:noProof/>
            <w:webHidden/>
          </w:rPr>
        </w:r>
        <w:r>
          <w:rPr>
            <w:noProof/>
            <w:webHidden/>
          </w:rPr>
          <w:fldChar w:fldCharType="separate"/>
        </w:r>
        <w:r w:rsidR="00C207BD">
          <w:rPr>
            <w:noProof/>
            <w:webHidden/>
          </w:rPr>
          <w:t>74</w:t>
        </w:r>
        <w:r>
          <w:rPr>
            <w:noProof/>
            <w:webHidden/>
          </w:rPr>
          <w:fldChar w:fldCharType="end"/>
        </w:r>
      </w:hyperlink>
    </w:p>
    <w:p w14:paraId="43AC0D7A" w14:textId="77777777" w:rsidR="00AE74F4" w:rsidRDefault="00AE74F4">
      <w:pPr>
        <w:pStyle w:val="TOC3"/>
        <w:tabs>
          <w:tab w:val="right" w:leader="dot" w:pos="9350"/>
        </w:tabs>
        <w:rPr>
          <w:noProof/>
          <w:lang w:bidi="ar-SA"/>
        </w:rPr>
      </w:pPr>
      <w:hyperlink w:anchor="_Toc256375076" w:history="1">
        <w:r w:rsidRPr="007859DF">
          <w:rPr>
            <w:rStyle w:val="Hyperlink"/>
            <w:noProof/>
          </w:rPr>
          <w:t>The Academy Wing</w:t>
        </w:r>
        <w:r>
          <w:rPr>
            <w:noProof/>
            <w:webHidden/>
          </w:rPr>
          <w:tab/>
        </w:r>
        <w:r>
          <w:rPr>
            <w:noProof/>
            <w:webHidden/>
          </w:rPr>
          <w:fldChar w:fldCharType="begin"/>
        </w:r>
        <w:r>
          <w:rPr>
            <w:noProof/>
            <w:webHidden/>
          </w:rPr>
          <w:instrText xml:space="preserve"> PAGEREF _Toc256375076 \h </w:instrText>
        </w:r>
        <w:r>
          <w:rPr>
            <w:noProof/>
            <w:webHidden/>
          </w:rPr>
        </w:r>
        <w:r>
          <w:rPr>
            <w:noProof/>
            <w:webHidden/>
          </w:rPr>
          <w:fldChar w:fldCharType="separate"/>
        </w:r>
        <w:r w:rsidR="00C207BD">
          <w:rPr>
            <w:noProof/>
            <w:webHidden/>
          </w:rPr>
          <w:t>75</w:t>
        </w:r>
        <w:r>
          <w:rPr>
            <w:noProof/>
            <w:webHidden/>
          </w:rPr>
          <w:fldChar w:fldCharType="end"/>
        </w:r>
      </w:hyperlink>
    </w:p>
    <w:p w14:paraId="3A8DEAD2" w14:textId="77777777" w:rsidR="00AE74F4" w:rsidRDefault="00AE74F4">
      <w:pPr>
        <w:pStyle w:val="TOC4"/>
        <w:tabs>
          <w:tab w:val="right" w:leader="dot" w:pos="9350"/>
        </w:tabs>
        <w:rPr>
          <w:rFonts w:eastAsiaTheme="minorEastAsia"/>
          <w:noProof/>
          <w:szCs w:val="22"/>
        </w:rPr>
      </w:pPr>
      <w:hyperlink w:anchor="_Toc256375077" w:history="1">
        <w:r w:rsidRPr="007859DF">
          <w:rPr>
            <w:rStyle w:val="Hyperlink"/>
            <w:noProof/>
            <w:lang w:bidi="en-US"/>
          </w:rPr>
          <w:t>References</w:t>
        </w:r>
        <w:r>
          <w:rPr>
            <w:noProof/>
            <w:webHidden/>
          </w:rPr>
          <w:tab/>
        </w:r>
        <w:r>
          <w:rPr>
            <w:noProof/>
            <w:webHidden/>
          </w:rPr>
          <w:fldChar w:fldCharType="begin"/>
        </w:r>
        <w:r>
          <w:rPr>
            <w:noProof/>
            <w:webHidden/>
          </w:rPr>
          <w:instrText xml:space="preserve"> PAGEREF _Toc256375077 \h </w:instrText>
        </w:r>
        <w:r>
          <w:rPr>
            <w:noProof/>
            <w:webHidden/>
          </w:rPr>
        </w:r>
        <w:r>
          <w:rPr>
            <w:noProof/>
            <w:webHidden/>
          </w:rPr>
          <w:fldChar w:fldCharType="separate"/>
        </w:r>
        <w:r w:rsidR="00C207BD">
          <w:rPr>
            <w:noProof/>
            <w:webHidden/>
          </w:rPr>
          <w:t>76</w:t>
        </w:r>
        <w:r>
          <w:rPr>
            <w:noProof/>
            <w:webHidden/>
          </w:rPr>
          <w:fldChar w:fldCharType="end"/>
        </w:r>
      </w:hyperlink>
    </w:p>
    <w:p w14:paraId="71764A89" w14:textId="77777777" w:rsidR="00AE74F4" w:rsidRDefault="00AE74F4">
      <w:pPr>
        <w:pStyle w:val="TOC3"/>
        <w:tabs>
          <w:tab w:val="right" w:leader="dot" w:pos="9350"/>
        </w:tabs>
        <w:rPr>
          <w:noProof/>
          <w:lang w:bidi="ar-SA"/>
        </w:rPr>
      </w:pPr>
      <w:hyperlink w:anchor="_Toc256375078" w:history="1">
        <w:r w:rsidRPr="007859DF">
          <w:rPr>
            <w:rStyle w:val="Hyperlink"/>
            <w:noProof/>
          </w:rPr>
          <w:t>The Society for Historical Beatdowns Wing</w:t>
        </w:r>
        <w:r>
          <w:rPr>
            <w:noProof/>
            <w:webHidden/>
          </w:rPr>
          <w:tab/>
        </w:r>
        <w:r>
          <w:rPr>
            <w:noProof/>
            <w:webHidden/>
          </w:rPr>
          <w:fldChar w:fldCharType="begin"/>
        </w:r>
        <w:r>
          <w:rPr>
            <w:noProof/>
            <w:webHidden/>
          </w:rPr>
          <w:instrText xml:space="preserve"> PAGEREF _Toc256375078 \h </w:instrText>
        </w:r>
        <w:r>
          <w:rPr>
            <w:noProof/>
            <w:webHidden/>
          </w:rPr>
        </w:r>
        <w:r>
          <w:rPr>
            <w:noProof/>
            <w:webHidden/>
          </w:rPr>
          <w:fldChar w:fldCharType="separate"/>
        </w:r>
        <w:r w:rsidR="00C207BD">
          <w:rPr>
            <w:noProof/>
            <w:webHidden/>
          </w:rPr>
          <w:t>76</w:t>
        </w:r>
        <w:r>
          <w:rPr>
            <w:noProof/>
            <w:webHidden/>
          </w:rPr>
          <w:fldChar w:fldCharType="end"/>
        </w:r>
      </w:hyperlink>
    </w:p>
    <w:p w14:paraId="62165836" w14:textId="77777777" w:rsidR="00AE74F4" w:rsidRDefault="00AE74F4">
      <w:pPr>
        <w:pStyle w:val="TOC4"/>
        <w:tabs>
          <w:tab w:val="right" w:leader="dot" w:pos="9350"/>
        </w:tabs>
        <w:rPr>
          <w:rFonts w:eastAsiaTheme="minorEastAsia"/>
          <w:noProof/>
          <w:szCs w:val="22"/>
        </w:rPr>
      </w:pPr>
      <w:hyperlink w:anchor="_Toc256375079" w:history="1">
        <w:r w:rsidRPr="007859DF">
          <w:rPr>
            <w:rStyle w:val="Hyperlink"/>
            <w:noProof/>
            <w:lang w:bidi="en-US"/>
          </w:rPr>
          <w:t>References</w:t>
        </w:r>
        <w:r>
          <w:rPr>
            <w:noProof/>
            <w:webHidden/>
          </w:rPr>
          <w:tab/>
        </w:r>
        <w:r>
          <w:rPr>
            <w:noProof/>
            <w:webHidden/>
          </w:rPr>
          <w:fldChar w:fldCharType="begin"/>
        </w:r>
        <w:r>
          <w:rPr>
            <w:noProof/>
            <w:webHidden/>
          </w:rPr>
          <w:instrText xml:space="preserve"> PAGEREF _Toc256375079 \h </w:instrText>
        </w:r>
        <w:r>
          <w:rPr>
            <w:noProof/>
            <w:webHidden/>
          </w:rPr>
        </w:r>
        <w:r>
          <w:rPr>
            <w:noProof/>
            <w:webHidden/>
          </w:rPr>
          <w:fldChar w:fldCharType="separate"/>
        </w:r>
        <w:r w:rsidR="00C207BD">
          <w:rPr>
            <w:noProof/>
            <w:webHidden/>
          </w:rPr>
          <w:t>78</w:t>
        </w:r>
        <w:r>
          <w:rPr>
            <w:noProof/>
            <w:webHidden/>
          </w:rPr>
          <w:fldChar w:fldCharType="end"/>
        </w:r>
      </w:hyperlink>
    </w:p>
    <w:p w14:paraId="0E4305C8" w14:textId="77777777" w:rsidR="00AE74F4" w:rsidRDefault="00AE74F4">
      <w:pPr>
        <w:pStyle w:val="TOC3"/>
        <w:tabs>
          <w:tab w:val="right" w:leader="dot" w:pos="9350"/>
        </w:tabs>
        <w:rPr>
          <w:noProof/>
          <w:lang w:bidi="ar-SA"/>
        </w:rPr>
      </w:pPr>
      <w:hyperlink w:anchor="_Toc256375080" w:history="1">
        <w:r w:rsidRPr="007859DF">
          <w:rPr>
            <w:rStyle w:val="Hyperlink"/>
            <w:noProof/>
          </w:rPr>
          <w:t>The Impossible Possibilities Wing</w:t>
        </w:r>
        <w:r>
          <w:rPr>
            <w:noProof/>
            <w:webHidden/>
          </w:rPr>
          <w:tab/>
        </w:r>
        <w:r>
          <w:rPr>
            <w:noProof/>
            <w:webHidden/>
          </w:rPr>
          <w:fldChar w:fldCharType="begin"/>
        </w:r>
        <w:r>
          <w:rPr>
            <w:noProof/>
            <w:webHidden/>
          </w:rPr>
          <w:instrText xml:space="preserve"> PAGEREF _Toc256375080 \h </w:instrText>
        </w:r>
        <w:r>
          <w:rPr>
            <w:noProof/>
            <w:webHidden/>
          </w:rPr>
        </w:r>
        <w:r>
          <w:rPr>
            <w:noProof/>
            <w:webHidden/>
          </w:rPr>
          <w:fldChar w:fldCharType="separate"/>
        </w:r>
        <w:r w:rsidR="00C207BD">
          <w:rPr>
            <w:noProof/>
            <w:webHidden/>
          </w:rPr>
          <w:t>79</w:t>
        </w:r>
        <w:r>
          <w:rPr>
            <w:noProof/>
            <w:webHidden/>
          </w:rPr>
          <w:fldChar w:fldCharType="end"/>
        </w:r>
      </w:hyperlink>
    </w:p>
    <w:p w14:paraId="3C418E4B" w14:textId="77777777" w:rsidR="00AE74F4" w:rsidRDefault="00AE74F4">
      <w:pPr>
        <w:pStyle w:val="TOC4"/>
        <w:tabs>
          <w:tab w:val="right" w:leader="dot" w:pos="9350"/>
        </w:tabs>
        <w:rPr>
          <w:rFonts w:eastAsiaTheme="minorEastAsia"/>
          <w:noProof/>
          <w:szCs w:val="22"/>
        </w:rPr>
      </w:pPr>
      <w:hyperlink w:anchor="_Toc256375081" w:history="1">
        <w:r w:rsidRPr="007859DF">
          <w:rPr>
            <w:rStyle w:val="Hyperlink"/>
            <w:noProof/>
            <w:lang w:bidi="en-US"/>
          </w:rPr>
          <w:t>References</w:t>
        </w:r>
        <w:r>
          <w:rPr>
            <w:noProof/>
            <w:webHidden/>
          </w:rPr>
          <w:tab/>
        </w:r>
        <w:r>
          <w:rPr>
            <w:noProof/>
            <w:webHidden/>
          </w:rPr>
          <w:fldChar w:fldCharType="begin"/>
        </w:r>
        <w:r>
          <w:rPr>
            <w:noProof/>
            <w:webHidden/>
          </w:rPr>
          <w:instrText xml:space="preserve"> PAGEREF _Toc256375081 \h </w:instrText>
        </w:r>
        <w:r>
          <w:rPr>
            <w:noProof/>
            <w:webHidden/>
          </w:rPr>
        </w:r>
        <w:r>
          <w:rPr>
            <w:noProof/>
            <w:webHidden/>
          </w:rPr>
          <w:fldChar w:fldCharType="separate"/>
        </w:r>
        <w:r w:rsidR="00C207BD">
          <w:rPr>
            <w:noProof/>
            <w:webHidden/>
          </w:rPr>
          <w:t>80</w:t>
        </w:r>
        <w:r>
          <w:rPr>
            <w:noProof/>
            <w:webHidden/>
          </w:rPr>
          <w:fldChar w:fldCharType="end"/>
        </w:r>
      </w:hyperlink>
    </w:p>
    <w:p w14:paraId="39FC9569" w14:textId="77777777" w:rsidR="00AE74F4" w:rsidRDefault="00AE74F4">
      <w:pPr>
        <w:pStyle w:val="TOC2"/>
        <w:tabs>
          <w:tab w:val="right" w:leader="dot" w:pos="9350"/>
        </w:tabs>
        <w:rPr>
          <w:noProof/>
          <w:lang w:bidi="ar-SA"/>
        </w:rPr>
      </w:pPr>
      <w:hyperlink w:anchor="_Toc256375082" w:history="1">
        <w:r w:rsidRPr="007859DF">
          <w:rPr>
            <w:rStyle w:val="Hyperlink"/>
            <w:noProof/>
          </w:rPr>
          <w:t>Scenes</w:t>
        </w:r>
        <w:r>
          <w:rPr>
            <w:noProof/>
            <w:webHidden/>
          </w:rPr>
          <w:tab/>
        </w:r>
        <w:r>
          <w:rPr>
            <w:noProof/>
            <w:webHidden/>
          </w:rPr>
          <w:fldChar w:fldCharType="begin"/>
        </w:r>
        <w:r>
          <w:rPr>
            <w:noProof/>
            <w:webHidden/>
          </w:rPr>
          <w:instrText xml:space="preserve"> PAGEREF _Toc256375082 \h </w:instrText>
        </w:r>
        <w:r>
          <w:rPr>
            <w:noProof/>
            <w:webHidden/>
          </w:rPr>
        </w:r>
        <w:r>
          <w:rPr>
            <w:noProof/>
            <w:webHidden/>
          </w:rPr>
          <w:fldChar w:fldCharType="separate"/>
        </w:r>
        <w:r w:rsidR="00C207BD">
          <w:rPr>
            <w:noProof/>
            <w:webHidden/>
          </w:rPr>
          <w:t>81</w:t>
        </w:r>
        <w:r>
          <w:rPr>
            <w:noProof/>
            <w:webHidden/>
          </w:rPr>
          <w:fldChar w:fldCharType="end"/>
        </w:r>
      </w:hyperlink>
    </w:p>
    <w:p w14:paraId="29FC9F88" w14:textId="77777777" w:rsidR="00AE74F4" w:rsidRDefault="00AE74F4">
      <w:pPr>
        <w:pStyle w:val="TOC3"/>
        <w:tabs>
          <w:tab w:val="right" w:leader="dot" w:pos="9350"/>
        </w:tabs>
        <w:rPr>
          <w:noProof/>
          <w:lang w:bidi="ar-SA"/>
        </w:rPr>
      </w:pPr>
      <w:hyperlink w:anchor="_Toc256375083" w:history="1">
        <w:r w:rsidRPr="007859DF">
          <w:rPr>
            <w:rStyle w:val="Hyperlink"/>
            <w:noProof/>
          </w:rPr>
          <w:t>Test Render: The Sorting Room</w:t>
        </w:r>
        <w:r>
          <w:rPr>
            <w:noProof/>
            <w:webHidden/>
          </w:rPr>
          <w:tab/>
        </w:r>
        <w:r>
          <w:rPr>
            <w:noProof/>
            <w:webHidden/>
          </w:rPr>
          <w:fldChar w:fldCharType="begin"/>
        </w:r>
        <w:r>
          <w:rPr>
            <w:noProof/>
            <w:webHidden/>
          </w:rPr>
          <w:instrText xml:space="preserve"> PAGEREF _Toc256375083 \h </w:instrText>
        </w:r>
        <w:r>
          <w:rPr>
            <w:noProof/>
            <w:webHidden/>
          </w:rPr>
        </w:r>
        <w:r>
          <w:rPr>
            <w:noProof/>
            <w:webHidden/>
          </w:rPr>
          <w:fldChar w:fldCharType="separate"/>
        </w:r>
        <w:r w:rsidR="00C207BD">
          <w:rPr>
            <w:noProof/>
            <w:webHidden/>
          </w:rPr>
          <w:t>81</w:t>
        </w:r>
        <w:r>
          <w:rPr>
            <w:noProof/>
            <w:webHidden/>
          </w:rPr>
          <w:fldChar w:fldCharType="end"/>
        </w:r>
      </w:hyperlink>
    </w:p>
    <w:p w14:paraId="5B80FBB2" w14:textId="77777777" w:rsidR="00AE74F4" w:rsidRDefault="00AE74F4">
      <w:pPr>
        <w:pStyle w:val="TOC2"/>
        <w:tabs>
          <w:tab w:val="right" w:leader="dot" w:pos="9350"/>
        </w:tabs>
        <w:rPr>
          <w:noProof/>
          <w:lang w:bidi="ar-SA"/>
        </w:rPr>
      </w:pPr>
      <w:hyperlink w:anchor="_Toc256375084" w:history="1">
        <w:r w:rsidRPr="007859DF">
          <w:rPr>
            <w:rStyle w:val="Hyperlink"/>
            <w:noProof/>
          </w:rPr>
          <w:t>Models and Textures</w:t>
        </w:r>
        <w:r>
          <w:rPr>
            <w:noProof/>
            <w:webHidden/>
          </w:rPr>
          <w:tab/>
        </w:r>
        <w:r>
          <w:rPr>
            <w:noProof/>
            <w:webHidden/>
          </w:rPr>
          <w:fldChar w:fldCharType="begin"/>
        </w:r>
        <w:r>
          <w:rPr>
            <w:noProof/>
            <w:webHidden/>
          </w:rPr>
          <w:instrText xml:space="preserve"> PAGEREF _Toc256375084 \h </w:instrText>
        </w:r>
        <w:r>
          <w:rPr>
            <w:noProof/>
            <w:webHidden/>
          </w:rPr>
        </w:r>
        <w:r>
          <w:rPr>
            <w:noProof/>
            <w:webHidden/>
          </w:rPr>
          <w:fldChar w:fldCharType="separate"/>
        </w:r>
        <w:r w:rsidR="00C207BD">
          <w:rPr>
            <w:noProof/>
            <w:webHidden/>
          </w:rPr>
          <w:t>84</w:t>
        </w:r>
        <w:r>
          <w:rPr>
            <w:noProof/>
            <w:webHidden/>
          </w:rPr>
          <w:fldChar w:fldCharType="end"/>
        </w:r>
      </w:hyperlink>
    </w:p>
    <w:p w14:paraId="7E44CCF4" w14:textId="77777777" w:rsidR="00AE74F4" w:rsidRDefault="00AE74F4">
      <w:pPr>
        <w:pStyle w:val="TOC3"/>
        <w:tabs>
          <w:tab w:val="right" w:leader="dot" w:pos="9350"/>
        </w:tabs>
        <w:rPr>
          <w:noProof/>
          <w:lang w:bidi="ar-SA"/>
        </w:rPr>
      </w:pPr>
      <w:hyperlink w:anchor="_Toc256375085" w:history="1">
        <w:r w:rsidRPr="007859DF">
          <w:rPr>
            <w:rStyle w:val="Hyperlink"/>
            <w:noProof/>
          </w:rPr>
          <w:t>Player Avatar</w:t>
        </w:r>
        <w:r>
          <w:rPr>
            <w:noProof/>
            <w:webHidden/>
          </w:rPr>
          <w:tab/>
        </w:r>
        <w:r>
          <w:rPr>
            <w:noProof/>
            <w:webHidden/>
          </w:rPr>
          <w:fldChar w:fldCharType="begin"/>
        </w:r>
        <w:r>
          <w:rPr>
            <w:noProof/>
            <w:webHidden/>
          </w:rPr>
          <w:instrText xml:space="preserve"> PAGEREF _Toc256375085 \h </w:instrText>
        </w:r>
        <w:r>
          <w:rPr>
            <w:noProof/>
            <w:webHidden/>
          </w:rPr>
        </w:r>
        <w:r>
          <w:rPr>
            <w:noProof/>
            <w:webHidden/>
          </w:rPr>
          <w:fldChar w:fldCharType="separate"/>
        </w:r>
        <w:r w:rsidR="00C207BD">
          <w:rPr>
            <w:noProof/>
            <w:webHidden/>
          </w:rPr>
          <w:t>84</w:t>
        </w:r>
        <w:r>
          <w:rPr>
            <w:noProof/>
            <w:webHidden/>
          </w:rPr>
          <w:fldChar w:fldCharType="end"/>
        </w:r>
      </w:hyperlink>
    </w:p>
    <w:p w14:paraId="30779F0F" w14:textId="77777777" w:rsidR="00AE74F4" w:rsidRDefault="00AE74F4">
      <w:pPr>
        <w:pStyle w:val="TOC3"/>
        <w:tabs>
          <w:tab w:val="right" w:leader="dot" w:pos="9350"/>
        </w:tabs>
        <w:rPr>
          <w:noProof/>
          <w:lang w:bidi="ar-SA"/>
        </w:rPr>
      </w:pPr>
      <w:hyperlink w:anchor="_Toc256375086" w:history="1">
        <w:r w:rsidRPr="007859DF">
          <w:rPr>
            <w:rStyle w:val="Hyperlink"/>
            <w:noProof/>
          </w:rPr>
          <w:t>Weapons</w:t>
        </w:r>
        <w:r>
          <w:rPr>
            <w:noProof/>
            <w:webHidden/>
          </w:rPr>
          <w:tab/>
        </w:r>
        <w:r>
          <w:rPr>
            <w:noProof/>
            <w:webHidden/>
          </w:rPr>
          <w:fldChar w:fldCharType="begin"/>
        </w:r>
        <w:r>
          <w:rPr>
            <w:noProof/>
            <w:webHidden/>
          </w:rPr>
          <w:instrText xml:space="preserve"> PAGEREF _Toc256375086 \h </w:instrText>
        </w:r>
        <w:r>
          <w:rPr>
            <w:noProof/>
            <w:webHidden/>
          </w:rPr>
        </w:r>
        <w:r>
          <w:rPr>
            <w:noProof/>
            <w:webHidden/>
          </w:rPr>
          <w:fldChar w:fldCharType="separate"/>
        </w:r>
        <w:r w:rsidR="00C207BD">
          <w:rPr>
            <w:noProof/>
            <w:webHidden/>
          </w:rPr>
          <w:t>85</w:t>
        </w:r>
        <w:r>
          <w:rPr>
            <w:noProof/>
            <w:webHidden/>
          </w:rPr>
          <w:fldChar w:fldCharType="end"/>
        </w:r>
      </w:hyperlink>
    </w:p>
    <w:p w14:paraId="781DC402" w14:textId="77777777" w:rsidR="00AE74F4" w:rsidRDefault="00AE74F4">
      <w:pPr>
        <w:pStyle w:val="TOC5"/>
        <w:tabs>
          <w:tab w:val="right" w:leader="dot" w:pos="9350"/>
        </w:tabs>
        <w:rPr>
          <w:rFonts w:eastAsiaTheme="minorEastAsia"/>
          <w:noProof/>
          <w:szCs w:val="22"/>
        </w:rPr>
      </w:pPr>
      <w:hyperlink w:anchor="_Toc256375087" w:history="1">
        <w:r w:rsidRPr="007859DF">
          <w:rPr>
            <w:rStyle w:val="Hyperlink"/>
            <w:noProof/>
            <w:lang w:bidi="en-US"/>
          </w:rPr>
          <w:t>Modifier Launcher</w:t>
        </w:r>
        <w:r>
          <w:rPr>
            <w:noProof/>
            <w:webHidden/>
          </w:rPr>
          <w:tab/>
        </w:r>
        <w:r>
          <w:rPr>
            <w:noProof/>
            <w:webHidden/>
          </w:rPr>
          <w:fldChar w:fldCharType="begin"/>
        </w:r>
        <w:r>
          <w:rPr>
            <w:noProof/>
            <w:webHidden/>
          </w:rPr>
          <w:instrText xml:space="preserve"> PAGEREF _Toc256375087 \h </w:instrText>
        </w:r>
        <w:r>
          <w:rPr>
            <w:noProof/>
            <w:webHidden/>
          </w:rPr>
        </w:r>
        <w:r>
          <w:rPr>
            <w:noProof/>
            <w:webHidden/>
          </w:rPr>
          <w:fldChar w:fldCharType="separate"/>
        </w:r>
        <w:r w:rsidR="00C207BD">
          <w:rPr>
            <w:noProof/>
            <w:webHidden/>
          </w:rPr>
          <w:t>85</w:t>
        </w:r>
        <w:r>
          <w:rPr>
            <w:noProof/>
            <w:webHidden/>
          </w:rPr>
          <w:fldChar w:fldCharType="end"/>
        </w:r>
      </w:hyperlink>
    </w:p>
    <w:p w14:paraId="28F57E75" w14:textId="77777777" w:rsidR="00AE74F4" w:rsidRDefault="00AE74F4">
      <w:pPr>
        <w:pStyle w:val="TOC5"/>
        <w:tabs>
          <w:tab w:val="right" w:leader="dot" w:pos="9350"/>
        </w:tabs>
        <w:rPr>
          <w:rFonts w:eastAsiaTheme="minorEastAsia"/>
          <w:noProof/>
          <w:szCs w:val="22"/>
        </w:rPr>
      </w:pPr>
      <w:hyperlink w:anchor="_Toc256375088" w:history="1">
        <w:r w:rsidRPr="007859DF">
          <w:rPr>
            <w:rStyle w:val="Hyperlink"/>
            <w:noProof/>
            <w:lang w:bidi="en-US"/>
          </w:rPr>
          <w:t>Nullifier Weapon</w:t>
        </w:r>
        <w:r>
          <w:rPr>
            <w:noProof/>
            <w:webHidden/>
          </w:rPr>
          <w:tab/>
        </w:r>
        <w:r>
          <w:rPr>
            <w:noProof/>
            <w:webHidden/>
          </w:rPr>
          <w:fldChar w:fldCharType="begin"/>
        </w:r>
        <w:r>
          <w:rPr>
            <w:noProof/>
            <w:webHidden/>
          </w:rPr>
          <w:instrText xml:space="preserve"> PAGEREF _Toc256375088 \h </w:instrText>
        </w:r>
        <w:r>
          <w:rPr>
            <w:noProof/>
            <w:webHidden/>
          </w:rPr>
        </w:r>
        <w:r>
          <w:rPr>
            <w:noProof/>
            <w:webHidden/>
          </w:rPr>
          <w:fldChar w:fldCharType="separate"/>
        </w:r>
        <w:r w:rsidR="00C207BD">
          <w:rPr>
            <w:noProof/>
            <w:webHidden/>
          </w:rPr>
          <w:t>86</w:t>
        </w:r>
        <w:r>
          <w:rPr>
            <w:noProof/>
            <w:webHidden/>
          </w:rPr>
          <w:fldChar w:fldCharType="end"/>
        </w:r>
      </w:hyperlink>
    </w:p>
    <w:p w14:paraId="6D012066" w14:textId="77777777" w:rsidR="00AE74F4" w:rsidRDefault="00AE74F4">
      <w:pPr>
        <w:pStyle w:val="TOC5"/>
        <w:tabs>
          <w:tab w:val="right" w:leader="dot" w:pos="9350"/>
        </w:tabs>
        <w:rPr>
          <w:rFonts w:eastAsiaTheme="minorEastAsia"/>
          <w:noProof/>
          <w:szCs w:val="22"/>
        </w:rPr>
      </w:pPr>
      <w:hyperlink w:anchor="_Toc256375089" w:history="1">
        <w:r w:rsidRPr="007859DF">
          <w:rPr>
            <w:rStyle w:val="Hyperlink"/>
            <w:noProof/>
            <w:lang w:bidi="en-US"/>
          </w:rPr>
          <w:t>Pistol "The Small Bang"</w:t>
        </w:r>
        <w:r>
          <w:rPr>
            <w:noProof/>
            <w:webHidden/>
          </w:rPr>
          <w:tab/>
        </w:r>
        <w:r>
          <w:rPr>
            <w:noProof/>
            <w:webHidden/>
          </w:rPr>
          <w:fldChar w:fldCharType="begin"/>
        </w:r>
        <w:r>
          <w:rPr>
            <w:noProof/>
            <w:webHidden/>
          </w:rPr>
          <w:instrText xml:space="preserve"> PAGEREF _Toc256375089 \h </w:instrText>
        </w:r>
        <w:r>
          <w:rPr>
            <w:noProof/>
            <w:webHidden/>
          </w:rPr>
        </w:r>
        <w:r>
          <w:rPr>
            <w:noProof/>
            <w:webHidden/>
          </w:rPr>
          <w:fldChar w:fldCharType="separate"/>
        </w:r>
        <w:r w:rsidR="00C207BD">
          <w:rPr>
            <w:noProof/>
            <w:webHidden/>
          </w:rPr>
          <w:t>86</w:t>
        </w:r>
        <w:r>
          <w:rPr>
            <w:noProof/>
            <w:webHidden/>
          </w:rPr>
          <w:fldChar w:fldCharType="end"/>
        </w:r>
      </w:hyperlink>
    </w:p>
    <w:p w14:paraId="5F44D759" w14:textId="77777777" w:rsidR="00AE74F4" w:rsidRDefault="00AE74F4">
      <w:pPr>
        <w:pStyle w:val="TOC5"/>
        <w:tabs>
          <w:tab w:val="right" w:leader="dot" w:pos="9350"/>
        </w:tabs>
        <w:rPr>
          <w:rFonts w:eastAsiaTheme="minorEastAsia"/>
          <w:noProof/>
          <w:szCs w:val="22"/>
        </w:rPr>
      </w:pPr>
      <w:hyperlink w:anchor="_Toc256375090" w:history="1">
        <w:r w:rsidRPr="007859DF">
          <w:rPr>
            <w:rStyle w:val="Hyperlink"/>
            <w:noProof/>
            <w:lang w:bidi="en-US"/>
          </w:rPr>
          <w:t>Sniper Rifle "Binocular Sniper Rifle"</w:t>
        </w:r>
        <w:r>
          <w:rPr>
            <w:noProof/>
            <w:webHidden/>
          </w:rPr>
          <w:tab/>
        </w:r>
        <w:r>
          <w:rPr>
            <w:noProof/>
            <w:webHidden/>
          </w:rPr>
          <w:fldChar w:fldCharType="begin"/>
        </w:r>
        <w:r>
          <w:rPr>
            <w:noProof/>
            <w:webHidden/>
          </w:rPr>
          <w:instrText xml:space="preserve"> PAGEREF _Toc256375090 \h </w:instrText>
        </w:r>
        <w:r>
          <w:rPr>
            <w:noProof/>
            <w:webHidden/>
          </w:rPr>
        </w:r>
        <w:r>
          <w:rPr>
            <w:noProof/>
            <w:webHidden/>
          </w:rPr>
          <w:fldChar w:fldCharType="separate"/>
        </w:r>
        <w:r w:rsidR="00C207BD">
          <w:rPr>
            <w:noProof/>
            <w:webHidden/>
          </w:rPr>
          <w:t>86</w:t>
        </w:r>
        <w:r>
          <w:rPr>
            <w:noProof/>
            <w:webHidden/>
          </w:rPr>
          <w:fldChar w:fldCharType="end"/>
        </w:r>
      </w:hyperlink>
    </w:p>
    <w:p w14:paraId="6F06598E" w14:textId="77777777" w:rsidR="00AE74F4" w:rsidRDefault="00AE74F4">
      <w:pPr>
        <w:pStyle w:val="TOC5"/>
        <w:tabs>
          <w:tab w:val="right" w:leader="dot" w:pos="9350"/>
        </w:tabs>
        <w:rPr>
          <w:rFonts w:eastAsiaTheme="minorEastAsia"/>
          <w:noProof/>
          <w:szCs w:val="22"/>
        </w:rPr>
      </w:pPr>
      <w:hyperlink w:anchor="_Toc256375091" w:history="1">
        <w:r w:rsidRPr="007859DF">
          <w:rPr>
            <w:rStyle w:val="Hyperlink"/>
            <w:noProof/>
            <w:lang w:bidi="en-US"/>
          </w:rPr>
          <w:t>Explosive Projectile Weapon "Cannon Gun"</w:t>
        </w:r>
        <w:r>
          <w:rPr>
            <w:noProof/>
            <w:webHidden/>
          </w:rPr>
          <w:tab/>
        </w:r>
        <w:r>
          <w:rPr>
            <w:noProof/>
            <w:webHidden/>
          </w:rPr>
          <w:fldChar w:fldCharType="begin"/>
        </w:r>
        <w:r>
          <w:rPr>
            <w:noProof/>
            <w:webHidden/>
          </w:rPr>
          <w:instrText xml:space="preserve"> PAGEREF _Toc256375091 \h </w:instrText>
        </w:r>
        <w:r>
          <w:rPr>
            <w:noProof/>
            <w:webHidden/>
          </w:rPr>
        </w:r>
        <w:r>
          <w:rPr>
            <w:noProof/>
            <w:webHidden/>
          </w:rPr>
          <w:fldChar w:fldCharType="separate"/>
        </w:r>
        <w:r w:rsidR="00C207BD">
          <w:rPr>
            <w:noProof/>
            <w:webHidden/>
          </w:rPr>
          <w:t>87</w:t>
        </w:r>
        <w:r>
          <w:rPr>
            <w:noProof/>
            <w:webHidden/>
          </w:rPr>
          <w:fldChar w:fldCharType="end"/>
        </w:r>
      </w:hyperlink>
    </w:p>
    <w:p w14:paraId="61A68FD3" w14:textId="77777777" w:rsidR="00AE74F4" w:rsidRDefault="00AE74F4">
      <w:pPr>
        <w:pStyle w:val="TOC5"/>
        <w:tabs>
          <w:tab w:val="right" w:leader="dot" w:pos="9350"/>
        </w:tabs>
        <w:rPr>
          <w:rFonts w:eastAsiaTheme="minorEastAsia"/>
          <w:noProof/>
          <w:szCs w:val="22"/>
        </w:rPr>
      </w:pPr>
      <w:hyperlink w:anchor="_Toc256375092" w:history="1">
        <w:r w:rsidRPr="007859DF">
          <w:rPr>
            <w:rStyle w:val="Hyperlink"/>
            <w:noProof/>
            <w:lang w:bidi="en-US"/>
          </w:rPr>
          <w:t>Assault Rifle "Fists of Fury"</w:t>
        </w:r>
        <w:r>
          <w:rPr>
            <w:noProof/>
            <w:webHidden/>
          </w:rPr>
          <w:tab/>
        </w:r>
        <w:r>
          <w:rPr>
            <w:noProof/>
            <w:webHidden/>
          </w:rPr>
          <w:fldChar w:fldCharType="begin"/>
        </w:r>
        <w:r>
          <w:rPr>
            <w:noProof/>
            <w:webHidden/>
          </w:rPr>
          <w:instrText xml:space="preserve"> PAGEREF _Toc256375092 \h </w:instrText>
        </w:r>
        <w:r>
          <w:rPr>
            <w:noProof/>
            <w:webHidden/>
          </w:rPr>
        </w:r>
        <w:r>
          <w:rPr>
            <w:noProof/>
            <w:webHidden/>
          </w:rPr>
          <w:fldChar w:fldCharType="separate"/>
        </w:r>
        <w:r w:rsidR="00C207BD">
          <w:rPr>
            <w:noProof/>
            <w:webHidden/>
          </w:rPr>
          <w:t>87</w:t>
        </w:r>
        <w:r>
          <w:rPr>
            <w:noProof/>
            <w:webHidden/>
          </w:rPr>
          <w:fldChar w:fldCharType="end"/>
        </w:r>
      </w:hyperlink>
    </w:p>
    <w:p w14:paraId="4DE8796D" w14:textId="77777777" w:rsidR="00AE74F4" w:rsidRDefault="00AE74F4">
      <w:pPr>
        <w:pStyle w:val="TOC5"/>
        <w:tabs>
          <w:tab w:val="right" w:leader="dot" w:pos="9350"/>
        </w:tabs>
        <w:rPr>
          <w:rFonts w:eastAsiaTheme="minorEastAsia"/>
          <w:noProof/>
          <w:szCs w:val="22"/>
        </w:rPr>
      </w:pPr>
      <w:hyperlink w:anchor="_Toc256375093" w:history="1">
        <w:r w:rsidRPr="007859DF">
          <w:rPr>
            <w:rStyle w:val="Hyperlink"/>
            <w:noProof/>
            <w:lang w:bidi="en-US"/>
          </w:rPr>
          <w:t>Shotgun "Multi-Shot"</w:t>
        </w:r>
        <w:r>
          <w:rPr>
            <w:noProof/>
            <w:webHidden/>
          </w:rPr>
          <w:tab/>
        </w:r>
        <w:r>
          <w:rPr>
            <w:noProof/>
            <w:webHidden/>
          </w:rPr>
          <w:fldChar w:fldCharType="begin"/>
        </w:r>
        <w:r>
          <w:rPr>
            <w:noProof/>
            <w:webHidden/>
          </w:rPr>
          <w:instrText xml:space="preserve"> PAGEREF _Toc256375093 \h </w:instrText>
        </w:r>
        <w:r>
          <w:rPr>
            <w:noProof/>
            <w:webHidden/>
          </w:rPr>
        </w:r>
        <w:r>
          <w:rPr>
            <w:noProof/>
            <w:webHidden/>
          </w:rPr>
          <w:fldChar w:fldCharType="separate"/>
        </w:r>
        <w:r w:rsidR="00C207BD">
          <w:rPr>
            <w:noProof/>
            <w:webHidden/>
          </w:rPr>
          <w:t>88</w:t>
        </w:r>
        <w:r>
          <w:rPr>
            <w:noProof/>
            <w:webHidden/>
          </w:rPr>
          <w:fldChar w:fldCharType="end"/>
        </w:r>
      </w:hyperlink>
    </w:p>
    <w:p w14:paraId="6A873A63" w14:textId="77777777" w:rsidR="00AE74F4" w:rsidRDefault="00AE74F4">
      <w:pPr>
        <w:pStyle w:val="TOC5"/>
        <w:tabs>
          <w:tab w:val="right" w:leader="dot" w:pos="9350"/>
        </w:tabs>
        <w:rPr>
          <w:rFonts w:eastAsiaTheme="minorEastAsia"/>
          <w:noProof/>
          <w:szCs w:val="22"/>
        </w:rPr>
      </w:pPr>
      <w:hyperlink w:anchor="_Toc256375094" w:history="1">
        <w:r w:rsidRPr="007859DF">
          <w:rPr>
            <w:rStyle w:val="Hyperlink"/>
            <w:noProof/>
            <w:lang w:bidi="en-US"/>
          </w:rPr>
          <w:t>Damage over Time Weapon "The Composter"</w:t>
        </w:r>
        <w:r>
          <w:rPr>
            <w:noProof/>
            <w:webHidden/>
          </w:rPr>
          <w:tab/>
        </w:r>
        <w:r>
          <w:rPr>
            <w:noProof/>
            <w:webHidden/>
          </w:rPr>
          <w:fldChar w:fldCharType="begin"/>
        </w:r>
        <w:r>
          <w:rPr>
            <w:noProof/>
            <w:webHidden/>
          </w:rPr>
          <w:instrText xml:space="preserve"> PAGEREF _Toc256375094 \h </w:instrText>
        </w:r>
        <w:r>
          <w:rPr>
            <w:noProof/>
            <w:webHidden/>
          </w:rPr>
        </w:r>
        <w:r>
          <w:rPr>
            <w:noProof/>
            <w:webHidden/>
          </w:rPr>
          <w:fldChar w:fldCharType="separate"/>
        </w:r>
        <w:r w:rsidR="00C207BD">
          <w:rPr>
            <w:noProof/>
            <w:webHidden/>
          </w:rPr>
          <w:t>88</w:t>
        </w:r>
        <w:r>
          <w:rPr>
            <w:noProof/>
            <w:webHidden/>
          </w:rPr>
          <w:fldChar w:fldCharType="end"/>
        </w:r>
      </w:hyperlink>
    </w:p>
    <w:p w14:paraId="60D7E877" w14:textId="77777777" w:rsidR="00AE74F4" w:rsidRDefault="00AE74F4">
      <w:pPr>
        <w:pStyle w:val="TOC5"/>
        <w:tabs>
          <w:tab w:val="right" w:leader="dot" w:pos="9350"/>
        </w:tabs>
        <w:rPr>
          <w:rFonts w:eastAsiaTheme="minorEastAsia"/>
          <w:noProof/>
          <w:szCs w:val="22"/>
        </w:rPr>
      </w:pPr>
      <w:hyperlink w:anchor="_Toc256375095" w:history="1">
        <w:r w:rsidRPr="007859DF">
          <w:rPr>
            <w:rStyle w:val="Hyperlink"/>
            <w:noProof/>
            <w:lang w:bidi="en-US"/>
          </w:rPr>
          <w:t>Grenade "Pop Can"</w:t>
        </w:r>
        <w:r>
          <w:rPr>
            <w:noProof/>
            <w:webHidden/>
          </w:rPr>
          <w:tab/>
        </w:r>
        <w:r>
          <w:rPr>
            <w:noProof/>
            <w:webHidden/>
          </w:rPr>
          <w:fldChar w:fldCharType="begin"/>
        </w:r>
        <w:r>
          <w:rPr>
            <w:noProof/>
            <w:webHidden/>
          </w:rPr>
          <w:instrText xml:space="preserve"> PAGEREF _Toc256375095 \h </w:instrText>
        </w:r>
        <w:r>
          <w:rPr>
            <w:noProof/>
            <w:webHidden/>
          </w:rPr>
        </w:r>
        <w:r>
          <w:rPr>
            <w:noProof/>
            <w:webHidden/>
          </w:rPr>
          <w:fldChar w:fldCharType="separate"/>
        </w:r>
        <w:r w:rsidR="00C207BD">
          <w:rPr>
            <w:noProof/>
            <w:webHidden/>
          </w:rPr>
          <w:t>89</w:t>
        </w:r>
        <w:r>
          <w:rPr>
            <w:noProof/>
            <w:webHidden/>
          </w:rPr>
          <w:fldChar w:fldCharType="end"/>
        </w:r>
      </w:hyperlink>
    </w:p>
    <w:p w14:paraId="55FE0AC6" w14:textId="77777777" w:rsidR="00AE74F4" w:rsidRDefault="00AE74F4">
      <w:pPr>
        <w:pStyle w:val="TOC4"/>
        <w:tabs>
          <w:tab w:val="right" w:leader="dot" w:pos="9350"/>
        </w:tabs>
        <w:rPr>
          <w:rFonts w:eastAsiaTheme="minorEastAsia"/>
          <w:noProof/>
          <w:szCs w:val="22"/>
        </w:rPr>
      </w:pPr>
      <w:hyperlink w:anchor="_Toc256375096" w:history="1">
        <w:r w:rsidRPr="007859DF">
          <w:rPr>
            <w:rStyle w:val="Hyperlink"/>
            <w:noProof/>
            <w:lang w:bidi="en-US"/>
          </w:rPr>
          <w:t>Modifiers</w:t>
        </w:r>
        <w:r>
          <w:rPr>
            <w:noProof/>
            <w:webHidden/>
          </w:rPr>
          <w:tab/>
        </w:r>
        <w:r>
          <w:rPr>
            <w:noProof/>
            <w:webHidden/>
          </w:rPr>
          <w:fldChar w:fldCharType="begin"/>
        </w:r>
        <w:r>
          <w:rPr>
            <w:noProof/>
            <w:webHidden/>
          </w:rPr>
          <w:instrText xml:space="preserve"> PAGEREF _Toc256375096 \h </w:instrText>
        </w:r>
        <w:r>
          <w:rPr>
            <w:noProof/>
            <w:webHidden/>
          </w:rPr>
        </w:r>
        <w:r>
          <w:rPr>
            <w:noProof/>
            <w:webHidden/>
          </w:rPr>
          <w:fldChar w:fldCharType="separate"/>
        </w:r>
        <w:r w:rsidR="00C207BD">
          <w:rPr>
            <w:noProof/>
            <w:webHidden/>
          </w:rPr>
          <w:t>89</w:t>
        </w:r>
        <w:r>
          <w:rPr>
            <w:noProof/>
            <w:webHidden/>
          </w:rPr>
          <w:fldChar w:fldCharType="end"/>
        </w:r>
      </w:hyperlink>
    </w:p>
    <w:p w14:paraId="0DF03D34" w14:textId="77777777" w:rsidR="00AE74F4" w:rsidRDefault="00AE74F4">
      <w:pPr>
        <w:pStyle w:val="TOC5"/>
        <w:tabs>
          <w:tab w:val="right" w:leader="dot" w:pos="9350"/>
        </w:tabs>
        <w:rPr>
          <w:rFonts w:eastAsiaTheme="minorEastAsia"/>
          <w:noProof/>
          <w:szCs w:val="22"/>
        </w:rPr>
      </w:pPr>
      <w:hyperlink w:anchor="_Toc256375097" w:history="1">
        <w:r w:rsidRPr="007859DF">
          <w:rPr>
            <w:rStyle w:val="Hyperlink"/>
            <w:noProof/>
            <w:lang w:bidi="en-US"/>
          </w:rPr>
          <w:t>Modifier Marker</w:t>
        </w:r>
        <w:r>
          <w:rPr>
            <w:noProof/>
            <w:webHidden/>
          </w:rPr>
          <w:tab/>
        </w:r>
        <w:r>
          <w:rPr>
            <w:noProof/>
            <w:webHidden/>
          </w:rPr>
          <w:fldChar w:fldCharType="begin"/>
        </w:r>
        <w:r>
          <w:rPr>
            <w:noProof/>
            <w:webHidden/>
          </w:rPr>
          <w:instrText xml:space="preserve"> PAGEREF _Toc256375097 \h </w:instrText>
        </w:r>
        <w:r>
          <w:rPr>
            <w:noProof/>
            <w:webHidden/>
          </w:rPr>
        </w:r>
        <w:r>
          <w:rPr>
            <w:noProof/>
            <w:webHidden/>
          </w:rPr>
          <w:fldChar w:fldCharType="separate"/>
        </w:r>
        <w:r w:rsidR="00C207BD">
          <w:rPr>
            <w:noProof/>
            <w:webHidden/>
          </w:rPr>
          <w:t>89</w:t>
        </w:r>
        <w:r>
          <w:rPr>
            <w:noProof/>
            <w:webHidden/>
          </w:rPr>
          <w:fldChar w:fldCharType="end"/>
        </w:r>
      </w:hyperlink>
    </w:p>
    <w:p w14:paraId="54689D40" w14:textId="77777777" w:rsidR="00AE74F4" w:rsidRDefault="00AE74F4">
      <w:pPr>
        <w:pStyle w:val="TOC5"/>
        <w:tabs>
          <w:tab w:val="right" w:leader="dot" w:pos="9350"/>
        </w:tabs>
        <w:rPr>
          <w:rFonts w:eastAsiaTheme="minorEastAsia"/>
          <w:noProof/>
          <w:szCs w:val="22"/>
        </w:rPr>
      </w:pPr>
      <w:hyperlink w:anchor="_Toc256375098" w:history="1">
        <w:r w:rsidRPr="007859DF">
          <w:rPr>
            <w:rStyle w:val="Hyperlink"/>
            <w:noProof/>
            <w:lang w:bidi="en-US"/>
          </w:rPr>
          <w:t>Shrink Effect</w:t>
        </w:r>
        <w:r>
          <w:rPr>
            <w:noProof/>
            <w:webHidden/>
          </w:rPr>
          <w:tab/>
        </w:r>
        <w:r>
          <w:rPr>
            <w:noProof/>
            <w:webHidden/>
          </w:rPr>
          <w:fldChar w:fldCharType="begin"/>
        </w:r>
        <w:r>
          <w:rPr>
            <w:noProof/>
            <w:webHidden/>
          </w:rPr>
          <w:instrText xml:space="preserve"> PAGEREF _Toc256375098 \h </w:instrText>
        </w:r>
        <w:r>
          <w:rPr>
            <w:noProof/>
            <w:webHidden/>
          </w:rPr>
        </w:r>
        <w:r>
          <w:rPr>
            <w:noProof/>
            <w:webHidden/>
          </w:rPr>
          <w:fldChar w:fldCharType="separate"/>
        </w:r>
        <w:r w:rsidR="00C207BD">
          <w:rPr>
            <w:noProof/>
            <w:webHidden/>
          </w:rPr>
          <w:t>90</w:t>
        </w:r>
        <w:r>
          <w:rPr>
            <w:noProof/>
            <w:webHidden/>
          </w:rPr>
          <w:fldChar w:fldCharType="end"/>
        </w:r>
      </w:hyperlink>
    </w:p>
    <w:p w14:paraId="4C658447" w14:textId="77777777" w:rsidR="00AE74F4" w:rsidRDefault="00AE74F4">
      <w:pPr>
        <w:pStyle w:val="TOC5"/>
        <w:tabs>
          <w:tab w:val="right" w:leader="dot" w:pos="9350"/>
        </w:tabs>
        <w:rPr>
          <w:rFonts w:eastAsiaTheme="minorEastAsia"/>
          <w:noProof/>
          <w:szCs w:val="22"/>
        </w:rPr>
      </w:pPr>
      <w:hyperlink w:anchor="_Toc256375099" w:history="1">
        <w:r w:rsidRPr="007859DF">
          <w:rPr>
            <w:rStyle w:val="Hyperlink"/>
            <w:noProof/>
            <w:lang w:bidi="en-US"/>
          </w:rPr>
          <w:t>Growth Effect</w:t>
        </w:r>
        <w:r>
          <w:rPr>
            <w:noProof/>
            <w:webHidden/>
          </w:rPr>
          <w:tab/>
        </w:r>
        <w:r>
          <w:rPr>
            <w:noProof/>
            <w:webHidden/>
          </w:rPr>
          <w:fldChar w:fldCharType="begin"/>
        </w:r>
        <w:r>
          <w:rPr>
            <w:noProof/>
            <w:webHidden/>
          </w:rPr>
          <w:instrText xml:space="preserve"> PAGEREF _Toc256375099 \h </w:instrText>
        </w:r>
        <w:r>
          <w:rPr>
            <w:noProof/>
            <w:webHidden/>
          </w:rPr>
        </w:r>
        <w:r>
          <w:rPr>
            <w:noProof/>
            <w:webHidden/>
          </w:rPr>
          <w:fldChar w:fldCharType="separate"/>
        </w:r>
        <w:r w:rsidR="00C207BD">
          <w:rPr>
            <w:noProof/>
            <w:webHidden/>
          </w:rPr>
          <w:t>90</w:t>
        </w:r>
        <w:r>
          <w:rPr>
            <w:noProof/>
            <w:webHidden/>
          </w:rPr>
          <w:fldChar w:fldCharType="end"/>
        </w:r>
      </w:hyperlink>
    </w:p>
    <w:p w14:paraId="6D908470" w14:textId="77777777" w:rsidR="00AE74F4" w:rsidRDefault="00AE74F4">
      <w:pPr>
        <w:pStyle w:val="TOC5"/>
        <w:tabs>
          <w:tab w:val="right" w:leader="dot" w:pos="9350"/>
        </w:tabs>
        <w:rPr>
          <w:rFonts w:eastAsiaTheme="minorEastAsia"/>
          <w:noProof/>
          <w:szCs w:val="22"/>
        </w:rPr>
      </w:pPr>
      <w:hyperlink w:anchor="_Toc256375100" w:history="1">
        <w:r w:rsidRPr="007859DF">
          <w:rPr>
            <w:rStyle w:val="Hyperlink"/>
            <w:noProof/>
            <w:lang w:bidi="en-US"/>
          </w:rPr>
          <w:t>Wall Effect</w:t>
        </w:r>
        <w:r>
          <w:rPr>
            <w:noProof/>
            <w:webHidden/>
          </w:rPr>
          <w:tab/>
        </w:r>
        <w:r>
          <w:rPr>
            <w:noProof/>
            <w:webHidden/>
          </w:rPr>
          <w:fldChar w:fldCharType="begin"/>
        </w:r>
        <w:r>
          <w:rPr>
            <w:noProof/>
            <w:webHidden/>
          </w:rPr>
          <w:instrText xml:space="preserve"> PAGEREF _Toc256375100 \h </w:instrText>
        </w:r>
        <w:r>
          <w:rPr>
            <w:noProof/>
            <w:webHidden/>
          </w:rPr>
        </w:r>
        <w:r>
          <w:rPr>
            <w:noProof/>
            <w:webHidden/>
          </w:rPr>
          <w:fldChar w:fldCharType="separate"/>
        </w:r>
        <w:r w:rsidR="00C207BD">
          <w:rPr>
            <w:noProof/>
            <w:webHidden/>
          </w:rPr>
          <w:t>91</w:t>
        </w:r>
        <w:r>
          <w:rPr>
            <w:noProof/>
            <w:webHidden/>
          </w:rPr>
          <w:fldChar w:fldCharType="end"/>
        </w:r>
      </w:hyperlink>
    </w:p>
    <w:p w14:paraId="5C35A510" w14:textId="77777777" w:rsidR="00AE74F4" w:rsidRDefault="00AE74F4">
      <w:pPr>
        <w:pStyle w:val="TOC5"/>
        <w:tabs>
          <w:tab w:val="right" w:leader="dot" w:pos="9350"/>
        </w:tabs>
        <w:rPr>
          <w:rFonts w:eastAsiaTheme="minorEastAsia"/>
          <w:noProof/>
          <w:szCs w:val="22"/>
        </w:rPr>
      </w:pPr>
      <w:hyperlink w:anchor="_Toc256375101" w:history="1">
        <w:r w:rsidRPr="007859DF">
          <w:rPr>
            <w:rStyle w:val="Hyperlink"/>
            <w:noProof/>
            <w:lang w:bidi="en-US"/>
          </w:rPr>
          <w:t>Knockback Effect</w:t>
        </w:r>
        <w:r>
          <w:rPr>
            <w:noProof/>
            <w:webHidden/>
          </w:rPr>
          <w:tab/>
        </w:r>
        <w:r>
          <w:rPr>
            <w:noProof/>
            <w:webHidden/>
          </w:rPr>
          <w:fldChar w:fldCharType="begin"/>
        </w:r>
        <w:r>
          <w:rPr>
            <w:noProof/>
            <w:webHidden/>
          </w:rPr>
          <w:instrText xml:space="preserve"> PAGEREF _Toc256375101 \h </w:instrText>
        </w:r>
        <w:r>
          <w:rPr>
            <w:noProof/>
            <w:webHidden/>
          </w:rPr>
        </w:r>
        <w:r>
          <w:rPr>
            <w:noProof/>
            <w:webHidden/>
          </w:rPr>
          <w:fldChar w:fldCharType="separate"/>
        </w:r>
        <w:r w:rsidR="00C207BD">
          <w:rPr>
            <w:noProof/>
            <w:webHidden/>
          </w:rPr>
          <w:t>91</w:t>
        </w:r>
        <w:r>
          <w:rPr>
            <w:noProof/>
            <w:webHidden/>
          </w:rPr>
          <w:fldChar w:fldCharType="end"/>
        </w:r>
      </w:hyperlink>
    </w:p>
    <w:p w14:paraId="110A31B4" w14:textId="77777777" w:rsidR="00AE74F4" w:rsidRDefault="00AE74F4">
      <w:pPr>
        <w:pStyle w:val="TOC5"/>
        <w:tabs>
          <w:tab w:val="right" w:leader="dot" w:pos="9350"/>
        </w:tabs>
        <w:rPr>
          <w:rFonts w:eastAsiaTheme="minorEastAsia"/>
          <w:noProof/>
          <w:szCs w:val="22"/>
        </w:rPr>
      </w:pPr>
      <w:hyperlink w:anchor="_Toc256375102" w:history="1">
        <w:r w:rsidRPr="007859DF">
          <w:rPr>
            <w:rStyle w:val="Hyperlink"/>
            <w:noProof/>
            <w:lang w:bidi="en-US"/>
          </w:rPr>
          <w:t>Gravity Inversion Effect</w:t>
        </w:r>
        <w:r>
          <w:rPr>
            <w:noProof/>
            <w:webHidden/>
          </w:rPr>
          <w:tab/>
        </w:r>
        <w:r>
          <w:rPr>
            <w:noProof/>
            <w:webHidden/>
          </w:rPr>
          <w:fldChar w:fldCharType="begin"/>
        </w:r>
        <w:r>
          <w:rPr>
            <w:noProof/>
            <w:webHidden/>
          </w:rPr>
          <w:instrText xml:space="preserve"> PAGEREF _Toc256375102 \h </w:instrText>
        </w:r>
        <w:r>
          <w:rPr>
            <w:noProof/>
            <w:webHidden/>
          </w:rPr>
        </w:r>
        <w:r>
          <w:rPr>
            <w:noProof/>
            <w:webHidden/>
          </w:rPr>
          <w:fldChar w:fldCharType="separate"/>
        </w:r>
        <w:r w:rsidR="00C207BD">
          <w:rPr>
            <w:noProof/>
            <w:webHidden/>
          </w:rPr>
          <w:t>92</w:t>
        </w:r>
        <w:r>
          <w:rPr>
            <w:noProof/>
            <w:webHidden/>
          </w:rPr>
          <w:fldChar w:fldCharType="end"/>
        </w:r>
      </w:hyperlink>
    </w:p>
    <w:p w14:paraId="4F218687" w14:textId="77777777" w:rsidR="00AE74F4" w:rsidRDefault="00AE74F4">
      <w:pPr>
        <w:pStyle w:val="TOC5"/>
        <w:tabs>
          <w:tab w:val="right" w:leader="dot" w:pos="9350"/>
        </w:tabs>
        <w:rPr>
          <w:rFonts w:eastAsiaTheme="minorEastAsia"/>
          <w:noProof/>
          <w:szCs w:val="22"/>
        </w:rPr>
      </w:pPr>
      <w:hyperlink w:anchor="_Toc256375103" w:history="1">
        <w:r w:rsidRPr="007859DF">
          <w:rPr>
            <w:rStyle w:val="Hyperlink"/>
            <w:noProof/>
            <w:lang w:bidi="en-US"/>
          </w:rPr>
          <w:t>Frictionless Effect</w:t>
        </w:r>
        <w:r>
          <w:rPr>
            <w:noProof/>
            <w:webHidden/>
          </w:rPr>
          <w:tab/>
        </w:r>
        <w:r>
          <w:rPr>
            <w:noProof/>
            <w:webHidden/>
          </w:rPr>
          <w:fldChar w:fldCharType="begin"/>
        </w:r>
        <w:r>
          <w:rPr>
            <w:noProof/>
            <w:webHidden/>
          </w:rPr>
          <w:instrText xml:space="preserve"> PAGEREF _Toc256375103 \h </w:instrText>
        </w:r>
        <w:r>
          <w:rPr>
            <w:noProof/>
            <w:webHidden/>
          </w:rPr>
        </w:r>
        <w:r>
          <w:rPr>
            <w:noProof/>
            <w:webHidden/>
          </w:rPr>
          <w:fldChar w:fldCharType="separate"/>
        </w:r>
        <w:r w:rsidR="00C207BD">
          <w:rPr>
            <w:noProof/>
            <w:webHidden/>
          </w:rPr>
          <w:t>92</w:t>
        </w:r>
        <w:r>
          <w:rPr>
            <w:noProof/>
            <w:webHidden/>
          </w:rPr>
          <w:fldChar w:fldCharType="end"/>
        </w:r>
      </w:hyperlink>
    </w:p>
    <w:p w14:paraId="5432D577" w14:textId="77777777" w:rsidR="00AE74F4" w:rsidRDefault="00AE74F4">
      <w:pPr>
        <w:pStyle w:val="TOC5"/>
        <w:tabs>
          <w:tab w:val="right" w:leader="dot" w:pos="9350"/>
        </w:tabs>
        <w:rPr>
          <w:rFonts w:eastAsiaTheme="minorEastAsia"/>
          <w:noProof/>
          <w:szCs w:val="22"/>
        </w:rPr>
      </w:pPr>
      <w:hyperlink w:anchor="_Toc256375104" w:history="1">
        <w:r w:rsidRPr="007859DF">
          <w:rPr>
            <w:rStyle w:val="Hyperlink"/>
            <w:noProof/>
            <w:lang w:bidi="en-US"/>
          </w:rPr>
          <w:t>Increase Gravity Effect</w:t>
        </w:r>
        <w:r>
          <w:rPr>
            <w:noProof/>
            <w:webHidden/>
          </w:rPr>
          <w:tab/>
        </w:r>
        <w:r>
          <w:rPr>
            <w:noProof/>
            <w:webHidden/>
          </w:rPr>
          <w:fldChar w:fldCharType="begin"/>
        </w:r>
        <w:r>
          <w:rPr>
            <w:noProof/>
            <w:webHidden/>
          </w:rPr>
          <w:instrText xml:space="preserve"> PAGEREF _Toc256375104 \h </w:instrText>
        </w:r>
        <w:r>
          <w:rPr>
            <w:noProof/>
            <w:webHidden/>
          </w:rPr>
        </w:r>
        <w:r>
          <w:rPr>
            <w:noProof/>
            <w:webHidden/>
          </w:rPr>
          <w:fldChar w:fldCharType="separate"/>
        </w:r>
        <w:r w:rsidR="00C207BD">
          <w:rPr>
            <w:noProof/>
            <w:webHidden/>
          </w:rPr>
          <w:t>93</w:t>
        </w:r>
        <w:r>
          <w:rPr>
            <w:noProof/>
            <w:webHidden/>
          </w:rPr>
          <w:fldChar w:fldCharType="end"/>
        </w:r>
      </w:hyperlink>
    </w:p>
    <w:p w14:paraId="3D3409B3" w14:textId="77777777" w:rsidR="00AE74F4" w:rsidRDefault="00AE74F4">
      <w:pPr>
        <w:pStyle w:val="TOC5"/>
        <w:tabs>
          <w:tab w:val="right" w:leader="dot" w:pos="9350"/>
        </w:tabs>
        <w:rPr>
          <w:rFonts w:eastAsiaTheme="minorEastAsia"/>
          <w:noProof/>
          <w:szCs w:val="22"/>
        </w:rPr>
      </w:pPr>
      <w:hyperlink w:anchor="_Toc256375105" w:history="1">
        <w:r w:rsidRPr="007859DF">
          <w:rPr>
            <w:rStyle w:val="Hyperlink"/>
            <w:noProof/>
            <w:lang w:bidi="en-US"/>
          </w:rPr>
          <w:t>Illusion Effect</w:t>
        </w:r>
        <w:r>
          <w:rPr>
            <w:noProof/>
            <w:webHidden/>
          </w:rPr>
          <w:tab/>
        </w:r>
        <w:r>
          <w:rPr>
            <w:noProof/>
            <w:webHidden/>
          </w:rPr>
          <w:fldChar w:fldCharType="begin"/>
        </w:r>
        <w:r>
          <w:rPr>
            <w:noProof/>
            <w:webHidden/>
          </w:rPr>
          <w:instrText xml:space="preserve"> PAGEREF _Toc256375105 \h </w:instrText>
        </w:r>
        <w:r>
          <w:rPr>
            <w:noProof/>
            <w:webHidden/>
          </w:rPr>
        </w:r>
        <w:r>
          <w:rPr>
            <w:noProof/>
            <w:webHidden/>
          </w:rPr>
          <w:fldChar w:fldCharType="separate"/>
        </w:r>
        <w:r w:rsidR="00C207BD">
          <w:rPr>
            <w:noProof/>
            <w:webHidden/>
          </w:rPr>
          <w:t>93</w:t>
        </w:r>
        <w:r>
          <w:rPr>
            <w:noProof/>
            <w:webHidden/>
          </w:rPr>
          <w:fldChar w:fldCharType="end"/>
        </w:r>
      </w:hyperlink>
    </w:p>
    <w:p w14:paraId="1064FF35" w14:textId="77777777" w:rsidR="00AE74F4" w:rsidRDefault="00AE74F4">
      <w:pPr>
        <w:pStyle w:val="TOC4"/>
        <w:tabs>
          <w:tab w:val="right" w:leader="dot" w:pos="9350"/>
        </w:tabs>
        <w:rPr>
          <w:rFonts w:eastAsiaTheme="minorEastAsia"/>
          <w:noProof/>
          <w:szCs w:val="22"/>
        </w:rPr>
      </w:pPr>
      <w:hyperlink w:anchor="_Toc256375106" w:history="1">
        <w:r w:rsidRPr="007859DF">
          <w:rPr>
            <w:rStyle w:val="Hyperlink"/>
            <w:noProof/>
            <w:lang w:bidi="en-US"/>
          </w:rPr>
          <w:t>Map: The Academy</w:t>
        </w:r>
        <w:r>
          <w:rPr>
            <w:noProof/>
            <w:webHidden/>
          </w:rPr>
          <w:tab/>
        </w:r>
        <w:r>
          <w:rPr>
            <w:noProof/>
            <w:webHidden/>
          </w:rPr>
          <w:fldChar w:fldCharType="begin"/>
        </w:r>
        <w:r>
          <w:rPr>
            <w:noProof/>
            <w:webHidden/>
          </w:rPr>
          <w:instrText xml:space="preserve"> PAGEREF _Toc256375106 \h </w:instrText>
        </w:r>
        <w:r>
          <w:rPr>
            <w:noProof/>
            <w:webHidden/>
          </w:rPr>
        </w:r>
        <w:r>
          <w:rPr>
            <w:noProof/>
            <w:webHidden/>
          </w:rPr>
          <w:fldChar w:fldCharType="separate"/>
        </w:r>
        <w:r w:rsidR="00C207BD">
          <w:rPr>
            <w:noProof/>
            <w:webHidden/>
          </w:rPr>
          <w:t>94</w:t>
        </w:r>
        <w:r>
          <w:rPr>
            <w:noProof/>
            <w:webHidden/>
          </w:rPr>
          <w:fldChar w:fldCharType="end"/>
        </w:r>
      </w:hyperlink>
    </w:p>
    <w:p w14:paraId="0D9F4C4E" w14:textId="77777777" w:rsidR="00AE74F4" w:rsidRDefault="00AE74F4">
      <w:pPr>
        <w:pStyle w:val="TOC5"/>
        <w:tabs>
          <w:tab w:val="right" w:leader="dot" w:pos="9350"/>
        </w:tabs>
        <w:rPr>
          <w:rFonts w:eastAsiaTheme="minorEastAsia"/>
          <w:noProof/>
          <w:szCs w:val="22"/>
        </w:rPr>
      </w:pPr>
      <w:hyperlink w:anchor="_Toc256375107" w:history="1">
        <w:r w:rsidRPr="007859DF">
          <w:rPr>
            <w:rStyle w:val="Hyperlink"/>
            <w:noProof/>
            <w:lang w:bidi="en-US"/>
          </w:rPr>
          <w:t>The Appendage Conservation Front Wing</w:t>
        </w:r>
        <w:r>
          <w:rPr>
            <w:noProof/>
            <w:webHidden/>
          </w:rPr>
          <w:tab/>
        </w:r>
        <w:r>
          <w:rPr>
            <w:noProof/>
            <w:webHidden/>
          </w:rPr>
          <w:fldChar w:fldCharType="begin"/>
        </w:r>
        <w:r>
          <w:rPr>
            <w:noProof/>
            <w:webHidden/>
          </w:rPr>
          <w:instrText xml:space="preserve"> PAGEREF _Toc256375107 \h </w:instrText>
        </w:r>
        <w:r>
          <w:rPr>
            <w:noProof/>
            <w:webHidden/>
          </w:rPr>
        </w:r>
        <w:r>
          <w:rPr>
            <w:noProof/>
            <w:webHidden/>
          </w:rPr>
          <w:fldChar w:fldCharType="separate"/>
        </w:r>
        <w:r w:rsidR="00C207BD">
          <w:rPr>
            <w:noProof/>
            <w:webHidden/>
          </w:rPr>
          <w:t>95</w:t>
        </w:r>
        <w:r>
          <w:rPr>
            <w:noProof/>
            <w:webHidden/>
          </w:rPr>
          <w:fldChar w:fldCharType="end"/>
        </w:r>
      </w:hyperlink>
    </w:p>
    <w:p w14:paraId="333EFAB8" w14:textId="77777777" w:rsidR="00AE74F4" w:rsidRDefault="00AE74F4">
      <w:pPr>
        <w:pStyle w:val="TOC6"/>
        <w:tabs>
          <w:tab w:val="right" w:leader="dot" w:pos="9350"/>
        </w:tabs>
        <w:rPr>
          <w:rFonts w:eastAsiaTheme="minorEastAsia"/>
          <w:noProof/>
          <w:szCs w:val="22"/>
        </w:rPr>
      </w:pPr>
      <w:hyperlink w:anchor="_Toc256375108" w:history="1">
        <w:r w:rsidRPr="007859DF">
          <w:rPr>
            <w:rStyle w:val="Hyperlink"/>
            <w:noProof/>
            <w:lang w:bidi="en-US"/>
          </w:rPr>
          <w:t>Sorting Room</w:t>
        </w:r>
        <w:r>
          <w:rPr>
            <w:noProof/>
            <w:webHidden/>
          </w:rPr>
          <w:tab/>
        </w:r>
        <w:r>
          <w:rPr>
            <w:noProof/>
            <w:webHidden/>
          </w:rPr>
          <w:fldChar w:fldCharType="begin"/>
        </w:r>
        <w:r>
          <w:rPr>
            <w:noProof/>
            <w:webHidden/>
          </w:rPr>
          <w:instrText xml:space="preserve"> PAGEREF _Toc256375108 \h </w:instrText>
        </w:r>
        <w:r>
          <w:rPr>
            <w:noProof/>
            <w:webHidden/>
          </w:rPr>
        </w:r>
        <w:r>
          <w:rPr>
            <w:noProof/>
            <w:webHidden/>
          </w:rPr>
          <w:fldChar w:fldCharType="separate"/>
        </w:r>
        <w:r w:rsidR="00C207BD">
          <w:rPr>
            <w:noProof/>
            <w:webHidden/>
          </w:rPr>
          <w:t>95</w:t>
        </w:r>
        <w:r>
          <w:rPr>
            <w:noProof/>
            <w:webHidden/>
          </w:rPr>
          <w:fldChar w:fldCharType="end"/>
        </w:r>
      </w:hyperlink>
    </w:p>
    <w:p w14:paraId="12252908" w14:textId="77777777" w:rsidR="00AE74F4" w:rsidRDefault="00AE74F4">
      <w:pPr>
        <w:pStyle w:val="TOC7"/>
        <w:tabs>
          <w:tab w:val="right" w:leader="dot" w:pos="9350"/>
        </w:tabs>
        <w:rPr>
          <w:noProof/>
        </w:rPr>
      </w:pPr>
      <w:hyperlink w:anchor="_Toc256375109"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_Toc256375109 \h </w:instrText>
        </w:r>
        <w:r>
          <w:rPr>
            <w:noProof/>
            <w:webHidden/>
          </w:rPr>
        </w:r>
        <w:r>
          <w:rPr>
            <w:noProof/>
            <w:webHidden/>
          </w:rPr>
          <w:fldChar w:fldCharType="separate"/>
        </w:r>
        <w:r w:rsidR="00C207BD">
          <w:rPr>
            <w:noProof/>
            <w:webHidden/>
          </w:rPr>
          <w:t>95</w:t>
        </w:r>
        <w:r>
          <w:rPr>
            <w:noProof/>
            <w:webHidden/>
          </w:rPr>
          <w:fldChar w:fldCharType="end"/>
        </w:r>
      </w:hyperlink>
    </w:p>
    <w:p w14:paraId="36A3D69F" w14:textId="77777777" w:rsidR="00AE74F4" w:rsidRDefault="00AE74F4">
      <w:pPr>
        <w:pStyle w:val="TOC7"/>
        <w:tabs>
          <w:tab w:val="right" w:leader="dot" w:pos="9350"/>
        </w:tabs>
        <w:rPr>
          <w:noProof/>
        </w:rPr>
      </w:pPr>
      <w:hyperlink w:anchor="_Toc256375110" w:history="1">
        <w:r w:rsidRPr="007859DF">
          <w:rPr>
            <w:rStyle w:val="Hyperlink"/>
            <w:noProof/>
            <w:lang w:bidi="en-US"/>
          </w:rPr>
          <w:t>Conveyor Belt</w:t>
        </w:r>
        <w:r>
          <w:rPr>
            <w:noProof/>
            <w:webHidden/>
          </w:rPr>
          <w:tab/>
        </w:r>
        <w:r>
          <w:rPr>
            <w:noProof/>
            <w:webHidden/>
          </w:rPr>
          <w:fldChar w:fldCharType="begin"/>
        </w:r>
        <w:r>
          <w:rPr>
            <w:noProof/>
            <w:webHidden/>
          </w:rPr>
          <w:instrText xml:space="preserve"> PAGEREF _Toc256375110 \h </w:instrText>
        </w:r>
        <w:r>
          <w:rPr>
            <w:noProof/>
            <w:webHidden/>
          </w:rPr>
        </w:r>
        <w:r>
          <w:rPr>
            <w:noProof/>
            <w:webHidden/>
          </w:rPr>
          <w:fldChar w:fldCharType="separate"/>
        </w:r>
        <w:r w:rsidR="00C207BD">
          <w:rPr>
            <w:noProof/>
            <w:webHidden/>
          </w:rPr>
          <w:t>95</w:t>
        </w:r>
        <w:r>
          <w:rPr>
            <w:noProof/>
            <w:webHidden/>
          </w:rPr>
          <w:fldChar w:fldCharType="end"/>
        </w:r>
      </w:hyperlink>
    </w:p>
    <w:p w14:paraId="466D6CE0" w14:textId="77777777" w:rsidR="00AE74F4" w:rsidRDefault="00AE74F4">
      <w:pPr>
        <w:pStyle w:val="TOC7"/>
        <w:tabs>
          <w:tab w:val="right" w:leader="dot" w:pos="9350"/>
        </w:tabs>
        <w:rPr>
          <w:noProof/>
        </w:rPr>
      </w:pPr>
      <w:hyperlink w:anchor="_Toc256375111" w:history="1">
        <w:r w:rsidRPr="007859DF">
          <w:rPr>
            <w:rStyle w:val="Hyperlink"/>
            <w:noProof/>
            <w:lang w:bidi="en-US"/>
          </w:rPr>
          <w:t>Wooden Body Part Boxes</w:t>
        </w:r>
        <w:r>
          <w:rPr>
            <w:noProof/>
            <w:webHidden/>
          </w:rPr>
          <w:tab/>
        </w:r>
        <w:r>
          <w:rPr>
            <w:noProof/>
            <w:webHidden/>
          </w:rPr>
          <w:fldChar w:fldCharType="begin"/>
        </w:r>
        <w:r>
          <w:rPr>
            <w:noProof/>
            <w:webHidden/>
          </w:rPr>
          <w:instrText xml:space="preserve"> PAGEREF _Toc256375111 \h </w:instrText>
        </w:r>
        <w:r>
          <w:rPr>
            <w:noProof/>
            <w:webHidden/>
          </w:rPr>
        </w:r>
        <w:r>
          <w:rPr>
            <w:noProof/>
            <w:webHidden/>
          </w:rPr>
          <w:fldChar w:fldCharType="separate"/>
        </w:r>
        <w:r w:rsidR="00C207BD">
          <w:rPr>
            <w:noProof/>
            <w:webHidden/>
          </w:rPr>
          <w:t>95</w:t>
        </w:r>
        <w:r>
          <w:rPr>
            <w:noProof/>
            <w:webHidden/>
          </w:rPr>
          <w:fldChar w:fldCharType="end"/>
        </w:r>
      </w:hyperlink>
    </w:p>
    <w:p w14:paraId="6EF6A26B" w14:textId="77777777" w:rsidR="00AE74F4" w:rsidRDefault="00AE74F4">
      <w:pPr>
        <w:pStyle w:val="TOC7"/>
        <w:tabs>
          <w:tab w:val="right" w:leader="dot" w:pos="9350"/>
        </w:tabs>
        <w:rPr>
          <w:noProof/>
        </w:rPr>
      </w:pPr>
      <w:hyperlink w:anchor="_Toc256375112" w:history="1">
        <w:r w:rsidRPr="007859DF">
          <w:rPr>
            <w:rStyle w:val="Hyperlink"/>
            <w:noProof/>
            <w:lang w:bidi="en-US"/>
          </w:rPr>
          <w:t>Delivery Truck Rear</w:t>
        </w:r>
        <w:r>
          <w:rPr>
            <w:noProof/>
            <w:webHidden/>
          </w:rPr>
          <w:tab/>
        </w:r>
        <w:r>
          <w:rPr>
            <w:noProof/>
            <w:webHidden/>
          </w:rPr>
          <w:fldChar w:fldCharType="begin"/>
        </w:r>
        <w:r>
          <w:rPr>
            <w:noProof/>
            <w:webHidden/>
          </w:rPr>
          <w:instrText xml:space="preserve"> PAGEREF _Toc256375112 \h </w:instrText>
        </w:r>
        <w:r>
          <w:rPr>
            <w:noProof/>
            <w:webHidden/>
          </w:rPr>
        </w:r>
        <w:r>
          <w:rPr>
            <w:noProof/>
            <w:webHidden/>
          </w:rPr>
          <w:fldChar w:fldCharType="separate"/>
        </w:r>
        <w:r w:rsidR="00C207BD">
          <w:rPr>
            <w:noProof/>
            <w:webHidden/>
          </w:rPr>
          <w:t>96</w:t>
        </w:r>
        <w:r>
          <w:rPr>
            <w:noProof/>
            <w:webHidden/>
          </w:rPr>
          <w:fldChar w:fldCharType="end"/>
        </w:r>
      </w:hyperlink>
    </w:p>
    <w:p w14:paraId="06C1C2EF" w14:textId="77777777" w:rsidR="00AE74F4" w:rsidRDefault="00AE74F4">
      <w:pPr>
        <w:pStyle w:val="TOC7"/>
        <w:tabs>
          <w:tab w:val="right" w:leader="dot" w:pos="9350"/>
        </w:tabs>
        <w:rPr>
          <w:noProof/>
        </w:rPr>
      </w:pPr>
      <w:hyperlink w:anchor="_Toc256375113" w:history="1">
        <w:r w:rsidRPr="007859DF">
          <w:rPr>
            <w:rStyle w:val="Hyperlink"/>
            <w:noProof/>
            <w:lang w:bidi="en-US"/>
          </w:rPr>
          <w:t>Categorization Signs</w:t>
        </w:r>
        <w:r>
          <w:rPr>
            <w:noProof/>
            <w:webHidden/>
          </w:rPr>
          <w:tab/>
        </w:r>
        <w:r>
          <w:rPr>
            <w:noProof/>
            <w:webHidden/>
          </w:rPr>
          <w:fldChar w:fldCharType="begin"/>
        </w:r>
        <w:r>
          <w:rPr>
            <w:noProof/>
            <w:webHidden/>
          </w:rPr>
          <w:instrText xml:space="preserve"> PAGEREF _Toc256375113 \h </w:instrText>
        </w:r>
        <w:r>
          <w:rPr>
            <w:noProof/>
            <w:webHidden/>
          </w:rPr>
        </w:r>
        <w:r>
          <w:rPr>
            <w:noProof/>
            <w:webHidden/>
          </w:rPr>
          <w:fldChar w:fldCharType="separate"/>
        </w:r>
        <w:r w:rsidR="00C207BD">
          <w:rPr>
            <w:noProof/>
            <w:webHidden/>
          </w:rPr>
          <w:t>96</w:t>
        </w:r>
        <w:r>
          <w:rPr>
            <w:noProof/>
            <w:webHidden/>
          </w:rPr>
          <w:fldChar w:fldCharType="end"/>
        </w:r>
      </w:hyperlink>
    </w:p>
    <w:p w14:paraId="525FF90E" w14:textId="77777777" w:rsidR="00AE74F4" w:rsidRDefault="00AE74F4">
      <w:pPr>
        <w:pStyle w:val="TOC7"/>
        <w:tabs>
          <w:tab w:val="right" w:leader="dot" w:pos="9350"/>
        </w:tabs>
        <w:rPr>
          <w:noProof/>
        </w:rPr>
      </w:pPr>
      <w:hyperlink w:anchor="_Toc256375114" w:history="1">
        <w:r w:rsidRPr="007859DF">
          <w:rPr>
            <w:rStyle w:val="Hyperlink"/>
            <w:noProof/>
            <w:lang w:bidi="en-US"/>
          </w:rPr>
          <w:t>Windows</w:t>
        </w:r>
        <w:r>
          <w:rPr>
            <w:noProof/>
            <w:webHidden/>
          </w:rPr>
          <w:tab/>
        </w:r>
        <w:r>
          <w:rPr>
            <w:noProof/>
            <w:webHidden/>
          </w:rPr>
          <w:fldChar w:fldCharType="begin"/>
        </w:r>
        <w:r>
          <w:rPr>
            <w:noProof/>
            <w:webHidden/>
          </w:rPr>
          <w:instrText xml:space="preserve"> PAGEREF _Toc256375114 \h </w:instrText>
        </w:r>
        <w:r>
          <w:rPr>
            <w:noProof/>
            <w:webHidden/>
          </w:rPr>
        </w:r>
        <w:r>
          <w:rPr>
            <w:noProof/>
            <w:webHidden/>
          </w:rPr>
          <w:fldChar w:fldCharType="separate"/>
        </w:r>
        <w:r w:rsidR="00C207BD">
          <w:rPr>
            <w:noProof/>
            <w:webHidden/>
          </w:rPr>
          <w:t>97</w:t>
        </w:r>
        <w:r>
          <w:rPr>
            <w:noProof/>
            <w:webHidden/>
          </w:rPr>
          <w:fldChar w:fldCharType="end"/>
        </w:r>
      </w:hyperlink>
    </w:p>
    <w:p w14:paraId="46E26AB2" w14:textId="77777777" w:rsidR="00AE74F4" w:rsidRDefault="00AE74F4">
      <w:pPr>
        <w:pStyle w:val="TOC7"/>
        <w:tabs>
          <w:tab w:val="right" w:leader="dot" w:pos="9350"/>
        </w:tabs>
        <w:rPr>
          <w:noProof/>
        </w:rPr>
      </w:pPr>
      <w:hyperlink w:anchor="_Toc256375115" w:history="1">
        <w:r w:rsidRPr="007859DF">
          <w:rPr>
            <w:rStyle w:val="Hyperlink"/>
            <w:noProof/>
            <w:lang w:bidi="en-US"/>
          </w:rPr>
          <w:t>Flower Decorations "Diversi-pot"</w:t>
        </w:r>
        <w:r>
          <w:rPr>
            <w:noProof/>
            <w:webHidden/>
          </w:rPr>
          <w:tab/>
        </w:r>
        <w:r>
          <w:rPr>
            <w:noProof/>
            <w:webHidden/>
          </w:rPr>
          <w:fldChar w:fldCharType="begin"/>
        </w:r>
        <w:r>
          <w:rPr>
            <w:noProof/>
            <w:webHidden/>
          </w:rPr>
          <w:instrText xml:space="preserve"> PAGEREF _Toc256375115 \h </w:instrText>
        </w:r>
        <w:r>
          <w:rPr>
            <w:noProof/>
            <w:webHidden/>
          </w:rPr>
        </w:r>
        <w:r>
          <w:rPr>
            <w:noProof/>
            <w:webHidden/>
          </w:rPr>
          <w:fldChar w:fldCharType="separate"/>
        </w:r>
        <w:r w:rsidR="00C207BD">
          <w:rPr>
            <w:noProof/>
            <w:webHidden/>
          </w:rPr>
          <w:t>97</w:t>
        </w:r>
        <w:r>
          <w:rPr>
            <w:noProof/>
            <w:webHidden/>
          </w:rPr>
          <w:fldChar w:fldCharType="end"/>
        </w:r>
      </w:hyperlink>
    </w:p>
    <w:p w14:paraId="77241BFB" w14:textId="77777777" w:rsidR="00AE74F4" w:rsidRDefault="00AE74F4">
      <w:pPr>
        <w:pStyle w:val="TOC7"/>
        <w:tabs>
          <w:tab w:val="right" w:leader="dot" w:pos="9350"/>
        </w:tabs>
        <w:rPr>
          <w:noProof/>
        </w:rPr>
      </w:pPr>
      <w:hyperlink w:anchor="_Toc256375116" w:history="1">
        <w:r w:rsidRPr="007859DF">
          <w:rPr>
            <w:rStyle w:val="Hyperlink"/>
            <w:noProof/>
            <w:lang w:bidi="en-US"/>
          </w:rPr>
          <w:t>Sorting Machine</w:t>
        </w:r>
        <w:r>
          <w:rPr>
            <w:noProof/>
            <w:webHidden/>
          </w:rPr>
          <w:tab/>
        </w:r>
        <w:r>
          <w:rPr>
            <w:noProof/>
            <w:webHidden/>
          </w:rPr>
          <w:fldChar w:fldCharType="begin"/>
        </w:r>
        <w:r>
          <w:rPr>
            <w:noProof/>
            <w:webHidden/>
          </w:rPr>
          <w:instrText xml:space="preserve"> PAGEREF _Toc256375116 \h </w:instrText>
        </w:r>
        <w:r>
          <w:rPr>
            <w:noProof/>
            <w:webHidden/>
          </w:rPr>
        </w:r>
        <w:r>
          <w:rPr>
            <w:noProof/>
            <w:webHidden/>
          </w:rPr>
          <w:fldChar w:fldCharType="separate"/>
        </w:r>
        <w:r w:rsidR="00C207BD">
          <w:rPr>
            <w:noProof/>
            <w:webHidden/>
          </w:rPr>
          <w:t>98</w:t>
        </w:r>
        <w:r>
          <w:rPr>
            <w:noProof/>
            <w:webHidden/>
          </w:rPr>
          <w:fldChar w:fldCharType="end"/>
        </w:r>
      </w:hyperlink>
    </w:p>
    <w:p w14:paraId="3F526CE9" w14:textId="77777777" w:rsidR="00AE74F4" w:rsidRDefault="00AE74F4">
      <w:pPr>
        <w:pStyle w:val="TOC6"/>
        <w:tabs>
          <w:tab w:val="right" w:leader="dot" w:pos="9350"/>
        </w:tabs>
        <w:rPr>
          <w:rFonts w:eastAsiaTheme="minorEastAsia"/>
          <w:noProof/>
          <w:szCs w:val="22"/>
        </w:rPr>
      </w:pPr>
      <w:hyperlink w:anchor="_Toc256375117" w:history="1">
        <w:r w:rsidRPr="007859DF">
          <w:rPr>
            <w:rStyle w:val="Hyperlink"/>
            <w:noProof/>
            <w:lang w:bidi="en-US"/>
          </w:rPr>
          <w:t>Warehouse</w:t>
        </w:r>
        <w:r>
          <w:rPr>
            <w:noProof/>
            <w:webHidden/>
          </w:rPr>
          <w:tab/>
        </w:r>
        <w:r>
          <w:rPr>
            <w:noProof/>
            <w:webHidden/>
          </w:rPr>
          <w:fldChar w:fldCharType="begin"/>
        </w:r>
        <w:r>
          <w:rPr>
            <w:noProof/>
            <w:webHidden/>
          </w:rPr>
          <w:instrText xml:space="preserve"> PAGEREF _Toc256375117 \h </w:instrText>
        </w:r>
        <w:r>
          <w:rPr>
            <w:noProof/>
            <w:webHidden/>
          </w:rPr>
        </w:r>
        <w:r>
          <w:rPr>
            <w:noProof/>
            <w:webHidden/>
          </w:rPr>
          <w:fldChar w:fldCharType="separate"/>
        </w:r>
        <w:r w:rsidR="00C207BD">
          <w:rPr>
            <w:noProof/>
            <w:webHidden/>
          </w:rPr>
          <w:t>99</w:t>
        </w:r>
        <w:r>
          <w:rPr>
            <w:noProof/>
            <w:webHidden/>
          </w:rPr>
          <w:fldChar w:fldCharType="end"/>
        </w:r>
      </w:hyperlink>
    </w:p>
    <w:p w14:paraId="582902BB" w14:textId="77777777" w:rsidR="00AE74F4" w:rsidRDefault="00AE74F4">
      <w:pPr>
        <w:pStyle w:val="TOC7"/>
        <w:tabs>
          <w:tab w:val="right" w:leader="dot" w:pos="9350"/>
        </w:tabs>
        <w:rPr>
          <w:noProof/>
        </w:rPr>
      </w:pPr>
      <w:hyperlink w:anchor="_Toc256375118"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_Toc256375118 \h </w:instrText>
        </w:r>
        <w:r>
          <w:rPr>
            <w:noProof/>
            <w:webHidden/>
          </w:rPr>
        </w:r>
        <w:r>
          <w:rPr>
            <w:noProof/>
            <w:webHidden/>
          </w:rPr>
          <w:fldChar w:fldCharType="separate"/>
        </w:r>
        <w:r w:rsidR="00C207BD">
          <w:rPr>
            <w:noProof/>
            <w:webHidden/>
          </w:rPr>
          <w:t>99</w:t>
        </w:r>
        <w:r>
          <w:rPr>
            <w:noProof/>
            <w:webHidden/>
          </w:rPr>
          <w:fldChar w:fldCharType="end"/>
        </w:r>
      </w:hyperlink>
    </w:p>
    <w:p w14:paraId="385AA2D7" w14:textId="77777777" w:rsidR="00AE74F4" w:rsidRDefault="00AE74F4">
      <w:pPr>
        <w:pStyle w:val="TOC7"/>
        <w:tabs>
          <w:tab w:val="right" w:leader="dot" w:pos="9350"/>
        </w:tabs>
        <w:rPr>
          <w:noProof/>
        </w:rPr>
      </w:pPr>
      <w:hyperlink w:anchor="_Toc256375119" w:history="1">
        <w:r w:rsidRPr="007859DF">
          <w:rPr>
            <w:rStyle w:val="Hyperlink"/>
            <w:noProof/>
            <w:lang w:bidi="en-US"/>
          </w:rPr>
          <w:t>Wooden Body Part Boxes</w:t>
        </w:r>
        <w:r>
          <w:rPr>
            <w:noProof/>
            <w:webHidden/>
          </w:rPr>
          <w:tab/>
        </w:r>
        <w:r>
          <w:rPr>
            <w:noProof/>
            <w:webHidden/>
          </w:rPr>
          <w:fldChar w:fldCharType="begin"/>
        </w:r>
        <w:r>
          <w:rPr>
            <w:noProof/>
            <w:webHidden/>
          </w:rPr>
          <w:instrText xml:space="preserve"> PAGEREF _Toc256375119 \h </w:instrText>
        </w:r>
        <w:r>
          <w:rPr>
            <w:noProof/>
            <w:webHidden/>
          </w:rPr>
        </w:r>
        <w:r>
          <w:rPr>
            <w:noProof/>
            <w:webHidden/>
          </w:rPr>
          <w:fldChar w:fldCharType="separate"/>
        </w:r>
        <w:r w:rsidR="00C207BD">
          <w:rPr>
            <w:noProof/>
            <w:webHidden/>
          </w:rPr>
          <w:t>99</w:t>
        </w:r>
        <w:r>
          <w:rPr>
            <w:noProof/>
            <w:webHidden/>
          </w:rPr>
          <w:fldChar w:fldCharType="end"/>
        </w:r>
      </w:hyperlink>
    </w:p>
    <w:p w14:paraId="0825E2F5" w14:textId="77777777" w:rsidR="00AE74F4" w:rsidRDefault="00AE74F4">
      <w:pPr>
        <w:pStyle w:val="TOC7"/>
        <w:tabs>
          <w:tab w:val="right" w:leader="dot" w:pos="9350"/>
        </w:tabs>
        <w:rPr>
          <w:noProof/>
        </w:rPr>
      </w:pPr>
      <w:hyperlink w:anchor="_Toc256375120" w:history="1">
        <w:r w:rsidRPr="007859DF">
          <w:rPr>
            <w:rStyle w:val="Hyperlink"/>
            <w:noProof/>
            <w:lang w:bidi="en-US"/>
          </w:rPr>
          <w:t>Categorization Signs</w:t>
        </w:r>
        <w:r>
          <w:rPr>
            <w:noProof/>
            <w:webHidden/>
          </w:rPr>
          <w:tab/>
        </w:r>
        <w:r>
          <w:rPr>
            <w:noProof/>
            <w:webHidden/>
          </w:rPr>
          <w:fldChar w:fldCharType="begin"/>
        </w:r>
        <w:r>
          <w:rPr>
            <w:noProof/>
            <w:webHidden/>
          </w:rPr>
          <w:instrText xml:space="preserve"> PAGEREF _Toc256375120 \h </w:instrText>
        </w:r>
        <w:r>
          <w:rPr>
            <w:noProof/>
            <w:webHidden/>
          </w:rPr>
        </w:r>
        <w:r>
          <w:rPr>
            <w:noProof/>
            <w:webHidden/>
          </w:rPr>
          <w:fldChar w:fldCharType="separate"/>
        </w:r>
        <w:r w:rsidR="00C207BD">
          <w:rPr>
            <w:noProof/>
            <w:webHidden/>
          </w:rPr>
          <w:t>99</w:t>
        </w:r>
        <w:r>
          <w:rPr>
            <w:noProof/>
            <w:webHidden/>
          </w:rPr>
          <w:fldChar w:fldCharType="end"/>
        </w:r>
      </w:hyperlink>
    </w:p>
    <w:p w14:paraId="3080841B" w14:textId="77777777" w:rsidR="00AE74F4" w:rsidRDefault="00AE74F4">
      <w:pPr>
        <w:pStyle w:val="TOC7"/>
        <w:tabs>
          <w:tab w:val="right" w:leader="dot" w:pos="9350"/>
        </w:tabs>
        <w:rPr>
          <w:noProof/>
        </w:rPr>
      </w:pPr>
      <w:hyperlink w:anchor="_Toc256375121" w:history="1">
        <w:r w:rsidRPr="007859DF">
          <w:rPr>
            <w:rStyle w:val="Hyperlink"/>
            <w:noProof/>
            <w:lang w:bidi="en-US"/>
          </w:rPr>
          <w:t>Armory Label</w:t>
        </w:r>
        <w:r>
          <w:rPr>
            <w:noProof/>
            <w:webHidden/>
          </w:rPr>
          <w:tab/>
        </w:r>
        <w:r>
          <w:rPr>
            <w:noProof/>
            <w:webHidden/>
          </w:rPr>
          <w:fldChar w:fldCharType="begin"/>
        </w:r>
        <w:r>
          <w:rPr>
            <w:noProof/>
            <w:webHidden/>
          </w:rPr>
          <w:instrText xml:space="preserve"> PAGEREF _Toc256375121 \h </w:instrText>
        </w:r>
        <w:r>
          <w:rPr>
            <w:noProof/>
            <w:webHidden/>
          </w:rPr>
        </w:r>
        <w:r>
          <w:rPr>
            <w:noProof/>
            <w:webHidden/>
          </w:rPr>
          <w:fldChar w:fldCharType="separate"/>
        </w:r>
        <w:r w:rsidR="00C207BD">
          <w:rPr>
            <w:noProof/>
            <w:webHidden/>
          </w:rPr>
          <w:t>99</w:t>
        </w:r>
        <w:r>
          <w:rPr>
            <w:noProof/>
            <w:webHidden/>
          </w:rPr>
          <w:fldChar w:fldCharType="end"/>
        </w:r>
      </w:hyperlink>
    </w:p>
    <w:p w14:paraId="4D58D500" w14:textId="77777777" w:rsidR="00AE74F4" w:rsidRDefault="00AE74F4">
      <w:pPr>
        <w:pStyle w:val="TOC7"/>
        <w:tabs>
          <w:tab w:val="right" w:leader="dot" w:pos="9350"/>
        </w:tabs>
        <w:rPr>
          <w:noProof/>
        </w:rPr>
      </w:pPr>
      <w:hyperlink w:anchor="_Toc256375122" w:history="1">
        <w:r w:rsidRPr="007859DF">
          <w:rPr>
            <w:rStyle w:val="Hyperlink"/>
            <w:noProof/>
            <w:lang w:bidi="en-US"/>
          </w:rPr>
          <w:t>Warning Sign</w:t>
        </w:r>
        <w:r>
          <w:rPr>
            <w:noProof/>
            <w:webHidden/>
          </w:rPr>
          <w:tab/>
        </w:r>
        <w:r>
          <w:rPr>
            <w:noProof/>
            <w:webHidden/>
          </w:rPr>
          <w:fldChar w:fldCharType="begin"/>
        </w:r>
        <w:r>
          <w:rPr>
            <w:noProof/>
            <w:webHidden/>
          </w:rPr>
          <w:instrText xml:space="preserve"> PAGEREF _Toc256375122 \h </w:instrText>
        </w:r>
        <w:r>
          <w:rPr>
            <w:noProof/>
            <w:webHidden/>
          </w:rPr>
        </w:r>
        <w:r>
          <w:rPr>
            <w:noProof/>
            <w:webHidden/>
          </w:rPr>
          <w:fldChar w:fldCharType="separate"/>
        </w:r>
        <w:r w:rsidR="00C207BD">
          <w:rPr>
            <w:noProof/>
            <w:webHidden/>
          </w:rPr>
          <w:t>99</w:t>
        </w:r>
        <w:r>
          <w:rPr>
            <w:noProof/>
            <w:webHidden/>
          </w:rPr>
          <w:fldChar w:fldCharType="end"/>
        </w:r>
      </w:hyperlink>
    </w:p>
    <w:p w14:paraId="63F04EFE" w14:textId="77777777" w:rsidR="00AE74F4" w:rsidRDefault="00AE74F4">
      <w:pPr>
        <w:pStyle w:val="TOC7"/>
        <w:tabs>
          <w:tab w:val="right" w:leader="dot" w:pos="9350"/>
        </w:tabs>
        <w:rPr>
          <w:noProof/>
        </w:rPr>
      </w:pPr>
      <w:hyperlink w:anchor="_Toc256375123" w:history="1">
        <w:r w:rsidRPr="007859DF">
          <w:rPr>
            <w:rStyle w:val="Hyperlink"/>
            <w:noProof/>
            <w:lang w:bidi="en-US"/>
          </w:rPr>
          <w:t>Gun Racks</w:t>
        </w:r>
        <w:r>
          <w:rPr>
            <w:noProof/>
            <w:webHidden/>
          </w:rPr>
          <w:tab/>
        </w:r>
        <w:r>
          <w:rPr>
            <w:noProof/>
            <w:webHidden/>
          </w:rPr>
          <w:fldChar w:fldCharType="begin"/>
        </w:r>
        <w:r>
          <w:rPr>
            <w:noProof/>
            <w:webHidden/>
          </w:rPr>
          <w:instrText xml:space="preserve"> PAGEREF _Toc256375123 \h </w:instrText>
        </w:r>
        <w:r>
          <w:rPr>
            <w:noProof/>
            <w:webHidden/>
          </w:rPr>
        </w:r>
        <w:r>
          <w:rPr>
            <w:noProof/>
            <w:webHidden/>
          </w:rPr>
          <w:fldChar w:fldCharType="separate"/>
        </w:r>
        <w:r w:rsidR="00C207BD">
          <w:rPr>
            <w:noProof/>
            <w:webHidden/>
          </w:rPr>
          <w:t>100</w:t>
        </w:r>
        <w:r>
          <w:rPr>
            <w:noProof/>
            <w:webHidden/>
          </w:rPr>
          <w:fldChar w:fldCharType="end"/>
        </w:r>
      </w:hyperlink>
    </w:p>
    <w:p w14:paraId="151358FE" w14:textId="77777777" w:rsidR="00AE74F4" w:rsidRDefault="00AE74F4">
      <w:pPr>
        <w:pStyle w:val="TOC7"/>
        <w:tabs>
          <w:tab w:val="right" w:leader="dot" w:pos="9350"/>
        </w:tabs>
        <w:rPr>
          <w:noProof/>
        </w:rPr>
      </w:pPr>
      <w:hyperlink w:anchor="_Toc256375124" w:history="1">
        <w:r w:rsidRPr="007859DF">
          <w:rPr>
            <w:rStyle w:val="Hyperlink"/>
            <w:noProof/>
            <w:lang w:bidi="en-US"/>
          </w:rPr>
          <w:t>Part Piles</w:t>
        </w:r>
        <w:r>
          <w:rPr>
            <w:noProof/>
            <w:webHidden/>
          </w:rPr>
          <w:tab/>
        </w:r>
        <w:r>
          <w:rPr>
            <w:noProof/>
            <w:webHidden/>
          </w:rPr>
          <w:fldChar w:fldCharType="begin"/>
        </w:r>
        <w:r>
          <w:rPr>
            <w:noProof/>
            <w:webHidden/>
          </w:rPr>
          <w:instrText xml:space="preserve"> PAGEREF _Toc256375124 \h </w:instrText>
        </w:r>
        <w:r>
          <w:rPr>
            <w:noProof/>
            <w:webHidden/>
          </w:rPr>
        </w:r>
        <w:r>
          <w:rPr>
            <w:noProof/>
            <w:webHidden/>
          </w:rPr>
          <w:fldChar w:fldCharType="separate"/>
        </w:r>
        <w:r w:rsidR="00C207BD">
          <w:rPr>
            <w:noProof/>
            <w:webHidden/>
          </w:rPr>
          <w:t>100</w:t>
        </w:r>
        <w:r>
          <w:rPr>
            <w:noProof/>
            <w:webHidden/>
          </w:rPr>
          <w:fldChar w:fldCharType="end"/>
        </w:r>
      </w:hyperlink>
    </w:p>
    <w:p w14:paraId="2249BF46" w14:textId="77777777" w:rsidR="00AE74F4" w:rsidRDefault="00AE74F4">
      <w:pPr>
        <w:pStyle w:val="TOC6"/>
        <w:tabs>
          <w:tab w:val="right" w:leader="dot" w:pos="9350"/>
        </w:tabs>
        <w:rPr>
          <w:rFonts w:eastAsiaTheme="minorEastAsia"/>
          <w:noProof/>
          <w:szCs w:val="22"/>
        </w:rPr>
      </w:pPr>
      <w:hyperlink w:anchor="_Toc256375125" w:history="1">
        <w:r w:rsidRPr="007859DF">
          <w:rPr>
            <w:rStyle w:val="Hyperlink"/>
            <w:noProof/>
            <w:lang w:bidi="en-US"/>
          </w:rPr>
          <w:t>War Room</w:t>
        </w:r>
        <w:r>
          <w:rPr>
            <w:noProof/>
            <w:webHidden/>
          </w:rPr>
          <w:tab/>
        </w:r>
        <w:r>
          <w:rPr>
            <w:noProof/>
            <w:webHidden/>
          </w:rPr>
          <w:fldChar w:fldCharType="begin"/>
        </w:r>
        <w:r>
          <w:rPr>
            <w:noProof/>
            <w:webHidden/>
          </w:rPr>
          <w:instrText xml:space="preserve"> PAGEREF _Toc256375125 \h </w:instrText>
        </w:r>
        <w:r>
          <w:rPr>
            <w:noProof/>
            <w:webHidden/>
          </w:rPr>
        </w:r>
        <w:r>
          <w:rPr>
            <w:noProof/>
            <w:webHidden/>
          </w:rPr>
          <w:fldChar w:fldCharType="separate"/>
        </w:r>
        <w:r w:rsidR="00C207BD">
          <w:rPr>
            <w:noProof/>
            <w:webHidden/>
          </w:rPr>
          <w:t>102</w:t>
        </w:r>
        <w:r>
          <w:rPr>
            <w:noProof/>
            <w:webHidden/>
          </w:rPr>
          <w:fldChar w:fldCharType="end"/>
        </w:r>
      </w:hyperlink>
    </w:p>
    <w:p w14:paraId="023BA059" w14:textId="77777777" w:rsidR="00AE74F4" w:rsidRDefault="00AE74F4">
      <w:pPr>
        <w:pStyle w:val="TOC7"/>
        <w:tabs>
          <w:tab w:val="right" w:leader="dot" w:pos="9350"/>
        </w:tabs>
        <w:rPr>
          <w:noProof/>
        </w:rPr>
      </w:pPr>
      <w:hyperlink w:anchor="_Toc256375126"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_Toc256375126 \h </w:instrText>
        </w:r>
        <w:r>
          <w:rPr>
            <w:noProof/>
            <w:webHidden/>
          </w:rPr>
        </w:r>
        <w:r>
          <w:rPr>
            <w:noProof/>
            <w:webHidden/>
          </w:rPr>
          <w:fldChar w:fldCharType="separate"/>
        </w:r>
        <w:r w:rsidR="00C207BD">
          <w:rPr>
            <w:noProof/>
            <w:webHidden/>
          </w:rPr>
          <w:t>102</w:t>
        </w:r>
        <w:r>
          <w:rPr>
            <w:noProof/>
            <w:webHidden/>
          </w:rPr>
          <w:fldChar w:fldCharType="end"/>
        </w:r>
      </w:hyperlink>
    </w:p>
    <w:p w14:paraId="4483277C" w14:textId="77777777" w:rsidR="00AE74F4" w:rsidRDefault="00AE74F4">
      <w:pPr>
        <w:pStyle w:val="TOC7"/>
        <w:tabs>
          <w:tab w:val="right" w:leader="dot" w:pos="9350"/>
        </w:tabs>
        <w:rPr>
          <w:noProof/>
        </w:rPr>
      </w:pPr>
      <w:hyperlink w:anchor="_Toc256375127" w:history="1">
        <w:r w:rsidRPr="007859DF">
          <w:rPr>
            <w:rStyle w:val="Hyperlink"/>
            <w:noProof/>
            <w:lang w:bidi="en-US"/>
          </w:rPr>
          <w:t>War Table</w:t>
        </w:r>
        <w:r>
          <w:rPr>
            <w:noProof/>
            <w:webHidden/>
          </w:rPr>
          <w:tab/>
        </w:r>
        <w:r>
          <w:rPr>
            <w:noProof/>
            <w:webHidden/>
          </w:rPr>
          <w:fldChar w:fldCharType="begin"/>
        </w:r>
        <w:r>
          <w:rPr>
            <w:noProof/>
            <w:webHidden/>
          </w:rPr>
          <w:instrText xml:space="preserve"> PAGEREF _Toc256375127 \h </w:instrText>
        </w:r>
        <w:r>
          <w:rPr>
            <w:noProof/>
            <w:webHidden/>
          </w:rPr>
        </w:r>
        <w:r>
          <w:rPr>
            <w:noProof/>
            <w:webHidden/>
          </w:rPr>
          <w:fldChar w:fldCharType="separate"/>
        </w:r>
        <w:r w:rsidR="00C207BD">
          <w:rPr>
            <w:noProof/>
            <w:webHidden/>
          </w:rPr>
          <w:t>102</w:t>
        </w:r>
        <w:r>
          <w:rPr>
            <w:noProof/>
            <w:webHidden/>
          </w:rPr>
          <w:fldChar w:fldCharType="end"/>
        </w:r>
      </w:hyperlink>
    </w:p>
    <w:p w14:paraId="768E9FE1" w14:textId="77777777" w:rsidR="00AE74F4" w:rsidRDefault="00AE74F4">
      <w:pPr>
        <w:pStyle w:val="TOC7"/>
        <w:tabs>
          <w:tab w:val="right" w:leader="dot" w:pos="9350"/>
        </w:tabs>
        <w:rPr>
          <w:noProof/>
        </w:rPr>
      </w:pPr>
      <w:hyperlink w:anchor="_Toc256375128" w:history="1">
        <w:r w:rsidRPr="007859DF">
          <w:rPr>
            <w:rStyle w:val="Hyperlink"/>
            <w:noProof/>
            <w:lang w:bidi="en-US"/>
          </w:rPr>
          <w:t>Battlefield Map</w:t>
        </w:r>
        <w:r>
          <w:rPr>
            <w:noProof/>
            <w:webHidden/>
          </w:rPr>
          <w:tab/>
        </w:r>
        <w:r>
          <w:rPr>
            <w:noProof/>
            <w:webHidden/>
          </w:rPr>
          <w:fldChar w:fldCharType="begin"/>
        </w:r>
        <w:r>
          <w:rPr>
            <w:noProof/>
            <w:webHidden/>
          </w:rPr>
          <w:instrText xml:space="preserve"> PAGEREF _Toc256375128 \h </w:instrText>
        </w:r>
        <w:r>
          <w:rPr>
            <w:noProof/>
            <w:webHidden/>
          </w:rPr>
        </w:r>
        <w:r>
          <w:rPr>
            <w:noProof/>
            <w:webHidden/>
          </w:rPr>
          <w:fldChar w:fldCharType="separate"/>
        </w:r>
        <w:r w:rsidR="00C207BD">
          <w:rPr>
            <w:noProof/>
            <w:webHidden/>
          </w:rPr>
          <w:t>102</w:t>
        </w:r>
        <w:r>
          <w:rPr>
            <w:noProof/>
            <w:webHidden/>
          </w:rPr>
          <w:fldChar w:fldCharType="end"/>
        </w:r>
      </w:hyperlink>
    </w:p>
    <w:p w14:paraId="589877CB" w14:textId="77777777" w:rsidR="00AE74F4" w:rsidRDefault="00AE74F4">
      <w:pPr>
        <w:pStyle w:val="TOC7"/>
        <w:tabs>
          <w:tab w:val="right" w:leader="dot" w:pos="9350"/>
        </w:tabs>
        <w:rPr>
          <w:noProof/>
        </w:rPr>
      </w:pPr>
      <w:hyperlink w:anchor="_Toc256375129" w:history="1">
        <w:r w:rsidRPr="007859DF">
          <w:rPr>
            <w:rStyle w:val="Hyperlink"/>
            <w:noProof/>
            <w:lang w:bidi="en-US"/>
          </w:rPr>
          <w:t>Wanted Posters</w:t>
        </w:r>
        <w:r>
          <w:rPr>
            <w:noProof/>
            <w:webHidden/>
          </w:rPr>
          <w:tab/>
        </w:r>
        <w:r>
          <w:rPr>
            <w:noProof/>
            <w:webHidden/>
          </w:rPr>
          <w:fldChar w:fldCharType="begin"/>
        </w:r>
        <w:r>
          <w:rPr>
            <w:noProof/>
            <w:webHidden/>
          </w:rPr>
          <w:instrText xml:space="preserve"> PAGEREF _Toc256375129 \h </w:instrText>
        </w:r>
        <w:r>
          <w:rPr>
            <w:noProof/>
            <w:webHidden/>
          </w:rPr>
        </w:r>
        <w:r>
          <w:rPr>
            <w:noProof/>
            <w:webHidden/>
          </w:rPr>
          <w:fldChar w:fldCharType="separate"/>
        </w:r>
        <w:r w:rsidR="00C207BD">
          <w:rPr>
            <w:noProof/>
            <w:webHidden/>
          </w:rPr>
          <w:t>103</w:t>
        </w:r>
        <w:r>
          <w:rPr>
            <w:noProof/>
            <w:webHidden/>
          </w:rPr>
          <w:fldChar w:fldCharType="end"/>
        </w:r>
      </w:hyperlink>
    </w:p>
    <w:p w14:paraId="6C3886BA" w14:textId="77777777" w:rsidR="00AE74F4" w:rsidRDefault="00AE74F4">
      <w:pPr>
        <w:pStyle w:val="TOC6"/>
        <w:tabs>
          <w:tab w:val="right" w:leader="dot" w:pos="9350"/>
        </w:tabs>
        <w:rPr>
          <w:rFonts w:eastAsiaTheme="minorEastAsia"/>
          <w:noProof/>
          <w:szCs w:val="22"/>
        </w:rPr>
      </w:pPr>
      <w:hyperlink w:anchor="_Toc256375130" w:history="1">
        <w:r w:rsidRPr="007859DF">
          <w:rPr>
            <w:rStyle w:val="Hyperlink"/>
            <w:noProof/>
            <w:lang w:bidi="en-US"/>
          </w:rPr>
          <w:t>School Store</w:t>
        </w:r>
        <w:r>
          <w:rPr>
            <w:noProof/>
            <w:webHidden/>
          </w:rPr>
          <w:tab/>
        </w:r>
        <w:r>
          <w:rPr>
            <w:noProof/>
            <w:webHidden/>
          </w:rPr>
          <w:fldChar w:fldCharType="begin"/>
        </w:r>
        <w:r>
          <w:rPr>
            <w:noProof/>
            <w:webHidden/>
          </w:rPr>
          <w:instrText xml:space="preserve"> PAGEREF _Toc256375130 \h </w:instrText>
        </w:r>
        <w:r>
          <w:rPr>
            <w:noProof/>
            <w:webHidden/>
          </w:rPr>
        </w:r>
        <w:r>
          <w:rPr>
            <w:noProof/>
            <w:webHidden/>
          </w:rPr>
          <w:fldChar w:fldCharType="separate"/>
        </w:r>
        <w:r w:rsidR="00C207BD">
          <w:rPr>
            <w:noProof/>
            <w:webHidden/>
          </w:rPr>
          <w:t>104</w:t>
        </w:r>
        <w:r>
          <w:rPr>
            <w:noProof/>
            <w:webHidden/>
          </w:rPr>
          <w:fldChar w:fldCharType="end"/>
        </w:r>
      </w:hyperlink>
    </w:p>
    <w:p w14:paraId="4F95818F" w14:textId="77777777" w:rsidR="00AE74F4" w:rsidRDefault="00AE74F4">
      <w:pPr>
        <w:pStyle w:val="TOC7"/>
        <w:tabs>
          <w:tab w:val="right" w:leader="dot" w:pos="9350"/>
        </w:tabs>
        <w:rPr>
          <w:noProof/>
        </w:rPr>
      </w:pPr>
      <w:hyperlink w:anchor="_Toc256375131"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_Toc256375131 \h </w:instrText>
        </w:r>
        <w:r>
          <w:rPr>
            <w:noProof/>
            <w:webHidden/>
          </w:rPr>
        </w:r>
        <w:r>
          <w:rPr>
            <w:noProof/>
            <w:webHidden/>
          </w:rPr>
          <w:fldChar w:fldCharType="separate"/>
        </w:r>
        <w:r w:rsidR="00C207BD">
          <w:rPr>
            <w:noProof/>
            <w:webHidden/>
          </w:rPr>
          <w:t>104</w:t>
        </w:r>
        <w:r>
          <w:rPr>
            <w:noProof/>
            <w:webHidden/>
          </w:rPr>
          <w:fldChar w:fldCharType="end"/>
        </w:r>
      </w:hyperlink>
    </w:p>
    <w:p w14:paraId="35982BAF" w14:textId="77777777" w:rsidR="00AE74F4" w:rsidRDefault="00AE74F4">
      <w:pPr>
        <w:pStyle w:val="TOC7"/>
        <w:tabs>
          <w:tab w:val="right" w:leader="dot" w:pos="9350"/>
        </w:tabs>
        <w:rPr>
          <w:noProof/>
        </w:rPr>
      </w:pPr>
      <w:hyperlink w:anchor="_Toc256375132" w:history="1">
        <w:r w:rsidRPr="007859DF">
          <w:rPr>
            <w:rStyle w:val="Hyperlink"/>
            <w:noProof/>
            <w:lang w:bidi="en-US"/>
          </w:rPr>
          <w:t>Bargain Bin</w:t>
        </w:r>
        <w:r>
          <w:rPr>
            <w:noProof/>
            <w:webHidden/>
          </w:rPr>
          <w:tab/>
        </w:r>
        <w:r>
          <w:rPr>
            <w:noProof/>
            <w:webHidden/>
          </w:rPr>
          <w:fldChar w:fldCharType="begin"/>
        </w:r>
        <w:r>
          <w:rPr>
            <w:noProof/>
            <w:webHidden/>
          </w:rPr>
          <w:instrText xml:space="preserve"> PAGEREF _Toc256375132 \h </w:instrText>
        </w:r>
        <w:r>
          <w:rPr>
            <w:noProof/>
            <w:webHidden/>
          </w:rPr>
        </w:r>
        <w:r>
          <w:rPr>
            <w:noProof/>
            <w:webHidden/>
          </w:rPr>
          <w:fldChar w:fldCharType="separate"/>
        </w:r>
        <w:r w:rsidR="00C207BD">
          <w:rPr>
            <w:noProof/>
            <w:webHidden/>
          </w:rPr>
          <w:t>104</w:t>
        </w:r>
        <w:r>
          <w:rPr>
            <w:noProof/>
            <w:webHidden/>
          </w:rPr>
          <w:fldChar w:fldCharType="end"/>
        </w:r>
      </w:hyperlink>
    </w:p>
    <w:p w14:paraId="29D09F29" w14:textId="77777777" w:rsidR="00AE74F4" w:rsidRDefault="00AE74F4">
      <w:pPr>
        <w:pStyle w:val="TOC7"/>
        <w:tabs>
          <w:tab w:val="right" w:leader="dot" w:pos="9350"/>
        </w:tabs>
        <w:rPr>
          <w:noProof/>
        </w:rPr>
      </w:pPr>
      <w:hyperlink w:anchor="_Toc256375133" w:history="1">
        <w:r w:rsidRPr="007859DF">
          <w:rPr>
            <w:rStyle w:val="Hyperlink"/>
            <w:noProof/>
            <w:lang w:bidi="en-US"/>
          </w:rPr>
          <w:t>Reclaimed Crafting Supplies Bins</w:t>
        </w:r>
        <w:r>
          <w:rPr>
            <w:noProof/>
            <w:webHidden/>
          </w:rPr>
          <w:tab/>
        </w:r>
        <w:r>
          <w:rPr>
            <w:noProof/>
            <w:webHidden/>
          </w:rPr>
          <w:fldChar w:fldCharType="begin"/>
        </w:r>
        <w:r>
          <w:rPr>
            <w:noProof/>
            <w:webHidden/>
          </w:rPr>
          <w:instrText xml:space="preserve"> PAGEREF _Toc256375133 \h </w:instrText>
        </w:r>
        <w:r>
          <w:rPr>
            <w:noProof/>
            <w:webHidden/>
          </w:rPr>
        </w:r>
        <w:r>
          <w:rPr>
            <w:noProof/>
            <w:webHidden/>
          </w:rPr>
          <w:fldChar w:fldCharType="separate"/>
        </w:r>
        <w:r w:rsidR="00C207BD">
          <w:rPr>
            <w:noProof/>
            <w:webHidden/>
          </w:rPr>
          <w:t>104</w:t>
        </w:r>
        <w:r>
          <w:rPr>
            <w:noProof/>
            <w:webHidden/>
          </w:rPr>
          <w:fldChar w:fldCharType="end"/>
        </w:r>
      </w:hyperlink>
    </w:p>
    <w:p w14:paraId="43769F6B" w14:textId="77777777" w:rsidR="00AE74F4" w:rsidRDefault="00AE74F4">
      <w:pPr>
        <w:pStyle w:val="TOC7"/>
        <w:tabs>
          <w:tab w:val="right" w:leader="dot" w:pos="9350"/>
        </w:tabs>
        <w:rPr>
          <w:noProof/>
        </w:rPr>
      </w:pPr>
      <w:hyperlink w:anchor="_Toc256375134" w:history="1">
        <w:r w:rsidRPr="007859DF">
          <w:rPr>
            <w:rStyle w:val="Hyperlink"/>
            <w:noProof/>
            <w:lang w:bidi="en-US"/>
          </w:rPr>
          <w:t>Register</w:t>
        </w:r>
        <w:r>
          <w:rPr>
            <w:noProof/>
            <w:webHidden/>
          </w:rPr>
          <w:tab/>
        </w:r>
        <w:r>
          <w:rPr>
            <w:noProof/>
            <w:webHidden/>
          </w:rPr>
          <w:fldChar w:fldCharType="begin"/>
        </w:r>
        <w:r>
          <w:rPr>
            <w:noProof/>
            <w:webHidden/>
          </w:rPr>
          <w:instrText xml:space="preserve"> PAGEREF _Toc256375134 \h </w:instrText>
        </w:r>
        <w:r>
          <w:rPr>
            <w:noProof/>
            <w:webHidden/>
          </w:rPr>
        </w:r>
        <w:r>
          <w:rPr>
            <w:noProof/>
            <w:webHidden/>
          </w:rPr>
          <w:fldChar w:fldCharType="separate"/>
        </w:r>
        <w:r w:rsidR="00C207BD">
          <w:rPr>
            <w:noProof/>
            <w:webHidden/>
          </w:rPr>
          <w:t>105</w:t>
        </w:r>
        <w:r>
          <w:rPr>
            <w:noProof/>
            <w:webHidden/>
          </w:rPr>
          <w:fldChar w:fldCharType="end"/>
        </w:r>
      </w:hyperlink>
    </w:p>
    <w:p w14:paraId="38CE9633" w14:textId="77777777" w:rsidR="00AE74F4" w:rsidRDefault="00AE74F4">
      <w:pPr>
        <w:pStyle w:val="TOC7"/>
        <w:tabs>
          <w:tab w:val="right" w:leader="dot" w:pos="9350"/>
        </w:tabs>
        <w:rPr>
          <w:noProof/>
        </w:rPr>
      </w:pPr>
      <w:hyperlink w:anchor="_Toc256375135" w:history="1">
        <w:r w:rsidRPr="007859DF">
          <w:rPr>
            <w:rStyle w:val="Hyperlink"/>
            <w:noProof/>
            <w:lang w:bidi="en-US"/>
          </w:rPr>
          <w:t>Categorization Signs</w:t>
        </w:r>
        <w:r>
          <w:rPr>
            <w:noProof/>
            <w:webHidden/>
          </w:rPr>
          <w:tab/>
        </w:r>
        <w:r>
          <w:rPr>
            <w:noProof/>
            <w:webHidden/>
          </w:rPr>
          <w:fldChar w:fldCharType="begin"/>
        </w:r>
        <w:r>
          <w:rPr>
            <w:noProof/>
            <w:webHidden/>
          </w:rPr>
          <w:instrText xml:space="preserve"> PAGEREF _Toc256375135 \h </w:instrText>
        </w:r>
        <w:r>
          <w:rPr>
            <w:noProof/>
            <w:webHidden/>
          </w:rPr>
        </w:r>
        <w:r>
          <w:rPr>
            <w:noProof/>
            <w:webHidden/>
          </w:rPr>
          <w:fldChar w:fldCharType="separate"/>
        </w:r>
        <w:r w:rsidR="00C207BD">
          <w:rPr>
            <w:noProof/>
            <w:webHidden/>
          </w:rPr>
          <w:t>105</w:t>
        </w:r>
        <w:r>
          <w:rPr>
            <w:noProof/>
            <w:webHidden/>
          </w:rPr>
          <w:fldChar w:fldCharType="end"/>
        </w:r>
      </w:hyperlink>
    </w:p>
    <w:p w14:paraId="6865038F" w14:textId="77777777" w:rsidR="00AE74F4" w:rsidRDefault="00AE74F4">
      <w:pPr>
        <w:pStyle w:val="TOC7"/>
        <w:tabs>
          <w:tab w:val="right" w:leader="dot" w:pos="9350"/>
        </w:tabs>
        <w:rPr>
          <w:noProof/>
        </w:rPr>
      </w:pPr>
      <w:hyperlink w:anchor="_Toc256375136" w:history="1">
        <w:r w:rsidRPr="007859DF">
          <w:rPr>
            <w:rStyle w:val="Hyperlink"/>
            <w:noProof/>
            <w:lang w:bidi="en-US"/>
          </w:rPr>
          <w:t>Mannequin Displays</w:t>
        </w:r>
        <w:r>
          <w:rPr>
            <w:noProof/>
            <w:webHidden/>
          </w:rPr>
          <w:tab/>
        </w:r>
        <w:r>
          <w:rPr>
            <w:noProof/>
            <w:webHidden/>
          </w:rPr>
          <w:fldChar w:fldCharType="begin"/>
        </w:r>
        <w:r>
          <w:rPr>
            <w:noProof/>
            <w:webHidden/>
          </w:rPr>
          <w:instrText xml:space="preserve"> PAGEREF _Toc256375136 \h </w:instrText>
        </w:r>
        <w:r>
          <w:rPr>
            <w:noProof/>
            <w:webHidden/>
          </w:rPr>
        </w:r>
        <w:r>
          <w:rPr>
            <w:noProof/>
            <w:webHidden/>
          </w:rPr>
          <w:fldChar w:fldCharType="separate"/>
        </w:r>
        <w:r w:rsidR="00C207BD">
          <w:rPr>
            <w:noProof/>
            <w:webHidden/>
          </w:rPr>
          <w:t>106</w:t>
        </w:r>
        <w:r>
          <w:rPr>
            <w:noProof/>
            <w:webHidden/>
          </w:rPr>
          <w:fldChar w:fldCharType="end"/>
        </w:r>
      </w:hyperlink>
    </w:p>
    <w:p w14:paraId="06466769" w14:textId="77777777" w:rsidR="00AE74F4" w:rsidRDefault="00AE74F4">
      <w:pPr>
        <w:pStyle w:val="TOC7"/>
        <w:tabs>
          <w:tab w:val="right" w:leader="dot" w:pos="9350"/>
        </w:tabs>
        <w:rPr>
          <w:noProof/>
        </w:rPr>
      </w:pPr>
      <w:hyperlink w:anchor="_Toc256375137" w:history="1">
        <w:r w:rsidRPr="007859DF">
          <w:rPr>
            <w:rStyle w:val="Hyperlink"/>
            <w:noProof/>
            <w:lang w:bidi="en-US"/>
          </w:rPr>
          <w:t>Clothing Racks</w:t>
        </w:r>
        <w:r>
          <w:rPr>
            <w:noProof/>
            <w:webHidden/>
          </w:rPr>
          <w:tab/>
        </w:r>
        <w:r>
          <w:rPr>
            <w:noProof/>
            <w:webHidden/>
          </w:rPr>
          <w:fldChar w:fldCharType="begin"/>
        </w:r>
        <w:r>
          <w:rPr>
            <w:noProof/>
            <w:webHidden/>
          </w:rPr>
          <w:instrText xml:space="preserve"> PAGEREF _Toc256375137 \h </w:instrText>
        </w:r>
        <w:r>
          <w:rPr>
            <w:noProof/>
            <w:webHidden/>
          </w:rPr>
        </w:r>
        <w:r>
          <w:rPr>
            <w:noProof/>
            <w:webHidden/>
          </w:rPr>
          <w:fldChar w:fldCharType="separate"/>
        </w:r>
        <w:r w:rsidR="00C207BD">
          <w:rPr>
            <w:noProof/>
            <w:webHidden/>
          </w:rPr>
          <w:t>106</w:t>
        </w:r>
        <w:r>
          <w:rPr>
            <w:noProof/>
            <w:webHidden/>
          </w:rPr>
          <w:fldChar w:fldCharType="end"/>
        </w:r>
      </w:hyperlink>
    </w:p>
    <w:p w14:paraId="55F9CE2E" w14:textId="77777777" w:rsidR="00AE74F4" w:rsidRDefault="00AE74F4">
      <w:pPr>
        <w:pStyle w:val="TOC7"/>
        <w:tabs>
          <w:tab w:val="right" w:leader="dot" w:pos="9350"/>
        </w:tabs>
        <w:rPr>
          <w:noProof/>
        </w:rPr>
      </w:pPr>
      <w:hyperlink w:anchor="_Toc256375138" w:history="1">
        <w:r w:rsidRPr="007859DF">
          <w:rPr>
            <w:rStyle w:val="Hyperlink"/>
            <w:noProof/>
            <w:lang w:bidi="en-US"/>
          </w:rPr>
          <w:t>Dressing Room Door Facings</w:t>
        </w:r>
        <w:r>
          <w:rPr>
            <w:noProof/>
            <w:webHidden/>
          </w:rPr>
          <w:tab/>
        </w:r>
        <w:r>
          <w:rPr>
            <w:noProof/>
            <w:webHidden/>
          </w:rPr>
          <w:fldChar w:fldCharType="begin"/>
        </w:r>
        <w:r>
          <w:rPr>
            <w:noProof/>
            <w:webHidden/>
          </w:rPr>
          <w:instrText xml:space="preserve"> PAGEREF _Toc256375138 \h </w:instrText>
        </w:r>
        <w:r>
          <w:rPr>
            <w:noProof/>
            <w:webHidden/>
          </w:rPr>
        </w:r>
        <w:r>
          <w:rPr>
            <w:noProof/>
            <w:webHidden/>
          </w:rPr>
          <w:fldChar w:fldCharType="separate"/>
        </w:r>
        <w:r w:rsidR="00C207BD">
          <w:rPr>
            <w:noProof/>
            <w:webHidden/>
          </w:rPr>
          <w:t>107</w:t>
        </w:r>
        <w:r>
          <w:rPr>
            <w:noProof/>
            <w:webHidden/>
          </w:rPr>
          <w:fldChar w:fldCharType="end"/>
        </w:r>
      </w:hyperlink>
    </w:p>
    <w:p w14:paraId="6B67ACE6" w14:textId="77777777" w:rsidR="00AE74F4" w:rsidRDefault="00AE74F4">
      <w:pPr>
        <w:pStyle w:val="TOC6"/>
        <w:tabs>
          <w:tab w:val="right" w:leader="dot" w:pos="9350"/>
        </w:tabs>
        <w:rPr>
          <w:rFonts w:eastAsiaTheme="minorEastAsia"/>
          <w:noProof/>
          <w:szCs w:val="22"/>
        </w:rPr>
      </w:pPr>
      <w:hyperlink w:anchor="_Toc256375139" w:history="1">
        <w:r w:rsidRPr="007859DF">
          <w:rPr>
            <w:rStyle w:val="Hyperlink"/>
            <w:noProof/>
            <w:lang w:bidi="en-US"/>
          </w:rPr>
          <w:t>Emergency Room</w:t>
        </w:r>
        <w:r>
          <w:rPr>
            <w:noProof/>
            <w:webHidden/>
          </w:rPr>
          <w:tab/>
        </w:r>
        <w:r>
          <w:rPr>
            <w:noProof/>
            <w:webHidden/>
          </w:rPr>
          <w:fldChar w:fldCharType="begin"/>
        </w:r>
        <w:r>
          <w:rPr>
            <w:noProof/>
            <w:webHidden/>
          </w:rPr>
          <w:instrText xml:space="preserve"> PAGEREF _Toc256375139 \h </w:instrText>
        </w:r>
        <w:r>
          <w:rPr>
            <w:noProof/>
            <w:webHidden/>
          </w:rPr>
        </w:r>
        <w:r>
          <w:rPr>
            <w:noProof/>
            <w:webHidden/>
          </w:rPr>
          <w:fldChar w:fldCharType="separate"/>
        </w:r>
        <w:r w:rsidR="00C207BD">
          <w:rPr>
            <w:noProof/>
            <w:webHidden/>
          </w:rPr>
          <w:t>108</w:t>
        </w:r>
        <w:r>
          <w:rPr>
            <w:noProof/>
            <w:webHidden/>
          </w:rPr>
          <w:fldChar w:fldCharType="end"/>
        </w:r>
      </w:hyperlink>
    </w:p>
    <w:p w14:paraId="0360ECDE" w14:textId="77777777" w:rsidR="00AE74F4" w:rsidRDefault="00AE74F4">
      <w:pPr>
        <w:pStyle w:val="TOC7"/>
        <w:tabs>
          <w:tab w:val="right" w:leader="dot" w:pos="9350"/>
        </w:tabs>
        <w:rPr>
          <w:noProof/>
        </w:rPr>
      </w:pPr>
      <w:hyperlink w:anchor="_Toc256375140"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_Toc256375140 \h </w:instrText>
        </w:r>
        <w:r>
          <w:rPr>
            <w:noProof/>
            <w:webHidden/>
          </w:rPr>
        </w:r>
        <w:r>
          <w:rPr>
            <w:noProof/>
            <w:webHidden/>
          </w:rPr>
          <w:fldChar w:fldCharType="separate"/>
        </w:r>
        <w:r w:rsidR="00C207BD">
          <w:rPr>
            <w:noProof/>
            <w:webHidden/>
          </w:rPr>
          <w:t>108</w:t>
        </w:r>
        <w:r>
          <w:rPr>
            <w:noProof/>
            <w:webHidden/>
          </w:rPr>
          <w:fldChar w:fldCharType="end"/>
        </w:r>
      </w:hyperlink>
    </w:p>
    <w:p w14:paraId="386BB71F" w14:textId="77777777" w:rsidR="00AE74F4" w:rsidRDefault="00AE74F4">
      <w:pPr>
        <w:pStyle w:val="TOC7"/>
        <w:tabs>
          <w:tab w:val="right" w:leader="dot" w:pos="9350"/>
        </w:tabs>
        <w:rPr>
          <w:noProof/>
        </w:rPr>
      </w:pPr>
      <w:hyperlink w:anchor="_Toc256375141" w:history="1">
        <w:r w:rsidRPr="007859DF">
          <w:rPr>
            <w:rStyle w:val="Hyperlink"/>
            <w:noProof/>
            <w:lang w:bidi="en-US"/>
          </w:rPr>
          <w:t>Gurney</w:t>
        </w:r>
        <w:r>
          <w:rPr>
            <w:noProof/>
            <w:webHidden/>
          </w:rPr>
          <w:tab/>
        </w:r>
        <w:r>
          <w:rPr>
            <w:noProof/>
            <w:webHidden/>
          </w:rPr>
          <w:fldChar w:fldCharType="begin"/>
        </w:r>
        <w:r>
          <w:rPr>
            <w:noProof/>
            <w:webHidden/>
          </w:rPr>
          <w:instrText xml:space="preserve"> PAGEREF _Toc256375141 \h </w:instrText>
        </w:r>
        <w:r>
          <w:rPr>
            <w:noProof/>
            <w:webHidden/>
          </w:rPr>
        </w:r>
        <w:r>
          <w:rPr>
            <w:noProof/>
            <w:webHidden/>
          </w:rPr>
          <w:fldChar w:fldCharType="separate"/>
        </w:r>
        <w:r w:rsidR="00C207BD">
          <w:rPr>
            <w:noProof/>
            <w:webHidden/>
          </w:rPr>
          <w:t>108</w:t>
        </w:r>
        <w:r>
          <w:rPr>
            <w:noProof/>
            <w:webHidden/>
          </w:rPr>
          <w:fldChar w:fldCharType="end"/>
        </w:r>
      </w:hyperlink>
    </w:p>
    <w:p w14:paraId="175CFC20" w14:textId="77777777" w:rsidR="00AE74F4" w:rsidRDefault="00AE74F4">
      <w:pPr>
        <w:pStyle w:val="TOC7"/>
        <w:tabs>
          <w:tab w:val="right" w:leader="dot" w:pos="9350"/>
        </w:tabs>
        <w:rPr>
          <w:noProof/>
        </w:rPr>
      </w:pPr>
      <w:hyperlink w:anchor="_Toc256375142" w:history="1">
        <w:r w:rsidRPr="007859DF">
          <w:rPr>
            <w:rStyle w:val="Hyperlink"/>
            <w:noProof/>
            <w:lang w:bidi="en-US"/>
          </w:rPr>
          <w:t>Marked Down Parts Boxes</w:t>
        </w:r>
        <w:r>
          <w:rPr>
            <w:noProof/>
            <w:webHidden/>
          </w:rPr>
          <w:tab/>
        </w:r>
        <w:r>
          <w:rPr>
            <w:noProof/>
            <w:webHidden/>
          </w:rPr>
          <w:fldChar w:fldCharType="begin"/>
        </w:r>
        <w:r>
          <w:rPr>
            <w:noProof/>
            <w:webHidden/>
          </w:rPr>
          <w:instrText xml:space="preserve"> PAGEREF _Toc256375142 \h </w:instrText>
        </w:r>
        <w:r>
          <w:rPr>
            <w:noProof/>
            <w:webHidden/>
          </w:rPr>
        </w:r>
        <w:r>
          <w:rPr>
            <w:noProof/>
            <w:webHidden/>
          </w:rPr>
          <w:fldChar w:fldCharType="separate"/>
        </w:r>
        <w:r w:rsidR="00C207BD">
          <w:rPr>
            <w:noProof/>
            <w:webHidden/>
          </w:rPr>
          <w:t>108</w:t>
        </w:r>
        <w:r>
          <w:rPr>
            <w:noProof/>
            <w:webHidden/>
          </w:rPr>
          <w:fldChar w:fldCharType="end"/>
        </w:r>
      </w:hyperlink>
    </w:p>
    <w:p w14:paraId="654125A0" w14:textId="77777777" w:rsidR="00AE74F4" w:rsidRDefault="00AE74F4">
      <w:pPr>
        <w:pStyle w:val="TOC7"/>
        <w:tabs>
          <w:tab w:val="right" w:leader="dot" w:pos="9350"/>
        </w:tabs>
        <w:rPr>
          <w:noProof/>
        </w:rPr>
      </w:pPr>
      <w:hyperlink w:anchor="_Toc256375143" w:history="1">
        <w:r w:rsidRPr="007859DF">
          <w:rPr>
            <w:rStyle w:val="Hyperlink"/>
            <w:noProof/>
            <w:lang w:bidi="en-US"/>
          </w:rPr>
          <w:t>Curtains</w:t>
        </w:r>
        <w:r>
          <w:rPr>
            <w:noProof/>
            <w:webHidden/>
          </w:rPr>
          <w:tab/>
        </w:r>
        <w:r>
          <w:rPr>
            <w:noProof/>
            <w:webHidden/>
          </w:rPr>
          <w:fldChar w:fldCharType="begin"/>
        </w:r>
        <w:r>
          <w:rPr>
            <w:noProof/>
            <w:webHidden/>
          </w:rPr>
          <w:instrText xml:space="preserve"> PAGEREF _Toc256375143 \h </w:instrText>
        </w:r>
        <w:r>
          <w:rPr>
            <w:noProof/>
            <w:webHidden/>
          </w:rPr>
        </w:r>
        <w:r>
          <w:rPr>
            <w:noProof/>
            <w:webHidden/>
          </w:rPr>
          <w:fldChar w:fldCharType="separate"/>
        </w:r>
        <w:r w:rsidR="00C207BD">
          <w:rPr>
            <w:noProof/>
            <w:webHidden/>
          </w:rPr>
          <w:t>108</w:t>
        </w:r>
        <w:r>
          <w:rPr>
            <w:noProof/>
            <w:webHidden/>
          </w:rPr>
          <w:fldChar w:fldCharType="end"/>
        </w:r>
      </w:hyperlink>
    </w:p>
    <w:p w14:paraId="0F4D4857" w14:textId="77777777" w:rsidR="00AE74F4" w:rsidRDefault="00AE74F4">
      <w:pPr>
        <w:pStyle w:val="TOC7"/>
        <w:tabs>
          <w:tab w:val="right" w:leader="dot" w:pos="9350"/>
        </w:tabs>
        <w:rPr>
          <w:noProof/>
        </w:rPr>
      </w:pPr>
      <w:hyperlink w:anchor="_Toc256375144" w:history="1">
        <w:r w:rsidRPr="007859DF">
          <w:rPr>
            <w:rStyle w:val="Hyperlink"/>
            <w:noProof/>
            <w:lang w:bidi="en-US"/>
          </w:rPr>
          <w:t>Ward Signs</w:t>
        </w:r>
        <w:r>
          <w:rPr>
            <w:noProof/>
            <w:webHidden/>
          </w:rPr>
          <w:tab/>
        </w:r>
        <w:r>
          <w:rPr>
            <w:noProof/>
            <w:webHidden/>
          </w:rPr>
          <w:fldChar w:fldCharType="begin"/>
        </w:r>
        <w:r>
          <w:rPr>
            <w:noProof/>
            <w:webHidden/>
          </w:rPr>
          <w:instrText xml:space="preserve"> PAGEREF _Toc256375144 \h </w:instrText>
        </w:r>
        <w:r>
          <w:rPr>
            <w:noProof/>
            <w:webHidden/>
          </w:rPr>
        </w:r>
        <w:r>
          <w:rPr>
            <w:noProof/>
            <w:webHidden/>
          </w:rPr>
          <w:fldChar w:fldCharType="separate"/>
        </w:r>
        <w:r w:rsidR="00C207BD">
          <w:rPr>
            <w:noProof/>
            <w:webHidden/>
          </w:rPr>
          <w:t>109</w:t>
        </w:r>
        <w:r>
          <w:rPr>
            <w:noProof/>
            <w:webHidden/>
          </w:rPr>
          <w:fldChar w:fldCharType="end"/>
        </w:r>
      </w:hyperlink>
    </w:p>
    <w:p w14:paraId="22DCE396" w14:textId="77777777" w:rsidR="00AE74F4" w:rsidRDefault="00AE74F4">
      <w:pPr>
        <w:pStyle w:val="TOC7"/>
        <w:tabs>
          <w:tab w:val="right" w:leader="dot" w:pos="9350"/>
        </w:tabs>
        <w:rPr>
          <w:noProof/>
        </w:rPr>
      </w:pPr>
      <w:hyperlink w:anchor="_Toc256375145" w:history="1">
        <w:r w:rsidRPr="007859DF">
          <w:rPr>
            <w:rStyle w:val="Hyperlink"/>
            <w:noProof/>
            <w:lang w:bidi="en-US"/>
          </w:rPr>
          <w:t>Respawners</w:t>
        </w:r>
        <w:r>
          <w:rPr>
            <w:noProof/>
            <w:webHidden/>
          </w:rPr>
          <w:tab/>
        </w:r>
        <w:r>
          <w:rPr>
            <w:noProof/>
            <w:webHidden/>
          </w:rPr>
          <w:fldChar w:fldCharType="begin"/>
        </w:r>
        <w:r>
          <w:rPr>
            <w:noProof/>
            <w:webHidden/>
          </w:rPr>
          <w:instrText xml:space="preserve"> PAGEREF _Toc256375145 \h </w:instrText>
        </w:r>
        <w:r>
          <w:rPr>
            <w:noProof/>
            <w:webHidden/>
          </w:rPr>
        </w:r>
        <w:r>
          <w:rPr>
            <w:noProof/>
            <w:webHidden/>
          </w:rPr>
          <w:fldChar w:fldCharType="separate"/>
        </w:r>
        <w:r w:rsidR="00C207BD">
          <w:rPr>
            <w:noProof/>
            <w:webHidden/>
          </w:rPr>
          <w:t>109</w:t>
        </w:r>
        <w:r>
          <w:rPr>
            <w:noProof/>
            <w:webHidden/>
          </w:rPr>
          <w:fldChar w:fldCharType="end"/>
        </w:r>
      </w:hyperlink>
    </w:p>
    <w:p w14:paraId="0F13AAE4" w14:textId="77777777" w:rsidR="00AE74F4" w:rsidRDefault="00AE74F4">
      <w:pPr>
        <w:pStyle w:val="TOC5"/>
        <w:tabs>
          <w:tab w:val="right" w:leader="dot" w:pos="9350"/>
        </w:tabs>
        <w:rPr>
          <w:rFonts w:eastAsiaTheme="minorEastAsia"/>
          <w:noProof/>
          <w:szCs w:val="22"/>
        </w:rPr>
      </w:pPr>
      <w:hyperlink w:anchor="_Toc256375146" w:history="1">
        <w:r w:rsidRPr="007859DF">
          <w:rPr>
            <w:rStyle w:val="Hyperlink"/>
            <w:noProof/>
            <w:lang w:bidi="en-US"/>
          </w:rPr>
          <w:t>Academy Wing</w:t>
        </w:r>
        <w:r>
          <w:rPr>
            <w:noProof/>
            <w:webHidden/>
          </w:rPr>
          <w:tab/>
        </w:r>
        <w:r>
          <w:rPr>
            <w:noProof/>
            <w:webHidden/>
          </w:rPr>
          <w:fldChar w:fldCharType="begin"/>
        </w:r>
        <w:r>
          <w:rPr>
            <w:noProof/>
            <w:webHidden/>
          </w:rPr>
          <w:instrText xml:space="preserve"> PAGEREF _Toc256375146 \h </w:instrText>
        </w:r>
        <w:r>
          <w:rPr>
            <w:noProof/>
            <w:webHidden/>
          </w:rPr>
        </w:r>
        <w:r>
          <w:rPr>
            <w:noProof/>
            <w:webHidden/>
          </w:rPr>
          <w:fldChar w:fldCharType="separate"/>
        </w:r>
        <w:r w:rsidR="00C207BD">
          <w:rPr>
            <w:noProof/>
            <w:webHidden/>
          </w:rPr>
          <w:t>111</w:t>
        </w:r>
        <w:r>
          <w:rPr>
            <w:noProof/>
            <w:webHidden/>
          </w:rPr>
          <w:fldChar w:fldCharType="end"/>
        </w:r>
      </w:hyperlink>
    </w:p>
    <w:p w14:paraId="008FA58E" w14:textId="77777777" w:rsidR="00AE74F4" w:rsidRDefault="00AE74F4">
      <w:pPr>
        <w:pStyle w:val="TOC6"/>
        <w:tabs>
          <w:tab w:val="right" w:leader="dot" w:pos="9350"/>
        </w:tabs>
        <w:rPr>
          <w:rFonts w:eastAsiaTheme="minorEastAsia"/>
          <w:noProof/>
          <w:szCs w:val="22"/>
        </w:rPr>
      </w:pPr>
      <w:hyperlink w:anchor="_Toc256375147" w:history="1">
        <w:r w:rsidRPr="007859DF">
          <w:rPr>
            <w:rStyle w:val="Hyperlink"/>
            <w:noProof/>
            <w:lang w:bidi="en-US"/>
          </w:rPr>
          <w:t>The Higher Learning Arena</w:t>
        </w:r>
        <w:r>
          <w:rPr>
            <w:noProof/>
            <w:webHidden/>
          </w:rPr>
          <w:tab/>
        </w:r>
        <w:r>
          <w:rPr>
            <w:noProof/>
            <w:webHidden/>
          </w:rPr>
          <w:fldChar w:fldCharType="begin"/>
        </w:r>
        <w:r>
          <w:rPr>
            <w:noProof/>
            <w:webHidden/>
          </w:rPr>
          <w:instrText xml:space="preserve"> PAGEREF _Toc256375147 \h </w:instrText>
        </w:r>
        <w:r>
          <w:rPr>
            <w:noProof/>
            <w:webHidden/>
          </w:rPr>
        </w:r>
        <w:r>
          <w:rPr>
            <w:noProof/>
            <w:webHidden/>
          </w:rPr>
          <w:fldChar w:fldCharType="separate"/>
        </w:r>
        <w:r w:rsidR="00C207BD">
          <w:rPr>
            <w:noProof/>
            <w:webHidden/>
          </w:rPr>
          <w:t>111</w:t>
        </w:r>
        <w:r>
          <w:rPr>
            <w:noProof/>
            <w:webHidden/>
          </w:rPr>
          <w:fldChar w:fldCharType="end"/>
        </w:r>
      </w:hyperlink>
    </w:p>
    <w:p w14:paraId="21CED8F5" w14:textId="77777777" w:rsidR="00AE74F4" w:rsidRDefault="00AE74F4">
      <w:pPr>
        <w:pStyle w:val="TOC7"/>
        <w:tabs>
          <w:tab w:val="right" w:leader="dot" w:pos="9350"/>
        </w:tabs>
        <w:rPr>
          <w:noProof/>
        </w:rPr>
      </w:pPr>
      <w:hyperlink w:anchor="_Toc256375148"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_Toc256375148 \h </w:instrText>
        </w:r>
        <w:r>
          <w:rPr>
            <w:noProof/>
            <w:webHidden/>
          </w:rPr>
        </w:r>
        <w:r>
          <w:rPr>
            <w:noProof/>
            <w:webHidden/>
          </w:rPr>
          <w:fldChar w:fldCharType="separate"/>
        </w:r>
        <w:r w:rsidR="00C207BD">
          <w:rPr>
            <w:noProof/>
            <w:webHidden/>
          </w:rPr>
          <w:t>111</w:t>
        </w:r>
        <w:r>
          <w:rPr>
            <w:noProof/>
            <w:webHidden/>
          </w:rPr>
          <w:fldChar w:fldCharType="end"/>
        </w:r>
      </w:hyperlink>
    </w:p>
    <w:p w14:paraId="1765F477" w14:textId="77777777" w:rsidR="00AE74F4" w:rsidRDefault="00AE74F4">
      <w:pPr>
        <w:pStyle w:val="TOC7"/>
        <w:tabs>
          <w:tab w:val="right" w:leader="dot" w:pos="9350"/>
        </w:tabs>
        <w:rPr>
          <w:noProof/>
        </w:rPr>
      </w:pPr>
      <w:hyperlink w:anchor="_Toc256375149" w:history="1">
        <w:r w:rsidRPr="007859DF">
          <w:rPr>
            <w:rStyle w:val="Hyperlink"/>
            <w:noProof/>
            <w:lang w:bidi="en-US"/>
          </w:rPr>
          <w:t>Learning Opportunity Decals</w:t>
        </w:r>
        <w:r>
          <w:rPr>
            <w:noProof/>
            <w:webHidden/>
          </w:rPr>
          <w:tab/>
        </w:r>
        <w:r>
          <w:rPr>
            <w:noProof/>
            <w:webHidden/>
          </w:rPr>
          <w:fldChar w:fldCharType="begin"/>
        </w:r>
        <w:r>
          <w:rPr>
            <w:noProof/>
            <w:webHidden/>
          </w:rPr>
          <w:instrText xml:space="preserve"> PAGEREF _Toc256375149 \h </w:instrText>
        </w:r>
        <w:r>
          <w:rPr>
            <w:noProof/>
            <w:webHidden/>
          </w:rPr>
        </w:r>
        <w:r>
          <w:rPr>
            <w:noProof/>
            <w:webHidden/>
          </w:rPr>
          <w:fldChar w:fldCharType="separate"/>
        </w:r>
        <w:r w:rsidR="00C207BD">
          <w:rPr>
            <w:noProof/>
            <w:webHidden/>
          </w:rPr>
          <w:t>111</w:t>
        </w:r>
        <w:r>
          <w:rPr>
            <w:noProof/>
            <w:webHidden/>
          </w:rPr>
          <w:fldChar w:fldCharType="end"/>
        </w:r>
      </w:hyperlink>
    </w:p>
    <w:p w14:paraId="3D6046D2" w14:textId="77777777" w:rsidR="00AE74F4" w:rsidRDefault="00AE74F4">
      <w:pPr>
        <w:pStyle w:val="TOC7"/>
        <w:tabs>
          <w:tab w:val="right" w:leader="dot" w:pos="9350"/>
        </w:tabs>
        <w:rPr>
          <w:noProof/>
        </w:rPr>
      </w:pPr>
      <w:hyperlink w:anchor="_Toc256375150" w:history="1">
        <w:r w:rsidRPr="007859DF">
          <w:rPr>
            <w:rStyle w:val="Hyperlink"/>
            <w:noProof/>
            <w:lang w:bidi="en-US"/>
          </w:rPr>
          <w:t>Grade Scoreboard</w:t>
        </w:r>
        <w:r>
          <w:rPr>
            <w:noProof/>
            <w:webHidden/>
          </w:rPr>
          <w:tab/>
        </w:r>
        <w:r>
          <w:rPr>
            <w:noProof/>
            <w:webHidden/>
          </w:rPr>
          <w:fldChar w:fldCharType="begin"/>
        </w:r>
        <w:r>
          <w:rPr>
            <w:noProof/>
            <w:webHidden/>
          </w:rPr>
          <w:instrText xml:space="preserve"> PAGEREF _Toc256375150 \h </w:instrText>
        </w:r>
        <w:r>
          <w:rPr>
            <w:noProof/>
            <w:webHidden/>
          </w:rPr>
        </w:r>
        <w:r>
          <w:rPr>
            <w:noProof/>
            <w:webHidden/>
          </w:rPr>
          <w:fldChar w:fldCharType="separate"/>
        </w:r>
        <w:r w:rsidR="00C207BD">
          <w:rPr>
            <w:noProof/>
            <w:webHidden/>
          </w:rPr>
          <w:t>111</w:t>
        </w:r>
        <w:r>
          <w:rPr>
            <w:noProof/>
            <w:webHidden/>
          </w:rPr>
          <w:fldChar w:fldCharType="end"/>
        </w:r>
      </w:hyperlink>
    </w:p>
    <w:p w14:paraId="3189B05B" w14:textId="77777777" w:rsidR="00AE74F4" w:rsidRDefault="00AE74F4">
      <w:pPr>
        <w:pStyle w:val="TOC7"/>
        <w:tabs>
          <w:tab w:val="right" w:leader="dot" w:pos="9350"/>
        </w:tabs>
        <w:rPr>
          <w:noProof/>
        </w:rPr>
      </w:pPr>
      <w:hyperlink w:anchor="_Toc256375151" w:history="1">
        <w:r w:rsidRPr="007859DF">
          <w:rPr>
            <w:rStyle w:val="Hyperlink"/>
            <w:noProof/>
            <w:lang w:bidi="en-US"/>
          </w:rPr>
          <w:t>Cat Walks</w:t>
        </w:r>
        <w:r>
          <w:rPr>
            <w:noProof/>
            <w:webHidden/>
          </w:rPr>
          <w:tab/>
        </w:r>
        <w:r>
          <w:rPr>
            <w:noProof/>
            <w:webHidden/>
          </w:rPr>
          <w:fldChar w:fldCharType="begin"/>
        </w:r>
        <w:r>
          <w:rPr>
            <w:noProof/>
            <w:webHidden/>
          </w:rPr>
          <w:instrText xml:space="preserve"> PAGEREF _Toc256375151 \h </w:instrText>
        </w:r>
        <w:r>
          <w:rPr>
            <w:noProof/>
            <w:webHidden/>
          </w:rPr>
        </w:r>
        <w:r>
          <w:rPr>
            <w:noProof/>
            <w:webHidden/>
          </w:rPr>
          <w:fldChar w:fldCharType="separate"/>
        </w:r>
        <w:r w:rsidR="00C207BD">
          <w:rPr>
            <w:noProof/>
            <w:webHidden/>
          </w:rPr>
          <w:t>112</w:t>
        </w:r>
        <w:r>
          <w:rPr>
            <w:noProof/>
            <w:webHidden/>
          </w:rPr>
          <w:fldChar w:fldCharType="end"/>
        </w:r>
      </w:hyperlink>
    </w:p>
    <w:p w14:paraId="0A3F6EED" w14:textId="77777777" w:rsidR="00AE74F4" w:rsidRDefault="00AE74F4">
      <w:pPr>
        <w:pStyle w:val="TOC6"/>
        <w:tabs>
          <w:tab w:val="right" w:leader="dot" w:pos="9350"/>
        </w:tabs>
        <w:rPr>
          <w:rFonts w:eastAsiaTheme="minorEastAsia"/>
          <w:noProof/>
          <w:szCs w:val="22"/>
        </w:rPr>
      </w:pPr>
      <w:hyperlink w:anchor="_Toc256375152" w:history="1">
        <w:r w:rsidRPr="007859DF">
          <w:rPr>
            <w:rStyle w:val="Hyperlink"/>
            <w:noProof/>
            <w:lang w:bidi="en-US"/>
          </w:rPr>
          <w:t>The Classrooms</w:t>
        </w:r>
        <w:r>
          <w:rPr>
            <w:noProof/>
            <w:webHidden/>
          </w:rPr>
          <w:tab/>
        </w:r>
        <w:r>
          <w:rPr>
            <w:noProof/>
            <w:webHidden/>
          </w:rPr>
          <w:fldChar w:fldCharType="begin"/>
        </w:r>
        <w:r>
          <w:rPr>
            <w:noProof/>
            <w:webHidden/>
          </w:rPr>
          <w:instrText xml:space="preserve"> PAGEREF _Toc256375152 \h </w:instrText>
        </w:r>
        <w:r>
          <w:rPr>
            <w:noProof/>
            <w:webHidden/>
          </w:rPr>
        </w:r>
        <w:r>
          <w:rPr>
            <w:noProof/>
            <w:webHidden/>
          </w:rPr>
          <w:fldChar w:fldCharType="separate"/>
        </w:r>
        <w:r w:rsidR="00C207BD">
          <w:rPr>
            <w:noProof/>
            <w:webHidden/>
          </w:rPr>
          <w:t>112</w:t>
        </w:r>
        <w:r>
          <w:rPr>
            <w:noProof/>
            <w:webHidden/>
          </w:rPr>
          <w:fldChar w:fldCharType="end"/>
        </w:r>
      </w:hyperlink>
    </w:p>
    <w:p w14:paraId="3E8F21BC" w14:textId="77777777" w:rsidR="00AE74F4" w:rsidRDefault="00AE74F4">
      <w:pPr>
        <w:pStyle w:val="TOC7"/>
        <w:tabs>
          <w:tab w:val="right" w:leader="dot" w:pos="9350"/>
        </w:tabs>
        <w:rPr>
          <w:noProof/>
        </w:rPr>
      </w:pPr>
      <w:hyperlink w:anchor="_Toc256375153"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_Toc256375153 \h </w:instrText>
        </w:r>
        <w:r>
          <w:rPr>
            <w:noProof/>
            <w:webHidden/>
          </w:rPr>
        </w:r>
        <w:r>
          <w:rPr>
            <w:noProof/>
            <w:webHidden/>
          </w:rPr>
          <w:fldChar w:fldCharType="separate"/>
        </w:r>
        <w:r w:rsidR="00C207BD">
          <w:rPr>
            <w:noProof/>
            <w:webHidden/>
          </w:rPr>
          <w:t>112</w:t>
        </w:r>
        <w:r>
          <w:rPr>
            <w:noProof/>
            <w:webHidden/>
          </w:rPr>
          <w:fldChar w:fldCharType="end"/>
        </w:r>
      </w:hyperlink>
    </w:p>
    <w:p w14:paraId="140E0683" w14:textId="77777777" w:rsidR="00AE74F4" w:rsidRDefault="00AE74F4">
      <w:pPr>
        <w:pStyle w:val="TOC7"/>
        <w:tabs>
          <w:tab w:val="right" w:leader="dot" w:pos="9350"/>
        </w:tabs>
        <w:rPr>
          <w:noProof/>
        </w:rPr>
      </w:pPr>
      <w:hyperlink w:anchor="_Toc256375154" w:history="1">
        <w:r w:rsidRPr="007859DF">
          <w:rPr>
            <w:rStyle w:val="Hyperlink"/>
            <w:noProof/>
            <w:lang w:bidi="en-US"/>
          </w:rPr>
          <w:t>Chalkboard</w:t>
        </w:r>
        <w:r>
          <w:rPr>
            <w:noProof/>
            <w:webHidden/>
          </w:rPr>
          <w:tab/>
        </w:r>
        <w:r>
          <w:rPr>
            <w:noProof/>
            <w:webHidden/>
          </w:rPr>
          <w:fldChar w:fldCharType="begin"/>
        </w:r>
        <w:r>
          <w:rPr>
            <w:noProof/>
            <w:webHidden/>
          </w:rPr>
          <w:instrText xml:space="preserve"> PAGEREF _Toc256375154 \h </w:instrText>
        </w:r>
        <w:r>
          <w:rPr>
            <w:noProof/>
            <w:webHidden/>
          </w:rPr>
        </w:r>
        <w:r>
          <w:rPr>
            <w:noProof/>
            <w:webHidden/>
          </w:rPr>
          <w:fldChar w:fldCharType="separate"/>
        </w:r>
        <w:r w:rsidR="00C207BD">
          <w:rPr>
            <w:noProof/>
            <w:webHidden/>
          </w:rPr>
          <w:t>112</w:t>
        </w:r>
        <w:r>
          <w:rPr>
            <w:noProof/>
            <w:webHidden/>
          </w:rPr>
          <w:fldChar w:fldCharType="end"/>
        </w:r>
      </w:hyperlink>
    </w:p>
    <w:p w14:paraId="791C8190" w14:textId="77777777" w:rsidR="00AE74F4" w:rsidRDefault="00AE74F4">
      <w:pPr>
        <w:pStyle w:val="TOC7"/>
        <w:tabs>
          <w:tab w:val="right" w:leader="dot" w:pos="9350"/>
        </w:tabs>
        <w:rPr>
          <w:noProof/>
        </w:rPr>
      </w:pPr>
      <w:hyperlink w:anchor="_Toc256375155" w:history="1">
        <w:r w:rsidRPr="007859DF">
          <w:rPr>
            <w:rStyle w:val="Hyperlink"/>
            <w:noProof/>
            <w:lang w:bidi="en-US"/>
          </w:rPr>
          <w:t>Chairs</w:t>
        </w:r>
        <w:r>
          <w:rPr>
            <w:noProof/>
            <w:webHidden/>
          </w:rPr>
          <w:tab/>
        </w:r>
        <w:r>
          <w:rPr>
            <w:noProof/>
            <w:webHidden/>
          </w:rPr>
          <w:fldChar w:fldCharType="begin"/>
        </w:r>
        <w:r>
          <w:rPr>
            <w:noProof/>
            <w:webHidden/>
          </w:rPr>
          <w:instrText xml:space="preserve"> PAGEREF _Toc256375155 \h </w:instrText>
        </w:r>
        <w:r>
          <w:rPr>
            <w:noProof/>
            <w:webHidden/>
          </w:rPr>
        </w:r>
        <w:r>
          <w:rPr>
            <w:noProof/>
            <w:webHidden/>
          </w:rPr>
          <w:fldChar w:fldCharType="separate"/>
        </w:r>
        <w:r w:rsidR="00C207BD">
          <w:rPr>
            <w:noProof/>
            <w:webHidden/>
          </w:rPr>
          <w:t>113</w:t>
        </w:r>
        <w:r>
          <w:rPr>
            <w:noProof/>
            <w:webHidden/>
          </w:rPr>
          <w:fldChar w:fldCharType="end"/>
        </w:r>
      </w:hyperlink>
    </w:p>
    <w:p w14:paraId="55A3776F" w14:textId="77777777" w:rsidR="00AE74F4" w:rsidRDefault="00AE74F4">
      <w:pPr>
        <w:pStyle w:val="TOC7"/>
        <w:tabs>
          <w:tab w:val="right" w:leader="dot" w:pos="9350"/>
        </w:tabs>
        <w:rPr>
          <w:noProof/>
        </w:rPr>
      </w:pPr>
      <w:hyperlink w:anchor="_Toc256375156" w:history="1">
        <w:r w:rsidRPr="007859DF">
          <w:rPr>
            <w:rStyle w:val="Hyperlink"/>
            <w:noProof/>
            <w:lang w:bidi="en-US"/>
          </w:rPr>
          <w:t>Rubble</w:t>
        </w:r>
        <w:r>
          <w:rPr>
            <w:noProof/>
            <w:webHidden/>
          </w:rPr>
          <w:tab/>
        </w:r>
        <w:r>
          <w:rPr>
            <w:noProof/>
            <w:webHidden/>
          </w:rPr>
          <w:fldChar w:fldCharType="begin"/>
        </w:r>
        <w:r>
          <w:rPr>
            <w:noProof/>
            <w:webHidden/>
          </w:rPr>
          <w:instrText xml:space="preserve"> PAGEREF _Toc256375156 \h </w:instrText>
        </w:r>
        <w:r>
          <w:rPr>
            <w:noProof/>
            <w:webHidden/>
          </w:rPr>
        </w:r>
        <w:r>
          <w:rPr>
            <w:noProof/>
            <w:webHidden/>
          </w:rPr>
          <w:fldChar w:fldCharType="separate"/>
        </w:r>
        <w:r w:rsidR="00C207BD">
          <w:rPr>
            <w:noProof/>
            <w:webHidden/>
          </w:rPr>
          <w:t>113</w:t>
        </w:r>
        <w:r>
          <w:rPr>
            <w:noProof/>
            <w:webHidden/>
          </w:rPr>
          <w:fldChar w:fldCharType="end"/>
        </w:r>
      </w:hyperlink>
    </w:p>
    <w:p w14:paraId="7B29BC68" w14:textId="77777777" w:rsidR="00AE74F4" w:rsidRDefault="00AE74F4">
      <w:pPr>
        <w:pStyle w:val="TOC7"/>
        <w:tabs>
          <w:tab w:val="right" w:leader="dot" w:pos="9350"/>
        </w:tabs>
        <w:rPr>
          <w:noProof/>
        </w:rPr>
      </w:pPr>
      <w:hyperlink w:anchor="_Toc256375157" w:history="1">
        <w:r w:rsidRPr="007859DF">
          <w:rPr>
            <w:rStyle w:val="Hyperlink"/>
            <w:noProof/>
            <w:lang w:bidi="en-US"/>
          </w:rPr>
          <w:t>Sandbag Wall</w:t>
        </w:r>
        <w:r>
          <w:rPr>
            <w:noProof/>
            <w:webHidden/>
          </w:rPr>
          <w:tab/>
        </w:r>
        <w:r>
          <w:rPr>
            <w:noProof/>
            <w:webHidden/>
          </w:rPr>
          <w:fldChar w:fldCharType="begin"/>
        </w:r>
        <w:r>
          <w:rPr>
            <w:noProof/>
            <w:webHidden/>
          </w:rPr>
          <w:instrText xml:space="preserve"> PAGEREF _Toc256375157 \h </w:instrText>
        </w:r>
        <w:r>
          <w:rPr>
            <w:noProof/>
            <w:webHidden/>
          </w:rPr>
        </w:r>
        <w:r>
          <w:rPr>
            <w:noProof/>
            <w:webHidden/>
          </w:rPr>
          <w:fldChar w:fldCharType="separate"/>
        </w:r>
        <w:r w:rsidR="00C207BD">
          <w:rPr>
            <w:noProof/>
            <w:webHidden/>
          </w:rPr>
          <w:t>114</w:t>
        </w:r>
        <w:r>
          <w:rPr>
            <w:noProof/>
            <w:webHidden/>
          </w:rPr>
          <w:fldChar w:fldCharType="end"/>
        </w:r>
      </w:hyperlink>
    </w:p>
    <w:p w14:paraId="0B2DCEE1" w14:textId="77777777" w:rsidR="00AE74F4" w:rsidRDefault="00AE74F4">
      <w:pPr>
        <w:pStyle w:val="TOC6"/>
        <w:tabs>
          <w:tab w:val="right" w:leader="dot" w:pos="9350"/>
        </w:tabs>
        <w:rPr>
          <w:rFonts w:eastAsiaTheme="minorEastAsia"/>
          <w:noProof/>
          <w:szCs w:val="22"/>
        </w:rPr>
      </w:pPr>
      <w:hyperlink w:anchor="_Toc256375158" w:history="1">
        <w:r w:rsidRPr="007859DF">
          <w:rPr>
            <w:rStyle w:val="Hyperlink"/>
            <w:noProof/>
            <w:lang w:bidi="en-US"/>
          </w:rPr>
          <w:t>The Classroom Hallway</w:t>
        </w:r>
        <w:r>
          <w:rPr>
            <w:noProof/>
            <w:webHidden/>
          </w:rPr>
          <w:tab/>
        </w:r>
        <w:r>
          <w:rPr>
            <w:noProof/>
            <w:webHidden/>
          </w:rPr>
          <w:fldChar w:fldCharType="begin"/>
        </w:r>
        <w:r>
          <w:rPr>
            <w:noProof/>
            <w:webHidden/>
          </w:rPr>
          <w:instrText xml:space="preserve"> PAGEREF _Toc256375158 \h </w:instrText>
        </w:r>
        <w:r>
          <w:rPr>
            <w:noProof/>
            <w:webHidden/>
          </w:rPr>
        </w:r>
        <w:r>
          <w:rPr>
            <w:noProof/>
            <w:webHidden/>
          </w:rPr>
          <w:fldChar w:fldCharType="separate"/>
        </w:r>
        <w:r w:rsidR="00C207BD">
          <w:rPr>
            <w:noProof/>
            <w:webHidden/>
          </w:rPr>
          <w:t>114</w:t>
        </w:r>
        <w:r>
          <w:rPr>
            <w:noProof/>
            <w:webHidden/>
          </w:rPr>
          <w:fldChar w:fldCharType="end"/>
        </w:r>
      </w:hyperlink>
    </w:p>
    <w:p w14:paraId="77665332" w14:textId="77777777" w:rsidR="00AE74F4" w:rsidRDefault="00AE74F4">
      <w:pPr>
        <w:pStyle w:val="TOC7"/>
        <w:tabs>
          <w:tab w:val="right" w:leader="dot" w:pos="9350"/>
        </w:tabs>
        <w:rPr>
          <w:noProof/>
        </w:rPr>
      </w:pPr>
      <w:hyperlink w:anchor="_Toc256375159"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_Toc256375159 \h </w:instrText>
        </w:r>
        <w:r>
          <w:rPr>
            <w:noProof/>
            <w:webHidden/>
          </w:rPr>
        </w:r>
        <w:r>
          <w:rPr>
            <w:noProof/>
            <w:webHidden/>
          </w:rPr>
          <w:fldChar w:fldCharType="separate"/>
        </w:r>
        <w:r w:rsidR="00C207BD">
          <w:rPr>
            <w:noProof/>
            <w:webHidden/>
          </w:rPr>
          <w:t>114</w:t>
        </w:r>
        <w:r>
          <w:rPr>
            <w:noProof/>
            <w:webHidden/>
          </w:rPr>
          <w:fldChar w:fldCharType="end"/>
        </w:r>
      </w:hyperlink>
    </w:p>
    <w:p w14:paraId="2B928D9E" w14:textId="77777777" w:rsidR="00AE74F4" w:rsidRDefault="00AE74F4">
      <w:pPr>
        <w:pStyle w:val="TOC7"/>
        <w:tabs>
          <w:tab w:val="right" w:leader="dot" w:pos="9350"/>
        </w:tabs>
        <w:rPr>
          <w:noProof/>
        </w:rPr>
      </w:pPr>
      <w:hyperlink w:anchor="_Toc256375160" w:history="1">
        <w:r w:rsidRPr="007859DF">
          <w:rPr>
            <w:rStyle w:val="Hyperlink"/>
            <w:noProof/>
            <w:lang w:bidi="en-US"/>
          </w:rPr>
          <w:t>Lockers</w:t>
        </w:r>
        <w:r>
          <w:rPr>
            <w:noProof/>
            <w:webHidden/>
          </w:rPr>
          <w:tab/>
        </w:r>
        <w:r>
          <w:rPr>
            <w:noProof/>
            <w:webHidden/>
          </w:rPr>
          <w:fldChar w:fldCharType="begin"/>
        </w:r>
        <w:r>
          <w:rPr>
            <w:noProof/>
            <w:webHidden/>
          </w:rPr>
          <w:instrText xml:space="preserve"> PAGEREF _Toc256375160 \h </w:instrText>
        </w:r>
        <w:r>
          <w:rPr>
            <w:noProof/>
            <w:webHidden/>
          </w:rPr>
        </w:r>
        <w:r>
          <w:rPr>
            <w:noProof/>
            <w:webHidden/>
          </w:rPr>
          <w:fldChar w:fldCharType="separate"/>
        </w:r>
        <w:r w:rsidR="00C207BD">
          <w:rPr>
            <w:noProof/>
            <w:webHidden/>
          </w:rPr>
          <w:t>114</w:t>
        </w:r>
        <w:r>
          <w:rPr>
            <w:noProof/>
            <w:webHidden/>
          </w:rPr>
          <w:fldChar w:fldCharType="end"/>
        </w:r>
      </w:hyperlink>
    </w:p>
    <w:p w14:paraId="304FA1D1" w14:textId="77777777" w:rsidR="00AE74F4" w:rsidRDefault="00AE74F4">
      <w:pPr>
        <w:pStyle w:val="TOC7"/>
        <w:tabs>
          <w:tab w:val="right" w:leader="dot" w:pos="9350"/>
        </w:tabs>
        <w:rPr>
          <w:noProof/>
        </w:rPr>
      </w:pPr>
      <w:hyperlink w:anchor="_Toc256375161" w:history="1">
        <w:r w:rsidRPr="007859DF">
          <w:rPr>
            <w:rStyle w:val="Hyperlink"/>
            <w:noProof/>
            <w:lang w:bidi="en-US"/>
          </w:rPr>
          <w:t>Graded Shooting Targets</w:t>
        </w:r>
        <w:r>
          <w:rPr>
            <w:noProof/>
            <w:webHidden/>
          </w:rPr>
          <w:tab/>
        </w:r>
        <w:r>
          <w:rPr>
            <w:noProof/>
            <w:webHidden/>
          </w:rPr>
          <w:fldChar w:fldCharType="begin"/>
        </w:r>
        <w:r>
          <w:rPr>
            <w:noProof/>
            <w:webHidden/>
          </w:rPr>
          <w:instrText xml:space="preserve"> PAGEREF _Toc256375161 \h </w:instrText>
        </w:r>
        <w:r>
          <w:rPr>
            <w:noProof/>
            <w:webHidden/>
          </w:rPr>
        </w:r>
        <w:r>
          <w:rPr>
            <w:noProof/>
            <w:webHidden/>
          </w:rPr>
          <w:fldChar w:fldCharType="separate"/>
        </w:r>
        <w:r w:rsidR="00C207BD">
          <w:rPr>
            <w:noProof/>
            <w:webHidden/>
          </w:rPr>
          <w:t>115</w:t>
        </w:r>
        <w:r>
          <w:rPr>
            <w:noProof/>
            <w:webHidden/>
          </w:rPr>
          <w:fldChar w:fldCharType="end"/>
        </w:r>
      </w:hyperlink>
    </w:p>
    <w:p w14:paraId="79FFAA56" w14:textId="77777777" w:rsidR="00AE74F4" w:rsidRDefault="00AE74F4">
      <w:pPr>
        <w:pStyle w:val="TOC7"/>
        <w:tabs>
          <w:tab w:val="right" w:leader="dot" w:pos="9350"/>
        </w:tabs>
        <w:rPr>
          <w:noProof/>
        </w:rPr>
      </w:pPr>
      <w:hyperlink w:anchor="_Toc256375162" w:history="1">
        <w:r w:rsidRPr="007859DF">
          <w:rPr>
            <w:rStyle w:val="Hyperlink"/>
            <w:noProof/>
            <w:lang w:bidi="en-US"/>
          </w:rPr>
          <w:t>School Dance Poster</w:t>
        </w:r>
        <w:r>
          <w:rPr>
            <w:noProof/>
            <w:webHidden/>
          </w:rPr>
          <w:tab/>
        </w:r>
        <w:r>
          <w:rPr>
            <w:noProof/>
            <w:webHidden/>
          </w:rPr>
          <w:fldChar w:fldCharType="begin"/>
        </w:r>
        <w:r>
          <w:rPr>
            <w:noProof/>
            <w:webHidden/>
          </w:rPr>
          <w:instrText xml:space="preserve"> PAGEREF _Toc256375162 \h </w:instrText>
        </w:r>
        <w:r>
          <w:rPr>
            <w:noProof/>
            <w:webHidden/>
          </w:rPr>
        </w:r>
        <w:r>
          <w:rPr>
            <w:noProof/>
            <w:webHidden/>
          </w:rPr>
          <w:fldChar w:fldCharType="separate"/>
        </w:r>
        <w:r w:rsidR="00C207BD">
          <w:rPr>
            <w:noProof/>
            <w:webHidden/>
          </w:rPr>
          <w:t>115</w:t>
        </w:r>
        <w:r>
          <w:rPr>
            <w:noProof/>
            <w:webHidden/>
          </w:rPr>
          <w:fldChar w:fldCharType="end"/>
        </w:r>
      </w:hyperlink>
    </w:p>
    <w:p w14:paraId="60369628" w14:textId="77777777" w:rsidR="00AE74F4" w:rsidRDefault="00AE74F4">
      <w:pPr>
        <w:pStyle w:val="TOC5"/>
        <w:tabs>
          <w:tab w:val="right" w:leader="dot" w:pos="9350"/>
        </w:tabs>
        <w:rPr>
          <w:rFonts w:eastAsiaTheme="minorEastAsia"/>
          <w:noProof/>
          <w:szCs w:val="22"/>
        </w:rPr>
      </w:pPr>
      <w:hyperlink w:anchor="_Toc256375163" w:history="1">
        <w:r w:rsidRPr="007859DF">
          <w:rPr>
            <w:rStyle w:val="Hyperlink"/>
            <w:noProof/>
            <w:lang w:bidi="en-US"/>
          </w:rPr>
          <w:t>The Society for Historical Beatdowns Wing</w:t>
        </w:r>
        <w:r>
          <w:rPr>
            <w:noProof/>
            <w:webHidden/>
          </w:rPr>
          <w:tab/>
        </w:r>
        <w:r>
          <w:rPr>
            <w:noProof/>
            <w:webHidden/>
          </w:rPr>
          <w:fldChar w:fldCharType="begin"/>
        </w:r>
        <w:r>
          <w:rPr>
            <w:noProof/>
            <w:webHidden/>
          </w:rPr>
          <w:instrText xml:space="preserve"> PAGEREF _Toc256375163 \h </w:instrText>
        </w:r>
        <w:r>
          <w:rPr>
            <w:noProof/>
            <w:webHidden/>
          </w:rPr>
        </w:r>
        <w:r>
          <w:rPr>
            <w:noProof/>
            <w:webHidden/>
          </w:rPr>
          <w:fldChar w:fldCharType="separate"/>
        </w:r>
        <w:r w:rsidR="00C207BD">
          <w:rPr>
            <w:noProof/>
            <w:webHidden/>
          </w:rPr>
          <w:t>117</w:t>
        </w:r>
        <w:r>
          <w:rPr>
            <w:noProof/>
            <w:webHidden/>
          </w:rPr>
          <w:fldChar w:fldCharType="end"/>
        </w:r>
      </w:hyperlink>
    </w:p>
    <w:p w14:paraId="292B728C" w14:textId="77777777" w:rsidR="00AE74F4" w:rsidRDefault="00AE74F4">
      <w:pPr>
        <w:pStyle w:val="TOC6"/>
        <w:tabs>
          <w:tab w:val="right" w:leader="dot" w:pos="9350"/>
        </w:tabs>
        <w:rPr>
          <w:rFonts w:eastAsiaTheme="minorEastAsia"/>
          <w:noProof/>
          <w:szCs w:val="22"/>
        </w:rPr>
      </w:pPr>
      <w:hyperlink w:anchor="_Toc256375164" w:history="1">
        <w:r w:rsidRPr="007859DF">
          <w:rPr>
            <w:rStyle w:val="Hyperlink"/>
            <w:noProof/>
            <w:lang w:bidi="en-US"/>
          </w:rPr>
          <w:t>The Museum</w:t>
        </w:r>
        <w:r>
          <w:rPr>
            <w:noProof/>
            <w:webHidden/>
          </w:rPr>
          <w:tab/>
        </w:r>
        <w:r>
          <w:rPr>
            <w:noProof/>
            <w:webHidden/>
          </w:rPr>
          <w:fldChar w:fldCharType="begin"/>
        </w:r>
        <w:r>
          <w:rPr>
            <w:noProof/>
            <w:webHidden/>
          </w:rPr>
          <w:instrText xml:space="preserve"> PAGEREF _Toc256375164 \h </w:instrText>
        </w:r>
        <w:r>
          <w:rPr>
            <w:noProof/>
            <w:webHidden/>
          </w:rPr>
        </w:r>
        <w:r>
          <w:rPr>
            <w:noProof/>
            <w:webHidden/>
          </w:rPr>
          <w:fldChar w:fldCharType="separate"/>
        </w:r>
        <w:r w:rsidR="00C207BD">
          <w:rPr>
            <w:noProof/>
            <w:webHidden/>
          </w:rPr>
          <w:t>117</w:t>
        </w:r>
        <w:r>
          <w:rPr>
            <w:noProof/>
            <w:webHidden/>
          </w:rPr>
          <w:fldChar w:fldCharType="end"/>
        </w:r>
      </w:hyperlink>
    </w:p>
    <w:p w14:paraId="02D61B90" w14:textId="77777777" w:rsidR="00AE74F4" w:rsidRDefault="00AE74F4">
      <w:pPr>
        <w:pStyle w:val="TOC7"/>
        <w:tabs>
          <w:tab w:val="right" w:leader="dot" w:pos="9350"/>
        </w:tabs>
        <w:rPr>
          <w:noProof/>
        </w:rPr>
      </w:pPr>
      <w:hyperlink w:anchor="_Toc256375165"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_Toc256375165 \h </w:instrText>
        </w:r>
        <w:r>
          <w:rPr>
            <w:noProof/>
            <w:webHidden/>
          </w:rPr>
        </w:r>
        <w:r>
          <w:rPr>
            <w:noProof/>
            <w:webHidden/>
          </w:rPr>
          <w:fldChar w:fldCharType="separate"/>
        </w:r>
        <w:r w:rsidR="00C207BD">
          <w:rPr>
            <w:noProof/>
            <w:webHidden/>
          </w:rPr>
          <w:t>117</w:t>
        </w:r>
        <w:r>
          <w:rPr>
            <w:noProof/>
            <w:webHidden/>
          </w:rPr>
          <w:fldChar w:fldCharType="end"/>
        </w:r>
      </w:hyperlink>
    </w:p>
    <w:p w14:paraId="6AEC075A" w14:textId="77777777" w:rsidR="00AE74F4" w:rsidRDefault="00AE74F4">
      <w:pPr>
        <w:pStyle w:val="TOC7"/>
        <w:tabs>
          <w:tab w:val="right" w:leader="dot" w:pos="9350"/>
        </w:tabs>
        <w:rPr>
          <w:noProof/>
        </w:rPr>
      </w:pPr>
      <w:hyperlink w:anchor="_Toc256375166" w:history="1">
        <w:r w:rsidRPr="007859DF">
          <w:rPr>
            <w:rStyle w:val="Hyperlink"/>
            <w:noProof/>
            <w:lang w:bidi="en-US"/>
          </w:rPr>
          <w:t>Classical Greek Airlock</w:t>
        </w:r>
        <w:r>
          <w:rPr>
            <w:noProof/>
            <w:webHidden/>
          </w:rPr>
          <w:tab/>
        </w:r>
        <w:r>
          <w:rPr>
            <w:noProof/>
            <w:webHidden/>
          </w:rPr>
          <w:fldChar w:fldCharType="begin"/>
        </w:r>
        <w:r>
          <w:rPr>
            <w:noProof/>
            <w:webHidden/>
          </w:rPr>
          <w:instrText xml:space="preserve"> PAGEREF _Toc256375166 \h </w:instrText>
        </w:r>
        <w:r>
          <w:rPr>
            <w:noProof/>
            <w:webHidden/>
          </w:rPr>
        </w:r>
        <w:r>
          <w:rPr>
            <w:noProof/>
            <w:webHidden/>
          </w:rPr>
          <w:fldChar w:fldCharType="separate"/>
        </w:r>
        <w:r w:rsidR="00C207BD">
          <w:rPr>
            <w:noProof/>
            <w:webHidden/>
          </w:rPr>
          <w:t>117</w:t>
        </w:r>
        <w:r>
          <w:rPr>
            <w:noProof/>
            <w:webHidden/>
          </w:rPr>
          <w:fldChar w:fldCharType="end"/>
        </w:r>
      </w:hyperlink>
    </w:p>
    <w:p w14:paraId="7BE2EFB2" w14:textId="77777777" w:rsidR="00AE74F4" w:rsidRDefault="00AE74F4">
      <w:pPr>
        <w:pStyle w:val="TOC7"/>
        <w:tabs>
          <w:tab w:val="right" w:leader="dot" w:pos="9350"/>
        </w:tabs>
        <w:rPr>
          <w:noProof/>
        </w:rPr>
      </w:pPr>
      <w:hyperlink w:anchor="_Toc256375167" w:history="1">
        <w:r w:rsidRPr="007859DF">
          <w:rPr>
            <w:rStyle w:val="Hyperlink"/>
            <w:noProof/>
            <w:lang w:bidi="en-US"/>
          </w:rPr>
          <w:t>Exhibit Posters</w:t>
        </w:r>
        <w:r>
          <w:rPr>
            <w:noProof/>
            <w:webHidden/>
          </w:rPr>
          <w:tab/>
        </w:r>
        <w:r>
          <w:rPr>
            <w:noProof/>
            <w:webHidden/>
          </w:rPr>
          <w:fldChar w:fldCharType="begin"/>
        </w:r>
        <w:r>
          <w:rPr>
            <w:noProof/>
            <w:webHidden/>
          </w:rPr>
          <w:instrText xml:space="preserve"> PAGEREF _Toc256375167 \h </w:instrText>
        </w:r>
        <w:r>
          <w:rPr>
            <w:noProof/>
            <w:webHidden/>
          </w:rPr>
        </w:r>
        <w:r>
          <w:rPr>
            <w:noProof/>
            <w:webHidden/>
          </w:rPr>
          <w:fldChar w:fldCharType="separate"/>
        </w:r>
        <w:r w:rsidR="00C207BD">
          <w:rPr>
            <w:noProof/>
            <w:webHidden/>
          </w:rPr>
          <w:t>117</w:t>
        </w:r>
        <w:r>
          <w:rPr>
            <w:noProof/>
            <w:webHidden/>
          </w:rPr>
          <w:fldChar w:fldCharType="end"/>
        </w:r>
      </w:hyperlink>
    </w:p>
    <w:p w14:paraId="4C1274ED" w14:textId="77777777" w:rsidR="00AE74F4" w:rsidRDefault="00AE74F4">
      <w:pPr>
        <w:pStyle w:val="TOC7"/>
        <w:tabs>
          <w:tab w:val="right" w:leader="dot" w:pos="9350"/>
        </w:tabs>
        <w:rPr>
          <w:noProof/>
        </w:rPr>
      </w:pPr>
      <w:hyperlink w:anchor="_Toc256375168" w:history="1">
        <w:r w:rsidRPr="007859DF">
          <w:rPr>
            <w:rStyle w:val="Hyperlink"/>
            <w:noProof/>
            <w:lang w:bidi="en-US"/>
          </w:rPr>
          <w:t>Cannon-wielding Exo-Skeleton (Optional)</w:t>
        </w:r>
        <w:r>
          <w:rPr>
            <w:noProof/>
            <w:webHidden/>
          </w:rPr>
          <w:tab/>
        </w:r>
        <w:r>
          <w:rPr>
            <w:noProof/>
            <w:webHidden/>
          </w:rPr>
          <w:fldChar w:fldCharType="begin"/>
        </w:r>
        <w:r>
          <w:rPr>
            <w:noProof/>
            <w:webHidden/>
          </w:rPr>
          <w:instrText xml:space="preserve"> PAGEREF _Toc256375168 \h </w:instrText>
        </w:r>
        <w:r>
          <w:rPr>
            <w:noProof/>
            <w:webHidden/>
          </w:rPr>
        </w:r>
        <w:r>
          <w:rPr>
            <w:noProof/>
            <w:webHidden/>
          </w:rPr>
          <w:fldChar w:fldCharType="separate"/>
        </w:r>
        <w:r w:rsidR="00C207BD">
          <w:rPr>
            <w:noProof/>
            <w:webHidden/>
          </w:rPr>
          <w:t>118</w:t>
        </w:r>
        <w:r>
          <w:rPr>
            <w:noProof/>
            <w:webHidden/>
          </w:rPr>
          <w:fldChar w:fldCharType="end"/>
        </w:r>
      </w:hyperlink>
    </w:p>
    <w:p w14:paraId="7B1C8C46" w14:textId="77777777" w:rsidR="00AE74F4" w:rsidRDefault="00AE74F4">
      <w:pPr>
        <w:pStyle w:val="TOC7"/>
        <w:tabs>
          <w:tab w:val="right" w:leader="dot" w:pos="9350"/>
        </w:tabs>
        <w:rPr>
          <w:noProof/>
        </w:rPr>
      </w:pPr>
      <w:hyperlink w:anchor="_Toc256375169" w:history="1">
        <w:r w:rsidRPr="007859DF">
          <w:rPr>
            <w:rStyle w:val="Hyperlink"/>
            <w:noProof/>
            <w:lang w:bidi="en-US"/>
          </w:rPr>
          <w:t>Bowmerang Diorama (Optional)</w:t>
        </w:r>
        <w:r>
          <w:rPr>
            <w:noProof/>
            <w:webHidden/>
          </w:rPr>
          <w:tab/>
        </w:r>
        <w:r>
          <w:rPr>
            <w:noProof/>
            <w:webHidden/>
          </w:rPr>
          <w:fldChar w:fldCharType="begin"/>
        </w:r>
        <w:r>
          <w:rPr>
            <w:noProof/>
            <w:webHidden/>
          </w:rPr>
          <w:instrText xml:space="preserve"> PAGEREF _Toc256375169 \h </w:instrText>
        </w:r>
        <w:r>
          <w:rPr>
            <w:noProof/>
            <w:webHidden/>
          </w:rPr>
        </w:r>
        <w:r>
          <w:rPr>
            <w:noProof/>
            <w:webHidden/>
          </w:rPr>
          <w:fldChar w:fldCharType="separate"/>
        </w:r>
        <w:r w:rsidR="00C207BD">
          <w:rPr>
            <w:noProof/>
            <w:webHidden/>
          </w:rPr>
          <w:t>118</w:t>
        </w:r>
        <w:r>
          <w:rPr>
            <w:noProof/>
            <w:webHidden/>
          </w:rPr>
          <w:fldChar w:fldCharType="end"/>
        </w:r>
      </w:hyperlink>
    </w:p>
    <w:p w14:paraId="113E5404" w14:textId="77777777" w:rsidR="00AE74F4" w:rsidRDefault="00AE74F4">
      <w:pPr>
        <w:pStyle w:val="TOC7"/>
        <w:tabs>
          <w:tab w:val="right" w:leader="dot" w:pos="9350"/>
        </w:tabs>
        <w:rPr>
          <w:noProof/>
        </w:rPr>
      </w:pPr>
      <w:hyperlink w:anchor="_Toc256375170" w:history="1">
        <w:r w:rsidRPr="007859DF">
          <w:rPr>
            <w:rStyle w:val="Hyperlink"/>
            <w:noProof/>
            <w:lang w:bidi="en-US"/>
          </w:rPr>
          <w:t>ICBM Diorama (Optional)</w:t>
        </w:r>
        <w:r>
          <w:rPr>
            <w:noProof/>
            <w:webHidden/>
          </w:rPr>
          <w:tab/>
        </w:r>
        <w:r>
          <w:rPr>
            <w:noProof/>
            <w:webHidden/>
          </w:rPr>
          <w:fldChar w:fldCharType="begin"/>
        </w:r>
        <w:r>
          <w:rPr>
            <w:noProof/>
            <w:webHidden/>
          </w:rPr>
          <w:instrText xml:space="preserve"> PAGEREF _Toc256375170 \h </w:instrText>
        </w:r>
        <w:r>
          <w:rPr>
            <w:noProof/>
            <w:webHidden/>
          </w:rPr>
        </w:r>
        <w:r>
          <w:rPr>
            <w:noProof/>
            <w:webHidden/>
          </w:rPr>
          <w:fldChar w:fldCharType="separate"/>
        </w:r>
        <w:r w:rsidR="00C207BD">
          <w:rPr>
            <w:noProof/>
            <w:webHidden/>
          </w:rPr>
          <w:t>119</w:t>
        </w:r>
        <w:r>
          <w:rPr>
            <w:noProof/>
            <w:webHidden/>
          </w:rPr>
          <w:fldChar w:fldCharType="end"/>
        </w:r>
      </w:hyperlink>
    </w:p>
    <w:p w14:paraId="1F29D73A" w14:textId="77777777" w:rsidR="00AE74F4" w:rsidRDefault="00AE74F4">
      <w:pPr>
        <w:pStyle w:val="TOC7"/>
        <w:tabs>
          <w:tab w:val="right" w:leader="dot" w:pos="9350"/>
        </w:tabs>
        <w:rPr>
          <w:noProof/>
        </w:rPr>
      </w:pPr>
      <w:hyperlink w:anchor="_Toc256375171" w:history="1">
        <w:r w:rsidRPr="007859DF">
          <w:rPr>
            <w:rStyle w:val="Hyperlink"/>
            <w:noProof/>
            <w:lang w:bidi="en-US"/>
          </w:rPr>
          <w:t>Drapery (Optional)</w:t>
        </w:r>
        <w:r>
          <w:rPr>
            <w:noProof/>
            <w:webHidden/>
          </w:rPr>
          <w:tab/>
        </w:r>
        <w:r>
          <w:rPr>
            <w:noProof/>
            <w:webHidden/>
          </w:rPr>
          <w:fldChar w:fldCharType="begin"/>
        </w:r>
        <w:r>
          <w:rPr>
            <w:noProof/>
            <w:webHidden/>
          </w:rPr>
          <w:instrText xml:space="preserve"> PAGEREF _Toc256375171 \h </w:instrText>
        </w:r>
        <w:r>
          <w:rPr>
            <w:noProof/>
            <w:webHidden/>
          </w:rPr>
        </w:r>
        <w:r>
          <w:rPr>
            <w:noProof/>
            <w:webHidden/>
          </w:rPr>
          <w:fldChar w:fldCharType="separate"/>
        </w:r>
        <w:r w:rsidR="00C207BD">
          <w:rPr>
            <w:noProof/>
            <w:webHidden/>
          </w:rPr>
          <w:t>119</w:t>
        </w:r>
        <w:r>
          <w:rPr>
            <w:noProof/>
            <w:webHidden/>
          </w:rPr>
          <w:fldChar w:fldCharType="end"/>
        </w:r>
      </w:hyperlink>
    </w:p>
    <w:p w14:paraId="23328146" w14:textId="77777777" w:rsidR="00AE74F4" w:rsidRDefault="00AE74F4">
      <w:pPr>
        <w:pStyle w:val="TOC7"/>
        <w:tabs>
          <w:tab w:val="right" w:leader="dot" w:pos="9350"/>
        </w:tabs>
        <w:rPr>
          <w:noProof/>
        </w:rPr>
      </w:pPr>
      <w:hyperlink w:anchor="_Toc256375172" w:history="1">
        <w:r w:rsidRPr="007859DF">
          <w:rPr>
            <w:rStyle w:val="Hyperlink"/>
            <w:noProof/>
            <w:lang w:bidi="en-US"/>
          </w:rPr>
          <w:t>Columns (Optional)</w:t>
        </w:r>
        <w:r>
          <w:rPr>
            <w:noProof/>
            <w:webHidden/>
          </w:rPr>
          <w:tab/>
        </w:r>
        <w:r>
          <w:rPr>
            <w:noProof/>
            <w:webHidden/>
          </w:rPr>
          <w:fldChar w:fldCharType="begin"/>
        </w:r>
        <w:r>
          <w:rPr>
            <w:noProof/>
            <w:webHidden/>
          </w:rPr>
          <w:instrText xml:space="preserve"> PAGEREF _Toc256375172 \h </w:instrText>
        </w:r>
        <w:r>
          <w:rPr>
            <w:noProof/>
            <w:webHidden/>
          </w:rPr>
        </w:r>
        <w:r>
          <w:rPr>
            <w:noProof/>
            <w:webHidden/>
          </w:rPr>
          <w:fldChar w:fldCharType="separate"/>
        </w:r>
        <w:r w:rsidR="00C207BD">
          <w:rPr>
            <w:noProof/>
            <w:webHidden/>
          </w:rPr>
          <w:t>120</w:t>
        </w:r>
        <w:r>
          <w:rPr>
            <w:noProof/>
            <w:webHidden/>
          </w:rPr>
          <w:fldChar w:fldCharType="end"/>
        </w:r>
      </w:hyperlink>
    </w:p>
    <w:p w14:paraId="63960C8E" w14:textId="77777777" w:rsidR="00AE74F4" w:rsidRDefault="00AE74F4">
      <w:pPr>
        <w:pStyle w:val="TOC5"/>
        <w:tabs>
          <w:tab w:val="right" w:leader="dot" w:pos="9350"/>
        </w:tabs>
        <w:rPr>
          <w:rFonts w:eastAsiaTheme="minorEastAsia"/>
          <w:noProof/>
          <w:szCs w:val="22"/>
        </w:rPr>
      </w:pPr>
      <w:hyperlink w:anchor="_Toc256375173" w:history="1">
        <w:r w:rsidRPr="007859DF">
          <w:rPr>
            <w:rStyle w:val="Hyperlink"/>
            <w:noProof/>
            <w:lang w:bidi="en-US"/>
          </w:rPr>
          <w:t>Impossible Possibilities Wing</w:t>
        </w:r>
        <w:r>
          <w:rPr>
            <w:noProof/>
            <w:webHidden/>
          </w:rPr>
          <w:tab/>
        </w:r>
        <w:r>
          <w:rPr>
            <w:noProof/>
            <w:webHidden/>
          </w:rPr>
          <w:fldChar w:fldCharType="begin"/>
        </w:r>
        <w:r>
          <w:rPr>
            <w:noProof/>
            <w:webHidden/>
          </w:rPr>
          <w:instrText xml:space="preserve"> PAGEREF _Toc256375173 \h </w:instrText>
        </w:r>
        <w:r>
          <w:rPr>
            <w:noProof/>
            <w:webHidden/>
          </w:rPr>
        </w:r>
        <w:r>
          <w:rPr>
            <w:noProof/>
            <w:webHidden/>
          </w:rPr>
          <w:fldChar w:fldCharType="separate"/>
        </w:r>
        <w:r w:rsidR="00C207BD">
          <w:rPr>
            <w:noProof/>
            <w:webHidden/>
          </w:rPr>
          <w:t>120</w:t>
        </w:r>
        <w:r>
          <w:rPr>
            <w:noProof/>
            <w:webHidden/>
          </w:rPr>
          <w:fldChar w:fldCharType="end"/>
        </w:r>
      </w:hyperlink>
    </w:p>
    <w:p w14:paraId="0E6C9149" w14:textId="77777777" w:rsidR="00AE74F4" w:rsidRDefault="00AE74F4">
      <w:pPr>
        <w:pStyle w:val="TOC6"/>
        <w:tabs>
          <w:tab w:val="right" w:leader="dot" w:pos="9350"/>
        </w:tabs>
        <w:rPr>
          <w:rFonts w:eastAsiaTheme="minorEastAsia"/>
          <w:noProof/>
          <w:szCs w:val="22"/>
        </w:rPr>
      </w:pPr>
      <w:hyperlink w:anchor="_Toc256375174" w:history="1">
        <w:r w:rsidRPr="007859DF">
          <w:rPr>
            <w:rStyle w:val="Hyperlink"/>
            <w:noProof/>
            <w:lang w:bidi="en-US"/>
          </w:rPr>
          <w:t>Ground Level – Cubicles</w:t>
        </w:r>
        <w:r>
          <w:rPr>
            <w:noProof/>
            <w:webHidden/>
          </w:rPr>
          <w:tab/>
        </w:r>
        <w:r>
          <w:rPr>
            <w:noProof/>
            <w:webHidden/>
          </w:rPr>
          <w:fldChar w:fldCharType="begin"/>
        </w:r>
        <w:r>
          <w:rPr>
            <w:noProof/>
            <w:webHidden/>
          </w:rPr>
          <w:instrText xml:space="preserve"> PAGEREF _Toc256375174 \h </w:instrText>
        </w:r>
        <w:r>
          <w:rPr>
            <w:noProof/>
            <w:webHidden/>
          </w:rPr>
        </w:r>
        <w:r>
          <w:rPr>
            <w:noProof/>
            <w:webHidden/>
          </w:rPr>
          <w:fldChar w:fldCharType="separate"/>
        </w:r>
        <w:r w:rsidR="00C207BD">
          <w:rPr>
            <w:noProof/>
            <w:webHidden/>
          </w:rPr>
          <w:t>120</w:t>
        </w:r>
        <w:r>
          <w:rPr>
            <w:noProof/>
            <w:webHidden/>
          </w:rPr>
          <w:fldChar w:fldCharType="end"/>
        </w:r>
      </w:hyperlink>
    </w:p>
    <w:p w14:paraId="760E4DFF" w14:textId="77777777" w:rsidR="00AE74F4" w:rsidRDefault="00AE74F4">
      <w:pPr>
        <w:pStyle w:val="TOC7"/>
        <w:tabs>
          <w:tab w:val="right" w:leader="dot" w:pos="9350"/>
        </w:tabs>
        <w:rPr>
          <w:noProof/>
        </w:rPr>
      </w:pPr>
      <w:hyperlink w:anchor="_Toc256375175"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_Toc256375175 \h </w:instrText>
        </w:r>
        <w:r>
          <w:rPr>
            <w:noProof/>
            <w:webHidden/>
          </w:rPr>
        </w:r>
        <w:r>
          <w:rPr>
            <w:noProof/>
            <w:webHidden/>
          </w:rPr>
          <w:fldChar w:fldCharType="separate"/>
        </w:r>
        <w:r w:rsidR="00C207BD">
          <w:rPr>
            <w:noProof/>
            <w:webHidden/>
          </w:rPr>
          <w:t>120</w:t>
        </w:r>
        <w:r>
          <w:rPr>
            <w:noProof/>
            <w:webHidden/>
          </w:rPr>
          <w:fldChar w:fldCharType="end"/>
        </w:r>
      </w:hyperlink>
    </w:p>
    <w:p w14:paraId="1DD31D7C" w14:textId="77777777" w:rsidR="00AE74F4" w:rsidRDefault="00AE74F4">
      <w:pPr>
        <w:pStyle w:val="TOC7"/>
        <w:tabs>
          <w:tab w:val="right" w:leader="dot" w:pos="9350"/>
        </w:tabs>
        <w:rPr>
          <w:noProof/>
        </w:rPr>
      </w:pPr>
      <w:hyperlink w:anchor="_Toc256375176" w:history="1">
        <w:r w:rsidRPr="007859DF">
          <w:rPr>
            <w:rStyle w:val="Hyperlink"/>
            <w:noProof/>
            <w:lang w:bidi="en-US"/>
          </w:rPr>
          <w:t>Impossible Possibilities Sign</w:t>
        </w:r>
        <w:r>
          <w:rPr>
            <w:noProof/>
            <w:webHidden/>
          </w:rPr>
          <w:tab/>
        </w:r>
        <w:r>
          <w:rPr>
            <w:noProof/>
            <w:webHidden/>
          </w:rPr>
          <w:fldChar w:fldCharType="begin"/>
        </w:r>
        <w:r>
          <w:rPr>
            <w:noProof/>
            <w:webHidden/>
          </w:rPr>
          <w:instrText xml:space="preserve"> PAGEREF _Toc256375176 \h </w:instrText>
        </w:r>
        <w:r>
          <w:rPr>
            <w:noProof/>
            <w:webHidden/>
          </w:rPr>
        </w:r>
        <w:r>
          <w:rPr>
            <w:noProof/>
            <w:webHidden/>
          </w:rPr>
          <w:fldChar w:fldCharType="separate"/>
        </w:r>
        <w:r w:rsidR="00C207BD">
          <w:rPr>
            <w:noProof/>
            <w:webHidden/>
          </w:rPr>
          <w:t>120</w:t>
        </w:r>
        <w:r>
          <w:rPr>
            <w:noProof/>
            <w:webHidden/>
          </w:rPr>
          <w:fldChar w:fldCharType="end"/>
        </w:r>
      </w:hyperlink>
    </w:p>
    <w:p w14:paraId="471EDC76" w14:textId="77777777" w:rsidR="00AE74F4" w:rsidRDefault="00AE74F4">
      <w:pPr>
        <w:pStyle w:val="TOC7"/>
        <w:tabs>
          <w:tab w:val="right" w:leader="dot" w:pos="9350"/>
        </w:tabs>
        <w:rPr>
          <w:noProof/>
        </w:rPr>
      </w:pPr>
      <w:hyperlink w:anchor="_Toc256375177" w:history="1">
        <w:r w:rsidRPr="007859DF">
          <w:rPr>
            <w:rStyle w:val="Hyperlink"/>
            <w:noProof/>
            <w:lang w:bidi="en-US"/>
          </w:rPr>
          <w:t>Welcome Desk</w:t>
        </w:r>
        <w:r>
          <w:rPr>
            <w:noProof/>
            <w:webHidden/>
          </w:rPr>
          <w:tab/>
        </w:r>
        <w:r>
          <w:rPr>
            <w:noProof/>
            <w:webHidden/>
          </w:rPr>
          <w:fldChar w:fldCharType="begin"/>
        </w:r>
        <w:r>
          <w:rPr>
            <w:noProof/>
            <w:webHidden/>
          </w:rPr>
          <w:instrText xml:space="preserve"> PAGEREF _Toc256375177 \h </w:instrText>
        </w:r>
        <w:r>
          <w:rPr>
            <w:noProof/>
            <w:webHidden/>
          </w:rPr>
        </w:r>
        <w:r>
          <w:rPr>
            <w:noProof/>
            <w:webHidden/>
          </w:rPr>
          <w:fldChar w:fldCharType="separate"/>
        </w:r>
        <w:r w:rsidR="00C207BD">
          <w:rPr>
            <w:noProof/>
            <w:webHidden/>
          </w:rPr>
          <w:t>121</w:t>
        </w:r>
        <w:r>
          <w:rPr>
            <w:noProof/>
            <w:webHidden/>
          </w:rPr>
          <w:fldChar w:fldCharType="end"/>
        </w:r>
      </w:hyperlink>
    </w:p>
    <w:p w14:paraId="05FC8079" w14:textId="77777777" w:rsidR="00AE74F4" w:rsidRDefault="00AE74F4">
      <w:pPr>
        <w:pStyle w:val="TOC7"/>
        <w:tabs>
          <w:tab w:val="right" w:leader="dot" w:pos="9350"/>
        </w:tabs>
        <w:rPr>
          <w:noProof/>
        </w:rPr>
      </w:pPr>
      <w:hyperlink w:anchor="_Toc256375178" w:history="1">
        <w:r w:rsidRPr="007859DF">
          <w:rPr>
            <w:rStyle w:val="Hyperlink"/>
            <w:noProof/>
            <w:lang w:bidi="en-US"/>
          </w:rPr>
          <w:t>Cubicle</w:t>
        </w:r>
        <w:r>
          <w:rPr>
            <w:noProof/>
            <w:webHidden/>
          </w:rPr>
          <w:tab/>
        </w:r>
        <w:r>
          <w:rPr>
            <w:noProof/>
            <w:webHidden/>
          </w:rPr>
          <w:fldChar w:fldCharType="begin"/>
        </w:r>
        <w:r>
          <w:rPr>
            <w:noProof/>
            <w:webHidden/>
          </w:rPr>
          <w:instrText xml:space="preserve"> PAGEREF _Toc256375178 \h </w:instrText>
        </w:r>
        <w:r>
          <w:rPr>
            <w:noProof/>
            <w:webHidden/>
          </w:rPr>
        </w:r>
        <w:r>
          <w:rPr>
            <w:noProof/>
            <w:webHidden/>
          </w:rPr>
          <w:fldChar w:fldCharType="separate"/>
        </w:r>
        <w:r w:rsidR="00C207BD">
          <w:rPr>
            <w:noProof/>
            <w:webHidden/>
          </w:rPr>
          <w:t>121</w:t>
        </w:r>
        <w:r>
          <w:rPr>
            <w:noProof/>
            <w:webHidden/>
          </w:rPr>
          <w:fldChar w:fldCharType="end"/>
        </w:r>
      </w:hyperlink>
    </w:p>
    <w:p w14:paraId="42D9611F" w14:textId="77777777" w:rsidR="00AE74F4" w:rsidRDefault="00AE74F4">
      <w:pPr>
        <w:pStyle w:val="TOC7"/>
        <w:tabs>
          <w:tab w:val="right" w:leader="dot" w:pos="9350"/>
        </w:tabs>
        <w:rPr>
          <w:noProof/>
        </w:rPr>
      </w:pPr>
      <w:hyperlink w:anchor="_Toc256375179" w:history="1">
        <w:r w:rsidRPr="007859DF">
          <w:rPr>
            <w:rStyle w:val="Hyperlink"/>
            <w:noProof/>
            <w:lang w:bidi="en-US"/>
          </w:rPr>
          <w:t>We Trust Our Employees Sign</w:t>
        </w:r>
        <w:r>
          <w:rPr>
            <w:noProof/>
            <w:webHidden/>
          </w:rPr>
          <w:tab/>
        </w:r>
        <w:r>
          <w:rPr>
            <w:noProof/>
            <w:webHidden/>
          </w:rPr>
          <w:fldChar w:fldCharType="begin"/>
        </w:r>
        <w:r>
          <w:rPr>
            <w:noProof/>
            <w:webHidden/>
          </w:rPr>
          <w:instrText xml:space="preserve"> PAGEREF _Toc256375179 \h </w:instrText>
        </w:r>
        <w:r>
          <w:rPr>
            <w:noProof/>
            <w:webHidden/>
          </w:rPr>
        </w:r>
        <w:r>
          <w:rPr>
            <w:noProof/>
            <w:webHidden/>
          </w:rPr>
          <w:fldChar w:fldCharType="separate"/>
        </w:r>
        <w:r w:rsidR="00C207BD">
          <w:rPr>
            <w:noProof/>
            <w:webHidden/>
          </w:rPr>
          <w:t>122</w:t>
        </w:r>
        <w:r>
          <w:rPr>
            <w:noProof/>
            <w:webHidden/>
          </w:rPr>
          <w:fldChar w:fldCharType="end"/>
        </w:r>
      </w:hyperlink>
    </w:p>
    <w:p w14:paraId="286FC0D3" w14:textId="77777777" w:rsidR="00AE74F4" w:rsidRDefault="00AE74F4">
      <w:pPr>
        <w:pStyle w:val="TOC7"/>
        <w:tabs>
          <w:tab w:val="right" w:leader="dot" w:pos="9350"/>
        </w:tabs>
        <w:rPr>
          <w:noProof/>
        </w:rPr>
      </w:pPr>
      <w:hyperlink w:anchor="_Toc256375180" w:history="1">
        <w:r w:rsidRPr="007859DF">
          <w:rPr>
            <w:rStyle w:val="Hyperlink"/>
            <w:noProof/>
            <w:lang w:bidi="en-US"/>
          </w:rPr>
          <w:t>Mannequin</w:t>
        </w:r>
        <w:r>
          <w:rPr>
            <w:noProof/>
            <w:webHidden/>
          </w:rPr>
          <w:tab/>
        </w:r>
        <w:r>
          <w:rPr>
            <w:noProof/>
            <w:webHidden/>
          </w:rPr>
          <w:fldChar w:fldCharType="begin"/>
        </w:r>
        <w:r>
          <w:rPr>
            <w:noProof/>
            <w:webHidden/>
          </w:rPr>
          <w:instrText xml:space="preserve"> PAGEREF _Toc256375180 \h </w:instrText>
        </w:r>
        <w:r>
          <w:rPr>
            <w:noProof/>
            <w:webHidden/>
          </w:rPr>
        </w:r>
        <w:r>
          <w:rPr>
            <w:noProof/>
            <w:webHidden/>
          </w:rPr>
          <w:fldChar w:fldCharType="separate"/>
        </w:r>
        <w:r w:rsidR="00C207BD">
          <w:rPr>
            <w:noProof/>
            <w:webHidden/>
          </w:rPr>
          <w:t>122</w:t>
        </w:r>
        <w:r>
          <w:rPr>
            <w:noProof/>
            <w:webHidden/>
          </w:rPr>
          <w:fldChar w:fldCharType="end"/>
        </w:r>
      </w:hyperlink>
    </w:p>
    <w:p w14:paraId="62451AF8" w14:textId="77777777" w:rsidR="00AE74F4" w:rsidRDefault="00AE74F4">
      <w:pPr>
        <w:pStyle w:val="TOC6"/>
        <w:tabs>
          <w:tab w:val="right" w:leader="dot" w:pos="9350"/>
        </w:tabs>
        <w:rPr>
          <w:rFonts w:eastAsiaTheme="minorEastAsia"/>
          <w:noProof/>
          <w:szCs w:val="22"/>
        </w:rPr>
      </w:pPr>
      <w:hyperlink w:anchor="_Toc256375181" w:history="1">
        <w:r w:rsidRPr="007859DF">
          <w:rPr>
            <w:rStyle w:val="Hyperlink"/>
            <w:noProof/>
            <w:lang w:bidi="en-US"/>
          </w:rPr>
          <w:t>Basement Level – Lab</w:t>
        </w:r>
        <w:r>
          <w:rPr>
            <w:noProof/>
            <w:webHidden/>
          </w:rPr>
          <w:tab/>
        </w:r>
        <w:r>
          <w:rPr>
            <w:noProof/>
            <w:webHidden/>
          </w:rPr>
          <w:fldChar w:fldCharType="begin"/>
        </w:r>
        <w:r>
          <w:rPr>
            <w:noProof/>
            <w:webHidden/>
          </w:rPr>
          <w:instrText xml:space="preserve"> PAGEREF _Toc256375181 \h </w:instrText>
        </w:r>
        <w:r>
          <w:rPr>
            <w:noProof/>
            <w:webHidden/>
          </w:rPr>
        </w:r>
        <w:r>
          <w:rPr>
            <w:noProof/>
            <w:webHidden/>
          </w:rPr>
          <w:fldChar w:fldCharType="separate"/>
        </w:r>
        <w:r w:rsidR="00C207BD">
          <w:rPr>
            <w:noProof/>
            <w:webHidden/>
          </w:rPr>
          <w:t>124</w:t>
        </w:r>
        <w:r>
          <w:rPr>
            <w:noProof/>
            <w:webHidden/>
          </w:rPr>
          <w:fldChar w:fldCharType="end"/>
        </w:r>
      </w:hyperlink>
    </w:p>
    <w:p w14:paraId="10287E67" w14:textId="77777777" w:rsidR="00AE74F4" w:rsidRDefault="00AE74F4">
      <w:pPr>
        <w:pStyle w:val="TOC7"/>
        <w:tabs>
          <w:tab w:val="right" w:leader="dot" w:pos="9350"/>
        </w:tabs>
        <w:rPr>
          <w:noProof/>
        </w:rPr>
      </w:pPr>
      <w:hyperlink w:anchor="_Toc256375182" w:history="1">
        <w:r w:rsidRPr="007859DF">
          <w:rPr>
            <w:rStyle w:val="Hyperlink"/>
            <w:noProof/>
            <w:lang w:bidi="en-US"/>
          </w:rPr>
          <w:t>Environment</w:t>
        </w:r>
        <w:r>
          <w:rPr>
            <w:noProof/>
            <w:webHidden/>
          </w:rPr>
          <w:tab/>
        </w:r>
        <w:r>
          <w:rPr>
            <w:noProof/>
            <w:webHidden/>
          </w:rPr>
          <w:fldChar w:fldCharType="begin"/>
        </w:r>
        <w:r>
          <w:rPr>
            <w:noProof/>
            <w:webHidden/>
          </w:rPr>
          <w:instrText xml:space="preserve"> PAGEREF _Toc256375182 \h </w:instrText>
        </w:r>
        <w:r>
          <w:rPr>
            <w:noProof/>
            <w:webHidden/>
          </w:rPr>
        </w:r>
        <w:r>
          <w:rPr>
            <w:noProof/>
            <w:webHidden/>
          </w:rPr>
          <w:fldChar w:fldCharType="separate"/>
        </w:r>
        <w:r w:rsidR="00C207BD">
          <w:rPr>
            <w:noProof/>
            <w:webHidden/>
          </w:rPr>
          <w:t>124</w:t>
        </w:r>
        <w:r>
          <w:rPr>
            <w:noProof/>
            <w:webHidden/>
          </w:rPr>
          <w:fldChar w:fldCharType="end"/>
        </w:r>
      </w:hyperlink>
    </w:p>
    <w:p w14:paraId="7C85F4E1" w14:textId="77777777" w:rsidR="00AE74F4" w:rsidRDefault="00AE74F4">
      <w:pPr>
        <w:pStyle w:val="TOC7"/>
        <w:tabs>
          <w:tab w:val="right" w:leader="dot" w:pos="9350"/>
        </w:tabs>
        <w:rPr>
          <w:noProof/>
        </w:rPr>
      </w:pPr>
      <w:hyperlink w:anchor="_Toc256375183" w:history="1">
        <w:r w:rsidRPr="007859DF">
          <w:rPr>
            <w:rStyle w:val="Hyperlink"/>
            <w:noProof/>
            <w:lang w:bidi="en-US"/>
          </w:rPr>
          <w:t>Suits Warning Sign</w:t>
        </w:r>
        <w:r>
          <w:rPr>
            <w:noProof/>
            <w:webHidden/>
          </w:rPr>
          <w:tab/>
        </w:r>
        <w:r>
          <w:rPr>
            <w:noProof/>
            <w:webHidden/>
          </w:rPr>
          <w:fldChar w:fldCharType="begin"/>
        </w:r>
        <w:r>
          <w:rPr>
            <w:noProof/>
            <w:webHidden/>
          </w:rPr>
          <w:instrText xml:space="preserve"> PAGEREF _Toc256375183 \h </w:instrText>
        </w:r>
        <w:r>
          <w:rPr>
            <w:noProof/>
            <w:webHidden/>
          </w:rPr>
        </w:r>
        <w:r>
          <w:rPr>
            <w:noProof/>
            <w:webHidden/>
          </w:rPr>
          <w:fldChar w:fldCharType="separate"/>
        </w:r>
        <w:r w:rsidR="00C207BD">
          <w:rPr>
            <w:noProof/>
            <w:webHidden/>
          </w:rPr>
          <w:t>124</w:t>
        </w:r>
        <w:r>
          <w:rPr>
            <w:noProof/>
            <w:webHidden/>
          </w:rPr>
          <w:fldChar w:fldCharType="end"/>
        </w:r>
      </w:hyperlink>
    </w:p>
    <w:p w14:paraId="3A10562C" w14:textId="77777777" w:rsidR="00AE74F4" w:rsidRDefault="00AE74F4">
      <w:pPr>
        <w:pStyle w:val="TOC7"/>
        <w:tabs>
          <w:tab w:val="right" w:leader="dot" w:pos="9350"/>
        </w:tabs>
        <w:rPr>
          <w:noProof/>
        </w:rPr>
      </w:pPr>
      <w:hyperlink w:anchor="_Toc256375184" w:history="1">
        <w:r w:rsidRPr="007859DF">
          <w:rPr>
            <w:rStyle w:val="Hyperlink"/>
            <w:noProof/>
            <w:lang w:bidi="en-US"/>
          </w:rPr>
          <w:t>Entrance Warning Light and Sign</w:t>
        </w:r>
        <w:r>
          <w:rPr>
            <w:noProof/>
            <w:webHidden/>
          </w:rPr>
          <w:tab/>
        </w:r>
        <w:r>
          <w:rPr>
            <w:noProof/>
            <w:webHidden/>
          </w:rPr>
          <w:fldChar w:fldCharType="begin"/>
        </w:r>
        <w:r>
          <w:rPr>
            <w:noProof/>
            <w:webHidden/>
          </w:rPr>
          <w:instrText xml:space="preserve"> PAGEREF _Toc256375184 \h </w:instrText>
        </w:r>
        <w:r>
          <w:rPr>
            <w:noProof/>
            <w:webHidden/>
          </w:rPr>
        </w:r>
        <w:r>
          <w:rPr>
            <w:noProof/>
            <w:webHidden/>
          </w:rPr>
          <w:fldChar w:fldCharType="separate"/>
        </w:r>
        <w:r w:rsidR="00C207BD">
          <w:rPr>
            <w:noProof/>
            <w:webHidden/>
          </w:rPr>
          <w:t>124</w:t>
        </w:r>
        <w:r>
          <w:rPr>
            <w:noProof/>
            <w:webHidden/>
          </w:rPr>
          <w:fldChar w:fldCharType="end"/>
        </w:r>
      </w:hyperlink>
    </w:p>
    <w:p w14:paraId="1FC6A82F" w14:textId="77777777" w:rsidR="00AE74F4" w:rsidRDefault="00AE74F4">
      <w:pPr>
        <w:pStyle w:val="TOC7"/>
        <w:tabs>
          <w:tab w:val="right" w:leader="dot" w:pos="9350"/>
        </w:tabs>
        <w:rPr>
          <w:noProof/>
        </w:rPr>
      </w:pPr>
      <w:hyperlink w:anchor="_Toc256375185" w:history="1">
        <w:r w:rsidRPr="007859DF">
          <w:rPr>
            <w:rStyle w:val="Hyperlink"/>
            <w:noProof/>
            <w:lang w:bidi="en-US"/>
          </w:rPr>
          <w:t>Experimental Apparatuses</w:t>
        </w:r>
        <w:r>
          <w:rPr>
            <w:noProof/>
            <w:webHidden/>
          </w:rPr>
          <w:tab/>
        </w:r>
        <w:r>
          <w:rPr>
            <w:noProof/>
            <w:webHidden/>
          </w:rPr>
          <w:fldChar w:fldCharType="begin"/>
        </w:r>
        <w:r>
          <w:rPr>
            <w:noProof/>
            <w:webHidden/>
          </w:rPr>
          <w:instrText xml:space="preserve"> PAGEREF _Toc256375185 \h </w:instrText>
        </w:r>
        <w:r>
          <w:rPr>
            <w:noProof/>
            <w:webHidden/>
          </w:rPr>
        </w:r>
        <w:r>
          <w:rPr>
            <w:noProof/>
            <w:webHidden/>
          </w:rPr>
          <w:fldChar w:fldCharType="separate"/>
        </w:r>
        <w:r w:rsidR="00C207BD">
          <w:rPr>
            <w:noProof/>
            <w:webHidden/>
          </w:rPr>
          <w:t>124</w:t>
        </w:r>
        <w:r>
          <w:rPr>
            <w:noProof/>
            <w:webHidden/>
          </w:rPr>
          <w:fldChar w:fldCharType="end"/>
        </w:r>
      </w:hyperlink>
    </w:p>
    <w:p w14:paraId="232ED084" w14:textId="77777777" w:rsidR="00AE74F4" w:rsidRDefault="00AE74F4">
      <w:pPr>
        <w:pStyle w:val="TOC7"/>
        <w:tabs>
          <w:tab w:val="right" w:leader="dot" w:pos="9350"/>
        </w:tabs>
        <w:rPr>
          <w:noProof/>
        </w:rPr>
      </w:pPr>
      <w:hyperlink w:anchor="_Toc256375186" w:history="1">
        <w:r w:rsidRPr="007859DF">
          <w:rPr>
            <w:rStyle w:val="Hyperlink"/>
            <w:noProof/>
            <w:lang w:bidi="en-US"/>
          </w:rPr>
          <w:t>Test Subjects</w:t>
        </w:r>
        <w:r>
          <w:rPr>
            <w:noProof/>
            <w:webHidden/>
          </w:rPr>
          <w:tab/>
        </w:r>
        <w:r>
          <w:rPr>
            <w:noProof/>
            <w:webHidden/>
          </w:rPr>
          <w:fldChar w:fldCharType="begin"/>
        </w:r>
        <w:r>
          <w:rPr>
            <w:noProof/>
            <w:webHidden/>
          </w:rPr>
          <w:instrText xml:space="preserve"> PAGEREF _Toc256375186 \h </w:instrText>
        </w:r>
        <w:r>
          <w:rPr>
            <w:noProof/>
            <w:webHidden/>
          </w:rPr>
        </w:r>
        <w:r>
          <w:rPr>
            <w:noProof/>
            <w:webHidden/>
          </w:rPr>
          <w:fldChar w:fldCharType="separate"/>
        </w:r>
        <w:r w:rsidR="00C207BD">
          <w:rPr>
            <w:noProof/>
            <w:webHidden/>
          </w:rPr>
          <w:t>125</w:t>
        </w:r>
        <w:r>
          <w:rPr>
            <w:noProof/>
            <w:webHidden/>
          </w:rPr>
          <w:fldChar w:fldCharType="end"/>
        </w:r>
      </w:hyperlink>
    </w:p>
    <w:p w14:paraId="56022FB1" w14:textId="77777777" w:rsidR="00AE74F4" w:rsidRDefault="00AE74F4">
      <w:pPr>
        <w:pStyle w:val="TOC7"/>
        <w:tabs>
          <w:tab w:val="right" w:leader="dot" w:pos="9350"/>
        </w:tabs>
        <w:rPr>
          <w:noProof/>
        </w:rPr>
      </w:pPr>
      <w:hyperlink w:anchor="_Toc256375187" w:history="1">
        <w:r w:rsidRPr="007859DF">
          <w:rPr>
            <w:rStyle w:val="Hyperlink"/>
            <w:noProof/>
            <w:lang w:bidi="en-US"/>
          </w:rPr>
          <w:t>Inverted Cubicle</w:t>
        </w:r>
        <w:r>
          <w:rPr>
            <w:noProof/>
            <w:webHidden/>
          </w:rPr>
          <w:tab/>
        </w:r>
        <w:r>
          <w:rPr>
            <w:noProof/>
            <w:webHidden/>
          </w:rPr>
          <w:fldChar w:fldCharType="begin"/>
        </w:r>
        <w:r>
          <w:rPr>
            <w:noProof/>
            <w:webHidden/>
          </w:rPr>
          <w:instrText xml:space="preserve"> PAGEREF _Toc256375187 \h </w:instrText>
        </w:r>
        <w:r>
          <w:rPr>
            <w:noProof/>
            <w:webHidden/>
          </w:rPr>
        </w:r>
        <w:r>
          <w:rPr>
            <w:noProof/>
            <w:webHidden/>
          </w:rPr>
          <w:fldChar w:fldCharType="separate"/>
        </w:r>
        <w:r w:rsidR="00C207BD">
          <w:rPr>
            <w:noProof/>
            <w:webHidden/>
          </w:rPr>
          <w:t>125</w:t>
        </w:r>
        <w:r>
          <w:rPr>
            <w:noProof/>
            <w:webHidden/>
          </w:rPr>
          <w:fldChar w:fldCharType="end"/>
        </w:r>
      </w:hyperlink>
    </w:p>
    <w:p w14:paraId="2CEC8E0A" w14:textId="77777777" w:rsidR="00AE74F4" w:rsidRDefault="00AE74F4">
      <w:pPr>
        <w:pStyle w:val="TOC7"/>
        <w:tabs>
          <w:tab w:val="right" w:leader="dot" w:pos="9350"/>
        </w:tabs>
        <w:rPr>
          <w:noProof/>
        </w:rPr>
      </w:pPr>
      <w:hyperlink w:anchor="_Toc256375188" w:history="1">
        <w:r w:rsidRPr="007859DF">
          <w:rPr>
            <w:rStyle w:val="Hyperlink"/>
            <w:noProof/>
            <w:lang w:bidi="en-US"/>
          </w:rPr>
          <w:t>Hide-able Lab Bench</w:t>
        </w:r>
        <w:r>
          <w:rPr>
            <w:noProof/>
            <w:webHidden/>
          </w:rPr>
          <w:tab/>
        </w:r>
        <w:r>
          <w:rPr>
            <w:noProof/>
            <w:webHidden/>
          </w:rPr>
          <w:fldChar w:fldCharType="begin"/>
        </w:r>
        <w:r>
          <w:rPr>
            <w:noProof/>
            <w:webHidden/>
          </w:rPr>
          <w:instrText xml:space="preserve"> PAGEREF _Toc256375188 \h </w:instrText>
        </w:r>
        <w:r>
          <w:rPr>
            <w:noProof/>
            <w:webHidden/>
          </w:rPr>
        </w:r>
        <w:r>
          <w:rPr>
            <w:noProof/>
            <w:webHidden/>
          </w:rPr>
          <w:fldChar w:fldCharType="separate"/>
        </w:r>
        <w:r w:rsidR="00C207BD">
          <w:rPr>
            <w:noProof/>
            <w:webHidden/>
          </w:rPr>
          <w:t>126</w:t>
        </w:r>
        <w:r>
          <w:rPr>
            <w:noProof/>
            <w:webHidden/>
          </w:rPr>
          <w:fldChar w:fldCharType="end"/>
        </w:r>
      </w:hyperlink>
    </w:p>
    <w:p w14:paraId="0A11EF53" w14:textId="77777777" w:rsidR="00AE74F4" w:rsidRDefault="00AE74F4">
      <w:pPr>
        <w:pStyle w:val="TOC2"/>
        <w:tabs>
          <w:tab w:val="right" w:leader="dot" w:pos="9350"/>
        </w:tabs>
        <w:rPr>
          <w:noProof/>
          <w:lang w:bidi="ar-SA"/>
        </w:rPr>
      </w:pPr>
      <w:hyperlink w:anchor="_Toc256375189" w:history="1">
        <w:r w:rsidRPr="007859DF">
          <w:rPr>
            <w:rStyle w:val="Hyperlink"/>
            <w:noProof/>
          </w:rPr>
          <w:t>Animations</w:t>
        </w:r>
        <w:r>
          <w:rPr>
            <w:noProof/>
            <w:webHidden/>
          </w:rPr>
          <w:tab/>
        </w:r>
        <w:r>
          <w:rPr>
            <w:noProof/>
            <w:webHidden/>
          </w:rPr>
          <w:fldChar w:fldCharType="begin"/>
        </w:r>
        <w:r>
          <w:rPr>
            <w:noProof/>
            <w:webHidden/>
          </w:rPr>
          <w:instrText xml:space="preserve"> PAGEREF _Toc256375189 \h </w:instrText>
        </w:r>
        <w:r>
          <w:rPr>
            <w:noProof/>
            <w:webHidden/>
          </w:rPr>
        </w:r>
        <w:r>
          <w:rPr>
            <w:noProof/>
            <w:webHidden/>
          </w:rPr>
          <w:fldChar w:fldCharType="separate"/>
        </w:r>
        <w:r w:rsidR="00C207BD">
          <w:rPr>
            <w:noProof/>
            <w:webHidden/>
          </w:rPr>
          <w:t>127</w:t>
        </w:r>
        <w:r>
          <w:rPr>
            <w:noProof/>
            <w:webHidden/>
          </w:rPr>
          <w:fldChar w:fldCharType="end"/>
        </w:r>
      </w:hyperlink>
    </w:p>
    <w:p w14:paraId="6D1706E3" w14:textId="77777777" w:rsidR="00AE74F4" w:rsidRDefault="00AE74F4">
      <w:pPr>
        <w:pStyle w:val="TOC3"/>
        <w:tabs>
          <w:tab w:val="right" w:leader="dot" w:pos="9350"/>
        </w:tabs>
        <w:rPr>
          <w:noProof/>
          <w:lang w:bidi="ar-SA"/>
        </w:rPr>
      </w:pPr>
      <w:hyperlink w:anchor="_Toc256375190" w:history="1">
        <w:r w:rsidRPr="007859DF">
          <w:rPr>
            <w:rStyle w:val="Hyperlink"/>
            <w:noProof/>
          </w:rPr>
          <w:t>Character Animations</w:t>
        </w:r>
        <w:r>
          <w:rPr>
            <w:noProof/>
            <w:webHidden/>
          </w:rPr>
          <w:tab/>
        </w:r>
        <w:r>
          <w:rPr>
            <w:noProof/>
            <w:webHidden/>
          </w:rPr>
          <w:fldChar w:fldCharType="begin"/>
        </w:r>
        <w:r>
          <w:rPr>
            <w:noProof/>
            <w:webHidden/>
          </w:rPr>
          <w:instrText xml:space="preserve"> PAGEREF _Toc256375190 \h </w:instrText>
        </w:r>
        <w:r>
          <w:rPr>
            <w:noProof/>
            <w:webHidden/>
          </w:rPr>
        </w:r>
        <w:r>
          <w:rPr>
            <w:noProof/>
            <w:webHidden/>
          </w:rPr>
          <w:fldChar w:fldCharType="separate"/>
        </w:r>
        <w:r w:rsidR="00C207BD">
          <w:rPr>
            <w:noProof/>
            <w:webHidden/>
          </w:rPr>
          <w:t>127</w:t>
        </w:r>
        <w:r>
          <w:rPr>
            <w:noProof/>
            <w:webHidden/>
          </w:rPr>
          <w:fldChar w:fldCharType="end"/>
        </w:r>
      </w:hyperlink>
    </w:p>
    <w:p w14:paraId="27701419" w14:textId="77777777" w:rsidR="00AE74F4" w:rsidRDefault="00AE74F4">
      <w:pPr>
        <w:pStyle w:val="TOC4"/>
        <w:tabs>
          <w:tab w:val="right" w:leader="dot" w:pos="9350"/>
        </w:tabs>
        <w:rPr>
          <w:rFonts w:eastAsiaTheme="minorEastAsia"/>
          <w:noProof/>
          <w:szCs w:val="22"/>
        </w:rPr>
      </w:pPr>
      <w:hyperlink w:anchor="_Toc256375191" w:history="1">
        <w:r w:rsidRPr="007859DF">
          <w:rPr>
            <w:rStyle w:val="Hyperlink"/>
            <w:noProof/>
            <w:lang w:bidi="en-US"/>
          </w:rPr>
          <w:t>Walk</w:t>
        </w:r>
        <w:r>
          <w:rPr>
            <w:noProof/>
            <w:webHidden/>
          </w:rPr>
          <w:tab/>
        </w:r>
        <w:r>
          <w:rPr>
            <w:noProof/>
            <w:webHidden/>
          </w:rPr>
          <w:fldChar w:fldCharType="begin"/>
        </w:r>
        <w:r>
          <w:rPr>
            <w:noProof/>
            <w:webHidden/>
          </w:rPr>
          <w:instrText xml:space="preserve"> PAGEREF _Toc256375191 \h </w:instrText>
        </w:r>
        <w:r>
          <w:rPr>
            <w:noProof/>
            <w:webHidden/>
          </w:rPr>
        </w:r>
        <w:r>
          <w:rPr>
            <w:noProof/>
            <w:webHidden/>
          </w:rPr>
          <w:fldChar w:fldCharType="separate"/>
        </w:r>
        <w:r w:rsidR="00C207BD">
          <w:rPr>
            <w:noProof/>
            <w:webHidden/>
          </w:rPr>
          <w:t>127</w:t>
        </w:r>
        <w:r>
          <w:rPr>
            <w:noProof/>
            <w:webHidden/>
          </w:rPr>
          <w:fldChar w:fldCharType="end"/>
        </w:r>
      </w:hyperlink>
    </w:p>
    <w:p w14:paraId="11BFD0A3" w14:textId="77777777" w:rsidR="00AE74F4" w:rsidRDefault="00AE74F4">
      <w:pPr>
        <w:pStyle w:val="TOC4"/>
        <w:tabs>
          <w:tab w:val="right" w:leader="dot" w:pos="9350"/>
        </w:tabs>
        <w:rPr>
          <w:rFonts w:eastAsiaTheme="minorEastAsia"/>
          <w:noProof/>
          <w:szCs w:val="22"/>
        </w:rPr>
      </w:pPr>
      <w:hyperlink w:anchor="_Toc256375192" w:history="1">
        <w:r w:rsidRPr="007859DF">
          <w:rPr>
            <w:rStyle w:val="Hyperlink"/>
            <w:noProof/>
            <w:lang w:bidi="en-US"/>
          </w:rPr>
          <w:t>Die</w:t>
        </w:r>
        <w:r>
          <w:rPr>
            <w:noProof/>
            <w:webHidden/>
          </w:rPr>
          <w:tab/>
        </w:r>
        <w:r>
          <w:rPr>
            <w:noProof/>
            <w:webHidden/>
          </w:rPr>
          <w:fldChar w:fldCharType="begin"/>
        </w:r>
        <w:r>
          <w:rPr>
            <w:noProof/>
            <w:webHidden/>
          </w:rPr>
          <w:instrText xml:space="preserve"> PAGEREF _Toc256375192 \h </w:instrText>
        </w:r>
        <w:r>
          <w:rPr>
            <w:noProof/>
            <w:webHidden/>
          </w:rPr>
        </w:r>
        <w:r>
          <w:rPr>
            <w:noProof/>
            <w:webHidden/>
          </w:rPr>
          <w:fldChar w:fldCharType="separate"/>
        </w:r>
        <w:r w:rsidR="00C207BD">
          <w:rPr>
            <w:noProof/>
            <w:webHidden/>
          </w:rPr>
          <w:t>127</w:t>
        </w:r>
        <w:r>
          <w:rPr>
            <w:noProof/>
            <w:webHidden/>
          </w:rPr>
          <w:fldChar w:fldCharType="end"/>
        </w:r>
      </w:hyperlink>
    </w:p>
    <w:p w14:paraId="06B3B09F" w14:textId="77777777" w:rsidR="00AE74F4" w:rsidRDefault="00AE74F4">
      <w:pPr>
        <w:pStyle w:val="TOC4"/>
        <w:tabs>
          <w:tab w:val="right" w:leader="dot" w:pos="9350"/>
        </w:tabs>
        <w:rPr>
          <w:rFonts w:eastAsiaTheme="minorEastAsia"/>
          <w:noProof/>
          <w:szCs w:val="22"/>
        </w:rPr>
      </w:pPr>
      <w:hyperlink w:anchor="_Toc256375193" w:history="1">
        <w:r w:rsidRPr="007859DF">
          <w:rPr>
            <w:rStyle w:val="Hyperlink"/>
            <w:noProof/>
            <w:lang w:bidi="en-US"/>
          </w:rPr>
          <w:t>Jump</w:t>
        </w:r>
        <w:r>
          <w:rPr>
            <w:noProof/>
            <w:webHidden/>
          </w:rPr>
          <w:tab/>
        </w:r>
        <w:r>
          <w:rPr>
            <w:noProof/>
            <w:webHidden/>
          </w:rPr>
          <w:fldChar w:fldCharType="begin"/>
        </w:r>
        <w:r>
          <w:rPr>
            <w:noProof/>
            <w:webHidden/>
          </w:rPr>
          <w:instrText xml:space="preserve"> PAGEREF _Toc256375193 \h </w:instrText>
        </w:r>
        <w:r>
          <w:rPr>
            <w:noProof/>
            <w:webHidden/>
          </w:rPr>
        </w:r>
        <w:r>
          <w:rPr>
            <w:noProof/>
            <w:webHidden/>
          </w:rPr>
          <w:fldChar w:fldCharType="separate"/>
        </w:r>
        <w:r w:rsidR="00C207BD">
          <w:rPr>
            <w:noProof/>
            <w:webHidden/>
          </w:rPr>
          <w:t>127</w:t>
        </w:r>
        <w:r>
          <w:rPr>
            <w:noProof/>
            <w:webHidden/>
          </w:rPr>
          <w:fldChar w:fldCharType="end"/>
        </w:r>
      </w:hyperlink>
    </w:p>
    <w:p w14:paraId="368B681A" w14:textId="77777777" w:rsidR="00AE74F4" w:rsidRDefault="00AE74F4">
      <w:pPr>
        <w:pStyle w:val="TOC4"/>
        <w:tabs>
          <w:tab w:val="right" w:leader="dot" w:pos="9350"/>
        </w:tabs>
        <w:rPr>
          <w:rFonts w:eastAsiaTheme="minorEastAsia"/>
          <w:noProof/>
          <w:szCs w:val="22"/>
        </w:rPr>
      </w:pPr>
      <w:hyperlink w:anchor="_Toc256375194" w:history="1">
        <w:r w:rsidRPr="007859DF">
          <w:rPr>
            <w:rStyle w:val="Hyperlink"/>
            <w:noProof/>
            <w:lang w:bidi="en-US"/>
          </w:rPr>
          <w:t>Fall</w:t>
        </w:r>
        <w:r>
          <w:rPr>
            <w:noProof/>
            <w:webHidden/>
          </w:rPr>
          <w:tab/>
        </w:r>
        <w:r>
          <w:rPr>
            <w:noProof/>
            <w:webHidden/>
          </w:rPr>
          <w:fldChar w:fldCharType="begin"/>
        </w:r>
        <w:r>
          <w:rPr>
            <w:noProof/>
            <w:webHidden/>
          </w:rPr>
          <w:instrText xml:space="preserve"> PAGEREF _Toc256375194 \h </w:instrText>
        </w:r>
        <w:r>
          <w:rPr>
            <w:noProof/>
            <w:webHidden/>
          </w:rPr>
        </w:r>
        <w:r>
          <w:rPr>
            <w:noProof/>
            <w:webHidden/>
          </w:rPr>
          <w:fldChar w:fldCharType="separate"/>
        </w:r>
        <w:r w:rsidR="00C207BD">
          <w:rPr>
            <w:noProof/>
            <w:webHidden/>
          </w:rPr>
          <w:t>128</w:t>
        </w:r>
        <w:r>
          <w:rPr>
            <w:noProof/>
            <w:webHidden/>
          </w:rPr>
          <w:fldChar w:fldCharType="end"/>
        </w:r>
      </w:hyperlink>
    </w:p>
    <w:p w14:paraId="1D258AF5" w14:textId="77777777" w:rsidR="00AE74F4" w:rsidRDefault="00AE74F4">
      <w:pPr>
        <w:pStyle w:val="TOC4"/>
        <w:tabs>
          <w:tab w:val="right" w:leader="dot" w:pos="9350"/>
        </w:tabs>
        <w:rPr>
          <w:rFonts w:eastAsiaTheme="minorEastAsia"/>
          <w:noProof/>
          <w:szCs w:val="22"/>
        </w:rPr>
      </w:pPr>
      <w:hyperlink w:anchor="_Toc256375195" w:history="1">
        <w:r w:rsidRPr="007859DF">
          <w:rPr>
            <w:rStyle w:val="Hyperlink"/>
            <w:noProof/>
            <w:lang w:bidi="en-US"/>
          </w:rPr>
          <w:t>Invert</w:t>
        </w:r>
        <w:r>
          <w:rPr>
            <w:noProof/>
            <w:webHidden/>
          </w:rPr>
          <w:tab/>
        </w:r>
        <w:r>
          <w:rPr>
            <w:noProof/>
            <w:webHidden/>
          </w:rPr>
          <w:fldChar w:fldCharType="begin"/>
        </w:r>
        <w:r>
          <w:rPr>
            <w:noProof/>
            <w:webHidden/>
          </w:rPr>
          <w:instrText xml:space="preserve"> PAGEREF _Toc256375195 \h </w:instrText>
        </w:r>
        <w:r>
          <w:rPr>
            <w:noProof/>
            <w:webHidden/>
          </w:rPr>
        </w:r>
        <w:r>
          <w:rPr>
            <w:noProof/>
            <w:webHidden/>
          </w:rPr>
          <w:fldChar w:fldCharType="separate"/>
        </w:r>
        <w:r w:rsidR="00C207BD">
          <w:rPr>
            <w:noProof/>
            <w:webHidden/>
          </w:rPr>
          <w:t>128</w:t>
        </w:r>
        <w:r>
          <w:rPr>
            <w:noProof/>
            <w:webHidden/>
          </w:rPr>
          <w:fldChar w:fldCharType="end"/>
        </w:r>
      </w:hyperlink>
    </w:p>
    <w:p w14:paraId="4450A6DB" w14:textId="77777777" w:rsidR="00AE74F4" w:rsidRDefault="00AE74F4">
      <w:pPr>
        <w:pStyle w:val="TOC4"/>
        <w:tabs>
          <w:tab w:val="right" w:leader="dot" w:pos="9350"/>
        </w:tabs>
        <w:rPr>
          <w:rFonts w:eastAsiaTheme="minorEastAsia"/>
          <w:noProof/>
          <w:szCs w:val="22"/>
        </w:rPr>
      </w:pPr>
      <w:hyperlink w:anchor="_Toc256375196" w:history="1">
        <w:r w:rsidRPr="007859DF">
          <w:rPr>
            <w:rStyle w:val="Hyperlink"/>
            <w:noProof/>
            <w:lang w:bidi="en-US"/>
          </w:rPr>
          <w:t>Grow</w:t>
        </w:r>
        <w:r>
          <w:rPr>
            <w:noProof/>
            <w:webHidden/>
          </w:rPr>
          <w:tab/>
        </w:r>
        <w:r>
          <w:rPr>
            <w:noProof/>
            <w:webHidden/>
          </w:rPr>
          <w:fldChar w:fldCharType="begin"/>
        </w:r>
        <w:r>
          <w:rPr>
            <w:noProof/>
            <w:webHidden/>
          </w:rPr>
          <w:instrText xml:space="preserve"> PAGEREF _Toc256375196 \h </w:instrText>
        </w:r>
        <w:r>
          <w:rPr>
            <w:noProof/>
            <w:webHidden/>
          </w:rPr>
        </w:r>
        <w:r>
          <w:rPr>
            <w:noProof/>
            <w:webHidden/>
          </w:rPr>
          <w:fldChar w:fldCharType="separate"/>
        </w:r>
        <w:r w:rsidR="00C207BD">
          <w:rPr>
            <w:noProof/>
            <w:webHidden/>
          </w:rPr>
          <w:t>129</w:t>
        </w:r>
        <w:r>
          <w:rPr>
            <w:noProof/>
            <w:webHidden/>
          </w:rPr>
          <w:fldChar w:fldCharType="end"/>
        </w:r>
      </w:hyperlink>
    </w:p>
    <w:p w14:paraId="651DEED5" w14:textId="77777777" w:rsidR="00AE74F4" w:rsidRDefault="00AE74F4">
      <w:pPr>
        <w:pStyle w:val="TOC4"/>
        <w:tabs>
          <w:tab w:val="right" w:leader="dot" w:pos="9350"/>
        </w:tabs>
        <w:rPr>
          <w:rFonts w:eastAsiaTheme="minorEastAsia"/>
          <w:noProof/>
          <w:szCs w:val="22"/>
        </w:rPr>
      </w:pPr>
      <w:hyperlink w:anchor="_Toc256375197" w:history="1">
        <w:r w:rsidRPr="007859DF">
          <w:rPr>
            <w:rStyle w:val="Hyperlink"/>
            <w:noProof/>
            <w:lang w:bidi="en-US"/>
          </w:rPr>
          <w:t>Shrink</w:t>
        </w:r>
        <w:r>
          <w:rPr>
            <w:noProof/>
            <w:webHidden/>
          </w:rPr>
          <w:tab/>
        </w:r>
        <w:r>
          <w:rPr>
            <w:noProof/>
            <w:webHidden/>
          </w:rPr>
          <w:fldChar w:fldCharType="begin"/>
        </w:r>
        <w:r>
          <w:rPr>
            <w:noProof/>
            <w:webHidden/>
          </w:rPr>
          <w:instrText xml:space="preserve"> PAGEREF _Toc256375197 \h </w:instrText>
        </w:r>
        <w:r>
          <w:rPr>
            <w:noProof/>
            <w:webHidden/>
          </w:rPr>
        </w:r>
        <w:r>
          <w:rPr>
            <w:noProof/>
            <w:webHidden/>
          </w:rPr>
          <w:fldChar w:fldCharType="separate"/>
        </w:r>
        <w:r w:rsidR="00C207BD">
          <w:rPr>
            <w:noProof/>
            <w:webHidden/>
          </w:rPr>
          <w:t>129</w:t>
        </w:r>
        <w:r>
          <w:rPr>
            <w:noProof/>
            <w:webHidden/>
          </w:rPr>
          <w:fldChar w:fldCharType="end"/>
        </w:r>
      </w:hyperlink>
    </w:p>
    <w:p w14:paraId="486041F6" w14:textId="77777777" w:rsidR="00AE74F4" w:rsidRDefault="00AE74F4">
      <w:pPr>
        <w:pStyle w:val="TOC3"/>
        <w:tabs>
          <w:tab w:val="right" w:leader="dot" w:pos="9350"/>
        </w:tabs>
        <w:rPr>
          <w:noProof/>
          <w:lang w:bidi="ar-SA"/>
        </w:rPr>
      </w:pPr>
      <w:hyperlink w:anchor="_Toc256375198" w:history="1">
        <w:r w:rsidRPr="007859DF">
          <w:rPr>
            <w:rStyle w:val="Hyperlink"/>
            <w:noProof/>
          </w:rPr>
          <w:t>Weapon Animations</w:t>
        </w:r>
        <w:r>
          <w:rPr>
            <w:noProof/>
            <w:webHidden/>
          </w:rPr>
          <w:tab/>
        </w:r>
        <w:r>
          <w:rPr>
            <w:noProof/>
            <w:webHidden/>
          </w:rPr>
          <w:fldChar w:fldCharType="begin"/>
        </w:r>
        <w:r>
          <w:rPr>
            <w:noProof/>
            <w:webHidden/>
          </w:rPr>
          <w:instrText xml:space="preserve"> PAGEREF _Toc256375198 \h </w:instrText>
        </w:r>
        <w:r>
          <w:rPr>
            <w:noProof/>
            <w:webHidden/>
          </w:rPr>
        </w:r>
        <w:r>
          <w:rPr>
            <w:noProof/>
            <w:webHidden/>
          </w:rPr>
          <w:fldChar w:fldCharType="separate"/>
        </w:r>
        <w:r w:rsidR="00C207BD">
          <w:rPr>
            <w:noProof/>
            <w:webHidden/>
          </w:rPr>
          <w:t>130</w:t>
        </w:r>
        <w:r>
          <w:rPr>
            <w:noProof/>
            <w:webHidden/>
          </w:rPr>
          <w:fldChar w:fldCharType="end"/>
        </w:r>
      </w:hyperlink>
    </w:p>
    <w:p w14:paraId="2FCF5961" w14:textId="77777777" w:rsidR="00AE74F4" w:rsidRDefault="00AE74F4">
      <w:pPr>
        <w:pStyle w:val="TOC4"/>
        <w:tabs>
          <w:tab w:val="right" w:leader="dot" w:pos="9350"/>
        </w:tabs>
        <w:rPr>
          <w:rFonts w:eastAsiaTheme="minorEastAsia"/>
          <w:noProof/>
          <w:szCs w:val="22"/>
        </w:rPr>
      </w:pPr>
      <w:hyperlink w:anchor="_Toc256375199" w:history="1">
        <w:r w:rsidRPr="007859DF">
          <w:rPr>
            <w:rStyle w:val="Hyperlink"/>
            <w:noProof/>
            <w:lang w:bidi="en-US"/>
          </w:rPr>
          <w:t>Modifier Launcher</w:t>
        </w:r>
        <w:r>
          <w:rPr>
            <w:noProof/>
            <w:webHidden/>
          </w:rPr>
          <w:tab/>
        </w:r>
        <w:r>
          <w:rPr>
            <w:noProof/>
            <w:webHidden/>
          </w:rPr>
          <w:fldChar w:fldCharType="begin"/>
        </w:r>
        <w:r>
          <w:rPr>
            <w:noProof/>
            <w:webHidden/>
          </w:rPr>
          <w:instrText xml:space="preserve"> PAGEREF _Toc256375199 \h </w:instrText>
        </w:r>
        <w:r>
          <w:rPr>
            <w:noProof/>
            <w:webHidden/>
          </w:rPr>
        </w:r>
        <w:r>
          <w:rPr>
            <w:noProof/>
            <w:webHidden/>
          </w:rPr>
          <w:fldChar w:fldCharType="separate"/>
        </w:r>
        <w:r w:rsidR="00C207BD">
          <w:rPr>
            <w:noProof/>
            <w:webHidden/>
          </w:rPr>
          <w:t>130</w:t>
        </w:r>
        <w:r>
          <w:rPr>
            <w:noProof/>
            <w:webHidden/>
          </w:rPr>
          <w:fldChar w:fldCharType="end"/>
        </w:r>
      </w:hyperlink>
    </w:p>
    <w:p w14:paraId="40A49E01" w14:textId="77777777" w:rsidR="00AE74F4" w:rsidRDefault="00AE74F4">
      <w:pPr>
        <w:pStyle w:val="TOC4"/>
        <w:tabs>
          <w:tab w:val="right" w:leader="dot" w:pos="9350"/>
        </w:tabs>
        <w:rPr>
          <w:rFonts w:eastAsiaTheme="minorEastAsia"/>
          <w:noProof/>
          <w:szCs w:val="22"/>
        </w:rPr>
      </w:pPr>
      <w:hyperlink w:anchor="_Toc256375200" w:history="1">
        <w:r w:rsidRPr="007859DF">
          <w:rPr>
            <w:rStyle w:val="Hyperlink"/>
            <w:noProof/>
            <w:lang w:bidi="en-US"/>
          </w:rPr>
          <w:t>Nullifier Weapon</w:t>
        </w:r>
        <w:r>
          <w:rPr>
            <w:noProof/>
            <w:webHidden/>
          </w:rPr>
          <w:tab/>
        </w:r>
        <w:r>
          <w:rPr>
            <w:noProof/>
            <w:webHidden/>
          </w:rPr>
          <w:fldChar w:fldCharType="begin"/>
        </w:r>
        <w:r>
          <w:rPr>
            <w:noProof/>
            <w:webHidden/>
          </w:rPr>
          <w:instrText xml:space="preserve"> PAGEREF _Toc256375200 \h </w:instrText>
        </w:r>
        <w:r>
          <w:rPr>
            <w:noProof/>
            <w:webHidden/>
          </w:rPr>
        </w:r>
        <w:r>
          <w:rPr>
            <w:noProof/>
            <w:webHidden/>
          </w:rPr>
          <w:fldChar w:fldCharType="separate"/>
        </w:r>
        <w:r w:rsidR="00C207BD">
          <w:rPr>
            <w:noProof/>
            <w:webHidden/>
          </w:rPr>
          <w:t>130</w:t>
        </w:r>
        <w:r>
          <w:rPr>
            <w:noProof/>
            <w:webHidden/>
          </w:rPr>
          <w:fldChar w:fldCharType="end"/>
        </w:r>
      </w:hyperlink>
    </w:p>
    <w:p w14:paraId="064E55F2" w14:textId="77777777" w:rsidR="00AE74F4" w:rsidRDefault="00AE74F4">
      <w:pPr>
        <w:pStyle w:val="TOC4"/>
        <w:tabs>
          <w:tab w:val="right" w:leader="dot" w:pos="9350"/>
        </w:tabs>
        <w:rPr>
          <w:rFonts w:eastAsiaTheme="minorEastAsia"/>
          <w:noProof/>
          <w:szCs w:val="22"/>
        </w:rPr>
      </w:pPr>
      <w:hyperlink w:anchor="_Toc256375201" w:history="1">
        <w:r w:rsidRPr="007859DF">
          <w:rPr>
            <w:rStyle w:val="Hyperlink"/>
            <w:noProof/>
            <w:lang w:bidi="en-US"/>
          </w:rPr>
          <w:t>Pistol</w:t>
        </w:r>
        <w:r>
          <w:rPr>
            <w:noProof/>
            <w:webHidden/>
          </w:rPr>
          <w:tab/>
        </w:r>
        <w:r>
          <w:rPr>
            <w:noProof/>
            <w:webHidden/>
          </w:rPr>
          <w:fldChar w:fldCharType="begin"/>
        </w:r>
        <w:r>
          <w:rPr>
            <w:noProof/>
            <w:webHidden/>
          </w:rPr>
          <w:instrText xml:space="preserve"> PAGEREF _Toc256375201 \h </w:instrText>
        </w:r>
        <w:r>
          <w:rPr>
            <w:noProof/>
            <w:webHidden/>
          </w:rPr>
        </w:r>
        <w:r>
          <w:rPr>
            <w:noProof/>
            <w:webHidden/>
          </w:rPr>
          <w:fldChar w:fldCharType="separate"/>
        </w:r>
        <w:r w:rsidR="00C207BD">
          <w:rPr>
            <w:noProof/>
            <w:webHidden/>
          </w:rPr>
          <w:t>131</w:t>
        </w:r>
        <w:r>
          <w:rPr>
            <w:noProof/>
            <w:webHidden/>
          </w:rPr>
          <w:fldChar w:fldCharType="end"/>
        </w:r>
      </w:hyperlink>
    </w:p>
    <w:p w14:paraId="0643E6A1" w14:textId="77777777" w:rsidR="00AE74F4" w:rsidRDefault="00AE74F4">
      <w:pPr>
        <w:pStyle w:val="TOC4"/>
        <w:tabs>
          <w:tab w:val="right" w:leader="dot" w:pos="9350"/>
        </w:tabs>
        <w:rPr>
          <w:rFonts w:eastAsiaTheme="minorEastAsia"/>
          <w:noProof/>
          <w:szCs w:val="22"/>
        </w:rPr>
      </w:pPr>
      <w:hyperlink w:anchor="_Toc256375202" w:history="1">
        <w:r w:rsidRPr="007859DF">
          <w:rPr>
            <w:rStyle w:val="Hyperlink"/>
            <w:noProof/>
            <w:lang w:bidi="en-US"/>
          </w:rPr>
          <w:t>Sniper Rifle</w:t>
        </w:r>
        <w:r>
          <w:rPr>
            <w:noProof/>
            <w:webHidden/>
          </w:rPr>
          <w:tab/>
        </w:r>
        <w:r>
          <w:rPr>
            <w:noProof/>
            <w:webHidden/>
          </w:rPr>
          <w:fldChar w:fldCharType="begin"/>
        </w:r>
        <w:r>
          <w:rPr>
            <w:noProof/>
            <w:webHidden/>
          </w:rPr>
          <w:instrText xml:space="preserve"> PAGEREF _Toc256375202 \h </w:instrText>
        </w:r>
        <w:r>
          <w:rPr>
            <w:noProof/>
            <w:webHidden/>
          </w:rPr>
        </w:r>
        <w:r>
          <w:rPr>
            <w:noProof/>
            <w:webHidden/>
          </w:rPr>
          <w:fldChar w:fldCharType="separate"/>
        </w:r>
        <w:r w:rsidR="00C207BD">
          <w:rPr>
            <w:noProof/>
            <w:webHidden/>
          </w:rPr>
          <w:t>131</w:t>
        </w:r>
        <w:r>
          <w:rPr>
            <w:noProof/>
            <w:webHidden/>
          </w:rPr>
          <w:fldChar w:fldCharType="end"/>
        </w:r>
      </w:hyperlink>
    </w:p>
    <w:p w14:paraId="75F36D6D" w14:textId="77777777" w:rsidR="00AE74F4" w:rsidRDefault="00AE74F4">
      <w:pPr>
        <w:pStyle w:val="TOC4"/>
        <w:tabs>
          <w:tab w:val="right" w:leader="dot" w:pos="9350"/>
        </w:tabs>
        <w:rPr>
          <w:rFonts w:eastAsiaTheme="minorEastAsia"/>
          <w:noProof/>
          <w:szCs w:val="22"/>
        </w:rPr>
      </w:pPr>
      <w:hyperlink w:anchor="_Toc256375203" w:history="1">
        <w:r w:rsidRPr="007859DF">
          <w:rPr>
            <w:rStyle w:val="Hyperlink"/>
            <w:noProof/>
            <w:lang w:bidi="en-US"/>
          </w:rPr>
          <w:t>Explosive Projectile Weapon</w:t>
        </w:r>
        <w:r>
          <w:rPr>
            <w:noProof/>
            <w:webHidden/>
          </w:rPr>
          <w:tab/>
        </w:r>
        <w:r>
          <w:rPr>
            <w:noProof/>
            <w:webHidden/>
          </w:rPr>
          <w:fldChar w:fldCharType="begin"/>
        </w:r>
        <w:r>
          <w:rPr>
            <w:noProof/>
            <w:webHidden/>
          </w:rPr>
          <w:instrText xml:space="preserve"> PAGEREF _Toc256375203 \h </w:instrText>
        </w:r>
        <w:r>
          <w:rPr>
            <w:noProof/>
            <w:webHidden/>
          </w:rPr>
        </w:r>
        <w:r>
          <w:rPr>
            <w:noProof/>
            <w:webHidden/>
          </w:rPr>
          <w:fldChar w:fldCharType="separate"/>
        </w:r>
        <w:r w:rsidR="00C207BD">
          <w:rPr>
            <w:noProof/>
            <w:webHidden/>
          </w:rPr>
          <w:t>132</w:t>
        </w:r>
        <w:r>
          <w:rPr>
            <w:noProof/>
            <w:webHidden/>
          </w:rPr>
          <w:fldChar w:fldCharType="end"/>
        </w:r>
      </w:hyperlink>
    </w:p>
    <w:p w14:paraId="16B9DE9E" w14:textId="77777777" w:rsidR="00AE74F4" w:rsidRDefault="00AE74F4">
      <w:pPr>
        <w:pStyle w:val="TOC4"/>
        <w:tabs>
          <w:tab w:val="right" w:leader="dot" w:pos="9350"/>
        </w:tabs>
        <w:rPr>
          <w:rFonts w:eastAsiaTheme="minorEastAsia"/>
          <w:noProof/>
          <w:szCs w:val="22"/>
        </w:rPr>
      </w:pPr>
      <w:hyperlink w:anchor="_Toc256375204" w:history="1">
        <w:r w:rsidRPr="007859DF">
          <w:rPr>
            <w:rStyle w:val="Hyperlink"/>
            <w:noProof/>
            <w:lang w:bidi="en-US"/>
          </w:rPr>
          <w:t>Assault Rifle</w:t>
        </w:r>
        <w:r>
          <w:rPr>
            <w:noProof/>
            <w:webHidden/>
          </w:rPr>
          <w:tab/>
        </w:r>
        <w:r>
          <w:rPr>
            <w:noProof/>
            <w:webHidden/>
          </w:rPr>
          <w:fldChar w:fldCharType="begin"/>
        </w:r>
        <w:r>
          <w:rPr>
            <w:noProof/>
            <w:webHidden/>
          </w:rPr>
          <w:instrText xml:space="preserve"> PAGEREF _Toc256375204 \h </w:instrText>
        </w:r>
        <w:r>
          <w:rPr>
            <w:noProof/>
            <w:webHidden/>
          </w:rPr>
        </w:r>
        <w:r>
          <w:rPr>
            <w:noProof/>
            <w:webHidden/>
          </w:rPr>
          <w:fldChar w:fldCharType="separate"/>
        </w:r>
        <w:r w:rsidR="00C207BD">
          <w:rPr>
            <w:noProof/>
            <w:webHidden/>
          </w:rPr>
          <w:t>132</w:t>
        </w:r>
        <w:r>
          <w:rPr>
            <w:noProof/>
            <w:webHidden/>
          </w:rPr>
          <w:fldChar w:fldCharType="end"/>
        </w:r>
      </w:hyperlink>
    </w:p>
    <w:p w14:paraId="739E1C27" w14:textId="77777777" w:rsidR="00AE74F4" w:rsidRDefault="00AE74F4">
      <w:pPr>
        <w:pStyle w:val="TOC4"/>
        <w:tabs>
          <w:tab w:val="right" w:leader="dot" w:pos="9350"/>
        </w:tabs>
        <w:rPr>
          <w:rFonts w:eastAsiaTheme="minorEastAsia"/>
          <w:noProof/>
          <w:szCs w:val="22"/>
        </w:rPr>
      </w:pPr>
      <w:hyperlink w:anchor="_Toc256375205" w:history="1">
        <w:r w:rsidRPr="007859DF">
          <w:rPr>
            <w:rStyle w:val="Hyperlink"/>
            <w:noProof/>
            <w:lang w:bidi="en-US"/>
          </w:rPr>
          <w:t>Shotgun</w:t>
        </w:r>
        <w:r>
          <w:rPr>
            <w:noProof/>
            <w:webHidden/>
          </w:rPr>
          <w:tab/>
        </w:r>
        <w:r>
          <w:rPr>
            <w:noProof/>
            <w:webHidden/>
          </w:rPr>
          <w:fldChar w:fldCharType="begin"/>
        </w:r>
        <w:r>
          <w:rPr>
            <w:noProof/>
            <w:webHidden/>
          </w:rPr>
          <w:instrText xml:space="preserve"> PAGEREF _Toc256375205 \h </w:instrText>
        </w:r>
        <w:r>
          <w:rPr>
            <w:noProof/>
            <w:webHidden/>
          </w:rPr>
        </w:r>
        <w:r>
          <w:rPr>
            <w:noProof/>
            <w:webHidden/>
          </w:rPr>
          <w:fldChar w:fldCharType="separate"/>
        </w:r>
        <w:r w:rsidR="00C207BD">
          <w:rPr>
            <w:noProof/>
            <w:webHidden/>
          </w:rPr>
          <w:t>133</w:t>
        </w:r>
        <w:r>
          <w:rPr>
            <w:noProof/>
            <w:webHidden/>
          </w:rPr>
          <w:fldChar w:fldCharType="end"/>
        </w:r>
      </w:hyperlink>
    </w:p>
    <w:p w14:paraId="13AAEC52" w14:textId="77777777" w:rsidR="00AE74F4" w:rsidRDefault="00AE74F4">
      <w:pPr>
        <w:pStyle w:val="TOC4"/>
        <w:tabs>
          <w:tab w:val="right" w:leader="dot" w:pos="9350"/>
        </w:tabs>
        <w:rPr>
          <w:rFonts w:eastAsiaTheme="minorEastAsia"/>
          <w:noProof/>
          <w:szCs w:val="22"/>
        </w:rPr>
      </w:pPr>
      <w:hyperlink w:anchor="_Toc256375206" w:history="1">
        <w:r w:rsidRPr="007859DF">
          <w:rPr>
            <w:rStyle w:val="Hyperlink"/>
            <w:noProof/>
            <w:lang w:bidi="en-US"/>
          </w:rPr>
          <w:t>Damage over Time Weapon</w:t>
        </w:r>
        <w:r>
          <w:rPr>
            <w:noProof/>
            <w:webHidden/>
          </w:rPr>
          <w:tab/>
        </w:r>
        <w:r>
          <w:rPr>
            <w:noProof/>
            <w:webHidden/>
          </w:rPr>
          <w:fldChar w:fldCharType="begin"/>
        </w:r>
        <w:r>
          <w:rPr>
            <w:noProof/>
            <w:webHidden/>
          </w:rPr>
          <w:instrText xml:space="preserve"> PAGEREF _Toc256375206 \h </w:instrText>
        </w:r>
        <w:r>
          <w:rPr>
            <w:noProof/>
            <w:webHidden/>
          </w:rPr>
        </w:r>
        <w:r>
          <w:rPr>
            <w:noProof/>
            <w:webHidden/>
          </w:rPr>
          <w:fldChar w:fldCharType="separate"/>
        </w:r>
        <w:r w:rsidR="00C207BD">
          <w:rPr>
            <w:noProof/>
            <w:webHidden/>
          </w:rPr>
          <w:t>133</w:t>
        </w:r>
        <w:r>
          <w:rPr>
            <w:noProof/>
            <w:webHidden/>
          </w:rPr>
          <w:fldChar w:fldCharType="end"/>
        </w:r>
      </w:hyperlink>
    </w:p>
    <w:p w14:paraId="1F38CBB3" w14:textId="77777777" w:rsidR="00AE74F4" w:rsidRDefault="00AE74F4">
      <w:pPr>
        <w:pStyle w:val="TOC4"/>
        <w:tabs>
          <w:tab w:val="right" w:leader="dot" w:pos="9350"/>
        </w:tabs>
        <w:rPr>
          <w:rFonts w:eastAsiaTheme="minorEastAsia"/>
          <w:noProof/>
          <w:szCs w:val="22"/>
        </w:rPr>
      </w:pPr>
      <w:hyperlink w:anchor="_Toc256375207" w:history="1">
        <w:r w:rsidRPr="007859DF">
          <w:rPr>
            <w:rStyle w:val="Hyperlink"/>
            <w:noProof/>
            <w:lang w:bidi="en-US"/>
          </w:rPr>
          <w:t>Grenade</w:t>
        </w:r>
        <w:r>
          <w:rPr>
            <w:noProof/>
            <w:webHidden/>
          </w:rPr>
          <w:tab/>
        </w:r>
        <w:r>
          <w:rPr>
            <w:noProof/>
            <w:webHidden/>
          </w:rPr>
          <w:fldChar w:fldCharType="begin"/>
        </w:r>
        <w:r>
          <w:rPr>
            <w:noProof/>
            <w:webHidden/>
          </w:rPr>
          <w:instrText xml:space="preserve"> PAGEREF _Toc256375207 \h </w:instrText>
        </w:r>
        <w:r>
          <w:rPr>
            <w:noProof/>
            <w:webHidden/>
          </w:rPr>
        </w:r>
        <w:r>
          <w:rPr>
            <w:noProof/>
            <w:webHidden/>
          </w:rPr>
          <w:fldChar w:fldCharType="separate"/>
        </w:r>
        <w:r w:rsidR="00C207BD">
          <w:rPr>
            <w:noProof/>
            <w:webHidden/>
          </w:rPr>
          <w:t>134</w:t>
        </w:r>
        <w:r>
          <w:rPr>
            <w:noProof/>
            <w:webHidden/>
          </w:rPr>
          <w:fldChar w:fldCharType="end"/>
        </w:r>
      </w:hyperlink>
    </w:p>
    <w:p w14:paraId="60EB578F" w14:textId="77777777" w:rsidR="00AE74F4" w:rsidRDefault="00AE74F4">
      <w:pPr>
        <w:pStyle w:val="TOC1"/>
        <w:rPr>
          <w:rFonts w:eastAsiaTheme="minorEastAsia"/>
          <w:b w:val="0"/>
          <w:noProof/>
          <w:szCs w:val="22"/>
        </w:rPr>
      </w:pPr>
      <w:hyperlink w:anchor="_Toc256375208" w:history="1">
        <w:r w:rsidRPr="007859DF">
          <w:rPr>
            <w:rStyle w:val="Hyperlink"/>
            <w:noProof/>
            <w:lang w:bidi="en-US"/>
          </w:rPr>
          <w:t>Technical Design Document</w:t>
        </w:r>
        <w:r>
          <w:rPr>
            <w:noProof/>
            <w:webHidden/>
          </w:rPr>
          <w:tab/>
        </w:r>
        <w:r>
          <w:rPr>
            <w:noProof/>
            <w:webHidden/>
          </w:rPr>
          <w:fldChar w:fldCharType="begin"/>
        </w:r>
        <w:r>
          <w:rPr>
            <w:noProof/>
            <w:webHidden/>
          </w:rPr>
          <w:instrText xml:space="preserve"> PAGEREF _Toc256375208 \h </w:instrText>
        </w:r>
        <w:r>
          <w:rPr>
            <w:noProof/>
            <w:webHidden/>
          </w:rPr>
        </w:r>
        <w:r>
          <w:rPr>
            <w:noProof/>
            <w:webHidden/>
          </w:rPr>
          <w:fldChar w:fldCharType="separate"/>
        </w:r>
        <w:r w:rsidR="00C207BD">
          <w:rPr>
            <w:noProof/>
            <w:webHidden/>
          </w:rPr>
          <w:t>135</w:t>
        </w:r>
        <w:r>
          <w:rPr>
            <w:noProof/>
            <w:webHidden/>
          </w:rPr>
          <w:fldChar w:fldCharType="end"/>
        </w:r>
      </w:hyperlink>
    </w:p>
    <w:p w14:paraId="3F8AF85E" w14:textId="77777777" w:rsidR="00AE74F4" w:rsidRDefault="00AE74F4">
      <w:pPr>
        <w:pStyle w:val="TOC2"/>
        <w:tabs>
          <w:tab w:val="right" w:leader="dot" w:pos="9350"/>
        </w:tabs>
        <w:rPr>
          <w:noProof/>
          <w:lang w:bidi="ar-SA"/>
        </w:rPr>
      </w:pPr>
      <w:hyperlink w:anchor="_Toc256375209" w:history="1">
        <w:r w:rsidRPr="007859DF">
          <w:rPr>
            <w:rStyle w:val="Hyperlink"/>
            <w:noProof/>
          </w:rPr>
          <w:t>Summary</w:t>
        </w:r>
        <w:r>
          <w:rPr>
            <w:noProof/>
            <w:webHidden/>
          </w:rPr>
          <w:tab/>
        </w:r>
        <w:r>
          <w:rPr>
            <w:noProof/>
            <w:webHidden/>
          </w:rPr>
          <w:fldChar w:fldCharType="begin"/>
        </w:r>
        <w:r>
          <w:rPr>
            <w:noProof/>
            <w:webHidden/>
          </w:rPr>
          <w:instrText xml:space="preserve"> PAGEREF _Toc256375209 \h </w:instrText>
        </w:r>
        <w:r>
          <w:rPr>
            <w:noProof/>
            <w:webHidden/>
          </w:rPr>
        </w:r>
        <w:r>
          <w:rPr>
            <w:noProof/>
            <w:webHidden/>
          </w:rPr>
          <w:fldChar w:fldCharType="separate"/>
        </w:r>
        <w:r w:rsidR="00C207BD">
          <w:rPr>
            <w:noProof/>
            <w:webHidden/>
          </w:rPr>
          <w:t>135</w:t>
        </w:r>
        <w:r>
          <w:rPr>
            <w:noProof/>
            <w:webHidden/>
          </w:rPr>
          <w:fldChar w:fldCharType="end"/>
        </w:r>
      </w:hyperlink>
    </w:p>
    <w:p w14:paraId="51670BCF" w14:textId="77777777" w:rsidR="00AE74F4" w:rsidRDefault="00AE74F4">
      <w:pPr>
        <w:pStyle w:val="TOC2"/>
        <w:tabs>
          <w:tab w:val="right" w:leader="dot" w:pos="9350"/>
        </w:tabs>
        <w:rPr>
          <w:noProof/>
          <w:lang w:bidi="ar-SA"/>
        </w:rPr>
      </w:pPr>
      <w:hyperlink w:anchor="_Toc256375210" w:history="1">
        <w:r w:rsidRPr="007859DF">
          <w:rPr>
            <w:rStyle w:val="Hyperlink"/>
            <w:noProof/>
          </w:rPr>
          <w:t>Document Scope</w:t>
        </w:r>
        <w:r>
          <w:rPr>
            <w:noProof/>
            <w:webHidden/>
          </w:rPr>
          <w:tab/>
        </w:r>
        <w:r>
          <w:rPr>
            <w:noProof/>
            <w:webHidden/>
          </w:rPr>
          <w:fldChar w:fldCharType="begin"/>
        </w:r>
        <w:r>
          <w:rPr>
            <w:noProof/>
            <w:webHidden/>
          </w:rPr>
          <w:instrText xml:space="preserve"> PAGEREF _Toc256375210 \h </w:instrText>
        </w:r>
        <w:r>
          <w:rPr>
            <w:noProof/>
            <w:webHidden/>
          </w:rPr>
        </w:r>
        <w:r>
          <w:rPr>
            <w:noProof/>
            <w:webHidden/>
          </w:rPr>
          <w:fldChar w:fldCharType="separate"/>
        </w:r>
        <w:r w:rsidR="00C207BD">
          <w:rPr>
            <w:noProof/>
            <w:webHidden/>
          </w:rPr>
          <w:t>135</w:t>
        </w:r>
        <w:r>
          <w:rPr>
            <w:noProof/>
            <w:webHidden/>
          </w:rPr>
          <w:fldChar w:fldCharType="end"/>
        </w:r>
      </w:hyperlink>
    </w:p>
    <w:p w14:paraId="793CDFFC" w14:textId="77777777" w:rsidR="00AE74F4" w:rsidRDefault="00AE74F4">
      <w:pPr>
        <w:pStyle w:val="TOC2"/>
        <w:tabs>
          <w:tab w:val="right" w:leader="dot" w:pos="9350"/>
        </w:tabs>
        <w:rPr>
          <w:noProof/>
          <w:lang w:bidi="ar-SA"/>
        </w:rPr>
      </w:pPr>
      <w:hyperlink w:anchor="_Toc256375211" w:history="1">
        <w:r w:rsidRPr="007859DF">
          <w:rPr>
            <w:rStyle w:val="Hyperlink"/>
            <w:noProof/>
          </w:rPr>
          <w:t>Development Technology</w:t>
        </w:r>
        <w:r>
          <w:rPr>
            <w:noProof/>
            <w:webHidden/>
          </w:rPr>
          <w:tab/>
        </w:r>
        <w:r>
          <w:rPr>
            <w:noProof/>
            <w:webHidden/>
          </w:rPr>
          <w:fldChar w:fldCharType="begin"/>
        </w:r>
        <w:r>
          <w:rPr>
            <w:noProof/>
            <w:webHidden/>
          </w:rPr>
          <w:instrText xml:space="preserve"> PAGEREF _Toc256375211 \h </w:instrText>
        </w:r>
        <w:r>
          <w:rPr>
            <w:noProof/>
            <w:webHidden/>
          </w:rPr>
        </w:r>
        <w:r>
          <w:rPr>
            <w:noProof/>
            <w:webHidden/>
          </w:rPr>
          <w:fldChar w:fldCharType="separate"/>
        </w:r>
        <w:r w:rsidR="00C207BD">
          <w:rPr>
            <w:noProof/>
            <w:webHidden/>
          </w:rPr>
          <w:t>135</w:t>
        </w:r>
        <w:r>
          <w:rPr>
            <w:noProof/>
            <w:webHidden/>
          </w:rPr>
          <w:fldChar w:fldCharType="end"/>
        </w:r>
      </w:hyperlink>
    </w:p>
    <w:p w14:paraId="2F69B3F2" w14:textId="77777777" w:rsidR="00AE74F4" w:rsidRDefault="00AE74F4">
      <w:pPr>
        <w:pStyle w:val="TOC2"/>
        <w:tabs>
          <w:tab w:val="right" w:leader="dot" w:pos="9350"/>
        </w:tabs>
        <w:rPr>
          <w:noProof/>
          <w:lang w:bidi="ar-SA"/>
        </w:rPr>
      </w:pPr>
      <w:hyperlink w:anchor="_Toc256375212" w:history="1">
        <w:r w:rsidRPr="007859DF">
          <w:rPr>
            <w:rStyle w:val="Hyperlink"/>
            <w:noProof/>
          </w:rPr>
          <w:t>Production Technology Requirements</w:t>
        </w:r>
        <w:r>
          <w:rPr>
            <w:noProof/>
            <w:webHidden/>
          </w:rPr>
          <w:tab/>
        </w:r>
        <w:r>
          <w:rPr>
            <w:noProof/>
            <w:webHidden/>
          </w:rPr>
          <w:fldChar w:fldCharType="begin"/>
        </w:r>
        <w:r>
          <w:rPr>
            <w:noProof/>
            <w:webHidden/>
          </w:rPr>
          <w:instrText xml:space="preserve"> PAGEREF _Toc256375212 \h </w:instrText>
        </w:r>
        <w:r>
          <w:rPr>
            <w:noProof/>
            <w:webHidden/>
          </w:rPr>
        </w:r>
        <w:r>
          <w:rPr>
            <w:noProof/>
            <w:webHidden/>
          </w:rPr>
          <w:fldChar w:fldCharType="separate"/>
        </w:r>
        <w:r w:rsidR="00C207BD">
          <w:rPr>
            <w:noProof/>
            <w:webHidden/>
          </w:rPr>
          <w:t>136</w:t>
        </w:r>
        <w:r>
          <w:rPr>
            <w:noProof/>
            <w:webHidden/>
          </w:rPr>
          <w:fldChar w:fldCharType="end"/>
        </w:r>
      </w:hyperlink>
    </w:p>
    <w:p w14:paraId="052905E3" w14:textId="77777777" w:rsidR="00AE74F4" w:rsidRDefault="00AE74F4">
      <w:pPr>
        <w:pStyle w:val="TOC2"/>
        <w:tabs>
          <w:tab w:val="right" w:leader="dot" w:pos="9350"/>
        </w:tabs>
        <w:rPr>
          <w:noProof/>
          <w:lang w:bidi="ar-SA"/>
        </w:rPr>
      </w:pPr>
      <w:hyperlink w:anchor="_Toc256375213" w:history="1">
        <w:r w:rsidRPr="007859DF">
          <w:rPr>
            <w:rStyle w:val="Hyperlink"/>
            <w:noProof/>
          </w:rPr>
          <w:t>Engine</w:t>
        </w:r>
        <w:r>
          <w:rPr>
            <w:noProof/>
            <w:webHidden/>
          </w:rPr>
          <w:tab/>
        </w:r>
        <w:r>
          <w:rPr>
            <w:noProof/>
            <w:webHidden/>
          </w:rPr>
          <w:fldChar w:fldCharType="begin"/>
        </w:r>
        <w:r>
          <w:rPr>
            <w:noProof/>
            <w:webHidden/>
          </w:rPr>
          <w:instrText xml:space="preserve"> PAGEREF _Toc256375213 \h </w:instrText>
        </w:r>
        <w:r>
          <w:rPr>
            <w:noProof/>
            <w:webHidden/>
          </w:rPr>
        </w:r>
        <w:r>
          <w:rPr>
            <w:noProof/>
            <w:webHidden/>
          </w:rPr>
          <w:fldChar w:fldCharType="separate"/>
        </w:r>
        <w:r w:rsidR="00C207BD">
          <w:rPr>
            <w:noProof/>
            <w:webHidden/>
          </w:rPr>
          <w:t>137</w:t>
        </w:r>
        <w:r>
          <w:rPr>
            <w:noProof/>
            <w:webHidden/>
          </w:rPr>
          <w:fldChar w:fldCharType="end"/>
        </w:r>
      </w:hyperlink>
    </w:p>
    <w:p w14:paraId="11D38712" w14:textId="77777777" w:rsidR="00AE74F4" w:rsidRDefault="00AE74F4">
      <w:pPr>
        <w:pStyle w:val="TOC3"/>
        <w:tabs>
          <w:tab w:val="right" w:leader="dot" w:pos="9350"/>
        </w:tabs>
        <w:rPr>
          <w:noProof/>
          <w:lang w:bidi="ar-SA"/>
        </w:rPr>
      </w:pPr>
      <w:hyperlink w:anchor="_Toc256375214" w:history="1">
        <w:r w:rsidRPr="007859DF">
          <w:rPr>
            <w:rStyle w:val="Hyperlink"/>
            <w:noProof/>
          </w:rPr>
          <w:t>System Architecture</w:t>
        </w:r>
        <w:r>
          <w:rPr>
            <w:noProof/>
            <w:webHidden/>
          </w:rPr>
          <w:tab/>
        </w:r>
        <w:r>
          <w:rPr>
            <w:noProof/>
            <w:webHidden/>
          </w:rPr>
          <w:fldChar w:fldCharType="begin"/>
        </w:r>
        <w:r>
          <w:rPr>
            <w:noProof/>
            <w:webHidden/>
          </w:rPr>
          <w:instrText xml:space="preserve"> PAGEREF _Toc256375214 \h </w:instrText>
        </w:r>
        <w:r>
          <w:rPr>
            <w:noProof/>
            <w:webHidden/>
          </w:rPr>
        </w:r>
        <w:r>
          <w:rPr>
            <w:noProof/>
            <w:webHidden/>
          </w:rPr>
          <w:fldChar w:fldCharType="separate"/>
        </w:r>
        <w:r w:rsidR="00C207BD">
          <w:rPr>
            <w:noProof/>
            <w:webHidden/>
          </w:rPr>
          <w:t>137</w:t>
        </w:r>
        <w:r>
          <w:rPr>
            <w:noProof/>
            <w:webHidden/>
          </w:rPr>
          <w:fldChar w:fldCharType="end"/>
        </w:r>
      </w:hyperlink>
    </w:p>
    <w:p w14:paraId="7AF17A74" w14:textId="77777777" w:rsidR="00AE74F4" w:rsidRDefault="00AE74F4">
      <w:pPr>
        <w:pStyle w:val="TOC4"/>
        <w:tabs>
          <w:tab w:val="right" w:leader="dot" w:pos="9350"/>
        </w:tabs>
        <w:rPr>
          <w:rFonts w:eastAsiaTheme="minorEastAsia"/>
          <w:noProof/>
          <w:szCs w:val="22"/>
        </w:rPr>
      </w:pPr>
      <w:hyperlink w:anchor="_Toc256375215" w:history="1">
        <w:r w:rsidRPr="007859DF">
          <w:rPr>
            <w:rStyle w:val="Hyperlink"/>
            <w:noProof/>
            <w:lang w:bidi="en-US"/>
          </w:rPr>
          <w:t>Multi-core</w:t>
        </w:r>
        <w:r>
          <w:rPr>
            <w:noProof/>
            <w:webHidden/>
          </w:rPr>
          <w:tab/>
        </w:r>
        <w:r>
          <w:rPr>
            <w:noProof/>
            <w:webHidden/>
          </w:rPr>
          <w:fldChar w:fldCharType="begin"/>
        </w:r>
        <w:r>
          <w:rPr>
            <w:noProof/>
            <w:webHidden/>
          </w:rPr>
          <w:instrText xml:space="preserve"> PAGEREF _Toc256375215 \h </w:instrText>
        </w:r>
        <w:r>
          <w:rPr>
            <w:noProof/>
            <w:webHidden/>
          </w:rPr>
        </w:r>
        <w:r>
          <w:rPr>
            <w:noProof/>
            <w:webHidden/>
          </w:rPr>
          <w:fldChar w:fldCharType="separate"/>
        </w:r>
        <w:r w:rsidR="00C207BD">
          <w:rPr>
            <w:noProof/>
            <w:webHidden/>
          </w:rPr>
          <w:t>137</w:t>
        </w:r>
        <w:r>
          <w:rPr>
            <w:noProof/>
            <w:webHidden/>
          </w:rPr>
          <w:fldChar w:fldCharType="end"/>
        </w:r>
      </w:hyperlink>
    </w:p>
    <w:p w14:paraId="1CF3A7D5" w14:textId="77777777" w:rsidR="00AE74F4" w:rsidRDefault="00AE74F4">
      <w:pPr>
        <w:pStyle w:val="TOC4"/>
        <w:tabs>
          <w:tab w:val="right" w:leader="dot" w:pos="9350"/>
        </w:tabs>
        <w:rPr>
          <w:rFonts w:eastAsiaTheme="minorEastAsia"/>
          <w:noProof/>
          <w:szCs w:val="22"/>
        </w:rPr>
      </w:pPr>
      <w:hyperlink w:anchor="_Toc256375216" w:history="1">
        <w:r w:rsidRPr="007859DF">
          <w:rPr>
            <w:rStyle w:val="Hyperlink"/>
            <w:noProof/>
            <w:lang w:bidi="en-US"/>
          </w:rPr>
          <w:t>Componentization</w:t>
        </w:r>
        <w:r>
          <w:rPr>
            <w:noProof/>
            <w:webHidden/>
          </w:rPr>
          <w:tab/>
        </w:r>
        <w:r>
          <w:rPr>
            <w:noProof/>
            <w:webHidden/>
          </w:rPr>
          <w:fldChar w:fldCharType="begin"/>
        </w:r>
        <w:r>
          <w:rPr>
            <w:noProof/>
            <w:webHidden/>
          </w:rPr>
          <w:instrText xml:space="preserve"> PAGEREF _Toc256375216 \h </w:instrText>
        </w:r>
        <w:r>
          <w:rPr>
            <w:noProof/>
            <w:webHidden/>
          </w:rPr>
        </w:r>
        <w:r>
          <w:rPr>
            <w:noProof/>
            <w:webHidden/>
          </w:rPr>
          <w:fldChar w:fldCharType="separate"/>
        </w:r>
        <w:r w:rsidR="00C207BD">
          <w:rPr>
            <w:noProof/>
            <w:webHidden/>
          </w:rPr>
          <w:t>138</w:t>
        </w:r>
        <w:r>
          <w:rPr>
            <w:noProof/>
            <w:webHidden/>
          </w:rPr>
          <w:fldChar w:fldCharType="end"/>
        </w:r>
      </w:hyperlink>
    </w:p>
    <w:p w14:paraId="4A7A5B3D" w14:textId="77777777" w:rsidR="00AE74F4" w:rsidRDefault="00AE74F4">
      <w:pPr>
        <w:pStyle w:val="TOC3"/>
        <w:tabs>
          <w:tab w:val="right" w:leader="dot" w:pos="9350"/>
        </w:tabs>
        <w:rPr>
          <w:noProof/>
          <w:lang w:bidi="ar-SA"/>
        </w:rPr>
      </w:pPr>
      <w:hyperlink w:anchor="_Toc256375217" w:history="1">
        <w:r w:rsidRPr="007859DF">
          <w:rPr>
            <w:rStyle w:val="Hyperlink"/>
            <w:noProof/>
          </w:rPr>
          <w:t>Tasking System</w:t>
        </w:r>
        <w:r>
          <w:rPr>
            <w:noProof/>
            <w:webHidden/>
          </w:rPr>
          <w:tab/>
        </w:r>
        <w:r>
          <w:rPr>
            <w:noProof/>
            <w:webHidden/>
          </w:rPr>
          <w:fldChar w:fldCharType="begin"/>
        </w:r>
        <w:r>
          <w:rPr>
            <w:noProof/>
            <w:webHidden/>
          </w:rPr>
          <w:instrText xml:space="preserve"> PAGEREF _Toc256375217 \h </w:instrText>
        </w:r>
        <w:r>
          <w:rPr>
            <w:noProof/>
            <w:webHidden/>
          </w:rPr>
        </w:r>
        <w:r>
          <w:rPr>
            <w:noProof/>
            <w:webHidden/>
          </w:rPr>
          <w:fldChar w:fldCharType="separate"/>
        </w:r>
        <w:r w:rsidR="00C207BD">
          <w:rPr>
            <w:noProof/>
            <w:webHidden/>
          </w:rPr>
          <w:t>141</w:t>
        </w:r>
        <w:r>
          <w:rPr>
            <w:noProof/>
            <w:webHidden/>
          </w:rPr>
          <w:fldChar w:fldCharType="end"/>
        </w:r>
      </w:hyperlink>
    </w:p>
    <w:p w14:paraId="530B0A3A" w14:textId="77777777" w:rsidR="00AE74F4" w:rsidRDefault="00AE74F4">
      <w:pPr>
        <w:pStyle w:val="TOC4"/>
        <w:tabs>
          <w:tab w:val="right" w:leader="dot" w:pos="9350"/>
        </w:tabs>
        <w:rPr>
          <w:rFonts w:eastAsiaTheme="minorEastAsia"/>
          <w:noProof/>
          <w:szCs w:val="22"/>
        </w:rPr>
      </w:pPr>
      <w:hyperlink w:anchor="_Toc256375218" w:history="1">
        <w:r w:rsidRPr="007859DF">
          <w:rPr>
            <w:rStyle w:val="Hyperlink"/>
            <w:noProof/>
            <w:lang w:bidi="en-US"/>
          </w:rPr>
          <w:t>TaskScheduler</w:t>
        </w:r>
        <w:r>
          <w:rPr>
            <w:noProof/>
            <w:webHidden/>
          </w:rPr>
          <w:tab/>
        </w:r>
        <w:r>
          <w:rPr>
            <w:noProof/>
            <w:webHidden/>
          </w:rPr>
          <w:fldChar w:fldCharType="begin"/>
        </w:r>
        <w:r>
          <w:rPr>
            <w:noProof/>
            <w:webHidden/>
          </w:rPr>
          <w:instrText xml:space="preserve"> PAGEREF _Toc256375218 \h </w:instrText>
        </w:r>
        <w:r>
          <w:rPr>
            <w:noProof/>
            <w:webHidden/>
          </w:rPr>
        </w:r>
        <w:r>
          <w:rPr>
            <w:noProof/>
            <w:webHidden/>
          </w:rPr>
          <w:fldChar w:fldCharType="separate"/>
        </w:r>
        <w:r w:rsidR="00C207BD">
          <w:rPr>
            <w:noProof/>
            <w:webHidden/>
          </w:rPr>
          <w:t>141</w:t>
        </w:r>
        <w:r>
          <w:rPr>
            <w:noProof/>
            <w:webHidden/>
          </w:rPr>
          <w:fldChar w:fldCharType="end"/>
        </w:r>
      </w:hyperlink>
    </w:p>
    <w:p w14:paraId="69942F74" w14:textId="77777777" w:rsidR="00AE74F4" w:rsidRDefault="00AE74F4">
      <w:pPr>
        <w:pStyle w:val="TOC4"/>
        <w:tabs>
          <w:tab w:val="right" w:leader="dot" w:pos="9350"/>
        </w:tabs>
        <w:rPr>
          <w:rFonts w:eastAsiaTheme="minorEastAsia"/>
          <w:noProof/>
          <w:szCs w:val="22"/>
        </w:rPr>
      </w:pPr>
      <w:hyperlink w:anchor="_Toc256375219" w:history="1">
        <w:r w:rsidRPr="007859DF">
          <w:rPr>
            <w:rStyle w:val="Hyperlink"/>
            <w:noProof/>
            <w:lang w:bidi="en-US"/>
          </w:rPr>
          <w:t>WorkerThread</w:t>
        </w:r>
        <w:r>
          <w:rPr>
            <w:noProof/>
            <w:webHidden/>
          </w:rPr>
          <w:tab/>
        </w:r>
        <w:r>
          <w:rPr>
            <w:noProof/>
            <w:webHidden/>
          </w:rPr>
          <w:fldChar w:fldCharType="begin"/>
        </w:r>
        <w:r>
          <w:rPr>
            <w:noProof/>
            <w:webHidden/>
          </w:rPr>
          <w:instrText xml:space="preserve"> PAGEREF _Toc256375219 \h </w:instrText>
        </w:r>
        <w:r>
          <w:rPr>
            <w:noProof/>
            <w:webHidden/>
          </w:rPr>
        </w:r>
        <w:r>
          <w:rPr>
            <w:noProof/>
            <w:webHidden/>
          </w:rPr>
          <w:fldChar w:fldCharType="separate"/>
        </w:r>
        <w:r w:rsidR="00C207BD">
          <w:rPr>
            <w:noProof/>
            <w:webHidden/>
          </w:rPr>
          <w:t>142</w:t>
        </w:r>
        <w:r>
          <w:rPr>
            <w:noProof/>
            <w:webHidden/>
          </w:rPr>
          <w:fldChar w:fldCharType="end"/>
        </w:r>
      </w:hyperlink>
    </w:p>
    <w:p w14:paraId="74ED73EB" w14:textId="77777777" w:rsidR="00AE74F4" w:rsidRDefault="00AE74F4">
      <w:pPr>
        <w:pStyle w:val="TOC4"/>
        <w:tabs>
          <w:tab w:val="right" w:leader="dot" w:pos="9350"/>
        </w:tabs>
        <w:rPr>
          <w:rFonts w:eastAsiaTheme="minorEastAsia"/>
          <w:noProof/>
          <w:szCs w:val="22"/>
        </w:rPr>
      </w:pPr>
      <w:hyperlink w:anchor="_Toc256375220" w:history="1">
        <w:r w:rsidRPr="007859DF">
          <w:rPr>
            <w:rStyle w:val="Hyperlink"/>
            <w:noProof/>
            <w:lang w:bidi="en-US"/>
          </w:rPr>
          <w:t>Task</w:t>
        </w:r>
        <w:r>
          <w:rPr>
            <w:noProof/>
            <w:webHidden/>
          </w:rPr>
          <w:tab/>
        </w:r>
        <w:r>
          <w:rPr>
            <w:noProof/>
            <w:webHidden/>
          </w:rPr>
          <w:fldChar w:fldCharType="begin"/>
        </w:r>
        <w:r>
          <w:rPr>
            <w:noProof/>
            <w:webHidden/>
          </w:rPr>
          <w:instrText xml:space="preserve"> PAGEREF _Toc256375220 \h </w:instrText>
        </w:r>
        <w:r>
          <w:rPr>
            <w:noProof/>
            <w:webHidden/>
          </w:rPr>
        </w:r>
        <w:r>
          <w:rPr>
            <w:noProof/>
            <w:webHidden/>
          </w:rPr>
          <w:fldChar w:fldCharType="separate"/>
        </w:r>
        <w:r w:rsidR="00C207BD">
          <w:rPr>
            <w:noProof/>
            <w:webHidden/>
          </w:rPr>
          <w:t>142</w:t>
        </w:r>
        <w:r>
          <w:rPr>
            <w:noProof/>
            <w:webHidden/>
          </w:rPr>
          <w:fldChar w:fldCharType="end"/>
        </w:r>
      </w:hyperlink>
    </w:p>
    <w:p w14:paraId="5484E519" w14:textId="77777777" w:rsidR="00AE74F4" w:rsidRDefault="00AE74F4">
      <w:pPr>
        <w:pStyle w:val="TOC3"/>
        <w:tabs>
          <w:tab w:val="right" w:leader="dot" w:pos="9350"/>
        </w:tabs>
        <w:rPr>
          <w:noProof/>
          <w:lang w:bidi="ar-SA"/>
        </w:rPr>
      </w:pPr>
      <w:hyperlink w:anchor="_Toc256375221" w:history="1">
        <w:r w:rsidRPr="007859DF">
          <w:rPr>
            <w:rStyle w:val="Hyperlink"/>
            <w:noProof/>
          </w:rPr>
          <w:t>Scene System</w:t>
        </w:r>
        <w:r>
          <w:rPr>
            <w:noProof/>
            <w:webHidden/>
          </w:rPr>
          <w:tab/>
        </w:r>
        <w:r>
          <w:rPr>
            <w:noProof/>
            <w:webHidden/>
          </w:rPr>
          <w:fldChar w:fldCharType="begin"/>
        </w:r>
        <w:r>
          <w:rPr>
            <w:noProof/>
            <w:webHidden/>
          </w:rPr>
          <w:instrText xml:space="preserve"> PAGEREF _Toc256375221 \h </w:instrText>
        </w:r>
        <w:r>
          <w:rPr>
            <w:noProof/>
            <w:webHidden/>
          </w:rPr>
        </w:r>
        <w:r>
          <w:rPr>
            <w:noProof/>
            <w:webHidden/>
          </w:rPr>
          <w:fldChar w:fldCharType="separate"/>
        </w:r>
        <w:r w:rsidR="00C207BD">
          <w:rPr>
            <w:noProof/>
            <w:webHidden/>
          </w:rPr>
          <w:t>144</w:t>
        </w:r>
        <w:r>
          <w:rPr>
            <w:noProof/>
            <w:webHidden/>
          </w:rPr>
          <w:fldChar w:fldCharType="end"/>
        </w:r>
      </w:hyperlink>
    </w:p>
    <w:p w14:paraId="0955CB20" w14:textId="77777777" w:rsidR="00AE74F4" w:rsidRDefault="00AE74F4">
      <w:pPr>
        <w:pStyle w:val="TOC4"/>
        <w:tabs>
          <w:tab w:val="right" w:leader="dot" w:pos="9350"/>
        </w:tabs>
        <w:rPr>
          <w:rFonts w:eastAsiaTheme="minorEastAsia"/>
          <w:noProof/>
          <w:szCs w:val="22"/>
        </w:rPr>
      </w:pPr>
      <w:hyperlink w:anchor="_Toc256375222" w:history="1">
        <w:r w:rsidRPr="007859DF">
          <w:rPr>
            <w:rStyle w:val="Hyperlink"/>
            <w:noProof/>
            <w:lang w:bidi="en-US"/>
          </w:rPr>
          <w:t>GameObject</w:t>
        </w:r>
        <w:r>
          <w:rPr>
            <w:noProof/>
            <w:webHidden/>
          </w:rPr>
          <w:tab/>
        </w:r>
        <w:r>
          <w:rPr>
            <w:noProof/>
            <w:webHidden/>
          </w:rPr>
          <w:fldChar w:fldCharType="begin"/>
        </w:r>
        <w:r>
          <w:rPr>
            <w:noProof/>
            <w:webHidden/>
          </w:rPr>
          <w:instrText xml:space="preserve"> PAGEREF _Toc256375222 \h </w:instrText>
        </w:r>
        <w:r>
          <w:rPr>
            <w:noProof/>
            <w:webHidden/>
          </w:rPr>
        </w:r>
        <w:r>
          <w:rPr>
            <w:noProof/>
            <w:webHidden/>
          </w:rPr>
          <w:fldChar w:fldCharType="separate"/>
        </w:r>
        <w:r w:rsidR="00C207BD">
          <w:rPr>
            <w:noProof/>
            <w:webHidden/>
          </w:rPr>
          <w:t>144</w:t>
        </w:r>
        <w:r>
          <w:rPr>
            <w:noProof/>
            <w:webHidden/>
          </w:rPr>
          <w:fldChar w:fldCharType="end"/>
        </w:r>
      </w:hyperlink>
    </w:p>
    <w:p w14:paraId="3B5E3256" w14:textId="77777777" w:rsidR="00AE74F4" w:rsidRDefault="00AE74F4">
      <w:pPr>
        <w:pStyle w:val="TOC4"/>
        <w:tabs>
          <w:tab w:val="right" w:leader="dot" w:pos="9350"/>
        </w:tabs>
        <w:rPr>
          <w:rFonts w:eastAsiaTheme="minorEastAsia"/>
          <w:noProof/>
          <w:szCs w:val="22"/>
        </w:rPr>
      </w:pPr>
      <w:hyperlink w:anchor="_Toc256375223" w:history="1">
        <w:r w:rsidRPr="007859DF">
          <w:rPr>
            <w:rStyle w:val="Hyperlink"/>
            <w:noProof/>
            <w:lang w:bidi="en-US"/>
          </w:rPr>
          <w:t>Component</w:t>
        </w:r>
        <w:r>
          <w:rPr>
            <w:noProof/>
            <w:webHidden/>
          </w:rPr>
          <w:tab/>
        </w:r>
        <w:r>
          <w:rPr>
            <w:noProof/>
            <w:webHidden/>
          </w:rPr>
          <w:fldChar w:fldCharType="begin"/>
        </w:r>
        <w:r>
          <w:rPr>
            <w:noProof/>
            <w:webHidden/>
          </w:rPr>
          <w:instrText xml:space="preserve"> PAGEREF _Toc256375223 \h </w:instrText>
        </w:r>
        <w:r>
          <w:rPr>
            <w:noProof/>
            <w:webHidden/>
          </w:rPr>
        </w:r>
        <w:r>
          <w:rPr>
            <w:noProof/>
            <w:webHidden/>
          </w:rPr>
          <w:fldChar w:fldCharType="separate"/>
        </w:r>
        <w:r w:rsidR="00C207BD">
          <w:rPr>
            <w:noProof/>
            <w:webHidden/>
          </w:rPr>
          <w:t>146</w:t>
        </w:r>
        <w:r>
          <w:rPr>
            <w:noProof/>
            <w:webHidden/>
          </w:rPr>
          <w:fldChar w:fldCharType="end"/>
        </w:r>
      </w:hyperlink>
    </w:p>
    <w:p w14:paraId="27BDF16C" w14:textId="77777777" w:rsidR="00AE74F4" w:rsidRDefault="00AE74F4">
      <w:pPr>
        <w:pStyle w:val="TOC4"/>
        <w:tabs>
          <w:tab w:val="right" w:leader="dot" w:pos="9350"/>
        </w:tabs>
        <w:rPr>
          <w:rFonts w:eastAsiaTheme="minorEastAsia"/>
          <w:noProof/>
          <w:szCs w:val="22"/>
        </w:rPr>
      </w:pPr>
      <w:hyperlink w:anchor="_Toc256375224" w:history="1">
        <w:r w:rsidRPr="007859DF">
          <w:rPr>
            <w:rStyle w:val="Hyperlink"/>
            <w:noProof/>
            <w:lang w:bidi="en-US"/>
          </w:rPr>
          <w:t>Behavior</w:t>
        </w:r>
        <w:r>
          <w:rPr>
            <w:noProof/>
            <w:webHidden/>
          </w:rPr>
          <w:tab/>
        </w:r>
        <w:r>
          <w:rPr>
            <w:noProof/>
            <w:webHidden/>
          </w:rPr>
          <w:fldChar w:fldCharType="begin"/>
        </w:r>
        <w:r>
          <w:rPr>
            <w:noProof/>
            <w:webHidden/>
          </w:rPr>
          <w:instrText xml:space="preserve"> PAGEREF _Toc256375224 \h </w:instrText>
        </w:r>
        <w:r>
          <w:rPr>
            <w:noProof/>
            <w:webHidden/>
          </w:rPr>
        </w:r>
        <w:r>
          <w:rPr>
            <w:noProof/>
            <w:webHidden/>
          </w:rPr>
          <w:fldChar w:fldCharType="separate"/>
        </w:r>
        <w:r w:rsidR="00C207BD">
          <w:rPr>
            <w:noProof/>
            <w:webHidden/>
          </w:rPr>
          <w:t>147</w:t>
        </w:r>
        <w:r>
          <w:rPr>
            <w:noProof/>
            <w:webHidden/>
          </w:rPr>
          <w:fldChar w:fldCharType="end"/>
        </w:r>
      </w:hyperlink>
    </w:p>
    <w:p w14:paraId="3CE39074" w14:textId="77777777" w:rsidR="00AE74F4" w:rsidRDefault="00AE74F4">
      <w:pPr>
        <w:pStyle w:val="TOC4"/>
        <w:tabs>
          <w:tab w:val="right" w:leader="dot" w:pos="9350"/>
        </w:tabs>
        <w:rPr>
          <w:rFonts w:eastAsiaTheme="minorEastAsia"/>
          <w:noProof/>
          <w:szCs w:val="22"/>
        </w:rPr>
      </w:pPr>
      <w:hyperlink w:anchor="_Toc256375225" w:history="1">
        <w:r w:rsidRPr="007859DF">
          <w:rPr>
            <w:rStyle w:val="Hyperlink"/>
            <w:noProof/>
            <w:lang w:bidi="en-US"/>
          </w:rPr>
          <w:t>Extension</w:t>
        </w:r>
        <w:r>
          <w:rPr>
            <w:noProof/>
            <w:webHidden/>
          </w:rPr>
          <w:tab/>
        </w:r>
        <w:r>
          <w:rPr>
            <w:noProof/>
            <w:webHidden/>
          </w:rPr>
          <w:fldChar w:fldCharType="begin"/>
        </w:r>
        <w:r>
          <w:rPr>
            <w:noProof/>
            <w:webHidden/>
          </w:rPr>
          <w:instrText xml:space="preserve"> PAGEREF _Toc256375225 \h </w:instrText>
        </w:r>
        <w:r>
          <w:rPr>
            <w:noProof/>
            <w:webHidden/>
          </w:rPr>
        </w:r>
        <w:r>
          <w:rPr>
            <w:noProof/>
            <w:webHidden/>
          </w:rPr>
          <w:fldChar w:fldCharType="separate"/>
        </w:r>
        <w:r w:rsidR="00C207BD">
          <w:rPr>
            <w:noProof/>
            <w:webHidden/>
          </w:rPr>
          <w:t>147</w:t>
        </w:r>
        <w:r>
          <w:rPr>
            <w:noProof/>
            <w:webHidden/>
          </w:rPr>
          <w:fldChar w:fldCharType="end"/>
        </w:r>
      </w:hyperlink>
    </w:p>
    <w:p w14:paraId="01299247" w14:textId="77777777" w:rsidR="00AE74F4" w:rsidRDefault="00AE74F4">
      <w:pPr>
        <w:pStyle w:val="TOC4"/>
        <w:tabs>
          <w:tab w:val="right" w:leader="dot" w:pos="9350"/>
        </w:tabs>
        <w:rPr>
          <w:rFonts w:eastAsiaTheme="minorEastAsia"/>
          <w:noProof/>
          <w:szCs w:val="22"/>
        </w:rPr>
      </w:pPr>
      <w:hyperlink w:anchor="_Toc256375226" w:history="1">
        <w:r w:rsidRPr="007859DF">
          <w:rPr>
            <w:rStyle w:val="Hyperlink"/>
            <w:rFonts w:eastAsia="Trebuchet MS"/>
            <w:noProof/>
            <w:lang w:bidi="en-US"/>
          </w:rPr>
          <w:t>Scene</w:t>
        </w:r>
        <w:r>
          <w:rPr>
            <w:noProof/>
            <w:webHidden/>
          </w:rPr>
          <w:tab/>
        </w:r>
        <w:r>
          <w:rPr>
            <w:noProof/>
            <w:webHidden/>
          </w:rPr>
          <w:fldChar w:fldCharType="begin"/>
        </w:r>
        <w:r>
          <w:rPr>
            <w:noProof/>
            <w:webHidden/>
          </w:rPr>
          <w:instrText xml:space="preserve"> PAGEREF _Toc256375226 \h </w:instrText>
        </w:r>
        <w:r>
          <w:rPr>
            <w:noProof/>
            <w:webHidden/>
          </w:rPr>
        </w:r>
        <w:r>
          <w:rPr>
            <w:noProof/>
            <w:webHidden/>
          </w:rPr>
          <w:fldChar w:fldCharType="separate"/>
        </w:r>
        <w:r w:rsidR="00C207BD">
          <w:rPr>
            <w:noProof/>
            <w:webHidden/>
          </w:rPr>
          <w:t>147</w:t>
        </w:r>
        <w:r>
          <w:rPr>
            <w:noProof/>
            <w:webHidden/>
          </w:rPr>
          <w:fldChar w:fldCharType="end"/>
        </w:r>
      </w:hyperlink>
    </w:p>
    <w:p w14:paraId="32DD62FE" w14:textId="77777777" w:rsidR="00AE74F4" w:rsidRDefault="00AE74F4">
      <w:pPr>
        <w:pStyle w:val="TOC3"/>
        <w:tabs>
          <w:tab w:val="right" w:leader="dot" w:pos="9350"/>
        </w:tabs>
        <w:rPr>
          <w:noProof/>
          <w:lang w:bidi="ar-SA"/>
        </w:rPr>
      </w:pPr>
      <w:hyperlink w:anchor="_Toc256375227" w:history="1">
        <w:r w:rsidRPr="007859DF">
          <w:rPr>
            <w:rStyle w:val="Hyperlink"/>
            <w:noProof/>
          </w:rPr>
          <w:t>Components</w:t>
        </w:r>
        <w:r>
          <w:rPr>
            <w:noProof/>
            <w:webHidden/>
          </w:rPr>
          <w:tab/>
        </w:r>
        <w:r>
          <w:rPr>
            <w:noProof/>
            <w:webHidden/>
          </w:rPr>
          <w:fldChar w:fldCharType="begin"/>
        </w:r>
        <w:r>
          <w:rPr>
            <w:noProof/>
            <w:webHidden/>
          </w:rPr>
          <w:instrText xml:space="preserve"> PAGEREF _Toc256375227 \h </w:instrText>
        </w:r>
        <w:r>
          <w:rPr>
            <w:noProof/>
            <w:webHidden/>
          </w:rPr>
        </w:r>
        <w:r>
          <w:rPr>
            <w:noProof/>
            <w:webHidden/>
          </w:rPr>
          <w:fldChar w:fldCharType="separate"/>
        </w:r>
        <w:r w:rsidR="00C207BD">
          <w:rPr>
            <w:noProof/>
            <w:webHidden/>
          </w:rPr>
          <w:t>148</w:t>
        </w:r>
        <w:r>
          <w:rPr>
            <w:noProof/>
            <w:webHidden/>
          </w:rPr>
          <w:fldChar w:fldCharType="end"/>
        </w:r>
      </w:hyperlink>
    </w:p>
    <w:p w14:paraId="722B82C3" w14:textId="77777777" w:rsidR="00AE74F4" w:rsidRDefault="00AE74F4">
      <w:pPr>
        <w:pStyle w:val="TOC4"/>
        <w:tabs>
          <w:tab w:val="right" w:leader="dot" w:pos="9350"/>
        </w:tabs>
        <w:rPr>
          <w:rFonts w:eastAsiaTheme="minorEastAsia"/>
          <w:noProof/>
          <w:szCs w:val="22"/>
        </w:rPr>
      </w:pPr>
      <w:hyperlink w:anchor="_Toc256375228" w:history="1">
        <w:r w:rsidRPr="007859DF">
          <w:rPr>
            <w:rStyle w:val="Hyperlink"/>
            <w:noProof/>
            <w:lang w:bidi="en-US"/>
          </w:rPr>
          <w:t>Rendering Subsystem</w:t>
        </w:r>
        <w:r>
          <w:rPr>
            <w:noProof/>
            <w:webHidden/>
          </w:rPr>
          <w:tab/>
        </w:r>
        <w:r>
          <w:rPr>
            <w:noProof/>
            <w:webHidden/>
          </w:rPr>
          <w:fldChar w:fldCharType="begin"/>
        </w:r>
        <w:r>
          <w:rPr>
            <w:noProof/>
            <w:webHidden/>
          </w:rPr>
          <w:instrText xml:space="preserve"> PAGEREF _Toc256375228 \h </w:instrText>
        </w:r>
        <w:r>
          <w:rPr>
            <w:noProof/>
            <w:webHidden/>
          </w:rPr>
        </w:r>
        <w:r>
          <w:rPr>
            <w:noProof/>
            <w:webHidden/>
          </w:rPr>
          <w:fldChar w:fldCharType="separate"/>
        </w:r>
        <w:r w:rsidR="00C207BD">
          <w:rPr>
            <w:noProof/>
            <w:webHidden/>
          </w:rPr>
          <w:t>149</w:t>
        </w:r>
        <w:r>
          <w:rPr>
            <w:noProof/>
            <w:webHidden/>
          </w:rPr>
          <w:fldChar w:fldCharType="end"/>
        </w:r>
      </w:hyperlink>
    </w:p>
    <w:p w14:paraId="0A446C0A" w14:textId="77777777" w:rsidR="00AE74F4" w:rsidRDefault="00AE74F4">
      <w:pPr>
        <w:pStyle w:val="TOC5"/>
        <w:tabs>
          <w:tab w:val="right" w:leader="dot" w:pos="9350"/>
        </w:tabs>
        <w:rPr>
          <w:rFonts w:eastAsiaTheme="minorEastAsia"/>
          <w:noProof/>
          <w:szCs w:val="22"/>
        </w:rPr>
      </w:pPr>
      <w:hyperlink w:anchor="_Toc256375229" w:history="1">
        <w:r w:rsidRPr="007859DF">
          <w:rPr>
            <w:rStyle w:val="Hyperlink"/>
            <w:noProof/>
            <w:lang w:bidi="en-US"/>
          </w:rPr>
          <w:t>Mesh</w:t>
        </w:r>
        <w:r>
          <w:rPr>
            <w:noProof/>
            <w:webHidden/>
          </w:rPr>
          <w:tab/>
        </w:r>
        <w:r>
          <w:rPr>
            <w:noProof/>
            <w:webHidden/>
          </w:rPr>
          <w:fldChar w:fldCharType="begin"/>
        </w:r>
        <w:r>
          <w:rPr>
            <w:noProof/>
            <w:webHidden/>
          </w:rPr>
          <w:instrText xml:space="preserve"> PAGEREF _Toc256375229 \h </w:instrText>
        </w:r>
        <w:r>
          <w:rPr>
            <w:noProof/>
            <w:webHidden/>
          </w:rPr>
        </w:r>
        <w:r>
          <w:rPr>
            <w:noProof/>
            <w:webHidden/>
          </w:rPr>
          <w:fldChar w:fldCharType="separate"/>
        </w:r>
        <w:r w:rsidR="00C207BD">
          <w:rPr>
            <w:noProof/>
            <w:webHidden/>
          </w:rPr>
          <w:t>149</w:t>
        </w:r>
        <w:r>
          <w:rPr>
            <w:noProof/>
            <w:webHidden/>
          </w:rPr>
          <w:fldChar w:fldCharType="end"/>
        </w:r>
      </w:hyperlink>
    </w:p>
    <w:p w14:paraId="7DF17ACB" w14:textId="77777777" w:rsidR="00AE74F4" w:rsidRDefault="00AE74F4">
      <w:pPr>
        <w:pStyle w:val="TOC5"/>
        <w:tabs>
          <w:tab w:val="right" w:leader="dot" w:pos="9350"/>
        </w:tabs>
        <w:rPr>
          <w:rFonts w:eastAsiaTheme="minorEastAsia"/>
          <w:noProof/>
          <w:szCs w:val="22"/>
        </w:rPr>
      </w:pPr>
      <w:hyperlink w:anchor="_Toc256375230" w:history="1">
        <w:r w:rsidRPr="007859DF">
          <w:rPr>
            <w:rStyle w:val="Hyperlink"/>
            <w:noProof/>
            <w:lang w:bidi="en-US"/>
          </w:rPr>
          <w:t>Material</w:t>
        </w:r>
        <w:r>
          <w:rPr>
            <w:noProof/>
            <w:webHidden/>
          </w:rPr>
          <w:tab/>
        </w:r>
        <w:r>
          <w:rPr>
            <w:noProof/>
            <w:webHidden/>
          </w:rPr>
          <w:fldChar w:fldCharType="begin"/>
        </w:r>
        <w:r>
          <w:rPr>
            <w:noProof/>
            <w:webHidden/>
          </w:rPr>
          <w:instrText xml:space="preserve"> PAGEREF _Toc256375230 \h </w:instrText>
        </w:r>
        <w:r>
          <w:rPr>
            <w:noProof/>
            <w:webHidden/>
          </w:rPr>
        </w:r>
        <w:r>
          <w:rPr>
            <w:noProof/>
            <w:webHidden/>
          </w:rPr>
          <w:fldChar w:fldCharType="separate"/>
        </w:r>
        <w:r w:rsidR="00C207BD">
          <w:rPr>
            <w:noProof/>
            <w:webHidden/>
          </w:rPr>
          <w:t>150</w:t>
        </w:r>
        <w:r>
          <w:rPr>
            <w:noProof/>
            <w:webHidden/>
          </w:rPr>
          <w:fldChar w:fldCharType="end"/>
        </w:r>
      </w:hyperlink>
    </w:p>
    <w:p w14:paraId="3400C2AC" w14:textId="77777777" w:rsidR="00AE74F4" w:rsidRDefault="00AE74F4">
      <w:pPr>
        <w:pStyle w:val="TOC5"/>
        <w:tabs>
          <w:tab w:val="right" w:leader="dot" w:pos="9350"/>
        </w:tabs>
        <w:rPr>
          <w:rFonts w:eastAsiaTheme="minorEastAsia"/>
          <w:noProof/>
          <w:szCs w:val="22"/>
        </w:rPr>
      </w:pPr>
      <w:hyperlink w:anchor="_Toc256375231" w:history="1">
        <w:r w:rsidRPr="007859DF">
          <w:rPr>
            <w:rStyle w:val="Hyperlink"/>
            <w:rFonts w:eastAsia="Trebuchet MS"/>
            <w:noProof/>
            <w:lang w:bidi="en-US"/>
          </w:rPr>
          <w:t>GraphicsDevice</w:t>
        </w:r>
        <w:r>
          <w:rPr>
            <w:noProof/>
            <w:webHidden/>
          </w:rPr>
          <w:tab/>
        </w:r>
        <w:r>
          <w:rPr>
            <w:noProof/>
            <w:webHidden/>
          </w:rPr>
          <w:fldChar w:fldCharType="begin"/>
        </w:r>
        <w:r>
          <w:rPr>
            <w:noProof/>
            <w:webHidden/>
          </w:rPr>
          <w:instrText xml:space="preserve"> PAGEREF _Toc256375231 \h </w:instrText>
        </w:r>
        <w:r>
          <w:rPr>
            <w:noProof/>
            <w:webHidden/>
          </w:rPr>
        </w:r>
        <w:r>
          <w:rPr>
            <w:noProof/>
            <w:webHidden/>
          </w:rPr>
          <w:fldChar w:fldCharType="separate"/>
        </w:r>
        <w:r w:rsidR="00C207BD">
          <w:rPr>
            <w:noProof/>
            <w:webHidden/>
          </w:rPr>
          <w:t>151</w:t>
        </w:r>
        <w:r>
          <w:rPr>
            <w:noProof/>
            <w:webHidden/>
          </w:rPr>
          <w:fldChar w:fldCharType="end"/>
        </w:r>
      </w:hyperlink>
    </w:p>
    <w:p w14:paraId="1C38FCCE" w14:textId="77777777" w:rsidR="00AE74F4" w:rsidRDefault="00AE74F4">
      <w:pPr>
        <w:pStyle w:val="TOC5"/>
        <w:tabs>
          <w:tab w:val="right" w:leader="dot" w:pos="9350"/>
        </w:tabs>
        <w:rPr>
          <w:rFonts w:eastAsiaTheme="minorEastAsia"/>
          <w:noProof/>
          <w:szCs w:val="22"/>
        </w:rPr>
      </w:pPr>
      <w:hyperlink w:anchor="_Toc256375232" w:history="1">
        <w:r w:rsidRPr="007859DF">
          <w:rPr>
            <w:rStyle w:val="Hyperlink"/>
            <w:noProof/>
            <w:lang w:bidi="en-US"/>
          </w:rPr>
          <w:t>DeviceAdapter</w:t>
        </w:r>
        <w:r>
          <w:rPr>
            <w:noProof/>
            <w:webHidden/>
          </w:rPr>
          <w:tab/>
        </w:r>
        <w:r>
          <w:rPr>
            <w:noProof/>
            <w:webHidden/>
          </w:rPr>
          <w:fldChar w:fldCharType="begin"/>
        </w:r>
        <w:r>
          <w:rPr>
            <w:noProof/>
            <w:webHidden/>
          </w:rPr>
          <w:instrText xml:space="preserve"> PAGEREF _Toc256375232 \h </w:instrText>
        </w:r>
        <w:r>
          <w:rPr>
            <w:noProof/>
            <w:webHidden/>
          </w:rPr>
        </w:r>
        <w:r>
          <w:rPr>
            <w:noProof/>
            <w:webHidden/>
          </w:rPr>
          <w:fldChar w:fldCharType="separate"/>
        </w:r>
        <w:r w:rsidR="00C207BD">
          <w:rPr>
            <w:noProof/>
            <w:webHidden/>
          </w:rPr>
          <w:t>152</w:t>
        </w:r>
        <w:r>
          <w:rPr>
            <w:noProof/>
            <w:webHidden/>
          </w:rPr>
          <w:fldChar w:fldCharType="end"/>
        </w:r>
      </w:hyperlink>
    </w:p>
    <w:p w14:paraId="514726C7" w14:textId="77777777" w:rsidR="00AE74F4" w:rsidRDefault="00AE74F4">
      <w:pPr>
        <w:pStyle w:val="TOC5"/>
        <w:tabs>
          <w:tab w:val="right" w:leader="dot" w:pos="9350"/>
        </w:tabs>
        <w:rPr>
          <w:rFonts w:eastAsiaTheme="minorEastAsia"/>
          <w:noProof/>
          <w:szCs w:val="22"/>
        </w:rPr>
      </w:pPr>
      <w:hyperlink w:anchor="_Toc256375233" w:history="1">
        <w:r w:rsidRPr="007859DF">
          <w:rPr>
            <w:rStyle w:val="Hyperlink"/>
            <w:noProof/>
            <w:lang w:bidi="en-US"/>
          </w:rPr>
          <w:t>HardwareDeviceAdapter</w:t>
        </w:r>
        <w:r>
          <w:rPr>
            <w:noProof/>
            <w:webHidden/>
          </w:rPr>
          <w:tab/>
        </w:r>
        <w:r>
          <w:rPr>
            <w:noProof/>
            <w:webHidden/>
          </w:rPr>
          <w:fldChar w:fldCharType="begin"/>
        </w:r>
        <w:r>
          <w:rPr>
            <w:noProof/>
            <w:webHidden/>
          </w:rPr>
          <w:instrText xml:space="preserve"> PAGEREF _Toc256375233 \h </w:instrText>
        </w:r>
        <w:r>
          <w:rPr>
            <w:noProof/>
            <w:webHidden/>
          </w:rPr>
        </w:r>
        <w:r>
          <w:rPr>
            <w:noProof/>
            <w:webHidden/>
          </w:rPr>
          <w:fldChar w:fldCharType="separate"/>
        </w:r>
        <w:r w:rsidR="00C207BD">
          <w:rPr>
            <w:noProof/>
            <w:webHidden/>
          </w:rPr>
          <w:t>153</w:t>
        </w:r>
        <w:r>
          <w:rPr>
            <w:noProof/>
            <w:webHidden/>
          </w:rPr>
          <w:fldChar w:fldCharType="end"/>
        </w:r>
      </w:hyperlink>
    </w:p>
    <w:p w14:paraId="31A7861F" w14:textId="77777777" w:rsidR="00AE74F4" w:rsidRDefault="00AE74F4">
      <w:pPr>
        <w:pStyle w:val="TOC5"/>
        <w:tabs>
          <w:tab w:val="right" w:leader="dot" w:pos="9350"/>
        </w:tabs>
        <w:rPr>
          <w:rFonts w:eastAsiaTheme="minorEastAsia"/>
          <w:noProof/>
          <w:szCs w:val="22"/>
        </w:rPr>
      </w:pPr>
      <w:hyperlink w:anchor="_Toc256375234" w:history="1">
        <w:r w:rsidRPr="007859DF">
          <w:rPr>
            <w:rStyle w:val="Hyperlink"/>
            <w:noProof/>
            <w:lang w:bidi="en-US"/>
          </w:rPr>
          <w:t>BufferedDeviceAdapter</w:t>
        </w:r>
        <w:r>
          <w:rPr>
            <w:noProof/>
            <w:webHidden/>
          </w:rPr>
          <w:tab/>
        </w:r>
        <w:r>
          <w:rPr>
            <w:noProof/>
            <w:webHidden/>
          </w:rPr>
          <w:fldChar w:fldCharType="begin"/>
        </w:r>
        <w:r>
          <w:rPr>
            <w:noProof/>
            <w:webHidden/>
          </w:rPr>
          <w:instrText xml:space="preserve"> PAGEREF _Toc256375234 \h </w:instrText>
        </w:r>
        <w:r>
          <w:rPr>
            <w:noProof/>
            <w:webHidden/>
          </w:rPr>
        </w:r>
        <w:r>
          <w:rPr>
            <w:noProof/>
            <w:webHidden/>
          </w:rPr>
          <w:fldChar w:fldCharType="separate"/>
        </w:r>
        <w:r w:rsidR="00C207BD">
          <w:rPr>
            <w:noProof/>
            <w:webHidden/>
          </w:rPr>
          <w:t>153</w:t>
        </w:r>
        <w:r>
          <w:rPr>
            <w:noProof/>
            <w:webHidden/>
          </w:rPr>
          <w:fldChar w:fldCharType="end"/>
        </w:r>
      </w:hyperlink>
    </w:p>
    <w:p w14:paraId="02D12756" w14:textId="77777777" w:rsidR="00AE74F4" w:rsidRDefault="00AE74F4">
      <w:pPr>
        <w:pStyle w:val="TOC5"/>
        <w:tabs>
          <w:tab w:val="right" w:leader="dot" w:pos="9350"/>
        </w:tabs>
        <w:rPr>
          <w:rFonts w:eastAsiaTheme="minorEastAsia"/>
          <w:noProof/>
          <w:szCs w:val="22"/>
        </w:rPr>
      </w:pPr>
      <w:hyperlink w:anchor="_Toc256375235" w:history="1">
        <w:r w:rsidRPr="007859DF">
          <w:rPr>
            <w:rStyle w:val="Hyperlink"/>
            <w:rFonts w:eastAsia="Trebuchet MS"/>
            <w:noProof/>
            <w:lang w:bidi="en-US"/>
          </w:rPr>
          <w:t>Renderer</w:t>
        </w:r>
        <w:r>
          <w:rPr>
            <w:noProof/>
            <w:webHidden/>
          </w:rPr>
          <w:tab/>
        </w:r>
        <w:r>
          <w:rPr>
            <w:noProof/>
            <w:webHidden/>
          </w:rPr>
          <w:fldChar w:fldCharType="begin"/>
        </w:r>
        <w:r>
          <w:rPr>
            <w:noProof/>
            <w:webHidden/>
          </w:rPr>
          <w:instrText xml:space="preserve"> PAGEREF _Toc256375235 \h </w:instrText>
        </w:r>
        <w:r>
          <w:rPr>
            <w:noProof/>
            <w:webHidden/>
          </w:rPr>
        </w:r>
        <w:r>
          <w:rPr>
            <w:noProof/>
            <w:webHidden/>
          </w:rPr>
          <w:fldChar w:fldCharType="separate"/>
        </w:r>
        <w:r w:rsidR="00C207BD">
          <w:rPr>
            <w:noProof/>
            <w:webHidden/>
          </w:rPr>
          <w:t>154</w:t>
        </w:r>
        <w:r>
          <w:rPr>
            <w:noProof/>
            <w:webHidden/>
          </w:rPr>
          <w:fldChar w:fldCharType="end"/>
        </w:r>
      </w:hyperlink>
    </w:p>
    <w:p w14:paraId="2CDEBA14" w14:textId="77777777" w:rsidR="00AE74F4" w:rsidRDefault="00AE74F4">
      <w:pPr>
        <w:pStyle w:val="TOC5"/>
        <w:tabs>
          <w:tab w:val="right" w:leader="dot" w:pos="9350"/>
        </w:tabs>
        <w:rPr>
          <w:rFonts w:eastAsiaTheme="minorEastAsia"/>
          <w:noProof/>
          <w:szCs w:val="22"/>
        </w:rPr>
      </w:pPr>
      <w:hyperlink w:anchor="_Toc256375236" w:history="1">
        <w:r w:rsidRPr="007859DF">
          <w:rPr>
            <w:rStyle w:val="Hyperlink"/>
            <w:rFonts w:eastAsia="Trebuchet MS"/>
            <w:noProof/>
            <w:lang w:bidi="en-US"/>
          </w:rPr>
          <w:t>MeshRenderer</w:t>
        </w:r>
        <w:r>
          <w:rPr>
            <w:noProof/>
            <w:webHidden/>
          </w:rPr>
          <w:tab/>
        </w:r>
        <w:r>
          <w:rPr>
            <w:noProof/>
            <w:webHidden/>
          </w:rPr>
          <w:fldChar w:fldCharType="begin"/>
        </w:r>
        <w:r>
          <w:rPr>
            <w:noProof/>
            <w:webHidden/>
          </w:rPr>
          <w:instrText xml:space="preserve"> PAGEREF _Toc256375236 \h </w:instrText>
        </w:r>
        <w:r>
          <w:rPr>
            <w:noProof/>
            <w:webHidden/>
          </w:rPr>
        </w:r>
        <w:r>
          <w:rPr>
            <w:noProof/>
            <w:webHidden/>
          </w:rPr>
          <w:fldChar w:fldCharType="separate"/>
        </w:r>
        <w:r w:rsidR="00C207BD">
          <w:rPr>
            <w:noProof/>
            <w:webHidden/>
          </w:rPr>
          <w:t>154</w:t>
        </w:r>
        <w:r>
          <w:rPr>
            <w:noProof/>
            <w:webHidden/>
          </w:rPr>
          <w:fldChar w:fldCharType="end"/>
        </w:r>
      </w:hyperlink>
    </w:p>
    <w:p w14:paraId="77954EB5" w14:textId="77777777" w:rsidR="00AE74F4" w:rsidRDefault="00AE74F4">
      <w:pPr>
        <w:pStyle w:val="TOC5"/>
        <w:tabs>
          <w:tab w:val="right" w:leader="dot" w:pos="9350"/>
        </w:tabs>
        <w:rPr>
          <w:rFonts w:eastAsiaTheme="minorEastAsia"/>
          <w:noProof/>
          <w:szCs w:val="22"/>
        </w:rPr>
      </w:pPr>
      <w:hyperlink w:anchor="_Toc256375237" w:history="1">
        <w:r w:rsidRPr="007859DF">
          <w:rPr>
            <w:rStyle w:val="Hyperlink"/>
            <w:rFonts w:eastAsia="Trebuchet MS"/>
            <w:noProof/>
            <w:lang w:bidi="en-US"/>
          </w:rPr>
          <w:t>Camera</w:t>
        </w:r>
        <w:r>
          <w:rPr>
            <w:noProof/>
            <w:webHidden/>
          </w:rPr>
          <w:tab/>
        </w:r>
        <w:r>
          <w:rPr>
            <w:noProof/>
            <w:webHidden/>
          </w:rPr>
          <w:fldChar w:fldCharType="begin"/>
        </w:r>
        <w:r>
          <w:rPr>
            <w:noProof/>
            <w:webHidden/>
          </w:rPr>
          <w:instrText xml:space="preserve"> PAGEREF _Toc256375237 \h </w:instrText>
        </w:r>
        <w:r>
          <w:rPr>
            <w:noProof/>
            <w:webHidden/>
          </w:rPr>
        </w:r>
        <w:r>
          <w:rPr>
            <w:noProof/>
            <w:webHidden/>
          </w:rPr>
          <w:fldChar w:fldCharType="separate"/>
        </w:r>
        <w:r w:rsidR="00C207BD">
          <w:rPr>
            <w:noProof/>
            <w:webHidden/>
          </w:rPr>
          <w:t>154</w:t>
        </w:r>
        <w:r>
          <w:rPr>
            <w:noProof/>
            <w:webHidden/>
          </w:rPr>
          <w:fldChar w:fldCharType="end"/>
        </w:r>
      </w:hyperlink>
    </w:p>
    <w:p w14:paraId="35F96480" w14:textId="77777777" w:rsidR="00AE74F4" w:rsidRDefault="00AE74F4">
      <w:pPr>
        <w:pStyle w:val="TOC5"/>
        <w:tabs>
          <w:tab w:val="right" w:leader="dot" w:pos="9350"/>
        </w:tabs>
        <w:rPr>
          <w:rFonts w:eastAsiaTheme="minorEastAsia"/>
          <w:noProof/>
          <w:szCs w:val="22"/>
        </w:rPr>
      </w:pPr>
      <w:hyperlink w:anchor="_Toc256375238" w:history="1">
        <w:r w:rsidRPr="007859DF">
          <w:rPr>
            <w:rStyle w:val="Hyperlink"/>
            <w:rFonts w:eastAsia="Trebuchet MS"/>
            <w:noProof/>
            <w:lang w:bidi="en-US"/>
          </w:rPr>
          <w:t>RendererExtension</w:t>
        </w:r>
        <w:r>
          <w:rPr>
            <w:noProof/>
            <w:webHidden/>
          </w:rPr>
          <w:tab/>
        </w:r>
        <w:r>
          <w:rPr>
            <w:noProof/>
            <w:webHidden/>
          </w:rPr>
          <w:fldChar w:fldCharType="begin"/>
        </w:r>
        <w:r>
          <w:rPr>
            <w:noProof/>
            <w:webHidden/>
          </w:rPr>
          <w:instrText xml:space="preserve"> PAGEREF _Toc256375238 \h </w:instrText>
        </w:r>
        <w:r>
          <w:rPr>
            <w:noProof/>
            <w:webHidden/>
          </w:rPr>
        </w:r>
        <w:r>
          <w:rPr>
            <w:noProof/>
            <w:webHidden/>
          </w:rPr>
          <w:fldChar w:fldCharType="separate"/>
        </w:r>
        <w:r w:rsidR="00C207BD">
          <w:rPr>
            <w:noProof/>
            <w:webHidden/>
          </w:rPr>
          <w:t>155</w:t>
        </w:r>
        <w:r>
          <w:rPr>
            <w:noProof/>
            <w:webHidden/>
          </w:rPr>
          <w:fldChar w:fldCharType="end"/>
        </w:r>
      </w:hyperlink>
    </w:p>
    <w:p w14:paraId="3B9147CF" w14:textId="77777777" w:rsidR="00AE74F4" w:rsidRDefault="00AE74F4">
      <w:pPr>
        <w:pStyle w:val="TOC4"/>
        <w:tabs>
          <w:tab w:val="right" w:leader="dot" w:pos="9350"/>
        </w:tabs>
        <w:rPr>
          <w:rFonts w:eastAsiaTheme="minorEastAsia"/>
          <w:noProof/>
          <w:szCs w:val="22"/>
        </w:rPr>
      </w:pPr>
      <w:hyperlink w:anchor="_Toc256375239" w:history="1">
        <w:r w:rsidRPr="007859DF">
          <w:rPr>
            <w:rStyle w:val="Hyperlink"/>
            <w:noProof/>
            <w:lang w:bidi="en-US"/>
          </w:rPr>
          <w:t>Input Subsystem</w:t>
        </w:r>
        <w:r>
          <w:rPr>
            <w:noProof/>
            <w:webHidden/>
          </w:rPr>
          <w:tab/>
        </w:r>
        <w:r>
          <w:rPr>
            <w:noProof/>
            <w:webHidden/>
          </w:rPr>
          <w:fldChar w:fldCharType="begin"/>
        </w:r>
        <w:r>
          <w:rPr>
            <w:noProof/>
            <w:webHidden/>
          </w:rPr>
          <w:instrText xml:space="preserve"> PAGEREF _Toc256375239 \h </w:instrText>
        </w:r>
        <w:r>
          <w:rPr>
            <w:noProof/>
            <w:webHidden/>
          </w:rPr>
        </w:r>
        <w:r>
          <w:rPr>
            <w:noProof/>
            <w:webHidden/>
          </w:rPr>
          <w:fldChar w:fldCharType="separate"/>
        </w:r>
        <w:r w:rsidR="00C207BD">
          <w:rPr>
            <w:noProof/>
            <w:webHidden/>
          </w:rPr>
          <w:t>156</w:t>
        </w:r>
        <w:r>
          <w:rPr>
            <w:noProof/>
            <w:webHidden/>
          </w:rPr>
          <w:fldChar w:fldCharType="end"/>
        </w:r>
      </w:hyperlink>
    </w:p>
    <w:p w14:paraId="4F7CAAB6" w14:textId="77777777" w:rsidR="00AE74F4" w:rsidRDefault="00AE74F4">
      <w:pPr>
        <w:pStyle w:val="TOC5"/>
        <w:tabs>
          <w:tab w:val="right" w:leader="dot" w:pos="9350"/>
        </w:tabs>
        <w:rPr>
          <w:rFonts w:eastAsiaTheme="minorEastAsia"/>
          <w:noProof/>
          <w:szCs w:val="22"/>
        </w:rPr>
      </w:pPr>
      <w:hyperlink w:anchor="_Toc256375240" w:history="1">
        <w:r w:rsidRPr="007859DF">
          <w:rPr>
            <w:rStyle w:val="Hyperlink"/>
            <w:rFonts w:eastAsia="Trebuchet MS"/>
            <w:noProof/>
            <w:lang w:bidi="en-US"/>
          </w:rPr>
          <w:t>InputBuffer</w:t>
        </w:r>
        <w:r>
          <w:rPr>
            <w:noProof/>
            <w:webHidden/>
          </w:rPr>
          <w:tab/>
        </w:r>
        <w:r>
          <w:rPr>
            <w:noProof/>
            <w:webHidden/>
          </w:rPr>
          <w:fldChar w:fldCharType="begin"/>
        </w:r>
        <w:r>
          <w:rPr>
            <w:noProof/>
            <w:webHidden/>
          </w:rPr>
          <w:instrText xml:space="preserve"> PAGEREF _Toc256375240 \h </w:instrText>
        </w:r>
        <w:r>
          <w:rPr>
            <w:noProof/>
            <w:webHidden/>
          </w:rPr>
        </w:r>
        <w:r>
          <w:rPr>
            <w:noProof/>
            <w:webHidden/>
          </w:rPr>
          <w:fldChar w:fldCharType="separate"/>
        </w:r>
        <w:r w:rsidR="00C207BD">
          <w:rPr>
            <w:noProof/>
            <w:webHidden/>
          </w:rPr>
          <w:t>156</w:t>
        </w:r>
        <w:r>
          <w:rPr>
            <w:noProof/>
            <w:webHidden/>
          </w:rPr>
          <w:fldChar w:fldCharType="end"/>
        </w:r>
      </w:hyperlink>
    </w:p>
    <w:p w14:paraId="7CADF223" w14:textId="77777777" w:rsidR="00AE74F4" w:rsidRDefault="00AE74F4">
      <w:pPr>
        <w:pStyle w:val="TOC5"/>
        <w:tabs>
          <w:tab w:val="right" w:leader="dot" w:pos="9350"/>
        </w:tabs>
        <w:rPr>
          <w:rFonts w:eastAsiaTheme="minorEastAsia"/>
          <w:noProof/>
          <w:szCs w:val="22"/>
        </w:rPr>
      </w:pPr>
      <w:hyperlink w:anchor="_Toc256375241" w:history="1">
        <w:r w:rsidRPr="007859DF">
          <w:rPr>
            <w:rStyle w:val="Hyperlink"/>
            <w:rFonts w:eastAsia="Trebuchet MS"/>
            <w:noProof/>
            <w:lang w:bidi="en-US"/>
          </w:rPr>
          <w:t>Input</w:t>
        </w:r>
        <w:r>
          <w:rPr>
            <w:noProof/>
            <w:webHidden/>
          </w:rPr>
          <w:tab/>
        </w:r>
        <w:r>
          <w:rPr>
            <w:noProof/>
            <w:webHidden/>
          </w:rPr>
          <w:fldChar w:fldCharType="begin"/>
        </w:r>
        <w:r>
          <w:rPr>
            <w:noProof/>
            <w:webHidden/>
          </w:rPr>
          <w:instrText xml:space="preserve"> PAGEREF _Toc256375241 \h </w:instrText>
        </w:r>
        <w:r>
          <w:rPr>
            <w:noProof/>
            <w:webHidden/>
          </w:rPr>
        </w:r>
        <w:r>
          <w:rPr>
            <w:noProof/>
            <w:webHidden/>
          </w:rPr>
          <w:fldChar w:fldCharType="separate"/>
        </w:r>
        <w:r w:rsidR="00C207BD">
          <w:rPr>
            <w:noProof/>
            <w:webHidden/>
          </w:rPr>
          <w:t>157</w:t>
        </w:r>
        <w:r>
          <w:rPr>
            <w:noProof/>
            <w:webHidden/>
          </w:rPr>
          <w:fldChar w:fldCharType="end"/>
        </w:r>
      </w:hyperlink>
    </w:p>
    <w:p w14:paraId="382F29BE" w14:textId="77777777" w:rsidR="00AE74F4" w:rsidRDefault="00AE74F4">
      <w:pPr>
        <w:pStyle w:val="TOC5"/>
        <w:tabs>
          <w:tab w:val="right" w:leader="dot" w:pos="9350"/>
        </w:tabs>
        <w:rPr>
          <w:rFonts w:eastAsiaTheme="minorEastAsia"/>
          <w:noProof/>
          <w:szCs w:val="22"/>
        </w:rPr>
      </w:pPr>
      <w:hyperlink w:anchor="_Toc256375242" w:history="1">
        <w:r w:rsidRPr="007859DF">
          <w:rPr>
            <w:rStyle w:val="Hyperlink"/>
            <w:rFonts w:eastAsia="Trebuchet MS"/>
            <w:noProof/>
            <w:lang w:bidi="en-US"/>
          </w:rPr>
          <w:t>InputExtension</w:t>
        </w:r>
        <w:r>
          <w:rPr>
            <w:noProof/>
            <w:webHidden/>
          </w:rPr>
          <w:tab/>
        </w:r>
        <w:r>
          <w:rPr>
            <w:noProof/>
            <w:webHidden/>
          </w:rPr>
          <w:fldChar w:fldCharType="begin"/>
        </w:r>
        <w:r>
          <w:rPr>
            <w:noProof/>
            <w:webHidden/>
          </w:rPr>
          <w:instrText xml:space="preserve"> PAGEREF _Toc256375242 \h </w:instrText>
        </w:r>
        <w:r>
          <w:rPr>
            <w:noProof/>
            <w:webHidden/>
          </w:rPr>
        </w:r>
        <w:r>
          <w:rPr>
            <w:noProof/>
            <w:webHidden/>
          </w:rPr>
          <w:fldChar w:fldCharType="separate"/>
        </w:r>
        <w:r w:rsidR="00C207BD">
          <w:rPr>
            <w:noProof/>
            <w:webHidden/>
          </w:rPr>
          <w:t>157</w:t>
        </w:r>
        <w:r>
          <w:rPr>
            <w:noProof/>
            <w:webHidden/>
          </w:rPr>
          <w:fldChar w:fldCharType="end"/>
        </w:r>
      </w:hyperlink>
    </w:p>
    <w:p w14:paraId="04612FA0" w14:textId="77777777" w:rsidR="00AE74F4" w:rsidRDefault="00AE74F4">
      <w:pPr>
        <w:pStyle w:val="TOC5"/>
        <w:tabs>
          <w:tab w:val="right" w:leader="dot" w:pos="9350"/>
        </w:tabs>
        <w:rPr>
          <w:rFonts w:eastAsiaTheme="minorEastAsia"/>
          <w:noProof/>
          <w:szCs w:val="22"/>
        </w:rPr>
      </w:pPr>
      <w:hyperlink w:anchor="_Toc256375243" w:history="1">
        <w:r w:rsidRPr="007859DF">
          <w:rPr>
            <w:rStyle w:val="Hyperlink"/>
            <w:rFonts w:eastAsia="Trebuchet MS"/>
            <w:noProof/>
            <w:lang w:bidi="en-US"/>
          </w:rPr>
          <w:t>KeyboardExtension</w:t>
        </w:r>
        <w:r>
          <w:rPr>
            <w:noProof/>
            <w:webHidden/>
          </w:rPr>
          <w:tab/>
        </w:r>
        <w:r>
          <w:rPr>
            <w:noProof/>
            <w:webHidden/>
          </w:rPr>
          <w:fldChar w:fldCharType="begin"/>
        </w:r>
        <w:r>
          <w:rPr>
            <w:noProof/>
            <w:webHidden/>
          </w:rPr>
          <w:instrText xml:space="preserve"> PAGEREF _Toc256375243 \h </w:instrText>
        </w:r>
        <w:r>
          <w:rPr>
            <w:noProof/>
            <w:webHidden/>
          </w:rPr>
        </w:r>
        <w:r>
          <w:rPr>
            <w:noProof/>
            <w:webHidden/>
          </w:rPr>
          <w:fldChar w:fldCharType="separate"/>
        </w:r>
        <w:r w:rsidR="00C207BD">
          <w:rPr>
            <w:noProof/>
            <w:webHidden/>
          </w:rPr>
          <w:t>157</w:t>
        </w:r>
        <w:r>
          <w:rPr>
            <w:noProof/>
            <w:webHidden/>
          </w:rPr>
          <w:fldChar w:fldCharType="end"/>
        </w:r>
      </w:hyperlink>
    </w:p>
    <w:p w14:paraId="1F6CB92F" w14:textId="77777777" w:rsidR="00AE74F4" w:rsidRDefault="00AE74F4">
      <w:pPr>
        <w:pStyle w:val="TOC5"/>
        <w:tabs>
          <w:tab w:val="right" w:leader="dot" w:pos="9350"/>
        </w:tabs>
        <w:rPr>
          <w:rFonts w:eastAsiaTheme="minorEastAsia"/>
          <w:noProof/>
          <w:szCs w:val="22"/>
        </w:rPr>
      </w:pPr>
      <w:hyperlink w:anchor="_Toc256375244" w:history="1">
        <w:r w:rsidRPr="007859DF">
          <w:rPr>
            <w:rStyle w:val="Hyperlink"/>
            <w:rFonts w:eastAsia="Trebuchet MS"/>
            <w:noProof/>
            <w:lang w:bidi="en-US"/>
          </w:rPr>
          <w:t>MouseExtension</w:t>
        </w:r>
        <w:r>
          <w:rPr>
            <w:noProof/>
            <w:webHidden/>
          </w:rPr>
          <w:tab/>
        </w:r>
        <w:r>
          <w:rPr>
            <w:noProof/>
            <w:webHidden/>
          </w:rPr>
          <w:fldChar w:fldCharType="begin"/>
        </w:r>
        <w:r>
          <w:rPr>
            <w:noProof/>
            <w:webHidden/>
          </w:rPr>
          <w:instrText xml:space="preserve"> PAGEREF _Toc256375244 \h </w:instrText>
        </w:r>
        <w:r>
          <w:rPr>
            <w:noProof/>
            <w:webHidden/>
          </w:rPr>
        </w:r>
        <w:r>
          <w:rPr>
            <w:noProof/>
            <w:webHidden/>
          </w:rPr>
          <w:fldChar w:fldCharType="separate"/>
        </w:r>
        <w:r w:rsidR="00C207BD">
          <w:rPr>
            <w:noProof/>
            <w:webHidden/>
          </w:rPr>
          <w:t>158</w:t>
        </w:r>
        <w:r>
          <w:rPr>
            <w:noProof/>
            <w:webHidden/>
          </w:rPr>
          <w:fldChar w:fldCharType="end"/>
        </w:r>
      </w:hyperlink>
    </w:p>
    <w:p w14:paraId="2909126C" w14:textId="77777777" w:rsidR="00AE74F4" w:rsidRDefault="00AE74F4">
      <w:pPr>
        <w:pStyle w:val="TOC4"/>
        <w:tabs>
          <w:tab w:val="right" w:leader="dot" w:pos="9350"/>
        </w:tabs>
        <w:rPr>
          <w:rFonts w:eastAsiaTheme="minorEastAsia"/>
          <w:noProof/>
          <w:szCs w:val="22"/>
        </w:rPr>
      </w:pPr>
      <w:hyperlink w:anchor="_Toc256375245" w:history="1">
        <w:r w:rsidRPr="007859DF">
          <w:rPr>
            <w:rStyle w:val="Hyperlink"/>
            <w:rFonts w:eastAsia="Trebuchet MS"/>
            <w:noProof/>
            <w:lang w:bidi="en-US"/>
          </w:rPr>
          <w:t>Collision Subsystem</w:t>
        </w:r>
        <w:r>
          <w:rPr>
            <w:noProof/>
            <w:webHidden/>
          </w:rPr>
          <w:tab/>
        </w:r>
        <w:r>
          <w:rPr>
            <w:noProof/>
            <w:webHidden/>
          </w:rPr>
          <w:fldChar w:fldCharType="begin"/>
        </w:r>
        <w:r>
          <w:rPr>
            <w:noProof/>
            <w:webHidden/>
          </w:rPr>
          <w:instrText xml:space="preserve"> PAGEREF _Toc256375245 \h </w:instrText>
        </w:r>
        <w:r>
          <w:rPr>
            <w:noProof/>
            <w:webHidden/>
          </w:rPr>
        </w:r>
        <w:r>
          <w:rPr>
            <w:noProof/>
            <w:webHidden/>
          </w:rPr>
          <w:fldChar w:fldCharType="separate"/>
        </w:r>
        <w:r w:rsidR="00C207BD">
          <w:rPr>
            <w:noProof/>
            <w:webHidden/>
          </w:rPr>
          <w:t>159</w:t>
        </w:r>
        <w:r>
          <w:rPr>
            <w:noProof/>
            <w:webHidden/>
          </w:rPr>
          <w:fldChar w:fldCharType="end"/>
        </w:r>
      </w:hyperlink>
    </w:p>
    <w:p w14:paraId="5C14849C" w14:textId="77777777" w:rsidR="00AE74F4" w:rsidRDefault="00AE74F4">
      <w:pPr>
        <w:pStyle w:val="TOC5"/>
        <w:tabs>
          <w:tab w:val="right" w:leader="dot" w:pos="9350"/>
        </w:tabs>
        <w:rPr>
          <w:rFonts w:eastAsiaTheme="minorEastAsia"/>
          <w:noProof/>
          <w:szCs w:val="22"/>
        </w:rPr>
      </w:pPr>
      <w:hyperlink w:anchor="_Toc256375246" w:history="1">
        <w:r w:rsidRPr="007859DF">
          <w:rPr>
            <w:rStyle w:val="Hyperlink"/>
            <w:rFonts w:eastAsia="Trebuchet MS"/>
            <w:noProof/>
            <w:lang w:bidi="en-US"/>
          </w:rPr>
          <w:t>Collision</w:t>
        </w:r>
        <w:r>
          <w:rPr>
            <w:noProof/>
            <w:webHidden/>
          </w:rPr>
          <w:tab/>
        </w:r>
        <w:r>
          <w:rPr>
            <w:noProof/>
            <w:webHidden/>
          </w:rPr>
          <w:fldChar w:fldCharType="begin"/>
        </w:r>
        <w:r>
          <w:rPr>
            <w:noProof/>
            <w:webHidden/>
          </w:rPr>
          <w:instrText xml:space="preserve"> PAGEREF _Toc256375246 \h </w:instrText>
        </w:r>
        <w:r>
          <w:rPr>
            <w:noProof/>
            <w:webHidden/>
          </w:rPr>
        </w:r>
        <w:r>
          <w:rPr>
            <w:noProof/>
            <w:webHidden/>
          </w:rPr>
          <w:fldChar w:fldCharType="separate"/>
        </w:r>
        <w:r w:rsidR="00C207BD">
          <w:rPr>
            <w:noProof/>
            <w:webHidden/>
          </w:rPr>
          <w:t>160</w:t>
        </w:r>
        <w:r>
          <w:rPr>
            <w:noProof/>
            <w:webHidden/>
          </w:rPr>
          <w:fldChar w:fldCharType="end"/>
        </w:r>
      </w:hyperlink>
    </w:p>
    <w:p w14:paraId="1A304A89" w14:textId="77777777" w:rsidR="00AE74F4" w:rsidRDefault="00AE74F4">
      <w:pPr>
        <w:pStyle w:val="TOC5"/>
        <w:tabs>
          <w:tab w:val="right" w:leader="dot" w:pos="9350"/>
        </w:tabs>
        <w:rPr>
          <w:rFonts w:eastAsiaTheme="minorEastAsia"/>
          <w:noProof/>
          <w:szCs w:val="22"/>
        </w:rPr>
      </w:pPr>
      <w:hyperlink w:anchor="_Toc256375247" w:history="1">
        <w:r w:rsidRPr="007859DF">
          <w:rPr>
            <w:rStyle w:val="Hyperlink"/>
            <w:rFonts w:eastAsia="Trebuchet MS"/>
            <w:noProof/>
            <w:lang w:bidi="en-US"/>
          </w:rPr>
          <w:t>Collider</w:t>
        </w:r>
        <w:r>
          <w:rPr>
            <w:noProof/>
            <w:webHidden/>
          </w:rPr>
          <w:tab/>
        </w:r>
        <w:r>
          <w:rPr>
            <w:noProof/>
            <w:webHidden/>
          </w:rPr>
          <w:fldChar w:fldCharType="begin"/>
        </w:r>
        <w:r>
          <w:rPr>
            <w:noProof/>
            <w:webHidden/>
          </w:rPr>
          <w:instrText xml:space="preserve"> PAGEREF _Toc256375247 \h </w:instrText>
        </w:r>
        <w:r>
          <w:rPr>
            <w:noProof/>
            <w:webHidden/>
          </w:rPr>
        </w:r>
        <w:r>
          <w:rPr>
            <w:noProof/>
            <w:webHidden/>
          </w:rPr>
          <w:fldChar w:fldCharType="separate"/>
        </w:r>
        <w:r w:rsidR="00C207BD">
          <w:rPr>
            <w:noProof/>
            <w:webHidden/>
          </w:rPr>
          <w:t>160</w:t>
        </w:r>
        <w:r>
          <w:rPr>
            <w:noProof/>
            <w:webHidden/>
          </w:rPr>
          <w:fldChar w:fldCharType="end"/>
        </w:r>
      </w:hyperlink>
    </w:p>
    <w:p w14:paraId="49A838E5" w14:textId="77777777" w:rsidR="00AE74F4" w:rsidRDefault="00AE74F4">
      <w:pPr>
        <w:pStyle w:val="TOC5"/>
        <w:tabs>
          <w:tab w:val="right" w:leader="dot" w:pos="9350"/>
        </w:tabs>
        <w:rPr>
          <w:rFonts w:eastAsiaTheme="minorEastAsia"/>
          <w:noProof/>
          <w:szCs w:val="22"/>
        </w:rPr>
      </w:pPr>
      <w:hyperlink w:anchor="_Toc256375248" w:history="1">
        <w:r w:rsidRPr="007859DF">
          <w:rPr>
            <w:rStyle w:val="Hyperlink"/>
            <w:rFonts w:eastAsia="Trebuchet MS"/>
            <w:noProof/>
            <w:lang w:bidi="en-US"/>
          </w:rPr>
          <w:t>BoxCollider</w:t>
        </w:r>
        <w:r>
          <w:rPr>
            <w:noProof/>
            <w:webHidden/>
          </w:rPr>
          <w:tab/>
        </w:r>
        <w:r>
          <w:rPr>
            <w:noProof/>
            <w:webHidden/>
          </w:rPr>
          <w:fldChar w:fldCharType="begin"/>
        </w:r>
        <w:r>
          <w:rPr>
            <w:noProof/>
            <w:webHidden/>
          </w:rPr>
          <w:instrText xml:space="preserve"> PAGEREF _Toc256375248 \h </w:instrText>
        </w:r>
        <w:r>
          <w:rPr>
            <w:noProof/>
            <w:webHidden/>
          </w:rPr>
        </w:r>
        <w:r>
          <w:rPr>
            <w:noProof/>
            <w:webHidden/>
          </w:rPr>
          <w:fldChar w:fldCharType="separate"/>
        </w:r>
        <w:r w:rsidR="00C207BD">
          <w:rPr>
            <w:noProof/>
            <w:webHidden/>
          </w:rPr>
          <w:t>161</w:t>
        </w:r>
        <w:r>
          <w:rPr>
            <w:noProof/>
            <w:webHidden/>
          </w:rPr>
          <w:fldChar w:fldCharType="end"/>
        </w:r>
      </w:hyperlink>
    </w:p>
    <w:p w14:paraId="559B7BD6" w14:textId="77777777" w:rsidR="00AE74F4" w:rsidRDefault="00AE74F4">
      <w:pPr>
        <w:pStyle w:val="TOC5"/>
        <w:tabs>
          <w:tab w:val="right" w:leader="dot" w:pos="9350"/>
        </w:tabs>
        <w:rPr>
          <w:rFonts w:eastAsiaTheme="minorEastAsia"/>
          <w:noProof/>
          <w:szCs w:val="22"/>
        </w:rPr>
      </w:pPr>
      <w:hyperlink w:anchor="_Toc256375249" w:history="1">
        <w:r w:rsidRPr="007859DF">
          <w:rPr>
            <w:rStyle w:val="Hyperlink"/>
            <w:rFonts w:eastAsia="Trebuchet MS"/>
            <w:noProof/>
            <w:lang w:bidi="en-US"/>
          </w:rPr>
          <w:t>SphereCollider</w:t>
        </w:r>
        <w:r>
          <w:rPr>
            <w:noProof/>
            <w:webHidden/>
          </w:rPr>
          <w:tab/>
        </w:r>
        <w:r>
          <w:rPr>
            <w:noProof/>
            <w:webHidden/>
          </w:rPr>
          <w:fldChar w:fldCharType="begin"/>
        </w:r>
        <w:r>
          <w:rPr>
            <w:noProof/>
            <w:webHidden/>
          </w:rPr>
          <w:instrText xml:space="preserve"> PAGEREF _Toc256375249 \h </w:instrText>
        </w:r>
        <w:r>
          <w:rPr>
            <w:noProof/>
            <w:webHidden/>
          </w:rPr>
        </w:r>
        <w:r>
          <w:rPr>
            <w:noProof/>
            <w:webHidden/>
          </w:rPr>
          <w:fldChar w:fldCharType="separate"/>
        </w:r>
        <w:r w:rsidR="00C207BD">
          <w:rPr>
            <w:noProof/>
            <w:webHidden/>
          </w:rPr>
          <w:t>162</w:t>
        </w:r>
        <w:r>
          <w:rPr>
            <w:noProof/>
            <w:webHidden/>
          </w:rPr>
          <w:fldChar w:fldCharType="end"/>
        </w:r>
      </w:hyperlink>
    </w:p>
    <w:p w14:paraId="48EAA7FE" w14:textId="77777777" w:rsidR="00AE74F4" w:rsidRDefault="00AE74F4">
      <w:pPr>
        <w:pStyle w:val="TOC5"/>
        <w:tabs>
          <w:tab w:val="right" w:leader="dot" w:pos="9350"/>
        </w:tabs>
        <w:rPr>
          <w:rFonts w:eastAsiaTheme="minorEastAsia"/>
          <w:noProof/>
          <w:szCs w:val="22"/>
        </w:rPr>
      </w:pPr>
      <w:hyperlink w:anchor="_Toc256375250" w:history="1">
        <w:r w:rsidRPr="007859DF">
          <w:rPr>
            <w:rStyle w:val="Hyperlink"/>
            <w:rFonts w:eastAsia="Trebuchet MS"/>
            <w:noProof/>
            <w:lang w:bidi="en-US"/>
          </w:rPr>
          <w:t>CollisionExtension</w:t>
        </w:r>
        <w:r>
          <w:rPr>
            <w:noProof/>
            <w:webHidden/>
          </w:rPr>
          <w:tab/>
        </w:r>
        <w:r>
          <w:rPr>
            <w:noProof/>
            <w:webHidden/>
          </w:rPr>
          <w:fldChar w:fldCharType="begin"/>
        </w:r>
        <w:r>
          <w:rPr>
            <w:noProof/>
            <w:webHidden/>
          </w:rPr>
          <w:instrText xml:space="preserve"> PAGEREF _Toc256375250 \h </w:instrText>
        </w:r>
        <w:r>
          <w:rPr>
            <w:noProof/>
            <w:webHidden/>
          </w:rPr>
        </w:r>
        <w:r>
          <w:rPr>
            <w:noProof/>
            <w:webHidden/>
          </w:rPr>
          <w:fldChar w:fldCharType="separate"/>
        </w:r>
        <w:r w:rsidR="00C207BD">
          <w:rPr>
            <w:noProof/>
            <w:webHidden/>
          </w:rPr>
          <w:t>162</w:t>
        </w:r>
        <w:r>
          <w:rPr>
            <w:noProof/>
            <w:webHidden/>
          </w:rPr>
          <w:fldChar w:fldCharType="end"/>
        </w:r>
      </w:hyperlink>
    </w:p>
    <w:p w14:paraId="6D3BA0A6" w14:textId="77777777" w:rsidR="00AE74F4" w:rsidRDefault="00AE74F4">
      <w:pPr>
        <w:pStyle w:val="TOC4"/>
        <w:tabs>
          <w:tab w:val="right" w:leader="dot" w:pos="9350"/>
        </w:tabs>
        <w:rPr>
          <w:rFonts w:eastAsiaTheme="minorEastAsia"/>
          <w:noProof/>
          <w:szCs w:val="22"/>
        </w:rPr>
      </w:pPr>
      <w:hyperlink w:anchor="_Toc256375251" w:history="1">
        <w:r w:rsidRPr="007859DF">
          <w:rPr>
            <w:rStyle w:val="Hyperlink"/>
            <w:rFonts w:eastAsia="Trebuchet MS"/>
            <w:noProof/>
            <w:lang w:bidi="en-US"/>
          </w:rPr>
          <w:t>Physics Subsystem</w:t>
        </w:r>
        <w:r>
          <w:rPr>
            <w:noProof/>
            <w:webHidden/>
          </w:rPr>
          <w:tab/>
        </w:r>
        <w:r>
          <w:rPr>
            <w:noProof/>
            <w:webHidden/>
          </w:rPr>
          <w:fldChar w:fldCharType="begin"/>
        </w:r>
        <w:r>
          <w:rPr>
            <w:noProof/>
            <w:webHidden/>
          </w:rPr>
          <w:instrText xml:space="preserve"> PAGEREF _Toc256375251 \h </w:instrText>
        </w:r>
        <w:r>
          <w:rPr>
            <w:noProof/>
            <w:webHidden/>
          </w:rPr>
        </w:r>
        <w:r>
          <w:rPr>
            <w:noProof/>
            <w:webHidden/>
          </w:rPr>
          <w:fldChar w:fldCharType="separate"/>
        </w:r>
        <w:r w:rsidR="00C207BD">
          <w:rPr>
            <w:noProof/>
            <w:webHidden/>
          </w:rPr>
          <w:t>163</w:t>
        </w:r>
        <w:r>
          <w:rPr>
            <w:noProof/>
            <w:webHidden/>
          </w:rPr>
          <w:fldChar w:fldCharType="end"/>
        </w:r>
      </w:hyperlink>
    </w:p>
    <w:p w14:paraId="238EF74B" w14:textId="77777777" w:rsidR="00AE74F4" w:rsidRDefault="00AE74F4">
      <w:pPr>
        <w:pStyle w:val="TOC5"/>
        <w:tabs>
          <w:tab w:val="right" w:leader="dot" w:pos="9350"/>
        </w:tabs>
        <w:rPr>
          <w:rFonts w:eastAsiaTheme="minorEastAsia"/>
          <w:noProof/>
          <w:szCs w:val="22"/>
        </w:rPr>
      </w:pPr>
      <w:hyperlink w:anchor="_Toc256375252" w:history="1">
        <w:r w:rsidRPr="007859DF">
          <w:rPr>
            <w:rStyle w:val="Hyperlink"/>
            <w:rFonts w:eastAsia="Trebuchet MS"/>
            <w:noProof/>
            <w:lang w:bidi="en-US"/>
          </w:rPr>
          <w:t>PhysicsBody</w:t>
        </w:r>
        <w:r>
          <w:rPr>
            <w:noProof/>
            <w:webHidden/>
          </w:rPr>
          <w:tab/>
        </w:r>
        <w:r>
          <w:rPr>
            <w:noProof/>
            <w:webHidden/>
          </w:rPr>
          <w:fldChar w:fldCharType="begin"/>
        </w:r>
        <w:r>
          <w:rPr>
            <w:noProof/>
            <w:webHidden/>
          </w:rPr>
          <w:instrText xml:space="preserve"> PAGEREF _Toc256375252 \h </w:instrText>
        </w:r>
        <w:r>
          <w:rPr>
            <w:noProof/>
            <w:webHidden/>
          </w:rPr>
        </w:r>
        <w:r>
          <w:rPr>
            <w:noProof/>
            <w:webHidden/>
          </w:rPr>
          <w:fldChar w:fldCharType="separate"/>
        </w:r>
        <w:r w:rsidR="00C207BD">
          <w:rPr>
            <w:noProof/>
            <w:webHidden/>
          </w:rPr>
          <w:t>163</w:t>
        </w:r>
        <w:r>
          <w:rPr>
            <w:noProof/>
            <w:webHidden/>
          </w:rPr>
          <w:fldChar w:fldCharType="end"/>
        </w:r>
      </w:hyperlink>
    </w:p>
    <w:p w14:paraId="3EB1BCCE" w14:textId="77777777" w:rsidR="00AE74F4" w:rsidRDefault="00AE74F4">
      <w:pPr>
        <w:pStyle w:val="TOC5"/>
        <w:tabs>
          <w:tab w:val="right" w:leader="dot" w:pos="9350"/>
        </w:tabs>
        <w:rPr>
          <w:rFonts w:eastAsiaTheme="minorEastAsia"/>
          <w:noProof/>
          <w:szCs w:val="22"/>
        </w:rPr>
      </w:pPr>
      <w:hyperlink w:anchor="_Toc256375253" w:history="1">
        <w:r w:rsidRPr="007859DF">
          <w:rPr>
            <w:rStyle w:val="Hyperlink"/>
            <w:rFonts w:eastAsia="Trebuchet MS"/>
            <w:noProof/>
            <w:lang w:bidi="en-US"/>
          </w:rPr>
          <w:t>RigidBody</w:t>
        </w:r>
        <w:r>
          <w:rPr>
            <w:noProof/>
            <w:webHidden/>
          </w:rPr>
          <w:tab/>
        </w:r>
        <w:r>
          <w:rPr>
            <w:noProof/>
            <w:webHidden/>
          </w:rPr>
          <w:fldChar w:fldCharType="begin"/>
        </w:r>
        <w:r>
          <w:rPr>
            <w:noProof/>
            <w:webHidden/>
          </w:rPr>
          <w:instrText xml:space="preserve"> PAGEREF _Toc256375253 \h </w:instrText>
        </w:r>
        <w:r>
          <w:rPr>
            <w:noProof/>
            <w:webHidden/>
          </w:rPr>
        </w:r>
        <w:r>
          <w:rPr>
            <w:noProof/>
            <w:webHidden/>
          </w:rPr>
          <w:fldChar w:fldCharType="separate"/>
        </w:r>
        <w:r w:rsidR="00C207BD">
          <w:rPr>
            <w:noProof/>
            <w:webHidden/>
          </w:rPr>
          <w:t>164</w:t>
        </w:r>
        <w:r>
          <w:rPr>
            <w:noProof/>
            <w:webHidden/>
          </w:rPr>
          <w:fldChar w:fldCharType="end"/>
        </w:r>
      </w:hyperlink>
    </w:p>
    <w:p w14:paraId="43A50C65" w14:textId="77777777" w:rsidR="00AE74F4" w:rsidRDefault="00AE74F4">
      <w:pPr>
        <w:pStyle w:val="TOC5"/>
        <w:tabs>
          <w:tab w:val="right" w:leader="dot" w:pos="9350"/>
        </w:tabs>
        <w:rPr>
          <w:rFonts w:eastAsiaTheme="minorEastAsia"/>
          <w:noProof/>
          <w:szCs w:val="22"/>
        </w:rPr>
      </w:pPr>
      <w:hyperlink w:anchor="_Toc256375254" w:history="1">
        <w:r w:rsidRPr="007859DF">
          <w:rPr>
            <w:rStyle w:val="Hyperlink"/>
            <w:rFonts w:eastAsia="Trebuchet MS"/>
            <w:noProof/>
            <w:lang w:bidi="en-US"/>
          </w:rPr>
          <w:t>PhysicsExtension</w:t>
        </w:r>
        <w:r>
          <w:rPr>
            <w:noProof/>
            <w:webHidden/>
          </w:rPr>
          <w:tab/>
        </w:r>
        <w:r>
          <w:rPr>
            <w:noProof/>
            <w:webHidden/>
          </w:rPr>
          <w:fldChar w:fldCharType="begin"/>
        </w:r>
        <w:r>
          <w:rPr>
            <w:noProof/>
            <w:webHidden/>
          </w:rPr>
          <w:instrText xml:space="preserve"> PAGEREF _Toc256375254 \h </w:instrText>
        </w:r>
        <w:r>
          <w:rPr>
            <w:noProof/>
            <w:webHidden/>
          </w:rPr>
        </w:r>
        <w:r>
          <w:rPr>
            <w:noProof/>
            <w:webHidden/>
          </w:rPr>
          <w:fldChar w:fldCharType="separate"/>
        </w:r>
        <w:r w:rsidR="00C207BD">
          <w:rPr>
            <w:noProof/>
            <w:webHidden/>
          </w:rPr>
          <w:t>164</w:t>
        </w:r>
        <w:r>
          <w:rPr>
            <w:noProof/>
            <w:webHidden/>
          </w:rPr>
          <w:fldChar w:fldCharType="end"/>
        </w:r>
      </w:hyperlink>
    </w:p>
    <w:p w14:paraId="2DD94533" w14:textId="77777777" w:rsidR="00AE74F4" w:rsidRDefault="00AE74F4">
      <w:pPr>
        <w:pStyle w:val="TOC4"/>
        <w:tabs>
          <w:tab w:val="right" w:leader="dot" w:pos="9350"/>
        </w:tabs>
        <w:rPr>
          <w:rFonts w:eastAsiaTheme="minorEastAsia"/>
          <w:noProof/>
          <w:szCs w:val="22"/>
        </w:rPr>
      </w:pPr>
      <w:hyperlink w:anchor="_Toc256375255" w:history="1">
        <w:r w:rsidRPr="007859DF">
          <w:rPr>
            <w:rStyle w:val="Hyperlink"/>
            <w:rFonts w:eastAsia="Trebuchet MS"/>
            <w:noProof/>
            <w:lang w:bidi="en-US"/>
          </w:rPr>
          <w:t>Animation Subsystem</w:t>
        </w:r>
        <w:r>
          <w:rPr>
            <w:noProof/>
            <w:webHidden/>
          </w:rPr>
          <w:tab/>
        </w:r>
        <w:r>
          <w:rPr>
            <w:noProof/>
            <w:webHidden/>
          </w:rPr>
          <w:fldChar w:fldCharType="begin"/>
        </w:r>
        <w:r>
          <w:rPr>
            <w:noProof/>
            <w:webHidden/>
          </w:rPr>
          <w:instrText xml:space="preserve"> PAGEREF _Toc256375255 \h </w:instrText>
        </w:r>
        <w:r>
          <w:rPr>
            <w:noProof/>
            <w:webHidden/>
          </w:rPr>
        </w:r>
        <w:r>
          <w:rPr>
            <w:noProof/>
            <w:webHidden/>
          </w:rPr>
          <w:fldChar w:fldCharType="separate"/>
        </w:r>
        <w:r w:rsidR="00C207BD">
          <w:rPr>
            <w:noProof/>
            <w:webHidden/>
          </w:rPr>
          <w:t>165</w:t>
        </w:r>
        <w:r>
          <w:rPr>
            <w:noProof/>
            <w:webHidden/>
          </w:rPr>
          <w:fldChar w:fldCharType="end"/>
        </w:r>
      </w:hyperlink>
    </w:p>
    <w:p w14:paraId="03408C73" w14:textId="77777777" w:rsidR="00AE74F4" w:rsidRDefault="00AE74F4">
      <w:pPr>
        <w:pStyle w:val="TOC5"/>
        <w:tabs>
          <w:tab w:val="right" w:leader="dot" w:pos="9350"/>
        </w:tabs>
        <w:rPr>
          <w:rFonts w:eastAsiaTheme="minorEastAsia"/>
          <w:noProof/>
          <w:szCs w:val="22"/>
        </w:rPr>
      </w:pPr>
      <w:hyperlink w:anchor="_Toc256375256" w:history="1">
        <w:r w:rsidRPr="007859DF">
          <w:rPr>
            <w:rStyle w:val="Hyperlink"/>
            <w:rFonts w:eastAsia="Trebuchet MS"/>
            <w:noProof/>
            <w:lang w:bidi="en-US"/>
          </w:rPr>
          <w:t>AnimationClip</w:t>
        </w:r>
        <w:r>
          <w:rPr>
            <w:noProof/>
            <w:webHidden/>
          </w:rPr>
          <w:tab/>
        </w:r>
        <w:r>
          <w:rPr>
            <w:noProof/>
            <w:webHidden/>
          </w:rPr>
          <w:fldChar w:fldCharType="begin"/>
        </w:r>
        <w:r>
          <w:rPr>
            <w:noProof/>
            <w:webHidden/>
          </w:rPr>
          <w:instrText xml:space="preserve"> PAGEREF _Toc256375256 \h </w:instrText>
        </w:r>
        <w:r>
          <w:rPr>
            <w:noProof/>
            <w:webHidden/>
          </w:rPr>
        </w:r>
        <w:r>
          <w:rPr>
            <w:noProof/>
            <w:webHidden/>
          </w:rPr>
          <w:fldChar w:fldCharType="separate"/>
        </w:r>
        <w:r w:rsidR="00C207BD">
          <w:rPr>
            <w:noProof/>
            <w:webHidden/>
          </w:rPr>
          <w:t>165</w:t>
        </w:r>
        <w:r>
          <w:rPr>
            <w:noProof/>
            <w:webHidden/>
          </w:rPr>
          <w:fldChar w:fldCharType="end"/>
        </w:r>
      </w:hyperlink>
    </w:p>
    <w:p w14:paraId="5E58BFDD" w14:textId="77777777" w:rsidR="00AE74F4" w:rsidRDefault="00AE74F4">
      <w:pPr>
        <w:pStyle w:val="TOC5"/>
        <w:tabs>
          <w:tab w:val="right" w:leader="dot" w:pos="9350"/>
        </w:tabs>
        <w:rPr>
          <w:rFonts w:eastAsiaTheme="minorEastAsia"/>
          <w:noProof/>
          <w:szCs w:val="22"/>
        </w:rPr>
      </w:pPr>
      <w:hyperlink w:anchor="_Toc256375257" w:history="1">
        <w:r w:rsidRPr="007859DF">
          <w:rPr>
            <w:rStyle w:val="Hyperlink"/>
            <w:rFonts w:eastAsia="Trebuchet MS"/>
            <w:noProof/>
            <w:lang w:bidi="en-US"/>
          </w:rPr>
          <w:t>Animation</w:t>
        </w:r>
        <w:r>
          <w:rPr>
            <w:noProof/>
            <w:webHidden/>
          </w:rPr>
          <w:tab/>
        </w:r>
        <w:r>
          <w:rPr>
            <w:noProof/>
            <w:webHidden/>
          </w:rPr>
          <w:fldChar w:fldCharType="begin"/>
        </w:r>
        <w:r>
          <w:rPr>
            <w:noProof/>
            <w:webHidden/>
          </w:rPr>
          <w:instrText xml:space="preserve"> PAGEREF _Toc256375257 \h </w:instrText>
        </w:r>
        <w:r>
          <w:rPr>
            <w:noProof/>
            <w:webHidden/>
          </w:rPr>
        </w:r>
        <w:r>
          <w:rPr>
            <w:noProof/>
            <w:webHidden/>
          </w:rPr>
          <w:fldChar w:fldCharType="separate"/>
        </w:r>
        <w:r w:rsidR="00C207BD">
          <w:rPr>
            <w:noProof/>
            <w:webHidden/>
          </w:rPr>
          <w:t>166</w:t>
        </w:r>
        <w:r>
          <w:rPr>
            <w:noProof/>
            <w:webHidden/>
          </w:rPr>
          <w:fldChar w:fldCharType="end"/>
        </w:r>
      </w:hyperlink>
    </w:p>
    <w:p w14:paraId="0DC561F3" w14:textId="77777777" w:rsidR="00AE74F4" w:rsidRDefault="00AE74F4">
      <w:pPr>
        <w:pStyle w:val="TOC5"/>
        <w:tabs>
          <w:tab w:val="right" w:leader="dot" w:pos="9350"/>
        </w:tabs>
        <w:rPr>
          <w:rFonts w:eastAsiaTheme="minorEastAsia"/>
          <w:noProof/>
          <w:szCs w:val="22"/>
        </w:rPr>
      </w:pPr>
      <w:hyperlink w:anchor="_Toc256375258" w:history="1">
        <w:r w:rsidRPr="007859DF">
          <w:rPr>
            <w:rStyle w:val="Hyperlink"/>
            <w:rFonts w:eastAsia="Trebuchet MS"/>
            <w:noProof/>
            <w:lang w:bidi="en-US"/>
          </w:rPr>
          <w:t>AnimationExtension</w:t>
        </w:r>
        <w:r>
          <w:rPr>
            <w:noProof/>
            <w:webHidden/>
          </w:rPr>
          <w:tab/>
        </w:r>
        <w:r>
          <w:rPr>
            <w:noProof/>
            <w:webHidden/>
          </w:rPr>
          <w:fldChar w:fldCharType="begin"/>
        </w:r>
        <w:r>
          <w:rPr>
            <w:noProof/>
            <w:webHidden/>
          </w:rPr>
          <w:instrText xml:space="preserve"> PAGEREF _Toc256375258 \h </w:instrText>
        </w:r>
        <w:r>
          <w:rPr>
            <w:noProof/>
            <w:webHidden/>
          </w:rPr>
        </w:r>
        <w:r>
          <w:rPr>
            <w:noProof/>
            <w:webHidden/>
          </w:rPr>
          <w:fldChar w:fldCharType="separate"/>
        </w:r>
        <w:r w:rsidR="00C207BD">
          <w:rPr>
            <w:noProof/>
            <w:webHidden/>
          </w:rPr>
          <w:t>166</w:t>
        </w:r>
        <w:r>
          <w:rPr>
            <w:noProof/>
            <w:webHidden/>
          </w:rPr>
          <w:fldChar w:fldCharType="end"/>
        </w:r>
      </w:hyperlink>
    </w:p>
    <w:p w14:paraId="684B5787" w14:textId="77777777" w:rsidR="00AE74F4" w:rsidRDefault="00AE74F4">
      <w:pPr>
        <w:pStyle w:val="TOC4"/>
        <w:tabs>
          <w:tab w:val="right" w:leader="dot" w:pos="9350"/>
        </w:tabs>
        <w:rPr>
          <w:rFonts w:eastAsiaTheme="minorEastAsia"/>
          <w:noProof/>
          <w:szCs w:val="22"/>
        </w:rPr>
      </w:pPr>
      <w:hyperlink w:anchor="_Toc256375259" w:history="1">
        <w:r w:rsidRPr="007859DF">
          <w:rPr>
            <w:rStyle w:val="Hyperlink"/>
            <w:rFonts w:eastAsia="Trebuchet MS"/>
            <w:noProof/>
            <w:lang w:bidi="en-US"/>
          </w:rPr>
          <w:t>Networking Subsystem</w:t>
        </w:r>
        <w:r>
          <w:rPr>
            <w:noProof/>
            <w:webHidden/>
          </w:rPr>
          <w:tab/>
        </w:r>
        <w:r>
          <w:rPr>
            <w:noProof/>
            <w:webHidden/>
          </w:rPr>
          <w:fldChar w:fldCharType="begin"/>
        </w:r>
        <w:r>
          <w:rPr>
            <w:noProof/>
            <w:webHidden/>
          </w:rPr>
          <w:instrText xml:space="preserve"> PAGEREF _Toc256375259 \h </w:instrText>
        </w:r>
        <w:r>
          <w:rPr>
            <w:noProof/>
            <w:webHidden/>
          </w:rPr>
        </w:r>
        <w:r>
          <w:rPr>
            <w:noProof/>
            <w:webHidden/>
          </w:rPr>
          <w:fldChar w:fldCharType="separate"/>
        </w:r>
        <w:r w:rsidR="00C207BD">
          <w:rPr>
            <w:noProof/>
            <w:webHidden/>
          </w:rPr>
          <w:t>167</w:t>
        </w:r>
        <w:r>
          <w:rPr>
            <w:noProof/>
            <w:webHidden/>
          </w:rPr>
          <w:fldChar w:fldCharType="end"/>
        </w:r>
      </w:hyperlink>
    </w:p>
    <w:p w14:paraId="2D69D559" w14:textId="77777777" w:rsidR="00AE74F4" w:rsidRDefault="00AE74F4">
      <w:pPr>
        <w:pStyle w:val="TOC5"/>
        <w:tabs>
          <w:tab w:val="right" w:leader="dot" w:pos="9350"/>
        </w:tabs>
        <w:rPr>
          <w:rFonts w:eastAsiaTheme="minorEastAsia"/>
          <w:noProof/>
          <w:szCs w:val="22"/>
        </w:rPr>
      </w:pPr>
      <w:hyperlink w:anchor="_Toc256375260" w:history="1">
        <w:r w:rsidRPr="007859DF">
          <w:rPr>
            <w:rStyle w:val="Hyperlink"/>
            <w:rFonts w:eastAsia="Trebuchet MS"/>
            <w:noProof/>
            <w:lang w:bidi="en-US"/>
          </w:rPr>
          <w:t>Network</w:t>
        </w:r>
        <w:r>
          <w:rPr>
            <w:noProof/>
            <w:webHidden/>
          </w:rPr>
          <w:tab/>
        </w:r>
        <w:r>
          <w:rPr>
            <w:noProof/>
            <w:webHidden/>
          </w:rPr>
          <w:fldChar w:fldCharType="begin"/>
        </w:r>
        <w:r>
          <w:rPr>
            <w:noProof/>
            <w:webHidden/>
          </w:rPr>
          <w:instrText xml:space="preserve"> PAGEREF _Toc256375260 \h </w:instrText>
        </w:r>
        <w:r>
          <w:rPr>
            <w:noProof/>
            <w:webHidden/>
          </w:rPr>
        </w:r>
        <w:r>
          <w:rPr>
            <w:noProof/>
            <w:webHidden/>
          </w:rPr>
          <w:fldChar w:fldCharType="separate"/>
        </w:r>
        <w:r w:rsidR="00C207BD">
          <w:rPr>
            <w:noProof/>
            <w:webHidden/>
          </w:rPr>
          <w:t>167</w:t>
        </w:r>
        <w:r>
          <w:rPr>
            <w:noProof/>
            <w:webHidden/>
          </w:rPr>
          <w:fldChar w:fldCharType="end"/>
        </w:r>
      </w:hyperlink>
    </w:p>
    <w:p w14:paraId="502A821C" w14:textId="77777777" w:rsidR="00AE74F4" w:rsidRDefault="00AE74F4">
      <w:pPr>
        <w:pStyle w:val="TOC5"/>
        <w:tabs>
          <w:tab w:val="right" w:leader="dot" w:pos="9350"/>
        </w:tabs>
        <w:rPr>
          <w:rFonts w:eastAsiaTheme="minorEastAsia"/>
          <w:noProof/>
          <w:szCs w:val="22"/>
        </w:rPr>
      </w:pPr>
      <w:hyperlink w:anchor="_Toc256375261" w:history="1">
        <w:r w:rsidRPr="007859DF">
          <w:rPr>
            <w:rStyle w:val="Hyperlink"/>
            <w:rFonts w:eastAsia="Trebuchet MS"/>
            <w:noProof/>
            <w:lang w:bidi="en-US"/>
          </w:rPr>
          <w:t>NetworkPlayer</w:t>
        </w:r>
        <w:r>
          <w:rPr>
            <w:noProof/>
            <w:webHidden/>
          </w:rPr>
          <w:tab/>
        </w:r>
        <w:r>
          <w:rPr>
            <w:noProof/>
            <w:webHidden/>
          </w:rPr>
          <w:fldChar w:fldCharType="begin"/>
        </w:r>
        <w:r>
          <w:rPr>
            <w:noProof/>
            <w:webHidden/>
          </w:rPr>
          <w:instrText xml:space="preserve"> PAGEREF _Toc256375261 \h </w:instrText>
        </w:r>
        <w:r>
          <w:rPr>
            <w:noProof/>
            <w:webHidden/>
          </w:rPr>
        </w:r>
        <w:r>
          <w:rPr>
            <w:noProof/>
            <w:webHidden/>
          </w:rPr>
          <w:fldChar w:fldCharType="separate"/>
        </w:r>
        <w:r w:rsidR="00C207BD">
          <w:rPr>
            <w:noProof/>
            <w:webHidden/>
          </w:rPr>
          <w:t>168</w:t>
        </w:r>
        <w:r>
          <w:rPr>
            <w:noProof/>
            <w:webHidden/>
          </w:rPr>
          <w:fldChar w:fldCharType="end"/>
        </w:r>
      </w:hyperlink>
    </w:p>
    <w:p w14:paraId="09CE50A8" w14:textId="77777777" w:rsidR="00AE74F4" w:rsidRDefault="00AE74F4">
      <w:pPr>
        <w:pStyle w:val="TOC5"/>
        <w:tabs>
          <w:tab w:val="right" w:leader="dot" w:pos="9350"/>
        </w:tabs>
        <w:rPr>
          <w:rFonts w:eastAsiaTheme="minorEastAsia"/>
          <w:noProof/>
          <w:szCs w:val="22"/>
        </w:rPr>
      </w:pPr>
      <w:hyperlink w:anchor="_Toc256375262" w:history="1">
        <w:r w:rsidRPr="007859DF">
          <w:rPr>
            <w:rStyle w:val="Hyperlink"/>
            <w:rFonts w:eastAsia="Trebuchet MS"/>
            <w:noProof/>
            <w:lang w:bidi="en-US"/>
          </w:rPr>
          <w:t>NetworkGame</w:t>
        </w:r>
        <w:r>
          <w:rPr>
            <w:noProof/>
            <w:webHidden/>
          </w:rPr>
          <w:tab/>
        </w:r>
        <w:r>
          <w:rPr>
            <w:noProof/>
            <w:webHidden/>
          </w:rPr>
          <w:fldChar w:fldCharType="begin"/>
        </w:r>
        <w:r>
          <w:rPr>
            <w:noProof/>
            <w:webHidden/>
          </w:rPr>
          <w:instrText xml:space="preserve"> PAGEREF _Toc256375262 \h </w:instrText>
        </w:r>
        <w:r>
          <w:rPr>
            <w:noProof/>
            <w:webHidden/>
          </w:rPr>
        </w:r>
        <w:r>
          <w:rPr>
            <w:noProof/>
            <w:webHidden/>
          </w:rPr>
          <w:fldChar w:fldCharType="separate"/>
        </w:r>
        <w:r w:rsidR="00C207BD">
          <w:rPr>
            <w:noProof/>
            <w:webHidden/>
          </w:rPr>
          <w:t>168</w:t>
        </w:r>
        <w:r>
          <w:rPr>
            <w:noProof/>
            <w:webHidden/>
          </w:rPr>
          <w:fldChar w:fldCharType="end"/>
        </w:r>
      </w:hyperlink>
    </w:p>
    <w:p w14:paraId="4AF8E066" w14:textId="77777777" w:rsidR="00AE74F4" w:rsidRDefault="00AE74F4">
      <w:pPr>
        <w:pStyle w:val="TOC5"/>
        <w:tabs>
          <w:tab w:val="right" w:leader="dot" w:pos="9350"/>
        </w:tabs>
        <w:rPr>
          <w:rFonts w:eastAsiaTheme="minorEastAsia"/>
          <w:noProof/>
          <w:szCs w:val="22"/>
        </w:rPr>
      </w:pPr>
      <w:hyperlink w:anchor="_Toc256375263" w:history="1">
        <w:r w:rsidRPr="007859DF">
          <w:rPr>
            <w:rStyle w:val="Hyperlink"/>
            <w:rFonts w:eastAsia="Trebuchet MS"/>
            <w:noProof/>
            <w:lang w:bidi="en-US"/>
          </w:rPr>
          <w:t>NetworkSync</w:t>
        </w:r>
        <w:r>
          <w:rPr>
            <w:noProof/>
            <w:webHidden/>
          </w:rPr>
          <w:tab/>
        </w:r>
        <w:r>
          <w:rPr>
            <w:noProof/>
            <w:webHidden/>
          </w:rPr>
          <w:fldChar w:fldCharType="begin"/>
        </w:r>
        <w:r>
          <w:rPr>
            <w:noProof/>
            <w:webHidden/>
          </w:rPr>
          <w:instrText xml:space="preserve"> PAGEREF _Toc256375263 \h </w:instrText>
        </w:r>
        <w:r>
          <w:rPr>
            <w:noProof/>
            <w:webHidden/>
          </w:rPr>
        </w:r>
        <w:r>
          <w:rPr>
            <w:noProof/>
            <w:webHidden/>
          </w:rPr>
          <w:fldChar w:fldCharType="separate"/>
        </w:r>
        <w:r w:rsidR="00C207BD">
          <w:rPr>
            <w:noProof/>
            <w:webHidden/>
          </w:rPr>
          <w:t>168</w:t>
        </w:r>
        <w:r>
          <w:rPr>
            <w:noProof/>
            <w:webHidden/>
          </w:rPr>
          <w:fldChar w:fldCharType="end"/>
        </w:r>
      </w:hyperlink>
    </w:p>
    <w:p w14:paraId="48C578B4" w14:textId="77777777" w:rsidR="00AE74F4" w:rsidRDefault="00AE74F4">
      <w:pPr>
        <w:pStyle w:val="TOC5"/>
        <w:tabs>
          <w:tab w:val="right" w:leader="dot" w:pos="9350"/>
        </w:tabs>
        <w:rPr>
          <w:rFonts w:eastAsiaTheme="minorEastAsia"/>
          <w:noProof/>
          <w:szCs w:val="22"/>
        </w:rPr>
      </w:pPr>
      <w:hyperlink w:anchor="_Toc256375264" w:history="1">
        <w:r w:rsidRPr="007859DF">
          <w:rPr>
            <w:rStyle w:val="Hyperlink"/>
            <w:rFonts w:eastAsia="Trebuchet MS"/>
            <w:noProof/>
            <w:lang w:bidi="en-US"/>
          </w:rPr>
          <w:t>NetworkExtension</w:t>
        </w:r>
        <w:r>
          <w:rPr>
            <w:noProof/>
            <w:webHidden/>
          </w:rPr>
          <w:tab/>
        </w:r>
        <w:r>
          <w:rPr>
            <w:noProof/>
            <w:webHidden/>
          </w:rPr>
          <w:fldChar w:fldCharType="begin"/>
        </w:r>
        <w:r>
          <w:rPr>
            <w:noProof/>
            <w:webHidden/>
          </w:rPr>
          <w:instrText xml:space="preserve"> PAGEREF _Toc256375264 \h </w:instrText>
        </w:r>
        <w:r>
          <w:rPr>
            <w:noProof/>
            <w:webHidden/>
          </w:rPr>
        </w:r>
        <w:r>
          <w:rPr>
            <w:noProof/>
            <w:webHidden/>
          </w:rPr>
          <w:fldChar w:fldCharType="separate"/>
        </w:r>
        <w:r w:rsidR="00C207BD">
          <w:rPr>
            <w:noProof/>
            <w:webHidden/>
          </w:rPr>
          <w:t>169</w:t>
        </w:r>
        <w:r>
          <w:rPr>
            <w:noProof/>
            <w:webHidden/>
          </w:rPr>
          <w:fldChar w:fldCharType="end"/>
        </w:r>
      </w:hyperlink>
    </w:p>
    <w:p w14:paraId="5AB46E73" w14:textId="77777777" w:rsidR="00AE74F4" w:rsidRDefault="00AE74F4">
      <w:pPr>
        <w:pStyle w:val="TOC4"/>
        <w:tabs>
          <w:tab w:val="right" w:leader="dot" w:pos="9350"/>
        </w:tabs>
        <w:rPr>
          <w:rFonts w:eastAsiaTheme="minorEastAsia"/>
          <w:noProof/>
          <w:szCs w:val="22"/>
        </w:rPr>
      </w:pPr>
      <w:hyperlink w:anchor="_Toc256375265" w:history="1">
        <w:r w:rsidRPr="007859DF">
          <w:rPr>
            <w:rStyle w:val="Hyperlink"/>
            <w:rFonts w:eastAsia="Trebuchet MS"/>
            <w:noProof/>
            <w:lang w:bidi="en-US"/>
          </w:rPr>
          <w:t>Lua Scripting</w:t>
        </w:r>
        <w:r>
          <w:rPr>
            <w:noProof/>
            <w:webHidden/>
          </w:rPr>
          <w:tab/>
        </w:r>
        <w:r>
          <w:rPr>
            <w:noProof/>
            <w:webHidden/>
          </w:rPr>
          <w:fldChar w:fldCharType="begin"/>
        </w:r>
        <w:r>
          <w:rPr>
            <w:noProof/>
            <w:webHidden/>
          </w:rPr>
          <w:instrText xml:space="preserve"> PAGEREF _Toc256375265 \h </w:instrText>
        </w:r>
        <w:r>
          <w:rPr>
            <w:noProof/>
            <w:webHidden/>
          </w:rPr>
        </w:r>
        <w:r>
          <w:rPr>
            <w:noProof/>
            <w:webHidden/>
          </w:rPr>
          <w:fldChar w:fldCharType="separate"/>
        </w:r>
        <w:r w:rsidR="00C207BD">
          <w:rPr>
            <w:noProof/>
            <w:webHidden/>
          </w:rPr>
          <w:t>169</w:t>
        </w:r>
        <w:r>
          <w:rPr>
            <w:noProof/>
            <w:webHidden/>
          </w:rPr>
          <w:fldChar w:fldCharType="end"/>
        </w:r>
      </w:hyperlink>
    </w:p>
    <w:p w14:paraId="56FE228B" w14:textId="77777777" w:rsidR="00AE74F4" w:rsidRDefault="00AE74F4">
      <w:pPr>
        <w:pStyle w:val="TOC5"/>
        <w:tabs>
          <w:tab w:val="right" w:leader="dot" w:pos="9350"/>
        </w:tabs>
        <w:rPr>
          <w:rFonts w:eastAsiaTheme="minorEastAsia"/>
          <w:noProof/>
          <w:szCs w:val="22"/>
        </w:rPr>
      </w:pPr>
      <w:hyperlink w:anchor="_Toc256375266" w:history="1">
        <w:r w:rsidRPr="007859DF">
          <w:rPr>
            <w:rStyle w:val="Hyperlink"/>
            <w:rFonts w:eastAsia="Trebuchet MS"/>
            <w:noProof/>
            <w:lang w:bidi="en-US"/>
          </w:rPr>
          <w:t>LuaBinder</w:t>
        </w:r>
        <w:r>
          <w:rPr>
            <w:noProof/>
            <w:webHidden/>
          </w:rPr>
          <w:tab/>
        </w:r>
        <w:r>
          <w:rPr>
            <w:noProof/>
            <w:webHidden/>
          </w:rPr>
          <w:fldChar w:fldCharType="begin"/>
        </w:r>
        <w:r>
          <w:rPr>
            <w:noProof/>
            <w:webHidden/>
          </w:rPr>
          <w:instrText xml:space="preserve"> PAGEREF _Toc256375266 \h </w:instrText>
        </w:r>
        <w:r>
          <w:rPr>
            <w:noProof/>
            <w:webHidden/>
          </w:rPr>
        </w:r>
        <w:r>
          <w:rPr>
            <w:noProof/>
            <w:webHidden/>
          </w:rPr>
          <w:fldChar w:fldCharType="separate"/>
        </w:r>
        <w:r w:rsidR="00C207BD">
          <w:rPr>
            <w:noProof/>
            <w:webHidden/>
          </w:rPr>
          <w:t>169</w:t>
        </w:r>
        <w:r>
          <w:rPr>
            <w:noProof/>
            <w:webHidden/>
          </w:rPr>
          <w:fldChar w:fldCharType="end"/>
        </w:r>
      </w:hyperlink>
    </w:p>
    <w:p w14:paraId="6E80167E" w14:textId="77777777" w:rsidR="00AE74F4" w:rsidRDefault="00AE74F4">
      <w:pPr>
        <w:pStyle w:val="TOC4"/>
        <w:tabs>
          <w:tab w:val="right" w:leader="dot" w:pos="9350"/>
        </w:tabs>
        <w:rPr>
          <w:rFonts w:eastAsiaTheme="minorEastAsia"/>
          <w:noProof/>
          <w:szCs w:val="22"/>
        </w:rPr>
      </w:pPr>
      <w:hyperlink w:anchor="_Toc256375267" w:history="1">
        <w:r w:rsidRPr="007859DF">
          <w:rPr>
            <w:rStyle w:val="Hyperlink"/>
            <w:rFonts w:eastAsia="Trebuchet MS"/>
            <w:noProof/>
            <w:lang w:bidi="en-US"/>
          </w:rPr>
          <w:t>Particles Subsystem</w:t>
        </w:r>
        <w:r>
          <w:rPr>
            <w:noProof/>
            <w:webHidden/>
          </w:rPr>
          <w:tab/>
        </w:r>
        <w:r>
          <w:rPr>
            <w:noProof/>
            <w:webHidden/>
          </w:rPr>
          <w:fldChar w:fldCharType="begin"/>
        </w:r>
        <w:r>
          <w:rPr>
            <w:noProof/>
            <w:webHidden/>
          </w:rPr>
          <w:instrText xml:space="preserve"> PAGEREF _Toc256375267 \h </w:instrText>
        </w:r>
        <w:r>
          <w:rPr>
            <w:noProof/>
            <w:webHidden/>
          </w:rPr>
        </w:r>
        <w:r>
          <w:rPr>
            <w:noProof/>
            <w:webHidden/>
          </w:rPr>
          <w:fldChar w:fldCharType="separate"/>
        </w:r>
        <w:r w:rsidR="00C207BD">
          <w:rPr>
            <w:noProof/>
            <w:webHidden/>
          </w:rPr>
          <w:t>170</w:t>
        </w:r>
        <w:r>
          <w:rPr>
            <w:noProof/>
            <w:webHidden/>
          </w:rPr>
          <w:fldChar w:fldCharType="end"/>
        </w:r>
      </w:hyperlink>
    </w:p>
    <w:p w14:paraId="42EBE479" w14:textId="77777777" w:rsidR="00AE74F4" w:rsidRDefault="00AE74F4">
      <w:pPr>
        <w:pStyle w:val="TOC5"/>
        <w:tabs>
          <w:tab w:val="right" w:leader="dot" w:pos="9350"/>
        </w:tabs>
        <w:rPr>
          <w:rFonts w:eastAsiaTheme="minorEastAsia"/>
          <w:noProof/>
          <w:szCs w:val="22"/>
        </w:rPr>
      </w:pPr>
      <w:hyperlink w:anchor="_Toc256375268" w:history="1">
        <w:r w:rsidRPr="007859DF">
          <w:rPr>
            <w:rStyle w:val="Hyperlink"/>
            <w:rFonts w:eastAsia="Trebuchet MS"/>
            <w:noProof/>
            <w:lang w:bidi="en-US"/>
          </w:rPr>
          <w:t>ParticleState</w:t>
        </w:r>
        <w:r>
          <w:rPr>
            <w:noProof/>
            <w:webHidden/>
          </w:rPr>
          <w:tab/>
        </w:r>
        <w:r>
          <w:rPr>
            <w:noProof/>
            <w:webHidden/>
          </w:rPr>
          <w:fldChar w:fldCharType="begin"/>
        </w:r>
        <w:r>
          <w:rPr>
            <w:noProof/>
            <w:webHidden/>
          </w:rPr>
          <w:instrText xml:space="preserve"> PAGEREF _Toc256375268 \h </w:instrText>
        </w:r>
        <w:r>
          <w:rPr>
            <w:noProof/>
            <w:webHidden/>
          </w:rPr>
        </w:r>
        <w:r>
          <w:rPr>
            <w:noProof/>
            <w:webHidden/>
          </w:rPr>
          <w:fldChar w:fldCharType="separate"/>
        </w:r>
        <w:r w:rsidR="00C207BD">
          <w:rPr>
            <w:noProof/>
            <w:webHidden/>
          </w:rPr>
          <w:t>170</w:t>
        </w:r>
        <w:r>
          <w:rPr>
            <w:noProof/>
            <w:webHidden/>
          </w:rPr>
          <w:fldChar w:fldCharType="end"/>
        </w:r>
      </w:hyperlink>
    </w:p>
    <w:p w14:paraId="6EA8C3CE" w14:textId="77777777" w:rsidR="00AE74F4" w:rsidRDefault="00AE74F4">
      <w:pPr>
        <w:pStyle w:val="TOC5"/>
        <w:tabs>
          <w:tab w:val="right" w:leader="dot" w:pos="9350"/>
        </w:tabs>
        <w:rPr>
          <w:rFonts w:eastAsiaTheme="minorEastAsia"/>
          <w:noProof/>
          <w:szCs w:val="22"/>
        </w:rPr>
      </w:pPr>
      <w:hyperlink w:anchor="_Toc256375269" w:history="1">
        <w:r w:rsidRPr="007859DF">
          <w:rPr>
            <w:rStyle w:val="Hyperlink"/>
            <w:rFonts w:eastAsia="Trebuchet MS"/>
            <w:noProof/>
            <w:lang w:bidi="en-US"/>
          </w:rPr>
          <w:t>ParticleVertex</w:t>
        </w:r>
        <w:r>
          <w:rPr>
            <w:noProof/>
            <w:webHidden/>
          </w:rPr>
          <w:tab/>
        </w:r>
        <w:r>
          <w:rPr>
            <w:noProof/>
            <w:webHidden/>
          </w:rPr>
          <w:fldChar w:fldCharType="begin"/>
        </w:r>
        <w:r>
          <w:rPr>
            <w:noProof/>
            <w:webHidden/>
          </w:rPr>
          <w:instrText xml:space="preserve"> PAGEREF _Toc256375269 \h </w:instrText>
        </w:r>
        <w:r>
          <w:rPr>
            <w:noProof/>
            <w:webHidden/>
          </w:rPr>
        </w:r>
        <w:r>
          <w:rPr>
            <w:noProof/>
            <w:webHidden/>
          </w:rPr>
          <w:fldChar w:fldCharType="separate"/>
        </w:r>
        <w:r w:rsidR="00C207BD">
          <w:rPr>
            <w:noProof/>
            <w:webHidden/>
          </w:rPr>
          <w:t>171</w:t>
        </w:r>
        <w:r>
          <w:rPr>
            <w:noProof/>
            <w:webHidden/>
          </w:rPr>
          <w:fldChar w:fldCharType="end"/>
        </w:r>
      </w:hyperlink>
    </w:p>
    <w:p w14:paraId="5B6CAB79" w14:textId="77777777" w:rsidR="00AE74F4" w:rsidRDefault="00AE74F4">
      <w:pPr>
        <w:pStyle w:val="TOC5"/>
        <w:tabs>
          <w:tab w:val="right" w:leader="dot" w:pos="9350"/>
        </w:tabs>
        <w:rPr>
          <w:rFonts w:eastAsiaTheme="minorEastAsia"/>
          <w:noProof/>
          <w:szCs w:val="22"/>
        </w:rPr>
      </w:pPr>
      <w:hyperlink w:anchor="_Toc256375270" w:history="1">
        <w:r w:rsidRPr="007859DF">
          <w:rPr>
            <w:rStyle w:val="Hyperlink"/>
            <w:rFonts w:eastAsia="Trebuchet MS"/>
            <w:noProof/>
            <w:lang w:bidi="en-US"/>
          </w:rPr>
          <w:t>ParticleEmitter</w:t>
        </w:r>
        <w:r>
          <w:rPr>
            <w:noProof/>
            <w:webHidden/>
          </w:rPr>
          <w:tab/>
        </w:r>
        <w:r>
          <w:rPr>
            <w:noProof/>
            <w:webHidden/>
          </w:rPr>
          <w:fldChar w:fldCharType="begin"/>
        </w:r>
        <w:r>
          <w:rPr>
            <w:noProof/>
            <w:webHidden/>
          </w:rPr>
          <w:instrText xml:space="preserve"> PAGEREF _Toc256375270 \h </w:instrText>
        </w:r>
        <w:r>
          <w:rPr>
            <w:noProof/>
            <w:webHidden/>
          </w:rPr>
        </w:r>
        <w:r>
          <w:rPr>
            <w:noProof/>
            <w:webHidden/>
          </w:rPr>
          <w:fldChar w:fldCharType="separate"/>
        </w:r>
        <w:r w:rsidR="00C207BD">
          <w:rPr>
            <w:noProof/>
            <w:webHidden/>
          </w:rPr>
          <w:t>171</w:t>
        </w:r>
        <w:r>
          <w:rPr>
            <w:noProof/>
            <w:webHidden/>
          </w:rPr>
          <w:fldChar w:fldCharType="end"/>
        </w:r>
      </w:hyperlink>
    </w:p>
    <w:p w14:paraId="72FB2189" w14:textId="77777777" w:rsidR="00AE74F4" w:rsidRDefault="00AE74F4">
      <w:pPr>
        <w:pStyle w:val="TOC5"/>
        <w:tabs>
          <w:tab w:val="right" w:leader="dot" w:pos="9350"/>
        </w:tabs>
        <w:rPr>
          <w:rFonts w:eastAsiaTheme="minorEastAsia"/>
          <w:noProof/>
          <w:szCs w:val="22"/>
        </w:rPr>
      </w:pPr>
      <w:hyperlink w:anchor="_Toc256375271" w:history="1">
        <w:r w:rsidRPr="007859DF">
          <w:rPr>
            <w:rStyle w:val="Hyperlink"/>
            <w:rFonts w:eastAsia="Trebuchet MS"/>
            <w:noProof/>
            <w:lang w:bidi="en-US"/>
          </w:rPr>
          <w:t>ParticleExtension</w:t>
        </w:r>
        <w:r>
          <w:rPr>
            <w:noProof/>
            <w:webHidden/>
          </w:rPr>
          <w:tab/>
        </w:r>
        <w:r>
          <w:rPr>
            <w:noProof/>
            <w:webHidden/>
          </w:rPr>
          <w:fldChar w:fldCharType="begin"/>
        </w:r>
        <w:r>
          <w:rPr>
            <w:noProof/>
            <w:webHidden/>
          </w:rPr>
          <w:instrText xml:space="preserve"> PAGEREF _Toc256375271 \h </w:instrText>
        </w:r>
        <w:r>
          <w:rPr>
            <w:noProof/>
            <w:webHidden/>
          </w:rPr>
        </w:r>
        <w:r>
          <w:rPr>
            <w:noProof/>
            <w:webHidden/>
          </w:rPr>
          <w:fldChar w:fldCharType="separate"/>
        </w:r>
        <w:r w:rsidR="00C207BD">
          <w:rPr>
            <w:noProof/>
            <w:webHidden/>
          </w:rPr>
          <w:t>171</w:t>
        </w:r>
        <w:r>
          <w:rPr>
            <w:noProof/>
            <w:webHidden/>
          </w:rPr>
          <w:fldChar w:fldCharType="end"/>
        </w:r>
      </w:hyperlink>
    </w:p>
    <w:p w14:paraId="27428A25" w14:textId="77777777" w:rsidR="00AE74F4" w:rsidRDefault="00AE74F4">
      <w:pPr>
        <w:pStyle w:val="TOC4"/>
        <w:tabs>
          <w:tab w:val="right" w:leader="dot" w:pos="9350"/>
        </w:tabs>
        <w:rPr>
          <w:rFonts w:eastAsiaTheme="minorEastAsia"/>
          <w:noProof/>
          <w:szCs w:val="22"/>
        </w:rPr>
      </w:pPr>
      <w:hyperlink w:anchor="_Toc256375272" w:history="1">
        <w:r w:rsidRPr="007859DF">
          <w:rPr>
            <w:rStyle w:val="Hyperlink"/>
            <w:noProof/>
            <w:lang w:bidi="en-US"/>
          </w:rPr>
          <w:t>Audio Subsystem</w:t>
        </w:r>
        <w:r>
          <w:rPr>
            <w:noProof/>
            <w:webHidden/>
          </w:rPr>
          <w:tab/>
        </w:r>
        <w:r>
          <w:rPr>
            <w:noProof/>
            <w:webHidden/>
          </w:rPr>
          <w:fldChar w:fldCharType="begin"/>
        </w:r>
        <w:r>
          <w:rPr>
            <w:noProof/>
            <w:webHidden/>
          </w:rPr>
          <w:instrText xml:space="preserve"> PAGEREF _Toc256375272 \h </w:instrText>
        </w:r>
        <w:r>
          <w:rPr>
            <w:noProof/>
            <w:webHidden/>
          </w:rPr>
        </w:r>
        <w:r>
          <w:rPr>
            <w:noProof/>
            <w:webHidden/>
          </w:rPr>
          <w:fldChar w:fldCharType="separate"/>
        </w:r>
        <w:r w:rsidR="00C207BD">
          <w:rPr>
            <w:noProof/>
            <w:webHidden/>
          </w:rPr>
          <w:t>173</w:t>
        </w:r>
        <w:r>
          <w:rPr>
            <w:noProof/>
            <w:webHidden/>
          </w:rPr>
          <w:fldChar w:fldCharType="end"/>
        </w:r>
      </w:hyperlink>
    </w:p>
    <w:p w14:paraId="3EBA6D35" w14:textId="77777777" w:rsidR="00AE74F4" w:rsidRDefault="00AE74F4">
      <w:pPr>
        <w:pStyle w:val="TOC5"/>
        <w:tabs>
          <w:tab w:val="right" w:leader="dot" w:pos="9350"/>
        </w:tabs>
        <w:rPr>
          <w:rFonts w:eastAsiaTheme="minorEastAsia"/>
          <w:noProof/>
          <w:szCs w:val="22"/>
        </w:rPr>
      </w:pPr>
      <w:hyperlink w:anchor="_Toc256375273" w:history="1">
        <w:r w:rsidRPr="007859DF">
          <w:rPr>
            <w:rStyle w:val="Hyperlink"/>
            <w:rFonts w:eastAsia="Trebuchet MS"/>
            <w:noProof/>
            <w:lang w:bidi="en-US"/>
          </w:rPr>
          <w:t>AudioManager</w:t>
        </w:r>
        <w:r>
          <w:rPr>
            <w:noProof/>
            <w:webHidden/>
          </w:rPr>
          <w:tab/>
        </w:r>
        <w:r>
          <w:rPr>
            <w:noProof/>
            <w:webHidden/>
          </w:rPr>
          <w:fldChar w:fldCharType="begin"/>
        </w:r>
        <w:r>
          <w:rPr>
            <w:noProof/>
            <w:webHidden/>
          </w:rPr>
          <w:instrText xml:space="preserve"> PAGEREF _Toc256375273 \h </w:instrText>
        </w:r>
        <w:r>
          <w:rPr>
            <w:noProof/>
            <w:webHidden/>
          </w:rPr>
        </w:r>
        <w:r>
          <w:rPr>
            <w:noProof/>
            <w:webHidden/>
          </w:rPr>
          <w:fldChar w:fldCharType="separate"/>
        </w:r>
        <w:r w:rsidR="00C207BD">
          <w:rPr>
            <w:noProof/>
            <w:webHidden/>
          </w:rPr>
          <w:t>174</w:t>
        </w:r>
        <w:r>
          <w:rPr>
            <w:noProof/>
            <w:webHidden/>
          </w:rPr>
          <w:fldChar w:fldCharType="end"/>
        </w:r>
      </w:hyperlink>
    </w:p>
    <w:p w14:paraId="10FC53D6" w14:textId="77777777" w:rsidR="00AE74F4" w:rsidRDefault="00AE74F4">
      <w:pPr>
        <w:pStyle w:val="TOC5"/>
        <w:tabs>
          <w:tab w:val="right" w:leader="dot" w:pos="9350"/>
        </w:tabs>
        <w:rPr>
          <w:rFonts w:eastAsiaTheme="minorEastAsia"/>
          <w:noProof/>
          <w:szCs w:val="22"/>
        </w:rPr>
      </w:pPr>
      <w:hyperlink w:anchor="_Toc256375274" w:history="1">
        <w:r w:rsidRPr="007859DF">
          <w:rPr>
            <w:rStyle w:val="Hyperlink"/>
            <w:rFonts w:eastAsia="Trebuchet MS"/>
            <w:noProof/>
            <w:lang w:bidi="en-US"/>
          </w:rPr>
          <w:t>AudioEmitter</w:t>
        </w:r>
        <w:r>
          <w:rPr>
            <w:noProof/>
            <w:webHidden/>
          </w:rPr>
          <w:tab/>
        </w:r>
        <w:r>
          <w:rPr>
            <w:noProof/>
            <w:webHidden/>
          </w:rPr>
          <w:fldChar w:fldCharType="begin"/>
        </w:r>
        <w:r>
          <w:rPr>
            <w:noProof/>
            <w:webHidden/>
          </w:rPr>
          <w:instrText xml:space="preserve"> PAGEREF _Toc256375274 \h </w:instrText>
        </w:r>
        <w:r>
          <w:rPr>
            <w:noProof/>
            <w:webHidden/>
          </w:rPr>
        </w:r>
        <w:r>
          <w:rPr>
            <w:noProof/>
            <w:webHidden/>
          </w:rPr>
          <w:fldChar w:fldCharType="separate"/>
        </w:r>
        <w:r w:rsidR="00C207BD">
          <w:rPr>
            <w:noProof/>
            <w:webHidden/>
          </w:rPr>
          <w:t>174</w:t>
        </w:r>
        <w:r>
          <w:rPr>
            <w:noProof/>
            <w:webHidden/>
          </w:rPr>
          <w:fldChar w:fldCharType="end"/>
        </w:r>
      </w:hyperlink>
    </w:p>
    <w:p w14:paraId="3B28FA74" w14:textId="77777777" w:rsidR="00AE74F4" w:rsidRDefault="00AE74F4">
      <w:pPr>
        <w:pStyle w:val="TOC5"/>
        <w:tabs>
          <w:tab w:val="right" w:leader="dot" w:pos="9350"/>
        </w:tabs>
        <w:rPr>
          <w:rFonts w:eastAsiaTheme="minorEastAsia"/>
          <w:noProof/>
          <w:szCs w:val="22"/>
        </w:rPr>
      </w:pPr>
      <w:hyperlink w:anchor="_Toc256375275" w:history="1">
        <w:r w:rsidRPr="007859DF">
          <w:rPr>
            <w:rStyle w:val="Hyperlink"/>
            <w:rFonts w:eastAsia="Trebuchet MS"/>
            <w:noProof/>
            <w:lang w:bidi="en-US"/>
          </w:rPr>
          <w:t>AudioListener</w:t>
        </w:r>
        <w:r>
          <w:rPr>
            <w:noProof/>
            <w:webHidden/>
          </w:rPr>
          <w:tab/>
        </w:r>
        <w:r>
          <w:rPr>
            <w:noProof/>
            <w:webHidden/>
          </w:rPr>
          <w:fldChar w:fldCharType="begin"/>
        </w:r>
        <w:r>
          <w:rPr>
            <w:noProof/>
            <w:webHidden/>
          </w:rPr>
          <w:instrText xml:space="preserve"> PAGEREF _Toc256375275 \h </w:instrText>
        </w:r>
        <w:r>
          <w:rPr>
            <w:noProof/>
            <w:webHidden/>
          </w:rPr>
        </w:r>
        <w:r>
          <w:rPr>
            <w:noProof/>
            <w:webHidden/>
          </w:rPr>
          <w:fldChar w:fldCharType="separate"/>
        </w:r>
        <w:r w:rsidR="00C207BD">
          <w:rPr>
            <w:noProof/>
            <w:webHidden/>
          </w:rPr>
          <w:t>175</w:t>
        </w:r>
        <w:r>
          <w:rPr>
            <w:noProof/>
            <w:webHidden/>
          </w:rPr>
          <w:fldChar w:fldCharType="end"/>
        </w:r>
      </w:hyperlink>
    </w:p>
    <w:p w14:paraId="2E1D1972" w14:textId="77777777" w:rsidR="00AE74F4" w:rsidRDefault="00AE74F4">
      <w:pPr>
        <w:pStyle w:val="TOC5"/>
        <w:tabs>
          <w:tab w:val="right" w:leader="dot" w:pos="9350"/>
        </w:tabs>
        <w:rPr>
          <w:rFonts w:eastAsiaTheme="minorEastAsia"/>
          <w:noProof/>
          <w:szCs w:val="22"/>
        </w:rPr>
      </w:pPr>
      <w:hyperlink w:anchor="_Toc256375276" w:history="1">
        <w:r w:rsidRPr="007859DF">
          <w:rPr>
            <w:rStyle w:val="Hyperlink"/>
            <w:rFonts w:eastAsia="Trebuchet MS"/>
            <w:noProof/>
            <w:lang w:bidi="en-US"/>
          </w:rPr>
          <w:t>AdaptiveMusicUpdater</w:t>
        </w:r>
        <w:r>
          <w:rPr>
            <w:noProof/>
            <w:webHidden/>
          </w:rPr>
          <w:tab/>
        </w:r>
        <w:r>
          <w:rPr>
            <w:noProof/>
            <w:webHidden/>
          </w:rPr>
          <w:fldChar w:fldCharType="begin"/>
        </w:r>
        <w:r>
          <w:rPr>
            <w:noProof/>
            <w:webHidden/>
          </w:rPr>
          <w:instrText xml:space="preserve"> PAGEREF _Toc256375276 \h </w:instrText>
        </w:r>
        <w:r>
          <w:rPr>
            <w:noProof/>
            <w:webHidden/>
          </w:rPr>
        </w:r>
        <w:r>
          <w:rPr>
            <w:noProof/>
            <w:webHidden/>
          </w:rPr>
          <w:fldChar w:fldCharType="separate"/>
        </w:r>
        <w:r w:rsidR="00C207BD">
          <w:rPr>
            <w:noProof/>
            <w:webHidden/>
          </w:rPr>
          <w:t>175</w:t>
        </w:r>
        <w:r>
          <w:rPr>
            <w:noProof/>
            <w:webHidden/>
          </w:rPr>
          <w:fldChar w:fldCharType="end"/>
        </w:r>
      </w:hyperlink>
    </w:p>
    <w:p w14:paraId="2D65F412" w14:textId="77777777" w:rsidR="00AE74F4" w:rsidRDefault="00AE74F4">
      <w:pPr>
        <w:pStyle w:val="TOC5"/>
        <w:tabs>
          <w:tab w:val="right" w:leader="dot" w:pos="9350"/>
        </w:tabs>
        <w:rPr>
          <w:rFonts w:eastAsiaTheme="minorEastAsia"/>
          <w:noProof/>
          <w:szCs w:val="22"/>
        </w:rPr>
      </w:pPr>
      <w:hyperlink w:anchor="_Toc256375277" w:history="1">
        <w:r w:rsidRPr="007859DF">
          <w:rPr>
            <w:rStyle w:val="Hyperlink"/>
            <w:rFonts w:eastAsia="Trebuchet MS"/>
            <w:noProof/>
            <w:lang w:bidi="en-US"/>
          </w:rPr>
          <w:t>AdaptiveMusicManager</w:t>
        </w:r>
        <w:r>
          <w:rPr>
            <w:noProof/>
            <w:webHidden/>
          </w:rPr>
          <w:tab/>
        </w:r>
        <w:r>
          <w:rPr>
            <w:noProof/>
            <w:webHidden/>
          </w:rPr>
          <w:fldChar w:fldCharType="begin"/>
        </w:r>
        <w:r>
          <w:rPr>
            <w:noProof/>
            <w:webHidden/>
          </w:rPr>
          <w:instrText xml:space="preserve"> PAGEREF _Toc256375277 \h </w:instrText>
        </w:r>
        <w:r>
          <w:rPr>
            <w:noProof/>
            <w:webHidden/>
          </w:rPr>
        </w:r>
        <w:r>
          <w:rPr>
            <w:noProof/>
            <w:webHidden/>
          </w:rPr>
          <w:fldChar w:fldCharType="separate"/>
        </w:r>
        <w:r w:rsidR="00C207BD">
          <w:rPr>
            <w:noProof/>
            <w:webHidden/>
          </w:rPr>
          <w:t>175</w:t>
        </w:r>
        <w:r>
          <w:rPr>
            <w:noProof/>
            <w:webHidden/>
          </w:rPr>
          <w:fldChar w:fldCharType="end"/>
        </w:r>
      </w:hyperlink>
    </w:p>
    <w:p w14:paraId="3B511F38" w14:textId="77777777" w:rsidR="00AE74F4" w:rsidRDefault="00AE74F4">
      <w:pPr>
        <w:pStyle w:val="TOC5"/>
        <w:tabs>
          <w:tab w:val="right" w:leader="dot" w:pos="9350"/>
        </w:tabs>
        <w:rPr>
          <w:rFonts w:eastAsiaTheme="minorEastAsia"/>
          <w:noProof/>
          <w:szCs w:val="22"/>
        </w:rPr>
      </w:pPr>
      <w:hyperlink w:anchor="_Toc256375278" w:history="1">
        <w:r w:rsidRPr="007859DF">
          <w:rPr>
            <w:rStyle w:val="Hyperlink"/>
            <w:rFonts w:eastAsia="Trebuchet MS"/>
            <w:noProof/>
            <w:lang w:bidi="en-US"/>
          </w:rPr>
          <w:t>AudioExtension</w:t>
        </w:r>
        <w:r>
          <w:rPr>
            <w:noProof/>
            <w:webHidden/>
          </w:rPr>
          <w:tab/>
        </w:r>
        <w:r>
          <w:rPr>
            <w:noProof/>
            <w:webHidden/>
          </w:rPr>
          <w:fldChar w:fldCharType="begin"/>
        </w:r>
        <w:r>
          <w:rPr>
            <w:noProof/>
            <w:webHidden/>
          </w:rPr>
          <w:instrText xml:space="preserve"> PAGEREF _Toc256375278 \h </w:instrText>
        </w:r>
        <w:r>
          <w:rPr>
            <w:noProof/>
            <w:webHidden/>
          </w:rPr>
        </w:r>
        <w:r>
          <w:rPr>
            <w:noProof/>
            <w:webHidden/>
          </w:rPr>
          <w:fldChar w:fldCharType="separate"/>
        </w:r>
        <w:r w:rsidR="00C207BD">
          <w:rPr>
            <w:noProof/>
            <w:webHidden/>
          </w:rPr>
          <w:t>176</w:t>
        </w:r>
        <w:r>
          <w:rPr>
            <w:noProof/>
            <w:webHidden/>
          </w:rPr>
          <w:fldChar w:fldCharType="end"/>
        </w:r>
      </w:hyperlink>
    </w:p>
    <w:p w14:paraId="32278887" w14:textId="77777777" w:rsidR="00AE74F4" w:rsidRDefault="00AE74F4">
      <w:pPr>
        <w:pStyle w:val="TOC4"/>
        <w:tabs>
          <w:tab w:val="right" w:leader="dot" w:pos="9350"/>
        </w:tabs>
        <w:rPr>
          <w:rFonts w:eastAsiaTheme="minorEastAsia"/>
          <w:noProof/>
          <w:szCs w:val="22"/>
        </w:rPr>
      </w:pPr>
      <w:hyperlink w:anchor="_Toc256375279" w:history="1">
        <w:r w:rsidRPr="007859DF">
          <w:rPr>
            <w:rStyle w:val="Hyperlink"/>
            <w:rFonts w:eastAsia="Trebuchet MS"/>
            <w:noProof/>
            <w:lang w:bidi="en-US"/>
          </w:rPr>
          <w:t>GUI Subsystem</w:t>
        </w:r>
        <w:r>
          <w:rPr>
            <w:noProof/>
            <w:webHidden/>
          </w:rPr>
          <w:tab/>
        </w:r>
        <w:r>
          <w:rPr>
            <w:noProof/>
            <w:webHidden/>
          </w:rPr>
          <w:fldChar w:fldCharType="begin"/>
        </w:r>
        <w:r>
          <w:rPr>
            <w:noProof/>
            <w:webHidden/>
          </w:rPr>
          <w:instrText xml:space="preserve"> PAGEREF _Toc256375279 \h </w:instrText>
        </w:r>
        <w:r>
          <w:rPr>
            <w:noProof/>
            <w:webHidden/>
          </w:rPr>
        </w:r>
        <w:r>
          <w:rPr>
            <w:noProof/>
            <w:webHidden/>
          </w:rPr>
          <w:fldChar w:fldCharType="separate"/>
        </w:r>
        <w:r w:rsidR="00C207BD">
          <w:rPr>
            <w:noProof/>
            <w:webHidden/>
          </w:rPr>
          <w:t>176</w:t>
        </w:r>
        <w:r>
          <w:rPr>
            <w:noProof/>
            <w:webHidden/>
          </w:rPr>
          <w:fldChar w:fldCharType="end"/>
        </w:r>
      </w:hyperlink>
    </w:p>
    <w:p w14:paraId="31AD6D13" w14:textId="77777777" w:rsidR="00AE74F4" w:rsidRDefault="00AE74F4">
      <w:pPr>
        <w:pStyle w:val="TOC5"/>
        <w:tabs>
          <w:tab w:val="right" w:leader="dot" w:pos="9350"/>
        </w:tabs>
        <w:rPr>
          <w:rFonts w:eastAsiaTheme="minorEastAsia"/>
          <w:noProof/>
          <w:szCs w:val="22"/>
        </w:rPr>
      </w:pPr>
      <w:hyperlink w:anchor="_Toc256375280" w:history="1">
        <w:r w:rsidRPr="007859DF">
          <w:rPr>
            <w:rStyle w:val="Hyperlink"/>
            <w:rFonts w:eastAsia="Trebuchet MS"/>
            <w:noProof/>
            <w:lang w:bidi="en-US"/>
          </w:rPr>
          <w:t>GUIScreen</w:t>
        </w:r>
        <w:r>
          <w:rPr>
            <w:noProof/>
            <w:webHidden/>
          </w:rPr>
          <w:tab/>
        </w:r>
        <w:r>
          <w:rPr>
            <w:noProof/>
            <w:webHidden/>
          </w:rPr>
          <w:fldChar w:fldCharType="begin"/>
        </w:r>
        <w:r>
          <w:rPr>
            <w:noProof/>
            <w:webHidden/>
          </w:rPr>
          <w:instrText xml:space="preserve"> PAGEREF _Toc256375280 \h </w:instrText>
        </w:r>
        <w:r>
          <w:rPr>
            <w:noProof/>
            <w:webHidden/>
          </w:rPr>
        </w:r>
        <w:r>
          <w:rPr>
            <w:noProof/>
            <w:webHidden/>
          </w:rPr>
          <w:fldChar w:fldCharType="separate"/>
        </w:r>
        <w:r w:rsidR="00C207BD">
          <w:rPr>
            <w:noProof/>
            <w:webHidden/>
          </w:rPr>
          <w:t>176</w:t>
        </w:r>
        <w:r>
          <w:rPr>
            <w:noProof/>
            <w:webHidden/>
          </w:rPr>
          <w:fldChar w:fldCharType="end"/>
        </w:r>
      </w:hyperlink>
    </w:p>
    <w:p w14:paraId="653E370F" w14:textId="77777777" w:rsidR="00AE74F4" w:rsidRDefault="00AE74F4">
      <w:pPr>
        <w:pStyle w:val="TOC5"/>
        <w:tabs>
          <w:tab w:val="right" w:leader="dot" w:pos="9350"/>
        </w:tabs>
        <w:rPr>
          <w:rFonts w:eastAsiaTheme="minorEastAsia"/>
          <w:noProof/>
          <w:szCs w:val="22"/>
        </w:rPr>
      </w:pPr>
      <w:hyperlink w:anchor="_Toc256375281" w:history="1">
        <w:r w:rsidRPr="007859DF">
          <w:rPr>
            <w:rStyle w:val="Hyperlink"/>
            <w:rFonts w:eastAsia="Trebuchet MS"/>
            <w:noProof/>
            <w:lang w:bidi="en-US"/>
          </w:rPr>
          <w:t>NinePatch</w:t>
        </w:r>
        <w:r>
          <w:rPr>
            <w:noProof/>
            <w:webHidden/>
          </w:rPr>
          <w:tab/>
        </w:r>
        <w:r>
          <w:rPr>
            <w:noProof/>
            <w:webHidden/>
          </w:rPr>
          <w:fldChar w:fldCharType="begin"/>
        </w:r>
        <w:r>
          <w:rPr>
            <w:noProof/>
            <w:webHidden/>
          </w:rPr>
          <w:instrText xml:space="preserve"> PAGEREF _Toc256375281 \h </w:instrText>
        </w:r>
        <w:r>
          <w:rPr>
            <w:noProof/>
            <w:webHidden/>
          </w:rPr>
        </w:r>
        <w:r>
          <w:rPr>
            <w:noProof/>
            <w:webHidden/>
          </w:rPr>
          <w:fldChar w:fldCharType="separate"/>
        </w:r>
        <w:r w:rsidR="00C207BD">
          <w:rPr>
            <w:noProof/>
            <w:webHidden/>
          </w:rPr>
          <w:t>177</w:t>
        </w:r>
        <w:r>
          <w:rPr>
            <w:noProof/>
            <w:webHidden/>
          </w:rPr>
          <w:fldChar w:fldCharType="end"/>
        </w:r>
      </w:hyperlink>
    </w:p>
    <w:p w14:paraId="1ED32D64" w14:textId="77777777" w:rsidR="00AE74F4" w:rsidRDefault="00AE74F4">
      <w:pPr>
        <w:pStyle w:val="TOC5"/>
        <w:tabs>
          <w:tab w:val="right" w:leader="dot" w:pos="9350"/>
        </w:tabs>
        <w:rPr>
          <w:rFonts w:eastAsiaTheme="minorEastAsia"/>
          <w:noProof/>
          <w:szCs w:val="22"/>
        </w:rPr>
      </w:pPr>
      <w:hyperlink w:anchor="_Toc256375282" w:history="1">
        <w:r w:rsidRPr="007859DF">
          <w:rPr>
            <w:rStyle w:val="Hyperlink"/>
            <w:rFonts w:eastAsia="Trebuchet MS"/>
            <w:noProof/>
            <w:lang w:bidi="en-US"/>
          </w:rPr>
          <w:t>Font</w:t>
        </w:r>
        <w:r>
          <w:rPr>
            <w:noProof/>
            <w:webHidden/>
          </w:rPr>
          <w:tab/>
        </w:r>
        <w:r>
          <w:rPr>
            <w:noProof/>
            <w:webHidden/>
          </w:rPr>
          <w:fldChar w:fldCharType="begin"/>
        </w:r>
        <w:r>
          <w:rPr>
            <w:noProof/>
            <w:webHidden/>
          </w:rPr>
          <w:instrText xml:space="preserve"> PAGEREF _Toc256375282 \h </w:instrText>
        </w:r>
        <w:r>
          <w:rPr>
            <w:noProof/>
            <w:webHidden/>
          </w:rPr>
        </w:r>
        <w:r>
          <w:rPr>
            <w:noProof/>
            <w:webHidden/>
          </w:rPr>
          <w:fldChar w:fldCharType="separate"/>
        </w:r>
        <w:r w:rsidR="00C207BD">
          <w:rPr>
            <w:noProof/>
            <w:webHidden/>
          </w:rPr>
          <w:t>177</w:t>
        </w:r>
        <w:r>
          <w:rPr>
            <w:noProof/>
            <w:webHidden/>
          </w:rPr>
          <w:fldChar w:fldCharType="end"/>
        </w:r>
      </w:hyperlink>
    </w:p>
    <w:p w14:paraId="2681213B" w14:textId="77777777" w:rsidR="00AE74F4" w:rsidRDefault="00AE74F4">
      <w:pPr>
        <w:pStyle w:val="TOC5"/>
        <w:tabs>
          <w:tab w:val="right" w:leader="dot" w:pos="9350"/>
        </w:tabs>
        <w:rPr>
          <w:rFonts w:eastAsiaTheme="minorEastAsia"/>
          <w:noProof/>
          <w:szCs w:val="22"/>
        </w:rPr>
      </w:pPr>
      <w:hyperlink w:anchor="_Toc256375283" w:history="1">
        <w:r w:rsidRPr="007859DF">
          <w:rPr>
            <w:rStyle w:val="Hyperlink"/>
            <w:rFonts w:eastAsia="Trebuchet MS"/>
            <w:noProof/>
            <w:lang w:bidi="en-US"/>
          </w:rPr>
          <w:t>Control</w:t>
        </w:r>
        <w:r>
          <w:rPr>
            <w:noProof/>
            <w:webHidden/>
          </w:rPr>
          <w:tab/>
        </w:r>
        <w:r>
          <w:rPr>
            <w:noProof/>
            <w:webHidden/>
          </w:rPr>
          <w:fldChar w:fldCharType="begin"/>
        </w:r>
        <w:r>
          <w:rPr>
            <w:noProof/>
            <w:webHidden/>
          </w:rPr>
          <w:instrText xml:space="preserve"> PAGEREF _Toc256375283 \h </w:instrText>
        </w:r>
        <w:r>
          <w:rPr>
            <w:noProof/>
            <w:webHidden/>
          </w:rPr>
        </w:r>
        <w:r>
          <w:rPr>
            <w:noProof/>
            <w:webHidden/>
          </w:rPr>
          <w:fldChar w:fldCharType="separate"/>
        </w:r>
        <w:r w:rsidR="00C207BD">
          <w:rPr>
            <w:noProof/>
            <w:webHidden/>
          </w:rPr>
          <w:t>178</w:t>
        </w:r>
        <w:r>
          <w:rPr>
            <w:noProof/>
            <w:webHidden/>
          </w:rPr>
          <w:fldChar w:fldCharType="end"/>
        </w:r>
      </w:hyperlink>
    </w:p>
    <w:p w14:paraId="42E4AE59" w14:textId="77777777" w:rsidR="00AE74F4" w:rsidRDefault="00AE74F4">
      <w:pPr>
        <w:pStyle w:val="TOC5"/>
        <w:tabs>
          <w:tab w:val="right" w:leader="dot" w:pos="9350"/>
        </w:tabs>
        <w:rPr>
          <w:rFonts w:eastAsiaTheme="minorEastAsia"/>
          <w:noProof/>
          <w:szCs w:val="22"/>
        </w:rPr>
      </w:pPr>
      <w:hyperlink w:anchor="_Toc256375284" w:history="1">
        <w:r w:rsidRPr="007859DF">
          <w:rPr>
            <w:rStyle w:val="Hyperlink"/>
            <w:rFonts w:eastAsia="Trebuchet MS"/>
            <w:noProof/>
            <w:lang w:bidi="en-US"/>
          </w:rPr>
          <w:t>Panel</w:t>
        </w:r>
        <w:r>
          <w:rPr>
            <w:noProof/>
            <w:webHidden/>
          </w:rPr>
          <w:tab/>
        </w:r>
        <w:r>
          <w:rPr>
            <w:noProof/>
            <w:webHidden/>
          </w:rPr>
          <w:fldChar w:fldCharType="begin"/>
        </w:r>
        <w:r>
          <w:rPr>
            <w:noProof/>
            <w:webHidden/>
          </w:rPr>
          <w:instrText xml:space="preserve"> PAGEREF _Toc256375284 \h </w:instrText>
        </w:r>
        <w:r>
          <w:rPr>
            <w:noProof/>
            <w:webHidden/>
          </w:rPr>
        </w:r>
        <w:r>
          <w:rPr>
            <w:noProof/>
            <w:webHidden/>
          </w:rPr>
          <w:fldChar w:fldCharType="separate"/>
        </w:r>
        <w:r w:rsidR="00C207BD">
          <w:rPr>
            <w:noProof/>
            <w:webHidden/>
          </w:rPr>
          <w:t>178</w:t>
        </w:r>
        <w:r>
          <w:rPr>
            <w:noProof/>
            <w:webHidden/>
          </w:rPr>
          <w:fldChar w:fldCharType="end"/>
        </w:r>
      </w:hyperlink>
    </w:p>
    <w:p w14:paraId="5A0164F9" w14:textId="77777777" w:rsidR="00AE74F4" w:rsidRDefault="00AE74F4">
      <w:pPr>
        <w:pStyle w:val="TOC5"/>
        <w:tabs>
          <w:tab w:val="right" w:leader="dot" w:pos="9350"/>
        </w:tabs>
        <w:rPr>
          <w:rFonts w:eastAsiaTheme="minorEastAsia"/>
          <w:noProof/>
          <w:szCs w:val="22"/>
        </w:rPr>
      </w:pPr>
      <w:hyperlink w:anchor="_Toc256375285" w:history="1">
        <w:r w:rsidRPr="007859DF">
          <w:rPr>
            <w:rStyle w:val="Hyperlink"/>
            <w:rFonts w:eastAsia="Trebuchet MS"/>
            <w:noProof/>
            <w:lang w:bidi="en-US"/>
          </w:rPr>
          <w:t>Label</w:t>
        </w:r>
        <w:r>
          <w:rPr>
            <w:noProof/>
            <w:webHidden/>
          </w:rPr>
          <w:tab/>
        </w:r>
        <w:r>
          <w:rPr>
            <w:noProof/>
            <w:webHidden/>
          </w:rPr>
          <w:fldChar w:fldCharType="begin"/>
        </w:r>
        <w:r>
          <w:rPr>
            <w:noProof/>
            <w:webHidden/>
          </w:rPr>
          <w:instrText xml:space="preserve"> PAGEREF _Toc256375285 \h </w:instrText>
        </w:r>
        <w:r>
          <w:rPr>
            <w:noProof/>
            <w:webHidden/>
          </w:rPr>
        </w:r>
        <w:r>
          <w:rPr>
            <w:noProof/>
            <w:webHidden/>
          </w:rPr>
          <w:fldChar w:fldCharType="separate"/>
        </w:r>
        <w:r w:rsidR="00C207BD">
          <w:rPr>
            <w:noProof/>
            <w:webHidden/>
          </w:rPr>
          <w:t>179</w:t>
        </w:r>
        <w:r>
          <w:rPr>
            <w:noProof/>
            <w:webHidden/>
          </w:rPr>
          <w:fldChar w:fldCharType="end"/>
        </w:r>
      </w:hyperlink>
    </w:p>
    <w:p w14:paraId="028B79BB" w14:textId="77777777" w:rsidR="00AE74F4" w:rsidRDefault="00AE74F4">
      <w:pPr>
        <w:pStyle w:val="TOC5"/>
        <w:tabs>
          <w:tab w:val="right" w:leader="dot" w:pos="9350"/>
        </w:tabs>
        <w:rPr>
          <w:rFonts w:eastAsiaTheme="minorEastAsia"/>
          <w:noProof/>
          <w:szCs w:val="22"/>
        </w:rPr>
      </w:pPr>
      <w:hyperlink w:anchor="_Toc256375286" w:history="1">
        <w:r w:rsidRPr="007859DF">
          <w:rPr>
            <w:rStyle w:val="Hyperlink"/>
            <w:rFonts w:eastAsia="Trebuchet MS"/>
            <w:noProof/>
            <w:lang w:bidi="en-US"/>
          </w:rPr>
          <w:t>Button</w:t>
        </w:r>
        <w:r>
          <w:rPr>
            <w:noProof/>
            <w:webHidden/>
          </w:rPr>
          <w:tab/>
        </w:r>
        <w:r>
          <w:rPr>
            <w:noProof/>
            <w:webHidden/>
          </w:rPr>
          <w:fldChar w:fldCharType="begin"/>
        </w:r>
        <w:r>
          <w:rPr>
            <w:noProof/>
            <w:webHidden/>
          </w:rPr>
          <w:instrText xml:space="preserve"> PAGEREF _Toc256375286 \h </w:instrText>
        </w:r>
        <w:r>
          <w:rPr>
            <w:noProof/>
            <w:webHidden/>
          </w:rPr>
        </w:r>
        <w:r>
          <w:rPr>
            <w:noProof/>
            <w:webHidden/>
          </w:rPr>
          <w:fldChar w:fldCharType="separate"/>
        </w:r>
        <w:r w:rsidR="00C207BD">
          <w:rPr>
            <w:noProof/>
            <w:webHidden/>
          </w:rPr>
          <w:t>179</w:t>
        </w:r>
        <w:r>
          <w:rPr>
            <w:noProof/>
            <w:webHidden/>
          </w:rPr>
          <w:fldChar w:fldCharType="end"/>
        </w:r>
      </w:hyperlink>
    </w:p>
    <w:p w14:paraId="3BC9A32C" w14:textId="77777777" w:rsidR="00AE74F4" w:rsidRDefault="00AE74F4">
      <w:pPr>
        <w:pStyle w:val="TOC5"/>
        <w:tabs>
          <w:tab w:val="right" w:leader="dot" w:pos="9350"/>
        </w:tabs>
        <w:rPr>
          <w:rFonts w:eastAsiaTheme="minorEastAsia"/>
          <w:noProof/>
          <w:szCs w:val="22"/>
        </w:rPr>
      </w:pPr>
      <w:hyperlink w:anchor="_Toc256375287" w:history="1">
        <w:r w:rsidRPr="007859DF">
          <w:rPr>
            <w:rStyle w:val="Hyperlink"/>
            <w:rFonts w:eastAsia="Trebuchet MS"/>
            <w:noProof/>
            <w:lang w:bidi="en-US"/>
          </w:rPr>
          <w:t>Textbox</w:t>
        </w:r>
        <w:r>
          <w:rPr>
            <w:noProof/>
            <w:webHidden/>
          </w:rPr>
          <w:tab/>
        </w:r>
        <w:r>
          <w:rPr>
            <w:noProof/>
            <w:webHidden/>
          </w:rPr>
          <w:fldChar w:fldCharType="begin"/>
        </w:r>
        <w:r>
          <w:rPr>
            <w:noProof/>
            <w:webHidden/>
          </w:rPr>
          <w:instrText xml:space="preserve"> PAGEREF _Toc256375287 \h </w:instrText>
        </w:r>
        <w:r>
          <w:rPr>
            <w:noProof/>
            <w:webHidden/>
          </w:rPr>
        </w:r>
        <w:r>
          <w:rPr>
            <w:noProof/>
            <w:webHidden/>
          </w:rPr>
          <w:fldChar w:fldCharType="separate"/>
        </w:r>
        <w:r w:rsidR="00C207BD">
          <w:rPr>
            <w:noProof/>
            <w:webHidden/>
          </w:rPr>
          <w:t>179</w:t>
        </w:r>
        <w:r>
          <w:rPr>
            <w:noProof/>
            <w:webHidden/>
          </w:rPr>
          <w:fldChar w:fldCharType="end"/>
        </w:r>
      </w:hyperlink>
    </w:p>
    <w:p w14:paraId="41859738" w14:textId="77777777" w:rsidR="00AE74F4" w:rsidRDefault="00AE74F4">
      <w:pPr>
        <w:pStyle w:val="TOC5"/>
        <w:tabs>
          <w:tab w:val="right" w:leader="dot" w:pos="9350"/>
        </w:tabs>
        <w:rPr>
          <w:rFonts w:eastAsiaTheme="minorEastAsia"/>
          <w:noProof/>
          <w:szCs w:val="22"/>
        </w:rPr>
      </w:pPr>
      <w:hyperlink w:anchor="_Toc256375288" w:history="1">
        <w:r w:rsidRPr="007859DF">
          <w:rPr>
            <w:rStyle w:val="Hyperlink"/>
            <w:rFonts w:eastAsia="Trebuchet MS"/>
            <w:noProof/>
            <w:lang w:bidi="en-US"/>
          </w:rPr>
          <w:t>Render2DExtension</w:t>
        </w:r>
        <w:r>
          <w:rPr>
            <w:noProof/>
            <w:webHidden/>
          </w:rPr>
          <w:tab/>
        </w:r>
        <w:r>
          <w:rPr>
            <w:noProof/>
            <w:webHidden/>
          </w:rPr>
          <w:fldChar w:fldCharType="begin"/>
        </w:r>
        <w:r>
          <w:rPr>
            <w:noProof/>
            <w:webHidden/>
          </w:rPr>
          <w:instrText xml:space="preserve"> PAGEREF _Toc256375288 \h </w:instrText>
        </w:r>
        <w:r>
          <w:rPr>
            <w:noProof/>
            <w:webHidden/>
          </w:rPr>
        </w:r>
        <w:r>
          <w:rPr>
            <w:noProof/>
            <w:webHidden/>
          </w:rPr>
          <w:fldChar w:fldCharType="separate"/>
        </w:r>
        <w:r w:rsidR="00C207BD">
          <w:rPr>
            <w:noProof/>
            <w:webHidden/>
          </w:rPr>
          <w:t>180</w:t>
        </w:r>
        <w:r>
          <w:rPr>
            <w:noProof/>
            <w:webHidden/>
          </w:rPr>
          <w:fldChar w:fldCharType="end"/>
        </w:r>
      </w:hyperlink>
    </w:p>
    <w:p w14:paraId="3D070DB8" w14:textId="77777777" w:rsidR="00AE74F4" w:rsidRDefault="00AE74F4">
      <w:pPr>
        <w:pStyle w:val="TOC5"/>
        <w:tabs>
          <w:tab w:val="right" w:leader="dot" w:pos="9350"/>
        </w:tabs>
        <w:rPr>
          <w:rFonts w:eastAsiaTheme="minorEastAsia"/>
          <w:noProof/>
          <w:szCs w:val="22"/>
        </w:rPr>
      </w:pPr>
      <w:hyperlink w:anchor="_Toc256375289" w:history="1">
        <w:r w:rsidRPr="007859DF">
          <w:rPr>
            <w:rStyle w:val="Hyperlink"/>
            <w:rFonts w:eastAsia="Trebuchet MS"/>
            <w:noProof/>
            <w:lang w:bidi="en-US"/>
          </w:rPr>
          <w:t>Content Subsystem</w:t>
        </w:r>
        <w:r>
          <w:rPr>
            <w:noProof/>
            <w:webHidden/>
          </w:rPr>
          <w:tab/>
        </w:r>
        <w:r>
          <w:rPr>
            <w:noProof/>
            <w:webHidden/>
          </w:rPr>
          <w:fldChar w:fldCharType="begin"/>
        </w:r>
        <w:r>
          <w:rPr>
            <w:noProof/>
            <w:webHidden/>
          </w:rPr>
          <w:instrText xml:space="preserve"> PAGEREF _Toc256375289 \h </w:instrText>
        </w:r>
        <w:r>
          <w:rPr>
            <w:noProof/>
            <w:webHidden/>
          </w:rPr>
        </w:r>
        <w:r>
          <w:rPr>
            <w:noProof/>
            <w:webHidden/>
          </w:rPr>
          <w:fldChar w:fldCharType="separate"/>
        </w:r>
        <w:r w:rsidR="00C207BD">
          <w:rPr>
            <w:noProof/>
            <w:webHidden/>
          </w:rPr>
          <w:t>180</w:t>
        </w:r>
        <w:r>
          <w:rPr>
            <w:noProof/>
            <w:webHidden/>
          </w:rPr>
          <w:fldChar w:fldCharType="end"/>
        </w:r>
      </w:hyperlink>
    </w:p>
    <w:p w14:paraId="52A62588" w14:textId="77777777" w:rsidR="00AE74F4" w:rsidRDefault="00AE74F4">
      <w:pPr>
        <w:pStyle w:val="TOC5"/>
        <w:tabs>
          <w:tab w:val="right" w:leader="dot" w:pos="9350"/>
        </w:tabs>
        <w:rPr>
          <w:rFonts w:eastAsiaTheme="minorEastAsia"/>
          <w:noProof/>
          <w:szCs w:val="22"/>
        </w:rPr>
      </w:pPr>
      <w:hyperlink w:anchor="_Toc256375290" w:history="1">
        <w:r w:rsidRPr="007859DF">
          <w:rPr>
            <w:rStyle w:val="Hyperlink"/>
            <w:rFonts w:eastAsia="Trebuchet MS"/>
            <w:noProof/>
            <w:lang w:bidi="en-US"/>
          </w:rPr>
          <w:t>ModelLoader</w:t>
        </w:r>
        <w:r>
          <w:rPr>
            <w:noProof/>
            <w:webHidden/>
          </w:rPr>
          <w:tab/>
        </w:r>
        <w:r>
          <w:rPr>
            <w:noProof/>
            <w:webHidden/>
          </w:rPr>
          <w:fldChar w:fldCharType="begin"/>
        </w:r>
        <w:r>
          <w:rPr>
            <w:noProof/>
            <w:webHidden/>
          </w:rPr>
          <w:instrText xml:space="preserve"> PAGEREF _Toc256375290 \h </w:instrText>
        </w:r>
        <w:r>
          <w:rPr>
            <w:noProof/>
            <w:webHidden/>
          </w:rPr>
        </w:r>
        <w:r>
          <w:rPr>
            <w:noProof/>
            <w:webHidden/>
          </w:rPr>
          <w:fldChar w:fldCharType="separate"/>
        </w:r>
        <w:r w:rsidR="00C207BD">
          <w:rPr>
            <w:noProof/>
            <w:webHidden/>
          </w:rPr>
          <w:t>180</w:t>
        </w:r>
        <w:r>
          <w:rPr>
            <w:noProof/>
            <w:webHidden/>
          </w:rPr>
          <w:fldChar w:fldCharType="end"/>
        </w:r>
      </w:hyperlink>
    </w:p>
    <w:p w14:paraId="4AFABC81" w14:textId="77777777" w:rsidR="00AE74F4" w:rsidRDefault="00AE74F4">
      <w:pPr>
        <w:pStyle w:val="TOC5"/>
        <w:tabs>
          <w:tab w:val="right" w:leader="dot" w:pos="9350"/>
        </w:tabs>
        <w:rPr>
          <w:rFonts w:eastAsiaTheme="minorEastAsia"/>
          <w:noProof/>
          <w:szCs w:val="22"/>
        </w:rPr>
      </w:pPr>
      <w:hyperlink w:anchor="_Toc256375291" w:history="1">
        <w:r w:rsidRPr="007859DF">
          <w:rPr>
            <w:rStyle w:val="Hyperlink"/>
            <w:noProof/>
            <w:lang w:bidi="en-US"/>
          </w:rPr>
          <w:t>ObjectModelLoader</w:t>
        </w:r>
        <w:r>
          <w:rPr>
            <w:noProof/>
            <w:webHidden/>
          </w:rPr>
          <w:tab/>
        </w:r>
        <w:r>
          <w:rPr>
            <w:noProof/>
            <w:webHidden/>
          </w:rPr>
          <w:fldChar w:fldCharType="begin"/>
        </w:r>
        <w:r>
          <w:rPr>
            <w:noProof/>
            <w:webHidden/>
          </w:rPr>
          <w:instrText xml:space="preserve"> PAGEREF _Toc256375291 \h </w:instrText>
        </w:r>
        <w:r>
          <w:rPr>
            <w:noProof/>
            <w:webHidden/>
          </w:rPr>
        </w:r>
        <w:r>
          <w:rPr>
            <w:noProof/>
            <w:webHidden/>
          </w:rPr>
          <w:fldChar w:fldCharType="separate"/>
        </w:r>
        <w:r w:rsidR="00C207BD">
          <w:rPr>
            <w:noProof/>
            <w:webHidden/>
          </w:rPr>
          <w:t>181</w:t>
        </w:r>
        <w:r>
          <w:rPr>
            <w:noProof/>
            <w:webHidden/>
          </w:rPr>
          <w:fldChar w:fldCharType="end"/>
        </w:r>
      </w:hyperlink>
    </w:p>
    <w:p w14:paraId="101E8280" w14:textId="77777777" w:rsidR="00AE74F4" w:rsidRDefault="00AE74F4">
      <w:pPr>
        <w:pStyle w:val="TOC2"/>
        <w:tabs>
          <w:tab w:val="right" w:leader="dot" w:pos="9350"/>
        </w:tabs>
        <w:rPr>
          <w:noProof/>
          <w:lang w:bidi="ar-SA"/>
        </w:rPr>
      </w:pPr>
      <w:hyperlink w:anchor="_Toc256375292" w:history="1">
        <w:r w:rsidRPr="007859DF">
          <w:rPr>
            <w:rStyle w:val="Hyperlink"/>
            <w:noProof/>
          </w:rPr>
          <w:t>Game</w:t>
        </w:r>
        <w:r>
          <w:rPr>
            <w:noProof/>
            <w:webHidden/>
          </w:rPr>
          <w:tab/>
        </w:r>
        <w:r>
          <w:rPr>
            <w:noProof/>
            <w:webHidden/>
          </w:rPr>
          <w:fldChar w:fldCharType="begin"/>
        </w:r>
        <w:r>
          <w:rPr>
            <w:noProof/>
            <w:webHidden/>
          </w:rPr>
          <w:instrText xml:space="preserve"> PAGEREF _Toc256375292 \h </w:instrText>
        </w:r>
        <w:r>
          <w:rPr>
            <w:noProof/>
            <w:webHidden/>
          </w:rPr>
        </w:r>
        <w:r>
          <w:rPr>
            <w:noProof/>
            <w:webHidden/>
          </w:rPr>
          <w:fldChar w:fldCharType="separate"/>
        </w:r>
        <w:r w:rsidR="00C207BD">
          <w:rPr>
            <w:noProof/>
            <w:webHidden/>
          </w:rPr>
          <w:t>181</w:t>
        </w:r>
        <w:r>
          <w:rPr>
            <w:noProof/>
            <w:webHidden/>
          </w:rPr>
          <w:fldChar w:fldCharType="end"/>
        </w:r>
      </w:hyperlink>
    </w:p>
    <w:p w14:paraId="7D810F9C" w14:textId="77777777" w:rsidR="00AE74F4" w:rsidRDefault="00AE74F4">
      <w:pPr>
        <w:pStyle w:val="TOC3"/>
        <w:tabs>
          <w:tab w:val="right" w:leader="dot" w:pos="9350"/>
        </w:tabs>
        <w:rPr>
          <w:noProof/>
          <w:lang w:bidi="ar-SA"/>
        </w:rPr>
      </w:pPr>
      <w:hyperlink w:anchor="_Toc256375293" w:history="1">
        <w:r w:rsidRPr="007859DF">
          <w:rPr>
            <w:rStyle w:val="Hyperlink"/>
            <w:noProof/>
          </w:rPr>
          <w:t>Components</w:t>
        </w:r>
        <w:r>
          <w:rPr>
            <w:noProof/>
            <w:webHidden/>
          </w:rPr>
          <w:tab/>
        </w:r>
        <w:r>
          <w:rPr>
            <w:noProof/>
            <w:webHidden/>
          </w:rPr>
          <w:fldChar w:fldCharType="begin"/>
        </w:r>
        <w:r>
          <w:rPr>
            <w:noProof/>
            <w:webHidden/>
          </w:rPr>
          <w:instrText xml:space="preserve"> PAGEREF _Toc256375293 \h </w:instrText>
        </w:r>
        <w:r>
          <w:rPr>
            <w:noProof/>
            <w:webHidden/>
          </w:rPr>
        </w:r>
        <w:r>
          <w:rPr>
            <w:noProof/>
            <w:webHidden/>
          </w:rPr>
          <w:fldChar w:fldCharType="separate"/>
        </w:r>
        <w:r w:rsidR="00C207BD">
          <w:rPr>
            <w:noProof/>
            <w:webHidden/>
          </w:rPr>
          <w:t>181</w:t>
        </w:r>
        <w:r>
          <w:rPr>
            <w:noProof/>
            <w:webHidden/>
          </w:rPr>
          <w:fldChar w:fldCharType="end"/>
        </w:r>
      </w:hyperlink>
    </w:p>
    <w:p w14:paraId="5B40CCD4" w14:textId="77777777" w:rsidR="00AE74F4" w:rsidRDefault="00AE74F4">
      <w:pPr>
        <w:pStyle w:val="TOC4"/>
        <w:tabs>
          <w:tab w:val="right" w:leader="dot" w:pos="9350"/>
        </w:tabs>
        <w:rPr>
          <w:rFonts w:eastAsiaTheme="minorEastAsia"/>
          <w:noProof/>
          <w:szCs w:val="22"/>
        </w:rPr>
      </w:pPr>
      <w:hyperlink w:anchor="_Toc256375294" w:history="1">
        <w:r w:rsidRPr="007859DF">
          <w:rPr>
            <w:rStyle w:val="Hyperlink"/>
            <w:rFonts w:eastAsia="Trebuchet MS"/>
            <w:noProof/>
            <w:lang w:bidi="en-US"/>
          </w:rPr>
          <w:t>ResourceManager</w:t>
        </w:r>
        <w:r>
          <w:rPr>
            <w:noProof/>
            <w:webHidden/>
          </w:rPr>
          <w:tab/>
        </w:r>
        <w:r>
          <w:rPr>
            <w:noProof/>
            <w:webHidden/>
          </w:rPr>
          <w:fldChar w:fldCharType="begin"/>
        </w:r>
        <w:r>
          <w:rPr>
            <w:noProof/>
            <w:webHidden/>
          </w:rPr>
          <w:instrText xml:space="preserve"> PAGEREF _Toc256375294 \h </w:instrText>
        </w:r>
        <w:r>
          <w:rPr>
            <w:noProof/>
            <w:webHidden/>
          </w:rPr>
        </w:r>
        <w:r>
          <w:rPr>
            <w:noProof/>
            <w:webHidden/>
          </w:rPr>
          <w:fldChar w:fldCharType="separate"/>
        </w:r>
        <w:r w:rsidR="00C207BD">
          <w:rPr>
            <w:noProof/>
            <w:webHidden/>
          </w:rPr>
          <w:t>181</w:t>
        </w:r>
        <w:r>
          <w:rPr>
            <w:noProof/>
            <w:webHidden/>
          </w:rPr>
          <w:fldChar w:fldCharType="end"/>
        </w:r>
      </w:hyperlink>
    </w:p>
    <w:p w14:paraId="5FFED647" w14:textId="77777777" w:rsidR="00AE74F4" w:rsidRDefault="00AE74F4">
      <w:pPr>
        <w:pStyle w:val="TOC4"/>
        <w:tabs>
          <w:tab w:val="right" w:leader="dot" w:pos="9350"/>
        </w:tabs>
        <w:rPr>
          <w:rFonts w:eastAsiaTheme="minorEastAsia"/>
          <w:noProof/>
          <w:szCs w:val="22"/>
        </w:rPr>
      </w:pPr>
      <w:hyperlink w:anchor="_Toc256375295" w:history="1">
        <w:r w:rsidRPr="007859DF">
          <w:rPr>
            <w:rStyle w:val="Hyperlink"/>
            <w:rFonts w:eastAsia="Trebuchet MS"/>
            <w:noProof/>
            <w:lang w:bidi="en-US"/>
          </w:rPr>
          <w:t>GameManager</w:t>
        </w:r>
        <w:r>
          <w:rPr>
            <w:noProof/>
            <w:webHidden/>
          </w:rPr>
          <w:tab/>
        </w:r>
        <w:r>
          <w:rPr>
            <w:noProof/>
            <w:webHidden/>
          </w:rPr>
          <w:fldChar w:fldCharType="begin"/>
        </w:r>
        <w:r>
          <w:rPr>
            <w:noProof/>
            <w:webHidden/>
          </w:rPr>
          <w:instrText xml:space="preserve"> PAGEREF _Toc256375295 \h </w:instrText>
        </w:r>
        <w:r>
          <w:rPr>
            <w:noProof/>
            <w:webHidden/>
          </w:rPr>
        </w:r>
        <w:r>
          <w:rPr>
            <w:noProof/>
            <w:webHidden/>
          </w:rPr>
          <w:fldChar w:fldCharType="separate"/>
        </w:r>
        <w:r w:rsidR="00C207BD">
          <w:rPr>
            <w:noProof/>
            <w:webHidden/>
          </w:rPr>
          <w:t>182</w:t>
        </w:r>
        <w:r>
          <w:rPr>
            <w:noProof/>
            <w:webHidden/>
          </w:rPr>
          <w:fldChar w:fldCharType="end"/>
        </w:r>
      </w:hyperlink>
    </w:p>
    <w:p w14:paraId="4E6F45E6" w14:textId="77777777" w:rsidR="00AE74F4" w:rsidRDefault="00AE74F4">
      <w:pPr>
        <w:pStyle w:val="TOC4"/>
        <w:tabs>
          <w:tab w:val="right" w:leader="dot" w:pos="9350"/>
        </w:tabs>
        <w:rPr>
          <w:rFonts w:eastAsiaTheme="minorEastAsia"/>
          <w:noProof/>
          <w:szCs w:val="22"/>
        </w:rPr>
      </w:pPr>
      <w:hyperlink w:anchor="_Toc256375296" w:history="1">
        <w:r w:rsidRPr="007859DF">
          <w:rPr>
            <w:rStyle w:val="Hyperlink"/>
            <w:rFonts w:eastAsia="Trebuchet MS"/>
            <w:noProof/>
            <w:lang w:bidi="en-US"/>
          </w:rPr>
          <w:t>FirstPersonCamera</w:t>
        </w:r>
        <w:r>
          <w:rPr>
            <w:noProof/>
            <w:webHidden/>
          </w:rPr>
          <w:tab/>
        </w:r>
        <w:r>
          <w:rPr>
            <w:noProof/>
            <w:webHidden/>
          </w:rPr>
          <w:fldChar w:fldCharType="begin"/>
        </w:r>
        <w:r>
          <w:rPr>
            <w:noProof/>
            <w:webHidden/>
          </w:rPr>
          <w:instrText xml:space="preserve"> PAGEREF _Toc256375296 \h </w:instrText>
        </w:r>
        <w:r>
          <w:rPr>
            <w:noProof/>
            <w:webHidden/>
          </w:rPr>
        </w:r>
        <w:r>
          <w:rPr>
            <w:noProof/>
            <w:webHidden/>
          </w:rPr>
          <w:fldChar w:fldCharType="separate"/>
        </w:r>
        <w:r w:rsidR="00C207BD">
          <w:rPr>
            <w:noProof/>
            <w:webHidden/>
          </w:rPr>
          <w:t>183</w:t>
        </w:r>
        <w:r>
          <w:rPr>
            <w:noProof/>
            <w:webHidden/>
          </w:rPr>
          <w:fldChar w:fldCharType="end"/>
        </w:r>
      </w:hyperlink>
    </w:p>
    <w:p w14:paraId="1DD955CF" w14:textId="77777777" w:rsidR="00AE74F4" w:rsidRDefault="00AE74F4">
      <w:pPr>
        <w:pStyle w:val="TOC4"/>
        <w:tabs>
          <w:tab w:val="right" w:leader="dot" w:pos="9350"/>
        </w:tabs>
        <w:rPr>
          <w:rFonts w:eastAsiaTheme="minorEastAsia"/>
          <w:noProof/>
          <w:szCs w:val="22"/>
        </w:rPr>
      </w:pPr>
      <w:hyperlink w:anchor="_Toc256375297" w:history="1">
        <w:r w:rsidRPr="007859DF">
          <w:rPr>
            <w:rStyle w:val="Hyperlink"/>
            <w:rFonts w:eastAsia="Trebuchet MS"/>
            <w:noProof/>
            <w:lang w:bidi="en-US"/>
          </w:rPr>
          <w:t>ModifierEffect</w:t>
        </w:r>
        <w:r>
          <w:rPr>
            <w:noProof/>
            <w:webHidden/>
          </w:rPr>
          <w:tab/>
        </w:r>
        <w:r>
          <w:rPr>
            <w:noProof/>
            <w:webHidden/>
          </w:rPr>
          <w:fldChar w:fldCharType="begin"/>
        </w:r>
        <w:r>
          <w:rPr>
            <w:noProof/>
            <w:webHidden/>
          </w:rPr>
          <w:instrText xml:space="preserve"> PAGEREF _Toc256375297 \h </w:instrText>
        </w:r>
        <w:r>
          <w:rPr>
            <w:noProof/>
            <w:webHidden/>
          </w:rPr>
        </w:r>
        <w:r>
          <w:rPr>
            <w:noProof/>
            <w:webHidden/>
          </w:rPr>
          <w:fldChar w:fldCharType="separate"/>
        </w:r>
        <w:r w:rsidR="00C207BD">
          <w:rPr>
            <w:noProof/>
            <w:webHidden/>
          </w:rPr>
          <w:t>184</w:t>
        </w:r>
        <w:r>
          <w:rPr>
            <w:noProof/>
            <w:webHidden/>
          </w:rPr>
          <w:fldChar w:fldCharType="end"/>
        </w:r>
      </w:hyperlink>
    </w:p>
    <w:p w14:paraId="35BDA417" w14:textId="77777777" w:rsidR="00AE74F4" w:rsidRDefault="00AE74F4">
      <w:pPr>
        <w:pStyle w:val="TOC3"/>
        <w:tabs>
          <w:tab w:val="right" w:leader="dot" w:pos="9350"/>
        </w:tabs>
        <w:rPr>
          <w:noProof/>
          <w:lang w:bidi="ar-SA"/>
        </w:rPr>
      </w:pPr>
      <w:hyperlink w:anchor="_Toc256375298" w:history="1">
        <w:r w:rsidRPr="007859DF">
          <w:rPr>
            <w:rStyle w:val="Hyperlink"/>
            <w:rFonts w:eastAsia="Trebuchet MS"/>
            <w:noProof/>
          </w:rPr>
          <w:t>Game Objects</w:t>
        </w:r>
        <w:r>
          <w:rPr>
            <w:noProof/>
            <w:webHidden/>
          </w:rPr>
          <w:tab/>
        </w:r>
        <w:r>
          <w:rPr>
            <w:noProof/>
            <w:webHidden/>
          </w:rPr>
          <w:fldChar w:fldCharType="begin"/>
        </w:r>
        <w:r>
          <w:rPr>
            <w:noProof/>
            <w:webHidden/>
          </w:rPr>
          <w:instrText xml:space="preserve"> PAGEREF _Toc256375298 \h </w:instrText>
        </w:r>
        <w:r>
          <w:rPr>
            <w:noProof/>
            <w:webHidden/>
          </w:rPr>
        </w:r>
        <w:r>
          <w:rPr>
            <w:noProof/>
            <w:webHidden/>
          </w:rPr>
          <w:fldChar w:fldCharType="separate"/>
        </w:r>
        <w:r w:rsidR="00C207BD">
          <w:rPr>
            <w:noProof/>
            <w:webHidden/>
          </w:rPr>
          <w:t>184</w:t>
        </w:r>
        <w:r>
          <w:rPr>
            <w:noProof/>
            <w:webHidden/>
          </w:rPr>
          <w:fldChar w:fldCharType="end"/>
        </w:r>
      </w:hyperlink>
    </w:p>
    <w:p w14:paraId="474CE18B" w14:textId="77777777" w:rsidR="00AE74F4" w:rsidRDefault="00AE74F4">
      <w:pPr>
        <w:pStyle w:val="TOC4"/>
        <w:tabs>
          <w:tab w:val="right" w:leader="dot" w:pos="9350"/>
        </w:tabs>
        <w:rPr>
          <w:rFonts w:eastAsiaTheme="minorEastAsia"/>
          <w:noProof/>
          <w:szCs w:val="22"/>
        </w:rPr>
      </w:pPr>
      <w:hyperlink w:anchor="_Toc256375299" w:history="1">
        <w:r w:rsidRPr="007859DF">
          <w:rPr>
            <w:rStyle w:val="Hyperlink"/>
            <w:rFonts w:eastAsia="Trebuchet MS"/>
            <w:noProof/>
            <w:lang w:bidi="en-US"/>
          </w:rPr>
          <w:t>Modifier</w:t>
        </w:r>
        <w:r>
          <w:rPr>
            <w:noProof/>
            <w:webHidden/>
          </w:rPr>
          <w:tab/>
        </w:r>
        <w:r>
          <w:rPr>
            <w:noProof/>
            <w:webHidden/>
          </w:rPr>
          <w:fldChar w:fldCharType="begin"/>
        </w:r>
        <w:r>
          <w:rPr>
            <w:noProof/>
            <w:webHidden/>
          </w:rPr>
          <w:instrText xml:space="preserve"> PAGEREF _Toc256375299 \h </w:instrText>
        </w:r>
        <w:r>
          <w:rPr>
            <w:noProof/>
            <w:webHidden/>
          </w:rPr>
        </w:r>
        <w:r>
          <w:rPr>
            <w:noProof/>
            <w:webHidden/>
          </w:rPr>
          <w:fldChar w:fldCharType="separate"/>
        </w:r>
        <w:r w:rsidR="00C207BD">
          <w:rPr>
            <w:noProof/>
            <w:webHidden/>
          </w:rPr>
          <w:t>184</w:t>
        </w:r>
        <w:r>
          <w:rPr>
            <w:noProof/>
            <w:webHidden/>
          </w:rPr>
          <w:fldChar w:fldCharType="end"/>
        </w:r>
      </w:hyperlink>
    </w:p>
    <w:p w14:paraId="6B756D81" w14:textId="77777777" w:rsidR="00AE74F4" w:rsidRDefault="00AE74F4">
      <w:pPr>
        <w:pStyle w:val="TOC5"/>
        <w:tabs>
          <w:tab w:val="right" w:leader="dot" w:pos="9350"/>
        </w:tabs>
        <w:rPr>
          <w:rFonts w:eastAsiaTheme="minorEastAsia"/>
          <w:noProof/>
          <w:szCs w:val="22"/>
        </w:rPr>
      </w:pPr>
      <w:hyperlink w:anchor="_Toc256375300" w:history="1">
        <w:r w:rsidRPr="007859DF">
          <w:rPr>
            <w:rStyle w:val="Hyperlink"/>
            <w:rFonts w:eastAsia="Trebuchet MS"/>
            <w:noProof/>
            <w:lang w:bidi="en-US"/>
          </w:rPr>
          <w:t>MeshRenderer</w:t>
        </w:r>
        <w:r>
          <w:rPr>
            <w:noProof/>
            <w:webHidden/>
          </w:rPr>
          <w:tab/>
        </w:r>
        <w:r>
          <w:rPr>
            <w:noProof/>
            <w:webHidden/>
          </w:rPr>
          <w:fldChar w:fldCharType="begin"/>
        </w:r>
        <w:r>
          <w:rPr>
            <w:noProof/>
            <w:webHidden/>
          </w:rPr>
          <w:instrText xml:space="preserve"> PAGEREF _Toc256375300 \h </w:instrText>
        </w:r>
        <w:r>
          <w:rPr>
            <w:noProof/>
            <w:webHidden/>
          </w:rPr>
        </w:r>
        <w:r>
          <w:rPr>
            <w:noProof/>
            <w:webHidden/>
          </w:rPr>
          <w:fldChar w:fldCharType="separate"/>
        </w:r>
        <w:r w:rsidR="00C207BD">
          <w:rPr>
            <w:noProof/>
            <w:webHidden/>
          </w:rPr>
          <w:t>184</w:t>
        </w:r>
        <w:r>
          <w:rPr>
            <w:noProof/>
            <w:webHidden/>
          </w:rPr>
          <w:fldChar w:fldCharType="end"/>
        </w:r>
      </w:hyperlink>
    </w:p>
    <w:p w14:paraId="12F6F02B" w14:textId="77777777" w:rsidR="00AE74F4" w:rsidRDefault="00AE74F4">
      <w:pPr>
        <w:pStyle w:val="TOC5"/>
        <w:tabs>
          <w:tab w:val="right" w:leader="dot" w:pos="9350"/>
        </w:tabs>
        <w:rPr>
          <w:rFonts w:eastAsiaTheme="minorEastAsia"/>
          <w:noProof/>
          <w:szCs w:val="22"/>
        </w:rPr>
      </w:pPr>
      <w:hyperlink w:anchor="_Toc256375301" w:history="1">
        <w:r w:rsidRPr="007859DF">
          <w:rPr>
            <w:rStyle w:val="Hyperlink"/>
            <w:rFonts w:eastAsia="Trebuchet MS"/>
            <w:noProof/>
            <w:lang w:bidi="en-US"/>
          </w:rPr>
          <w:t>BoxCollider</w:t>
        </w:r>
        <w:r>
          <w:rPr>
            <w:noProof/>
            <w:webHidden/>
          </w:rPr>
          <w:tab/>
        </w:r>
        <w:r>
          <w:rPr>
            <w:noProof/>
            <w:webHidden/>
          </w:rPr>
          <w:fldChar w:fldCharType="begin"/>
        </w:r>
        <w:r>
          <w:rPr>
            <w:noProof/>
            <w:webHidden/>
          </w:rPr>
          <w:instrText xml:space="preserve"> PAGEREF _Toc256375301 \h </w:instrText>
        </w:r>
        <w:r>
          <w:rPr>
            <w:noProof/>
            <w:webHidden/>
          </w:rPr>
        </w:r>
        <w:r>
          <w:rPr>
            <w:noProof/>
            <w:webHidden/>
          </w:rPr>
          <w:fldChar w:fldCharType="separate"/>
        </w:r>
        <w:r w:rsidR="00C207BD">
          <w:rPr>
            <w:noProof/>
            <w:webHidden/>
          </w:rPr>
          <w:t>185</w:t>
        </w:r>
        <w:r>
          <w:rPr>
            <w:noProof/>
            <w:webHidden/>
          </w:rPr>
          <w:fldChar w:fldCharType="end"/>
        </w:r>
      </w:hyperlink>
    </w:p>
    <w:p w14:paraId="2668504E" w14:textId="77777777" w:rsidR="00AE74F4" w:rsidRDefault="00AE74F4">
      <w:pPr>
        <w:pStyle w:val="TOC5"/>
        <w:tabs>
          <w:tab w:val="right" w:leader="dot" w:pos="9350"/>
        </w:tabs>
        <w:rPr>
          <w:rFonts w:eastAsiaTheme="minorEastAsia"/>
          <w:noProof/>
          <w:szCs w:val="22"/>
        </w:rPr>
      </w:pPr>
      <w:hyperlink w:anchor="_Toc256375302" w:history="1">
        <w:r w:rsidRPr="007859DF">
          <w:rPr>
            <w:rStyle w:val="Hyperlink"/>
            <w:rFonts w:eastAsia="Trebuchet MS"/>
            <w:noProof/>
            <w:lang w:bidi="en-US"/>
          </w:rPr>
          <w:t>RigidBody</w:t>
        </w:r>
        <w:r>
          <w:rPr>
            <w:noProof/>
            <w:webHidden/>
          </w:rPr>
          <w:tab/>
        </w:r>
        <w:r>
          <w:rPr>
            <w:noProof/>
            <w:webHidden/>
          </w:rPr>
          <w:fldChar w:fldCharType="begin"/>
        </w:r>
        <w:r>
          <w:rPr>
            <w:noProof/>
            <w:webHidden/>
          </w:rPr>
          <w:instrText xml:space="preserve"> PAGEREF _Toc256375302 \h </w:instrText>
        </w:r>
        <w:r>
          <w:rPr>
            <w:noProof/>
            <w:webHidden/>
          </w:rPr>
        </w:r>
        <w:r>
          <w:rPr>
            <w:noProof/>
            <w:webHidden/>
          </w:rPr>
          <w:fldChar w:fldCharType="separate"/>
        </w:r>
        <w:r w:rsidR="00C207BD">
          <w:rPr>
            <w:noProof/>
            <w:webHidden/>
          </w:rPr>
          <w:t>185</w:t>
        </w:r>
        <w:r>
          <w:rPr>
            <w:noProof/>
            <w:webHidden/>
          </w:rPr>
          <w:fldChar w:fldCharType="end"/>
        </w:r>
      </w:hyperlink>
    </w:p>
    <w:p w14:paraId="0ADD7A09" w14:textId="77777777" w:rsidR="00AE74F4" w:rsidRDefault="00AE74F4">
      <w:pPr>
        <w:pStyle w:val="TOC5"/>
        <w:tabs>
          <w:tab w:val="right" w:leader="dot" w:pos="9350"/>
        </w:tabs>
        <w:rPr>
          <w:rFonts w:eastAsiaTheme="minorEastAsia"/>
          <w:noProof/>
          <w:szCs w:val="22"/>
        </w:rPr>
      </w:pPr>
      <w:hyperlink w:anchor="_Toc256375303" w:history="1">
        <w:r w:rsidRPr="007859DF">
          <w:rPr>
            <w:rStyle w:val="Hyperlink"/>
            <w:rFonts w:eastAsia="Trebuchet MS"/>
            <w:noProof/>
            <w:lang w:bidi="en-US"/>
          </w:rPr>
          <w:t>Animation</w:t>
        </w:r>
        <w:r>
          <w:rPr>
            <w:noProof/>
            <w:webHidden/>
          </w:rPr>
          <w:tab/>
        </w:r>
        <w:r>
          <w:rPr>
            <w:noProof/>
            <w:webHidden/>
          </w:rPr>
          <w:fldChar w:fldCharType="begin"/>
        </w:r>
        <w:r>
          <w:rPr>
            <w:noProof/>
            <w:webHidden/>
          </w:rPr>
          <w:instrText xml:space="preserve"> PAGEREF _Toc256375303 \h </w:instrText>
        </w:r>
        <w:r>
          <w:rPr>
            <w:noProof/>
            <w:webHidden/>
          </w:rPr>
        </w:r>
        <w:r>
          <w:rPr>
            <w:noProof/>
            <w:webHidden/>
          </w:rPr>
          <w:fldChar w:fldCharType="separate"/>
        </w:r>
        <w:r w:rsidR="00C207BD">
          <w:rPr>
            <w:noProof/>
            <w:webHidden/>
          </w:rPr>
          <w:t>185</w:t>
        </w:r>
        <w:r>
          <w:rPr>
            <w:noProof/>
            <w:webHidden/>
          </w:rPr>
          <w:fldChar w:fldCharType="end"/>
        </w:r>
      </w:hyperlink>
    </w:p>
    <w:p w14:paraId="6D9F597F" w14:textId="77777777" w:rsidR="00AE74F4" w:rsidRDefault="00AE74F4">
      <w:pPr>
        <w:pStyle w:val="TOC5"/>
        <w:tabs>
          <w:tab w:val="right" w:leader="dot" w:pos="9350"/>
        </w:tabs>
        <w:rPr>
          <w:rFonts w:eastAsiaTheme="minorEastAsia"/>
          <w:noProof/>
          <w:szCs w:val="22"/>
        </w:rPr>
      </w:pPr>
      <w:hyperlink w:anchor="_Toc256375304" w:history="1">
        <w:r w:rsidRPr="007859DF">
          <w:rPr>
            <w:rStyle w:val="Hyperlink"/>
            <w:rFonts w:eastAsia="Trebuchet MS"/>
            <w:noProof/>
            <w:lang w:bidi="en-US"/>
          </w:rPr>
          <w:t>ParticleEmitter</w:t>
        </w:r>
        <w:r>
          <w:rPr>
            <w:noProof/>
            <w:webHidden/>
          </w:rPr>
          <w:tab/>
        </w:r>
        <w:r>
          <w:rPr>
            <w:noProof/>
            <w:webHidden/>
          </w:rPr>
          <w:fldChar w:fldCharType="begin"/>
        </w:r>
        <w:r>
          <w:rPr>
            <w:noProof/>
            <w:webHidden/>
          </w:rPr>
          <w:instrText xml:space="preserve"> PAGEREF _Toc256375304 \h </w:instrText>
        </w:r>
        <w:r>
          <w:rPr>
            <w:noProof/>
            <w:webHidden/>
          </w:rPr>
        </w:r>
        <w:r>
          <w:rPr>
            <w:noProof/>
            <w:webHidden/>
          </w:rPr>
          <w:fldChar w:fldCharType="separate"/>
        </w:r>
        <w:r w:rsidR="00C207BD">
          <w:rPr>
            <w:noProof/>
            <w:webHidden/>
          </w:rPr>
          <w:t>185</w:t>
        </w:r>
        <w:r>
          <w:rPr>
            <w:noProof/>
            <w:webHidden/>
          </w:rPr>
          <w:fldChar w:fldCharType="end"/>
        </w:r>
      </w:hyperlink>
    </w:p>
    <w:p w14:paraId="1539601D" w14:textId="77777777" w:rsidR="00AE74F4" w:rsidRDefault="00AE74F4">
      <w:pPr>
        <w:pStyle w:val="TOC5"/>
        <w:tabs>
          <w:tab w:val="right" w:leader="dot" w:pos="9350"/>
        </w:tabs>
        <w:rPr>
          <w:rFonts w:eastAsiaTheme="minorEastAsia"/>
          <w:noProof/>
          <w:szCs w:val="22"/>
        </w:rPr>
      </w:pPr>
      <w:hyperlink w:anchor="_Toc256375305" w:history="1">
        <w:r w:rsidRPr="007859DF">
          <w:rPr>
            <w:rStyle w:val="Hyperlink"/>
            <w:rFonts w:eastAsia="Trebuchet MS"/>
            <w:noProof/>
            <w:lang w:bidi="en-US"/>
          </w:rPr>
          <w:t>NetworkSync</w:t>
        </w:r>
        <w:r>
          <w:rPr>
            <w:noProof/>
            <w:webHidden/>
          </w:rPr>
          <w:tab/>
        </w:r>
        <w:r>
          <w:rPr>
            <w:noProof/>
            <w:webHidden/>
          </w:rPr>
          <w:fldChar w:fldCharType="begin"/>
        </w:r>
        <w:r>
          <w:rPr>
            <w:noProof/>
            <w:webHidden/>
          </w:rPr>
          <w:instrText xml:space="preserve"> PAGEREF _Toc256375305 \h </w:instrText>
        </w:r>
        <w:r>
          <w:rPr>
            <w:noProof/>
            <w:webHidden/>
          </w:rPr>
        </w:r>
        <w:r>
          <w:rPr>
            <w:noProof/>
            <w:webHidden/>
          </w:rPr>
          <w:fldChar w:fldCharType="separate"/>
        </w:r>
        <w:r w:rsidR="00C207BD">
          <w:rPr>
            <w:noProof/>
            <w:webHidden/>
          </w:rPr>
          <w:t>185</w:t>
        </w:r>
        <w:r>
          <w:rPr>
            <w:noProof/>
            <w:webHidden/>
          </w:rPr>
          <w:fldChar w:fldCharType="end"/>
        </w:r>
      </w:hyperlink>
    </w:p>
    <w:p w14:paraId="5528FF7E" w14:textId="77777777" w:rsidR="00AE74F4" w:rsidRDefault="00AE74F4">
      <w:pPr>
        <w:pStyle w:val="TOC5"/>
        <w:tabs>
          <w:tab w:val="right" w:leader="dot" w:pos="9350"/>
        </w:tabs>
        <w:rPr>
          <w:rFonts w:eastAsiaTheme="minorEastAsia"/>
          <w:noProof/>
          <w:szCs w:val="22"/>
        </w:rPr>
      </w:pPr>
      <w:hyperlink w:anchor="_Toc256375306" w:history="1">
        <w:r w:rsidRPr="007859DF">
          <w:rPr>
            <w:rStyle w:val="Hyperlink"/>
            <w:rFonts w:eastAsia="Trebuchet MS"/>
            <w:noProof/>
            <w:lang w:bidi="en-US"/>
          </w:rPr>
          <w:t>LuaBinder</w:t>
        </w:r>
        <w:r>
          <w:rPr>
            <w:noProof/>
            <w:webHidden/>
          </w:rPr>
          <w:tab/>
        </w:r>
        <w:r>
          <w:rPr>
            <w:noProof/>
            <w:webHidden/>
          </w:rPr>
          <w:fldChar w:fldCharType="begin"/>
        </w:r>
        <w:r>
          <w:rPr>
            <w:noProof/>
            <w:webHidden/>
          </w:rPr>
          <w:instrText xml:space="preserve"> PAGEREF _Toc256375306 \h </w:instrText>
        </w:r>
        <w:r>
          <w:rPr>
            <w:noProof/>
            <w:webHidden/>
          </w:rPr>
        </w:r>
        <w:r>
          <w:rPr>
            <w:noProof/>
            <w:webHidden/>
          </w:rPr>
          <w:fldChar w:fldCharType="separate"/>
        </w:r>
        <w:r w:rsidR="00C207BD">
          <w:rPr>
            <w:noProof/>
            <w:webHidden/>
          </w:rPr>
          <w:t>185</w:t>
        </w:r>
        <w:r>
          <w:rPr>
            <w:noProof/>
            <w:webHidden/>
          </w:rPr>
          <w:fldChar w:fldCharType="end"/>
        </w:r>
      </w:hyperlink>
    </w:p>
    <w:p w14:paraId="20DE5F24" w14:textId="77777777" w:rsidR="00AE74F4" w:rsidRDefault="00AE74F4">
      <w:pPr>
        <w:pStyle w:val="TOC5"/>
        <w:tabs>
          <w:tab w:val="right" w:leader="dot" w:pos="9350"/>
        </w:tabs>
        <w:rPr>
          <w:rFonts w:eastAsiaTheme="minorEastAsia"/>
          <w:noProof/>
          <w:szCs w:val="22"/>
        </w:rPr>
      </w:pPr>
      <w:hyperlink w:anchor="_Toc256375307" w:history="1">
        <w:r w:rsidRPr="007859DF">
          <w:rPr>
            <w:rStyle w:val="Hyperlink"/>
            <w:rFonts w:eastAsia="Trebuchet MS"/>
            <w:noProof/>
            <w:lang w:bidi="en-US"/>
          </w:rPr>
          <w:t>SphereCollider</w:t>
        </w:r>
        <w:r>
          <w:rPr>
            <w:noProof/>
            <w:webHidden/>
          </w:rPr>
          <w:tab/>
        </w:r>
        <w:r>
          <w:rPr>
            <w:noProof/>
            <w:webHidden/>
          </w:rPr>
          <w:fldChar w:fldCharType="begin"/>
        </w:r>
        <w:r>
          <w:rPr>
            <w:noProof/>
            <w:webHidden/>
          </w:rPr>
          <w:instrText xml:space="preserve"> PAGEREF _Toc256375307 \h </w:instrText>
        </w:r>
        <w:r>
          <w:rPr>
            <w:noProof/>
            <w:webHidden/>
          </w:rPr>
        </w:r>
        <w:r>
          <w:rPr>
            <w:noProof/>
            <w:webHidden/>
          </w:rPr>
          <w:fldChar w:fldCharType="separate"/>
        </w:r>
        <w:r w:rsidR="00C207BD">
          <w:rPr>
            <w:noProof/>
            <w:webHidden/>
          </w:rPr>
          <w:t>185</w:t>
        </w:r>
        <w:r>
          <w:rPr>
            <w:noProof/>
            <w:webHidden/>
          </w:rPr>
          <w:fldChar w:fldCharType="end"/>
        </w:r>
      </w:hyperlink>
    </w:p>
    <w:p w14:paraId="0DF49DCE" w14:textId="77777777" w:rsidR="00AE74F4" w:rsidRDefault="00AE74F4">
      <w:pPr>
        <w:pStyle w:val="TOC5"/>
        <w:tabs>
          <w:tab w:val="right" w:leader="dot" w:pos="9350"/>
        </w:tabs>
        <w:rPr>
          <w:rFonts w:eastAsiaTheme="minorEastAsia"/>
          <w:noProof/>
          <w:szCs w:val="22"/>
        </w:rPr>
      </w:pPr>
      <w:hyperlink w:anchor="_Toc256375308" w:history="1">
        <w:r w:rsidRPr="007859DF">
          <w:rPr>
            <w:rStyle w:val="Hyperlink"/>
            <w:rFonts w:eastAsia="Trebuchet MS"/>
            <w:noProof/>
            <w:lang w:bidi="en-US"/>
          </w:rPr>
          <w:t>AudioEmitter</w:t>
        </w:r>
        <w:r>
          <w:rPr>
            <w:noProof/>
            <w:webHidden/>
          </w:rPr>
          <w:tab/>
        </w:r>
        <w:r>
          <w:rPr>
            <w:noProof/>
            <w:webHidden/>
          </w:rPr>
          <w:fldChar w:fldCharType="begin"/>
        </w:r>
        <w:r>
          <w:rPr>
            <w:noProof/>
            <w:webHidden/>
          </w:rPr>
          <w:instrText xml:space="preserve"> PAGEREF _Toc256375308 \h </w:instrText>
        </w:r>
        <w:r>
          <w:rPr>
            <w:noProof/>
            <w:webHidden/>
          </w:rPr>
        </w:r>
        <w:r>
          <w:rPr>
            <w:noProof/>
            <w:webHidden/>
          </w:rPr>
          <w:fldChar w:fldCharType="separate"/>
        </w:r>
        <w:r w:rsidR="00C207BD">
          <w:rPr>
            <w:noProof/>
            <w:webHidden/>
          </w:rPr>
          <w:t>185</w:t>
        </w:r>
        <w:r>
          <w:rPr>
            <w:noProof/>
            <w:webHidden/>
          </w:rPr>
          <w:fldChar w:fldCharType="end"/>
        </w:r>
      </w:hyperlink>
    </w:p>
    <w:p w14:paraId="7C56A460" w14:textId="77777777" w:rsidR="00AE74F4" w:rsidRDefault="00AE74F4">
      <w:pPr>
        <w:pStyle w:val="TOC4"/>
        <w:tabs>
          <w:tab w:val="right" w:leader="dot" w:pos="9350"/>
        </w:tabs>
        <w:rPr>
          <w:rFonts w:eastAsiaTheme="minorEastAsia"/>
          <w:noProof/>
          <w:szCs w:val="22"/>
        </w:rPr>
      </w:pPr>
      <w:hyperlink w:anchor="_Toc256375309" w:history="1">
        <w:r w:rsidRPr="007859DF">
          <w:rPr>
            <w:rStyle w:val="Hyperlink"/>
            <w:rFonts w:eastAsia="Trebuchet MS"/>
            <w:noProof/>
            <w:lang w:bidi="en-US"/>
          </w:rPr>
          <w:t>Weapon</w:t>
        </w:r>
        <w:r>
          <w:rPr>
            <w:noProof/>
            <w:webHidden/>
          </w:rPr>
          <w:tab/>
        </w:r>
        <w:r>
          <w:rPr>
            <w:noProof/>
            <w:webHidden/>
          </w:rPr>
          <w:fldChar w:fldCharType="begin"/>
        </w:r>
        <w:r>
          <w:rPr>
            <w:noProof/>
            <w:webHidden/>
          </w:rPr>
          <w:instrText xml:space="preserve"> PAGEREF _Toc256375309 \h </w:instrText>
        </w:r>
        <w:r>
          <w:rPr>
            <w:noProof/>
            <w:webHidden/>
          </w:rPr>
        </w:r>
        <w:r>
          <w:rPr>
            <w:noProof/>
            <w:webHidden/>
          </w:rPr>
          <w:fldChar w:fldCharType="separate"/>
        </w:r>
        <w:r w:rsidR="00C207BD">
          <w:rPr>
            <w:noProof/>
            <w:webHidden/>
          </w:rPr>
          <w:t>186</w:t>
        </w:r>
        <w:r>
          <w:rPr>
            <w:noProof/>
            <w:webHidden/>
          </w:rPr>
          <w:fldChar w:fldCharType="end"/>
        </w:r>
      </w:hyperlink>
    </w:p>
    <w:p w14:paraId="22ECEE17" w14:textId="77777777" w:rsidR="00AE74F4" w:rsidRDefault="00AE74F4">
      <w:pPr>
        <w:pStyle w:val="TOC5"/>
        <w:tabs>
          <w:tab w:val="right" w:leader="dot" w:pos="9350"/>
        </w:tabs>
        <w:rPr>
          <w:rFonts w:eastAsiaTheme="minorEastAsia"/>
          <w:noProof/>
          <w:szCs w:val="22"/>
        </w:rPr>
      </w:pPr>
      <w:hyperlink w:anchor="_Toc256375310" w:history="1">
        <w:r w:rsidRPr="007859DF">
          <w:rPr>
            <w:rStyle w:val="Hyperlink"/>
            <w:rFonts w:eastAsia="Trebuchet MS"/>
            <w:noProof/>
            <w:lang w:bidi="en-US"/>
          </w:rPr>
          <w:t>MeshRenderer</w:t>
        </w:r>
        <w:r>
          <w:rPr>
            <w:noProof/>
            <w:webHidden/>
          </w:rPr>
          <w:tab/>
        </w:r>
        <w:r>
          <w:rPr>
            <w:noProof/>
            <w:webHidden/>
          </w:rPr>
          <w:fldChar w:fldCharType="begin"/>
        </w:r>
        <w:r>
          <w:rPr>
            <w:noProof/>
            <w:webHidden/>
          </w:rPr>
          <w:instrText xml:space="preserve"> PAGEREF _Toc256375310 \h </w:instrText>
        </w:r>
        <w:r>
          <w:rPr>
            <w:noProof/>
            <w:webHidden/>
          </w:rPr>
        </w:r>
        <w:r>
          <w:rPr>
            <w:noProof/>
            <w:webHidden/>
          </w:rPr>
          <w:fldChar w:fldCharType="separate"/>
        </w:r>
        <w:r w:rsidR="00C207BD">
          <w:rPr>
            <w:noProof/>
            <w:webHidden/>
          </w:rPr>
          <w:t>186</w:t>
        </w:r>
        <w:r>
          <w:rPr>
            <w:noProof/>
            <w:webHidden/>
          </w:rPr>
          <w:fldChar w:fldCharType="end"/>
        </w:r>
      </w:hyperlink>
    </w:p>
    <w:p w14:paraId="76769B87" w14:textId="77777777" w:rsidR="00AE74F4" w:rsidRDefault="00AE74F4">
      <w:pPr>
        <w:pStyle w:val="TOC5"/>
        <w:tabs>
          <w:tab w:val="right" w:leader="dot" w:pos="9350"/>
        </w:tabs>
        <w:rPr>
          <w:rFonts w:eastAsiaTheme="minorEastAsia"/>
          <w:noProof/>
          <w:szCs w:val="22"/>
        </w:rPr>
      </w:pPr>
      <w:hyperlink w:anchor="_Toc256375311" w:history="1">
        <w:r w:rsidRPr="007859DF">
          <w:rPr>
            <w:rStyle w:val="Hyperlink"/>
            <w:rFonts w:eastAsia="Trebuchet MS"/>
            <w:noProof/>
            <w:lang w:bidi="en-US"/>
          </w:rPr>
          <w:t>Animation</w:t>
        </w:r>
        <w:r>
          <w:rPr>
            <w:noProof/>
            <w:webHidden/>
          </w:rPr>
          <w:tab/>
        </w:r>
        <w:r>
          <w:rPr>
            <w:noProof/>
            <w:webHidden/>
          </w:rPr>
          <w:fldChar w:fldCharType="begin"/>
        </w:r>
        <w:r>
          <w:rPr>
            <w:noProof/>
            <w:webHidden/>
          </w:rPr>
          <w:instrText xml:space="preserve"> PAGEREF _Toc256375311 \h </w:instrText>
        </w:r>
        <w:r>
          <w:rPr>
            <w:noProof/>
            <w:webHidden/>
          </w:rPr>
        </w:r>
        <w:r>
          <w:rPr>
            <w:noProof/>
            <w:webHidden/>
          </w:rPr>
          <w:fldChar w:fldCharType="separate"/>
        </w:r>
        <w:r w:rsidR="00C207BD">
          <w:rPr>
            <w:noProof/>
            <w:webHidden/>
          </w:rPr>
          <w:t>186</w:t>
        </w:r>
        <w:r>
          <w:rPr>
            <w:noProof/>
            <w:webHidden/>
          </w:rPr>
          <w:fldChar w:fldCharType="end"/>
        </w:r>
      </w:hyperlink>
    </w:p>
    <w:p w14:paraId="3F398C92" w14:textId="77777777" w:rsidR="00AE74F4" w:rsidRDefault="00AE74F4">
      <w:pPr>
        <w:pStyle w:val="TOC5"/>
        <w:tabs>
          <w:tab w:val="right" w:leader="dot" w:pos="9350"/>
        </w:tabs>
        <w:rPr>
          <w:rFonts w:eastAsiaTheme="minorEastAsia"/>
          <w:noProof/>
          <w:szCs w:val="22"/>
        </w:rPr>
      </w:pPr>
      <w:hyperlink w:anchor="_Toc256375312" w:history="1">
        <w:r w:rsidRPr="007859DF">
          <w:rPr>
            <w:rStyle w:val="Hyperlink"/>
            <w:rFonts w:eastAsia="Trebuchet MS"/>
            <w:noProof/>
            <w:lang w:bidi="en-US"/>
          </w:rPr>
          <w:t>ParticleEmitter</w:t>
        </w:r>
        <w:r>
          <w:rPr>
            <w:noProof/>
            <w:webHidden/>
          </w:rPr>
          <w:tab/>
        </w:r>
        <w:r>
          <w:rPr>
            <w:noProof/>
            <w:webHidden/>
          </w:rPr>
          <w:fldChar w:fldCharType="begin"/>
        </w:r>
        <w:r>
          <w:rPr>
            <w:noProof/>
            <w:webHidden/>
          </w:rPr>
          <w:instrText xml:space="preserve"> PAGEREF _Toc256375312 \h </w:instrText>
        </w:r>
        <w:r>
          <w:rPr>
            <w:noProof/>
            <w:webHidden/>
          </w:rPr>
        </w:r>
        <w:r>
          <w:rPr>
            <w:noProof/>
            <w:webHidden/>
          </w:rPr>
          <w:fldChar w:fldCharType="separate"/>
        </w:r>
        <w:r w:rsidR="00C207BD">
          <w:rPr>
            <w:noProof/>
            <w:webHidden/>
          </w:rPr>
          <w:t>186</w:t>
        </w:r>
        <w:r>
          <w:rPr>
            <w:noProof/>
            <w:webHidden/>
          </w:rPr>
          <w:fldChar w:fldCharType="end"/>
        </w:r>
      </w:hyperlink>
    </w:p>
    <w:p w14:paraId="1DD2808D" w14:textId="77777777" w:rsidR="00AE74F4" w:rsidRDefault="00AE74F4">
      <w:pPr>
        <w:pStyle w:val="TOC5"/>
        <w:tabs>
          <w:tab w:val="right" w:leader="dot" w:pos="9350"/>
        </w:tabs>
        <w:rPr>
          <w:rFonts w:eastAsiaTheme="minorEastAsia"/>
          <w:noProof/>
          <w:szCs w:val="22"/>
        </w:rPr>
      </w:pPr>
      <w:hyperlink w:anchor="_Toc256375313" w:history="1">
        <w:r w:rsidRPr="007859DF">
          <w:rPr>
            <w:rStyle w:val="Hyperlink"/>
            <w:rFonts w:eastAsia="Trebuchet MS"/>
            <w:noProof/>
            <w:lang w:bidi="en-US"/>
          </w:rPr>
          <w:t>ResourceManager</w:t>
        </w:r>
        <w:r>
          <w:rPr>
            <w:noProof/>
            <w:webHidden/>
          </w:rPr>
          <w:tab/>
        </w:r>
        <w:r>
          <w:rPr>
            <w:noProof/>
            <w:webHidden/>
          </w:rPr>
          <w:fldChar w:fldCharType="begin"/>
        </w:r>
        <w:r>
          <w:rPr>
            <w:noProof/>
            <w:webHidden/>
          </w:rPr>
          <w:instrText xml:space="preserve"> PAGEREF _Toc256375313 \h </w:instrText>
        </w:r>
        <w:r>
          <w:rPr>
            <w:noProof/>
            <w:webHidden/>
          </w:rPr>
        </w:r>
        <w:r>
          <w:rPr>
            <w:noProof/>
            <w:webHidden/>
          </w:rPr>
          <w:fldChar w:fldCharType="separate"/>
        </w:r>
        <w:r w:rsidR="00C207BD">
          <w:rPr>
            <w:noProof/>
            <w:webHidden/>
          </w:rPr>
          <w:t>186</w:t>
        </w:r>
        <w:r>
          <w:rPr>
            <w:noProof/>
            <w:webHidden/>
          </w:rPr>
          <w:fldChar w:fldCharType="end"/>
        </w:r>
      </w:hyperlink>
    </w:p>
    <w:p w14:paraId="2F9A6DF3" w14:textId="77777777" w:rsidR="00AE74F4" w:rsidRDefault="00AE74F4">
      <w:pPr>
        <w:pStyle w:val="TOC5"/>
        <w:tabs>
          <w:tab w:val="right" w:leader="dot" w:pos="9350"/>
        </w:tabs>
        <w:rPr>
          <w:rFonts w:eastAsiaTheme="minorEastAsia"/>
          <w:noProof/>
          <w:szCs w:val="22"/>
        </w:rPr>
      </w:pPr>
      <w:hyperlink w:anchor="_Toc256375314" w:history="1">
        <w:r w:rsidRPr="007859DF">
          <w:rPr>
            <w:rStyle w:val="Hyperlink"/>
            <w:rFonts w:eastAsia="Trebuchet MS"/>
            <w:noProof/>
            <w:lang w:bidi="en-US"/>
          </w:rPr>
          <w:t>LuaBinder</w:t>
        </w:r>
        <w:r>
          <w:rPr>
            <w:noProof/>
            <w:webHidden/>
          </w:rPr>
          <w:tab/>
        </w:r>
        <w:r>
          <w:rPr>
            <w:noProof/>
            <w:webHidden/>
          </w:rPr>
          <w:fldChar w:fldCharType="begin"/>
        </w:r>
        <w:r>
          <w:rPr>
            <w:noProof/>
            <w:webHidden/>
          </w:rPr>
          <w:instrText xml:space="preserve"> PAGEREF _Toc256375314 \h </w:instrText>
        </w:r>
        <w:r>
          <w:rPr>
            <w:noProof/>
            <w:webHidden/>
          </w:rPr>
        </w:r>
        <w:r>
          <w:rPr>
            <w:noProof/>
            <w:webHidden/>
          </w:rPr>
          <w:fldChar w:fldCharType="separate"/>
        </w:r>
        <w:r w:rsidR="00C207BD">
          <w:rPr>
            <w:noProof/>
            <w:webHidden/>
          </w:rPr>
          <w:t>186</w:t>
        </w:r>
        <w:r>
          <w:rPr>
            <w:noProof/>
            <w:webHidden/>
          </w:rPr>
          <w:fldChar w:fldCharType="end"/>
        </w:r>
      </w:hyperlink>
    </w:p>
    <w:p w14:paraId="5278DD1E" w14:textId="77777777" w:rsidR="00AE74F4" w:rsidRDefault="00AE74F4">
      <w:pPr>
        <w:pStyle w:val="TOC5"/>
        <w:tabs>
          <w:tab w:val="right" w:leader="dot" w:pos="9350"/>
        </w:tabs>
        <w:rPr>
          <w:rFonts w:eastAsiaTheme="minorEastAsia"/>
          <w:noProof/>
          <w:szCs w:val="22"/>
        </w:rPr>
      </w:pPr>
      <w:hyperlink w:anchor="_Toc256375315" w:history="1">
        <w:r w:rsidRPr="007859DF">
          <w:rPr>
            <w:rStyle w:val="Hyperlink"/>
            <w:rFonts w:eastAsia="Trebuchet MS"/>
            <w:noProof/>
            <w:lang w:bidi="en-US"/>
          </w:rPr>
          <w:t>AudioEmitter</w:t>
        </w:r>
        <w:r>
          <w:rPr>
            <w:noProof/>
            <w:webHidden/>
          </w:rPr>
          <w:tab/>
        </w:r>
        <w:r>
          <w:rPr>
            <w:noProof/>
            <w:webHidden/>
          </w:rPr>
          <w:fldChar w:fldCharType="begin"/>
        </w:r>
        <w:r>
          <w:rPr>
            <w:noProof/>
            <w:webHidden/>
          </w:rPr>
          <w:instrText xml:space="preserve"> PAGEREF _Toc256375315 \h </w:instrText>
        </w:r>
        <w:r>
          <w:rPr>
            <w:noProof/>
            <w:webHidden/>
          </w:rPr>
        </w:r>
        <w:r>
          <w:rPr>
            <w:noProof/>
            <w:webHidden/>
          </w:rPr>
          <w:fldChar w:fldCharType="separate"/>
        </w:r>
        <w:r w:rsidR="00C207BD">
          <w:rPr>
            <w:noProof/>
            <w:webHidden/>
          </w:rPr>
          <w:t>186</w:t>
        </w:r>
        <w:r>
          <w:rPr>
            <w:noProof/>
            <w:webHidden/>
          </w:rPr>
          <w:fldChar w:fldCharType="end"/>
        </w:r>
      </w:hyperlink>
    </w:p>
    <w:p w14:paraId="01C79993" w14:textId="77777777" w:rsidR="00AE74F4" w:rsidRDefault="00AE74F4">
      <w:pPr>
        <w:pStyle w:val="TOC4"/>
        <w:tabs>
          <w:tab w:val="right" w:leader="dot" w:pos="9350"/>
        </w:tabs>
        <w:rPr>
          <w:rFonts w:eastAsiaTheme="minorEastAsia"/>
          <w:noProof/>
          <w:szCs w:val="22"/>
        </w:rPr>
      </w:pPr>
      <w:hyperlink w:anchor="_Toc256375316" w:history="1">
        <w:r w:rsidRPr="007859DF">
          <w:rPr>
            <w:rStyle w:val="Hyperlink"/>
            <w:rFonts w:eastAsia="Trebuchet MS"/>
            <w:noProof/>
            <w:lang w:bidi="en-US"/>
          </w:rPr>
          <w:t>Projectiles</w:t>
        </w:r>
        <w:r>
          <w:rPr>
            <w:noProof/>
            <w:webHidden/>
          </w:rPr>
          <w:tab/>
        </w:r>
        <w:r>
          <w:rPr>
            <w:noProof/>
            <w:webHidden/>
          </w:rPr>
          <w:fldChar w:fldCharType="begin"/>
        </w:r>
        <w:r>
          <w:rPr>
            <w:noProof/>
            <w:webHidden/>
          </w:rPr>
          <w:instrText xml:space="preserve"> PAGEREF _Toc256375316 \h </w:instrText>
        </w:r>
        <w:r>
          <w:rPr>
            <w:noProof/>
            <w:webHidden/>
          </w:rPr>
        </w:r>
        <w:r>
          <w:rPr>
            <w:noProof/>
            <w:webHidden/>
          </w:rPr>
          <w:fldChar w:fldCharType="separate"/>
        </w:r>
        <w:r w:rsidR="00C207BD">
          <w:rPr>
            <w:noProof/>
            <w:webHidden/>
          </w:rPr>
          <w:t>186</w:t>
        </w:r>
        <w:r>
          <w:rPr>
            <w:noProof/>
            <w:webHidden/>
          </w:rPr>
          <w:fldChar w:fldCharType="end"/>
        </w:r>
      </w:hyperlink>
    </w:p>
    <w:p w14:paraId="615B4F6D" w14:textId="77777777" w:rsidR="00AE74F4" w:rsidRDefault="00AE74F4">
      <w:pPr>
        <w:pStyle w:val="TOC5"/>
        <w:tabs>
          <w:tab w:val="right" w:leader="dot" w:pos="9350"/>
        </w:tabs>
        <w:rPr>
          <w:rFonts w:eastAsiaTheme="minorEastAsia"/>
          <w:noProof/>
          <w:szCs w:val="22"/>
        </w:rPr>
      </w:pPr>
      <w:hyperlink w:anchor="_Toc256375317" w:history="1">
        <w:r w:rsidRPr="007859DF">
          <w:rPr>
            <w:rStyle w:val="Hyperlink"/>
            <w:rFonts w:eastAsia="Trebuchet MS"/>
            <w:noProof/>
            <w:lang w:bidi="en-US"/>
          </w:rPr>
          <w:t>MeshRenderer</w:t>
        </w:r>
        <w:r>
          <w:rPr>
            <w:noProof/>
            <w:webHidden/>
          </w:rPr>
          <w:tab/>
        </w:r>
        <w:r>
          <w:rPr>
            <w:noProof/>
            <w:webHidden/>
          </w:rPr>
          <w:fldChar w:fldCharType="begin"/>
        </w:r>
        <w:r>
          <w:rPr>
            <w:noProof/>
            <w:webHidden/>
          </w:rPr>
          <w:instrText xml:space="preserve"> PAGEREF _Toc256375317 \h </w:instrText>
        </w:r>
        <w:r>
          <w:rPr>
            <w:noProof/>
            <w:webHidden/>
          </w:rPr>
        </w:r>
        <w:r>
          <w:rPr>
            <w:noProof/>
            <w:webHidden/>
          </w:rPr>
          <w:fldChar w:fldCharType="separate"/>
        </w:r>
        <w:r w:rsidR="00C207BD">
          <w:rPr>
            <w:noProof/>
            <w:webHidden/>
          </w:rPr>
          <w:t>186</w:t>
        </w:r>
        <w:r>
          <w:rPr>
            <w:noProof/>
            <w:webHidden/>
          </w:rPr>
          <w:fldChar w:fldCharType="end"/>
        </w:r>
      </w:hyperlink>
    </w:p>
    <w:p w14:paraId="0702FD31" w14:textId="77777777" w:rsidR="00AE74F4" w:rsidRDefault="00AE74F4">
      <w:pPr>
        <w:pStyle w:val="TOC5"/>
        <w:tabs>
          <w:tab w:val="right" w:leader="dot" w:pos="9350"/>
        </w:tabs>
        <w:rPr>
          <w:rFonts w:eastAsiaTheme="minorEastAsia"/>
          <w:noProof/>
          <w:szCs w:val="22"/>
        </w:rPr>
      </w:pPr>
      <w:hyperlink w:anchor="_Toc256375318" w:history="1">
        <w:r w:rsidRPr="007859DF">
          <w:rPr>
            <w:rStyle w:val="Hyperlink"/>
            <w:rFonts w:eastAsia="Trebuchet MS"/>
            <w:noProof/>
            <w:lang w:bidi="en-US"/>
          </w:rPr>
          <w:t>SphereCollider</w:t>
        </w:r>
        <w:r>
          <w:rPr>
            <w:noProof/>
            <w:webHidden/>
          </w:rPr>
          <w:tab/>
        </w:r>
        <w:r>
          <w:rPr>
            <w:noProof/>
            <w:webHidden/>
          </w:rPr>
          <w:fldChar w:fldCharType="begin"/>
        </w:r>
        <w:r>
          <w:rPr>
            <w:noProof/>
            <w:webHidden/>
          </w:rPr>
          <w:instrText xml:space="preserve"> PAGEREF _Toc256375318 \h </w:instrText>
        </w:r>
        <w:r>
          <w:rPr>
            <w:noProof/>
            <w:webHidden/>
          </w:rPr>
        </w:r>
        <w:r>
          <w:rPr>
            <w:noProof/>
            <w:webHidden/>
          </w:rPr>
          <w:fldChar w:fldCharType="separate"/>
        </w:r>
        <w:r w:rsidR="00C207BD">
          <w:rPr>
            <w:noProof/>
            <w:webHidden/>
          </w:rPr>
          <w:t>187</w:t>
        </w:r>
        <w:r>
          <w:rPr>
            <w:noProof/>
            <w:webHidden/>
          </w:rPr>
          <w:fldChar w:fldCharType="end"/>
        </w:r>
      </w:hyperlink>
    </w:p>
    <w:p w14:paraId="18B7FD32" w14:textId="77777777" w:rsidR="00AE74F4" w:rsidRDefault="00AE74F4">
      <w:pPr>
        <w:pStyle w:val="TOC5"/>
        <w:tabs>
          <w:tab w:val="right" w:leader="dot" w:pos="9350"/>
        </w:tabs>
        <w:rPr>
          <w:rFonts w:eastAsiaTheme="minorEastAsia"/>
          <w:noProof/>
          <w:szCs w:val="22"/>
        </w:rPr>
      </w:pPr>
      <w:hyperlink w:anchor="_Toc256375319" w:history="1">
        <w:r w:rsidRPr="007859DF">
          <w:rPr>
            <w:rStyle w:val="Hyperlink"/>
            <w:rFonts w:eastAsia="Trebuchet MS"/>
            <w:noProof/>
            <w:lang w:bidi="en-US"/>
          </w:rPr>
          <w:t>RigidBody</w:t>
        </w:r>
        <w:r>
          <w:rPr>
            <w:noProof/>
            <w:webHidden/>
          </w:rPr>
          <w:tab/>
        </w:r>
        <w:r>
          <w:rPr>
            <w:noProof/>
            <w:webHidden/>
          </w:rPr>
          <w:fldChar w:fldCharType="begin"/>
        </w:r>
        <w:r>
          <w:rPr>
            <w:noProof/>
            <w:webHidden/>
          </w:rPr>
          <w:instrText xml:space="preserve"> PAGEREF _Toc256375319 \h </w:instrText>
        </w:r>
        <w:r>
          <w:rPr>
            <w:noProof/>
            <w:webHidden/>
          </w:rPr>
        </w:r>
        <w:r>
          <w:rPr>
            <w:noProof/>
            <w:webHidden/>
          </w:rPr>
          <w:fldChar w:fldCharType="separate"/>
        </w:r>
        <w:r w:rsidR="00C207BD">
          <w:rPr>
            <w:noProof/>
            <w:webHidden/>
          </w:rPr>
          <w:t>187</w:t>
        </w:r>
        <w:r>
          <w:rPr>
            <w:noProof/>
            <w:webHidden/>
          </w:rPr>
          <w:fldChar w:fldCharType="end"/>
        </w:r>
      </w:hyperlink>
    </w:p>
    <w:p w14:paraId="65792A13" w14:textId="77777777" w:rsidR="00AE74F4" w:rsidRDefault="00AE74F4">
      <w:pPr>
        <w:pStyle w:val="TOC5"/>
        <w:tabs>
          <w:tab w:val="right" w:leader="dot" w:pos="9350"/>
        </w:tabs>
        <w:rPr>
          <w:rFonts w:eastAsiaTheme="minorEastAsia"/>
          <w:noProof/>
          <w:szCs w:val="22"/>
        </w:rPr>
      </w:pPr>
      <w:hyperlink w:anchor="_Toc256375320" w:history="1">
        <w:r w:rsidRPr="007859DF">
          <w:rPr>
            <w:rStyle w:val="Hyperlink"/>
            <w:rFonts w:eastAsia="Trebuchet MS"/>
            <w:noProof/>
            <w:lang w:bidi="en-US"/>
          </w:rPr>
          <w:t>ParticleEmitter</w:t>
        </w:r>
        <w:r>
          <w:rPr>
            <w:noProof/>
            <w:webHidden/>
          </w:rPr>
          <w:tab/>
        </w:r>
        <w:r>
          <w:rPr>
            <w:noProof/>
            <w:webHidden/>
          </w:rPr>
          <w:fldChar w:fldCharType="begin"/>
        </w:r>
        <w:r>
          <w:rPr>
            <w:noProof/>
            <w:webHidden/>
          </w:rPr>
          <w:instrText xml:space="preserve"> PAGEREF _Toc256375320 \h </w:instrText>
        </w:r>
        <w:r>
          <w:rPr>
            <w:noProof/>
            <w:webHidden/>
          </w:rPr>
        </w:r>
        <w:r>
          <w:rPr>
            <w:noProof/>
            <w:webHidden/>
          </w:rPr>
          <w:fldChar w:fldCharType="separate"/>
        </w:r>
        <w:r w:rsidR="00C207BD">
          <w:rPr>
            <w:noProof/>
            <w:webHidden/>
          </w:rPr>
          <w:t>187</w:t>
        </w:r>
        <w:r>
          <w:rPr>
            <w:noProof/>
            <w:webHidden/>
          </w:rPr>
          <w:fldChar w:fldCharType="end"/>
        </w:r>
      </w:hyperlink>
    </w:p>
    <w:p w14:paraId="744FFC9B" w14:textId="77777777" w:rsidR="00AE74F4" w:rsidRDefault="00AE74F4">
      <w:pPr>
        <w:pStyle w:val="TOC5"/>
        <w:tabs>
          <w:tab w:val="right" w:leader="dot" w:pos="9350"/>
        </w:tabs>
        <w:rPr>
          <w:rFonts w:eastAsiaTheme="minorEastAsia"/>
          <w:noProof/>
          <w:szCs w:val="22"/>
        </w:rPr>
      </w:pPr>
      <w:hyperlink w:anchor="_Toc256375321" w:history="1">
        <w:r w:rsidRPr="007859DF">
          <w:rPr>
            <w:rStyle w:val="Hyperlink"/>
            <w:rFonts w:eastAsia="Trebuchet MS"/>
            <w:noProof/>
            <w:lang w:bidi="en-US"/>
          </w:rPr>
          <w:t>LuaBinder</w:t>
        </w:r>
        <w:r>
          <w:rPr>
            <w:noProof/>
            <w:webHidden/>
          </w:rPr>
          <w:tab/>
        </w:r>
        <w:r>
          <w:rPr>
            <w:noProof/>
            <w:webHidden/>
          </w:rPr>
          <w:fldChar w:fldCharType="begin"/>
        </w:r>
        <w:r>
          <w:rPr>
            <w:noProof/>
            <w:webHidden/>
          </w:rPr>
          <w:instrText xml:space="preserve"> PAGEREF _Toc256375321 \h </w:instrText>
        </w:r>
        <w:r>
          <w:rPr>
            <w:noProof/>
            <w:webHidden/>
          </w:rPr>
        </w:r>
        <w:r>
          <w:rPr>
            <w:noProof/>
            <w:webHidden/>
          </w:rPr>
          <w:fldChar w:fldCharType="separate"/>
        </w:r>
        <w:r w:rsidR="00C207BD">
          <w:rPr>
            <w:noProof/>
            <w:webHidden/>
          </w:rPr>
          <w:t>187</w:t>
        </w:r>
        <w:r>
          <w:rPr>
            <w:noProof/>
            <w:webHidden/>
          </w:rPr>
          <w:fldChar w:fldCharType="end"/>
        </w:r>
      </w:hyperlink>
    </w:p>
    <w:p w14:paraId="3B9AC11E" w14:textId="77777777" w:rsidR="00AE74F4" w:rsidRDefault="00AE74F4">
      <w:pPr>
        <w:pStyle w:val="TOC5"/>
        <w:tabs>
          <w:tab w:val="right" w:leader="dot" w:pos="9350"/>
        </w:tabs>
        <w:rPr>
          <w:rFonts w:eastAsiaTheme="minorEastAsia"/>
          <w:noProof/>
          <w:szCs w:val="22"/>
        </w:rPr>
      </w:pPr>
      <w:hyperlink w:anchor="_Toc256375322" w:history="1">
        <w:r w:rsidRPr="007859DF">
          <w:rPr>
            <w:rStyle w:val="Hyperlink"/>
            <w:rFonts w:eastAsia="Trebuchet MS"/>
            <w:noProof/>
            <w:lang w:bidi="en-US"/>
          </w:rPr>
          <w:t>AudioEmitter</w:t>
        </w:r>
        <w:r>
          <w:rPr>
            <w:noProof/>
            <w:webHidden/>
          </w:rPr>
          <w:tab/>
        </w:r>
        <w:r>
          <w:rPr>
            <w:noProof/>
            <w:webHidden/>
          </w:rPr>
          <w:fldChar w:fldCharType="begin"/>
        </w:r>
        <w:r>
          <w:rPr>
            <w:noProof/>
            <w:webHidden/>
          </w:rPr>
          <w:instrText xml:space="preserve"> PAGEREF _Toc256375322 \h </w:instrText>
        </w:r>
        <w:r>
          <w:rPr>
            <w:noProof/>
            <w:webHidden/>
          </w:rPr>
        </w:r>
        <w:r>
          <w:rPr>
            <w:noProof/>
            <w:webHidden/>
          </w:rPr>
          <w:fldChar w:fldCharType="separate"/>
        </w:r>
        <w:r w:rsidR="00C207BD">
          <w:rPr>
            <w:noProof/>
            <w:webHidden/>
          </w:rPr>
          <w:t>187</w:t>
        </w:r>
        <w:r>
          <w:rPr>
            <w:noProof/>
            <w:webHidden/>
          </w:rPr>
          <w:fldChar w:fldCharType="end"/>
        </w:r>
      </w:hyperlink>
    </w:p>
    <w:p w14:paraId="3AEF6AA6" w14:textId="77777777" w:rsidR="00AE74F4" w:rsidRDefault="00AE74F4">
      <w:pPr>
        <w:pStyle w:val="TOC4"/>
        <w:tabs>
          <w:tab w:val="right" w:leader="dot" w:pos="9350"/>
        </w:tabs>
        <w:rPr>
          <w:rFonts w:eastAsiaTheme="minorEastAsia"/>
          <w:noProof/>
          <w:szCs w:val="22"/>
        </w:rPr>
      </w:pPr>
      <w:hyperlink w:anchor="_Toc256375323" w:history="1">
        <w:r w:rsidRPr="007859DF">
          <w:rPr>
            <w:rStyle w:val="Hyperlink"/>
            <w:noProof/>
            <w:lang w:bidi="en-US"/>
          </w:rPr>
          <w:t>StaticObject</w:t>
        </w:r>
        <w:r>
          <w:rPr>
            <w:noProof/>
            <w:webHidden/>
          </w:rPr>
          <w:tab/>
        </w:r>
        <w:r>
          <w:rPr>
            <w:noProof/>
            <w:webHidden/>
          </w:rPr>
          <w:fldChar w:fldCharType="begin"/>
        </w:r>
        <w:r>
          <w:rPr>
            <w:noProof/>
            <w:webHidden/>
          </w:rPr>
          <w:instrText xml:space="preserve"> PAGEREF _Toc256375323 \h </w:instrText>
        </w:r>
        <w:r>
          <w:rPr>
            <w:noProof/>
            <w:webHidden/>
          </w:rPr>
        </w:r>
        <w:r>
          <w:rPr>
            <w:noProof/>
            <w:webHidden/>
          </w:rPr>
          <w:fldChar w:fldCharType="separate"/>
        </w:r>
        <w:r w:rsidR="00C207BD">
          <w:rPr>
            <w:noProof/>
            <w:webHidden/>
          </w:rPr>
          <w:t>187</w:t>
        </w:r>
        <w:r>
          <w:rPr>
            <w:noProof/>
            <w:webHidden/>
          </w:rPr>
          <w:fldChar w:fldCharType="end"/>
        </w:r>
      </w:hyperlink>
    </w:p>
    <w:p w14:paraId="0DDB387A" w14:textId="77777777" w:rsidR="00AE74F4" w:rsidRDefault="00AE74F4">
      <w:pPr>
        <w:pStyle w:val="TOC5"/>
        <w:tabs>
          <w:tab w:val="right" w:leader="dot" w:pos="9350"/>
        </w:tabs>
        <w:rPr>
          <w:rFonts w:eastAsiaTheme="minorEastAsia"/>
          <w:noProof/>
          <w:szCs w:val="22"/>
        </w:rPr>
      </w:pPr>
      <w:hyperlink w:anchor="_Toc256375324" w:history="1">
        <w:r w:rsidRPr="007859DF">
          <w:rPr>
            <w:rStyle w:val="Hyperlink"/>
            <w:rFonts w:eastAsia="Trebuchet MS"/>
            <w:noProof/>
            <w:lang w:bidi="en-US"/>
          </w:rPr>
          <w:t>MeshRenderer</w:t>
        </w:r>
        <w:r>
          <w:rPr>
            <w:noProof/>
            <w:webHidden/>
          </w:rPr>
          <w:tab/>
        </w:r>
        <w:r>
          <w:rPr>
            <w:noProof/>
            <w:webHidden/>
          </w:rPr>
          <w:fldChar w:fldCharType="begin"/>
        </w:r>
        <w:r>
          <w:rPr>
            <w:noProof/>
            <w:webHidden/>
          </w:rPr>
          <w:instrText xml:space="preserve"> PAGEREF _Toc256375324 \h </w:instrText>
        </w:r>
        <w:r>
          <w:rPr>
            <w:noProof/>
            <w:webHidden/>
          </w:rPr>
        </w:r>
        <w:r>
          <w:rPr>
            <w:noProof/>
            <w:webHidden/>
          </w:rPr>
          <w:fldChar w:fldCharType="separate"/>
        </w:r>
        <w:r w:rsidR="00C207BD">
          <w:rPr>
            <w:noProof/>
            <w:webHidden/>
          </w:rPr>
          <w:t>187</w:t>
        </w:r>
        <w:r>
          <w:rPr>
            <w:noProof/>
            <w:webHidden/>
          </w:rPr>
          <w:fldChar w:fldCharType="end"/>
        </w:r>
      </w:hyperlink>
    </w:p>
    <w:p w14:paraId="2E124F74" w14:textId="77777777" w:rsidR="00AE74F4" w:rsidRDefault="00AE74F4">
      <w:pPr>
        <w:pStyle w:val="TOC5"/>
        <w:tabs>
          <w:tab w:val="right" w:leader="dot" w:pos="9350"/>
        </w:tabs>
        <w:rPr>
          <w:rFonts w:eastAsiaTheme="minorEastAsia"/>
          <w:noProof/>
          <w:szCs w:val="22"/>
        </w:rPr>
      </w:pPr>
      <w:hyperlink w:anchor="_Toc256375325" w:history="1">
        <w:r w:rsidRPr="007859DF">
          <w:rPr>
            <w:rStyle w:val="Hyperlink"/>
            <w:rFonts w:eastAsia="Trebuchet MS"/>
            <w:noProof/>
            <w:lang w:bidi="en-US"/>
          </w:rPr>
          <w:t>BoxCollider</w:t>
        </w:r>
        <w:r>
          <w:rPr>
            <w:noProof/>
            <w:webHidden/>
          </w:rPr>
          <w:tab/>
        </w:r>
        <w:r>
          <w:rPr>
            <w:noProof/>
            <w:webHidden/>
          </w:rPr>
          <w:fldChar w:fldCharType="begin"/>
        </w:r>
        <w:r>
          <w:rPr>
            <w:noProof/>
            <w:webHidden/>
          </w:rPr>
          <w:instrText xml:space="preserve"> PAGEREF _Toc256375325 \h </w:instrText>
        </w:r>
        <w:r>
          <w:rPr>
            <w:noProof/>
            <w:webHidden/>
          </w:rPr>
        </w:r>
        <w:r>
          <w:rPr>
            <w:noProof/>
            <w:webHidden/>
          </w:rPr>
          <w:fldChar w:fldCharType="separate"/>
        </w:r>
        <w:r w:rsidR="00C207BD">
          <w:rPr>
            <w:noProof/>
            <w:webHidden/>
          </w:rPr>
          <w:t>187</w:t>
        </w:r>
        <w:r>
          <w:rPr>
            <w:noProof/>
            <w:webHidden/>
          </w:rPr>
          <w:fldChar w:fldCharType="end"/>
        </w:r>
      </w:hyperlink>
    </w:p>
    <w:p w14:paraId="0F7ED249" w14:textId="77777777" w:rsidR="00AE74F4" w:rsidRDefault="00AE74F4">
      <w:pPr>
        <w:pStyle w:val="TOC5"/>
        <w:tabs>
          <w:tab w:val="right" w:leader="dot" w:pos="9350"/>
        </w:tabs>
        <w:rPr>
          <w:rFonts w:eastAsiaTheme="minorEastAsia"/>
          <w:noProof/>
          <w:szCs w:val="22"/>
        </w:rPr>
      </w:pPr>
      <w:hyperlink w:anchor="_Toc256375326" w:history="1">
        <w:r w:rsidRPr="007859DF">
          <w:rPr>
            <w:rStyle w:val="Hyperlink"/>
            <w:rFonts w:eastAsia="Trebuchet MS"/>
            <w:noProof/>
            <w:lang w:bidi="en-US"/>
          </w:rPr>
          <w:t>AudioEmitter</w:t>
        </w:r>
        <w:r>
          <w:rPr>
            <w:noProof/>
            <w:webHidden/>
          </w:rPr>
          <w:tab/>
        </w:r>
        <w:r>
          <w:rPr>
            <w:noProof/>
            <w:webHidden/>
          </w:rPr>
          <w:fldChar w:fldCharType="begin"/>
        </w:r>
        <w:r>
          <w:rPr>
            <w:noProof/>
            <w:webHidden/>
          </w:rPr>
          <w:instrText xml:space="preserve"> PAGEREF _Toc256375326 \h </w:instrText>
        </w:r>
        <w:r>
          <w:rPr>
            <w:noProof/>
            <w:webHidden/>
          </w:rPr>
        </w:r>
        <w:r>
          <w:rPr>
            <w:noProof/>
            <w:webHidden/>
          </w:rPr>
          <w:fldChar w:fldCharType="separate"/>
        </w:r>
        <w:r w:rsidR="00C207BD">
          <w:rPr>
            <w:noProof/>
            <w:webHidden/>
          </w:rPr>
          <w:t>187</w:t>
        </w:r>
        <w:r>
          <w:rPr>
            <w:noProof/>
            <w:webHidden/>
          </w:rPr>
          <w:fldChar w:fldCharType="end"/>
        </w:r>
      </w:hyperlink>
    </w:p>
    <w:p w14:paraId="0F55F664" w14:textId="77777777" w:rsidR="00AE74F4" w:rsidRDefault="00AE74F4">
      <w:pPr>
        <w:pStyle w:val="TOC4"/>
        <w:tabs>
          <w:tab w:val="right" w:leader="dot" w:pos="9350"/>
        </w:tabs>
        <w:rPr>
          <w:rFonts w:eastAsiaTheme="minorEastAsia"/>
          <w:noProof/>
          <w:szCs w:val="22"/>
        </w:rPr>
      </w:pPr>
      <w:hyperlink w:anchor="_Toc256375327" w:history="1">
        <w:r w:rsidRPr="007859DF">
          <w:rPr>
            <w:rStyle w:val="Hyperlink"/>
            <w:rFonts w:eastAsia="Trebuchet MS"/>
            <w:noProof/>
            <w:lang w:bidi="en-US"/>
          </w:rPr>
          <w:t>Player</w:t>
        </w:r>
        <w:r>
          <w:rPr>
            <w:noProof/>
            <w:webHidden/>
          </w:rPr>
          <w:tab/>
        </w:r>
        <w:r>
          <w:rPr>
            <w:noProof/>
            <w:webHidden/>
          </w:rPr>
          <w:fldChar w:fldCharType="begin"/>
        </w:r>
        <w:r>
          <w:rPr>
            <w:noProof/>
            <w:webHidden/>
          </w:rPr>
          <w:instrText xml:space="preserve"> PAGEREF _Toc256375327 \h </w:instrText>
        </w:r>
        <w:r>
          <w:rPr>
            <w:noProof/>
            <w:webHidden/>
          </w:rPr>
        </w:r>
        <w:r>
          <w:rPr>
            <w:noProof/>
            <w:webHidden/>
          </w:rPr>
          <w:fldChar w:fldCharType="separate"/>
        </w:r>
        <w:r w:rsidR="00C207BD">
          <w:rPr>
            <w:noProof/>
            <w:webHidden/>
          </w:rPr>
          <w:t>188</w:t>
        </w:r>
        <w:r>
          <w:rPr>
            <w:noProof/>
            <w:webHidden/>
          </w:rPr>
          <w:fldChar w:fldCharType="end"/>
        </w:r>
      </w:hyperlink>
    </w:p>
    <w:p w14:paraId="6FDA12D2" w14:textId="77777777" w:rsidR="00AE74F4" w:rsidRDefault="00AE74F4">
      <w:pPr>
        <w:pStyle w:val="TOC5"/>
        <w:tabs>
          <w:tab w:val="right" w:leader="dot" w:pos="9350"/>
        </w:tabs>
        <w:rPr>
          <w:rFonts w:eastAsiaTheme="minorEastAsia"/>
          <w:noProof/>
          <w:szCs w:val="22"/>
        </w:rPr>
      </w:pPr>
      <w:hyperlink w:anchor="_Toc256375328" w:history="1">
        <w:r w:rsidRPr="007859DF">
          <w:rPr>
            <w:rStyle w:val="Hyperlink"/>
            <w:rFonts w:eastAsia="Trebuchet MS"/>
            <w:noProof/>
            <w:lang w:bidi="en-US"/>
          </w:rPr>
          <w:t>MeshRenderer</w:t>
        </w:r>
        <w:r>
          <w:rPr>
            <w:noProof/>
            <w:webHidden/>
          </w:rPr>
          <w:tab/>
        </w:r>
        <w:r>
          <w:rPr>
            <w:noProof/>
            <w:webHidden/>
          </w:rPr>
          <w:fldChar w:fldCharType="begin"/>
        </w:r>
        <w:r>
          <w:rPr>
            <w:noProof/>
            <w:webHidden/>
          </w:rPr>
          <w:instrText xml:space="preserve"> PAGEREF _Toc256375328 \h </w:instrText>
        </w:r>
        <w:r>
          <w:rPr>
            <w:noProof/>
            <w:webHidden/>
          </w:rPr>
        </w:r>
        <w:r>
          <w:rPr>
            <w:noProof/>
            <w:webHidden/>
          </w:rPr>
          <w:fldChar w:fldCharType="separate"/>
        </w:r>
        <w:r w:rsidR="00C207BD">
          <w:rPr>
            <w:noProof/>
            <w:webHidden/>
          </w:rPr>
          <w:t>188</w:t>
        </w:r>
        <w:r>
          <w:rPr>
            <w:noProof/>
            <w:webHidden/>
          </w:rPr>
          <w:fldChar w:fldCharType="end"/>
        </w:r>
      </w:hyperlink>
    </w:p>
    <w:p w14:paraId="1C1100D8" w14:textId="77777777" w:rsidR="00AE74F4" w:rsidRDefault="00AE74F4">
      <w:pPr>
        <w:pStyle w:val="TOC5"/>
        <w:tabs>
          <w:tab w:val="right" w:leader="dot" w:pos="9350"/>
        </w:tabs>
        <w:rPr>
          <w:rFonts w:eastAsiaTheme="minorEastAsia"/>
          <w:noProof/>
          <w:szCs w:val="22"/>
        </w:rPr>
      </w:pPr>
      <w:hyperlink w:anchor="_Toc256375329" w:history="1">
        <w:r w:rsidRPr="007859DF">
          <w:rPr>
            <w:rStyle w:val="Hyperlink"/>
            <w:rFonts w:eastAsia="Trebuchet MS"/>
            <w:noProof/>
            <w:lang w:bidi="en-US"/>
          </w:rPr>
          <w:t>BoxCollider</w:t>
        </w:r>
        <w:r>
          <w:rPr>
            <w:noProof/>
            <w:webHidden/>
          </w:rPr>
          <w:tab/>
        </w:r>
        <w:r>
          <w:rPr>
            <w:noProof/>
            <w:webHidden/>
          </w:rPr>
          <w:fldChar w:fldCharType="begin"/>
        </w:r>
        <w:r>
          <w:rPr>
            <w:noProof/>
            <w:webHidden/>
          </w:rPr>
          <w:instrText xml:space="preserve"> PAGEREF _Toc256375329 \h </w:instrText>
        </w:r>
        <w:r>
          <w:rPr>
            <w:noProof/>
            <w:webHidden/>
          </w:rPr>
        </w:r>
        <w:r>
          <w:rPr>
            <w:noProof/>
            <w:webHidden/>
          </w:rPr>
          <w:fldChar w:fldCharType="separate"/>
        </w:r>
        <w:r w:rsidR="00C207BD">
          <w:rPr>
            <w:noProof/>
            <w:webHidden/>
          </w:rPr>
          <w:t>188</w:t>
        </w:r>
        <w:r>
          <w:rPr>
            <w:noProof/>
            <w:webHidden/>
          </w:rPr>
          <w:fldChar w:fldCharType="end"/>
        </w:r>
      </w:hyperlink>
    </w:p>
    <w:p w14:paraId="535A305D" w14:textId="77777777" w:rsidR="00AE74F4" w:rsidRDefault="00AE74F4">
      <w:pPr>
        <w:pStyle w:val="TOC5"/>
        <w:tabs>
          <w:tab w:val="right" w:leader="dot" w:pos="9350"/>
        </w:tabs>
        <w:rPr>
          <w:rFonts w:eastAsiaTheme="minorEastAsia"/>
          <w:noProof/>
          <w:szCs w:val="22"/>
        </w:rPr>
      </w:pPr>
      <w:hyperlink w:anchor="_Toc256375330" w:history="1">
        <w:r w:rsidRPr="007859DF">
          <w:rPr>
            <w:rStyle w:val="Hyperlink"/>
            <w:rFonts w:eastAsia="Trebuchet MS"/>
            <w:noProof/>
            <w:lang w:bidi="en-US"/>
          </w:rPr>
          <w:t>RigidBody</w:t>
        </w:r>
        <w:r>
          <w:rPr>
            <w:noProof/>
            <w:webHidden/>
          </w:rPr>
          <w:tab/>
        </w:r>
        <w:r>
          <w:rPr>
            <w:noProof/>
            <w:webHidden/>
          </w:rPr>
          <w:fldChar w:fldCharType="begin"/>
        </w:r>
        <w:r>
          <w:rPr>
            <w:noProof/>
            <w:webHidden/>
          </w:rPr>
          <w:instrText xml:space="preserve"> PAGEREF _Toc256375330 \h </w:instrText>
        </w:r>
        <w:r>
          <w:rPr>
            <w:noProof/>
            <w:webHidden/>
          </w:rPr>
        </w:r>
        <w:r>
          <w:rPr>
            <w:noProof/>
            <w:webHidden/>
          </w:rPr>
          <w:fldChar w:fldCharType="separate"/>
        </w:r>
        <w:r w:rsidR="00C207BD">
          <w:rPr>
            <w:noProof/>
            <w:webHidden/>
          </w:rPr>
          <w:t>188</w:t>
        </w:r>
        <w:r>
          <w:rPr>
            <w:noProof/>
            <w:webHidden/>
          </w:rPr>
          <w:fldChar w:fldCharType="end"/>
        </w:r>
      </w:hyperlink>
    </w:p>
    <w:p w14:paraId="45FE4E14" w14:textId="77777777" w:rsidR="00AE74F4" w:rsidRDefault="00AE74F4">
      <w:pPr>
        <w:pStyle w:val="TOC5"/>
        <w:tabs>
          <w:tab w:val="right" w:leader="dot" w:pos="9350"/>
        </w:tabs>
        <w:rPr>
          <w:rFonts w:eastAsiaTheme="minorEastAsia"/>
          <w:noProof/>
          <w:szCs w:val="22"/>
        </w:rPr>
      </w:pPr>
      <w:hyperlink w:anchor="_Toc256375331" w:history="1">
        <w:r w:rsidRPr="007859DF">
          <w:rPr>
            <w:rStyle w:val="Hyperlink"/>
            <w:rFonts w:eastAsia="Trebuchet MS"/>
            <w:noProof/>
            <w:lang w:bidi="en-US"/>
          </w:rPr>
          <w:t>Animation</w:t>
        </w:r>
        <w:r>
          <w:rPr>
            <w:noProof/>
            <w:webHidden/>
          </w:rPr>
          <w:tab/>
        </w:r>
        <w:r>
          <w:rPr>
            <w:noProof/>
            <w:webHidden/>
          </w:rPr>
          <w:fldChar w:fldCharType="begin"/>
        </w:r>
        <w:r>
          <w:rPr>
            <w:noProof/>
            <w:webHidden/>
          </w:rPr>
          <w:instrText xml:space="preserve"> PAGEREF _Toc256375331 \h </w:instrText>
        </w:r>
        <w:r>
          <w:rPr>
            <w:noProof/>
            <w:webHidden/>
          </w:rPr>
        </w:r>
        <w:r>
          <w:rPr>
            <w:noProof/>
            <w:webHidden/>
          </w:rPr>
          <w:fldChar w:fldCharType="separate"/>
        </w:r>
        <w:r w:rsidR="00C207BD">
          <w:rPr>
            <w:noProof/>
            <w:webHidden/>
          </w:rPr>
          <w:t>188</w:t>
        </w:r>
        <w:r>
          <w:rPr>
            <w:noProof/>
            <w:webHidden/>
          </w:rPr>
          <w:fldChar w:fldCharType="end"/>
        </w:r>
      </w:hyperlink>
    </w:p>
    <w:p w14:paraId="48063D7E" w14:textId="77777777" w:rsidR="00AE74F4" w:rsidRDefault="00AE74F4">
      <w:pPr>
        <w:pStyle w:val="TOC5"/>
        <w:tabs>
          <w:tab w:val="right" w:leader="dot" w:pos="9350"/>
        </w:tabs>
        <w:rPr>
          <w:rFonts w:eastAsiaTheme="minorEastAsia"/>
          <w:noProof/>
          <w:szCs w:val="22"/>
        </w:rPr>
      </w:pPr>
      <w:hyperlink w:anchor="_Toc256375332" w:history="1">
        <w:r w:rsidRPr="007859DF">
          <w:rPr>
            <w:rStyle w:val="Hyperlink"/>
            <w:rFonts w:eastAsia="Trebuchet MS"/>
            <w:noProof/>
            <w:lang w:bidi="en-US"/>
          </w:rPr>
          <w:t>FirstPersonCamera</w:t>
        </w:r>
        <w:r>
          <w:rPr>
            <w:noProof/>
            <w:webHidden/>
          </w:rPr>
          <w:tab/>
        </w:r>
        <w:r>
          <w:rPr>
            <w:noProof/>
            <w:webHidden/>
          </w:rPr>
          <w:fldChar w:fldCharType="begin"/>
        </w:r>
        <w:r>
          <w:rPr>
            <w:noProof/>
            <w:webHidden/>
          </w:rPr>
          <w:instrText xml:space="preserve"> PAGEREF _Toc256375332 \h </w:instrText>
        </w:r>
        <w:r>
          <w:rPr>
            <w:noProof/>
            <w:webHidden/>
          </w:rPr>
        </w:r>
        <w:r>
          <w:rPr>
            <w:noProof/>
            <w:webHidden/>
          </w:rPr>
          <w:fldChar w:fldCharType="separate"/>
        </w:r>
        <w:r w:rsidR="00C207BD">
          <w:rPr>
            <w:noProof/>
            <w:webHidden/>
          </w:rPr>
          <w:t>188</w:t>
        </w:r>
        <w:r>
          <w:rPr>
            <w:noProof/>
            <w:webHidden/>
          </w:rPr>
          <w:fldChar w:fldCharType="end"/>
        </w:r>
      </w:hyperlink>
    </w:p>
    <w:p w14:paraId="3271D7A7" w14:textId="77777777" w:rsidR="00AE74F4" w:rsidRDefault="00AE74F4">
      <w:pPr>
        <w:pStyle w:val="TOC5"/>
        <w:tabs>
          <w:tab w:val="right" w:leader="dot" w:pos="9350"/>
        </w:tabs>
        <w:rPr>
          <w:rFonts w:eastAsiaTheme="minorEastAsia"/>
          <w:noProof/>
          <w:szCs w:val="22"/>
        </w:rPr>
      </w:pPr>
      <w:hyperlink w:anchor="_Toc256375333" w:history="1">
        <w:r w:rsidRPr="007859DF">
          <w:rPr>
            <w:rStyle w:val="Hyperlink"/>
            <w:rFonts w:eastAsia="Trebuchet MS"/>
            <w:noProof/>
            <w:lang w:bidi="en-US"/>
          </w:rPr>
          <w:t>NetworkSync</w:t>
        </w:r>
        <w:r>
          <w:rPr>
            <w:noProof/>
            <w:webHidden/>
          </w:rPr>
          <w:tab/>
        </w:r>
        <w:r>
          <w:rPr>
            <w:noProof/>
            <w:webHidden/>
          </w:rPr>
          <w:fldChar w:fldCharType="begin"/>
        </w:r>
        <w:r>
          <w:rPr>
            <w:noProof/>
            <w:webHidden/>
          </w:rPr>
          <w:instrText xml:space="preserve"> PAGEREF _Toc256375333 \h </w:instrText>
        </w:r>
        <w:r>
          <w:rPr>
            <w:noProof/>
            <w:webHidden/>
          </w:rPr>
        </w:r>
        <w:r>
          <w:rPr>
            <w:noProof/>
            <w:webHidden/>
          </w:rPr>
          <w:fldChar w:fldCharType="separate"/>
        </w:r>
        <w:r w:rsidR="00C207BD">
          <w:rPr>
            <w:noProof/>
            <w:webHidden/>
          </w:rPr>
          <w:t>189</w:t>
        </w:r>
        <w:r>
          <w:rPr>
            <w:noProof/>
            <w:webHidden/>
          </w:rPr>
          <w:fldChar w:fldCharType="end"/>
        </w:r>
      </w:hyperlink>
    </w:p>
    <w:p w14:paraId="546AE314" w14:textId="77777777" w:rsidR="00AE74F4" w:rsidRDefault="00AE74F4">
      <w:pPr>
        <w:pStyle w:val="TOC5"/>
        <w:tabs>
          <w:tab w:val="right" w:leader="dot" w:pos="9350"/>
        </w:tabs>
        <w:rPr>
          <w:rFonts w:eastAsiaTheme="minorEastAsia"/>
          <w:noProof/>
          <w:szCs w:val="22"/>
        </w:rPr>
      </w:pPr>
      <w:hyperlink w:anchor="_Toc256375334" w:history="1">
        <w:r w:rsidRPr="007859DF">
          <w:rPr>
            <w:rStyle w:val="Hyperlink"/>
            <w:rFonts w:eastAsia="Trebuchet MS"/>
            <w:noProof/>
            <w:lang w:bidi="en-US"/>
          </w:rPr>
          <w:t>ResourceManager</w:t>
        </w:r>
        <w:r>
          <w:rPr>
            <w:noProof/>
            <w:webHidden/>
          </w:rPr>
          <w:tab/>
        </w:r>
        <w:r>
          <w:rPr>
            <w:noProof/>
            <w:webHidden/>
          </w:rPr>
          <w:fldChar w:fldCharType="begin"/>
        </w:r>
        <w:r>
          <w:rPr>
            <w:noProof/>
            <w:webHidden/>
          </w:rPr>
          <w:instrText xml:space="preserve"> PAGEREF _Toc256375334 \h </w:instrText>
        </w:r>
        <w:r>
          <w:rPr>
            <w:noProof/>
            <w:webHidden/>
          </w:rPr>
        </w:r>
        <w:r>
          <w:rPr>
            <w:noProof/>
            <w:webHidden/>
          </w:rPr>
          <w:fldChar w:fldCharType="separate"/>
        </w:r>
        <w:r w:rsidR="00C207BD">
          <w:rPr>
            <w:noProof/>
            <w:webHidden/>
          </w:rPr>
          <w:t>189</w:t>
        </w:r>
        <w:r>
          <w:rPr>
            <w:noProof/>
            <w:webHidden/>
          </w:rPr>
          <w:fldChar w:fldCharType="end"/>
        </w:r>
      </w:hyperlink>
    </w:p>
    <w:p w14:paraId="23966610" w14:textId="77777777" w:rsidR="00AE74F4" w:rsidRDefault="00AE74F4">
      <w:pPr>
        <w:pStyle w:val="TOC5"/>
        <w:tabs>
          <w:tab w:val="right" w:leader="dot" w:pos="9350"/>
        </w:tabs>
        <w:rPr>
          <w:rFonts w:eastAsiaTheme="minorEastAsia"/>
          <w:noProof/>
          <w:szCs w:val="22"/>
        </w:rPr>
      </w:pPr>
      <w:hyperlink w:anchor="_Toc256375335" w:history="1">
        <w:r w:rsidRPr="007859DF">
          <w:rPr>
            <w:rStyle w:val="Hyperlink"/>
            <w:rFonts w:eastAsia="Trebuchet MS"/>
            <w:noProof/>
            <w:lang w:bidi="en-US"/>
          </w:rPr>
          <w:t>LuaBinder</w:t>
        </w:r>
        <w:r>
          <w:rPr>
            <w:noProof/>
            <w:webHidden/>
          </w:rPr>
          <w:tab/>
        </w:r>
        <w:r>
          <w:rPr>
            <w:noProof/>
            <w:webHidden/>
          </w:rPr>
          <w:fldChar w:fldCharType="begin"/>
        </w:r>
        <w:r>
          <w:rPr>
            <w:noProof/>
            <w:webHidden/>
          </w:rPr>
          <w:instrText xml:space="preserve"> PAGEREF _Toc256375335 \h </w:instrText>
        </w:r>
        <w:r>
          <w:rPr>
            <w:noProof/>
            <w:webHidden/>
          </w:rPr>
        </w:r>
        <w:r>
          <w:rPr>
            <w:noProof/>
            <w:webHidden/>
          </w:rPr>
          <w:fldChar w:fldCharType="separate"/>
        </w:r>
        <w:r w:rsidR="00C207BD">
          <w:rPr>
            <w:noProof/>
            <w:webHidden/>
          </w:rPr>
          <w:t>189</w:t>
        </w:r>
        <w:r>
          <w:rPr>
            <w:noProof/>
            <w:webHidden/>
          </w:rPr>
          <w:fldChar w:fldCharType="end"/>
        </w:r>
      </w:hyperlink>
    </w:p>
    <w:p w14:paraId="5BD62796" w14:textId="77777777" w:rsidR="00AE74F4" w:rsidRDefault="00AE74F4">
      <w:pPr>
        <w:pStyle w:val="TOC5"/>
        <w:tabs>
          <w:tab w:val="right" w:leader="dot" w:pos="9350"/>
        </w:tabs>
        <w:rPr>
          <w:rFonts w:eastAsiaTheme="minorEastAsia"/>
          <w:noProof/>
          <w:szCs w:val="22"/>
        </w:rPr>
      </w:pPr>
      <w:hyperlink w:anchor="_Toc256375336" w:history="1">
        <w:r w:rsidRPr="007859DF">
          <w:rPr>
            <w:rStyle w:val="Hyperlink"/>
            <w:rFonts w:eastAsia="Trebuchet MS"/>
            <w:noProof/>
            <w:lang w:bidi="en-US"/>
          </w:rPr>
          <w:t>AudioEmitter</w:t>
        </w:r>
        <w:r>
          <w:rPr>
            <w:noProof/>
            <w:webHidden/>
          </w:rPr>
          <w:tab/>
        </w:r>
        <w:r>
          <w:rPr>
            <w:noProof/>
            <w:webHidden/>
          </w:rPr>
          <w:fldChar w:fldCharType="begin"/>
        </w:r>
        <w:r>
          <w:rPr>
            <w:noProof/>
            <w:webHidden/>
          </w:rPr>
          <w:instrText xml:space="preserve"> PAGEREF _Toc256375336 \h </w:instrText>
        </w:r>
        <w:r>
          <w:rPr>
            <w:noProof/>
            <w:webHidden/>
          </w:rPr>
        </w:r>
        <w:r>
          <w:rPr>
            <w:noProof/>
            <w:webHidden/>
          </w:rPr>
          <w:fldChar w:fldCharType="separate"/>
        </w:r>
        <w:r w:rsidR="00C207BD">
          <w:rPr>
            <w:noProof/>
            <w:webHidden/>
          </w:rPr>
          <w:t>189</w:t>
        </w:r>
        <w:r>
          <w:rPr>
            <w:noProof/>
            <w:webHidden/>
          </w:rPr>
          <w:fldChar w:fldCharType="end"/>
        </w:r>
      </w:hyperlink>
    </w:p>
    <w:p w14:paraId="41B9930A" w14:textId="77777777" w:rsidR="00AE74F4" w:rsidRDefault="00AE74F4">
      <w:pPr>
        <w:pStyle w:val="TOC5"/>
        <w:tabs>
          <w:tab w:val="right" w:leader="dot" w:pos="9350"/>
        </w:tabs>
        <w:rPr>
          <w:rFonts w:eastAsiaTheme="minorEastAsia"/>
          <w:noProof/>
          <w:szCs w:val="22"/>
        </w:rPr>
      </w:pPr>
      <w:hyperlink w:anchor="_Toc256375337" w:history="1">
        <w:r w:rsidRPr="007859DF">
          <w:rPr>
            <w:rStyle w:val="Hyperlink"/>
            <w:rFonts w:eastAsia="Trebuchet MS"/>
            <w:noProof/>
            <w:lang w:bidi="en-US"/>
          </w:rPr>
          <w:t>AudioListener</w:t>
        </w:r>
        <w:r>
          <w:rPr>
            <w:noProof/>
            <w:webHidden/>
          </w:rPr>
          <w:tab/>
        </w:r>
        <w:r>
          <w:rPr>
            <w:noProof/>
            <w:webHidden/>
          </w:rPr>
          <w:fldChar w:fldCharType="begin"/>
        </w:r>
        <w:r>
          <w:rPr>
            <w:noProof/>
            <w:webHidden/>
          </w:rPr>
          <w:instrText xml:space="preserve"> PAGEREF _Toc256375337 \h </w:instrText>
        </w:r>
        <w:r>
          <w:rPr>
            <w:noProof/>
            <w:webHidden/>
          </w:rPr>
        </w:r>
        <w:r>
          <w:rPr>
            <w:noProof/>
            <w:webHidden/>
          </w:rPr>
          <w:fldChar w:fldCharType="separate"/>
        </w:r>
        <w:r w:rsidR="00C207BD">
          <w:rPr>
            <w:noProof/>
            <w:webHidden/>
          </w:rPr>
          <w:t>189</w:t>
        </w:r>
        <w:r>
          <w:rPr>
            <w:noProof/>
            <w:webHidden/>
          </w:rPr>
          <w:fldChar w:fldCharType="end"/>
        </w:r>
      </w:hyperlink>
    </w:p>
    <w:p w14:paraId="074AAF8B" w14:textId="77777777" w:rsidR="00AE74F4" w:rsidRDefault="00AE74F4">
      <w:pPr>
        <w:pStyle w:val="TOC4"/>
        <w:tabs>
          <w:tab w:val="right" w:leader="dot" w:pos="9350"/>
        </w:tabs>
        <w:rPr>
          <w:rFonts w:eastAsiaTheme="minorEastAsia"/>
          <w:noProof/>
          <w:szCs w:val="22"/>
        </w:rPr>
      </w:pPr>
      <w:hyperlink w:anchor="_Toc256375338" w:history="1">
        <w:r w:rsidRPr="007859DF">
          <w:rPr>
            <w:rStyle w:val="Hyperlink"/>
            <w:rFonts w:eastAsia="Trebuchet MS"/>
            <w:noProof/>
            <w:lang w:bidi="en-US"/>
          </w:rPr>
          <w:t>Level</w:t>
        </w:r>
        <w:r>
          <w:rPr>
            <w:noProof/>
            <w:webHidden/>
          </w:rPr>
          <w:tab/>
        </w:r>
        <w:r>
          <w:rPr>
            <w:noProof/>
            <w:webHidden/>
          </w:rPr>
          <w:fldChar w:fldCharType="begin"/>
        </w:r>
        <w:r>
          <w:rPr>
            <w:noProof/>
            <w:webHidden/>
          </w:rPr>
          <w:instrText xml:space="preserve"> PAGEREF _Toc256375338 \h </w:instrText>
        </w:r>
        <w:r>
          <w:rPr>
            <w:noProof/>
            <w:webHidden/>
          </w:rPr>
        </w:r>
        <w:r>
          <w:rPr>
            <w:noProof/>
            <w:webHidden/>
          </w:rPr>
          <w:fldChar w:fldCharType="separate"/>
        </w:r>
        <w:r w:rsidR="00C207BD">
          <w:rPr>
            <w:noProof/>
            <w:webHidden/>
          </w:rPr>
          <w:t>189</w:t>
        </w:r>
        <w:r>
          <w:rPr>
            <w:noProof/>
            <w:webHidden/>
          </w:rPr>
          <w:fldChar w:fldCharType="end"/>
        </w:r>
      </w:hyperlink>
    </w:p>
    <w:p w14:paraId="573D10DB" w14:textId="77777777" w:rsidR="00AE74F4" w:rsidRDefault="00AE74F4">
      <w:pPr>
        <w:pStyle w:val="TOC5"/>
        <w:tabs>
          <w:tab w:val="right" w:leader="dot" w:pos="9350"/>
        </w:tabs>
        <w:rPr>
          <w:rFonts w:eastAsiaTheme="minorEastAsia"/>
          <w:noProof/>
          <w:szCs w:val="22"/>
        </w:rPr>
      </w:pPr>
      <w:hyperlink w:anchor="_Toc256375339" w:history="1">
        <w:r w:rsidRPr="007859DF">
          <w:rPr>
            <w:rStyle w:val="Hyperlink"/>
            <w:rFonts w:eastAsia="Trebuchet MS"/>
            <w:noProof/>
            <w:lang w:bidi="en-US"/>
          </w:rPr>
          <w:t>GameManager</w:t>
        </w:r>
        <w:r>
          <w:rPr>
            <w:noProof/>
            <w:webHidden/>
          </w:rPr>
          <w:tab/>
        </w:r>
        <w:r>
          <w:rPr>
            <w:noProof/>
            <w:webHidden/>
          </w:rPr>
          <w:fldChar w:fldCharType="begin"/>
        </w:r>
        <w:r>
          <w:rPr>
            <w:noProof/>
            <w:webHidden/>
          </w:rPr>
          <w:instrText xml:space="preserve"> PAGEREF _Toc256375339 \h </w:instrText>
        </w:r>
        <w:r>
          <w:rPr>
            <w:noProof/>
            <w:webHidden/>
          </w:rPr>
        </w:r>
        <w:r>
          <w:rPr>
            <w:noProof/>
            <w:webHidden/>
          </w:rPr>
          <w:fldChar w:fldCharType="separate"/>
        </w:r>
        <w:r w:rsidR="00C207BD">
          <w:rPr>
            <w:noProof/>
            <w:webHidden/>
          </w:rPr>
          <w:t>189</w:t>
        </w:r>
        <w:r>
          <w:rPr>
            <w:noProof/>
            <w:webHidden/>
          </w:rPr>
          <w:fldChar w:fldCharType="end"/>
        </w:r>
      </w:hyperlink>
    </w:p>
    <w:p w14:paraId="5CBC8596" w14:textId="77777777" w:rsidR="00AE74F4" w:rsidRDefault="00AE74F4">
      <w:pPr>
        <w:pStyle w:val="TOC5"/>
        <w:tabs>
          <w:tab w:val="right" w:leader="dot" w:pos="9350"/>
        </w:tabs>
        <w:rPr>
          <w:rFonts w:eastAsiaTheme="minorEastAsia"/>
          <w:noProof/>
          <w:szCs w:val="22"/>
        </w:rPr>
      </w:pPr>
      <w:hyperlink w:anchor="_Toc256375340" w:history="1">
        <w:r w:rsidRPr="007859DF">
          <w:rPr>
            <w:rStyle w:val="Hyperlink"/>
            <w:rFonts w:eastAsia="Trebuchet MS"/>
            <w:noProof/>
            <w:lang w:bidi="en-US"/>
          </w:rPr>
          <w:t>LuaBinder</w:t>
        </w:r>
        <w:r>
          <w:rPr>
            <w:noProof/>
            <w:webHidden/>
          </w:rPr>
          <w:tab/>
        </w:r>
        <w:r>
          <w:rPr>
            <w:noProof/>
            <w:webHidden/>
          </w:rPr>
          <w:fldChar w:fldCharType="begin"/>
        </w:r>
        <w:r>
          <w:rPr>
            <w:noProof/>
            <w:webHidden/>
          </w:rPr>
          <w:instrText xml:space="preserve"> PAGEREF _Toc256375340 \h </w:instrText>
        </w:r>
        <w:r>
          <w:rPr>
            <w:noProof/>
            <w:webHidden/>
          </w:rPr>
        </w:r>
        <w:r>
          <w:rPr>
            <w:noProof/>
            <w:webHidden/>
          </w:rPr>
          <w:fldChar w:fldCharType="separate"/>
        </w:r>
        <w:r w:rsidR="00C207BD">
          <w:rPr>
            <w:noProof/>
            <w:webHidden/>
          </w:rPr>
          <w:t>189</w:t>
        </w:r>
        <w:r>
          <w:rPr>
            <w:noProof/>
            <w:webHidden/>
          </w:rPr>
          <w:fldChar w:fldCharType="end"/>
        </w:r>
      </w:hyperlink>
    </w:p>
    <w:p w14:paraId="475DB823" w14:textId="77777777" w:rsidR="00AE74F4" w:rsidRDefault="00AE74F4">
      <w:pPr>
        <w:pStyle w:val="TOC2"/>
        <w:tabs>
          <w:tab w:val="right" w:leader="dot" w:pos="9350"/>
        </w:tabs>
        <w:rPr>
          <w:noProof/>
          <w:lang w:bidi="ar-SA"/>
        </w:rPr>
      </w:pPr>
      <w:hyperlink w:anchor="_Toc256375341" w:history="1">
        <w:r w:rsidRPr="007859DF">
          <w:rPr>
            <w:rStyle w:val="Hyperlink"/>
            <w:noProof/>
          </w:rPr>
          <w:t>Appendix A — References</w:t>
        </w:r>
        <w:r>
          <w:rPr>
            <w:noProof/>
            <w:webHidden/>
          </w:rPr>
          <w:tab/>
        </w:r>
        <w:r>
          <w:rPr>
            <w:noProof/>
            <w:webHidden/>
          </w:rPr>
          <w:fldChar w:fldCharType="begin"/>
        </w:r>
        <w:r>
          <w:rPr>
            <w:noProof/>
            <w:webHidden/>
          </w:rPr>
          <w:instrText xml:space="preserve"> PAGEREF _Toc256375341 \h </w:instrText>
        </w:r>
        <w:r>
          <w:rPr>
            <w:noProof/>
            <w:webHidden/>
          </w:rPr>
        </w:r>
        <w:r>
          <w:rPr>
            <w:noProof/>
            <w:webHidden/>
          </w:rPr>
          <w:fldChar w:fldCharType="separate"/>
        </w:r>
        <w:r w:rsidR="00C207BD">
          <w:rPr>
            <w:noProof/>
            <w:webHidden/>
          </w:rPr>
          <w:t>191</w:t>
        </w:r>
        <w:r>
          <w:rPr>
            <w:noProof/>
            <w:webHidden/>
          </w:rPr>
          <w:fldChar w:fldCharType="end"/>
        </w:r>
      </w:hyperlink>
    </w:p>
    <w:p w14:paraId="716DFF16" w14:textId="77777777" w:rsidR="00AE74F4" w:rsidRDefault="00AE74F4">
      <w:pPr>
        <w:pStyle w:val="TOC1"/>
        <w:rPr>
          <w:rFonts w:eastAsiaTheme="minorEastAsia"/>
          <w:b w:val="0"/>
          <w:noProof/>
          <w:szCs w:val="22"/>
        </w:rPr>
      </w:pPr>
      <w:hyperlink w:anchor="_Toc256375342" w:history="1">
        <w:r w:rsidRPr="007859DF">
          <w:rPr>
            <w:rStyle w:val="Hyperlink"/>
            <w:noProof/>
            <w:lang w:bidi="en-US"/>
          </w:rPr>
          <w:t>Audio Design Document</w:t>
        </w:r>
        <w:r>
          <w:rPr>
            <w:noProof/>
            <w:webHidden/>
          </w:rPr>
          <w:tab/>
        </w:r>
        <w:r>
          <w:rPr>
            <w:noProof/>
            <w:webHidden/>
          </w:rPr>
          <w:fldChar w:fldCharType="begin"/>
        </w:r>
        <w:r>
          <w:rPr>
            <w:noProof/>
            <w:webHidden/>
          </w:rPr>
          <w:instrText xml:space="preserve"> PAGEREF _Toc256375342 \h </w:instrText>
        </w:r>
        <w:r>
          <w:rPr>
            <w:noProof/>
            <w:webHidden/>
          </w:rPr>
        </w:r>
        <w:r>
          <w:rPr>
            <w:noProof/>
            <w:webHidden/>
          </w:rPr>
          <w:fldChar w:fldCharType="separate"/>
        </w:r>
        <w:r w:rsidR="00C207BD">
          <w:rPr>
            <w:noProof/>
            <w:webHidden/>
          </w:rPr>
          <w:t>192</w:t>
        </w:r>
        <w:r>
          <w:rPr>
            <w:noProof/>
            <w:webHidden/>
          </w:rPr>
          <w:fldChar w:fldCharType="end"/>
        </w:r>
      </w:hyperlink>
    </w:p>
    <w:p w14:paraId="23DFF02C" w14:textId="77777777" w:rsidR="00AE74F4" w:rsidRDefault="00AE74F4">
      <w:pPr>
        <w:pStyle w:val="TOC2"/>
        <w:tabs>
          <w:tab w:val="right" w:leader="dot" w:pos="9350"/>
        </w:tabs>
        <w:rPr>
          <w:noProof/>
          <w:lang w:bidi="ar-SA"/>
        </w:rPr>
      </w:pPr>
      <w:hyperlink w:anchor="_Toc256375343" w:history="1">
        <w:r w:rsidRPr="007859DF">
          <w:rPr>
            <w:rStyle w:val="Hyperlink"/>
            <w:noProof/>
          </w:rPr>
          <w:t>Overview:</w:t>
        </w:r>
        <w:r>
          <w:rPr>
            <w:noProof/>
            <w:webHidden/>
          </w:rPr>
          <w:tab/>
        </w:r>
        <w:r>
          <w:rPr>
            <w:noProof/>
            <w:webHidden/>
          </w:rPr>
          <w:fldChar w:fldCharType="begin"/>
        </w:r>
        <w:r>
          <w:rPr>
            <w:noProof/>
            <w:webHidden/>
          </w:rPr>
          <w:instrText xml:space="preserve"> PAGEREF _Toc256375343 \h </w:instrText>
        </w:r>
        <w:r>
          <w:rPr>
            <w:noProof/>
            <w:webHidden/>
          </w:rPr>
        </w:r>
        <w:r>
          <w:rPr>
            <w:noProof/>
            <w:webHidden/>
          </w:rPr>
          <w:fldChar w:fldCharType="separate"/>
        </w:r>
        <w:r w:rsidR="00C207BD">
          <w:rPr>
            <w:noProof/>
            <w:webHidden/>
          </w:rPr>
          <w:t>192</w:t>
        </w:r>
        <w:r>
          <w:rPr>
            <w:noProof/>
            <w:webHidden/>
          </w:rPr>
          <w:fldChar w:fldCharType="end"/>
        </w:r>
      </w:hyperlink>
    </w:p>
    <w:p w14:paraId="610D8127" w14:textId="77777777" w:rsidR="00AE74F4" w:rsidRDefault="00AE74F4">
      <w:pPr>
        <w:pStyle w:val="TOC3"/>
        <w:tabs>
          <w:tab w:val="right" w:leader="dot" w:pos="9350"/>
        </w:tabs>
        <w:rPr>
          <w:noProof/>
          <w:lang w:bidi="ar-SA"/>
        </w:rPr>
      </w:pPr>
      <w:hyperlink w:anchor="_Toc256375344" w:history="1">
        <w:r w:rsidRPr="007859DF">
          <w:rPr>
            <w:rStyle w:val="Hyperlink"/>
            <w:noProof/>
          </w:rPr>
          <w:t>Goal:</w:t>
        </w:r>
        <w:r>
          <w:rPr>
            <w:noProof/>
            <w:webHidden/>
          </w:rPr>
          <w:tab/>
        </w:r>
        <w:r>
          <w:rPr>
            <w:noProof/>
            <w:webHidden/>
          </w:rPr>
          <w:fldChar w:fldCharType="begin"/>
        </w:r>
        <w:r>
          <w:rPr>
            <w:noProof/>
            <w:webHidden/>
          </w:rPr>
          <w:instrText xml:space="preserve"> PAGEREF _Toc256375344 \h </w:instrText>
        </w:r>
        <w:r>
          <w:rPr>
            <w:noProof/>
            <w:webHidden/>
          </w:rPr>
        </w:r>
        <w:r>
          <w:rPr>
            <w:noProof/>
            <w:webHidden/>
          </w:rPr>
          <w:fldChar w:fldCharType="separate"/>
        </w:r>
        <w:r w:rsidR="00C207BD">
          <w:rPr>
            <w:noProof/>
            <w:webHidden/>
          </w:rPr>
          <w:t>192</w:t>
        </w:r>
        <w:r>
          <w:rPr>
            <w:noProof/>
            <w:webHidden/>
          </w:rPr>
          <w:fldChar w:fldCharType="end"/>
        </w:r>
      </w:hyperlink>
    </w:p>
    <w:p w14:paraId="5E20A5B5" w14:textId="77777777" w:rsidR="00AE74F4" w:rsidRDefault="00AE74F4">
      <w:pPr>
        <w:pStyle w:val="TOC3"/>
        <w:tabs>
          <w:tab w:val="right" w:leader="dot" w:pos="9350"/>
        </w:tabs>
        <w:rPr>
          <w:noProof/>
          <w:lang w:bidi="ar-SA"/>
        </w:rPr>
      </w:pPr>
      <w:hyperlink w:anchor="_Toc256375345" w:history="1">
        <w:r w:rsidRPr="007859DF">
          <w:rPr>
            <w:rStyle w:val="Hyperlink"/>
            <w:noProof/>
          </w:rPr>
          <w:t>Music:</w:t>
        </w:r>
        <w:r>
          <w:rPr>
            <w:noProof/>
            <w:webHidden/>
          </w:rPr>
          <w:tab/>
        </w:r>
        <w:r>
          <w:rPr>
            <w:noProof/>
            <w:webHidden/>
          </w:rPr>
          <w:fldChar w:fldCharType="begin"/>
        </w:r>
        <w:r>
          <w:rPr>
            <w:noProof/>
            <w:webHidden/>
          </w:rPr>
          <w:instrText xml:space="preserve"> PAGEREF _Toc256375345 \h </w:instrText>
        </w:r>
        <w:r>
          <w:rPr>
            <w:noProof/>
            <w:webHidden/>
          </w:rPr>
        </w:r>
        <w:r>
          <w:rPr>
            <w:noProof/>
            <w:webHidden/>
          </w:rPr>
          <w:fldChar w:fldCharType="separate"/>
        </w:r>
        <w:r w:rsidR="00C207BD">
          <w:rPr>
            <w:noProof/>
            <w:webHidden/>
          </w:rPr>
          <w:t>192</w:t>
        </w:r>
        <w:r>
          <w:rPr>
            <w:noProof/>
            <w:webHidden/>
          </w:rPr>
          <w:fldChar w:fldCharType="end"/>
        </w:r>
      </w:hyperlink>
    </w:p>
    <w:p w14:paraId="25820A37" w14:textId="77777777" w:rsidR="00AE74F4" w:rsidRDefault="00AE74F4">
      <w:pPr>
        <w:pStyle w:val="TOC3"/>
        <w:tabs>
          <w:tab w:val="right" w:leader="dot" w:pos="9350"/>
        </w:tabs>
        <w:rPr>
          <w:noProof/>
          <w:lang w:bidi="ar-SA"/>
        </w:rPr>
      </w:pPr>
      <w:hyperlink w:anchor="_Toc256375346" w:history="1">
        <w:r w:rsidRPr="007859DF">
          <w:rPr>
            <w:rStyle w:val="Hyperlink"/>
            <w:noProof/>
          </w:rPr>
          <w:t>Sound Effects:</w:t>
        </w:r>
        <w:r>
          <w:rPr>
            <w:noProof/>
            <w:webHidden/>
          </w:rPr>
          <w:tab/>
        </w:r>
        <w:r>
          <w:rPr>
            <w:noProof/>
            <w:webHidden/>
          </w:rPr>
          <w:fldChar w:fldCharType="begin"/>
        </w:r>
        <w:r>
          <w:rPr>
            <w:noProof/>
            <w:webHidden/>
          </w:rPr>
          <w:instrText xml:space="preserve"> PAGEREF _Toc256375346 \h </w:instrText>
        </w:r>
        <w:r>
          <w:rPr>
            <w:noProof/>
            <w:webHidden/>
          </w:rPr>
        </w:r>
        <w:r>
          <w:rPr>
            <w:noProof/>
            <w:webHidden/>
          </w:rPr>
          <w:fldChar w:fldCharType="separate"/>
        </w:r>
        <w:r w:rsidR="00C207BD">
          <w:rPr>
            <w:noProof/>
            <w:webHidden/>
          </w:rPr>
          <w:t>192</w:t>
        </w:r>
        <w:r>
          <w:rPr>
            <w:noProof/>
            <w:webHidden/>
          </w:rPr>
          <w:fldChar w:fldCharType="end"/>
        </w:r>
      </w:hyperlink>
    </w:p>
    <w:p w14:paraId="08CEA452" w14:textId="77777777" w:rsidR="00AE74F4" w:rsidRDefault="00AE74F4">
      <w:pPr>
        <w:pStyle w:val="TOC3"/>
        <w:tabs>
          <w:tab w:val="right" w:leader="dot" w:pos="9350"/>
        </w:tabs>
        <w:rPr>
          <w:noProof/>
          <w:lang w:bidi="ar-SA"/>
        </w:rPr>
      </w:pPr>
      <w:hyperlink w:anchor="_Toc256375347" w:history="1">
        <w:r w:rsidRPr="007859DF">
          <w:rPr>
            <w:rStyle w:val="Hyperlink"/>
            <w:noProof/>
          </w:rPr>
          <w:t>Voice:</w:t>
        </w:r>
        <w:r>
          <w:rPr>
            <w:noProof/>
            <w:webHidden/>
          </w:rPr>
          <w:tab/>
        </w:r>
        <w:r>
          <w:rPr>
            <w:noProof/>
            <w:webHidden/>
          </w:rPr>
          <w:fldChar w:fldCharType="begin"/>
        </w:r>
        <w:r>
          <w:rPr>
            <w:noProof/>
            <w:webHidden/>
          </w:rPr>
          <w:instrText xml:space="preserve"> PAGEREF _Toc256375347 \h </w:instrText>
        </w:r>
        <w:r>
          <w:rPr>
            <w:noProof/>
            <w:webHidden/>
          </w:rPr>
        </w:r>
        <w:r>
          <w:rPr>
            <w:noProof/>
            <w:webHidden/>
          </w:rPr>
          <w:fldChar w:fldCharType="separate"/>
        </w:r>
        <w:r w:rsidR="00C207BD">
          <w:rPr>
            <w:noProof/>
            <w:webHidden/>
          </w:rPr>
          <w:t>192</w:t>
        </w:r>
        <w:r>
          <w:rPr>
            <w:noProof/>
            <w:webHidden/>
          </w:rPr>
          <w:fldChar w:fldCharType="end"/>
        </w:r>
      </w:hyperlink>
    </w:p>
    <w:p w14:paraId="7A828413" w14:textId="77777777" w:rsidR="00AE74F4" w:rsidRDefault="00AE74F4">
      <w:pPr>
        <w:pStyle w:val="TOC3"/>
        <w:tabs>
          <w:tab w:val="right" w:leader="dot" w:pos="9350"/>
        </w:tabs>
        <w:rPr>
          <w:noProof/>
          <w:lang w:bidi="ar-SA"/>
        </w:rPr>
      </w:pPr>
      <w:hyperlink w:anchor="_Toc256375348" w:history="1">
        <w:r w:rsidRPr="007859DF">
          <w:rPr>
            <w:rStyle w:val="Hyperlink"/>
            <w:noProof/>
          </w:rPr>
          <w:t>Concepts:</w:t>
        </w:r>
        <w:r>
          <w:rPr>
            <w:noProof/>
            <w:webHidden/>
          </w:rPr>
          <w:tab/>
        </w:r>
        <w:r>
          <w:rPr>
            <w:noProof/>
            <w:webHidden/>
          </w:rPr>
          <w:fldChar w:fldCharType="begin"/>
        </w:r>
        <w:r>
          <w:rPr>
            <w:noProof/>
            <w:webHidden/>
          </w:rPr>
          <w:instrText xml:space="preserve"> PAGEREF _Toc256375348 \h </w:instrText>
        </w:r>
        <w:r>
          <w:rPr>
            <w:noProof/>
            <w:webHidden/>
          </w:rPr>
        </w:r>
        <w:r>
          <w:rPr>
            <w:noProof/>
            <w:webHidden/>
          </w:rPr>
          <w:fldChar w:fldCharType="separate"/>
        </w:r>
        <w:r w:rsidR="00C207BD">
          <w:rPr>
            <w:noProof/>
            <w:webHidden/>
          </w:rPr>
          <w:t>192</w:t>
        </w:r>
        <w:r>
          <w:rPr>
            <w:noProof/>
            <w:webHidden/>
          </w:rPr>
          <w:fldChar w:fldCharType="end"/>
        </w:r>
      </w:hyperlink>
    </w:p>
    <w:p w14:paraId="7C11C622" w14:textId="77777777" w:rsidR="00AE74F4" w:rsidRDefault="00AE74F4">
      <w:pPr>
        <w:pStyle w:val="TOC2"/>
        <w:tabs>
          <w:tab w:val="right" w:leader="dot" w:pos="9350"/>
        </w:tabs>
        <w:rPr>
          <w:noProof/>
          <w:lang w:bidi="ar-SA"/>
        </w:rPr>
      </w:pPr>
      <w:hyperlink w:anchor="_Toc256375349" w:history="1">
        <w:r w:rsidRPr="007859DF">
          <w:rPr>
            <w:rStyle w:val="Hyperlink"/>
            <w:noProof/>
          </w:rPr>
          <w:t>Research:</w:t>
        </w:r>
        <w:r>
          <w:rPr>
            <w:noProof/>
            <w:webHidden/>
          </w:rPr>
          <w:tab/>
        </w:r>
        <w:r>
          <w:rPr>
            <w:noProof/>
            <w:webHidden/>
          </w:rPr>
          <w:fldChar w:fldCharType="begin"/>
        </w:r>
        <w:r>
          <w:rPr>
            <w:noProof/>
            <w:webHidden/>
          </w:rPr>
          <w:instrText xml:space="preserve"> PAGEREF _Toc256375349 \h </w:instrText>
        </w:r>
        <w:r>
          <w:rPr>
            <w:noProof/>
            <w:webHidden/>
          </w:rPr>
        </w:r>
        <w:r>
          <w:rPr>
            <w:noProof/>
            <w:webHidden/>
          </w:rPr>
          <w:fldChar w:fldCharType="separate"/>
        </w:r>
        <w:r w:rsidR="00C207BD">
          <w:rPr>
            <w:noProof/>
            <w:webHidden/>
          </w:rPr>
          <w:t>193</w:t>
        </w:r>
        <w:r>
          <w:rPr>
            <w:noProof/>
            <w:webHidden/>
          </w:rPr>
          <w:fldChar w:fldCharType="end"/>
        </w:r>
      </w:hyperlink>
    </w:p>
    <w:p w14:paraId="50EB0282" w14:textId="77777777" w:rsidR="00AE74F4" w:rsidRDefault="00AE74F4">
      <w:pPr>
        <w:pStyle w:val="TOC2"/>
        <w:tabs>
          <w:tab w:val="right" w:leader="dot" w:pos="9350"/>
        </w:tabs>
        <w:rPr>
          <w:noProof/>
          <w:lang w:bidi="ar-SA"/>
        </w:rPr>
      </w:pPr>
      <w:hyperlink w:anchor="_Toc256375350" w:history="1">
        <w:r w:rsidRPr="007859DF">
          <w:rPr>
            <w:rStyle w:val="Hyperlink"/>
            <w:noProof/>
          </w:rPr>
          <w:t>Implementation:</w:t>
        </w:r>
        <w:r>
          <w:rPr>
            <w:noProof/>
            <w:webHidden/>
          </w:rPr>
          <w:tab/>
        </w:r>
        <w:r>
          <w:rPr>
            <w:noProof/>
            <w:webHidden/>
          </w:rPr>
          <w:fldChar w:fldCharType="begin"/>
        </w:r>
        <w:r>
          <w:rPr>
            <w:noProof/>
            <w:webHidden/>
          </w:rPr>
          <w:instrText xml:space="preserve"> PAGEREF _Toc256375350 \h </w:instrText>
        </w:r>
        <w:r>
          <w:rPr>
            <w:noProof/>
            <w:webHidden/>
          </w:rPr>
        </w:r>
        <w:r>
          <w:rPr>
            <w:noProof/>
            <w:webHidden/>
          </w:rPr>
          <w:fldChar w:fldCharType="separate"/>
        </w:r>
        <w:r w:rsidR="00C207BD">
          <w:rPr>
            <w:noProof/>
            <w:webHidden/>
          </w:rPr>
          <w:t>193</w:t>
        </w:r>
        <w:r>
          <w:rPr>
            <w:noProof/>
            <w:webHidden/>
          </w:rPr>
          <w:fldChar w:fldCharType="end"/>
        </w:r>
      </w:hyperlink>
    </w:p>
    <w:p w14:paraId="62CC0E51" w14:textId="77777777" w:rsidR="00AE74F4" w:rsidRDefault="00AE74F4">
      <w:pPr>
        <w:pStyle w:val="TOC2"/>
        <w:tabs>
          <w:tab w:val="right" w:leader="dot" w:pos="9350"/>
        </w:tabs>
        <w:rPr>
          <w:noProof/>
          <w:lang w:bidi="ar-SA"/>
        </w:rPr>
      </w:pPr>
      <w:hyperlink w:anchor="_Toc256375351" w:history="1">
        <w:r w:rsidRPr="007859DF">
          <w:rPr>
            <w:rStyle w:val="Hyperlink"/>
            <w:noProof/>
          </w:rPr>
          <w:t>Overall Development / Details:</w:t>
        </w:r>
        <w:r>
          <w:rPr>
            <w:noProof/>
            <w:webHidden/>
          </w:rPr>
          <w:tab/>
        </w:r>
        <w:r>
          <w:rPr>
            <w:noProof/>
            <w:webHidden/>
          </w:rPr>
          <w:fldChar w:fldCharType="begin"/>
        </w:r>
        <w:r>
          <w:rPr>
            <w:noProof/>
            <w:webHidden/>
          </w:rPr>
          <w:instrText xml:space="preserve"> PAGEREF _Toc256375351 \h </w:instrText>
        </w:r>
        <w:r>
          <w:rPr>
            <w:noProof/>
            <w:webHidden/>
          </w:rPr>
        </w:r>
        <w:r>
          <w:rPr>
            <w:noProof/>
            <w:webHidden/>
          </w:rPr>
          <w:fldChar w:fldCharType="separate"/>
        </w:r>
        <w:r w:rsidR="00C207BD">
          <w:rPr>
            <w:noProof/>
            <w:webHidden/>
          </w:rPr>
          <w:t>194</w:t>
        </w:r>
        <w:r>
          <w:rPr>
            <w:noProof/>
            <w:webHidden/>
          </w:rPr>
          <w:fldChar w:fldCharType="end"/>
        </w:r>
      </w:hyperlink>
    </w:p>
    <w:p w14:paraId="494E1224" w14:textId="77777777" w:rsidR="00AE74F4" w:rsidRDefault="00AE74F4">
      <w:pPr>
        <w:pStyle w:val="TOC3"/>
        <w:tabs>
          <w:tab w:val="right" w:leader="dot" w:pos="9350"/>
        </w:tabs>
        <w:rPr>
          <w:noProof/>
          <w:lang w:bidi="ar-SA"/>
        </w:rPr>
      </w:pPr>
      <w:hyperlink w:anchor="_Toc256375352" w:history="1">
        <w:r w:rsidRPr="007859DF">
          <w:rPr>
            <w:rStyle w:val="Hyperlink"/>
            <w:noProof/>
          </w:rPr>
          <w:t>Music:</w:t>
        </w:r>
        <w:r>
          <w:rPr>
            <w:noProof/>
            <w:webHidden/>
          </w:rPr>
          <w:tab/>
        </w:r>
        <w:r>
          <w:rPr>
            <w:noProof/>
            <w:webHidden/>
          </w:rPr>
          <w:fldChar w:fldCharType="begin"/>
        </w:r>
        <w:r>
          <w:rPr>
            <w:noProof/>
            <w:webHidden/>
          </w:rPr>
          <w:instrText xml:space="preserve"> PAGEREF _Toc256375352 \h </w:instrText>
        </w:r>
        <w:r>
          <w:rPr>
            <w:noProof/>
            <w:webHidden/>
          </w:rPr>
        </w:r>
        <w:r>
          <w:rPr>
            <w:noProof/>
            <w:webHidden/>
          </w:rPr>
          <w:fldChar w:fldCharType="separate"/>
        </w:r>
        <w:r w:rsidR="00C207BD">
          <w:rPr>
            <w:noProof/>
            <w:webHidden/>
          </w:rPr>
          <w:t>194</w:t>
        </w:r>
        <w:r>
          <w:rPr>
            <w:noProof/>
            <w:webHidden/>
          </w:rPr>
          <w:fldChar w:fldCharType="end"/>
        </w:r>
      </w:hyperlink>
    </w:p>
    <w:p w14:paraId="531ACB50" w14:textId="77777777" w:rsidR="00AE74F4" w:rsidRDefault="00AE74F4">
      <w:pPr>
        <w:pStyle w:val="TOC3"/>
        <w:tabs>
          <w:tab w:val="right" w:leader="dot" w:pos="9350"/>
        </w:tabs>
        <w:rPr>
          <w:noProof/>
          <w:lang w:bidi="ar-SA"/>
        </w:rPr>
      </w:pPr>
      <w:hyperlink w:anchor="_Toc256375353" w:history="1">
        <w:r w:rsidRPr="007859DF">
          <w:rPr>
            <w:rStyle w:val="Hyperlink"/>
            <w:noProof/>
          </w:rPr>
          <w:t>Sound:</w:t>
        </w:r>
        <w:r>
          <w:rPr>
            <w:noProof/>
            <w:webHidden/>
          </w:rPr>
          <w:tab/>
        </w:r>
        <w:r>
          <w:rPr>
            <w:noProof/>
            <w:webHidden/>
          </w:rPr>
          <w:fldChar w:fldCharType="begin"/>
        </w:r>
        <w:r>
          <w:rPr>
            <w:noProof/>
            <w:webHidden/>
          </w:rPr>
          <w:instrText xml:space="preserve"> PAGEREF _Toc256375353 \h </w:instrText>
        </w:r>
        <w:r>
          <w:rPr>
            <w:noProof/>
            <w:webHidden/>
          </w:rPr>
        </w:r>
        <w:r>
          <w:rPr>
            <w:noProof/>
            <w:webHidden/>
          </w:rPr>
          <w:fldChar w:fldCharType="separate"/>
        </w:r>
        <w:r w:rsidR="00C207BD">
          <w:rPr>
            <w:noProof/>
            <w:webHidden/>
          </w:rPr>
          <w:t>194</w:t>
        </w:r>
        <w:r>
          <w:rPr>
            <w:noProof/>
            <w:webHidden/>
          </w:rPr>
          <w:fldChar w:fldCharType="end"/>
        </w:r>
      </w:hyperlink>
    </w:p>
    <w:p w14:paraId="45F6ACE8" w14:textId="77777777" w:rsidR="00AE74F4" w:rsidRDefault="00AE74F4">
      <w:pPr>
        <w:pStyle w:val="TOC3"/>
        <w:tabs>
          <w:tab w:val="right" w:leader="dot" w:pos="9350"/>
        </w:tabs>
        <w:rPr>
          <w:noProof/>
          <w:lang w:bidi="ar-SA"/>
        </w:rPr>
      </w:pPr>
      <w:hyperlink w:anchor="_Toc256375354" w:history="1">
        <w:r w:rsidRPr="007859DF">
          <w:rPr>
            <w:rStyle w:val="Hyperlink"/>
            <w:noProof/>
          </w:rPr>
          <w:t>Voice:</w:t>
        </w:r>
        <w:r>
          <w:rPr>
            <w:noProof/>
            <w:webHidden/>
          </w:rPr>
          <w:tab/>
        </w:r>
        <w:r>
          <w:rPr>
            <w:noProof/>
            <w:webHidden/>
          </w:rPr>
          <w:fldChar w:fldCharType="begin"/>
        </w:r>
        <w:r>
          <w:rPr>
            <w:noProof/>
            <w:webHidden/>
          </w:rPr>
          <w:instrText xml:space="preserve"> PAGEREF _Toc256375354 \h </w:instrText>
        </w:r>
        <w:r>
          <w:rPr>
            <w:noProof/>
            <w:webHidden/>
          </w:rPr>
        </w:r>
        <w:r>
          <w:rPr>
            <w:noProof/>
            <w:webHidden/>
          </w:rPr>
          <w:fldChar w:fldCharType="separate"/>
        </w:r>
        <w:r w:rsidR="00C207BD">
          <w:rPr>
            <w:noProof/>
            <w:webHidden/>
          </w:rPr>
          <w:t>194</w:t>
        </w:r>
        <w:r>
          <w:rPr>
            <w:noProof/>
            <w:webHidden/>
          </w:rPr>
          <w:fldChar w:fldCharType="end"/>
        </w:r>
      </w:hyperlink>
    </w:p>
    <w:p w14:paraId="235408E4" w14:textId="77777777" w:rsidR="00AE74F4" w:rsidRDefault="00AE74F4">
      <w:pPr>
        <w:pStyle w:val="TOC2"/>
        <w:tabs>
          <w:tab w:val="right" w:leader="dot" w:pos="9350"/>
        </w:tabs>
        <w:rPr>
          <w:noProof/>
          <w:lang w:bidi="ar-SA"/>
        </w:rPr>
      </w:pPr>
      <w:hyperlink w:anchor="_Toc256375355" w:history="1">
        <w:r w:rsidRPr="007859DF">
          <w:rPr>
            <w:rStyle w:val="Hyperlink"/>
            <w:noProof/>
          </w:rPr>
          <w:t>Content List:</w:t>
        </w:r>
        <w:r>
          <w:rPr>
            <w:noProof/>
            <w:webHidden/>
          </w:rPr>
          <w:tab/>
        </w:r>
        <w:r>
          <w:rPr>
            <w:noProof/>
            <w:webHidden/>
          </w:rPr>
          <w:fldChar w:fldCharType="begin"/>
        </w:r>
        <w:r>
          <w:rPr>
            <w:noProof/>
            <w:webHidden/>
          </w:rPr>
          <w:instrText xml:space="preserve"> PAGEREF _Toc256375355 \h </w:instrText>
        </w:r>
        <w:r>
          <w:rPr>
            <w:noProof/>
            <w:webHidden/>
          </w:rPr>
        </w:r>
        <w:r>
          <w:rPr>
            <w:noProof/>
            <w:webHidden/>
          </w:rPr>
          <w:fldChar w:fldCharType="separate"/>
        </w:r>
        <w:r w:rsidR="00C207BD">
          <w:rPr>
            <w:noProof/>
            <w:webHidden/>
          </w:rPr>
          <w:t>194</w:t>
        </w:r>
        <w:r>
          <w:rPr>
            <w:noProof/>
            <w:webHidden/>
          </w:rPr>
          <w:fldChar w:fldCharType="end"/>
        </w:r>
      </w:hyperlink>
    </w:p>
    <w:p w14:paraId="69E5C6AD" w14:textId="77777777" w:rsidR="00AE74F4" w:rsidRDefault="00AE74F4">
      <w:pPr>
        <w:pStyle w:val="TOC3"/>
        <w:tabs>
          <w:tab w:val="right" w:leader="dot" w:pos="9350"/>
        </w:tabs>
        <w:rPr>
          <w:noProof/>
          <w:lang w:bidi="ar-SA"/>
        </w:rPr>
      </w:pPr>
      <w:hyperlink w:anchor="_Toc256375356" w:history="1">
        <w:r w:rsidRPr="007859DF">
          <w:rPr>
            <w:rStyle w:val="Hyperlink"/>
            <w:noProof/>
          </w:rPr>
          <w:t>Sound effects:</w:t>
        </w:r>
        <w:r>
          <w:rPr>
            <w:noProof/>
            <w:webHidden/>
          </w:rPr>
          <w:tab/>
        </w:r>
        <w:r>
          <w:rPr>
            <w:noProof/>
            <w:webHidden/>
          </w:rPr>
          <w:fldChar w:fldCharType="begin"/>
        </w:r>
        <w:r>
          <w:rPr>
            <w:noProof/>
            <w:webHidden/>
          </w:rPr>
          <w:instrText xml:space="preserve"> PAGEREF _Toc256375356 \h </w:instrText>
        </w:r>
        <w:r>
          <w:rPr>
            <w:noProof/>
            <w:webHidden/>
          </w:rPr>
        </w:r>
        <w:r>
          <w:rPr>
            <w:noProof/>
            <w:webHidden/>
          </w:rPr>
          <w:fldChar w:fldCharType="separate"/>
        </w:r>
        <w:r w:rsidR="00C207BD">
          <w:rPr>
            <w:noProof/>
            <w:webHidden/>
          </w:rPr>
          <w:t>194</w:t>
        </w:r>
        <w:r>
          <w:rPr>
            <w:noProof/>
            <w:webHidden/>
          </w:rPr>
          <w:fldChar w:fldCharType="end"/>
        </w:r>
      </w:hyperlink>
    </w:p>
    <w:p w14:paraId="2F03CF5D" w14:textId="77777777" w:rsidR="00AE74F4" w:rsidRDefault="00AE74F4">
      <w:pPr>
        <w:pStyle w:val="TOC4"/>
        <w:tabs>
          <w:tab w:val="right" w:leader="dot" w:pos="9350"/>
        </w:tabs>
        <w:rPr>
          <w:rFonts w:eastAsiaTheme="minorEastAsia"/>
          <w:noProof/>
          <w:szCs w:val="22"/>
        </w:rPr>
      </w:pPr>
      <w:hyperlink w:anchor="_Toc256375357" w:history="1">
        <w:r w:rsidRPr="007859DF">
          <w:rPr>
            <w:rStyle w:val="Hyperlink"/>
            <w:noProof/>
            <w:lang w:bidi="en-US"/>
          </w:rPr>
          <w:t>Interface (menu_)</w:t>
        </w:r>
        <w:r>
          <w:rPr>
            <w:noProof/>
            <w:webHidden/>
          </w:rPr>
          <w:tab/>
        </w:r>
        <w:r>
          <w:rPr>
            <w:noProof/>
            <w:webHidden/>
          </w:rPr>
          <w:fldChar w:fldCharType="begin"/>
        </w:r>
        <w:r>
          <w:rPr>
            <w:noProof/>
            <w:webHidden/>
          </w:rPr>
          <w:instrText xml:space="preserve"> PAGEREF _Toc256375357 \h </w:instrText>
        </w:r>
        <w:r>
          <w:rPr>
            <w:noProof/>
            <w:webHidden/>
          </w:rPr>
        </w:r>
        <w:r>
          <w:rPr>
            <w:noProof/>
            <w:webHidden/>
          </w:rPr>
          <w:fldChar w:fldCharType="separate"/>
        </w:r>
        <w:r w:rsidR="00C207BD">
          <w:rPr>
            <w:noProof/>
            <w:webHidden/>
          </w:rPr>
          <w:t>195</w:t>
        </w:r>
        <w:r>
          <w:rPr>
            <w:noProof/>
            <w:webHidden/>
          </w:rPr>
          <w:fldChar w:fldCharType="end"/>
        </w:r>
      </w:hyperlink>
    </w:p>
    <w:p w14:paraId="4036E792" w14:textId="77777777" w:rsidR="00AE74F4" w:rsidRDefault="00AE74F4">
      <w:pPr>
        <w:pStyle w:val="TOC4"/>
        <w:tabs>
          <w:tab w:val="right" w:leader="dot" w:pos="9350"/>
        </w:tabs>
        <w:rPr>
          <w:rFonts w:eastAsiaTheme="minorEastAsia"/>
          <w:noProof/>
          <w:szCs w:val="22"/>
        </w:rPr>
      </w:pPr>
      <w:hyperlink w:anchor="_Toc256375358" w:history="1">
        <w:r w:rsidRPr="007859DF">
          <w:rPr>
            <w:rStyle w:val="Hyperlink"/>
            <w:noProof/>
            <w:lang w:bidi="en-US"/>
          </w:rPr>
          <w:t>Player (player_)</w:t>
        </w:r>
        <w:r>
          <w:rPr>
            <w:noProof/>
            <w:webHidden/>
          </w:rPr>
          <w:tab/>
        </w:r>
        <w:r>
          <w:rPr>
            <w:noProof/>
            <w:webHidden/>
          </w:rPr>
          <w:fldChar w:fldCharType="begin"/>
        </w:r>
        <w:r>
          <w:rPr>
            <w:noProof/>
            <w:webHidden/>
          </w:rPr>
          <w:instrText xml:space="preserve"> PAGEREF _Toc256375358 \h </w:instrText>
        </w:r>
        <w:r>
          <w:rPr>
            <w:noProof/>
            <w:webHidden/>
          </w:rPr>
        </w:r>
        <w:r>
          <w:rPr>
            <w:noProof/>
            <w:webHidden/>
          </w:rPr>
          <w:fldChar w:fldCharType="separate"/>
        </w:r>
        <w:r w:rsidR="00C207BD">
          <w:rPr>
            <w:noProof/>
            <w:webHidden/>
          </w:rPr>
          <w:t>196</w:t>
        </w:r>
        <w:r>
          <w:rPr>
            <w:noProof/>
            <w:webHidden/>
          </w:rPr>
          <w:fldChar w:fldCharType="end"/>
        </w:r>
      </w:hyperlink>
    </w:p>
    <w:p w14:paraId="155E9C24" w14:textId="77777777" w:rsidR="00AE74F4" w:rsidRDefault="00AE74F4">
      <w:pPr>
        <w:pStyle w:val="TOC5"/>
        <w:tabs>
          <w:tab w:val="right" w:leader="dot" w:pos="9350"/>
        </w:tabs>
        <w:rPr>
          <w:rFonts w:eastAsiaTheme="minorEastAsia"/>
          <w:noProof/>
          <w:szCs w:val="22"/>
        </w:rPr>
      </w:pPr>
      <w:hyperlink w:anchor="_Toc256375359" w:history="1">
        <w:r w:rsidRPr="007859DF">
          <w:rPr>
            <w:rStyle w:val="Hyperlink"/>
            <w:noProof/>
            <w:lang w:bidi="en-US"/>
          </w:rPr>
          <w:t>Player Effects</w:t>
        </w:r>
        <w:r>
          <w:rPr>
            <w:noProof/>
            <w:webHidden/>
          </w:rPr>
          <w:tab/>
        </w:r>
        <w:r>
          <w:rPr>
            <w:noProof/>
            <w:webHidden/>
          </w:rPr>
          <w:fldChar w:fldCharType="begin"/>
        </w:r>
        <w:r>
          <w:rPr>
            <w:noProof/>
            <w:webHidden/>
          </w:rPr>
          <w:instrText xml:space="preserve"> PAGEREF _Toc256375359 \h </w:instrText>
        </w:r>
        <w:r>
          <w:rPr>
            <w:noProof/>
            <w:webHidden/>
          </w:rPr>
        </w:r>
        <w:r>
          <w:rPr>
            <w:noProof/>
            <w:webHidden/>
          </w:rPr>
          <w:fldChar w:fldCharType="separate"/>
        </w:r>
        <w:r w:rsidR="00C207BD">
          <w:rPr>
            <w:noProof/>
            <w:webHidden/>
          </w:rPr>
          <w:t>196</w:t>
        </w:r>
        <w:r>
          <w:rPr>
            <w:noProof/>
            <w:webHidden/>
          </w:rPr>
          <w:fldChar w:fldCharType="end"/>
        </w:r>
      </w:hyperlink>
    </w:p>
    <w:p w14:paraId="6998CB38" w14:textId="77777777" w:rsidR="00AE74F4" w:rsidRDefault="00AE74F4">
      <w:pPr>
        <w:pStyle w:val="TOC5"/>
        <w:tabs>
          <w:tab w:val="right" w:leader="dot" w:pos="9350"/>
        </w:tabs>
        <w:rPr>
          <w:rFonts w:eastAsiaTheme="minorEastAsia"/>
          <w:noProof/>
          <w:szCs w:val="22"/>
        </w:rPr>
      </w:pPr>
      <w:hyperlink w:anchor="_Toc256375360" w:history="1">
        <w:r w:rsidRPr="007859DF">
          <w:rPr>
            <w:rStyle w:val="Hyperlink"/>
            <w:noProof/>
            <w:lang w:bidi="en-US"/>
          </w:rPr>
          <w:t>Assault and King Of The Hill</w:t>
        </w:r>
        <w:r>
          <w:rPr>
            <w:noProof/>
            <w:webHidden/>
          </w:rPr>
          <w:tab/>
        </w:r>
        <w:r>
          <w:rPr>
            <w:noProof/>
            <w:webHidden/>
          </w:rPr>
          <w:fldChar w:fldCharType="begin"/>
        </w:r>
        <w:r>
          <w:rPr>
            <w:noProof/>
            <w:webHidden/>
          </w:rPr>
          <w:instrText xml:space="preserve"> PAGEREF _Toc256375360 \h </w:instrText>
        </w:r>
        <w:r>
          <w:rPr>
            <w:noProof/>
            <w:webHidden/>
          </w:rPr>
        </w:r>
        <w:r>
          <w:rPr>
            <w:noProof/>
            <w:webHidden/>
          </w:rPr>
          <w:fldChar w:fldCharType="separate"/>
        </w:r>
        <w:r w:rsidR="00C207BD">
          <w:rPr>
            <w:noProof/>
            <w:webHidden/>
          </w:rPr>
          <w:t>198</w:t>
        </w:r>
        <w:r>
          <w:rPr>
            <w:noProof/>
            <w:webHidden/>
          </w:rPr>
          <w:fldChar w:fldCharType="end"/>
        </w:r>
      </w:hyperlink>
    </w:p>
    <w:p w14:paraId="25B921C0" w14:textId="77777777" w:rsidR="00AE74F4" w:rsidRDefault="00AE74F4">
      <w:pPr>
        <w:pStyle w:val="TOC4"/>
        <w:tabs>
          <w:tab w:val="right" w:leader="dot" w:pos="9350"/>
        </w:tabs>
        <w:rPr>
          <w:rFonts w:eastAsiaTheme="minorEastAsia"/>
          <w:noProof/>
          <w:szCs w:val="22"/>
        </w:rPr>
      </w:pPr>
      <w:hyperlink w:anchor="_Toc256375361" w:history="1">
        <w:r w:rsidRPr="007859DF">
          <w:rPr>
            <w:rStyle w:val="Hyperlink"/>
            <w:noProof/>
            <w:lang w:bidi="en-US"/>
          </w:rPr>
          <w:t>Weapons (weapon_)</w:t>
        </w:r>
        <w:r>
          <w:rPr>
            <w:noProof/>
            <w:webHidden/>
          </w:rPr>
          <w:tab/>
        </w:r>
        <w:r>
          <w:rPr>
            <w:noProof/>
            <w:webHidden/>
          </w:rPr>
          <w:fldChar w:fldCharType="begin"/>
        </w:r>
        <w:r>
          <w:rPr>
            <w:noProof/>
            <w:webHidden/>
          </w:rPr>
          <w:instrText xml:space="preserve"> PAGEREF _Toc256375361 \h </w:instrText>
        </w:r>
        <w:r>
          <w:rPr>
            <w:noProof/>
            <w:webHidden/>
          </w:rPr>
        </w:r>
        <w:r>
          <w:rPr>
            <w:noProof/>
            <w:webHidden/>
          </w:rPr>
          <w:fldChar w:fldCharType="separate"/>
        </w:r>
        <w:r w:rsidR="00C207BD">
          <w:rPr>
            <w:noProof/>
            <w:webHidden/>
          </w:rPr>
          <w:t>200</w:t>
        </w:r>
        <w:r>
          <w:rPr>
            <w:noProof/>
            <w:webHidden/>
          </w:rPr>
          <w:fldChar w:fldCharType="end"/>
        </w:r>
      </w:hyperlink>
    </w:p>
    <w:p w14:paraId="4A5086A2" w14:textId="77777777" w:rsidR="00AE74F4" w:rsidRDefault="00AE74F4">
      <w:pPr>
        <w:pStyle w:val="TOC5"/>
        <w:tabs>
          <w:tab w:val="right" w:leader="dot" w:pos="9350"/>
        </w:tabs>
        <w:rPr>
          <w:rFonts w:eastAsiaTheme="minorEastAsia"/>
          <w:noProof/>
          <w:szCs w:val="22"/>
        </w:rPr>
      </w:pPr>
      <w:hyperlink w:anchor="_Toc256375362" w:history="1">
        <w:r w:rsidRPr="007859DF">
          <w:rPr>
            <w:rStyle w:val="Hyperlink"/>
            <w:noProof/>
            <w:lang w:bidi="en-US"/>
          </w:rPr>
          <w:t>Projectiles</w:t>
        </w:r>
        <w:r>
          <w:rPr>
            <w:noProof/>
            <w:webHidden/>
          </w:rPr>
          <w:tab/>
        </w:r>
        <w:r>
          <w:rPr>
            <w:noProof/>
            <w:webHidden/>
          </w:rPr>
          <w:fldChar w:fldCharType="begin"/>
        </w:r>
        <w:r>
          <w:rPr>
            <w:noProof/>
            <w:webHidden/>
          </w:rPr>
          <w:instrText xml:space="preserve"> PAGEREF _Toc256375362 \h </w:instrText>
        </w:r>
        <w:r>
          <w:rPr>
            <w:noProof/>
            <w:webHidden/>
          </w:rPr>
        </w:r>
        <w:r>
          <w:rPr>
            <w:noProof/>
            <w:webHidden/>
          </w:rPr>
          <w:fldChar w:fldCharType="separate"/>
        </w:r>
        <w:r w:rsidR="00C207BD">
          <w:rPr>
            <w:noProof/>
            <w:webHidden/>
          </w:rPr>
          <w:t>200</w:t>
        </w:r>
        <w:r>
          <w:rPr>
            <w:noProof/>
            <w:webHidden/>
          </w:rPr>
          <w:fldChar w:fldCharType="end"/>
        </w:r>
      </w:hyperlink>
    </w:p>
    <w:p w14:paraId="0E49E46C" w14:textId="77777777" w:rsidR="00AE74F4" w:rsidRDefault="00AE74F4">
      <w:pPr>
        <w:pStyle w:val="TOC5"/>
        <w:tabs>
          <w:tab w:val="right" w:leader="dot" w:pos="9350"/>
        </w:tabs>
        <w:rPr>
          <w:rFonts w:eastAsiaTheme="minorEastAsia"/>
          <w:noProof/>
          <w:szCs w:val="22"/>
        </w:rPr>
      </w:pPr>
      <w:hyperlink w:anchor="_Toc256375363" w:history="1">
        <w:r w:rsidRPr="007859DF">
          <w:rPr>
            <w:rStyle w:val="Hyperlink"/>
            <w:noProof/>
            <w:lang w:bidi="en-US"/>
          </w:rPr>
          <w:t>Nullifier Gun</w:t>
        </w:r>
        <w:r>
          <w:rPr>
            <w:noProof/>
            <w:webHidden/>
          </w:rPr>
          <w:tab/>
        </w:r>
        <w:r>
          <w:rPr>
            <w:noProof/>
            <w:webHidden/>
          </w:rPr>
          <w:fldChar w:fldCharType="begin"/>
        </w:r>
        <w:r>
          <w:rPr>
            <w:noProof/>
            <w:webHidden/>
          </w:rPr>
          <w:instrText xml:space="preserve"> PAGEREF _Toc256375363 \h </w:instrText>
        </w:r>
        <w:r>
          <w:rPr>
            <w:noProof/>
            <w:webHidden/>
          </w:rPr>
        </w:r>
        <w:r>
          <w:rPr>
            <w:noProof/>
            <w:webHidden/>
          </w:rPr>
          <w:fldChar w:fldCharType="separate"/>
        </w:r>
        <w:r w:rsidR="00C207BD">
          <w:rPr>
            <w:noProof/>
            <w:webHidden/>
          </w:rPr>
          <w:t>201</w:t>
        </w:r>
        <w:r>
          <w:rPr>
            <w:noProof/>
            <w:webHidden/>
          </w:rPr>
          <w:fldChar w:fldCharType="end"/>
        </w:r>
      </w:hyperlink>
    </w:p>
    <w:p w14:paraId="43CCC878" w14:textId="77777777" w:rsidR="00AE74F4" w:rsidRDefault="00AE74F4">
      <w:pPr>
        <w:pStyle w:val="TOC5"/>
        <w:tabs>
          <w:tab w:val="right" w:leader="dot" w:pos="9350"/>
        </w:tabs>
        <w:rPr>
          <w:rFonts w:eastAsiaTheme="minorEastAsia"/>
          <w:noProof/>
          <w:szCs w:val="22"/>
        </w:rPr>
      </w:pPr>
      <w:hyperlink w:anchor="_Toc256375364" w:history="1">
        <w:r w:rsidRPr="007859DF">
          <w:rPr>
            <w:rStyle w:val="Hyperlink"/>
            <w:noProof/>
            <w:lang w:bidi="en-US"/>
          </w:rPr>
          <w:t>Sniper Rifle</w:t>
        </w:r>
        <w:r>
          <w:rPr>
            <w:noProof/>
            <w:webHidden/>
          </w:rPr>
          <w:tab/>
        </w:r>
        <w:r>
          <w:rPr>
            <w:noProof/>
            <w:webHidden/>
          </w:rPr>
          <w:fldChar w:fldCharType="begin"/>
        </w:r>
        <w:r>
          <w:rPr>
            <w:noProof/>
            <w:webHidden/>
          </w:rPr>
          <w:instrText xml:space="preserve"> PAGEREF _Toc256375364 \h </w:instrText>
        </w:r>
        <w:r>
          <w:rPr>
            <w:noProof/>
            <w:webHidden/>
          </w:rPr>
        </w:r>
        <w:r>
          <w:rPr>
            <w:noProof/>
            <w:webHidden/>
          </w:rPr>
          <w:fldChar w:fldCharType="separate"/>
        </w:r>
        <w:r w:rsidR="00C207BD">
          <w:rPr>
            <w:noProof/>
            <w:webHidden/>
          </w:rPr>
          <w:t>202</w:t>
        </w:r>
        <w:r>
          <w:rPr>
            <w:noProof/>
            <w:webHidden/>
          </w:rPr>
          <w:fldChar w:fldCharType="end"/>
        </w:r>
      </w:hyperlink>
    </w:p>
    <w:p w14:paraId="22337724" w14:textId="77777777" w:rsidR="00AE74F4" w:rsidRDefault="00AE74F4">
      <w:pPr>
        <w:pStyle w:val="TOC5"/>
        <w:tabs>
          <w:tab w:val="right" w:leader="dot" w:pos="9350"/>
        </w:tabs>
        <w:rPr>
          <w:rFonts w:eastAsiaTheme="minorEastAsia"/>
          <w:noProof/>
          <w:szCs w:val="22"/>
        </w:rPr>
      </w:pPr>
      <w:hyperlink w:anchor="_Toc256375365" w:history="1">
        <w:r w:rsidRPr="007859DF">
          <w:rPr>
            <w:rStyle w:val="Hyperlink"/>
            <w:noProof/>
            <w:lang w:bidi="en-US"/>
          </w:rPr>
          <w:t>Rocket Launcher</w:t>
        </w:r>
        <w:r>
          <w:rPr>
            <w:noProof/>
            <w:webHidden/>
          </w:rPr>
          <w:tab/>
        </w:r>
        <w:r>
          <w:rPr>
            <w:noProof/>
            <w:webHidden/>
          </w:rPr>
          <w:fldChar w:fldCharType="begin"/>
        </w:r>
        <w:r>
          <w:rPr>
            <w:noProof/>
            <w:webHidden/>
          </w:rPr>
          <w:instrText xml:space="preserve"> PAGEREF _Toc256375365 \h </w:instrText>
        </w:r>
        <w:r>
          <w:rPr>
            <w:noProof/>
            <w:webHidden/>
          </w:rPr>
        </w:r>
        <w:r>
          <w:rPr>
            <w:noProof/>
            <w:webHidden/>
          </w:rPr>
          <w:fldChar w:fldCharType="separate"/>
        </w:r>
        <w:r w:rsidR="00C207BD">
          <w:rPr>
            <w:noProof/>
            <w:webHidden/>
          </w:rPr>
          <w:t>203</w:t>
        </w:r>
        <w:r>
          <w:rPr>
            <w:noProof/>
            <w:webHidden/>
          </w:rPr>
          <w:fldChar w:fldCharType="end"/>
        </w:r>
      </w:hyperlink>
    </w:p>
    <w:p w14:paraId="2B6E67DC" w14:textId="77777777" w:rsidR="00AE74F4" w:rsidRDefault="00AE74F4">
      <w:pPr>
        <w:pStyle w:val="TOC5"/>
        <w:tabs>
          <w:tab w:val="right" w:leader="dot" w:pos="9350"/>
        </w:tabs>
        <w:rPr>
          <w:rFonts w:eastAsiaTheme="minorEastAsia"/>
          <w:noProof/>
          <w:szCs w:val="22"/>
        </w:rPr>
      </w:pPr>
      <w:hyperlink w:anchor="_Toc256375366" w:history="1">
        <w:r w:rsidRPr="007859DF">
          <w:rPr>
            <w:rStyle w:val="Hyperlink"/>
            <w:noProof/>
            <w:lang w:bidi="en-US"/>
          </w:rPr>
          <w:t>Assault Rifle</w:t>
        </w:r>
        <w:r>
          <w:rPr>
            <w:noProof/>
            <w:webHidden/>
          </w:rPr>
          <w:tab/>
        </w:r>
        <w:r>
          <w:rPr>
            <w:noProof/>
            <w:webHidden/>
          </w:rPr>
          <w:fldChar w:fldCharType="begin"/>
        </w:r>
        <w:r>
          <w:rPr>
            <w:noProof/>
            <w:webHidden/>
          </w:rPr>
          <w:instrText xml:space="preserve"> PAGEREF _Toc256375366 \h </w:instrText>
        </w:r>
        <w:r>
          <w:rPr>
            <w:noProof/>
            <w:webHidden/>
          </w:rPr>
        </w:r>
        <w:r>
          <w:rPr>
            <w:noProof/>
            <w:webHidden/>
          </w:rPr>
          <w:fldChar w:fldCharType="separate"/>
        </w:r>
        <w:r w:rsidR="00C207BD">
          <w:rPr>
            <w:noProof/>
            <w:webHidden/>
          </w:rPr>
          <w:t>204</w:t>
        </w:r>
        <w:r>
          <w:rPr>
            <w:noProof/>
            <w:webHidden/>
          </w:rPr>
          <w:fldChar w:fldCharType="end"/>
        </w:r>
      </w:hyperlink>
    </w:p>
    <w:p w14:paraId="45933D36" w14:textId="77777777" w:rsidR="00AE74F4" w:rsidRDefault="00AE74F4">
      <w:pPr>
        <w:pStyle w:val="TOC5"/>
        <w:tabs>
          <w:tab w:val="right" w:leader="dot" w:pos="9350"/>
        </w:tabs>
        <w:rPr>
          <w:rFonts w:eastAsiaTheme="minorEastAsia"/>
          <w:noProof/>
          <w:szCs w:val="22"/>
        </w:rPr>
      </w:pPr>
      <w:hyperlink w:anchor="_Toc256375367" w:history="1">
        <w:r w:rsidRPr="007859DF">
          <w:rPr>
            <w:rStyle w:val="Hyperlink"/>
            <w:noProof/>
            <w:lang w:bidi="en-US"/>
          </w:rPr>
          <w:t>Shotgun</w:t>
        </w:r>
        <w:r>
          <w:rPr>
            <w:noProof/>
            <w:webHidden/>
          </w:rPr>
          <w:tab/>
        </w:r>
        <w:r>
          <w:rPr>
            <w:noProof/>
            <w:webHidden/>
          </w:rPr>
          <w:fldChar w:fldCharType="begin"/>
        </w:r>
        <w:r>
          <w:rPr>
            <w:noProof/>
            <w:webHidden/>
          </w:rPr>
          <w:instrText xml:space="preserve"> PAGEREF _Toc256375367 \h </w:instrText>
        </w:r>
        <w:r>
          <w:rPr>
            <w:noProof/>
            <w:webHidden/>
          </w:rPr>
        </w:r>
        <w:r>
          <w:rPr>
            <w:noProof/>
            <w:webHidden/>
          </w:rPr>
          <w:fldChar w:fldCharType="separate"/>
        </w:r>
        <w:r w:rsidR="00C207BD">
          <w:rPr>
            <w:noProof/>
            <w:webHidden/>
          </w:rPr>
          <w:t>204</w:t>
        </w:r>
        <w:r>
          <w:rPr>
            <w:noProof/>
            <w:webHidden/>
          </w:rPr>
          <w:fldChar w:fldCharType="end"/>
        </w:r>
      </w:hyperlink>
    </w:p>
    <w:p w14:paraId="3CA015BC" w14:textId="77777777" w:rsidR="00AE74F4" w:rsidRDefault="00AE74F4">
      <w:pPr>
        <w:pStyle w:val="TOC5"/>
        <w:tabs>
          <w:tab w:val="right" w:leader="dot" w:pos="9350"/>
        </w:tabs>
        <w:rPr>
          <w:rFonts w:eastAsiaTheme="minorEastAsia"/>
          <w:noProof/>
          <w:szCs w:val="22"/>
        </w:rPr>
      </w:pPr>
      <w:hyperlink w:anchor="_Toc256375368" w:history="1">
        <w:r w:rsidRPr="007859DF">
          <w:rPr>
            <w:rStyle w:val="Hyperlink"/>
            <w:noProof/>
            <w:lang w:bidi="en-US"/>
          </w:rPr>
          <w:t>Flamethrower</w:t>
        </w:r>
        <w:r>
          <w:rPr>
            <w:noProof/>
            <w:webHidden/>
          </w:rPr>
          <w:tab/>
        </w:r>
        <w:r>
          <w:rPr>
            <w:noProof/>
            <w:webHidden/>
          </w:rPr>
          <w:fldChar w:fldCharType="begin"/>
        </w:r>
        <w:r>
          <w:rPr>
            <w:noProof/>
            <w:webHidden/>
          </w:rPr>
          <w:instrText xml:space="preserve"> PAGEREF _Toc256375368 \h </w:instrText>
        </w:r>
        <w:r>
          <w:rPr>
            <w:noProof/>
            <w:webHidden/>
          </w:rPr>
        </w:r>
        <w:r>
          <w:rPr>
            <w:noProof/>
            <w:webHidden/>
          </w:rPr>
          <w:fldChar w:fldCharType="separate"/>
        </w:r>
        <w:r w:rsidR="00C207BD">
          <w:rPr>
            <w:noProof/>
            <w:webHidden/>
          </w:rPr>
          <w:t>205</w:t>
        </w:r>
        <w:r>
          <w:rPr>
            <w:noProof/>
            <w:webHidden/>
          </w:rPr>
          <w:fldChar w:fldCharType="end"/>
        </w:r>
      </w:hyperlink>
    </w:p>
    <w:p w14:paraId="646EB452" w14:textId="77777777" w:rsidR="00AE74F4" w:rsidRDefault="00AE74F4">
      <w:pPr>
        <w:pStyle w:val="TOC5"/>
        <w:tabs>
          <w:tab w:val="right" w:leader="dot" w:pos="9350"/>
        </w:tabs>
        <w:rPr>
          <w:rFonts w:eastAsiaTheme="minorEastAsia"/>
          <w:noProof/>
          <w:szCs w:val="22"/>
        </w:rPr>
      </w:pPr>
      <w:hyperlink w:anchor="_Toc256375369" w:history="1">
        <w:r w:rsidRPr="007859DF">
          <w:rPr>
            <w:rStyle w:val="Hyperlink"/>
            <w:noProof/>
            <w:lang w:bidi="en-US"/>
          </w:rPr>
          <w:t>Pistol</w:t>
        </w:r>
        <w:r>
          <w:rPr>
            <w:noProof/>
            <w:webHidden/>
          </w:rPr>
          <w:tab/>
        </w:r>
        <w:r>
          <w:rPr>
            <w:noProof/>
            <w:webHidden/>
          </w:rPr>
          <w:fldChar w:fldCharType="begin"/>
        </w:r>
        <w:r>
          <w:rPr>
            <w:noProof/>
            <w:webHidden/>
          </w:rPr>
          <w:instrText xml:space="preserve"> PAGEREF _Toc256375369 \h </w:instrText>
        </w:r>
        <w:r>
          <w:rPr>
            <w:noProof/>
            <w:webHidden/>
          </w:rPr>
        </w:r>
        <w:r>
          <w:rPr>
            <w:noProof/>
            <w:webHidden/>
          </w:rPr>
          <w:fldChar w:fldCharType="separate"/>
        </w:r>
        <w:r w:rsidR="00C207BD">
          <w:rPr>
            <w:noProof/>
            <w:webHidden/>
          </w:rPr>
          <w:t>206</w:t>
        </w:r>
        <w:r>
          <w:rPr>
            <w:noProof/>
            <w:webHidden/>
          </w:rPr>
          <w:fldChar w:fldCharType="end"/>
        </w:r>
      </w:hyperlink>
    </w:p>
    <w:p w14:paraId="0608A4A1" w14:textId="77777777" w:rsidR="00AE74F4" w:rsidRDefault="00AE74F4">
      <w:pPr>
        <w:pStyle w:val="TOC5"/>
        <w:tabs>
          <w:tab w:val="right" w:leader="dot" w:pos="9350"/>
        </w:tabs>
        <w:rPr>
          <w:rFonts w:eastAsiaTheme="minorEastAsia"/>
          <w:noProof/>
          <w:szCs w:val="22"/>
        </w:rPr>
      </w:pPr>
      <w:hyperlink w:anchor="_Toc256375370" w:history="1">
        <w:r w:rsidRPr="007859DF">
          <w:rPr>
            <w:rStyle w:val="Hyperlink"/>
            <w:noProof/>
            <w:lang w:bidi="en-US"/>
          </w:rPr>
          <w:t>Grenades</w:t>
        </w:r>
        <w:r>
          <w:rPr>
            <w:noProof/>
            <w:webHidden/>
          </w:rPr>
          <w:tab/>
        </w:r>
        <w:r>
          <w:rPr>
            <w:noProof/>
            <w:webHidden/>
          </w:rPr>
          <w:fldChar w:fldCharType="begin"/>
        </w:r>
        <w:r>
          <w:rPr>
            <w:noProof/>
            <w:webHidden/>
          </w:rPr>
          <w:instrText xml:space="preserve"> PAGEREF _Toc256375370 \h </w:instrText>
        </w:r>
        <w:r>
          <w:rPr>
            <w:noProof/>
            <w:webHidden/>
          </w:rPr>
        </w:r>
        <w:r>
          <w:rPr>
            <w:noProof/>
            <w:webHidden/>
          </w:rPr>
          <w:fldChar w:fldCharType="separate"/>
        </w:r>
        <w:r w:rsidR="00C207BD">
          <w:rPr>
            <w:noProof/>
            <w:webHidden/>
          </w:rPr>
          <w:t>208</w:t>
        </w:r>
        <w:r>
          <w:rPr>
            <w:noProof/>
            <w:webHidden/>
          </w:rPr>
          <w:fldChar w:fldCharType="end"/>
        </w:r>
      </w:hyperlink>
    </w:p>
    <w:p w14:paraId="14A06B1D" w14:textId="77777777" w:rsidR="00AE74F4" w:rsidRDefault="00AE74F4">
      <w:pPr>
        <w:pStyle w:val="TOC4"/>
        <w:tabs>
          <w:tab w:val="right" w:leader="dot" w:pos="9350"/>
        </w:tabs>
        <w:rPr>
          <w:rFonts w:eastAsiaTheme="minorEastAsia"/>
          <w:noProof/>
          <w:szCs w:val="22"/>
        </w:rPr>
      </w:pPr>
      <w:hyperlink w:anchor="_Toc256375371" w:history="1">
        <w:r w:rsidRPr="007859DF">
          <w:rPr>
            <w:rStyle w:val="Hyperlink"/>
            <w:noProof/>
            <w:lang w:bidi="en-US"/>
          </w:rPr>
          <w:t>Modifiers (modifer_)</w:t>
        </w:r>
        <w:r>
          <w:rPr>
            <w:noProof/>
            <w:webHidden/>
          </w:rPr>
          <w:tab/>
        </w:r>
        <w:r>
          <w:rPr>
            <w:noProof/>
            <w:webHidden/>
          </w:rPr>
          <w:fldChar w:fldCharType="begin"/>
        </w:r>
        <w:r>
          <w:rPr>
            <w:noProof/>
            <w:webHidden/>
          </w:rPr>
          <w:instrText xml:space="preserve"> PAGEREF _Toc256375371 \h </w:instrText>
        </w:r>
        <w:r>
          <w:rPr>
            <w:noProof/>
            <w:webHidden/>
          </w:rPr>
        </w:r>
        <w:r>
          <w:rPr>
            <w:noProof/>
            <w:webHidden/>
          </w:rPr>
          <w:fldChar w:fldCharType="separate"/>
        </w:r>
        <w:r w:rsidR="00C207BD">
          <w:rPr>
            <w:noProof/>
            <w:webHidden/>
          </w:rPr>
          <w:t>209</w:t>
        </w:r>
        <w:r>
          <w:rPr>
            <w:noProof/>
            <w:webHidden/>
          </w:rPr>
          <w:fldChar w:fldCharType="end"/>
        </w:r>
      </w:hyperlink>
    </w:p>
    <w:p w14:paraId="6939FAF8" w14:textId="77777777" w:rsidR="00AE74F4" w:rsidRDefault="00AE74F4">
      <w:pPr>
        <w:pStyle w:val="TOC5"/>
        <w:tabs>
          <w:tab w:val="right" w:leader="dot" w:pos="9350"/>
        </w:tabs>
        <w:rPr>
          <w:rFonts w:eastAsiaTheme="minorEastAsia"/>
          <w:noProof/>
          <w:szCs w:val="22"/>
        </w:rPr>
      </w:pPr>
      <w:hyperlink w:anchor="_Toc256375372" w:history="1">
        <w:r w:rsidRPr="007859DF">
          <w:rPr>
            <w:rStyle w:val="Hyperlink"/>
            <w:noProof/>
            <w:lang w:bidi="en-US"/>
          </w:rPr>
          <w:t>General</w:t>
        </w:r>
        <w:r>
          <w:rPr>
            <w:noProof/>
            <w:webHidden/>
          </w:rPr>
          <w:tab/>
        </w:r>
        <w:r>
          <w:rPr>
            <w:noProof/>
            <w:webHidden/>
          </w:rPr>
          <w:fldChar w:fldCharType="begin"/>
        </w:r>
        <w:r>
          <w:rPr>
            <w:noProof/>
            <w:webHidden/>
          </w:rPr>
          <w:instrText xml:space="preserve"> PAGEREF _Toc256375372 \h </w:instrText>
        </w:r>
        <w:r>
          <w:rPr>
            <w:noProof/>
            <w:webHidden/>
          </w:rPr>
        </w:r>
        <w:r>
          <w:rPr>
            <w:noProof/>
            <w:webHidden/>
          </w:rPr>
          <w:fldChar w:fldCharType="separate"/>
        </w:r>
        <w:r w:rsidR="00C207BD">
          <w:rPr>
            <w:noProof/>
            <w:webHidden/>
          </w:rPr>
          <w:t>209</w:t>
        </w:r>
        <w:r>
          <w:rPr>
            <w:noProof/>
            <w:webHidden/>
          </w:rPr>
          <w:fldChar w:fldCharType="end"/>
        </w:r>
      </w:hyperlink>
    </w:p>
    <w:p w14:paraId="705DE836" w14:textId="77777777" w:rsidR="00AE74F4" w:rsidRDefault="00AE74F4">
      <w:pPr>
        <w:pStyle w:val="TOC5"/>
        <w:tabs>
          <w:tab w:val="right" w:leader="dot" w:pos="9350"/>
        </w:tabs>
        <w:rPr>
          <w:rFonts w:eastAsiaTheme="minorEastAsia"/>
          <w:noProof/>
          <w:szCs w:val="22"/>
        </w:rPr>
      </w:pPr>
      <w:hyperlink w:anchor="_Toc256375373" w:history="1">
        <w:r w:rsidRPr="007859DF">
          <w:rPr>
            <w:rStyle w:val="Hyperlink"/>
            <w:noProof/>
            <w:lang w:bidi="en-US"/>
          </w:rPr>
          <w:t>Inverse Gravity</w:t>
        </w:r>
        <w:r>
          <w:rPr>
            <w:noProof/>
            <w:webHidden/>
          </w:rPr>
          <w:tab/>
        </w:r>
        <w:r>
          <w:rPr>
            <w:noProof/>
            <w:webHidden/>
          </w:rPr>
          <w:fldChar w:fldCharType="begin"/>
        </w:r>
        <w:r>
          <w:rPr>
            <w:noProof/>
            <w:webHidden/>
          </w:rPr>
          <w:instrText xml:space="preserve"> PAGEREF _Toc256375373 \h </w:instrText>
        </w:r>
        <w:r>
          <w:rPr>
            <w:noProof/>
            <w:webHidden/>
          </w:rPr>
        </w:r>
        <w:r>
          <w:rPr>
            <w:noProof/>
            <w:webHidden/>
          </w:rPr>
          <w:fldChar w:fldCharType="separate"/>
        </w:r>
        <w:r w:rsidR="00C207BD">
          <w:rPr>
            <w:noProof/>
            <w:webHidden/>
          </w:rPr>
          <w:t>210</w:t>
        </w:r>
        <w:r>
          <w:rPr>
            <w:noProof/>
            <w:webHidden/>
          </w:rPr>
          <w:fldChar w:fldCharType="end"/>
        </w:r>
      </w:hyperlink>
    </w:p>
    <w:p w14:paraId="5DA263F0" w14:textId="77777777" w:rsidR="00AE74F4" w:rsidRDefault="00AE74F4">
      <w:pPr>
        <w:pStyle w:val="TOC5"/>
        <w:tabs>
          <w:tab w:val="right" w:leader="dot" w:pos="9350"/>
        </w:tabs>
        <w:rPr>
          <w:rFonts w:eastAsiaTheme="minorEastAsia"/>
          <w:noProof/>
          <w:szCs w:val="22"/>
        </w:rPr>
      </w:pPr>
      <w:hyperlink w:anchor="_Toc256375374" w:history="1">
        <w:r w:rsidRPr="007859DF">
          <w:rPr>
            <w:rStyle w:val="Hyperlink"/>
            <w:noProof/>
            <w:lang w:bidi="en-US"/>
          </w:rPr>
          <w:t>Increase Gravity</w:t>
        </w:r>
        <w:r>
          <w:rPr>
            <w:noProof/>
            <w:webHidden/>
          </w:rPr>
          <w:tab/>
        </w:r>
        <w:r>
          <w:rPr>
            <w:noProof/>
            <w:webHidden/>
          </w:rPr>
          <w:fldChar w:fldCharType="begin"/>
        </w:r>
        <w:r>
          <w:rPr>
            <w:noProof/>
            <w:webHidden/>
          </w:rPr>
          <w:instrText xml:space="preserve"> PAGEREF _Toc256375374 \h </w:instrText>
        </w:r>
        <w:r>
          <w:rPr>
            <w:noProof/>
            <w:webHidden/>
          </w:rPr>
        </w:r>
        <w:r>
          <w:rPr>
            <w:noProof/>
            <w:webHidden/>
          </w:rPr>
          <w:fldChar w:fldCharType="separate"/>
        </w:r>
        <w:r w:rsidR="00C207BD">
          <w:rPr>
            <w:noProof/>
            <w:webHidden/>
          </w:rPr>
          <w:t>211</w:t>
        </w:r>
        <w:r>
          <w:rPr>
            <w:noProof/>
            <w:webHidden/>
          </w:rPr>
          <w:fldChar w:fldCharType="end"/>
        </w:r>
      </w:hyperlink>
    </w:p>
    <w:p w14:paraId="39E0E5D9" w14:textId="77777777" w:rsidR="00AE74F4" w:rsidRDefault="00AE74F4">
      <w:pPr>
        <w:pStyle w:val="TOC5"/>
        <w:tabs>
          <w:tab w:val="right" w:leader="dot" w:pos="9350"/>
        </w:tabs>
        <w:rPr>
          <w:rFonts w:eastAsiaTheme="minorEastAsia"/>
          <w:noProof/>
          <w:szCs w:val="22"/>
        </w:rPr>
      </w:pPr>
      <w:hyperlink w:anchor="_Toc256375375" w:history="1">
        <w:r w:rsidRPr="007859DF">
          <w:rPr>
            <w:rStyle w:val="Hyperlink"/>
            <w:noProof/>
            <w:lang w:bidi="en-US"/>
          </w:rPr>
          <w:t>Knockback</w:t>
        </w:r>
        <w:r>
          <w:rPr>
            <w:noProof/>
            <w:webHidden/>
          </w:rPr>
          <w:tab/>
        </w:r>
        <w:r>
          <w:rPr>
            <w:noProof/>
            <w:webHidden/>
          </w:rPr>
          <w:fldChar w:fldCharType="begin"/>
        </w:r>
        <w:r>
          <w:rPr>
            <w:noProof/>
            <w:webHidden/>
          </w:rPr>
          <w:instrText xml:space="preserve"> PAGEREF _Toc256375375 \h </w:instrText>
        </w:r>
        <w:r>
          <w:rPr>
            <w:noProof/>
            <w:webHidden/>
          </w:rPr>
        </w:r>
        <w:r>
          <w:rPr>
            <w:noProof/>
            <w:webHidden/>
          </w:rPr>
          <w:fldChar w:fldCharType="separate"/>
        </w:r>
        <w:r w:rsidR="00C207BD">
          <w:rPr>
            <w:noProof/>
            <w:webHidden/>
          </w:rPr>
          <w:t>212</w:t>
        </w:r>
        <w:r>
          <w:rPr>
            <w:noProof/>
            <w:webHidden/>
          </w:rPr>
          <w:fldChar w:fldCharType="end"/>
        </w:r>
      </w:hyperlink>
    </w:p>
    <w:p w14:paraId="03DE92BF" w14:textId="77777777" w:rsidR="00AE74F4" w:rsidRDefault="00AE74F4">
      <w:pPr>
        <w:pStyle w:val="TOC5"/>
        <w:tabs>
          <w:tab w:val="right" w:leader="dot" w:pos="9350"/>
        </w:tabs>
        <w:rPr>
          <w:rFonts w:eastAsiaTheme="minorEastAsia"/>
          <w:noProof/>
          <w:szCs w:val="22"/>
        </w:rPr>
      </w:pPr>
      <w:hyperlink w:anchor="_Toc256375376" w:history="1">
        <w:r w:rsidRPr="007859DF">
          <w:rPr>
            <w:rStyle w:val="Hyperlink"/>
            <w:noProof/>
            <w:lang w:bidi="en-US"/>
          </w:rPr>
          <w:t>Accelerator</w:t>
        </w:r>
        <w:r>
          <w:rPr>
            <w:noProof/>
            <w:webHidden/>
          </w:rPr>
          <w:tab/>
        </w:r>
        <w:r>
          <w:rPr>
            <w:noProof/>
            <w:webHidden/>
          </w:rPr>
          <w:fldChar w:fldCharType="begin"/>
        </w:r>
        <w:r>
          <w:rPr>
            <w:noProof/>
            <w:webHidden/>
          </w:rPr>
          <w:instrText xml:space="preserve"> PAGEREF _Toc256375376 \h </w:instrText>
        </w:r>
        <w:r>
          <w:rPr>
            <w:noProof/>
            <w:webHidden/>
          </w:rPr>
        </w:r>
        <w:r>
          <w:rPr>
            <w:noProof/>
            <w:webHidden/>
          </w:rPr>
          <w:fldChar w:fldCharType="separate"/>
        </w:r>
        <w:r w:rsidR="00C207BD">
          <w:rPr>
            <w:noProof/>
            <w:webHidden/>
          </w:rPr>
          <w:t>213</w:t>
        </w:r>
        <w:r>
          <w:rPr>
            <w:noProof/>
            <w:webHidden/>
          </w:rPr>
          <w:fldChar w:fldCharType="end"/>
        </w:r>
      </w:hyperlink>
    </w:p>
    <w:p w14:paraId="0CB065DB" w14:textId="77777777" w:rsidR="00AE74F4" w:rsidRDefault="00AE74F4">
      <w:pPr>
        <w:pStyle w:val="TOC5"/>
        <w:tabs>
          <w:tab w:val="right" w:leader="dot" w:pos="9350"/>
        </w:tabs>
        <w:rPr>
          <w:rFonts w:eastAsiaTheme="minorEastAsia"/>
          <w:noProof/>
          <w:szCs w:val="22"/>
        </w:rPr>
      </w:pPr>
      <w:hyperlink w:anchor="_Toc256375377" w:history="1">
        <w:r w:rsidRPr="007859DF">
          <w:rPr>
            <w:rStyle w:val="Hyperlink"/>
            <w:noProof/>
            <w:lang w:bidi="en-US"/>
          </w:rPr>
          <w:t>Barrier</w:t>
        </w:r>
        <w:r>
          <w:rPr>
            <w:noProof/>
            <w:webHidden/>
          </w:rPr>
          <w:tab/>
        </w:r>
        <w:r>
          <w:rPr>
            <w:noProof/>
            <w:webHidden/>
          </w:rPr>
          <w:fldChar w:fldCharType="begin"/>
        </w:r>
        <w:r>
          <w:rPr>
            <w:noProof/>
            <w:webHidden/>
          </w:rPr>
          <w:instrText xml:space="preserve"> PAGEREF _Toc256375377 \h </w:instrText>
        </w:r>
        <w:r>
          <w:rPr>
            <w:noProof/>
            <w:webHidden/>
          </w:rPr>
        </w:r>
        <w:r>
          <w:rPr>
            <w:noProof/>
            <w:webHidden/>
          </w:rPr>
          <w:fldChar w:fldCharType="separate"/>
        </w:r>
        <w:r w:rsidR="00C207BD">
          <w:rPr>
            <w:noProof/>
            <w:webHidden/>
          </w:rPr>
          <w:t>214</w:t>
        </w:r>
        <w:r>
          <w:rPr>
            <w:noProof/>
            <w:webHidden/>
          </w:rPr>
          <w:fldChar w:fldCharType="end"/>
        </w:r>
      </w:hyperlink>
    </w:p>
    <w:p w14:paraId="66404C70" w14:textId="77777777" w:rsidR="00AE74F4" w:rsidRDefault="00AE74F4">
      <w:pPr>
        <w:pStyle w:val="TOC5"/>
        <w:tabs>
          <w:tab w:val="right" w:leader="dot" w:pos="9350"/>
        </w:tabs>
        <w:rPr>
          <w:rFonts w:eastAsiaTheme="minorEastAsia"/>
          <w:noProof/>
          <w:szCs w:val="22"/>
        </w:rPr>
      </w:pPr>
      <w:hyperlink w:anchor="_Toc256375378" w:history="1">
        <w:r w:rsidRPr="007859DF">
          <w:rPr>
            <w:rStyle w:val="Hyperlink"/>
            <w:noProof/>
            <w:lang w:bidi="en-US"/>
          </w:rPr>
          <w:t>Illusion</w:t>
        </w:r>
        <w:r>
          <w:rPr>
            <w:noProof/>
            <w:webHidden/>
          </w:rPr>
          <w:tab/>
        </w:r>
        <w:r>
          <w:rPr>
            <w:noProof/>
            <w:webHidden/>
          </w:rPr>
          <w:fldChar w:fldCharType="begin"/>
        </w:r>
        <w:r>
          <w:rPr>
            <w:noProof/>
            <w:webHidden/>
          </w:rPr>
          <w:instrText xml:space="preserve"> PAGEREF _Toc256375378 \h </w:instrText>
        </w:r>
        <w:r>
          <w:rPr>
            <w:noProof/>
            <w:webHidden/>
          </w:rPr>
        </w:r>
        <w:r>
          <w:rPr>
            <w:noProof/>
            <w:webHidden/>
          </w:rPr>
          <w:fldChar w:fldCharType="separate"/>
        </w:r>
        <w:r w:rsidR="00C207BD">
          <w:rPr>
            <w:noProof/>
            <w:webHidden/>
          </w:rPr>
          <w:t>215</w:t>
        </w:r>
        <w:r>
          <w:rPr>
            <w:noProof/>
            <w:webHidden/>
          </w:rPr>
          <w:fldChar w:fldCharType="end"/>
        </w:r>
      </w:hyperlink>
    </w:p>
    <w:p w14:paraId="4BC14246" w14:textId="77777777" w:rsidR="00AE74F4" w:rsidRDefault="00AE74F4">
      <w:pPr>
        <w:pStyle w:val="TOC5"/>
        <w:tabs>
          <w:tab w:val="right" w:leader="dot" w:pos="9350"/>
        </w:tabs>
        <w:rPr>
          <w:rFonts w:eastAsiaTheme="minorEastAsia"/>
          <w:noProof/>
          <w:szCs w:val="22"/>
        </w:rPr>
      </w:pPr>
      <w:hyperlink w:anchor="_Toc256375379" w:history="1">
        <w:r w:rsidRPr="007859DF">
          <w:rPr>
            <w:rStyle w:val="Hyperlink"/>
            <w:noProof/>
            <w:lang w:bidi="en-US"/>
          </w:rPr>
          <w:t>Grow</w:t>
        </w:r>
        <w:r>
          <w:rPr>
            <w:noProof/>
            <w:webHidden/>
          </w:rPr>
          <w:tab/>
        </w:r>
        <w:r>
          <w:rPr>
            <w:noProof/>
            <w:webHidden/>
          </w:rPr>
          <w:fldChar w:fldCharType="begin"/>
        </w:r>
        <w:r>
          <w:rPr>
            <w:noProof/>
            <w:webHidden/>
          </w:rPr>
          <w:instrText xml:space="preserve"> PAGEREF _Toc256375379 \h </w:instrText>
        </w:r>
        <w:r>
          <w:rPr>
            <w:noProof/>
            <w:webHidden/>
          </w:rPr>
        </w:r>
        <w:r>
          <w:rPr>
            <w:noProof/>
            <w:webHidden/>
          </w:rPr>
          <w:fldChar w:fldCharType="separate"/>
        </w:r>
        <w:r w:rsidR="00C207BD">
          <w:rPr>
            <w:noProof/>
            <w:webHidden/>
          </w:rPr>
          <w:t>216</w:t>
        </w:r>
        <w:r>
          <w:rPr>
            <w:noProof/>
            <w:webHidden/>
          </w:rPr>
          <w:fldChar w:fldCharType="end"/>
        </w:r>
      </w:hyperlink>
    </w:p>
    <w:p w14:paraId="50184C3F" w14:textId="77777777" w:rsidR="00AE74F4" w:rsidRDefault="00AE74F4">
      <w:pPr>
        <w:pStyle w:val="TOC5"/>
        <w:tabs>
          <w:tab w:val="right" w:leader="dot" w:pos="9350"/>
        </w:tabs>
        <w:rPr>
          <w:rFonts w:eastAsiaTheme="minorEastAsia"/>
          <w:noProof/>
          <w:szCs w:val="22"/>
        </w:rPr>
      </w:pPr>
      <w:hyperlink w:anchor="_Toc256375380" w:history="1">
        <w:r w:rsidRPr="007859DF">
          <w:rPr>
            <w:rStyle w:val="Hyperlink"/>
            <w:noProof/>
            <w:lang w:bidi="en-US"/>
          </w:rPr>
          <w:t>Shrink</w:t>
        </w:r>
        <w:r>
          <w:rPr>
            <w:noProof/>
            <w:webHidden/>
          </w:rPr>
          <w:tab/>
        </w:r>
        <w:r>
          <w:rPr>
            <w:noProof/>
            <w:webHidden/>
          </w:rPr>
          <w:fldChar w:fldCharType="begin"/>
        </w:r>
        <w:r>
          <w:rPr>
            <w:noProof/>
            <w:webHidden/>
          </w:rPr>
          <w:instrText xml:space="preserve"> PAGEREF _Toc256375380 \h </w:instrText>
        </w:r>
        <w:r>
          <w:rPr>
            <w:noProof/>
            <w:webHidden/>
          </w:rPr>
        </w:r>
        <w:r>
          <w:rPr>
            <w:noProof/>
            <w:webHidden/>
          </w:rPr>
          <w:fldChar w:fldCharType="separate"/>
        </w:r>
        <w:r w:rsidR="00C207BD">
          <w:rPr>
            <w:noProof/>
            <w:webHidden/>
          </w:rPr>
          <w:t>217</w:t>
        </w:r>
        <w:r>
          <w:rPr>
            <w:noProof/>
            <w:webHidden/>
          </w:rPr>
          <w:fldChar w:fldCharType="end"/>
        </w:r>
      </w:hyperlink>
    </w:p>
    <w:p w14:paraId="4F31FE67" w14:textId="77777777" w:rsidR="00AE74F4" w:rsidRDefault="00AE74F4">
      <w:pPr>
        <w:pStyle w:val="TOC4"/>
        <w:tabs>
          <w:tab w:val="right" w:leader="dot" w:pos="9350"/>
        </w:tabs>
        <w:rPr>
          <w:rFonts w:eastAsiaTheme="minorEastAsia"/>
          <w:noProof/>
          <w:szCs w:val="22"/>
        </w:rPr>
      </w:pPr>
      <w:hyperlink w:anchor="_Toc256375381" w:history="1">
        <w:r w:rsidRPr="007859DF">
          <w:rPr>
            <w:rStyle w:val="Hyperlink"/>
            <w:noProof/>
            <w:lang w:bidi="en-US"/>
          </w:rPr>
          <w:t>Ambient (ambient_)</w:t>
        </w:r>
        <w:r>
          <w:rPr>
            <w:noProof/>
            <w:webHidden/>
          </w:rPr>
          <w:tab/>
        </w:r>
        <w:r>
          <w:rPr>
            <w:noProof/>
            <w:webHidden/>
          </w:rPr>
          <w:fldChar w:fldCharType="begin"/>
        </w:r>
        <w:r>
          <w:rPr>
            <w:noProof/>
            <w:webHidden/>
          </w:rPr>
          <w:instrText xml:space="preserve"> PAGEREF _Toc256375381 \h </w:instrText>
        </w:r>
        <w:r>
          <w:rPr>
            <w:noProof/>
            <w:webHidden/>
          </w:rPr>
        </w:r>
        <w:r>
          <w:rPr>
            <w:noProof/>
            <w:webHidden/>
          </w:rPr>
          <w:fldChar w:fldCharType="separate"/>
        </w:r>
        <w:r w:rsidR="00C207BD">
          <w:rPr>
            <w:noProof/>
            <w:webHidden/>
          </w:rPr>
          <w:t>218</w:t>
        </w:r>
        <w:r>
          <w:rPr>
            <w:noProof/>
            <w:webHidden/>
          </w:rPr>
          <w:fldChar w:fldCharType="end"/>
        </w:r>
      </w:hyperlink>
    </w:p>
    <w:p w14:paraId="4BF99660" w14:textId="77777777" w:rsidR="00AE74F4" w:rsidRDefault="00AE74F4">
      <w:pPr>
        <w:pStyle w:val="TOC3"/>
        <w:tabs>
          <w:tab w:val="right" w:leader="dot" w:pos="9350"/>
        </w:tabs>
        <w:rPr>
          <w:noProof/>
          <w:lang w:bidi="ar-SA"/>
        </w:rPr>
      </w:pPr>
      <w:hyperlink w:anchor="_Toc256375382" w:history="1">
        <w:r w:rsidRPr="007859DF">
          <w:rPr>
            <w:rStyle w:val="Hyperlink"/>
            <w:noProof/>
          </w:rPr>
          <w:t>Voiceovers:</w:t>
        </w:r>
        <w:r>
          <w:rPr>
            <w:noProof/>
            <w:webHidden/>
          </w:rPr>
          <w:tab/>
        </w:r>
        <w:r>
          <w:rPr>
            <w:noProof/>
            <w:webHidden/>
          </w:rPr>
          <w:fldChar w:fldCharType="begin"/>
        </w:r>
        <w:r>
          <w:rPr>
            <w:noProof/>
            <w:webHidden/>
          </w:rPr>
          <w:instrText xml:space="preserve"> PAGEREF _Toc256375382 \h </w:instrText>
        </w:r>
        <w:r>
          <w:rPr>
            <w:noProof/>
            <w:webHidden/>
          </w:rPr>
        </w:r>
        <w:r>
          <w:rPr>
            <w:noProof/>
            <w:webHidden/>
          </w:rPr>
          <w:fldChar w:fldCharType="separate"/>
        </w:r>
        <w:r w:rsidR="00C207BD">
          <w:rPr>
            <w:noProof/>
            <w:webHidden/>
          </w:rPr>
          <w:t>220</w:t>
        </w:r>
        <w:r>
          <w:rPr>
            <w:noProof/>
            <w:webHidden/>
          </w:rPr>
          <w:fldChar w:fldCharType="end"/>
        </w:r>
      </w:hyperlink>
    </w:p>
    <w:p w14:paraId="410ABC5D" w14:textId="77777777" w:rsidR="00AE74F4" w:rsidRDefault="00AE74F4">
      <w:pPr>
        <w:pStyle w:val="TOC3"/>
        <w:tabs>
          <w:tab w:val="right" w:leader="dot" w:pos="9350"/>
        </w:tabs>
        <w:rPr>
          <w:noProof/>
          <w:lang w:bidi="ar-SA"/>
        </w:rPr>
      </w:pPr>
      <w:hyperlink w:anchor="_Toc256375383" w:history="1">
        <w:r w:rsidRPr="007859DF">
          <w:rPr>
            <w:rStyle w:val="Hyperlink"/>
            <w:noProof/>
          </w:rPr>
          <w:t>Background Music:</w:t>
        </w:r>
        <w:r>
          <w:rPr>
            <w:noProof/>
            <w:webHidden/>
          </w:rPr>
          <w:tab/>
        </w:r>
        <w:r>
          <w:rPr>
            <w:noProof/>
            <w:webHidden/>
          </w:rPr>
          <w:fldChar w:fldCharType="begin"/>
        </w:r>
        <w:r>
          <w:rPr>
            <w:noProof/>
            <w:webHidden/>
          </w:rPr>
          <w:instrText xml:space="preserve"> PAGEREF _Toc256375383 \h </w:instrText>
        </w:r>
        <w:r>
          <w:rPr>
            <w:noProof/>
            <w:webHidden/>
          </w:rPr>
        </w:r>
        <w:r>
          <w:rPr>
            <w:noProof/>
            <w:webHidden/>
          </w:rPr>
          <w:fldChar w:fldCharType="separate"/>
        </w:r>
        <w:r w:rsidR="00C207BD">
          <w:rPr>
            <w:noProof/>
            <w:webHidden/>
          </w:rPr>
          <w:t>222</w:t>
        </w:r>
        <w:r>
          <w:rPr>
            <w:noProof/>
            <w:webHidden/>
          </w:rPr>
          <w:fldChar w:fldCharType="end"/>
        </w:r>
      </w:hyperlink>
    </w:p>
    <w:p w14:paraId="53E90D4E" w14:textId="77777777" w:rsidR="00AE74F4" w:rsidRDefault="00AE74F4">
      <w:pPr>
        <w:pStyle w:val="TOC1"/>
        <w:rPr>
          <w:rFonts w:eastAsiaTheme="minorEastAsia"/>
          <w:b w:val="0"/>
          <w:noProof/>
          <w:szCs w:val="22"/>
        </w:rPr>
      </w:pPr>
      <w:hyperlink w:anchor="_Toc256375384" w:history="1">
        <w:r w:rsidRPr="007859DF">
          <w:rPr>
            <w:rStyle w:val="Hyperlink"/>
            <w:noProof/>
            <w:lang w:bidi="en-US"/>
          </w:rPr>
          <w:t>Game Production Document</w:t>
        </w:r>
        <w:r>
          <w:rPr>
            <w:noProof/>
            <w:webHidden/>
          </w:rPr>
          <w:tab/>
        </w:r>
        <w:r>
          <w:rPr>
            <w:noProof/>
            <w:webHidden/>
          </w:rPr>
          <w:fldChar w:fldCharType="begin"/>
        </w:r>
        <w:r>
          <w:rPr>
            <w:noProof/>
            <w:webHidden/>
          </w:rPr>
          <w:instrText xml:space="preserve"> PAGEREF _Toc256375384 \h </w:instrText>
        </w:r>
        <w:r>
          <w:rPr>
            <w:noProof/>
            <w:webHidden/>
          </w:rPr>
        </w:r>
        <w:r>
          <w:rPr>
            <w:noProof/>
            <w:webHidden/>
          </w:rPr>
          <w:fldChar w:fldCharType="separate"/>
        </w:r>
        <w:r w:rsidR="00C207BD">
          <w:rPr>
            <w:noProof/>
            <w:webHidden/>
          </w:rPr>
          <w:t>225</w:t>
        </w:r>
        <w:r>
          <w:rPr>
            <w:noProof/>
            <w:webHidden/>
          </w:rPr>
          <w:fldChar w:fldCharType="end"/>
        </w:r>
      </w:hyperlink>
    </w:p>
    <w:p w14:paraId="2EB05B27" w14:textId="77777777" w:rsidR="00AE74F4" w:rsidRDefault="00AE74F4">
      <w:pPr>
        <w:pStyle w:val="TOC2"/>
        <w:tabs>
          <w:tab w:val="right" w:leader="dot" w:pos="9350"/>
        </w:tabs>
        <w:rPr>
          <w:noProof/>
          <w:lang w:bidi="ar-SA"/>
        </w:rPr>
      </w:pPr>
      <w:hyperlink w:anchor="_Toc256375385" w:history="1">
        <w:r w:rsidRPr="007859DF">
          <w:rPr>
            <w:rStyle w:val="Hyperlink"/>
            <w:noProof/>
          </w:rPr>
          <w:t>Summary</w:t>
        </w:r>
        <w:r>
          <w:rPr>
            <w:noProof/>
            <w:webHidden/>
          </w:rPr>
          <w:tab/>
        </w:r>
        <w:r>
          <w:rPr>
            <w:noProof/>
            <w:webHidden/>
          </w:rPr>
          <w:fldChar w:fldCharType="begin"/>
        </w:r>
        <w:r>
          <w:rPr>
            <w:noProof/>
            <w:webHidden/>
          </w:rPr>
          <w:instrText xml:space="preserve"> PAGEREF _Toc256375385 \h </w:instrText>
        </w:r>
        <w:r>
          <w:rPr>
            <w:noProof/>
            <w:webHidden/>
          </w:rPr>
        </w:r>
        <w:r>
          <w:rPr>
            <w:noProof/>
            <w:webHidden/>
          </w:rPr>
          <w:fldChar w:fldCharType="separate"/>
        </w:r>
        <w:r w:rsidR="00C207BD">
          <w:rPr>
            <w:noProof/>
            <w:webHidden/>
          </w:rPr>
          <w:t>225</w:t>
        </w:r>
        <w:r>
          <w:rPr>
            <w:noProof/>
            <w:webHidden/>
          </w:rPr>
          <w:fldChar w:fldCharType="end"/>
        </w:r>
      </w:hyperlink>
    </w:p>
    <w:p w14:paraId="3EA5BDA3" w14:textId="77777777" w:rsidR="00AE74F4" w:rsidRDefault="00AE74F4">
      <w:pPr>
        <w:pStyle w:val="TOC2"/>
        <w:tabs>
          <w:tab w:val="right" w:leader="dot" w:pos="9350"/>
        </w:tabs>
        <w:rPr>
          <w:noProof/>
          <w:lang w:bidi="ar-SA"/>
        </w:rPr>
      </w:pPr>
      <w:hyperlink w:anchor="_Toc256375386" w:history="1">
        <w:r w:rsidRPr="007859DF">
          <w:rPr>
            <w:rStyle w:val="Hyperlink"/>
            <w:noProof/>
          </w:rPr>
          <w:t>Document Scope</w:t>
        </w:r>
        <w:r>
          <w:rPr>
            <w:noProof/>
            <w:webHidden/>
          </w:rPr>
          <w:tab/>
        </w:r>
        <w:r>
          <w:rPr>
            <w:noProof/>
            <w:webHidden/>
          </w:rPr>
          <w:fldChar w:fldCharType="begin"/>
        </w:r>
        <w:r>
          <w:rPr>
            <w:noProof/>
            <w:webHidden/>
          </w:rPr>
          <w:instrText xml:space="preserve"> PAGEREF _Toc256375386 \h </w:instrText>
        </w:r>
        <w:r>
          <w:rPr>
            <w:noProof/>
            <w:webHidden/>
          </w:rPr>
        </w:r>
        <w:r>
          <w:rPr>
            <w:noProof/>
            <w:webHidden/>
          </w:rPr>
          <w:fldChar w:fldCharType="separate"/>
        </w:r>
        <w:r w:rsidR="00C207BD">
          <w:rPr>
            <w:noProof/>
            <w:webHidden/>
          </w:rPr>
          <w:t>225</w:t>
        </w:r>
        <w:r>
          <w:rPr>
            <w:noProof/>
            <w:webHidden/>
          </w:rPr>
          <w:fldChar w:fldCharType="end"/>
        </w:r>
      </w:hyperlink>
    </w:p>
    <w:p w14:paraId="7768E137" w14:textId="77777777" w:rsidR="00AE74F4" w:rsidRDefault="00AE74F4">
      <w:pPr>
        <w:pStyle w:val="TOC2"/>
        <w:tabs>
          <w:tab w:val="right" w:leader="dot" w:pos="9350"/>
        </w:tabs>
        <w:rPr>
          <w:noProof/>
          <w:lang w:bidi="ar-SA"/>
        </w:rPr>
      </w:pPr>
      <w:hyperlink w:anchor="_Toc256375387" w:history="1">
        <w:r w:rsidRPr="007859DF">
          <w:rPr>
            <w:rStyle w:val="Hyperlink"/>
            <w:noProof/>
          </w:rPr>
          <w:t>FIle Naming Convention</w:t>
        </w:r>
        <w:r>
          <w:rPr>
            <w:noProof/>
            <w:webHidden/>
          </w:rPr>
          <w:tab/>
        </w:r>
        <w:r>
          <w:rPr>
            <w:noProof/>
            <w:webHidden/>
          </w:rPr>
          <w:fldChar w:fldCharType="begin"/>
        </w:r>
        <w:r>
          <w:rPr>
            <w:noProof/>
            <w:webHidden/>
          </w:rPr>
          <w:instrText xml:space="preserve"> PAGEREF _Toc256375387 \h </w:instrText>
        </w:r>
        <w:r>
          <w:rPr>
            <w:noProof/>
            <w:webHidden/>
          </w:rPr>
        </w:r>
        <w:r>
          <w:rPr>
            <w:noProof/>
            <w:webHidden/>
          </w:rPr>
          <w:fldChar w:fldCharType="separate"/>
        </w:r>
        <w:r w:rsidR="00C207BD">
          <w:rPr>
            <w:noProof/>
            <w:webHidden/>
          </w:rPr>
          <w:t>225</w:t>
        </w:r>
        <w:r>
          <w:rPr>
            <w:noProof/>
            <w:webHidden/>
          </w:rPr>
          <w:fldChar w:fldCharType="end"/>
        </w:r>
      </w:hyperlink>
    </w:p>
    <w:p w14:paraId="0D94F45E" w14:textId="77777777" w:rsidR="00AE74F4" w:rsidRDefault="00AE74F4">
      <w:pPr>
        <w:pStyle w:val="TOC2"/>
        <w:tabs>
          <w:tab w:val="right" w:leader="dot" w:pos="9350"/>
        </w:tabs>
        <w:rPr>
          <w:noProof/>
          <w:lang w:bidi="ar-SA"/>
        </w:rPr>
      </w:pPr>
      <w:hyperlink w:anchor="_Toc256375388" w:history="1">
        <w:r w:rsidRPr="007859DF">
          <w:rPr>
            <w:rStyle w:val="Hyperlink"/>
            <w:noProof/>
          </w:rPr>
          <w:t>Document Structure</w:t>
        </w:r>
        <w:r>
          <w:rPr>
            <w:noProof/>
            <w:webHidden/>
          </w:rPr>
          <w:tab/>
        </w:r>
        <w:r>
          <w:rPr>
            <w:noProof/>
            <w:webHidden/>
          </w:rPr>
          <w:fldChar w:fldCharType="begin"/>
        </w:r>
        <w:r>
          <w:rPr>
            <w:noProof/>
            <w:webHidden/>
          </w:rPr>
          <w:instrText xml:space="preserve"> PAGEREF _Toc256375388 \h </w:instrText>
        </w:r>
        <w:r>
          <w:rPr>
            <w:noProof/>
            <w:webHidden/>
          </w:rPr>
        </w:r>
        <w:r>
          <w:rPr>
            <w:noProof/>
            <w:webHidden/>
          </w:rPr>
          <w:fldChar w:fldCharType="separate"/>
        </w:r>
        <w:r w:rsidR="00C207BD">
          <w:rPr>
            <w:noProof/>
            <w:webHidden/>
          </w:rPr>
          <w:t>227</w:t>
        </w:r>
        <w:r>
          <w:rPr>
            <w:noProof/>
            <w:webHidden/>
          </w:rPr>
          <w:fldChar w:fldCharType="end"/>
        </w:r>
      </w:hyperlink>
    </w:p>
    <w:p w14:paraId="266F7784" w14:textId="77777777" w:rsidR="00AE74F4" w:rsidRDefault="00AE74F4">
      <w:pPr>
        <w:pStyle w:val="TOC2"/>
        <w:tabs>
          <w:tab w:val="right" w:leader="dot" w:pos="9350"/>
        </w:tabs>
        <w:rPr>
          <w:noProof/>
          <w:lang w:bidi="ar-SA"/>
        </w:rPr>
      </w:pPr>
      <w:hyperlink w:anchor="_Toc256375389" w:history="1">
        <w:r w:rsidRPr="007859DF">
          <w:rPr>
            <w:rStyle w:val="Hyperlink"/>
            <w:noProof/>
          </w:rPr>
          <w:t>Coding Standards</w:t>
        </w:r>
        <w:r>
          <w:rPr>
            <w:noProof/>
            <w:webHidden/>
          </w:rPr>
          <w:tab/>
        </w:r>
        <w:r>
          <w:rPr>
            <w:noProof/>
            <w:webHidden/>
          </w:rPr>
          <w:fldChar w:fldCharType="begin"/>
        </w:r>
        <w:r>
          <w:rPr>
            <w:noProof/>
            <w:webHidden/>
          </w:rPr>
          <w:instrText xml:space="preserve"> PAGEREF _Toc256375389 \h </w:instrText>
        </w:r>
        <w:r>
          <w:rPr>
            <w:noProof/>
            <w:webHidden/>
          </w:rPr>
        </w:r>
        <w:r>
          <w:rPr>
            <w:noProof/>
            <w:webHidden/>
          </w:rPr>
          <w:fldChar w:fldCharType="separate"/>
        </w:r>
        <w:r w:rsidR="00C207BD">
          <w:rPr>
            <w:noProof/>
            <w:webHidden/>
          </w:rPr>
          <w:t>228</w:t>
        </w:r>
        <w:r>
          <w:rPr>
            <w:noProof/>
            <w:webHidden/>
          </w:rPr>
          <w:fldChar w:fldCharType="end"/>
        </w:r>
      </w:hyperlink>
    </w:p>
    <w:p w14:paraId="1D48D3BA" w14:textId="77777777" w:rsidR="00AE74F4" w:rsidRDefault="00AE74F4">
      <w:pPr>
        <w:pStyle w:val="TOC2"/>
        <w:tabs>
          <w:tab w:val="right" w:leader="dot" w:pos="9350"/>
        </w:tabs>
        <w:rPr>
          <w:noProof/>
          <w:lang w:bidi="ar-SA"/>
        </w:rPr>
      </w:pPr>
      <w:hyperlink w:anchor="_Toc256375390" w:history="1">
        <w:r w:rsidRPr="007859DF">
          <w:rPr>
            <w:rStyle w:val="Hyperlink"/>
            <w:noProof/>
          </w:rPr>
          <w:t>Naming Conventions</w:t>
        </w:r>
        <w:r>
          <w:rPr>
            <w:noProof/>
            <w:webHidden/>
          </w:rPr>
          <w:tab/>
        </w:r>
        <w:r>
          <w:rPr>
            <w:noProof/>
            <w:webHidden/>
          </w:rPr>
          <w:fldChar w:fldCharType="begin"/>
        </w:r>
        <w:r>
          <w:rPr>
            <w:noProof/>
            <w:webHidden/>
          </w:rPr>
          <w:instrText xml:space="preserve"> PAGEREF _Toc256375390 \h </w:instrText>
        </w:r>
        <w:r>
          <w:rPr>
            <w:noProof/>
            <w:webHidden/>
          </w:rPr>
        </w:r>
        <w:r>
          <w:rPr>
            <w:noProof/>
            <w:webHidden/>
          </w:rPr>
          <w:fldChar w:fldCharType="separate"/>
        </w:r>
        <w:r w:rsidR="00C207BD">
          <w:rPr>
            <w:noProof/>
            <w:webHidden/>
          </w:rPr>
          <w:t>228</w:t>
        </w:r>
        <w:r>
          <w:rPr>
            <w:noProof/>
            <w:webHidden/>
          </w:rPr>
          <w:fldChar w:fldCharType="end"/>
        </w:r>
      </w:hyperlink>
    </w:p>
    <w:p w14:paraId="0DEF5912" w14:textId="77777777" w:rsidR="00AE74F4" w:rsidRDefault="00AE74F4">
      <w:pPr>
        <w:pStyle w:val="TOC3"/>
        <w:tabs>
          <w:tab w:val="right" w:leader="dot" w:pos="9350"/>
        </w:tabs>
        <w:rPr>
          <w:noProof/>
          <w:lang w:bidi="ar-SA"/>
        </w:rPr>
      </w:pPr>
      <w:hyperlink w:anchor="_Toc256375391" w:history="1">
        <w:r w:rsidRPr="007859DF">
          <w:rPr>
            <w:rStyle w:val="Hyperlink"/>
            <w:noProof/>
          </w:rPr>
          <w:t>Comments</w:t>
        </w:r>
        <w:r>
          <w:rPr>
            <w:noProof/>
            <w:webHidden/>
          </w:rPr>
          <w:tab/>
        </w:r>
        <w:r>
          <w:rPr>
            <w:noProof/>
            <w:webHidden/>
          </w:rPr>
          <w:fldChar w:fldCharType="begin"/>
        </w:r>
        <w:r>
          <w:rPr>
            <w:noProof/>
            <w:webHidden/>
          </w:rPr>
          <w:instrText xml:space="preserve"> PAGEREF _Toc256375391 \h </w:instrText>
        </w:r>
        <w:r>
          <w:rPr>
            <w:noProof/>
            <w:webHidden/>
          </w:rPr>
        </w:r>
        <w:r>
          <w:rPr>
            <w:noProof/>
            <w:webHidden/>
          </w:rPr>
          <w:fldChar w:fldCharType="separate"/>
        </w:r>
        <w:r w:rsidR="00C207BD">
          <w:rPr>
            <w:noProof/>
            <w:webHidden/>
          </w:rPr>
          <w:t>229</w:t>
        </w:r>
        <w:r>
          <w:rPr>
            <w:noProof/>
            <w:webHidden/>
          </w:rPr>
          <w:fldChar w:fldCharType="end"/>
        </w:r>
      </w:hyperlink>
    </w:p>
    <w:p w14:paraId="3238BA7E" w14:textId="77777777" w:rsidR="00AE74F4" w:rsidRDefault="00AE74F4">
      <w:pPr>
        <w:pStyle w:val="TOC3"/>
        <w:tabs>
          <w:tab w:val="right" w:leader="dot" w:pos="9350"/>
        </w:tabs>
        <w:rPr>
          <w:noProof/>
          <w:lang w:bidi="ar-SA"/>
        </w:rPr>
      </w:pPr>
      <w:hyperlink w:anchor="_Toc256375392" w:history="1">
        <w:r w:rsidRPr="007859DF">
          <w:rPr>
            <w:rStyle w:val="Hyperlink"/>
            <w:noProof/>
          </w:rPr>
          <w:t>Class Syntax</w:t>
        </w:r>
        <w:r>
          <w:rPr>
            <w:noProof/>
            <w:webHidden/>
          </w:rPr>
          <w:tab/>
        </w:r>
        <w:r>
          <w:rPr>
            <w:noProof/>
            <w:webHidden/>
          </w:rPr>
          <w:fldChar w:fldCharType="begin"/>
        </w:r>
        <w:r>
          <w:rPr>
            <w:noProof/>
            <w:webHidden/>
          </w:rPr>
          <w:instrText xml:space="preserve"> PAGEREF _Toc256375392 \h </w:instrText>
        </w:r>
        <w:r>
          <w:rPr>
            <w:noProof/>
            <w:webHidden/>
          </w:rPr>
        </w:r>
        <w:r>
          <w:rPr>
            <w:noProof/>
            <w:webHidden/>
          </w:rPr>
          <w:fldChar w:fldCharType="separate"/>
        </w:r>
        <w:r w:rsidR="00C207BD">
          <w:rPr>
            <w:noProof/>
            <w:webHidden/>
          </w:rPr>
          <w:t>229</w:t>
        </w:r>
        <w:r>
          <w:rPr>
            <w:noProof/>
            <w:webHidden/>
          </w:rPr>
          <w:fldChar w:fldCharType="end"/>
        </w:r>
      </w:hyperlink>
    </w:p>
    <w:p w14:paraId="45573B08" w14:textId="77777777" w:rsidR="00AE74F4" w:rsidRDefault="00AE74F4">
      <w:pPr>
        <w:pStyle w:val="TOC3"/>
        <w:tabs>
          <w:tab w:val="right" w:leader="dot" w:pos="9350"/>
        </w:tabs>
        <w:rPr>
          <w:noProof/>
          <w:lang w:bidi="ar-SA"/>
        </w:rPr>
      </w:pPr>
      <w:hyperlink w:anchor="_Toc256375393" w:history="1">
        <w:r w:rsidRPr="007859DF">
          <w:rPr>
            <w:rStyle w:val="Hyperlink"/>
            <w:noProof/>
          </w:rPr>
          <w:t>File format</w:t>
        </w:r>
        <w:r>
          <w:rPr>
            <w:noProof/>
            <w:webHidden/>
          </w:rPr>
          <w:tab/>
        </w:r>
        <w:r>
          <w:rPr>
            <w:noProof/>
            <w:webHidden/>
          </w:rPr>
          <w:fldChar w:fldCharType="begin"/>
        </w:r>
        <w:r>
          <w:rPr>
            <w:noProof/>
            <w:webHidden/>
          </w:rPr>
          <w:instrText xml:space="preserve"> PAGEREF _Toc256375393 \h </w:instrText>
        </w:r>
        <w:r>
          <w:rPr>
            <w:noProof/>
            <w:webHidden/>
          </w:rPr>
        </w:r>
        <w:r>
          <w:rPr>
            <w:noProof/>
            <w:webHidden/>
          </w:rPr>
          <w:fldChar w:fldCharType="separate"/>
        </w:r>
        <w:r w:rsidR="00C207BD">
          <w:rPr>
            <w:noProof/>
            <w:webHidden/>
          </w:rPr>
          <w:t>229</w:t>
        </w:r>
        <w:r>
          <w:rPr>
            <w:noProof/>
            <w:webHidden/>
          </w:rPr>
          <w:fldChar w:fldCharType="end"/>
        </w:r>
      </w:hyperlink>
    </w:p>
    <w:p w14:paraId="3E8071C8" w14:textId="77777777" w:rsidR="00AE74F4" w:rsidRDefault="00AE74F4">
      <w:pPr>
        <w:pStyle w:val="TOC1"/>
        <w:rPr>
          <w:rFonts w:eastAsiaTheme="minorEastAsia"/>
          <w:b w:val="0"/>
          <w:noProof/>
          <w:szCs w:val="22"/>
        </w:rPr>
      </w:pPr>
      <w:hyperlink w:anchor="_Toc256375394" w:history="1">
        <w:r w:rsidRPr="007859DF">
          <w:rPr>
            <w:rStyle w:val="Hyperlink"/>
            <w:noProof/>
            <w:lang w:bidi="en-US"/>
          </w:rPr>
          <w:t>Development Timeline</w:t>
        </w:r>
        <w:r>
          <w:rPr>
            <w:noProof/>
            <w:webHidden/>
          </w:rPr>
          <w:tab/>
        </w:r>
        <w:r>
          <w:rPr>
            <w:noProof/>
            <w:webHidden/>
          </w:rPr>
          <w:fldChar w:fldCharType="begin"/>
        </w:r>
        <w:r>
          <w:rPr>
            <w:noProof/>
            <w:webHidden/>
          </w:rPr>
          <w:instrText xml:space="preserve"> PAGEREF _Toc256375394 \h </w:instrText>
        </w:r>
        <w:r>
          <w:rPr>
            <w:noProof/>
            <w:webHidden/>
          </w:rPr>
        </w:r>
        <w:r>
          <w:rPr>
            <w:noProof/>
            <w:webHidden/>
          </w:rPr>
          <w:fldChar w:fldCharType="separate"/>
        </w:r>
        <w:r w:rsidR="00C207BD">
          <w:rPr>
            <w:noProof/>
            <w:webHidden/>
          </w:rPr>
          <w:t>230</w:t>
        </w:r>
        <w:r>
          <w:rPr>
            <w:noProof/>
            <w:webHidden/>
          </w:rPr>
          <w:fldChar w:fldCharType="end"/>
        </w:r>
      </w:hyperlink>
    </w:p>
    <w:p w14:paraId="6099D142" w14:textId="77777777" w:rsidR="00AE74F4" w:rsidRDefault="00AE74F4">
      <w:pPr>
        <w:pStyle w:val="TOC2"/>
        <w:tabs>
          <w:tab w:val="right" w:leader="dot" w:pos="9350"/>
        </w:tabs>
        <w:rPr>
          <w:noProof/>
          <w:lang w:bidi="ar-SA"/>
        </w:rPr>
      </w:pPr>
      <w:hyperlink w:anchor="_Toc256375395" w:history="1">
        <w:r w:rsidRPr="007859DF">
          <w:rPr>
            <w:rStyle w:val="Hyperlink"/>
            <w:noProof/>
          </w:rPr>
          <w:t>Overall Timeline</w:t>
        </w:r>
        <w:r>
          <w:rPr>
            <w:noProof/>
            <w:webHidden/>
          </w:rPr>
          <w:tab/>
        </w:r>
        <w:r>
          <w:rPr>
            <w:noProof/>
            <w:webHidden/>
          </w:rPr>
          <w:fldChar w:fldCharType="begin"/>
        </w:r>
        <w:r>
          <w:rPr>
            <w:noProof/>
            <w:webHidden/>
          </w:rPr>
          <w:instrText xml:space="preserve"> PAGEREF _Toc256375395 \h </w:instrText>
        </w:r>
        <w:r>
          <w:rPr>
            <w:noProof/>
            <w:webHidden/>
          </w:rPr>
        </w:r>
        <w:r>
          <w:rPr>
            <w:noProof/>
            <w:webHidden/>
          </w:rPr>
          <w:fldChar w:fldCharType="separate"/>
        </w:r>
        <w:r w:rsidR="00C207BD">
          <w:rPr>
            <w:noProof/>
            <w:webHidden/>
          </w:rPr>
          <w:t>231</w:t>
        </w:r>
        <w:r>
          <w:rPr>
            <w:noProof/>
            <w:webHidden/>
          </w:rPr>
          <w:fldChar w:fldCharType="end"/>
        </w:r>
      </w:hyperlink>
    </w:p>
    <w:p w14:paraId="07FDB562" w14:textId="77777777" w:rsidR="00AE74F4" w:rsidRDefault="00AE74F4">
      <w:pPr>
        <w:pStyle w:val="TOC2"/>
        <w:tabs>
          <w:tab w:val="right" w:leader="dot" w:pos="9350"/>
        </w:tabs>
        <w:rPr>
          <w:noProof/>
          <w:lang w:bidi="ar-SA"/>
        </w:rPr>
      </w:pPr>
      <w:hyperlink w:anchor="_Toc256375396" w:history="1">
        <w:r w:rsidRPr="007859DF">
          <w:rPr>
            <w:rStyle w:val="Hyperlink"/>
            <w:noProof/>
          </w:rPr>
          <w:t>Game Engine Timeline</w:t>
        </w:r>
        <w:r>
          <w:rPr>
            <w:noProof/>
            <w:webHidden/>
          </w:rPr>
          <w:tab/>
        </w:r>
        <w:r>
          <w:rPr>
            <w:noProof/>
            <w:webHidden/>
          </w:rPr>
          <w:fldChar w:fldCharType="begin"/>
        </w:r>
        <w:r>
          <w:rPr>
            <w:noProof/>
            <w:webHidden/>
          </w:rPr>
          <w:instrText xml:space="preserve"> PAGEREF _Toc256375396 \h </w:instrText>
        </w:r>
        <w:r>
          <w:rPr>
            <w:noProof/>
            <w:webHidden/>
          </w:rPr>
        </w:r>
        <w:r>
          <w:rPr>
            <w:noProof/>
            <w:webHidden/>
          </w:rPr>
          <w:fldChar w:fldCharType="separate"/>
        </w:r>
        <w:r w:rsidR="00C207BD">
          <w:rPr>
            <w:noProof/>
            <w:webHidden/>
          </w:rPr>
          <w:t>232</w:t>
        </w:r>
        <w:r>
          <w:rPr>
            <w:noProof/>
            <w:webHidden/>
          </w:rPr>
          <w:fldChar w:fldCharType="end"/>
        </w:r>
      </w:hyperlink>
    </w:p>
    <w:p w14:paraId="2B24335D" w14:textId="77777777" w:rsidR="00AE74F4" w:rsidRDefault="00AE74F4">
      <w:pPr>
        <w:pStyle w:val="TOC2"/>
        <w:tabs>
          <w:tab w:val="right" w:leader="dot" w:pos="9350"/>
        </w:tabs>
        <w:rPr>
          <w:noProof/>
          <w:lang w:bidi="ar-SA"/>
        </w:rPr>
      </w:pPr>
      <w:hyperlink w:anchor="_Toc256375397" w:history="1">
        <w:r w:rsidRPr="007859DF">
          <w:rPr>
            <w:rStyle w:val="Hyperlink"/>
            <w:noProof/>
          </w:rPr>
          <w:t>Game Components Timeline</w:t>
        </w:r>
        <w:r>
          <w:rPr>
            <w:noProof/>
            <w:webHidden/>
          </w:rPr>
          <w:tab/>
        </w:r>
        <w:r>
          <w:rPr>
            <w:noProof/>
            <w:webHidden/>
          </w:rPr>
          <w:fldChar w:fldCharType="begin"/>
        </w:r>
        <w:r>
          <w:rPr>
            <w:noProof/>
            <w:webHidden/>
          </w:rPr>
          <w:instrText xml:space="preserve"> PAGEREF _Toc256375397 \h </w:instrText>
        </w:r>
        <w:r>
          <w:rPr>
            <w:noProof/>
            <w:webHidden/>
          </w:rPr>
        </w:r>
        <w:r>
          <w:rPr>
            <w:noProof/>
            <w:webHidden/>
          </w:rPr>
          <w:fldChar w:fldCharType="separate"/>
        </w:r>
        <w:r w:rsidR="00C207BD">
          <w:rPr>
            <w:noProof/>
            <w:webHidden/>
          </w:rPr>
          <w:t>233</w:t>
        </w:r>
        <w:r>
          <w:rPr>
            <w:noProof/>
            <w:webHidden/>
          </w:rPr>
          <w:fldChar w:fldCharType="end"/>
        </w:r>
      </w:hyperlink>
    </w:p>
    <w:p w14:paraId="26D34A8F" w14:textId="77777777" w:rsidR="00AE74F4" w:rsidRDefault="00AE74F4">
      <w:pPr>
        <w:pStyle w:val="TOC2"/>
        <w:tabs>
          <w:tab w:val="right" w:leader="dot" w:pos="9350"/>
        </w:tabs>
        <w:rPr>
          <w:noProof/>
          <w:lang w:bidi="ar-SA"/>
        </w:rPr>
      </w:pPr>
      <w:hyperlink w:anchor="_Toc256375398" w:history="1">
        <w:r w:rsidRPr="007859DF">
          <w:rPr>
            <w:rStyle w:val="Hyperlink"/>
            <w:noProof/>
          </w:rPr>
          <w:t>Audio Assets Timeline</w:t>
        </w:r>
        <w:r>
          <w:rPr>
            <w:noProof/>
            <w:webHidden/>
          </w:rPr>
          <w:tab/>
        </w:r>
        <w:r>
          <w:rPr>
            <w:noProof/>
            <w:webHidden/>
          </w:rPr>
          <w:fldChar w:fldCharType="begin"/>
        </w:r>
        <w:r>
          <w:rPr>
            <w:noProof/>
            <w:webHidden/>
          </w:rPr>
          <w:instrText xml:space="preserve"> PAGEREF _Toc256375398 \h </w:instrText>
        </w:r>
        <w:r>
          <w:rPr>
            <w:noProof/>
            <w:webHidden/>
          </w:rPr>
        </w:r>
        <w:r>
          <w:rPr>
            <w:noProof/>
            <w:webHidden/>
          </w:rPr>
          <w:fldChar w:fldCharType="separate"/>
        </w:r>
        <w:r w:rsidR="00C207BD">
          <w:rPr>
            <w:noProof/>
            <w:webHidden/>
          </w:rPr>
          <w:t>234</w:t>
        </w:r>
        <w:r>
          <w:rPr>
            <w:noProof/>
            <w:webHidden/>
          </w:rPr>
          <w:fldChar w:fldCharType="end"/>
        </w:r>
      </w:hyperlink>
    </w:p>
    <w:p w14:paraId="12E00646" w14:textId="77777777" w:rsidR="00AE74F4" w:rsidRDefault="00AE74F4">
      <w:pPr>
        <w:pStyle w:val="TOC2"/>
        <w:tabs>
          <w:tab w:val="right" w:leader="dot" w:pos="9350"/>
        </w:tabs>
        <w:rPr>
          <w:noProof/>
          <w:lang w:bidi="ar-SA"/>
        </w:rPr>
      </w:pPr>
      <w:hyperlink w:anchor="_Toc256375399" w:history="1">
        <w:r w:rsidRPr="007859DF">
          <w:rPr>
            <w:rStyle w:val="Hyperlink"/>
            <w:noProof/>
          </w:rPr>
          <w:t>Art Assets Timeline</w:t>
        </w:r>
        <w:r>
          <w:rPr>
            <w:noProof/>
            <w:webHidden/>
          </w:rPr>
          <w:tab/>
        </w:r>
        <w:r>
          <w:rPr>
            <w:noProof/>
            <w:webHidden/>
          </w:rPr>
          <w:fldChar w:fldCharType="begin"/>
        </w:r>
        <w:r>
          <w:rPr>
            <w:noProof/>
            <w:webHidden/>
          </w:rPr>
          <w:instrText xml:space="preserve"> PAGEREF _Toc256375399 \h </w:instrText>
        </w:r>
        <w:r>
          <w:rPr>
            <w:noProof/>
            <w:webHidden/>
          </w:rPr>
        </w:r>
        <w:r>
          <w:rPr>
            <w:noProof/>
            <w:webHidden/>
          </w:rPr>
          <w:fldChar w:fldCharType="separate"/>
        </w:r>
        <w:r w:rsidR="00C207BD">
          <w:rPr>
            <w:noProof/>
            <w:webHidden/>
          </w:rPr>
          <w:t>235</w:t>
        </w:r>
        <w:r>
          <w:rPr>
            <w:noProof/>
            <w:webHidden/>
          </w:rPr>
          <w:fldChar w:fldCharType="end"/>
        </w:r>
      </w:hyperlink>
    </w:p>
    <w:p w14:paraId="375D795B" w14:textId="77777777" w:rsidR="00AE74F4" w:rsidRDefault="00AE74F4">
      <w:pPr>
        <w:pStyle w:val="TOC2"/>
        <w:tabs>
          <w:tab w:val="right" w:leader="dot" w:pos="9350"/>
        </w:tabs>
        <w:rPr>
          <w:noProof/>
          <w:lang w:bidi="ar-SA"/>
        </w:rPr>
      </w:pPr>
      <w:hyperlink w:anchor="_Toc256375400" w:history="1">
        <w:r w:rsidRPr="007859DF">
          <w:rPr>
            <w:rStyle w:val="Hyperlink"/>
            <w:noProof/>
          </w:rPr>
          <w:t>In-Game Objects Timeline</w:t>
        </w:r>
        <w:r>
          <w:rPr>
            <w:noProof/>
            <w:webHidden/>
          </w:rPr>
          <w:tab/>
        </w:r>
        <w:r>
          <w:rPr>
            <w:noProof/>
            <w:webHidden/>
          </w:rPr>
          <w:fldChar w:fldCharType="begin"/>
        </w:r>
        <w:r>
          <w:rPr>
            <w:noProof/>
            <w:webHidden/>
          </w:rPr>
          <w:instrText xml:space="preserve"> PAGEREF _Toc256375400 \h </w:instrText>
        </w:r>
        <w:r>
          <w:rPr>
            <w:noProof/>
            <w:webHidden/>
          </w:rPr>
        </w:r>
        <w:r>
          <w:rPr>
            <w:noProof/>
            <w:webHidden/>
          </w:rPr>
          <w:fldChar w:fldCharType="separate"/>
        </w:r>
        <w:r w:rsidR="00C207BD">
          <w:rPr>
            <w:noProof/>
            <w:webHidden/>
          </w:rPr>
          <w:t>236</w:t>
        </w:r>
        <w:r>
          <w:rPr>
            <w:noProof/>
            <w:webHidden/>
          </w:rPr>
          <w:fldChar w:fldCharType="end"/>
        </w:r>
      </w:hyperlink>
    </w:p>
    <w:p w14:paraId="18056E4E" w14:textId="77777777" w:rsidR="00AE74F4" w:rsidRDefault="00AE74F4">
      <w:pPr>
        <w:pStyle w:val="TOC2"/>
        <w:tabs>
          <w:tab w:val="right" w:leader="dot" w:pos="9350"/>
        </w:tabs>
        <w:rPr>
          <w:noProof/>
          <w:lang w:bidi="ar-SA"/>
        </w:rPr>
      </w:pPr>
      <w:hyperlink w:anchor="_Toc256375401" w:history="1">
        <w:r w:rsidRPr="007859DF">
          <w:rPr>
            <w:rStyle w:val="Hyperlink"/>
            <w:noProof/>
          </w:rPr>
          <w:t>Miscellaneous Items Timeline</w:t>
        </w:r>
        <w:r>
          <w:rPr>
            <w:noProof/>
            <w:webHidden/>
          </w:rPr>
          <w:tab/>
        </w:r>
        <w:r>
          <w:rPr>
            <w:noProof/>
            <w:webHidden/>
          </w:rPr>
          <w:fldChar w:fldCharType="begin"/>
        </w:r>
        <w:r>
          <w:rPr>
            <w:noProof/>
            <w:webHidden/>
          </w:rPr>
          <w:instrText xml:space="preserve"> PAGEREF _Toc256375401 \h </w:instrText>
        </w:r>
        <w:r>
          <w:rPr>
            <w:noProof/>
            <w:webHidden/>
          </w:rPr>
        </w:r>
        <w:r>
          <w:rPr>
            <w:noProof/>
            <w:webHidden/>
          </w:rPr>
          <w:fldChar w:fldCharType="separate"/>
        </w:r>
        <w:r w:rsidR="00C207BD">
          <w:rPr>
            <w:noProof/>
            <w:webHidden/>
          </w:rPr>
          <w:t>237</w:t>
        </w:r>
        <w:r>
          <w:rPr>
            <w:noProof/>
            <w:webHidden/>
          </w:rPr>
          <w:fldChar w:fldCharType="end"/>
        </w:r>
      </w:hyperlink>
    </w:p>
    <w:p w14:paraId="23655C70" w14:textId="77777777" w:rsidR="00AE74F4" w:rsidRDefault="00AE74F4">
      <w:pPr>
        <w:pStyle w:val="TOC1"/>
        <w:rPr>
          <w:rFonts w:eastAsiaTheme="minorEastAsia"/>
          <w:b w:val="0"/>
          <w:noProof/>
          <w:szCs w:val="22"/>
        </w:rPr>
      </w:pPr>
      <w:hyperlink w:anchor="_Toc256375402" w:history="1">
        <w:r w:rsidRPr="007859DF">
          <w:rPr>
            <w:rStyle w:val="Hyperlink"/>
            <w:noProof/>
            <w:lang w:bidi="en-US"/>
          </w:rPr>
          <w:t>Audio Stuff By Sela</w:t>
        </w:r>
        <w:r>
          <w:rPr>
            <w:noProof/>
            <w:webHidden/>
          </w:rPr>
          <w:tab/>
        </w:r>
        <w:r>
          <w:rPr>
            <w:noProof/>
            <w:webHidden/>
          </w:rPr>
          <w:fldChar w:fldCharType="begin"/>
        </w:r>
        <w:r>
          <w:rPr>
            <w:noProof/>
            <w:webHidden/>
          </w:rPr>
          <w:instrText xml:space="preserve"> PAGEREF _Toc256375402 \h </w:instrText>
        </w:r>
        <w:r>
          <w:rPr>
            <w:noProof/>
            <w:webHidden/>
          </w:rPr>
        </w:r>
        <w:r>
          <w:rPr>
            <w:noProof/>
            <w:webHidden/>
          </w:rPr>
          <w:fldChar w:fldCharType="separate"/>
        </w:r>
        <w:r w:rsidR="00C207BD">
          <w:rPr>
            <w:noProof/>
            <w:webHidden/>
          </w:rPr>
          <w:t>238</w:t>
        </w:r>
        <w:r>
          <w:rPr>
            <w:noProof/>
            <w:webHidden/>
          </w:rPr>
          <w:fldChar w:fldCharType="end"/>
        </w:r>
      </w:hyperlink>
    </w:p>
    <w:p w14:paraId="0297EDB6" w14:textId="77777777" w:rsidR="00AE74F4" w:rsidRDefault="00AE74F4">
      <w:pPr>
        <w:pStyle w:val="TOC2"/>
        <w:tabs>
          <w:tab w:val="right" w:leader="dot" w:pos="9350"/>
        </w:tabs>
        <w:rPr>
          <w:noProof/>
          <w:lang w:bidi="ar-SA"/>
        </w:rPr>
      </w:pPr>
      <w:hyperlink w:anchor="_Toc256375403" w:history="1">
        <w:r w:rsidRPr="007859DF">
          <w:rPr>
            <w:rStyle w:val="Hyperlink"/>
            <w:noProof/>
          </w:rPr>
          <w:t>1. Quick Bio</w:t>
        </w:r>
        <w:r>
          <w:rPr>
            <w:noProof/>
            <w:webHidden/>
          </w:rPr>
          <w:tab/>
        </w:r>
        <w:r>
          <w:rPr>
            <w:noProof/>
            <w:webHidden/>
          </w:rPr>
          <w:fldChar w:fldCharType="begin"/>
        </w:r>
        <w:r>
          <w:rPr>
            <w:noProof/>
            <w:webHidden/>
          </w:rPr>
          <w:instrText xml:space="preserve"> PAGEREF _Toc256375403 \h </w:instrText>
        </w:r>
        <w:r>
          <w:rPr>
            <w:noProof/>
            <w:webHidden/>
          </w:rPr>
        </w:r>
        <w:r>
          <w:rPr>
            <w:noProof/>
            <w:webHidden/>
          </w:rPr>
          <w:fldChar w:fldCharType="separate"/>
        </w:r>
        <w:r w:rsidR="00C207BD">
          <w:rPr>
            <w:noProof/>
            <w:webHidden/>
          </w:rPr>
          <w:t>238</w:t>
        </w:r>
        <w:r>
          <w:rPr>
            <w:noProof/>
            <w:webHidden/>
          </w:rPr>
          <w:fldChar w:fldCharType="end"/>
        </w:r>
      </w:hyperlink>
    </w:p>
    <w:p w14:paraId="19871B5D" w14:textId="77777777" w:rsidR="00AE74F4" w:rsidRDefault="00AE74F4">
      <w:pPr>
        <w:pStyle w:val="TOC3"/>
        <w:tabs>
          <w:tab w:val="right" w:leader="dot" w:pos="9350"/>
        </w:tabs>
        <w:rPr>
          <w:noProof/>
          <w:lang w:bidi="ar-SA"/>
        </w:rPr>
      </w:pPr>
      <w:hyperlink w:anchor="_Toc256375404" w:history="1">
        <w:r w:rsidRPr="007859DF">
          <w:rPr>
            <w:rStyle w:val="Hyperlink"/>
            <w:noProof/>
          </w:rPr>
          <w:t>1.1 Short Summary</w:t>
        </w:r>
        <w:r>
          <w:rPr>
            <w:noProof/>
            <w:webHidden/>
          </w:rPr>
          <w:tab/>
        </w:r>
        <w:r>
          <w:rPr>
            <w:noProof/>
            <w:webHidden/>
          </w:rPr>
          <w:fldChar w:fldCharType="begin"/>
        </w:r>
        <w:r>
          <w:rPr>
            <w:noProof/>
            <w:webHidden/>
          </w:rPr>
          <w:instrText xml:space="preserve"> PAGEREF _Toc256375404 \h </w:instrText>
        </w:r>
        <w:r>
          <w:rPr>
            <w:noProof/>
            <w:webHidden/>
          </w:rPr>
        </w:r>
        <w:r>
          <w:rPr>
            <w:noProof/>
            <w:webHidden/>
          </w:rPr>
          <w:fldChar w:fldCharType="separate"/>
        </w:r>
        <w:r w:rsidR="00C207BD">
          <w:rPr>
            <w:noProof/>
            <w:webHidden/>
          </w:rPr>
          <w:t>238</w:t>
        </w:r>
        <w:r>
          <w:rPr>
            <w:noProof/>
            <w:webHidden/>
          </w:rPr>
          <w:fldChar w:fldCharType="end"/>
        </w:r>
      </w:hyperlink>
    </w:p>
    <w:p w14:paraId="6F3173C2" w14:textId="77777777" w:rsidR="00AE74F4" w:rsidRDefault="00AE74F4">
      <w:pPr>
        <w:pStyle w:val="TOC3"/>
        <w:tabs>
          <w:tab w:val="right" w:leader="dot" w:pos="9350"/>
        </w:tabs>
        <w:rPr>
          <w:noProof/>
          <w:lang w:bidi="ar-SA"/>
        </w:rPr>
      </w:pPr>
      <w:hyperlink w:anchor="_Toc256375405" w:history="1">
        <w:r w:rsidRPr="007859DF">
          <w:rPr>
            <w:rStyle w:val="Hyperlink"/>
            <w:noProof/>
          </w:rPr>
          <w:t>1.2 Further Detail</w:t>
        </w:r>
        <w:r>
          <w:rPr>
            <w:noProof/>
            <w:webHidden/>
          </w:rPr>
          <w:tab/>
        </w:r>
        <w:r>
          <w:rPr>
            <w:noProof/>
            <w:webHidden/>
          </w:rPr>
          <w:fldChar w:fldCharType="begin"/>
        </w:r>
        <w:r>
          <w:rPr>
            <w:noProof/>
            <w:webHidden/>
          </w:rPr>
          <w:instrText xml:space="preserve"> PAGEREF _Toc256375405 \h </w:instrText>
        </w:r>
        <w:r>
          <w:rPr>
            <w:noProof/>
            <w:webHidden/>
          </w:rPr>
        </w:r>
        <w:r>
          <w:rPr>
            <w:noProof/>
            <w:webHidden/>
          </w:rPr>
          <w:fldChar w:fldCharType="separate"/>
        </w:r>
        <w:r w:rsidR="00C207BD">
          <w:rPr>
            <w:noProof/>
            <w:webHidden/>
          </w:rPr>
          <w:t>238</w:t>
        </w:r>
        <w:r>
          <w:rPr>
            <w:noProof/>
            <w:webHidden/>
          </w:rPr>
          <w:fldChar w:fldCharType="end"/>
        </w:r>
      </w:hyperlink>
    </w:p>
    <w:p w14:paraId="5732DA6D" w14:textId="77777777" w:rsidR="00AE74F4" w:rsidRDefault="00AE74F4">
      <w:pPr>
        <w:pStyle w:val="TOC3"/>
        <w:tabs>
          <w:tab w:val="right" w:leader="dot" w:pos="9350"/>
        </w:tabs>
        <w:rPr>
          <w:noProof/>
          <w:lang w:bidi="ar-SA"/>
        </w:rPr>
      </w:pPr>
      <w:hyperlink w:anchor="_Toc256375406" w:history="1">
        <w:r w:rsidRPr="007859DF">
          <w:rPr>
            <w:rStyle w:val="Hyperlink"/>
            <w:noProof/>
          </w:rPr>
          <w:t>1.3. CV / Resume</w:t>
        </w:r>
        <w:r>
          <w:rPr>
            <w:noProof/>
            <w:webHidden/>
          </w:rPr>
          <w:tab/>
        </w:r>
        <w:r>
          <w:rPr>
            <w:noProof/>
            <w:webHidden/>
          </w:rPr>
          <w:fldChar w:fldCharType="begin"/>
        </w:r>
        <w:r>
          <w:rPr>
            <w:noProof/>
            <w:webHidden/>
          </w:rPr>
          <w:instrText xml:space="preserve"> PAGEREF _Toc256375406 \h </w:instrText>
        </w:r>
        <w:r>
          <w:rPr>
            <w:noProof/>
            <w:webHidden/>
          </w:rPr>
        </w:r>
        <w:r>
          <w:rPr>
            <w:noProof/>
            <w:webHidden/>
          </w:rPr>
          <w:fldChar w:fldCharType="separate"/>
        </w:r>
        <w:r w:rsidR="00C207BD">
          <w:rPr>
            <w:noProof/>
            <w:webHidden/>
          </w:rPr>
          <w:t>238</w:t>
        </w:r>
        <w:r>
          <w:rPr>
            <w:noProof/>
            <w:webHidden/>
          </w:rPr>
          <w:fldChar w:fldCharType="end"/>
        </w:r>
      </w:hyperlink>
    </w:p>
    <w:p w14:paraId="54F278AA" w14:textId="77777777" w:rsidR="00AE74F4" w:rsidRDefault="00AE74F4">
      <w:pPr>
        <w:pStyle w:val="TOC2"/>
        <w:tabs>
          <w:tab w:val="right" w:leader="dot" w:pos="9350"/>
        </w:tabs>
        <w:rPr>
          <w:noProof/>
          <w:lang w:bidi="ar-SA"/>
        </w:rPr>
      </w:pPr>
      <w:hyperlink w:anchor="_Toc256375407" w:history="1">
        <w:r w:rsidRPr="007859DF">
          <w:rPr>
            <w:rStyle w:val="Hyperlink"/>
            <w:noProof/>
          </w:rPr>
          <w:t>2. Problem and Solution</w:t>
        </w:r>
        <w:r>
          <w:rPr>
            <w:noProof/>
            <w:webHidden/>
          </w:rPr>
          <w:tab/>
        </w:r>
        <w:r>
          <w:rPr>
            <w:noProof/>
            <w:webHidden/>
          </w:rPr>
          <w:fldChar w:fldCharType="begin"/>
        </w:r>
        <w:r>
          <w:rPr>
            <w:noProof/>
            <w:webHidden/>
          </w:rPr>
          <w:instrText xml:space="preserve"> PAGEREF _Toc256375407 \h </w:instrText>
        </w:r>
        <w:r>
          <w:rPr>
            <w:noProof/>
            <w:webHidden/>
          </w:rPr>
        </w:r>
        <w:r>
          <w:rPr>
            <w:noProof/>
            <w:webHidden/>
          </w:rPr>
          <w:fldChar w:fldCharType="separate"/>
        </w:r>
        <w:r w:rsidR="00C207BD">
          <w:rPr>
            <w:noProof/>
            <w:webHidden/>
          </w:rPr>
          <w:t>238</w:t>
        </w:r>
        <w:r>
          <w:rPr>
            <w:noProof/>
            <w:webHidden/>
          </w:rPr>
          <w:fldChar w:fldCharType="end"/>
        </w:r>
      </w:hyperlink>
    </w:p>
    <w:p w14:paraId="750BEF44" w14:textId="77777777" w:rsidR="00AE74F4" w:rsidRDefault="00AE74F4">
      <w:pPr>
        <w:pStyle w:val="TOC3"/>
        <w:tabs>
          <w:tab w:val="right" w:leader="dot" w:pos="9350"/>
        </w:tabs>
        <w:rPr>
          <w:noProof/>
          <w:lang w:bidi="ar-SA"/>
        </w:rPr>
      </w:pPr>
      <w:hyperlink w:anchor="_Toc256375408" w:history="1">
        <w:r w:rsidRPr="007859DF">
          <w:rPr>
            <w:rStyle w:val="Hyperlink"/>
            <w:noProof/>
          </w:rPr>
          <w:t>2.1 Overview</w:t>
        </w:r>
        <w:r>
          <w:rPr>
            <w:noProof/>
            <w:webHidden/>
          </w:rPr>
          <w:tab/>
        </w:r>
        <w:r>
          <w:rPr>
            <w:noProof/>
            <w:webHidden/>
          </w:rPr>
          <w:fldChar w:fldCharType="begin"/>
        </w:r>
        <w:r>
          <w:rPr>
            <w:noProof/>
            <w:webHidden/>
          </w:rPr>
          <w:instrText xml:space="preserve"> PAGEREF _Toc256375408 \h </w:instrText>
        </w:r>
        <w:r>
          <w:rPr>
            <w:noProof/>
            <w:webHidden/>
          </w:rPr>
        </w:r>
        <w:r>
          <w:rPr>
            <w:noProof/>
            <w:webHidden/>
          </w:rPr>
          <w:fldChar w:fldCharType="separate"/>
        </w:r>
        <w:r w:rsidR="00C207BD">
          <w:rPr>
            <w:noProof/>
            <w:webHidden/>
          </w:rPr>
          <w:t>238</w:t>
        </w:r>
        <w:r>
          <w:rPr>
            <w:noProof/>
            <w:webHidden/>
          </w:rPr>
          <w:fldChar w:fldCharType="end"/>
        </w:r>
      </w:hyperlink>
    </w:p>
    <w:p w14:paraId="65E6F7EA" w14:textId="77777777" w:rsidR="00AE74F4" w:rsidRDefault="00AE74F4">
      <w:pPr>
        <w:pStyle w:val="TOC3"/>
        <w:tabs>
          <w:tab w:val="right" w:leader="dot" w:pos="9350"/>
        </w:tabs>
        <w:rPr>
          <w:noProof/>
          <w:lang w:bidi="ar-SA"/>
        </w:rPr>
      </w:pPr>
      <w:hyperlink w:anchor="_Toc256375409" w:history="1">
        <w:r w:rsidRPr="007859DF">
          <w:rPr>
            <w:rStyle w:val="Hyperlink"/>
            <w:noProof/>
          </w:rPr>
          <w:t>2.2 Relevance to Game</w:t>
        </w:r>
        <w:r>
          <w:rPr>
            <w:noProof/>
            <w:webHidden/>
          </w:rPr>
          <w:tab/>
        </w:r>
        <w:r>
          <w:rPr>
            <w:noProof/>
            <w:webHidden/>
          </w:rPr>
          <w:fldChar w:fldCharType="begin"/>
        </w:r>
        <w:r>
          <w:rPr>
            <w:noProof/>
            <w:webHidden/>
          </w:rPr>
          <w:instrText xml:space="preserve"> PAGEREF _Toc256375409 \h </w:instrText>
        </w:r>
        <w:r>
          <w:rPr>
            <w:noProof/>
            <w:webHidden/>
          </w:rPr>
        </w:r>
        <w:r>
          <w:rPr>
            <w:noProof/>
            <w:webHidden/>
          </w:rPr>
          <w:fldChar w:fldCharType="separate"/>
        </w:r>
        <w:r w:rsidR="00C207BD">
          <w:rPr>
            <w:noProof/>
            <w:webHidden/>
          </w:rPr>
          <w:t>239</w:t>
        </w:r>
        <w:r>
          <w:rPr>
            <w:noProof/>
            <w:webHidden/>
          </w:rPr>
          <w:fldChar w:fldCharType="end"/>
        </w:r>
      </w:hyperlink>
    </w:p>
    <w:p w14:paraId="68C1C1B8" w14:textId="77777777" w:rsidR="00AE74F4" w:rsidRDefault="00AE74F4">
      <w:pPr>
        <w:pStyle w:val="TOC4"/>
        <w:tabs>
          <w:tab w:val="right" w:leader="dot" w:pos="9350"/>
        </w:tabs>
        <w:rPr>
          <w:rFonts w:eastAsiaTheme="minorEastAsia"/>
          <w:noProof/>
          <w:szCs w:val="22"/>
        </w:rPr>
      </w:pPr>
      <w:hyperlink w:anchor="_Toc256375410" w:history="1">
        <w:r w:rsidRPr="007859DF">
          <w:rPr>
            <w:rStyle w:val="Hyperlink"/>
            <w:noProof/>
            <w:lang w:bidi="en-US"/>
          </w:rPr>
          <w:t>2.2.1 Problem to Game</w:t>
        </w:r>
        <w:r>
          <w:rPr>
            <w:noProof/>
            <w:webHidden/>
          </w:rPr>
          <w:tab/>
        </w:r>
        <w:r>
          <w:rPr>
            <w:noProof/>
            <w:webHidden/>
          </w:rPr>
          <w:fldChar w:fldCharType="begin"/>
        </w:r>
        <w:r>
          <w:rPr>
            <w:noProof/>
            <w:webHidden/>
          </w:rPr>
          <w:instrText xml:space="preserve"> PAGEREF _Toc256375410 \h </w:instrText>
        </w:r>
        <w:r>
          <w:rPr>
            <w:noProof/>
            <w:webHidden/>
          </w:rPr>
        </w:r>
        <w:r>
          <w:rPr>
            <w:noProof/>
            <w:webHidden/>
          </w:rPr>
          <w:fldChar w:fldCharType="separate"/>
        </w:r>
        <w:r w:rsidR="00C207BD">
          <w:rPr>
            <w:noProof/>
            <w:webHidden/>
          </w:rPr>
          <w:t>239</w:t>
        </w:r>
        <w:r>
          <w:rPr>
            <w:noProof/>
            <w:webHidden/>
          </w:rPr>
          <w:fldChar w:fldCharType="end"/>
        </w:r>
      </w:hyperlink>
    </w:p>
    <w:p w14:paraId="6C319764" w14:textId="77777777" w:rsidR="00AE74F4" w:rsidRDefault="00AE74F4">
      <w:pPr>
        <w:pStyle w:val="TOC4"/>
        <w:tabs>
          <w:tab w:val="right" w:leader="dot" w:pos="9350"/>
        </w:tabs>
        <w:rPr>
          <w:rFonts w:eastAsiaTheme="minorEastAsia"/>
          <w:noProof/>
          <w:szCs w:val="22"/>
        </w:rPr>
      </w:pPr>
      <w:hyperlink w:anchor="_Toc256375411" w:history="1">
        <w:r w:rsidRPr="007859DF">
          <w:rPr>
            <w:rStyle w:val="Hyperlink"/>
            <w:noProof/>
            <w:lang w:bidi="en-US"/>
          </w:rPr>
          <w:t>2.2.2 Game to Problem</w:t>
        </w:r>
        <w:r>
          <w:rPr>
            <w:noProof/>
            <w:webHidden/>
          </w:rPr>
          <w:tab/>
        </w:r>
        <w:r>
          <w:rPr>
            <w:noProof/>
            <w:webHidden/>
          </w:rPr>
          <w:fldChar w:fldCharType="begin"/>
        </w:r>
        <w:r>
          <w:rPr>
            <w:noProof/>
            <w:webHidden/>
          </w:rPr>
          <w:instrText xml:space="preserve"> PAGEREF _Toc256375411 \h </w:instrText>
        </w:r>
        <w:r>
          <w:rPr>
            <w:noProof/>
            <w:webHidden/>
          </w:rPr>
        </w:r>
        <w:r>
          <w:rPr>
            <w:noProof/>
            <w:webHidden/>
          </w:rPr>
          <w:fldChar w:fldCharType="separate"/>
        </w:r>
        <w:r w:rsidR="00C207BD">
          <w:rPr>
            <w:noProof/>
            <w:webHidden/>
          </w:rPr>
          <w:t>239</w:t>
        </w:r>
        <w:r>
          <w:rPr>
            <w:noProof/>
            <w:webHidden/>
          </w:rPr>
          <w:fldChar w:fldCharType="end"/>
        </w:r>
      </w:hyperlink>
    </w:p>
    <w:p w14:paraId="4589D894" w14:textId="77777777" w:rsidR="00AE74F4" w:rsidRDefault="00AE74F4">
      <w:pPr>
        <w:pStyle w:val="TOC2"/>
        <w:tabs>
          <w:tab w:val="right" w:leader="dot" w:pos="9350"/>
        </w:tabs>
        <w:rPr>
          <w:noProof/>
          <w:lang w:bidi="ar-SA"/>
        </w:rPr>
      </w:pPr>
      <w:hyperlink w:anchor="_Toc256375412" w:history="1">
        <w:r w:rsidRPr="007859DF">
          <w:rPr>
            <w:rStyle w:val="Hyperlink"/>
            <w:noProof/>
          </w:rPr>
          <w:t>3. Literature Search and Previous Work</w:t>
        </w:r>
        <w:r>
          <w:rPr>
            <w:noProof/>
            <w:webHidden/>
          </w:rPr>
          <w:tab/>
        </w:r>
        <w:r>
          <w:rPr>
            <w:noProof/>
            <w:webHidden/>
          </w:rPr>
          <w:fldChar w:fldCharType="begin"/>
        </w:r>
        <w:r>
          <w:rPr>
            <w:noProof/>
            <w:webHidden/>
          </w:rPr>
          <w:instrText xml:space="preserve"> PAGEREF _Toc256375412 \h </w:instrText>
        </w:r>
        <w:r>
          <w:rPr>
            <w:noProof/>
            <w:webHidden/>
          </w:rPr>
        </w:r>
        <w:r>
          <w:rPr>
            <w:noProof/>
            <w:webHidden/>
          </w:rPr>
          <w:fldChar w:fldCharType="separate"/>
        </w:r>
        <w:r w:rsidR="00C207BD">
          <w:rPr>
            <w:noProof/>
            <w:webHidden/>
          </w:rPr>
          <w:t>240</w:t>
        </w:r>
        <w:r>
          <w:rPr>
            <w:noProof/>
            <w:webHidden/>
          </w:rPr>
          <w:fldChar w:fldCharType="end"/>
        </w:r>
      </w:hyperlink>
    </w:p>
    <w:p w14:paraId="54468C57" w14:textId="77777777" w:rsidR="00AE74F4" w:rsidRDefault="00AE74F4">
      <w:pPr>
        <w:pStyle w:val="TOC3"/>
        <w:tabs>
          <w:tab w:val="right" w:leader="dot" w:pos="9350"/>
        </w:tabs>
        <w:rPr>
          <w:noProof/>
          <w:lang w:bidi="ar-SA"/>
        </w:rPr>
      </w:pPr>
      <w:hyperlink w:anchor="_Toc256375413" w:history="1">
        <w:r w:rsidRPr="007859DF">
          <w:rPr>
            <w:rStyle w:val="Hyperlink"/>
            <w:noProof/>
          </w:rPr>
          <w:t>3.1 A Generative, Adaptive Music System for MMO games</w:t>
        </w:r>
        <w:r>
          <w:rPr>
            <w:noProof/>
            <w:webHidden/>
          </w:rPr>
          <w:tab/>
        </w:r>
        <w:r>
          <w:rPr>
            <w:noProof/>
            <w:webHidden/>
          </w:rPr>
          <w:fldChar w:fldCharType="begin"/>
        </w:r>
        <w:r>
          <w:rPr>
            <w:noProof/>
            <w:webHidden/>
          </w:rPr>
          <w:instrText xml:space="preserve"> PAGEREF _Toc256375413 \h </w:instrText>
        </w:r>
        <w:r>
          <w:rPr>
            <w:noProof/>
            <w:webHidden/>
          </w:rPr>
        </w:r>
        <w:r>
          <w:rPr>
            <w:noProof/>
            <w:webHidden/>
          </w:rPr>
          <w:fldChar w:fldCharType="separate"/>
        </w:r>
        <w:r w:rsidR="00C207BD">
          <w:rPr>
            <w:noProof/>
            <w:webHidden/>
          </w:rPr>
          <w:t>240</w:t>
        </w:r>
        <w:r>
          <w:rPr>
            <w:noProof/>
            <w:webHidden/>
          </w:rPr>
          <w:fldChar w:fldCharType="end"/>
        </w:r>
      </w:hyperlink>
    </w:p>
    <w:p w14:paraId="3182D8FF" w14:textId="77777777" w:rsidR="00AE74F4" w:rsidRDefault="00AE74F4">
      <w:pPr>
        <w:pStyle w:val="TOC3"/>
        <w:tabs>
          <w:tab w:val="right" w:leader="dot" w:pos="9350"/>
        </w:tabs>
        <w:rPr>
          <w:noProof/>
          <w:lang w:bidi="ar-SA"/>
        </w:rPr>
      </w:pPr>
      <w:hyperlink w:anchor="_Toc256375414" w:history="1">
        <w:r w:rsidRPr="007859DF">
          <w:rPr>
            <w:rStyle w:val="Hyperlink"/>
            <w:noProof/>
          </w:rPr>
          <w:t xml:space="preserve">3.2 Procedural Music in </w:t>
        </w:r>
        <w:r w:rsidRPr="007859DF">
          <w:rPr>
            <w:rStyle w:val="Hyperlink"/>
            <w:i/>
            <w:noProof/>
          </w:rPr>
          <w:t>Spore</w:t>
        </w:r>
        <w:r>
          <w:rPr>
            <w:noProof/>
            <w:webHidden/>
          </w:rPr>
          <w:tab/>
        </w:r>
        <w:r>
          <w:rPr>
            <w:noProof/>
            <w:webHidden/>
          </w:rPr>
          <w:fldChar w:fldCharType="begin"/>
        </w:r>
        <w:r>
          <w:rPr>
            <w:noProof/>
            <w:webHidden/>
          </w:rPr>
          <w:instrText xml:space="preserve"> PAGEREF _Toc256375414 \h </w:instrText>
        </w:r>
        <w:r>
          <w:rPr>
            <w:noProof/>
            <w:webHidden/>
          </w:rPr>
        </w:r>
        <w:r>
          <w:rPr>
            <w:noProof/>
            <w:webHidden/>
          </w:rPr>
          <w:fldChar w:fldCharType="separate"/>
        </w:r>
        <w:r w:rsidR="00C207BD">
          <w:rPr>
            <w:noProof/>
            <w:webHidden/>
          </w:rPr>
          <w:t>240</w:t>
        </w:r>
        <w:r>
          <w:rPr>
            <w:noProof/>
            <w:webHidden/>
          </w:rPr>
          <w:fldChar w:fldCharType="end"/>
        </w:r>
      </w:hyperlink>
    </w:p>
    <w:p w14:paraId="03CB7DFD" w14:textId="77777777" w:rsidR="00AE74F4" w:rsidRDefault="00AE74F4">
      <w:pPr>
        <w:pStyle w:val="TOC3"/>
        <w:tabs>
          <w:tab w:val="right" w:leader="dot" w:pos="9350"/>
        </w:tabs>
        <w:rPr>
          <w:noProof/>
          <w:lang w:bidi="ar-SA"/>
        </w:rPr>
      </w:pPr>
      <w:hyperlink w:anchor="_Toc256375415" w:history="1">
        <w:r w:rsidRPr="007859DF">
          <w:rPr>
            <w:rStyle w:val="Hyperlink"/>
            <w:noProof/>
          </w:rPr>
          <w:t xml:space="preserve">3.3 </w:t>
        </w:r>
        <w:r w:rsidRPr="007859DF">
          <w:rPr>
            <w:rStyle w:val="Hyperlink"/>
            <w:i/>
            <w:noProof/>
          </w:rPr>
          <w:t>Dead Space</w:t>
        </w:r>
        <w:r w:rsidRPr="007859DF">
          <w:rPr>
            <w:rStyle w:val="Hyperlink"/>
            <w:noProof/>
          </w:rPr>
          <w:t xml:space="preserve"> Sound Design: In Space No One Can Hear Interns Scream. They Are Dead.</w:t>
        </w:r>
        <w:r>
          <w:rPr>
            <w:noProof/>
            <w:webHidden/>
          </w:rPr>
          <w:tab/>
        </w:r>
        <w:r>
          <w:rPr>
            <w:noProof/>
            <w:webHidden/>
          </w:rPr>
          <w:fldChar w:fldCharType="begin"/>
        </w:r>
        <w:r>
          <w:rPr>
            <w:noProof/>
            <w:webHidden/>
          </w:rPr>
          <w:instrText xml:space="preserve"> PAGEREF _Toc256375415 \h </w:instrText>
        </w:r>
        <w:r>
          <w:rPr>
            <w:noProof/>
            <w:webHidden/>
          </w:rPr>
        </w:r>
        <w:r>
          <w:rPr>
            <w:noProof/>
            <w:webHidden/>
          </w:rPr>
          <w:fldChar w:fldCharType="separate"/>
        </w:r>
        <w:r w:rsidR="00C207BD">
          <w:rPr>
            <w:noProof/>
            <w:webHidden/>
          </w:rPr>
          <w:t>240</w:t>
        </w:r>
        <w:r>
          <w:rPr>
            <w:noProof/>
            <w:webHidden/>
          </w:rPr>
          <w:fldChar w:fldCharType="end"/>
        </w:r>
      </w:hyperlink>
    </w:p>
    <w:p w14:paraId="30AD1419" w14:textId="77777777" w:rsidR="00AE74F4" w:rsidRDefault="00AE74F4">
      <w:pPr>
        <w:pStyle w:val="TOC3"/>
        <w:tabs>
          <w:tab w:val="right" w:leader="dot" w:pos="9350"/>
        </w:tabs>
        <w:rPr>
          <w:noProof/>
          <w:lang w:bidi="ar-SA"/>
        </w:rPr>
      </w:pPr>
      <w:hyperlink w:anchor="_Toc256375416" w:history="1">
        <w:r w:rsidRPr="007859DF">
          <w:rPr>
            <w:rStyle w:val="Hyperlink"/>
            <w:noProof/>
          </w:rPr>
          <w:t xml:space="preserve">3.4 </w:t>
        </w:r>
        <w:r w:rsidRPr="007859DF">
          <w:rPr>
            <w:rStyle w:val="Hyperlink"/>
            <w:i/>
            <w:noProof/>
          </w:rPr>
          <w:t>Left 4 Dead</w:t>
        </w:r>
        <w:r w:rsidRPr="007859DF">
          <w:rPr>
            <w:rStyle w:val="Hyperlink"/>
            <w:noProof/>
          </w:rPr>
          <w:t xml:space="preserve"> Audio Commentary</w:t>
        </w:r>
        <w:r>
          <w:rPr>
            <w:noProof/>
            <w:webHidden/>
          </w:rPr>
          <w:tab/>
        </w:r>
        <w:r>
          <w:rPr>
            <w:noProof/>
            <w:webHidden/>
          </w:rPr>
          <w:fldChar w:fldCharType="begin"/>
        </w:r>
        <w:r>
          <w:rPr>
            <w:noProof/>
            <w:webHidden/>
          </w:rPr>
          <w:instrText xml:space="preserve"> PAGEREF _Toc256375416 \h </w:instrText>
        </w:r>
        <w:r>
          <w:rPr>
            <w:noProof/>
            <w:webHidden/>
          </w:rPr>
        </w:r>
        <w:r>
          <w:rPr>
            <w:noProof/>
            <w:webHidden/>
          </w:rPr>
          <w:fldChar w:fldCharType="separate"/>
        </w:r>
        <w:r w:rsidR="00C207BD">
          <w:rPr>
            <w:noProof/>
            <w:webHidden/>
          </w:rPr>
          <w:t>240</w:t>
        </w:r>
        <w:r>
          <w:rPr>
            <w:noProof/>
            <w:webHidden/>
          </w:rPr>
          <w:fldChar w:fldCharType="end"/>
        </w:r>
      </w:hyperlink>
    </w:p>
    <w:p w14:paraId="7AE8DDF7" w14:textId="77777777" w:rsidR="00AE74F4" w:rsidRDefault="00AE74F4">
      <w:pPr>
        <w:pStyle w:val="TOC3"/>
        <w:tabs>
          <w:tab w:val="right" w:leader="dot" w:pos="9350"/>
        </w:tabs>
        <w:rPr>
          <w:noProof/>
          <w:lang w:bidi="ar-SA"/>
        </w:rPr>
      </w:pPr>
      <w:hyperlink w:anchor="_Toc256375417" w:history="1">
        <w:r w:rsidRPr="007859DF">
          <w:rPr>
            <w:rStyle w:val="Hyperlink"/>
            <w:noProof/>
          </w:rPr>
          <w:t>3.5 Computer models of musical creativity programs</w:t>
        </w:r>
        <w:r>
          <w:rPr>
            <w:noProof/>
            <w:webHidden/>
          </w:rPr>
          <w:tab/>
        </w:r>
        <w:r>
          <w:rPr>
            <w:noProof/>
            <w:webHidden/>
          </w:rPr>
          <w:fldChar w:fldCharType="begin"/>
        </w:r>
        <w:r>
          <w:rPr>
            <w:noProof/>
            <w:webHidden/>
          </w:rPr>
          <w:instrText xml:space="preserve"> PAGEREF _Toc256375417 \h </w:instrText>
        </w:r>
        <w:r>
          <w:rPr>
            <w:noProof/>
            <w:webHidden/>
          </w:rPr>
        </w:r>
        <w:r>
          <w:rPr>
            <w:noProof/>
            <w:webHidden/>
          </w:rPr>
          <w:fldChar w:fldCharType="separate"/>
        </w:r>
        <w:r w:rsidR="00C207BD">
          <w:rPr>
            <w:noProof/>
            <w:webHidden/>
          </w:rPr>
          <w:t>241</w:t>
        </w:r>
        <w:r>
          <w:rPr>
            <w:noProof/>
            <w:webHidden/>
          </w:rPr>
          <w:fldChar w:fldCharType="end"/>
        </w:r>
      </w:hyperlink>
    </w:p>
    <w:p w14:paraId="52985998" w14:textId="77777777" w:rsidR="00AE74F4" w:rsidRDefault="00AE74F4">
      <w:pPr>
        <w:pStyle w:val="TOC2"/>
        <w:tabs>
          <w:tab w:val="right" w:leader="dot" w:pos="9350"/>
        </w:tabs>
        <w:rPr>
          <w:noProof/>
          <w:lang w:bidi="ar-SA"/>
        </w:rPr>
      </w:pPr>
      <w:hyperlink w:anchor="_Toc256375418" w:history="1">
        <w:r w:rsidRPr="007859DF">
          <w:rPr>
            <w:rStyle w:val="Hyperlink"/>
            <w:noProof/>
          </w:rPr>
          <w:t>4.   Implementation and Deliverables</w:t>
        </w:r>
        <w:r>
          <w:rPr>
            <w:noProof/>
            <w:webHidden/>
          </w:rPr>
          <w:tab/>
        </w:r>
        <w:r>
          <w:rPr>
            <w:noProof/>
            <w:webHidden/>
          </w:rPr>
          <w:fldChar w:fldCharType="begin"/>
        </w:r>
        <w:r>
          <w:rPr>
            <w:noProof/>
            <w:webHidden/>
          </w:rPr>
          <w:instrText xml:space="preserve"> PAGEREF _Toc256375418 \h </w:instrText>
        </w:r>
        <w:r>
          <w:rPr>
            <w:noProof/>
            <w:webHidden/>
          </w:rPr>
        </w:r>
        <w:r>
          <w:rPr>
            <w:noProof/>
            <w:webHidden/>
          </w:rPr>
          <w:fldChar w:fldCharType="separate"/>
        </w:r>
        <w:r w:rsidR="00C207BD">
          <w:rPr>
            <w:noProof/>
            <w:webHidden/>
          </w:rPr>
          <w:t>241</w:t>
        </w:r>
        <w:r>
          <w:rPr>
            <w:noProof/>
            <w:webHidden/>
          </w:rPr>
          <w:fldChar w:fldCharType="end"/>
        </w:r>
      </w:hyperlink>
    </w:p>
    <w:p w14:paraId="39B208A4" w14:textId="77777777" w:rsidR="00AE74F4" w:rsidRDefault="00AE74F4">
      <w:pPr>
        <w:pStyle w:val="TOC3"/>
        <w:tabs>
          <w:tab w:val="right" w:leader="dot" w:pos="9350"/>
        </w:tabs>
        <w:rPr>
          <w:noProof/>
          <w:lang w:bidi="ar-SA"/>
        </w:rPr>
      </w:pPr>
      <w:hyperlink w:anchor="_Toc256375419" w:history="1">
        <w:r w:rsidRPr="007859DF">
          <w:rPr>
            <w:rStyle w:val="Hyperlink"/>
            <w:noProof/>
          </w:rPr>
          <w:t>4.1 Plan of Action and Fallbacks</w:t>
        </w:r>
        <w:r>
          <w:rPr>
            <w:noProof/>
            <w:webHidden/>
          </w:rPr>
          <w:tab/>
        </w:r>
        <w:r>
          <w:rPr>
            <w:noProof/>
            <w:webHidden/>
          </w:rPr>
          <w:fldChar w:fldCharType="begin"/>
        </w:r>
        <w:r>
          <w:rPr>
            <w:noProof/>
            <w:webHidden/>
          </w:rPr>
          <w:instrText xml:space="preserve"> PAGEREF _Toc256375419 \h </w:instrText>
        </w:r>
        <w:r>
          <w:rPr>
            <w:noProof/>
            <w:webHidden/>
          </w:rPr>
        </w:r>
        <w:r>
          <w:rPr>
            <w:noProof/>
            <w:webHidden/>
          </w:rPr>
          <w:fldChar w:fldCharType="separate"/>
        </w:r>
        <w:r w:rsidR="00C207BD">
          <w:rPr>
            <w:noProof/>
            <w:webHidden/>
          </w:rPr>
          <w:t>241</w:t>
        </w:r>
        <w:r>
          <w:rPr>
            <w:noProof/>
            <w:webHidden/>
          </w:rPr>
          <w:fldChar w:fldCharType="end"/>
        </w:r>
      </w:hyperlink>
    </w:p>
    <w:p w14:paraId="7E024F0B" w14:textId="77777777" w:rsidR="00AE74F4" w:rsidRDefault="00AE74F4">
      <w:pPr>
        <w:pStyle w:val="TOC4"/>
        <w:tabs>
          <w:tab w:val="right" w:leader="dot" w:pos="9350"/>
        </w:tabs>
        <w:rPr>
          <w:rFonts w:eastAsiaTheme="minorEastAsia"/>
          <w:noProof/>
          <w:szCs w:val="22"/>
        </w:rPr>
      </w:pPr>
      <w:hyperlink w:anchor="_Toc256375420" w:history="1">
        <w:r w:rsidRPr="007859DF">
          <w:rPr>
            <w:rStyle w:val="Hyperlink"/>
            <w:noProof/>
            <w:lang w:bidi="en-US"/>
          </w:rPr>
          <w:t>4.1.1 Attempt 1: “Slices” of Audio</w:t>
        </w:r>
        <w:r>
          <w:rPr>
            <w:noProof/>
            <w:webHidden/>
          </w:rPr>
          <w:tab/>
        </w:r>
        <w:r>
          <w:rPr>
            <w:noProof/>
            <w:webHidden/>
          </w:rPr>
          <w:fldChar w:fldCharType="begin"/>
        </w:r>
        <w:r>
          <w:rPr>
            <w:noProof/>
            <w:webHidden/>
          </w:rPr>
          <w:instrText xml:space="preserve"> PAGEREF _Toc256375420 \h </w:instrText>
        </w:r>
        <w:r>
          <w:rPr>
            <w:noProof/>
            <w:webHidden/>
          </w:rPr>
        </w:r>
        <w:r>
          <w:rPr>
            <w:noProof/>
            <w:webHidden/>
          </w:rPr>
          <w:fldChar w:fldCharType="separate"/>
        </w:r>
        <w:r w:rsidR="00C207BD">
          <w:rPr>
            <w:noProof/>
            <w:webHidden/>
          </w:rPr>
          <w:t>241</w:t>
        </w:r>
        <w:r>
          <w:rPr>
            <w:noProof/>
            <w:webHidden/>
          </w:rPr>
          <w:fldChar w:fldCharType="end"/>
        </w:r>
      </w:hyperlink>
    </w:p>
    <w:p w14:paraId="399F6689" w14:textId="77777777" w:rsidR="00AE74F4" w:rsidRDefault="00AE74F4">
      <w:pPr>
        <w:pStyle w:val="TOC4"/>
        <w:tabs>
          <w:tab w:val="right" w:leader="dot" w:pos="9350"/>
        </w:tabs>
        <w:rPr>
          <w:rFonts w:eastAsiaTheme="minorEastAsia"/>
          <w:noProof/>
          <w:szCs w:val="22"/>
        </w:rPr>
      </w:pPr>
      <w:hyperlink w:anchor="_Toc256375421" w:history="1">
        <w:r w:rsidRPr="007859DF">
          <w:rPr>
            <w:rStyle w:val="Hyperlink"/>
            <w:noProof/>
            <w:lang w:bidi="en-US"/>
          </w:rPr>
          <w:t>4.1.2 2nd attempt</w:t>
        </w:r>
        <w:r>
          <w:rPr>
            <w:noProof/>
            <w:webHidden/>
          </w:rPr>
          <w:tab/>
        </w:r>
        <w:r>
          <w:rPr>
            <w:noProof/>
            <w:webHidden/>
          </w:rPr>
          <w:fldChar w:fldCharType="begin"/>
        </w:r>
        <w:r>
          <w:rPr>
            <w:noProof/>
            <w:webHidden/>
          </w:rPr>
          <w:instrText xml:space="preserve"> PAGEREF _Toc256375421 \h </w:instrText>
        </w:r>
        <w:r>
          <w:rPr>
            <w:noProof/>
            <w:webHidden/>
          </w:rPr>
        </w:r>
        <w:r>
          <w:rPr>
            <w:noProof/>
            <w:webHidden/>
          </w:rPr>
          <w:fldChar w:fldCharType="separate"/>
        </w:r>
        <w:r w:rsidR="00C207BD">
          <w:rPr>
            <w:noProof/>
            <w:webHidden/>
          </w:rPr>
          <w:t>241</w:t>
        </w:r>
        <w:r>
          <w:rPr>
            <w:noProof/>
            <w:webHidden/>
          </w:rPr>
          <w:fldChar w:fldCharType="end"/>
        </w:r>
      </w:hyperlink>
    </w:p>
    <w:p w14:paraId="332D7441" w14:textId="77777777" w:rsidR="00AE74F4" w:rsidRDefault="00AE74F4">
      <w:pPr>
        <w:pStyle w:val="TOC4"/>
        <w:tabs>
          <w:tab w:val="right" w:leader="dot" w:pos="9350"/>
        </w:tabs>
        <w:rPr>
          <w:rFonts w:eastAsiaTheme="minorEastAsia"/>
          <w:noProof/>
          <w:szCs w:val="22"/>
        </w:rPr>
      </w:pPr>
      <w:hyperlink w:anchor="_Toc256375422" w:history="1">
        <w:r w:rsidRPr="007859DF">
          <w:rPr>
            <w:rStyle w:val="Hyperlink"/>
            <w:noProof/>
            <w:lang w:bidi="en-US"/>
          </w:rPr>
          <w:t>4.1.3 Fallback</w:t>
        </w:r>
        <w:r>
          <w:rPr>
            <w:noProof/>
            <w:webHidden/>
          </w:rPr>
          <w:tab/>
        </w:r>
        <w:r>
          <w:rPr>
            <w:noProof/>
            <w:webHidden/>
          </w:rPr>
          <w:fldChar w:fldCharType="begin"/>
        </w:r>
        <w:r>
          <w:rPr>
            <w:noProof/>
            <w:webHidden/>
          </w:rPr>
          <w:instrText xml:space="preserve"> PAGEREF _Toc256375422 \h </w:instrText>
        </w:r>
        <w:r>
          <w:rPr>
            <w:noProof/>
            <w:webHidden/>
          </w:rPr>
        </w:r>
        <w:r>
          <w:rPr>
            <w:noProof/>
            <w:webHidden/>
          </w:rPr>
          <w:fldChar w:fldCharType="separate"/>
        </w:r>
        <w:r w:rsidR="00C207BD">
          <w:rPr>
            <w:noProof/>
            <w:webHidden/>
          </w:rPr>
          <w:t>242</w:t>
        </w:r>
        <w:r>
          <w:rPr>
            <w:noProof/>
            <w:webHidden/>
          </w:rPr>
          <w:fldChar w:fldCharType="end"/>
        </w:r>
      </w:hyperlink>
    </w:p>
    <w:p w14:paraId="71D1BD53" w14:textId="77777777" w:rsidR="00AE74F4" w:rsidRDefault="00AE74F4">
      <w:pPr>
        <w:pStyle w:val="TOC3"/>
        <w:tabs>
          <w:tab w:val="right" w:leader="dot" w:pos="9350"/>
        </w:tabs>
        <w:rPr>
          <w:noProof/>
          <w:lang w:bidi="ar-SA"/>
        </w:rPr>
      </w:pPr>
      <w:hyperlink w:anchor="_Toc256375423" w:history="1">
        <w:r w:rsidRPr="007859DF">
          <w:rPr>
            <w:rStyle w:val="Hyperlink"/>
            <w:noProof/>
          </w:rPr>
          <w:t>4.2 Deliverables</w:t>
        </w:r>
        <w:r>
          <w:rPr>
            <w:noProof/>
            <w:webHidden/>
          </w:rPr>
          <w:tab/>
        </w:r>
        <w:r>
          <w:rPr>
            <w:noProof/>
            <w:webHidden/>
          </w:rPr>
          <w:fldChar w:fldCharType="begin"/>
        </w:r>
        <w:r>
          <w:rPr>
            <w:noProof/>
            <w:webHidden/>
          </w:rPr>
          <w:instrText xml:space="preserve"> PAGEREF _Toc256375423 \h </w:instrText>
        </w:r>
        <w:r>
          <w:rPr>
            <w:noProof/>
            <w:webHidden/>
          </w:rPr>
        </w:r>
        <w:r>
          <w:rPr>
            <w:noProof/>
            <w:webHidden/>
          </w:rPr>
          <w:fldChar w:fldCharType="separate"/>
        </w:r>
        <w:r w:rsidR="00C207BD">
          <w:rPr>
            <w:noProof/>
            <w:webHidden/>
          </w:rPr>
          <w:t>242</w:t>
        </w:r>
        <w:r>
          <w:rPr>
            <w:noProof/>
            <w:webHidden/>
          </w:rPr>
          <w:fldChar w:fldCharType="end"/>
        </w:r>
      </w:hyperlink>
    </w:p>
    <w:p w14:paraId="1658FF95" w14:textId="77777777" w:rsidR="00AE74F4" w:rsidRDefault="00AE74F4">
      <w:pPr>
        <w:pStyle w:val="TOC4"/>
        <w:tabs>
          <w:tab w:val="right" w:leader="dot" w:pos="9350"/>
        </w:tabs>
        <w:rPr>
          <w:rFonts w:eastAsiaTheme="minorEastAsia"/>
          <w:noProof/>
          <w:szCs w:val="22"/>
        </w:rPr>
      </w:pPr>
      <w:hyperlink w:anchor="_Toc256375424" w:history="1">
        <w:r w:rsidRPr="007859DF">
          <w:rPr>
            <w:rStyle w:val="Hyperlink"/>
            <w:noProof/>
            <w:lang w:bidi="en-US"/>
          </w:rPr>
          <w:t>4.2.1 Adaptive Audio Playback Tool (AAPT)</w:t>
        </w:r>
        <w:r>
          <w:rPr>
            <w:noProof/>
            <w:webHidden/>
          </w:rPr>
          <w:tab/>
        </w:r>
        <w:r>
          <w:rPr>
            <w:noProof/>
            <w:webHidden/>
          </w:rPr>
          <w:fldChar w:fldCharType="begin"/>
        </w:r>
        <w:r>
          <w:rPr>
            <w:noProof/>
            <w:webHidden/>
          </w:rPr>
          <w:instrText xml:space="preserve"> PAGEREF _Toc256375424 \h </w:instrText>
        </w:r>
        <w:r>
          <w:rPr>
            <w:noProof/>
            <w:webHidden/>
          </w:rPr>
        </w:r>
        <w:r>
          <w:rPr>
            <w:noProof/>
            <w:webHidden/>
          </w:rPr>
          <w:fldChar w:fldCharType="separate"/>
        </w:r>
        <w:r w:rsidR="00C207BD">
          <w:rPr>
            <w:noProof/>
            <w:webHidden/>
          </w:rPr>
          <w:t>242</w:t>
        </w:r>
        <w:r>
          <w:rPr>
            <w:noProof/>
            <w:webHidden/>
          </w:rPr>
          <w:fldChar w:fldCharType="end"/>
        </w:r>
      </w:hyperlink>
    </w:p>
    <w:p w14:paraId="6F51B64A" w14:textId="77777777" w:rsidR="00AE74F4" w:rsidRDefault="00AE74F4">
      <w:pPr>
        <w:pStyle w:val="TOC4"/>
        <w:tabs>
          <w:tab w:val="right" w:leader="dot" w:pos="9350"/>
        </w:tabs>
        <w:rPr>
          <w:rFonts w:eastAsiaTheme="minorEastAsia"/>
          <w:noProof/>
          <w:szCs w:val="22"/>
        </w:rPr>
      </w:pPr>
      <w:hyperlink w:anchor="_Toc256375425" w:history="1">
        <w:r w:rsidRPr="007859DF">
          <w:rPr>
            <w:rStyle w:val="Hyperlink"/>
            <w:noProof/>
            <w:lang w:bidi="en-US"/>
          </w:rPr>
          <w:t xml:space="preserve">4.2.2 </w:t>
        </w:r>
        <w:r w:rsidRPr="007859DF">
          <w:rPr>
            <w:rStyle w:val="Hyperlink"/>
            <w:i/>
            <w:noProof/>
            <w:lang w:bidi="en-US"/>
          </w:rPr>
          <w:t>AdaptiveMusicManager</w:t>
        </w:r>
        <w:r>
          <w:rPr>
            <w:noProof/>
            <w:webHidden/>
          </w:rPr>
          <w:tab/>
        </w:r>
        <w:r>
          <w:rPr>
            <w:noProof/>
            <w:webHidden/>
          </w:rPr>
          <w:fldChar w:fldCharType="begin"/>
        </w:r>
        <w:r>
          <w:rPr>
            <w:noProof/>
            <w:webHidden/>
          </w:rPr>
          <w:instrText xml:space="preserve"> PAGEREF _Toc256375425 \h </w:instrText>
        </w:r>
        <w:r>
          <w:rPr>
            <w:noProof/>
            <w:webHidden/>
          </w:rPr>
        </w:r>
        <w:r>
          <w:rPr>
            <w:noProof/>
            <w:webHidden/>
          </w:rPr>
          <w:fldChar w:fldCharType="separate"/>
        </w:r>
        <w:r w:rsidR="00C207BD">
          <w:rPr>
            <w:noProof/>
            <w:webHidden/>
          </w:rPr>
          <w:t>242</w:t>
        </w:r>
        <w:r>
          <w:rPr>
            <w:noProof/>
            <w:webHidden/>
          </w:rPr>
          <w:fldChar w:fldCharType="end"/>
        </w:r>
      </w:hyperlink>
    </w:p>
    <w:p w14:paraId="2CCB39CF" w14:textId="77777777" w:rsidR="00AE74F4" w:rsidRDefault="00AE74F4">
      <w:pPr>
        <w:pStyle w:val="TOC4"/>
        <w:tabs>
          <w:tab w:val="right" w:leader="dot" w:pos="9350"/>
        </w:tabs>
        <w:rPr>
          <w:rFonts w:eastAsiaTheme="minorEastAsia"/>
          <w:noProof/>
          <w:szCs w:val="22"/>
        </w:rPr>
      </w:pPr>
      <w:hyperlink w:anchor="_Toc256375426" w:history="1">
        <w:r w:rsidRPr="007859DF">
          <w:rPr>
            <w:rStyle w:val="Hyperlink"/>
            <w:noProof/>
            <w:lang w:bidi="en-US"/>
          </w:rPr>
          <w:t>4.2.3 Content</w:t>
        </w:r>
        <w:r>
          <w:rPr>
            <w:noProof/>
            <w:webHidden/>
          </w:rPr>
          <w:tab/>
        </w:r>
        <w:r>
          <w:rPr>
            <w:noProof/>
            <w:webHidden/>
          </w:rPr>
          <w:fldChar w:fldCharType="begin"/>
        </w:r>
        <w:r>
          <w:rPr>
            <w:noProof/>
            <w:webHidden/>
          </w:rPr>
          <w:instrText xml:space="preserve"> PAGEREF _Toc256375426 \h </w:instrText>
        </w:r>
        <w:r>
          <w:rPr>
            <w:noProof/>
            <w:webHidden/>
          </w:rPr>
        </w:r>
        <w:r>
          <w:rPr>
            <w:noProof/>
            <w:webHidden/>
          </w:rPr>
          <w:fldChar w:fldCharType="separate"/>
        </w:r>
        <w:r w:rsidR="00C207BD">
          <w:rPr>
            <w:noProof/>
            <w:webHidden/>
          </w:rPr>
          <w:t>242</w:t>
        </w:r>
        <w:r>
          <w:rPr>
            <w:noProof/>
            <w:webHidden/>
          </w:rPr>
          <w:fldChar w:fldCharType="end"/>
        </w:r>
      </w:hyperlink>
    </w:p>
    <w:p w14:paraId="0B757685" w14:textId="77777777" w:rsidR="00AE74F4" w:rsidRDefault="00AE74F4">
      <w:pPr>
        <w:pStyle w:val="TOC3"/>
        <w:tabs>
          <w:tab w:val="right" w:leader="dot" w:pos="9350"/>
        </w:tabs>
        <w:rPr>
          <w:noProof/>
          <w:lang w:bidi="ar-SA"/>
        </w:rPr>
      </w:pPr>
      <w:hyperlink w:anchor="_Toc256375427" w:history="1">
        <w:r w:rsidRPr="007859DF">
          <w:rPr>
            <w:rStyle w:val="Hyperlink"/>
            <w:noProof/>
          </w:rPr>
          <w:t>4.3. Requirements of Solution</w:t>
        </w:r>
        <w:r>
          <w:rPr>
            <w:noProof/>
            <w:webHidden/>
          </w:rPr>
          <w:tab/>
        </w:r>
        <w:r>
          <w:rPr>
            <w:noProof/>
            <w:webHidden/>
          </w:rPr>
          <w:fldChar w:fldCharType="begin"/>
        </w:r>
        <w:r>
          <w:rPr>
            <w:noProof/>
            <w:webHidden/>
          </w:rPr>
          <w:instrText xml:space="preserve"> PAGEREF _Toc256375427 \h </w:instrText>
        </w:r>
        <w:r>
          <w:rPr>
            <w:noProof/>
            <w:webHidden/>
          </w:rPr>
        </w:r>
        <w:r>
          <w:rPr>
            <w:noProof/>
            <w:webHidden/>
          </w:rPr>
          <w:fldChar w:fldCharType="separate"/>
        </w:r>
        <w:r w:rsidR="00C207BD">
          <w:rPr>
            <w:noProof/>
            <w:webHidden/>
          </w:rPr>
          <w:t>242</w:t>
        </w:r>
        <w:r>
          <w:rPr>
            <w:noProof/>
            <w:webHidden/>
          </w:rPr>
          <w:fldChar w:fldCharType="end"/>
        </w:r>
      </w:hyperlink>
    </w:p>
    <w:p w14:paraId="34508843" w14:textId="77777777" w:rsidR="00AE74F4" w:rsidRDefault="00AE74F4">
      <w:pPr>
        <w:pStyle w:val="TOC4"/>
        <w:tabs>
          <w:tab w:val="right" w:leader="dot" w:pos="9350"/>
        </w:tabs>
        <w:rPr>
          <w:rFonts w:eastAsiaTheme="minorEastAsia"/>
          <w:noProof/>
          <w:szCs w:val="22"/>
        </w:rPr>
      </w:pPr>
      <w:hyperlink w:anchor="_Toc256375428" w:history="1">
        <w:r w:rsidRPr="007859DF">
          <w:rPr>
            <w:rStyle w:val="Hyperlink"/>
            <w:noProof/>
            <w:lang w:bidi="en-US"/>
          </w:rPr>
          <w:t>4.3.1 Adaptive Audio Playback Tool (AAPT)</w:t>
        </w:r>
        <w:r>
          <w:rPr>
            <w:noProof/>
            <w:webHidden/>
          </w:rPr>
          <w:tab/>
        </w:r>
        <w:r>
          <w:rPr>
            <w:noProof/>
            <w:webHidden/>
          </w:rPr>
          <w:fldChar w:fldCharType="begin"/>
        </w:r>
        <w:r>
          <w:rPr>
            <w:noProof/>
            <w:webHidden/>
          </w:rPr>
          <w:instrText xml:space="preserve"> PAGEREF _Toc256375428 \h </w:instrText>
        </w:r>
        <w:r>
          <w:rPr>
            <w:noProof/>
            <w:webHidden/>
          </w:rPr>
        </w:r>
        <w:r>
          <w:rPr>
            <w:noProof/>
            <w:webHidden/>
          </w:rPr>
          <w:fldChar w:fldCharType="separate"/>
        </w:r>
        <w:r w:rsidR="00C207BD">
          <w:rPr>
            <w:noProof/>
            <w:webHidden/>
          </w:rPr>
          <w:t>242</w:t>
        </w:r>
        <w:r>
          <w:rPr>
            <w:noProof/>
            <w:webHidden/>
          </w:rPr>
          <w:fldChar w:fldCharType="end"/>
        </w:r>
      </w:hyperlink>
    </w:p>
    <w:p w14:paraId="108831CF" w14:textId="77777777" w:rsidR="00AE74F4" w:rsidRDefault="00AE74F4">
      <w:pPr>
        <w:pStyle w:val="TOC4"/>
        <w:tabs>
          <w:tab w:val="right" w:leader="dot" w:pos="9350"/>
        </w:tabs>
        <w:rPr>
          <w:rFonts w:eastAsiaTheme="minorEastAsia"/>
          <w:noProof/>
          <w:szCs w:val="22"/>
        </w:rPr>
      </w:pPr>
      <w:hyperlink w:anchor="_Toc256375429" w:history="1">
        <w:r w:rsidRPr="007859DF">
          <w:rPr>
            <w:rStyle w:val="Hyperlink"/>
            <w:noProof/>
            <w:lang w:bidi="en-US"/>
          </w:rPr>
          <w:t>4.3.2 </w:t>
        </w:r>
        <w:r w:rsidRPr="007859DF">
          <w:rPr>
            <w:rStyle w:val="Hyperlink"/>
            <w:i/>
            <w:noProof/>
            <w:lang w:bidi="en-US"/>
          </w:rPr>
          <w:t>AdaptiveMusicManager</w:t>
        </w:r>
        <w:r>
          <w:rPr>
            <w:noProof/>
            <w:webHidden/>
          </w:rPr>
          <w:tab/>
        </w:r>
        <w:r>
          <w:rPr>
            <w:noProof/>
            <w:webHidden/>
          </w:rPr>
          <w:fldChar w:fldCharType="begin"/>
        </w:r>
        <w:r>
          <w:rPr>
            <w:noProof/>
            <w:webHidden/>
          </w:rPr>
          <w:instrText xml:space="preserve"> PAGEREF _Toc256375429 \h </w:instrText>
        </w:r>
        <w:r>
          <w:rPr>
            <w:noProof/>
            <w:webHidden/>
          </w:rPr>
        </w:r>
        <w:r>
          <w:rPr>
            <w:noProof/>
            <w:webHidden/>
          </w:rPr>
          <w:fldChar w:fldCharType="separate"/>
        </w:r>
        <w:r w:rsidR="00C207BD">
          <w:rPr>
            <w:noProof/>
            <w:webHidden/>
          </w:rPr>
          <w:t>243</w:t>
        </w:r>
        <w:r>
          <w:rPr>
            <w:noProof/>
            <w:webHidden/>
          </w:rPr>
          <w:fldChar w:fldCharType="end"/>
        </w:r>
      </w:hyperlink>
    </w:p>
    <w:p w14:paraId="53EB7FE8" w14:textId="77777777" w:rsidR="00AE74F4" w:rsidRDefault="00AE74F4">
      <w:pPr>
        <w:pStyle w:val="TOC4"/>
        <w:tabs>
          <w:tab w:val="right" w:leader="dot" w:pos="9350"/>
        </w:tabs>
        <w:rPr>
          <w:rFonts w:eastAsiaTheme="minorEastAsia"/>
          <w:noProof/>
          <w:szCs w:val="22"/>
        </w:rPr>
      </w:pPr>
      <w:hyperlink w:anchor="_Toc256375430" w:history="1">
        <w:r w:rsidRPr="007859DF">
          <w:rPr>
            <w:rStyle w:val="Hyperlink"/>
            <w:noProof/>
            <w:lang w:bidi="en-US"/>
          </w:rPr>
          <w:t>4.3.3 Content Generation</w:t>
        </w:r>
        <w:r>
          <w:rPr>
            <w:noProof/>
            <w:webHidden/>
          </w:rPr>
          <w:tab/>
        </w:r>
        <w:r>
          <w:rPr>
            <w:noProof/>
            <w:webHidden/>
          </w:rPr>
          <w:fldChar w:fldCharType="begin"/>
        </w:r>
        <w:r>
          <w:rPr>
            <w:noProof/>
            <w:webHidden/>
          </w:rPr>
          <w:instrText xml:space="preserve"> PAGEREF _Toc256375430 \h </w:instrText>
        </w:r>
        <w:r>
          <w:rPr>
            <w:noProof/>
            <w:webHidden/>
          </w:rPr>
        </w:r>
        <w:r>
          <w:rPr>
            <w:noProof/>
            <w:webHidden/>
          </w:rPr>
          <w:fldChar w:fldCharType="separate"/>
        </w:r>
        <w:r w:rsidR="00C207BD">
          <w:rPr>
            <w:noProof/>
            <w:webHidden/>
          </w:rPr>
          <w:t>243</w:t>
        </w:r>
        <w:r>
          <w:rPr>
            <w:noProof/>
            <w:webHidden/>
          </w:rPr>
          <w:fldChar w:fldCharType="end"/>
        </w:r>
      </w:hyperlink>
    </w:p>
    <w:p w14:paraId="0C96B97B" w14:textId="77777777" w:rsidR="00AE74F4" w:rsidRDefault="00AE74F4">
      <w:pPr>
        <w:pStyle w:val="TOC3"/>
        <w:tabs>
          <w:tab w:val="right" w:leader="dot" w:pos="9350"/>
        </w:tabs>
        <w:rPr>
          <w:noProof/>
          <w:lang w:bidi="ar-SA"/>
        </w:rPr>
      </w:pPr>
      <w:hyperlink w:anchor="_Toc256375431" w:history="1">
        <w:r w:rsidRPr="007859DF">
          <w:rPr>
            <w:rStyle w:val="Hyperlink"/>
            <w:noProof/>
          </w:rPr>
          <w:t>4.4. Final Goals for Solution</w:t>
        </w:r>
        <w:r>
          <w:rPr>
            <w:noProof/>
            <w:webHidden/>
          </w:rPr>
          <w:tab/>
        </w:r>
        <w:r>
          <w:rPr>
            <w:noProof/>
            <w:webHidden/>
          </w:rPr>
          <w:fldChar w:fldCharType="begin"/>
        </w:r>
        <w:r>
          <w:rPr>
            <w:noProof/>
            <w:webHidden/>
          </w:rPr>
          <w:instrText xml:space="preserve"> PAGEREF _Toc256375431 \h </w:instrText>
        </w:r>
        <w:r>
          <w:rPr>
            <w:noProof/>
            <w:webHidden/>
          </w:rPr>
        </w:r>
        <w:r>
          <w:rPr>
            <w:noProof/>
            <w:webHidden/>
          </w:rPr>
          <w:fldChar w:fldCharType="separate"/>
        </w:r>
        <w:r w:rsidR="00C207BD">
          <w:rPr>
            <w:noProof/>
            <w:webHidden/>
          </w:rPr>
          <w:t>243</w:t>
        </w:r>
        <w:r>
          <w:rPr>
            <w:noProof/>
            <w:webHidden/>
          </w:rPr>
          <w:fldChar w:fldCharType="end"/>
        </w:r>
      </w:hyperlink>
    </w:p>
    <w:p w14:paraId="0D566121" w14:textId="77777777" w:rsidR="00AE74F4" w:rsidRDefault="00AE74F4">
      <w:pPr>
        <w:pStyle w:val="TOC1"/>
        <w:rPr>
          <w:rFonts w:eastAsiaTheme="minorEastAsia"/>
          <w:b w:val="0"/>
          <w:noProof/>
          <w:szCs w:val="22"/>
        </w:rPr>
      </w:pPr>
      <w:hyperlink w:anchor="_Toc256375432" w:history="1">
        <w:r w:rsidRPr="007859DF">
          <w:rPr>
            <w:rStyle w:val="Hyperlink"/>
            <w:noProof/>
            <w:lang w:bidi="en-US"/>
          </w:rPr>
          <w:t>Dynamic Difficulty Adjustment and Storytelling in Multiplayer Competitive Environments</w:t>
        </w:r>
        <w:r>
          <w:rPr>
            <w:noProof/>
            <w:webHidden/>
          </w:rPr>
          <w:tab/>
        </w:r>
        <w:r>
          <w:rPr>
            <w:noProof/>
            <w:webHidden/>
          </w:rPr>
          <w:fldChar w:fldCharType="begin"/>
        </w:r>
        <w:r>
          <w:rPr>
            <w:noProof/>
            <w:webHidden/>
          </w:rPr>
          <w:instrText xml:space="preserve"> PAGEREF _Toc256375432 \h </w:instrText>
        </w:r>
        <w:r>
          <w:rPr>
            <w:noProof/>
            <w:webHidden/>
          </w:rPr>
        </w:r>
        <w:r>
          <w:rPr>
            <w:noProof/>
            <w:webHidden/>
          </w:rPr>
          <w:fldChar w:fldCharType="separate"/>
        </w:r>
        <w:r w:rsidR="00C207BD">
          <w:rPr>
            <w:noProof/>
            <w:webHidden/>
          </w:rPr>
          <w:t>245</w:t>
        </w:r>
        <w:r>
          <w:rPr>
            <w:noProof/>
            <w:webHidden/>
          </w:rPr>
          <w:fldChar w:fldCharType="end"/>
        </w:r>
      </w:hyperlink>
    </w:p>
    <w:p w14:paraId="45D8E05E" w14:textId="77777777" w:rsidR="00AE74F4" w:rsidRDefault="00AE74F4">
      <w:pPr>
        <w:pStyle w:val="TOC2"/>
        <w:tabs>
          <w:tab w:val="right" w:leader="dot" w:pos="9350"/>
        </w:tabs>
        <w:rPr>
          <w:noProof/>
          <w:lang w:bidi="ar-SA"/>
        </w:rPr>
      </w:pPr>
      <w:hyperlink w:anchor="_Toc256375433" w:history="1">
        <w:r w:rsidRPr="007859DF">
          <w:rPr>
            <w:rStyle w:val="Hyperlink"/>
            <w:noProof/>
          </w:rPr>
          <w:t>The Problem</w:t>
        </w:r>
        <w:r>
          <w:rPr>
            <w:noProof/>
            <w:webHidden/>
          </w:rPr>
          <w:tab/>
        </w:r>
        <w:r>
          <w:rPr>
            <w:noProof/>
            <w:webHidden/>
          </w:rPr>
          <w:fldChar w:fldCharType="begin"/>
        </w:r>
        <w:r>
          <w:rPr>
            <w:noProof/>
            <w:webHidden/>
          </w:rPr>
          <w:instrText xml:space="preserve"> PAGEREF _Toc256375433 \h </w:instrText>
        </w:r>
        <w:r>
          <w:rPr>
            <w:noProof/>
            <w:webHidden/>
          </w:rPr>
        </w:r>
        <w:r>
          <w:rPr>
            <w:noProof/>
            <w:webHidden/>
          </w:rPr>
          <w:fldChar w:fldCharType="separate"/>
        </w:r>
        <w:r w:rsidR="00C207BD">
          <w:rPr>
            <w:noProof/>
            <w:webHidden/>
          </w:rPr>
          <w:t>245</w:t>
        </w:r>
        <w:r>
          <w:rPr>
            <w:noProof/>
            <w:webHidden/>
          </w:rPr>
          <w:fldChar w:fldCharType="end"/>
        </w:r>
      </w:hyperlink>
    </w:p>
    <w:p w14:paraId="2C244486" w14:textId="77777777" w:rsidR="00AE74F4" w:rsidRDefault="00AE74F4">
      <w:pPr>
        <w:pStyle w:val="TOC2"/>
        <w:tabs>
          <w:tab w:val="right" w:leader="dot" w:pos="9350"/>
        </w:tabs>
        <w:rPr>
          <w:noProof/>
          <w:lang w:bidi="ar-SA"/>
        </w:rPr>
      </w:pPr>
      <w:hyperlink w:anchor="_Toc256375434" w:history="1">
        <w:r w:rsidRPr="007859DF">
          <w:rPr>
            <w:rStyle w:val="Hyperlink"/>
            <w:noProof/>
          </w:rPr>
          <w:t>Why is this Problem Important?</w:t>
        </w:r>
        <w:r>
          <w:rPr>
            <w:noProof/>
            <w:webHidden/>
          </w:rPr>
          <w:tab/>
        </w:r>
        <w:r>
          <w:rPr>
            <w:noProof/>
            <w:webHidden/>
          </w:rPr>
          <w:fldChar w:fldCharType="begin"/>
        </w:r>
        <w:r>
          <w:rPr>
            <w:noProof/>
            <w:webHidden/>
          </w:rPr>
          <w:instrText xml:space="preserve"> PAGEREF _Toc256375434 \h </w:instrText>
        </w:r>
        <w:r>
          <w:rPr>
            <w:noProof/>
            <w:webHidden/>
          </w:rPr>
        </w:r>
        <w:r>
          <w:rPr>
            <w:noProof/>
            <w:webHidden/>
          </w:rPr>
          <w:fldChar w:fldCharType="separate"/>
        </w:r>
        <w:r w:rsidR="00C207BD">
          <w:rPr>
            <w:noProof/>
            <w:webHidden/>
          </w:rPr>
          <w:t>246</w:t>
        </w:r>
        <w:r>
          <w:rPr>
            <w:noProof/>
            <w:webHidden/>
          </w:rPr>
          <w:fldChar w:fldCharType="end"/>
        </w:r>
      </w:hyperlink>
    </w:p>
    <w:p w14:paraId="0665A25F" w14:textId="77777777" w:rsidR="00AE74F4" w:rsidRDefault="00AE74F4">
      <w:pPr>
        <w:pStyle w:val="TOC2"/>
        <w:tabs>
          <w:tab w:val="right" w:leader="dot" w:pos="9350"/>
        </w:tabs>
        <w:rPr>
          <w:noProof/>
          <w:lang w:bidi="ar-SA"/>
        </w:rPr>
      </w:pPr>
      <w:hyperlink w:anchor="_Toc256375435" w:history="1">
        <w:r w:rsidRPr="007859DF">
          <w:rPr>
            <w:rStyle w:val="Hyperlink"/>
            <w:noProof/>
          </w:rPr>
          <w:t>Goals</w:t>
        </w:r>
        <w:r>
          <w:rPr>
            <w:noProof/>
            <w:webHidden/>
          </w:rPr>
          <w:tab/>
        </w:r>
        <w:r>
          <w:rPr>
            <w:noProof/>
            <w:webHidden/>
          </w:rPr>
          <w:fldChar w:fldCharType="begin"/>
        </w:r>
        <w:r>
          <w:rPr>
            <w:noProof/>
            <w:webHidden/>
          </w:rPr>
          <w:instrText xml:space="preserve"> PAGEREF _Toc256375435 \h </w:instrText>
        </w:r>
        <w:r>
          <w:rPr>
            <w:noProof/>
            <w:webHidden/>
          </w:rPr>
        </w:r>
        <w:r>
          <w:rPr>
            <w:noProof/>
            <w:webHidden/>
          </w:rPr>
          <w:fldChar w:fldCharType="separate"/>
        </w:r>
        <w:r w:rsidR="00C207BD">
          <w:rPr>
            <w:noProof/>
            <w:webHidden/>
          </w:rPr>
          <w:t>247</w:t>
        </w:r>
        <w:r>
          <w:rPr>
            <w:noProof/>
            <w:webHidden/>
          </w:rPr>
          <w:fldChar w:fldCharType="end"/>
        </w:r>
      </w:hyperlink>
    </w:p>
    <w:p w14:paraId="0412DA40" w14:textId="77777777" w:rsidR="00AE74F4" w:rsidRDefault="00AE74F4">
      <w:pPr>
        <w:pStyle w:val="TOC2"/>
        <w:tabs>
          <w:tab w:val="right" w:leader="dot" w:pos="9350"/>
        </w:tabs>
        <w:rPr>
          <w:noProof/>
          <w:lang w:bidi="ar-SA"/>
        </w:rPr>
      </w:pPr>
      <w:hyperlink w:anchor="_Toc256375436" w:history="1">
        <w:r w:rsidRPr="007859DF">
          <w:rPr>
            <w:rStyle w:val="Hyperlink"/>
            <w:noProof/>
          </w:rPr>
          <w:t>The Approach</w:t>
        </w:r>
        <w:r>
          <w:rPr>
            <w:noProof/>
            <w:webHidden/>
          </w:rPr>
          <w:tab/>
        </w:r>
        <w:r>
          <w:rPr>
            <w:noProof/>
            <w:webHidden/>
          </w:rPr>
          <w:fldChar w:fldCharType="begin"/>
        </w:r>
        <w:r>
          <w:rPr>
            <w:noProof/>
            <w:webHidden/>
          </w:rPr>
          <w:instrText xml:space="preserve"> PAGEREF _Toc256375436 \h </w:instrText>
        </w:r>
        <w:r>
          <w:rPr>
            <w:noProof/>
            <w:webHidden/>
          </w:rPr>
        </w:r>
        <w:r>
          <w:rPr>
            <w:noProof/>
            <w:webHidden/>
          </w:rPr>
          <w:fldChar w:fldCharType="separate"/>
        </w:r>
        <w:r w:rsidR="00C207BD">
          <w:rPr>
            <w:noProof/>
            <w:webHidden/>
          </w:rPr>
          <w:t>247</w:t>
        </w:r>
        <w:r>
          <w:rPr>
            <w:noProof/>
            <w:webHidden/>
          </w:rPr>
          <w:fldChar w:fldCharType="end"/>
        </w:r>
      </w:hyperlink>
    </w:p>
    <w:p w14:paraId="624B8484" w14:textId="77777777" w:rsidR="00AE74F4" w:rsidRDefault="00AE74F4">
      <w:pPr>
        <w:pStyle w:val="TOC2"/>
        <w:tabs>
          <w:tab w:val="right" w:leader="dot" w:pos="9350"/>
        </w:tabs>
        <w:rPr>
          <w:noProof/>
          <w:lang w:bidi="ar-SA"/>
        </w:rPr>
      </w:pPr>
      <w:hyperlink w:anchor="_Toc256375437" w:history="1">
        <w:r w:rsidRPr="007859DF">
          <w:rPr>
            <w:rStyle w:val="Hyperlink"/>
            <w:noProof/>
          </w:rPr>
          <w:t>Research Literature</w:t>
        </w:r>
        <w:r>
          <w:rPr>
            <w:noProof/>
            <w:webHidden/>
          </w:rPr>
          <w:tab/>
        </w:r>
        <w:r>
          <w:rPr>
            <w:noProof/>
            <w:webHidden/>
          </w:rPr>
          <w:fldChar w:fldCharType="begin"/>
        </w:r>
        <w:r>
          <w:rPr>
            <w:noProof/>
            <w:webHidden/>
          </w:rPr>
          <w:instrText xml:space="preserve"> PAGEREF _Toc256375437 \h </w:instrText>
        </w:r>
        <w:r>
          <w:rPr>
            <w:noProof/>
            <w:webHidden/>
          </w:rPr>
        </w:r>
        <w:r>
          <w:rPr>
            <w:noProof/>
            <w:webHidden/>
          </w:rPr>
          <w:fldChar w:fldCharType="separate"/>
        </w:r>
        <w:r w:rsidR="00C207BD">
          <w:rPr>
            <w:noProof/>
            <w:webHidden/>
          </w:rPr>
          <w:t>248</w:t>
        </w:r>
        <w:r>
          <w:rPr>
            <w:noProof/>
            <w:webHidden/>
          </w:rPr>
          <w:fldChar w:fldCharType="end"/>
        </w:r>
      </w:hyperlink>
    </w:p>
    <w:p w14:paraId="0627AFCC" w14:textId="77777777" w:rsidR="00AE74F4" w:rsidRDefault="00AE74F4">
      <w:pPr>
        <w:pStyle w:val="TOC2"/>
        <w:tabs>
          <w:tab w:val="right" w:leader="dot" w:pos="9350"/>
        </w:tabs>
        <w:rPr>
          <w:noProof/>
          <w:lang w:bidi="ar-SA"/>
        </w:rPr>
      </w:pPr>
      <w:hyperlink w:anchor="_Toc256375438" w:history="1">
        <w:r w:rsidRPr="007859DF">
          <w:rPr>
            <w:rStyle w:val="Hyperlink"/>
            <w:noProof/>
          </w:rPr>
          <w:t>Deliverables and Integration</w:t>
        </w:r>
        <w:r>
          <w:rPr>
            <w:noProof/>
            <w:webHidden/>
          </w:rPr>
          <w:tab/>
        </w:r>
        <w:r>
          <w:rPr>
            <w:noProof/>
            <w:webHidden/>
          </w:rPr>
          <w:fldChar w:fldCharType="begin"/>
        </w:r>
        <w:r>
          <w:rPr>
            <w:noProof/>
            <w:webHidden/>
          </w:rPr>
          <w:instrText xml:space="preserve"> PAGEREF _Toc256375438 \h </w:instrText>
        </w:r>
        <w:r>
          <w:rPr>
            <w:noProof/>
            <w:webHidden/>
          </w:rPr>
        </w:r>
        <w:r>
          <w:rPr>
            <w:noProof/>
            <w:webHidden/>
          </w:rPr>
          <w:fldChar w:fldCharType="separate"/>
        </w:r>
        <w:r w:rsidR="00C207BD">
          <w:rPr>
            <w:noProof/>
            <w:webHidden/>
          </w:rPr>
          <w:t>249</w:t>
        </w:r>
        <w:r>
          <w:rPr>
            <w:noProof/>
            <w:webHidden/>
          </w:rPr>
          <w:fldChar w:fldCharType="end"/>
        </w:r>
      </w:hyperlink>
    </w:p>
    <w:p w14:paraId="3B8FD18B" w14:textId="77777777" w:rsidR="00AE74F4" w:rsidRDefault="00AE74F4">
      <w:pPr>
        <w:pStyle w:val="TOC2"/>
        <w:tabs>
          <w:tab w:val="right" w:leader="dot" w:pos="9350"/>
        </w:tabs>
        <w:rPr>
          <w:noProof/>
          <w:lang w:bidi="ar-SA"/>
        </w:rPr>
      </w:pPr>
      <w:hyperlink w:anchor="_Toc256375439" w:history="1">
        <w:r w:rsidRPr="007859DF">
          <w:rPr>
            <w:rStyle w:val="Hyperlink"/>
            <w:noProof/>
          </w:rPr>
          <w:t>When is it Complete?</w:t>
        </w:r>
        <w:r>
          <w:rPr>
            <w:noProof/>
            <w:webHidden/>
          </w:rPr>
          <w:tab/>
        </w:r>
        <w:r>
          <w:rPr>
            <w:noProof/>
            <w:webHidden/>
          </w:rPr>
          <w:fldChar w:fldCharType="begin"/>
        </w:r>
        <w:r>
          <w:rPr>
            <w:noProof/>
            <w:webHidden/>
          </w:rPr>
          <w:instrText xml:space="preserve"> PAGEREF _Toc256375439 \h </w:instrText>
        </w:r>
        <w:r>
          <w:rPr>
            <w:noProof/>
            <w:webHidden/>
          </w:rPr>
        </w:r>
        <w:r>
          <w:rPr>
            <w:noProof/>
            <w:webHidden/>
          </w:rPr>
          <w:fldChar w:fldCharType="separate"/>
        </w:r>
        <w:r w:rsidR="00C207BD">
          <w:rPr>
            <w:noProof/>
            <w:webHidden/>
          </w:rPr>
          <w:t>249</w:t>
        </w:r>
        <w:r>
          <w:rPr>
            <w:noProof/>
            <w:webHidden/>
          </w:rPr>
          <w:fldChar w:fldCharType="end"/>
        </w:r>
      </w:hyperlink>
    </w:p>
    <w:p w14:paraId="17669053" w14:textId="77777777" w:rsidR="00AE74F4" w:rsidRDefault="00AE74F4">
      <w:pPr>
        <w:pStyle w:val="TOC1"/>
        <w:rPr>
          <w:rFonts w:eastAsiaTheme="minorEastAsia"/>
          <w:b w:val="0"/>
          <w:noProof/>
          <w:szCs w:val="22"/>
        </w:rPr>
      </w:pPr>
      <w:hyperlink w:anchor="_Toc256375440" w:history="1">
        <w:r w:rsidRPr="007859DF">
          <w:rPr>
            <w:rStyle w:val="Hyperlink"/>
            <w:noProof/>
            <w:lang w:bidi="en-US"/>
          </w:rPr>
          <w:t>Design and Implementation of a Componentized Multi-Core Game Engine</w:t>
        </w:r>
        <w:r>
          <w:rPr>
            <w:noProof/>
            <w:webHidden/>
          </w:rPr>
          <w:tab/>
        </w:r>
        <w:r>
          <w:rPr>
            <w:noProof/>
            <w:webHidden/>
          </w:rPr>
          <w:fldChar w:fldCharType="begin"/>
        </w:r>
        <w:r>
          <w:rPr>
            <w:noProof/>
            <w:webHidden/>
          </w:rPr>
          <w:instrText xml:space="preserve"> PAGEREF _Toc256375440 \h </w:instrText>
        </w:r>
        <w:r>
          <w:rPr>
            <w:noProof/>
            <w:webHidden/>
          </w:rPr>
        </w:r>
        <w:r>
          <w:rPr>
            <w:noProof/>
            <w:webHidden/>
          </w:rPr>
          <w:fldChar w:fldCharType="separate"/>
        </w:r>
        <w:r w:rsidR="00C207BD">
          <w:rPr>
            <w:noProof/>
            <w:webHidden/>
          </w:rPr>
          <w:t>250</w:t>
        </w:r>
        <w:r>
          <w:rPr>
            <w:noProof/>
            <w:webHidden/>
          </w:rPr>
          <w:fldChar w:fldCharType="end"/>
        </w:r>
      </w:hyperlink>
    </w:p>
    <w:p w14:paraId="54BB76ED" w14:textId="77777777" w:rsidR="00AE74F4" w:rsidRDefault="00AE74F4">
      <w:pPr>
        <w:pStyle w:val="TOC3"/>
        <w:tabs>
          <w:tab w:val="right" w:leader="dot" w:pos="9350"/>
        </w:tabs>
        <w:rPr>
          <w:noProof/>
          <w:lang w:bidi="ar-SA"/>
        </w:rPr>
      </w:pPr>
      <w:hyperlink w:anchor="_Toc256375441" w:history="1">
        <w:r w:rsidRPr="007859DF">
          <w:rPr>
            <w:rStyle w:val="Hyperlink"/>
            <w:noProof/>
          </w:rPr>
          <w:t>The Problem</w:t>
        </w:r>
        <w:r>
          <w:rPr>
            <w:noProof/>
            <w:webHidden/>
          </w:rPr>
          <w:tab/>
        </w:r>
        <w:r>
          <w:rPr>
            <w:noProof/>
            <w:webHidden/>
          </w:rPr>
          <w:fldChar w:fldCharType="begin"/>
        </w:r>
        <w:r>
          <w:rPr>
            <w:noProof/>
            <w:webHidden/>
          </w:rPr>
          <w:instrText xml:space="preserve"> PAGEREF _Toc256375441 \h </w:instrText>
        </w:r>
        <w:r>
          <w:rPr>
            <w:noProof/>
            <w:webHidden/>
          </w:rPr>
        </w:r>
        <w:r>
          <w:rPr>
            <w:noProof/>
            <w:webHidden/>
          </w:rPr>
          <w:fldChar w:fldCharType="separate"/>
        </w:r>
        <w:r w:rsidR="00C207BD">
          <w:rPr>
            <w:noProof/>
            <w:webHidden/>
          </w:rPr>
          <w:t>250</w:t>
        </w:r>
        <w:r>
          <w:rPr>
            <w:noProof/>
            <w:webHidden/>
          </w:rPr>
          <w:fldChar w:fldCharType="end"/>
        </w:r>
      </w:hyperlink>
    </w:p>
    <w:p w14:paraId="36CE3378" w14:textId="77777777" w:rsidR="00AE74F4" w:rsidRDefault="00AE74F4">
      <w:pPr>
        <w:pStyle w:val="TOC2"/>
        <w:tabs>
          <w:tab w:val="right" w:leader="dot" w:pos="9350"/>
        </w:tabs>
        <w:rPr>
          <w:noProof/>
          <w:lang w:bidi="ar-SA"/>
        </w:rPr>
      </w:pPr>
      <w:hyperlink w:anchor="_Toc256375442" w:history="1">
        <w:r w:rsidRPr="007859DF">
          <w:rPr>
            <w:rStyle w:val="Hyperlink"/>
            <w:noProof/>
          </w:rPr>
          <w:t>Why is this Problem Important?</w:t>
        </w:r>
        <w:r>
          <w:rPr>
            <w:noProof/>
            <w:webHidden/>
          </w:rPr>
          <w:tab/>
        </w:r>
        <w:r>
          <w:rPr>
            <w:noProof/>
            <w:webHidden/>
          </w:rPr>
          <w:fldChar w:fldCharType="begin"/>
        </w:r>
        <w:r>
          <w:rPr>
            <w:noProof/>
            <w:webHidden/>
          </w:rPr>
          <w:instrText xml:space="preserve"> PAGEREF _Toc256375442 \h </w:instrText>
        </w:r>
        <w:r>
          <w:rPr>
            <w:noProof/>
            <w:webHidden/>
          </w:rPr>
        </w:r>
        <w:r>
          <w:rPr>
            <w:noProof/>
            <w:webHidden/>
          </w:rPr>
          <w:fldChar w:fldCharType="separate"/>
        </w:r>
        <w:r w:rsidR="00C207BD">
          <w:rPr>
            <w:noProof/>
            <w:webHidden/>
          </w:rPr>
          <w:t>251</w:t>
        </w:r>
        <w:r>
          <w:rPr>
            <w:noProof/>
            <w:webHidden/>
          </w:rPr>
          <w:fldChar w:fldCharType="end"/>
        </w:r>
      </w:hyperlink>
    </w:p>
    <w:p w14:paraId="1F99667A" w14:textId="77777777" w:rsidR="00AE74F4" w:rsidRDefault="00AE74F4">
      <w:pPr>
        <w:pStyle w:val="TOC2"/>
        <w:tabs>
          <w:tab w:val="right" w:leader="dot" w:pos="9350"/>
        </w:tabs>
        <w:rPr>
          <w:noProof/>
          <w:lang w:bidi="ar-SA"/>
        </w:rPr>
      </w:pPr>
      <w:hyperlink w:anchor="_Toc256375443" w:history="1">
        <w:r w:rsidRPr="007859DF">
          <w:rPr>
            <w:rStyle w:val="Hyperlink"/>
            <w:noProof/>
          </w:rPr>
          <w:t>Goals</w:t>
        </w:r>
        <w:r>
          <w:rPr>
            <w:noProof/>
            <w:webHidden/>
          </w:rPr>
          <w:tab/>
        </w:r>
        <w:r>
          <w:rPr>
            <w:noProof/>
            <w:webHidden/>
          </w:rPr>
          <w:fldChar w:fldCharType="begin"/>
        </w:r>
        <w:r>
          <w:rPr>
            <w:noProof/>
            <w:webHidden/>
          </w:rPr>
          <w:instrText xml:space="preserve"> PAGEREF _Toc256375443 \h </w:instrText>
        </w:r>
        <w:r>
          <w:rPr>
            <w:noProof/>
            <w:webHidden/>
          </w:rPr>
        </w:r>
        <w:r>
          <w:rPr>
            <w:noProof/>
            <w:webHidden/>
          </w:rPr>
          <w:fldChar w:fldCharType="separate"/>
        </w:r>
        <w:r w:rsidR="00C207BD">
          <w:rPr>
            <w:noProof/>
            <w:webHidden/>
          </w:rPr>
          <w:t>251</w:t>
        </w:r>
        <w:r>
          <w:rPr>
            <w:noProof/>
            <w:webHidden/>
          </w:rPr>
          <w:fldChar w:fldCharType="end"/>
        </w:r>
      </w:hyperlink>
    </w:p>
    <w:p w14:paraId="5AFD0EAA" w14:textId="77777777" w:rsidR="00AE74F4" w:rsidRDefault="00AE74F4">
      <w:pPr>
        <w:pStyle w:val="TOC2"/>
        <w:tabs>
          <w:tab w:val="right" w:leader="dot" w:pos="9350"/>
        </w:tabs>
        <w:rPr>
          <w:noProof/>
          <w:lang w:bidi="ar-SA"/>
        </w:rPr>
      </w:pPr>
      <w:hyperlink w:anchor="_Toc256375444" w:history="1">
        <w:r w:rsidRPr="007859DF">
          <w:rPr>
            <w:rStyle w:val="Hyperlink"/>
            <w:noProof/>
          </w:rPr>
          <w:t>The Approach</w:t>
        </w:r>
        <w:r>
          <w:rPr>
            <w:noProof/>
            <w:webHidden/>
          </w:rPr>
          <w:tab/>
        </w:r>
        <w:r>
          <w:rPr>
            <w:noProof/>
            <w:webHidden/>
          </w:rPr>
          <w:fldChar w:fldCharType="begin"/>
        </w:r>
        <w:r>
          <w:rPr>
            <w:noProof/>
            <w:webHidden/>
          </w:rPr>
          <w:instrText xml:space="preserve"> PAGEREF _Toc256375444 \h </w:instrText>
        </w:r>
        <w:r>
          <w:rPr>
            <w:noProof/>
            <w:webHidden/>
          </w:rPr>
        </w:r>
        <w:r>
          <w:rPr>
            <w:noProof/>
            <w:webHidden/>
          </w:rPr>
          <w:fldChar w:fldCharType="separate"/>
        </w:r>
        <w:r w:rsidR="00C207BD">
          <w:rPr>
            <w:noProof/>
            <w:webHidden/>
          </w:rPr>
          <w:t>251</w:t>
        </w:r>
        <w:r>
          <w:rPr>
            <w:noProof/>
            <w:webHidden/>
          </w:rPr>
          <w:fldChar w:fldCharType="end"/>
        </w:r>
      </w:hyperlink>
    </w:p>
    <w:p w14:paraId="39288060" w14:textId="77777777" w:rsidR="00AE74F4" w:rsidRDefault="00AE74F4">
      <w:pPr>
        <w:pStyle w:val="TOC2"/>
        <w:tabs>
          <w:tab w:val="right" w:leader="dot" w:pos="9350"/>
        </w:tabs>
        <w:rPr>
          <w:noProof/>
          <w:lang w:bidi="ar-SA"/>
        </w:rPr>
      </w:pPr>
      <w:hyperlink w:anchor="_Toc256375445" w:history="1">
        <w:r w:rsidRPr="007859DF">
          <w:rPr>
            <w:rStyle w:val="Hyperlink"/>
            <w:noProof/>
          </w:rPr>
          <w:t>Research Literature</w:t>
        </w:r>
        <w:r>
          <w:rPr>
            <w:noProof/>
            <w:webHidden/>
          </w:rPr>
          <w:tab/>
        </w:r>
        <w:r>
          <w:rPr>
            <w:noProof/>
            <w:webHidden/>
          </w:rPr>
          <w:fldChar w:fldCharType="begin"/>
        </w:r>
        <w:r>
          <w:rPr>
            <w:noProof/>
            <w:webHidden/>
          </w:rPr>
          <w:instrText xml:space="preserve"> PAGEREF _Toc256375445 \h </w:instrText>
        </w:r>
        <w:r>
          <w:rPr>
            <w:noProof/>
            <w:webHidden/>
          </w:rPr>
        </w:r>
        <w:r>
          <w:rPr>
            <w:noProof/>
            <w:webHidden/>
          </w:rPr>
          <w:fldChar w:fldCharType="separate"/>
        </w:r>
        <w:r w:rsidR="00C207BD">
          <w:rPr>
            <w:noProof/>
            <w:webHidden/>
          </w:rPr>
          <w:t>252</w:t>
        </w:r>
        <w:r>
          <w:rPr>
            <w:noProof/>
            <w:webHidden/>
          </w:rPr>
          <w:fldChar w:fldCharType="end"/>
        </w:r>
      </w:hyperlink>
    </w:p>
    <w:p w14:paraId="61D1BCF0" w14:textId="77777777" w:rsidR="00AE74F4" w:rsidRDefault="00AE74F4">
      <w:pPr>
        <w:pStyle w:val="TOC2"/>
        <w:tabs>
          <w:tab w:val="right" w:leader="dot" w:pos="9350"/>
        </w:tabs>
        <w:rPr>
          <w:noProof/>
          <w:lang w:bidi="ar-SA"/>
        </w:rPr>
      </w:pPr>
      <w:hyperlink w:anchor="_Toc256375446" w:history="1">
        <w:r w:rsidRPr="007859DF">
          <w:rPr>
            <w:rStyle w:val="Hyperlink"/>
            <w:noProof/>
          </w:rPr>
          <w:t>Deliverables and Integration</w:t>
        </w:r>
        <w:r>
          <w:rPr>
            <w:noProof/>
            <w:webHidden/>
          </w:rPr>
          <w:tab/>
        </w:r>
        <w:r>
          <w:rPr>
            <w:noProof/>
            <w:webHidden/>
          </w:rPr>
          <w:fldChar w:fldCharType="begin"/>
        </w:r>
        <w:r>
          <w:rPr>
            <w:noProof/>
            <w:webHidden/>
          </w:rPr>
          <w:instrText xml:space="preserve"> PAGEREF _Toc256375446 \h </w:instrText>
        </w:r>
        <w:r>
          <w:rPr>
            <w:noProof/>
            <w:webHidden/>
          </w:rPr>
        </w:r>
        <w:r>
          <w:rPr>
            <w:noProof/>
            <w:webHidden/>
          </w:rPr>
          <w:fldChar w:fldCharType="separate"/>
        </w:r>
        <w:r w:rsidR="00C207BD">
          <w:rPr>
            <w:noProof/>
            <w:webHidden/>
          </w:rPr>
          <w:t>253</w:t>
        </w:r>
        <w:r>
          <w:rPr>
            <w:noProof/>
            <w:webHidden/>
          </w:rPr>
          <w:fldChar w:fldCharType="end"/>
        </w:r>
      </w:hyperlink>
    </w:p>
    <w:p w14:paraId="464A29C4" w14:textId="77777777" w:rsidR="00AE74F4" w:rsidRDefault="00AE74F4">
      <w:pPr>
        <w:pStyle w:val="TOC2"/>
        <w:tabs>
          <w:tab w:val="right" w:leader="dot" w:pos="9350"/>
        </w:tabs>
        <w:rPr>
          <w:noProof/>
          <w:lang w:bidi="ar-SA"/>
        </w:rPr>
      </w:pPr>
      <w:hyperlink w:anchor="_Toc256375447" w:history="1">
        <w:r w:rsidRPr="007859DF">
          <w:rPr>
            <w:rStyle w:val="Hyperlink"/>
            <w:noProof/>
          </w:rPr>
          <w:t>When is it Complete?</w:t>
        </w:r>
        <w:r>
          <w:rPr>
            <w:noProof/>
            <w:webHidden/>
          </w:rPr>
          <w:tab/>
        </w:r>
        <w:r>
          <w:rPr>
            <w:noProof/>
            <w:webHidden/>
          </w:rPr>
          <w:fldChar w:fldCharType="begin"/>
        </w:r>
        <w:r>
          <w:rPr>
            <w:noProof/>
            <w:webHidden/>
          </w:rPr>
          <w:instrText xml:space="preserve"> PAGEREF _Toc256375447 \h </w:instrText>
        </w:r>
        <w:r>
          <w:rPr>
            <w:noProof/>
            <w:webHidden/>
          </w:rPr>
        </w:r>
        <w:r>
          <w:rPr>
            <w:noProof/>
            <w:webHidden/>
          </w:rPr>
          <w:fldChar w:fldCharType="separate"/>
        </w:r>
        <w:r w:rsidR="00C207BD">
          <w:rPr>
            <w:noProof/>
            <w:webHidden/>
          </w:rPr>
          <w:t>253</w:t>
        </w:r>
        <w:r>
          <w:rPr>
            <w:noProof/>
            <w:webHidden/>
          </w:rPr>
          <w:fldChar w:fldCharType="end"/>
        </w:r>
      </w:hyperlink>
    </w:p>
    <w:p w14:paraId="2631113B" w14:textId="77777777" w:rsidR="00AE74F4" w:rsidRDefault="00AE74F4">
      <w:pPr>
        <w:pStyle w:val="TOC1"/>
        <w:rPr>
          <w:rFonts w:eastAsiaTheme="minorEastAsia"/>
          <w:b w:val="0"/>
          <w:noProof/>
          <w:szCs w:val="22"/>
        </w:rPr>
      </w:pPr>
      <w:hyperlink w:anchor="_Toc256375448" w:history="1">
        <w:r w:rsidRPr="007859DF">
          <w:rPr>
            <w:rStyle w:val="Hyperlink"/>
            <w:rFonts w:eastAsia="Times New Roman"/>
            <w:noProof/>
            <w:lang w:bidi="en-US"/>
          </w:rPr>
          <w:t>Variable Style Deferred Rendering</w:t>
        </w:r>
        <w:r>
          <w:rPr>
            <w:noProof/>
            <w:webHidden/>
          </w:rPr>
          <w:tab/>
        </w:r>
        <w:r>
          <w:rPr>
            <w:noProof/>
            <w:webHidden/>
          </w:rPr>
          <w:fldChar w:fldCharType="begin"/>
        </w:r>
        <w:r>
          <w:rPr>
            <w:noProof/>
            <w:webHidden/>
          </w:rPr>
          <w:instrText xml:space="preserve"> PAGEREF _Toc256375448 \h </w:instrText>
        </w:r>
        <w:r>
          <w:rPr>
            <w:noProof/>
            <w:webHidden/>
          </w:rPr>
        </w:r>
        <w:r>
          <w:rPr>
            <w:noProof/>
            <w:webHidden/>
          </w:rPr>
          <w:fldChar w:fldCharType="separate"/>
        </w:r>
        <w:r w:rsidR="00C207BD">
          <w:rPr>
            <w:noProof/>
            <w:webHidden/>
          </w:rPr>
          <w:t>254</w:t>
        </w:r>
        <w:r>
          <w:rPr>
            <w:noProof/>
            <w:webHidden/>
          </w:rPr>
          <w:fldChar w:fldCharType="end"/>
        </w:r>
      </w:hyperlink>
    </w:p>
    <w:p w14:paraId="436ED3C8" w14:textId="77777777" w:rsidR="00AE74F4" w:rsidRDefault="00AE74F4">
      <w:pPr>
        <w:pStyle w:val="TOC2"/>
        <w:tabs>
          <w:tab w:val="right" w:leader="dot" w:pos="9350"/>
        </w:tabs>
        <w:rPr>
          <w:noProof/>
          <w:lang w:bidi="ar-SA"/>
        </w:rPr>
      </w:pPr>
      <w:hyperlink w:anchor="_Toc256375449" w:history="1">
        <w:r w:rsidRPr="007859DF">
          <w:rPr>
            <w:rStyle w:val="Hyperlink"/>
            <w:noProof/>
          </w:rPr>
          <w:t>The Problem</w:t>
        </w:r>
        <w:r>
          <w:rPr>
            <w:noProof/>
            <w:webHidden/>
          </w:rPr>
          <w:tab/>
        </w:r>
        <w:r>
          <w:rPr>
            <w:noProof/>
            <w:webHidden/>
          </w:rPr>
          <w:fldChar w:fldCharType="begin"/>
        </w:r>
        <w:r>
          <w:rPr>
            <w:noProof/>
            <w:webHidden/>
          </w:rPr>
          <w:instrText xml:space="preserve"> PAGEREF _Toc256375449 \h </w:instrText>
        </w:r>
        <w:r>
          <w:rPr>
            <w:noProof/>
            <w:webHidden/>
          </w:rPr>
        </w:r>
        <w:r>
          <w:rPr>
            <w:noProof/>
            <w:webHidden/>
          </w:rPr>
          <w:fldChar w:fldCharType="separate"/>
        </w:r>
        <w:r w:rsidR="00C207BD">
          <w:rPr>
            <w:noProof/>
            <w:webHidden/>
          </w:rPr>
          <w:t>254</w:t>
        </w:r>
        <w:r>
          <w:rPr>
            <w:noProof/>
            <w:webHidden/>
          </w:rPr>
          <w:fldChar w:fldCharType="end"/>
        </w:r>
      </w:hyperlink>
    </w:p>
    <w:p w14:paraId="0DBF8736" w14:textId="77777777" w:rsidR="00AE74F4" w:rsidRDefault="00AE74F4">
      <w:pPr>
        <w:pStyle w:val="TOC2"/>
        <w:tabs>
          <w:tab w:val="right" w:leader="dot" w:pos="9350"/>
        </w:tabs>
        <w:rPr>
          <w:noProof/>
          <w:lang w:bidi="ar-SA"/>
        </w:rPr>
      </w:pPr>
      <w:hyperlink w:anchor="_Toc256375450" w:history="1">
        <w:r w:rsidRPr="007859DF">
          <w:rPr>
            <w:rStyle w:val="Hyperlink"/>
            <w:noProof/>
          </w:rPr>
          <w:t>Why is this Problem Important?</w:t>
        </w:r>
        <w:r>
          <w:rPr>
            <w:noProof/>
            <w:webHidden/>
          </w:rPr>
          <w:tab/>
        </w:r>
        <w:r>
          <w:rPr>
            <w:noProof/>
            <w:webHidden/>
          </w:rPr>
          <w:fldChar w:fldCharType="begin"/>
        </w:r>
        <w:r>
          <w:rPr>
            <w:noProof/>
            <w:webHidden/>
          </w:rPr>
          <w:instrText xml:space="preserve"> PAGEREF _Toc256375450 \h </w:instrText>
        </w:r>
        <w:r>
          <w:rPr>
            <w:noProof/>
            <w:webHidden/>
          </w:rPr>
        </w:r>
        <w:r>
          <w:rPr>
            <w:noProof/>
            <w:webHidden/>
          </w:rPr>
          <w:fldChar w:fldCharType="separate"/>
        </w:r>
        <w:r w:rsidR="00C207BD">
          <w:rPr>
            <w:noProof/>
            <w:webHidden/>
          </w:rPr>
          <w:t>254</w:t>
        </w:r>
        <w:r>
          <w:rPr>
            <w:noProof/>
            <w:webHidden/>
          </w:rPr>
          <w:fldChar w:fldCharType="end"/>
        </w:r>
      </w:hyperlink>
    </w:p>
    <w:p w14:paraId="07B2D725" w14:textId="77777777" w:rsidR="00AE74F4" w:rsidRDefault="00AE74F4">
      <w:pPr>
        <w:pStyle w:val="TOC2"/>
        <w:tabs>
          <w:tab w:val="right" w:leader="dot" w:pos="9350"/>
        </w:tabs>
        <w:rPr>
          <w:noProof/>
          <w:lang w:bidi="ar-SA"/>
        </w:rPr>
      </w:pPr>
      <w:hyperlink w:anchor="_Toc256375451" w:history="1">
        <w:r w:rsidRPr="007859DF">
          <w:rPr>
            <w:rStyle w:val="Hyperlink"/>
            <w:noProof/>
          </w:rPr>
          <w:t>The Approach</w:t>
        </w:r>
        <w:r>
          <w:rPr>
            <w:noProof/>
            <w:webHidden/>
          </w:rPr>
          <w:tab/>
        </w:r>
        <w:r>
          <w:rPr>
            <w:noProof/>
            <w:webHidden/>
          </w:rPr>
          <w:fldChar w:fldCharType="begin"/>
        </w:r>
        <w:r>
          <w:rPr>
            <w:noProof/>
            <w:webHidden/>
          </w:rPr>
          <w:instrText xml:space="preserve"> PAGEREF _Toc256375451 \h </w:instrText>
        </w:r>
        <w:r>
          <w:rPr>
            <w:noProof/>
            <w:webHidden/>
          </w:rPr>
        </w:r>
        <w:r>
          <w:rPr>
            <w:noProof/>
            <w:webHidden/>
          </w:rPr>
          <w:fldChar w:fldCharType="separate"/>
        </w:r>
        <w:r w:rsidR="00C207BD">
          <w:rPr>
            <w:noProof/>
            <w:webHidden/>
          </w:rPr>
          <w:t>255</w:t>
        </w:r>
        <w:r>
          <w:rPr>
            <w:noProof/>
            <w:webHidden/>
          </w:rPr>
          <w:fldChar w:fldCharType="end"/>
        </w:r>
      </w:hyperlink>
    </w:p>
    <w:p w14:paraId="72F46694" w14:textId="77777777" w:rsidR="00AE74F4" w:rsidRDefault="00AE74F4">
      <w:pPr>
        <w:pStyle w:val="TOC3"/>
        <w:tabs>
          <w:tab w:val="right" w:leader="dot" w:pos="9350"/>
        </w:tabs>
        <w:rPr>
          <w:noProof/>
          <w:lang w:bidi="ar-SA"/>
        </w:rPr>
      </w:pPr>
      <w:hyperlink w:anchor="_Toc256375452" w:history="1">
        <w:r w:rsidRPr="007859DF">
          <w:rPr>
            <w:rStyle w:val="Hyperlink"/>
            <w:noProof/>
          </w:rPr>
          <w:t>Implement Basic Deferred Renderer</w:t>
        </w:r>
        <w:r>
          <w:rPr>
            <w:noProof/>
            <w:webHidden/>
          </w:rPr>
          <w:tab/>
        </w:r>
        <w:r>
          <w:rPr>
            <w:noProof/>
            <w:webHidden/>
          </w:rPr>
          <w:fldChar w:fldCharType="begin"/>
        </w:r>
        <w:r>
          <w:rPr>
            <w:noProof/>
            <w:webHidden/>
          </w:rPr>
          <w:instrText xml:space="preserve"> PAGEREF _Toc256375452 \h </w:instrText>
        </w:r>
        <w:r>
          <w:rPr>
            <w:noProof/>
            <w:webHidden/>
          </w:rPr>
        </w:r>
        <w:r>
          <w:rPr>
            <w:noProof/>
            <w:webHidden/>
          </w:rPr>
          <w:fldChar w:fldCharType="separate"/>
        </w:r>
        <w:r w:rsidR="00C207BD">
          <w:rPr>
            <w:noProof/>
            <w:webHidden/>
          </w:rPr>
          <w:t>255</w:t>
        </w:r>
        <w:r>
          <w:rPr>
            <w:noProof/>
            <w:webHidden/>
          </w:rPr>
          <w:fldChar w:fldCharType="end"/>
        </w:r>
      </w:hyperlink>
    </w:p>
    <w:p w14:paraId="25102830" w14:textId="77777777" w:rsidR="00AE74F4" w:rsidRDefault="00AE74F4">
      <w:pPr>
        <w:pStyle w:val="TOC3"/>
        <w:tabs>
          <w:tab w:val="right" w:leader="dot" w:pos="9350"/>
        </w:tabs>
        <w:rPr>
          <w:noProof/>
          <w:lang w:bidi="ar-SA"/>
        </w:rPr>
      </w:pPr>
      <w:hyperlink w:anchor="_Toc256375453" w:history="1">
        <w:r w:rsidRPr="007859DF">
          <w:rPr>
            <w:rStyle w:val="Hyperlink"/>
            <w:noProof/>
          </w:rPr>
          <w:t>Compartmentalize the Renderer</w:t>
        </w:r>
        <w:r>
          <w:rPr>
            <w:noProof/>
            <w:webHidden/>
          </w:rPr>
          <w:tab/>
        </w:r>
        <w:r>
          <w:rPr>
            <w:noProof/>
            <w:webHidden/>
          </w:rPr>
          <w:fldChar w:fldCharType="begin"/>
        </w:r>
        <w:r>
          <w:rPr>
            <w:noProof/>
            <w:webHidden/>
          </w:rPr>
          <w:instrText xml:space="preserve"> PAGEREF _Toc256375453 \h </w:instrText>
        </w:r>
        <w:r>
          <w:rPr>
            <w:noProof/>
            <w:webHidden/>
          </w:rPr>
        </w:r>
        <w:r>
          <w:rPr>
            <w:noProof/>
            <w:webHidden/>
          </w:rPr>
          <w:fldChar w:fldCharType="separate"/>
        </w:r>
        <w:r w:rsidR="00C207BD">
          <w:rPr>
            <w:noProof/>
            <w:webHidden/>
          </w:rPr>
          <w:t>255</w:t>
        </w:r>
        <w:r>
          <w:rPr>
            <w:noProof/>
            <w:webHidden/>
          </w:rPr>
          <w:fldChar w:fldCharType="end"/>
        </w:r>
      </w:hyperlink>
    </w:p>
    <w:p w14:paraId="77E28CFB" w14:textId="77777777" w:rsidR="00AE74F4" w:rsidRDefault="00AE74F4">
      <w:pPr>
        <w:pStyle w:val="TOC2"/>
        <w:tabs>
          <w:tab w:val="right" w:leader="dot" w:pos="9350"/>
        </w:tabs>
        <w:rPr>
          <w:noProof/>
          <w:lang w:bidi="ar-SA"/>
        </w:rPr>
      </w:pPr>
      <w:hyperlink w:anchor="_Toc256375454" w:history="1">
        <w:r w:rsidRPr="007859DF">
          <w:rPr>
            <w:rStyle w:val="Hyperlink"/>
            <w:noProof/>
          </w:rPr>
          <w:t>Goals</w:t>
        </w:r>
        <w:r>
          <w:rPr>
            <w:noProof/>
            <w:webHidden/>
          </w:rPr>
          <w:tab/>
        </w:r>
        <w:r>
          <w:rPr>
            <w:noProof/>
            <w:webHidden/>
          </w:rPr>
          <w:fldChar w:fldCharType="begin"/>
        </w:r>
        <w:r>
          <w:rPr>
            <w:noProof/>
            <w:webHidden/>
          </w:rPr>
          <w:instrText xml:space="preserve"> PAGEREF _Toc256375454 \h </w:instrText>
        </w:r>
        <w:r>
          <w:rPr>
            <w:noProof/>
            <w:webHidden/>
          </w:rPr>
        </w:r>
        <w:r>
          <w:rPr>
            <w:noProof/>
            <w:webHidden/>
          </w:rPr>
          <w:fldChar w:fldCharType="separate"/>
        </w:r>
        <w:r w:rsidR="00C207BD">
          <w:rPr>
            <w:noProof/>
            <w:webHidden/>
          </w:rPr>
          <w:t>256</w:t>
        </w:r>
        <w:r>
          <w:rPr>
            <w:noProof/>
            <w:webHidden/>
          </w:rPr>
          <w:fldChar w:fldCharType="end"/>
        </w:r>
      </w:hyperlink>
    </w:p>
    <w:p w14:paraId="49476754" w14:textId="77777777" w:rsidR="00AE74F4" w:rsidRDefault="00AE74F4">
      <w:pPr>
        <w:pStyle w:val="TOC2"/>
        <w:tabs>
          <w:tab w:val="right" w:leader="dot" w:pos="9350"/>
        </w:tabs>
        <w:rPr>
          <w:noProof/>
          <w:lang w:bidi="ar-SA"/>
        </w:rPr>
      </w:pPr>
      <w:hyperlink w:anchor="_Toc256375455" w:history="1">
        <w:r w:rsidRPr="007859DF">
          <w:rPr>
            <w:rStyle w:val="Hyperlink"/>
            <w:noProof/>
          </w:rPr>
          <w:t>Deliverables and Integration</w:t>
        </w:r>
        <w:r>
          <w:rPr>
            <w:noProof/>
            <w:webHidden/>
          </w:rPr>
          <w:tab/>
        </w:r>
        <w:r>
          <w:rPr>
            <w:noProof/>
            <w:webHidden/>
          </w:rPr>
          <w:fldChar w:fldCharType="begin"/>
        </w:r>
        <w:r>
          <w:rPr>
            <w:noProof/>
            <w:webHidden/>
          </w:rPr>
          <w:instrText xml:space="preserve"> PAGEREF _Toc256375455 \h </w:instrText>
        </w:r>
        <w:r>
          <w:rPr>
            <w:noProof/>
            <w:webHidden/>
          </w:rPr>
        </w:r>
        <w:r>
          <w:rPr>
            <w:noProof/>
            <w:webHidden/>
          </w:rPr>
          <w:fldChar w:fldCharType="separate"/>
        </w:r>
        <w:r w:rsidR="00C207BD">
          <w:rPr>
            <w:noProof/>
            <w:webHidden/>
          </w:rPr>
          <w:t>256</w:t>
        </w:r>
        <w:r>
          <w:rPr>
            <w:noProof/>
            <w:webHidden/>
          </w:rPr>
          <w:fldChar w:fldCharType="end"/>
        </w:r>
      </w:hyperlink>
    </w:p>
    <w:p w14:paraId="5353DBCE" w14:textId="77777777" w:rsidR="00AE74F4" w:rsidRDefault="00AE74F4">
      <w:pPr>
        <w:pStyle w:val="TOC2"/>
        <w:tabs>
          <w:tab w:val="right" w:leader="dot" w:pos="9350"/>
        </w:tabs>
        <w:rPr>
          <w:noProof/>
          <w:lang w:bidi="ar-SA"/>
        </w:rPr>
      </w:pPr>
      <w:hyperlink w:anchor="_Toc256375456" w:history="1">
        <w:r w:rsidRPr="007859DF">
          <w:rPr>
            <w:rStyle w:val="Hyperlink"/>
            <w:noProof/>
          </w:rPr>
          <w:t>When is it Complete?</w:t>
        </w:r>
        <w:r>
          <w:rPr>
            <w:noProof/>
            <w:webHidden/>
          </w:rPr>
          <w:tab/>
        </w:r>
        <w:r>
          <w:rPr>
            <w:noProof/>
            <w:webHidden/>
          </w:rPr>
          <w:fldChar w:fldCharType="begin"/>
        </w:r>
        <w:r>
          <w:rPr>
            <w:noProof/>
            <w:webHidden/>
          </w:rPr>
          <w:instrText xml:space="preserve"> PAGEREF _Toc256375456 \h </w:instrText>
        </w:r>
        <w:r>
          <w:rPr>
            <w:noProof/>
            <w:webHidden/>
          </w:rPr>
        </w:r>
        <w:r>
          <w:rPr>
            <w:noProof/>
            <w:webHidden/>
          </w:rPr>
          <w:fldChar w:fldCharType="separate"/>
        </w:r>
        <w:r w:rsidR="00C207BD">
          <w:rPr>
            <w:noProof/>
            <w:webHidden/>
          </w:rPr>
          <w:t>257</w:t>
        </w:r>
        <w:r>
          <w:rPr>
            <w:noProof/>
            <w:webHidden/>
          </w:rPr>
          <w:fldChar w:fldCharType="end"/>
        </w:r>
      </w:hyperlink>
    </w:p>
    <w:p w14:paraId="532442F4" w14:textId="77777777" w:rsidR="00AE74F4" w:rsidRDefault="00AE74F4">
      <w:pPr>
        <w:pStyle w:val="TOC2"/>
        <w:tabs>
          <w:tab w:val="right" w:leader="dot" w:pos="9350"/>
        </w:tabs>
        <w:rPr>
          <w:noProof/>
          <w:lang w:bidi="ar-SA"/>
        </w:rPr>
      </w:pPr>
      <w:hyperlink w:anchor="_Toc256375457" w:history="1">
        <w:r w:rsidRPr="007859DF">
          <w:rPr>
            <w:rStyle w:val="Hyperlink"/>
            <w:noProof/>
          </w:rPr>
          <w:t>Research literature</w:t>
        </w:r>
        <w:r>
          <w:rPr>
            <w:noProof/>
            <w:webHidden/>
          </w:rPr>
          <w:tab/>
        </w:r>
        <w:r>
          <w:rPr>
            <w:noProof/>
            <w:webHidden/>
          </w:rPr>
          <w:fldChar w:fldCharType="begin"/>
        </w:r>
        <w:r>
          <w:rPr>
            <w:noProof/>
            <w:webHidden/>
          </w:rPr>
          <w:instrText xml:space="preserve"> PAGEREF _Toc256375457 \h </w:instrText>
        </w:r>
        <w:r>
          <w:rPr>
            <w:noProof/>
            <w:webHidden/>
          </w:rPr>
        </w:r>
        <w:r>
          <w:rPr>
            <w:noProof/>
            <w:webHidden/>
          </w:rPr>
          <w:fldChar w:fldCharType="separate"/>
        </w:r>
        <w:r w:rsidR="00C207BD">
          <w:rPr>
            <w:noProof/>
            <w:webHidden/>
          </w:rPr>
          <w:t>257</w:t>
        </w:r>
        <w:r>
          <w:rPr>
            <w:noProof/>
            <w:webHidden/>
          </w:rPr>
          <w:fldChar w:fldCharType="end"/>
        </w:r>
      </w:hyperlink>
    </w:p>
    <w:p w14:paraId="312971AB" w14:textId="77777777" w:rsidR="00AE74F4" w:rsidRDefault="00AE74F4">
      <w:pPr>
        <w:pStyle w:val="TOC1"/>
        <w:rPr>
          <w:rFonts w:eastAsiaTheme="minorEastAsia"/>
          <w:b w:val="0"/>
          <w:noProof/>
          <w:szCs w:val="22"/>
        </w:rPr>
      </w:pPr>
      <w:hyperlink w:anchor="_Toc256375458" w:history="1">
        <w:r w:rsidRPr="007859DF">
          <w:rPr>
            <w:rStyle w:val="Hyperlink"/>
            <w:noProof/>
            <w:lang w:bidi="en-US"/>
          </w:rPr>
          <w:t>Maya-based Creation and Assignment of Component Attributes for a Component-based Game Entity Architecture</w:t>
        </w:r>
        <w:r>
          <w:rPr>
            <w:noProof/>
            <w:webHidden/>
          </w:rPr>
          <w:tab/>
        </w:r>
        <w:r>
          <w:rPr>
            <w:noProof/>
            <w:webHidden/>
          </w:rPr>
          <w:fldChar w:fldCharType="begin"/>
        </w:r>
        <w:r>
          <w:rPr>
            <w:noProof/>
            <w:webHidden/>
          </w:rPr>
          <w:instrText xml:space="preserve"> PAGEREF _Toc256375458 \h </w:instrText>
        </w:r>
        <w:r>
          <w:rPr>
            <w:noProof/>
            <w:webHidden/>
          </w:rPr>
        </w:r>
        <w:r>
          <w:rPr>
            <w:noProof/>
            <w:webHidden/>
          </w:rPr>
          <w:fldChar w:fldCharType="separate"/>
        </w:r>
        <w:r w:rsidR="00C207BD">
          <w:rPr>
            <w:noProof/>
            <w:webHidden/>
          </w:rPr>
          <w:t>259</w:t>
        </w:r>
        <w:r>
          <w:rPr>
            <w:noProof/>
            <w:webHidden/>
          </w:rPr>
          <w:fldChar w:fldCharType="end"/>
        </w:r>
      </w:hyperlink>
    </w:p>
    <w:p w14:paraId="1DFA7D99" w14:textId="77777777" w:rsidR="00AE74F4" w:rsidRDefault="00AE74F4">
      <w:pPr>
        <w:pStyle w:val="TOC2"/>
        <w:tabs>
          <w:tab w:val="right" w:leader="dot" w:pos="9350"/>
        </w:tabs>
        <w:rPr>
          <w:noProof/>
          <w:lang w:bidi="ar-SA"/>
        </w:rPr>
      </w:pPr>
      <w:hyperlink w:anchor="_Toc256375459" w:history="1">
        <w:r w:rsidRPr="007859DF">
          <w:rPr>
            <w:rStyle w:val="Hyperlink"/>
            <w:noProof/>
          </w:rPr>
          <w:t>Background</w:t>
        </w:r>
        <w:r>
          <w:rPr>
            <w:noProof/>
            <w:webHidden/>
          </w:rPr>
          <w:tab/>
        </w:r>
        <w:r>
          <w:rPr>
            <w:noProof/>
            <w:webHidden/>
          </w:rPr>
          <w:fldChar w:fldCharType="begin"/>
        </w:r>
        <w:r>
          <w:rPr>
            <w:noProof/>
            <w:webHidden/>
          </w:rPr>
          <w:instrText xml:space="preserve"> PAGEREF _Toc256375459 \h </w:instrText>
        </w:r>
        <w:r>
          <w:rPr>
            <w:noProof/>
            <w:webHidden/>
          </w:rPr>
        </w:r>
        <w:r>
          <w:rPr>
            <w:noProof/>
            <w:webHidden/>
          </w:rPr>
          <w:fldChar w:fldCharType="separate"/>
        </w:r>
        <w:r w:rsidR="00C207BD">
          <w:rPr>
            <w:noProof/>
            <w:webHidden/>
          </w:rPr>
          <w:t>259</w:t>
        </w:r>
        <w:r>
          <w:rPr>
            <w:noProof/>
            <w:webHidden/>
          </w:rPr>
          <w:fldChar w:fldCharType="end"/>
        </w:r>
      </w:hyperlink>
    </w:p>
    <w:p w14:paraId="2DB10D35" w14:textId="77777777" w:rsidR="00AE74F4" w:rsidRDefault="00AE74F4">
      <w:pPr>
        <w:pStyle w:val="TOC2"/>
        <w:tabs>
          <w:tab w:val="right" w:leader="dot" w:pos="9350"/>
        </w:tabs>
        <w:rPr>
          <w:noProof/>
          <w:lang w:bidi="ar-SA"/>
        </w:rPr>
      </w:pPr>
      <w:hyperlink w:anchor="_Toc256375460" w:history="1">
        <w:r w:rsidRPr="007859DF">
          <w:rPr>
            <w:rStyle w:val="Hyperlink"/>
            <w:noProof/>
          </w:rPr>
          <w:t>Problem</w:t>
        </w:r>
        <w:r>
          <w:rPr>
            <w:noProof/>
            <w:webHidden/>
          </w:rPr>
          <w:tab/>
        </w:r>
        <w:r>
          <w:rPr>
            <w:noProof/>
            <w:webHidden/>
          </w:rPr>
          <w:fldChar w:fldCharType="begin"/>
        </w:r>
        <w:r>
          <w:rPr>
            <w:noProof/>
            <w:webHidden/>
          </w:rPr>
          <w:instrText xml:space="preserve"> PAGEREF _Toc256375460 \h </w:instrText>
        </w:r>
        <w:r>
          <w:rPr>
            <w:noProof/>
            <w:webHidden/>
          </w:rPr>
        </w:r>
        <w:r>
          <w:rPr>
            <w:noProof/>
            <w:webHidden/>
          </w:rPr>
          <w:fldChar w:fldCharType="separate"/>
        </w:r>
        <w:r w:rsidR="00C207BD">
          <w:rPr>
            <w:noProof/>
            <w:webHidden/>
          </w:rPr>
          <w:t>260</w:t>
        </w:r>
        <w:r>
          <w:rPr>
            <w:noProof/>
            <w:webHidden/>
          </w:rPr>
          <w:fldChar w:fldCharType="end"/>
        </w:r>
      </w:hyperlink>
    </w:p>
    <w:p w14:paraId="7C546DB0" w14:textId="77777777" w:rsidR="00AE74F4" w:rsidRDefault="00AE74F4">
      <w:pPr>
        <w:pStyle w:val="TOC2"/>
        <w:tabs>
          <w:tab w:val="right" w:leader="dot" w:pos="9350"/>
        </w:tabs>
        <w:rPr>
          <w:noProof/>
          <w:lang w:bidi="ar-SA"/>
        </w:rPr>
      </w:pPr>
      <w:hyperlink w:anchor="_Toc256375461" w:history="1">
        <w:r w:rsidRPr="007859DF">
          <w:rPr>
            <w:rStyle w:val="Hyperlink"/>
            <w:noProof/>
          </w:rPr>
          <w:t>Claim</w:t>
        </w:r>
        <w:r>
          <w:rPr>
            <w:noProof/>
            <w:webHidden/>
          </w:rPr>
          <w:tab/>
        </w:r>
        <w:r>
          <w:rPr>
            <w:noProof/>
            <w:webHidden/>
          </w:rPr>
          <w:fldChar w:fldCharType="begin"/>
        </w:r>
        <w:r>
          <w:rPr>
            <w:noProof/>
            <w:webHidden/>
          </w:rPr>
          <w:instrText xml:space="preserve"> PAGEREF _Toc256375461 \h </w:instrText>
        </w:r>
        <w:r>
          <w:rPr>
            <w:noProof/>
            <w:webHidden/>
          </w:rPr>
        </w:r>
        <w:r>
          <w:rPr>
            <w:noProof/>
            <w:webHidden/>
          </w:rPr>
          <w:fldChar w:fldCharType="separate"/>
        </w:r>
        <w:r w:rsidR="00C207BD">
          <w:rPr>
            <w:noProof/>
            <w:webHidden/>
          </w:rPr>
          <w:t>260</w:t>
        </w:r>
        <w:r>
          <w:rPr>
            <w:noProof/>
            <w:webHidden/>
          </w:rPr>
          <w:fldChar w:fldCharType="end"/>
        </w:r>
      </w:hyperlink>
    </w:p>
    <w:p w14:paraId="4E00E50F" w14:textId="77777777" w:rsidR="00AE74F4" w:rsidRDefault="00AE74F4">
      <w:pPr>
        <w:pStyle w:val="TOC2"/>
        <w:tabs>
          <w:tab w:val="right" w:leader="dot" w:pos="9350"/>
        </w:tabs>
        <w:rPr>
          <w:noProof/>
          <w:lang w:bidi="ar-SA"/>
        </w:rPr>
      </w:pPr>
      <w:hyperlink w:anchor="_Toc256375462" w:history="1">
        <w:r w:rsidRPr="007859DF">
          <w:rPr>
            <w:rStyle w:val="Hyperlink"/>
            <w:noProof/>
          </w:rPr>
          <w:t>Goal</w:t>
        </w:r>
        <w:r>
          <w:rPr>
            <w:noProof/>
            <w:webHidden/>
          </w:rPr>
          <w:tab/>
        </w:r>
        <w:r>
          <w:rPr>
            <w:noProof/>
            <w:webHidden/>
          </w:rPr>
          <w:fldChar w:fldCharType="begin"/>
        </w:r>
        <w:r>
          <w:rPr>
            <w:noProof/>
            <w:webHidden/>
          </w:rPr>
          <w:instrText xml:space="preserve"> PAGEREF _Toc256375462 \h </w:instrText>
        </w:r>
        <w:r>
          <w:rPr>
            <w:noProof/>
            <w:webHidden/>
          </w:rPr>
        </w:r>
        <w:r>
          <w:rPr>
            <w:noProof/>
            <w:webHidden/>
          </w:rPr>
          <w:fldChar w:fldCharType="separate"/>
        </w:r>
        <w:r w:rsidR="00C207BD">
          <w:rPr>
            <w:noProof/>
            <w:webHidden/>
          </w:rPr>
          <w:t>260</w:t>
        </w:r>
        <w:r>
          <w:rPr>
            <w:noProof/>
            <w:webHidden/>
          </w:rPr>
          <w:fldChar w:fldCharType="end"/>
        </w:r>
      </w:hyperlink>
    </w:p>
    <w:p w14:paraId="13604E7D" w14:textId="77777777" w:rsidR="00AE74F4" w:rsidRDefault="00AE74F4">
      <w:pPr>
        <w:pStyle w:val="TOC2"/>
        <w:tabs>
          <w:tab w:val="right" w:leader="dot" w:pos="9350"/>
        </w:tabs>
        <w:rPr>
          <w:noProof/>
          <w:lang w:bidi="ar-SA"/>
        </w:rPr>
      </w:pPr>
      <w:hyperlink w:anchor="_Toc256375463" w:history="1">
        <w:r w:rsidRPr="007859DF">
          <w:rPr>
            <w:rStyle w:val="Hyperlink"/>
            <w:noProof/>
          </w:rPr>
          <w:t>Method:</w:t>
        </w:r>
        <w:r>
          <w:rPr>
            <w:noProof/>
            <w:webHidden/>
          </w:rPr>
          <w:tab/>
        </w:r>
        <w:r>
          <w:rPr>
            <w:noProof/>
            <w:webHidden/>
          </w:rPr>
          <w:fldChar w:fldCharType="begin"/>
        </w:r>
        <w:r>
          <w:rPr>
            <w:noProof/>
            <w:webHidden/>
          </w:rPr>
          <w:instrText xml:space="preserve"> PAGEREF _Toc256375463 \h </w:instrText>
        </w:r>
        <w:r>
          <w:rPr>
            <w:noProof/>
            <w:webHidden/>
          </w:rPr>
        </w:r>
        <w:r>
          <w:rPr>
            <w:noProof/>
            <w:webHidden/>
          </w:rPr>
          <w:fldChar w:fldCharType="separate"/>
        </w:r>
        <w:r w:rsidR="00C207BD">
          <w:rPr>
            <w:noProof/>
            <w:webHidden/>
          </w:rPr>
          <w:t>260</w:t>
        </w:r>
        <w:r>
          <w:rPr>
            <w:noProof/>
            <w:webHidden/>
          </w:rPr>
          <w:fldChar w:fldCharType="end"/>
        </w:r>
      </w:hyperlink>
    </w:p>
    <w:p w14:paraId="70AFC34F" w14:textId="77777777" w:rsidR="00AE74F4" w:rsidRDefault="00AE74F4">
      <w:pPr>
        <w:pStyle w:val="TOC2"/>
        <w:tabs>
          <w:tab w:val="right" w:leader="dot" w:pos="9350"/>
        </w:tabs>
        <w:rPr>
          <w:noProof/>
          <w:lang w:bidi="ar-SA"/>
        </w:rPr>
      </w:pPr>
      <w:hyperlink w:anchor="_Toc256375464" w:history="1">
        <w:r w:rsidRPr="007859DF">
          <w:rPr>
            <w:rStyle w:val="Hyperlink"/>
            <w:noProof/>
          </w:rPr>
          <w:t>Conclusion</w:t>
        </w:r>
        <w:r>
          <w:rPr>
            <w:noProof/>
            <w:webHidden/>
          </w:rPr>
          <w:tab/>
        </w:r>
        <w:r>
          <w:rPr>
            <w:noProof/>
            <w:webHidden/>
          </w:rPr>
          <w:fldChar w:fldCharType="begin"/>
        </w:r>
        <w:r>
          <w:rPr>
            <w:noProof/>
            <w:webHidden/>
          </w:rPr>
          <w:instrText xml:space="preserve"> PAGEREF _Toc256375464 \h </w:instrText>
        </w:r>
        <w:r>
          <w:rPr>
            <w:noProof/>
            <w:webHidden/>
          </w:rPr>
        </w:r>
        <w:r>
          <w:rPr>
            <w:noProof/>
            <w:webHidden/>
          </w:rPr>
          <w:fldChar w:fldCharType="separate"/>
        </w:r>
        <w:r w:rsidR="00C207BD">
          <w:rPr>
            <w:noProof/>
            <w:webHidden/>
          </w:rPr>
          <w:t>261</w:t>
        </w:r>
        <w:r>
          <w:rPr>
            <w:noProof/>
            <w:webHidden/>
          </w:rPr>
          <w:fldChar w:fldCharType="end"/>
        </w:r>
      </w:hyperlink>
    </w:p>
    <w:p w14:paraId="21E4ACDB" w14:textId="77777777" w:rsidR="00AE74F4" w:rsidRDefault="00AE74F4">
      <w:pPr>
        <w:pStyle w:val="TOC2"/>
        <w:tabs>
          <w:tab w:val="right" w:leader="dot" w:pos="9350"/>
        </w:tabs>
        <w:rPr>
          <w:noProof/>
          <w:lang w:bidi="ar-SA"/>
        </w:rPr>
      </w:pPr>
      <w:hyperlink w:anchor="_Toc256375465" w:history="1">
        <w:r w:rsidRPr="007859DF">
          <w:rPr>
            <w:rStyle w:val="Hyperlink"/>
            <w:noProof/>
          </w:rPr>
          <w:t>Research Literature</w:t>
        </w:r>
        <w:r>
          <w:rPr>
            <w:noProof/>
            <w:webHidden/>
          </w:rPr>
          <w:tab/>
        </w:r>
        <w:r>
          <w:rPr>
            <w:noProof/>
            <w:webHidden/>
          </w:rPr>
          <w:fldChar w:fldCharType="begin"/>
        </w:r>
        <w:r>
          <w:rPr>
            <w:noProof/>
            <w:webHidden/>
          </w:rPr>
          <w:instrText xml:space="preserve"> PAGEREF _Toc256375465 \h </w:instrText>
        </w:r>
        <w:r>
          <w:rPr>
            <w:noProof/>
            <w:webHidden/>
          </w:rPr>
        </w:r>
        <w:r>
          <w:rPr>
            <w:noProof/>
            <w:webHidden/>
          </w:rPr>
          <w:fldChar w:fldCharType="separate"/>
        </w:r>
        <w:r w:rsidR="00C207BD">
          <w:rPr>
            <w:noProof/>
            <w:webHidden/>
          </w:rPr>
          <w:t>261</w:t>
        </w:r>
        <w:r>
          <w:rPr>
            <w:noProof/>
            <w:webHidden/>
          </w:rPr>
          <w:fldChar w:fldCharType="end"/>
        </w:r>
      </w:hyperlink>
    </w:p>
    <w:p w14:paraId="32D51834" w14:textId="77777777" w:rsidR="00DD5938" w:rsidRDefault="004E68B3" w:rsidP="00DD5938">
      <w:pPr>
        <w:pStyle w:val="Title"/>
        <w:rPr>
          <w:rFonts w:eastAsiaTheme="minorHAnsi"/>
          <w:lang w:bidi="ar-SA"/>
        </w:rPr>
      </w:pPr>
      <w:r>
        <w:rPr>
          <w:rFonts w:asciiTheme="minorHAnsi" w:eastAsiaTheme="minorHAnsi" w:hAnsiTheme="minorHAnsi" w:cstheme="minorBidi"/>
          <w:b/>
          <w:color w:val="auto"/>
          <w:spacing w:val="0"/>
          <w:kern w:val="0"/>
          <w:sz w:val="22"/>
          <w:szCs w:val="24"/>
          <w:lang w:bidi="ar-SA"/>
        </w:rPr>
        <w:fldChar w:fldCharType="end"/>
      </w:r>
      <w:r w:rsidR="001C416B">
        <w:rPr>
          <w:b/>
          <w:sz w:val="36"/>
        </w:rPr>
        <w:br w:type="page"/>
      </w:r>
      <w:bookmarkStart w:id="1" w:name="_Toc256374937"/>
      <w:r w:rsidR="00DD5938">
        <w:rPr>
          <w:rFonts w:eastAsiaTheme="minorHAnsi"/>
          <w:lang w:bidi="ar-SA"/>
        </w:rPr>
        <w:lastRenderedPageBreak/>
        <w:t>Abstract</w:t>
      </w:r>
      <w:bookmarkEnd w:id="1"/>
    </w:p>
    <w:p w14:paraId="340E3EC2" w14:textId="77777777" w:rsidR="00716899" w:rsidRDefault="00F81E8D" w:rsidP="00D415E5">
      <w:r>
        <w:tab/>
      </w:r>
      <w:r w:rsidR="00DD5938">
        <w:t xml:space="preserve">In this document, we will discuss the game </w:t>
      </w:r>
      <w:r w:rsidR="00DD5938">
        <w:rPr>
          <w:i/>
        </w:rPr>
        <w:t>Trigger Happy</w:t>
      </w:r>
      <w:r w:rsidR="00DD5938">
        <w:t xml:space="preserve">. We discuss at a high level what the concept of our game is and how it works. Additionally we discuss the business case for making </w:t>
      </w:r>
      <w:r w:rsidR="00DD5938">
        <w:rPr>
          <w:i/>
        </w:rPr>
        <w:t>Trigger Happy</w:t>
      </w:r>
      <w:r w:rsidR="00DD5938">
        <w:t xml:space="preserve"> and analyze games, previously released, which are considered our competition, and games that we drew influence from. The high level discussion of our game is followed by a more detailed game design document, laying out what the player will experience while they are playing the game. This game design document will also describe the mechanics behind </w:t>
      </w:r>
      <w:r w:rsidR="00DD5938">
        <w:rPr>
          <w:i/>
        </w:rPr>
        <w:t>Trigger Happy</w:t>
      </w:r>
      <w:r w:rsidR="00DD5938">
        <w:t xml:space="preserve">. Details that are covered include the game world, what that world will look like and how it feels to the player, and to how and what the player interacts with during gameplay. Following the game design document is the art bible. Inside this portion of the document describes everything a player will see while playing the game. </w:t>
      </w:r>
      <w:r w:rsidR="00716899">
        <w:t>It will also describe how the world will look and lay out in the final product. The technical design portion of the document breaks down the individual systems on a design level as well as development level. This portion describes how the game will all be fit together to function. The game production document sets up standards that the development team will follow throughout the development process. These standards help maintain a sense of order that will help streamline the development process. Inside this document is the timeline for how the development will progress over the course of 11 weeks starting from March 8</w:t>
      </w:r>
      <w:r w:rsidR="00716899" w:rsidRPr="00716899">
        <w:rPr>
          <w:vertAlign w:val="superscript"/>
        </w:rPr>
        <w:t>th</w:t>
      </w:r>
      <w:r w:rsidR="00716899">
        <w:t xml:space="preserve"> until roughly May 18</w:t>
      </w:r>
      <w:r w:rsidR="00716899" w:rsidRPr="00716899">
        <w:rPr>
          <w:vertAlign w:val="superscript"/>
        </w:rPr>
        <w:t>th</w:t>
      </w:r>
      <w:r w:rsidR="00716899">
        <w:t xml:space="preserve">. Individual research topics are included after the game production document and detail the proposed interests for each team member that will be included in the final product. </w:t>
      </w:r>
    </w:p>
    <w:p w14:paraId="218A7757" w14:textId="77777777" w:rsidR="008C7CDD" w:rsidRPr="00560E71" w:rsidRDefault="00DD5938" w:rsidP="008C7CDD">
      <w:pPr>
        <w:pStyle w:val="Title"/>
      </w:pPr>
      <w:r>
        <w:br w:type="page"/>
      </w:r>
      <w:bookmarkStart w:id="2" w:name="_Toc256374938"/>
      <w:r w:rsidR="008C7CDD">
        <w:lastRenderedPageBreak/>
        <w:t>Elevator Pitch</w:t>
      </w:r>
      <w:bookmarkEnd w:id="2"/>
    </w:p>
    <w:p w14:paraId="5810F66F" w14:textId="77777777" w:rsidR="00BD066F" w:rsidRDefault="00F81E8D" w:rsidP="00D415E5">
      <w:r>
        <w:tab/>
      </w:r>
      <w:r w:rsidR="00222399">
        <w:t>Imagine yourself in a world where you see a group of clones that look exactly like you. Also imagine that these clones are fighting tooth and nail with contraptions that harness the power of physics itself. You see some clones that are larger sloth-like versions of the other clones. You also see another group of clones up on the ceiling firing rockets down at these sloths. In the far corner you see what appears to be a series of barriers that appear out of nowhere and another clone with a pair of binoculars that fires some sort of projectile right over your shoulder only to hit another clone square in the forehead. You look around and see that you’re in some sort of school environment that is attached to a museum and a warehouse.</w:t>
      </w:r>
    </w:p>
    <w:p w14:paraId="1DCAD226" w14:textId="77777777" w:rsidR="0032025D" w:rsidRDefault="0032025D" w:rsidP="00D415E5"/>
    <w:p w14:paraId="08ECBCC5" w14:textId="77777777" w:rsidR="009C5F35" w:rsidRDefault="00F81E8D" w:rsidP="00D415E5">
      <w:r>
        <w:tab/>
      </w:r>
      <w:r w:rsidR="00BD066F">
        <w:t xml:space="preserve">Welcome to the world of </w:t>
      </w:r>
      <w:r w:rsidR="00BD066F">
        <w:rPr>
          <w:i/>
        </w:rPr>
        <w:t>Trigger Happy</w:t>
      </w:r>
      <w:r w:rsidR="00BD066F">
        <w:t xml:space="preserve">. In this world, players assume the character of clones being exploited in team based matches for the enjoyment of high paying spectators. The clients ordering these engagements can put the teams into a King of the Hill match where the goal is to capture more areas than the opponents, and Assault where one team is attacking and moving a flag across the map through a series of checkpoints while the other team defends. Players have at their disposal a series of weapons that they can take into battle and a combination of contraptions called Modifiers that bring the unpredictable nature of physics into the match. How will you fair? That depends on how well your survival skills are and ability to adapt to any situation that may present itself on the battlefield. </w:t>
      </w:r>
    </w:p>
    <w:p w14:paraId="7D12978C" w14:textId="77777777" w:rsidR="008C7CDD" w:rsidRPr="00560E71" w:rsidRDefault="009C5F35" w:rsidP="008C7CDD">
      <w:pPr>
        <w:pStyle w:val="Title"/>
      </w:pPr>
      <w:r>
        <w:br w:type="page"/>
      </w:r>
      <w:bookmarkStart w:id="3" w:name="_Toc256374939"/>
      <w:r w:rsidR="008C7CDD">
        <w:lastRenderedPageBreak/>
        <w:t>High Concept Document (One-Sheet)</w:t>
      </w:r>
      <w:bookmarkEnd w:id="3"/>
    </w:p>
    <w:p w14:paraId="4D4CC8B9" w14:textId="77777777" w:rsidR="001C416B" w:rsidRDefault="001C416B" w:rsidP="00D415E5">
      <w:pPr>
        <w:pStyle w:val="Subtitle"/>
      </w:pPr>
      <w:r>
        <w:t>"Kill him again...but this time with feeling."</w:t>
      </w:r>
    </w:p>
    <w:p w14:paraId="15BD4C95" w14:textId="77777777" w:rsidR="001E0B71" w:rsidRPr="001E0B71" w:rsidRDefault="001E0B71" w:rsidP="001E0B71"/>
    <w:p w14:paraId="1A2FAEC6" w14:textId="77777777" w:rsidR="001C416B" w:rsidRDefault="001C416B" w:rsidP="00D415E5">
      <w:pPr>
        <w:ind w:left="1440" w:right="1440"/>
      </w:pPr>
      <w:r>
        <w:rPr>
          <w:b/>
        </w:rPr>
        <w:t xml:space="preserve">Short </w:t>
      </w:r>
      <w:r w:rsidR="009C5F35">
        <w:rPr>
          <w:b/>
        </w:rPr>
        <w:t>Description:</w:t>
      </w:r>
      <w:r>
        <w:rPr>
          <w:b/>
        </w:rPr>
        <w:t xml:space="preserve"> </w:t>
      </w:r>
      <w:r>
        <w:t xml:space="preserve"> Fight alongside or against your friends in a multiplayer experience that pits one team against the other in dynamic battles. Use physics and science to your advantage to thwart your enemies and achieve victory.</w:t>
      </w:r>
    </w:p>
    <w:p w14:paraId="32508FB6" w14:textId="77777777" w:rsidR="00B777CA" w:rsidRDefault="00B777CA" w:rsidP="00D415E5">
      <w:pPr>
        <w:ind w:left="1440" w:right="1440"/>
      </w:pPr>
    </w:p>
    <w:p w14:paraId="57A61248" w14:textId="77777777" w:rsidR="004346AE" w:rsidRDefault="001C416B" w:rsidP="00D415E5">
      <w:pPr>
        <w:ind w:left="1440" w:right="1440"/>
        <w:rPr>
          <w:b/>
        </w:rPr>
      </w:pPr>
      <w:r w:rsidRPr="00D25043">
        <w:rPr>
          <w:b/>
        </w:rPr>
        <w:t>Tone Words:</w:t>
      </w:r>
      <w:r>
        <w:rPr>
          <w:b/>
        </w:rPr>
        <w:t> </w:t>
      </w:r>
      <w:r>
        <w:rPr>
          <w:i/>
        </w:rPr>
        <w:t>strategy, action, traps, comical, teamwork</w:t>
      </w:r>
    </w:p>
    <w:p w14:paraId="191833D8" w14:textId="77777777" w:rsidR="008970C5" w:rsidRDefault="004346AE" w:rsidP="0031202C">
      <w:pPr>
        <w:pStyle w:val="Heading1"/>
      </w:pPr>
      <w:bookmarkStart w:id="4" w:name="_Toc256374940"/>
      <w:r>
        <w:t>Game High Concept</w:t>
      </w:r>
      <w:bookmarkEnd w:id="4"/>
    </w:p>
    <w:p w14:paraId="50899738" w14:textId="77777777" w:rsidR="002514C0" w:rsidRDefault="00F33FAA" w:rsidP="00D415E5">
      <w:r w:rsidRPr="008970C5">
        <w:tab/>
      </w:r>
      <w:r w:rsidR="001C416B" w:rsidRPr="008970C5">
        <w:t>Trigger Happy is a 3D first-person shooter (FPS) game that utilizes modifiers to affect enem</w:t>
      </w:r>
      <w:r w:rsidR="00B57D5B" w:rsidRPr="008970C5">
        <w:t>ie</w:t>
      </w:r>
      <w:r w:rsidR="001C416B" w:rsidRPr="008970C5">
        <w:t>s</w:t>
      </w:r>
      <w:r w:rsidR="00B57D5B" w:rsidRPr="008970C5">
        <w:t>’</w:t>
      </w:r>
      <w:r w:rsidR="001C416B" w:rsidRPr="008970C5">
        <w:t xml:space="preserve"> perception of the world around them. The action will take place in a small series of self-contained areas designed to allow plenty of beneficial locations to lay down modifiers in order to both benefit the player and deter opponents. Trigger Happy is team-based, and players will find themselves combining their different abilities together in order to determine the best team makeup. Team sizes can vary depending on player activity at a given time. In addition, players will have the amount of control necessary to find and define their own </w:t>
      </w:r>
      <w:r w:rsidR="00B57D5B" w:rsidRPr="008970C5">
        <w:t>play styles</w:t>
      </w:r>
      <w:r w:rsidR="001C416B" w:rsidRPr="008970C5">
        <w:t xml:space="preserve"> and play with the weapons they feel comfortable with.</w:t>
      </w:r>
    </w:p>
    <w:p w14:paraId="497B308F" w14:textId="77777777" w:rsidR="004346AE" w:rsidRPr="008970C5" w:rsidRDefault="004346AE" w:rsidP="00D415E5"/>
    <w:p w14:paraId="1602C966" w14:textId="77777777" w:rsidR="00BC6C1A" w:rsidRDefault="004346AE" w:rsidP="00D415E5">
      <w:r w:rsidRPr="00C82F1D">
        <w:tab/>
      </w:r>
      <w:r w:rsidR="001C416B" w:rsidRPr="00C82F1D">
        <w:t xml:space="preserve">The player's goal in </w:t>
      </w:r>
      <w:r w:rsidR="001C416B" w:rsidRPr="00C82F1D">
        <w:rPr>
          <w:i/>
        </w:rPr>
        <w:t>Trigger Happy</w:t>
      </w:r>
      <w:r w:rsidR="001C416B" w:rsidRPr="00C82F1D">
        <w:t xml:space="preserve"> is to help his team win a multiplayer match. Objectives will change based upon which style of match the player chooses. If the match is a king of the hill style, the team's goal will be to enter a region and maintain it by killing all enemies who enter for a set </w:t>
      </w:r>
      <w:r w:rsidR="00B57D5B" w:rsidRPr="00C82F1D">
        <w:t>period</w:t>
      </w:r>
      <w:r w:rsidR="001C416B" w:rsidRPr="00C82F1D">
        <w:t>. If the match is an assault style, the assaulting team's goal is to bring a flag to a predefined set of checkpoints and the defending team's goal is to prevent them from bringing the flag to the final checkpoint for a certain amount of time.</w:t>
      </w:r>
    </w:p>
    <w:p w14:paraId="03F513AB" w14:textId="77777777" w:rsidR="00682E50" w:rsidRDefault="00B57D5B" w:rsidP="0031202C">
      <w:pPr>
        <w:pStyle w:val="Heading1"/>
        <w:rPr>
          <w:rStyle w:val="Heading1Char"/>
        </w:rPr>
      </w:pPr>
      <w:bookmarkStart w:id="5" w:name="_Toc256374941"/>
      <w:r w:rsidRPr="00682E50">
        <w:rPr>
          <w:rStyle w:val="Heading1Char"/>
        </w:rPr>
        <w:t>Development Scope</w:t>
      </w:r>
      <w:bookmarkEnd w:id="5"/>
    </w:p>
    <w:p w14:paraId="6C0030C7" w14:textId="77777777" w:rsidR="00AE116C" w:rsidRPr="00C82F1D" w:rsidRDefault="00682E50" w:rsidP="00D415E5">
      <w:r>
        <w:tab/>
      </w:r>
      <w:r w:rsidR="001C416B" w:rsidRPr="00C82F1D">
        <w:t xml:space="preserve">The development scope for </w:t>
      </w:r>
      <w:r w:rsidR="001C416B" w:rsidRPr="00C82F1D">
        <w:rPr>
          <w:i/>
        </w:rPr>
        <w:t>Trigger Happy</w:t>
      </w:r>
      <w:r w:rsidR="001C416B" w:rsidRPr="00C82F1D">
        <w:t xml:space="preserve"> will be fairly detailed. The scope will directly reflect how our milestones will be laid out and it is because of this scope that our development process will be laid out using an iterative approach. With a development team of five </w:t>
      </w:r>
      <w:r w:rsidR="00B57D5B" w:rsidRPr="00C82F1D">
        <w:t>persons</w:t>
      </w:r>
      <w:r w:rsidR="001C416B" w:rsidRPr="00C82F1D">
        <w:t xml:space="preserve"> and about six months of design/development time, the project will focus on the first-person shooter genre as well as the player's use of traps within the game world to alter the enemy's perception of the world around them. These two concepts will need to be combined together fluidly to create a dynamic game experience. The development scope and the timeline of milestones will need to reflect that integration of mechanics. The target platform for development will be Microsoft Windows on a PC rather than a console release.</w:t>
      </w:r>
    </w:p>
    <w:p w14:paraId="5E5C4232" w14:textId="77777777" w:rsidR="002514C0" w:rsidRDefault="002514C0" w:rsidP="00D415E5"/>
    <w:p w14:paraId="14645467" w14:textId="77777777" w:rsidR="00D415E5" w:rsidRDefault="002514C0" w:rsidP="00D415E5">
      <w:r>
        <w:tab/>
      </w:r>
      <w:r w:rsidR="001C416B" w:rsidRPr="00C82F1D">
        <w:t xml:space="preserve">A </w:t>
      </w:r>
      <w:r w:rsidR="00AE116C" w:rsidRPr="00C82F1D">
        <w:t>three-month</w:t>
      </w:r>
      <w:r w:rsidR="001C416B" w:rsidRPr="00C82F1D">
        <w:t xml:space="preserve"> design cycle with a </w:t>
      </w:r>
      <w:r w:rsidR="00AE116C" w:rsidRPr="00C82F1D">
        <w:t>three-month</w:t>
      </w:r>
      <w:r w:rsidR="001C416B" w:rsidRPr="00C82F1D">
        <w:t xml:space="preserve"> development cycle is planned. Engine and core systems will be developed in parallel with the design cycle due to their independence from the game idea.</w:t>
      </w:r>
    </w:p>
    <w:p w14:paraId="6806BDE5" w14:textId="77777777" w:rsidR="00AE116C" w:rsidRDefault="00AE116C" w:rsidP="0031202C">
      <w:pPr>
        <w:pStyle w:val="Heading1"/>
        <w:rPr>
          <w:rStyle w:val="Heading1Char"/>
        </w:rPr>
      </w:pPr>
      <w:bookmarkStart w:id="6" w:name="_Toc256374942"/>
      <w:r w:rsidRPr="00AE116C">
        <w:rPr>
          <w:rStyle w:val="Heading1Char"/>
        </w:rPr>
        <w:lastRenderedPageBreak/>
        <w:t>Business Case</w:t>
      </w:r>
      <w:bookmarkEnd w:id="6"/>
    </w:p>
    <w:p w14:paraId="65AFE929" w14:textId="77777777" w:rsidR="00AE116C" w:rsidRDefault="00F33FAA" w:rsidP="00D415E5">
      <w:r w:rsidRPr="00AE116C">
        <w:rPr>
          <w:i/>
        </w:rPr>
        <w:tab/>
      </w:r>
      <w:r w:rsidR="001C416B" w:rsidRPr="00AE116C">
        <w:rPr>
          <w:i/>
        </w:rPr>
        <w:t>Trigger Happy</w:t>
      </w:r>
      <w:r w:rsidR="001C416B" w:rsidRPr="00AE116C">
        <w:t xml:space="preserve"> is targeted toward a </w:t>
      </w:r>
      <w:r w:rsidR="001C416B" w:rsidRPr="00AE116C">
        <w:rPr>
          <w:shd w:val="solid" w:color="FFFFFF" w:fill="auto"/>
        </w:rPr>
        <w:t xml:space="preserve">casual </w:t>
      </w:r>
      <w:r w:rsidR="001C416B" w:rsidRPr="00AE116C">
        <w:t xml:space="preserve">first person shooter audience, which tends to be made up of males aged 18-34. These players have typically played other first person shooters, and many of them are constantly looking around for a new first person shooter experience. </w:t>
      </w:r>
      <w:r w:rsidR="001C416B" w:rsidRPr="00AE116C">
        <w:rPr>
          <w:i/>
        </w:rPr>
        <w:t>Trigger Happy</w:t>
      </w:r>
      <w:r w:rsidR="001C416B" w:rsidRPr="00AE116C">
        <w:t xml:space="preserve"> will suit their needs by adding unique modifiers, which are remotely triggered game objects a player can throw. The player is given a base set of different modifiers, which they can combine to create varying combinations that suit different play styles.</w:t>
      </w:r>
    </w:p>
    <w:p w14:paraId="2890A41C" w14:textId="77777777" w:rsidR="0032025D" w:rsidRDefault="0032025D" w:rsidP="00D415E5"/>
    <w:p w14:paraId="4FF49452" w14:textId="77777777" w:rsidR="00AE116C" w:rsidRDefault="00F33FAA" w:rsidP="00D415E5">
      <w:r w:rsidRPr="00AE116C">
        <w:tab/>
      </w:r>
      <w:r w:rsidR="001C416B" w:rsidRPr="00AE116C">
        <w:t xml:space="preserve">As the audience is likely familiar with FPSs, they already know what style of gameplay they are getting themselves into with this genre of game. </w:t>
      </w:r>
      <w:r w:rsidR="001C416B" w:rsidRPr="00AE116C">
        <w:rPr>
          <w:i/>
        </w:rPr>
        <w:t>Trigger Happy</w:t>
      </w:r>
      <w:r w:rsidR="001C416B" w:rsidRPr="00AE116C">
        <w:t xml:space="preserve"> particularly appeals to players of games like </w:t>
      </w:r>
      <w:r w:rsidR="001C416B" w:rsidRPr="00AE116C">
        <w:rPr>
          <w:i/>
        </w:rPr>
        <w:t>Counter-Strike,</w:t>
      </w:r>
      <w:r w:rsidR="001C416B" w:rsidRPr="00AE116C">
        <w:t xml:space="preserve"> who are looking for a change of pace, as the teamwork aspect will be similar and comfortable. While we are not looking to match </w:t>
      </w:r>
      <w:r w:rsidR="001C416B" w:rsidRPr="00AE116C">
        <w:rPr>
          <w:i/>
        </w:rPr>
        <w:t>Counter-</w:t>
      </w:r>
      <w:r w:rsidR="009B52C2" w:rsidRPr="00AE116C">
        <w:rPr>
          <w:i/>
        </w:rPr>
        <w:t>Strike</w:t>
      </w:r>
      <w:r w:rsidR="009B52C2" w:rsidRPr="00AE116C">
        <w:t>‘s</w:t>
      </w:r>
      <w:r w:rsidR="001C416B" w:rsidRPr="00AE116C">
        <w:t xml:space="preserve"> sales numbers, it is important to note that the </w:t>
      </w:r>
      <w:r w:rsidR="001C416B" w:rsidRPr="00AE116C">
        <w:rPr>
          <w:i/>
        </w:rPr>
        <w:t>Counterstrike</w:t>
      </w:r>
      <w:r w:rsidR="001C416B" w:rsidRPr="00AE116C">
        <w:t xml:space="preserve"> franchise has sold 9.2 million copies spread across three titles as of December 2008[1]. </w:t>
      </w:r>
    </w:p>
    <w:p w14:paraId="74EAF8EF" w14:textId="77777777" w:rsidR="0032025D" w:rsidRDefault="0032025D" w:rsidP="00D415E5"/>
    <w:p w14:paraId="755CDF48" w14:textId="77777777" w:rsidR="00AE116C" w:rsidRDefault="00F33FAA" w:rsidP="00D415E5">
      <w:r w:rsidRPr="00AE116C">
        <w:tab/>
      </w:r>
      <w:r w:rsidR="001C416B" w:rsidRPr="00AE116C">
        <w:t xml:space="preserve">Games in this genre tend to perform particularly well. However, numbers are often difficult to find, as players of these games tend to purchase on the PC rather than consoles, which are watched much more closely in sales. Games in the genre tend to perform better if they are part of a franchise or series, but original IP and unique ideas certainly can succeed. After all, </w:t>
      </w:r>
      <w:r w:rsidR="001C416B" w:rsidRPr="00AE116C">
        <w:rPr>
          <w:i/>
        </w:rPr>
        <w:t>Doom</w:t>
      </w:r>
      <w:r w:rsidR="001C416B" w:rsidRPr="00AE116C">
        <w:t xml:space="preserve">, a seminal game and the title that launched the series, was an original IP. On the other hand, </w:t>
      </w:r>
      <w:r w:rsidR="001C416B" w:rsidRPr="00AE116C">
        <w:rPr>
          <w:i/>
        </w:rPr>
        <w:t>Wolfenstein 3D</w:t>
      </w:r>
      <w:r w:rsidR="001C416B" w:rsidRPr="00AE116C">
        <w:t xml:space="preserve">, </w:t>
      </w:r>
      <w:r w:rsidR="001C416B" w:rsidRPr="00AE116C">
        <w:rPr>
          <w:i/>
        </w:rPr>
        <w:t>Doom's</w:t>
      </w:r>
      <w:r w:rsidR="001C416B" w:rsidRPr="00AE116C">
        <w:t xml:space="preserve"> predecessor, was a spinoff of another genre but did not perform nearly as well.</w:t>
      </w:r>
    </w:p>
    <w:p w14:paraId="06EED41B" w14:textId="77777777" w:rsidR="0032025D" w:rsidRDefault="0032025D" w:rsidP="00D415E5"/>
    <w:p w14:paraId="134BC888" w14:textId="77777777" w:rsidR="001C416B" w:rsidRPr="00AE116C" w:rsidRDefault="00F33FAA" w:rsidP="00D415E5">
      <w:r w:rsidRPr="00AE116C">
        <w:rPr>
          <w:i/>
        </w:rPr>
        <w:tab/>
      </w:r>
      <w:r w:rsidR="009B52C2" w:rsidRPr="00AE116C">
        <w:rPr>
          <w:i/>
        </w:rPr>
        <w:t>Five graduate students in the Rochester Institute of Technology’s Game Design &amp; Development program will develop Trigger Happy</w:t>
      </w:r>
      <w:r w:rsidR="001C416B" w:rsidRPr="00AE116C">
        <w:t>. Each has his or her own particular specialty, and each of these is uniquely suited toward the game. These specialties include important topics such as engine development, 3D modeling and texturing, audio content development, particle systems, and game world design and development. This will help to team to develop a compelling, rich game that will provide many hours of fun.</w:t>
      </w:r>
    </w:p>
    <w:p w14:paraId="5D58D023" w14:textId="77777777" w:rsidR="001C416B" w:rsidRDefault="001C416B" w:rsidP="0031202C">
      <w:pPr>
        <w:pStyle w:val="Heading1"/>
      </w:pPr>
      <w:bookmarkStart w:id="7" w:name="_Toc256374943"/>
      <w:r>
        <w:t>References</w:t>
      </w:r>
      <w:bookmarkEnd w:id="7"/>
    </w:p>
    <w:p w14:paraId="3335BA8A" w14:textId="77777777" w:rsidR="001C416B" w:rsidRPr="007F44CF" w:rsidRDefault="001C416B" w:rsidP="00D415E5">
      <w:r>
        <w:t>[1]</w:t>
      </w:r>
      <w:r>
        <w:tab/>
        <w:t xml:space="preserve">Earnest Cavalli. “Valve Unveils </w:t>
      </w:r>
      <w:r>
        <w:rPr>
          <w:i/>
        </w:rPr>
        <w:t>Half-Life, Counter-Strike</w:t>
      </w:r>
      <w:r>
        <w:t xml:space="preserve"> Sales Figures”. Internet</w:t>
      </w:r>
    </w:p>
    <w:p w14:paraId="2F420239" w14:textId="77777777" w:rsidR="008970C5" w:rsidRDefault="00A664B2" w:rsidP="00D415E5">
      <w:hyperlink r:id="rId10" w:history="1">
        <w:r w:rsidR="001C416B">
          <w:rPr>
            <w:rStyle w:val="Hyperlink"/>
          </w:rPr>
          <w:t>http://www.wired.com/gamelife/2008/12/valve-unveils-h/</w:t>
        </w:r>
      </w:hyperlink>
      <w:r w:rsidR="001C416B">
        <w:t>, December 3</w:t>
      </w:r>
      <w:r w:rsidR="001C416B" w:rsidRPr="007F44CF">
        <w:rPr>
          <w:vertAlign w:val="superscript"/>
        </w:rPr>
        <w:t>rd</w:t>
      </w:r>
      <w:r w:rsidR="001C416B">
        <w:t>, 2008</w:t>
      </w:r>
    </w:p>
    <w:p w14:paraId="125C0021" w14:textId="77777777" w:rsidR="008C7CDD" w:rsidRDefault="001C416B" w:rsidP="008C7CDD">
      <w:pPr>
        <w:pStyle w:val="Title"/>
      </w:pPr>
      <w:r>
        <w:br w:type="page"/>
      </w:r>
      <w:bookmarkStart w:id="8" w:name="_Toc256374944"/>
      <w:r w:rsidR="008C7CDD">
        <w:lastRenderedPageBreak/>
        <w:t>Game Treatment</w:t>
      </w:r>
      <w:bookmarkEnd w:id="8"/>
      <w:r w:rsidR="008C7CDD">
        <w:t xml:space="preserve"> </w:t>
      </w:r>
    </w:p>
    <w:p w14:paraId="6E7DA709" w14:textId="77777777" w:rsidR="00475A23" w:rsidRDefault="001C416B" w:rsidP="0031202C">
      <w:pPr>
        <w:pStyle w:val="Heading1"/>
        <w:rPr>
          <w:rStyle w:val="Heading1Char"/>
        </w:rPr>
      </w:pPr>
      <w:bookmarkStart w:id="9" w:name="_Toc256374945"/>
      <w:r w:rsidRPr="00062875">
        <w:rPr>
          <w:rStyle w:val="Heading1Char"/>
        </w:rPr>
        <w:t>Overview</w:t>
      </w:r>
      <w:bookmarkEnd w:id="9"/>
    </w:p>
    <w:p w14:paraId="657DF52F" w14:textId="6897F99C" w:rsidR="00475A23" w:rsidRDefault="00475A23" w:rsidP="00D415E5">
      <w:r>
        <w:rPr>
          <w:rStyle w:val="Heading1Char"/>
        </w:rPr>
        <w:tab/>
      </w:r>
      <w:r w:rsidR="001C416B">
        <w:t>What makes the Future Proficient Solider Academy such a unique place to learn</w:t>
      </w:r>
      <w:r w:rsidR="00DC6186">
        <w:t xml:space="preserve">?  </w:t>
      </w:r>
      <w:r w:rsidR="001C416B">
        <w:t>Is it our status as the first and only armed combat and entertainment school</w:t>
      </w:r>
      <w:r w:rsidR="00DC6186">
        <w:t xml:space="preserve">?  </w:t>
      </w:r>
      <w:r w:rsidR="001C416B">
        <w:t xml:space="preserve">Is it our </w:t>
      </w:r>
      <w:r>
        <w:t>groundbreaking</w:t>
      </w:r>
      <w:r w:rsidR="001C416B">
        <w:t xml:space="preserve"> work in the fields of </w:t>
      </w:r>
      <w:r w:rsidR="001C416B" w:rsidRPr="00DC6186">
        <w:rPr>
          <w:i/>
        </w:rPr>
        <w:t>Spawn Camping</w:t>
      </w:r>
      <w:r w:rsidR="001C416B">
        <w:t xml:space="preserve"> and </w:t>
      </w:r>
      <w:r w:rsidR="001C416B" w:rsidRPr="00DC6186">
        <w:rPr>
          <w:i/>
        </w:rPr>
        <w:t xml:space="preserve">Performing </w:t>
      </w:r>
      <w:r w:rsidR="00DC6186" w:rsidRPr="00DC6186">
        <w:rPr>
          <w:i/>
        </w:rPr>
        <w:t>with</w:t>
      </w:r>
      <w:r w:rsidR="001C416B" w:rsidRPr="00DC6186">
        <w:rPr>
          <w:i/>
        </w:rPr>
        <w:t xml:space="preserve"> Extreme Blood Loss</w:t>
      </w:r>
      <w:r w:rsidR="00DC6186">
        <w:t xml:space="preserve">?  </w:t>
      </w:r>
      <w:r w:rsidR="001C416B">
        <w:t>Or is it our close ties to bleeding edge R&amp;D labs and hospitals</w:t>
      </w:r>
      <w:r w:rsidR="00DC6186">
        <w:t xml:space="preserve">?  </w:t>
      </w:r>
      <w:r w:rsidR="001C416B">
        <w:t>Maybe it's our industry-trained faculty with real-world experience in a variety of forms</w:t>
      </w:r>
      <w:r w:rsidR="00DC6186">
        <w:t>,</w:t>
      </w:r>
      <w:r w:rsidR="001C416B">
        <w:t xml:space="preserve"> </w:t>
      </w:r>
      <w:r w:rsidR="00C674B9">
        <w:t>including</w:t>
      </w:r>
      <w:r w:rsidR="001C416B">
        <w:t xml:space="preserve"> real weapon historical reenactment</w:t>
      </w:r>
      <w:r w:rsidR="00C674B9">
        <w:t>,</w:t>
      </w:r>
      <w:r w:rsidR="001C416B">
        <w:t xml:space="preserve"> 1 vs. 1000 blood bowls</w:t>
      </w:r>
      <w:r w:rsidR="00C674B9">
        <w:t>,</w:t>
      </w:r>
      <w:r w:rsidR="001C416B">
        <w:t xml:space="preserve"> and customer-designed combat </w:t>
      </w:r>
      <w:r w:rsidR="00C674B9">
        <w:t>scenarios.</w:t>
      </w:r>
      <w:r w:rsidR="00DC6186">
        <w:t xml:space="preserve">  </w:t>
      </w:r>
      <w:r w:rsidR="001C416B">
        <w:t xml:space="preserve">All of these things make FPSA </w:t>
      </w:r>
      <w:r w:rsidR="00C674B9">
        <w:t>an excellent</w:t>
      </w:r>
      <w:r w:rsidR="001C416B">
        <w:t xml:space="preserve"> university</w:t>
      </w:r>
      <w:r w:rsidR="00C674B9">
        <w:t>;</w:t>
      </w:r>
      <w:r w:rsidR="001C416B">
        <w:t xml:space="preserve"> but what really makes it unique is its </w:t>
      </w:r>
      <w:r w:rsidR="00C674B9">
        <w:t>students</w:t>
      </w:r>
      <w:r w:rsidR="001C416B">
        <w:t xml:space="preserve"> and their dedication to each other spawn after spawn</w:t>
      </w:r>
      <w:r w:rsidR="00C674B9">
        <w:t>.  A</w:t>
      </w:r>
      <w:r w:rsidR="001C416B">
        <w:t>s we say here at the academy</w:t>
      </w:r>
      <w:r w:rsidR="00C674B9">
        <w:t>, “I</w:t>
      </w:r>
      <w:r w:rsidR="001C416B">
        <w:t xml:space="preserve">t takes both 'u' and 'i' to spell </w:t>
      </w:r>
      <w:r w:rsidR="00C674B9">
        <w:t>‘</w:t>
      </w:r>
      <w:r w:rsidR="001C416B">
        <w:t>multi-kill.</w:t>
      </w:r>
      <w:r w:rsidR="00C674B9">
        <w:t>’”</w:t>
      </w:r>
    </w:p>
    <w:p w14:paraId="2C340216" w14:textId="77777777" w:rsidR="002514C0" w:rsidRDefault="002514C0" w:rsidP="00D415E5"/>
    <w:p w14:paraId="6240E30D" w14:textId="4E605E75" w:rsidR="001C416B" w:rsidRDefault="002514C0" w:rsidP="00D415E5">
      <w:r>
        <w:tab/>
      </w:r>
      <w:r w:rsidR="001C416B">
        <w:t>Spots are filling fast for our third freshman class</w:t>
      </w:r>
      <w:r w:rsidR="00C674B9">
        <w:t xml:space="preserve">.  </w:t>
      </w:r>
      <w:r w:rsidR="001C416B">
        <w:t>Apply now and receive a free health pack (clones may apply).</w:t>
      </w:r>
    </w:p>
    <w:p w14:paraId="6E535A7D" w14:textId="77777777" w:rsidR="002514C0" w:rsidRDefault="002514C0" w:rsidP="00D415E5">
      <w:pPr>
        <w:rPr>
          <w:b/>
        </w:rPr>
      </w:pPr>
    </w:p>
    <w:p w14:paraId="0EC3556A" w14:textId="77777777" w:rsidR="00BC6C1A" w:rsidRDefault="001C416B" w:rsidP="00D415E5">
      <w:r>
        <w:rPr>
          <w:b/>
        </w:rPr>
        <w:t>Tone Words: </w:t>
      </w:r>
      <w:r>
        <w:t>strategy, action, traps, comical, teamwork</w:t>
      </w:r>
    </w:p>
    <w:p w14:paraId="76B07B7A" w14:textId="77777777" w:rsidR="00BC6C1A" w:rsidRDefault="001C416B" w:rsidP="0031202C">
      <w:pPr>
        <w:pStyle w:val="Heading1"/>
        <w:rPr>
          <w:rStyle w:val="Heading1Char"/>
        </w:rPr>
      </w:pPr>
      <w:bookmarkStart w:id="10" w:name="_Toc256374946"/>
      <w:r w:rsidRPr="00062875">
        <w:rPr>
          <w:rStyle w:val="Heading1Char"/>
        </w:rPr>
        <w:t>Game Concept</w:t>
      </w:r>
      <w:bookmarkEnd w:id="10"/>
    </w:p>
    <w:p w14:paraId="6B7DEB75" w14:textId="0837F5D7" w:rsidR="002514C0" w:rsidRDefault="00F33FAA" w:rsidP="00D415E5">
      <w:r w:rsidRPr="00BC6C1A">
        <w:rPr>
          <w:sz w:val="24"/>
        </w:rPr>
        <w:tab/>
      </w:r>
      <w:r w:rsidR="001C416B" w:rsidRPr="00BC6C1A">
        <w:t>Trigger Happy is a 3D first-person shooter (FPS) game that utilizes modifiers to affect the enemy's perception of the world around them</w:t>
      </w:r>
      <w:r w:rsidR="00C674B9" w:rsidRPr="00BC6C1A">
        <w:t xml:space="preserve">.  </w:t>
      </w:r>
      <w:r w:rsidR="001C416B" w:rsidRPr="00BC6C1A">
        <w:t>The action will take place in a small series of self-contained areas designed to allow plenty of beneficial locations to lay down modifiers in order to both benefit the player and deter opponents</w:t>
      </w:r>
      <w:r w:rsidR="00C674B9" w:rsidRPr="00BC6C1A">
        <w:t xml:space="preserve">.  </w:t>
      </w:r>
      <w:r w:rsidR="001C416B" w:rsidRPr="00BC6C1A">
        <w:t>Trigger Happy is team-based, and players will find themselves combining their different abilities together in order to determine the best team makeup</w:t>
      </w:r>
      <w:r w:rsidR="00C674B9" w:rsidRPr="00BC6C1A">
        <w:t xml:space="preserve">.  </w:t>
      </w:r>
      <w:r w:rsidR="001C416B" w:rsidRPr="00BC6C1A">
        <w:t>Team sizes can vary depending on player activity at a given time</w:t>
      </w:r>
      <w:r w:rsidR="00C674B9" w:rsidRPr="00BC6C1A">
        <w:t xml:space="preserve">.  In addition, players will have the amount of control necessary to find and define their own play styles and play with the weapons </w:t>
      </w:r>
      <w:r w:rsidR="00C674B9">
        <w:t xml:space="preserve">with which </w:t>
      </w:r>
      <w:r w:rsidR="00C674B9" w:rsidRPr="00BC6C1A">
        <w:t>they feel comfortable.</w:t>
      </w:r>
    </w:p>
    <w:p w14:paraId="58BED62C" w14:textId="77777777" w:rsidR="002514C0" w:rsidRDefault="002514C0" w:rsidP="00D415E5"/>
    <w:p w14:paraId="2C2B3AC4" w14:textId="03E6F49F" w:rsidR="00BC6C1A" w:rsidRDefault="002514C0" w:rsidP="00D415E5">
      <w:r>
        <w:tab/>
      </w:r>
      <w:r w:rsidR="001C416B" w:rsidRPr="00BC6C1A">
        <w:t>Players will be able to roam around maps that are set before a match has begun</w:t>
      </w:r>
      <w:r w:rsidR="00C674B9" w:rsidRPr="00BC6C1A">
        <w:t xml:space="preserve">.  </w:t>
      </w:r>
      <w:r w:rsidR="001C416B" w:rsidRPr="00BC6C1A">
        <w:t>A player will be able to pick a combination of weapons from a larger pool to use during gameplay, and they will use these weapons in order to attempt to defeat their opponents</w:t>
      </w:r>
      <w:r w:rsidR="00C674B9" w:rsidRPr="00BC6C1A">
        <w:t>.  Players will have a certain amount of health, which will allow them</w:t>
      </w:r>
      <w:r w:rsidR="001C416B" w:rsidRPr="00BC6C1A">
        <w:t xml:space="preserve"> to survive one or more shots from weapons</w:t>
      </w:r>
      <w:r w:rsidR="00C674B9" w:rsidRPr="00BC6C1A">
        <w:t xml:space="preserve">.  </w:t>
      </w:r>
      <w:r w:rsidR="001C416B" w:rsidRPr="00BC6C1A">
        <w:t xml:space="preserve">Each weapon will have its own advantages and disadvantages (rate of fire, clip size, </w:t>
      </w:r>
      <w:r w:rsidR="00B568B7" w:rsidRPr="00BC6C1A">
        <w:t>etc.</w:t>
      </w:r>
      <w:r w:rsidR="001C416B" w:rsidRPr="00BC6C1A">
        <w:t>)</w:t>
      </w:r>
      <w:r w:rsidR="00C674B9" w:rsidRPr="00BC6C1A">
        <w:t xml:space="preserve">.  </w:t>
      </w:r>
      <w:r w:rsidR="001C416B" w:rsidRPr="00BC6C1A">
        <w:t>Upon defeating an opponent, the opponent will spawn again in a new location on the map</w:t>
      </w:r>
      <w:r w:rsidR="00C674B9" w:rsidRPr="00BC6C1A">
        <w:t xml:space="preserve">.  </w:t>
      </w:r>
      <w:r w:rsidR="001C416B" w:rsidRPr="00BC6C1A">
        <w:t>Trigger Happy will incorporate two game modes that focus on team play and strategy</w:t>
      </w:r>
      <w:r w:rsidR="00C674B9" w:rsidRPr="00BC6C1A">
        <w:t xml:space="preserve">.  </w:t>
      </w:r>
      <w:r w:rsidR="001C416B" w:rsidRPr="00BC6C1A">
        <w:t>These two game modes are King of the Hill and Assault</w:t>
      </w:r>
      <w:r w:rsidR="00C674B9" w:rsidRPr="00BC6C1A">
        <w:t xml:space="preserve">.  </w:t>
      </w:r>
      <w:r w:rsidR="001C416B" w:rsidRPr="00BC6C1A">
        <w:t>Both modes have different win conditions assigned to them</w:t>
      </w:r>
      <w:r w:rsidR="00C674B9" w:rsidRPr="00BC6C1A">
        <w:t xml:space="preserve">.  </w:t>
      </w:r>
      <w:r w:rsidR="001C416B" w:rsidRPr="00BC6C1A">
        <w:t>Once a team has met the win conditions of the round, players will be given the option to begin a new match.</w:t>
      </w:r>
    </w:p>
    <w:p w14:paraId="117A3072" w14:textId="77777777" w:rsidR="002514C0" w:rsidRDefault="002514C0" w:rsidP="00D415E5"/>
    <w:p w14:paraId="17A14495" w14:textId="7EEABD18" w:rsidR="00BC6C1A" w:rsidRDefault="002514C0" w:rsidP="00D415E5">
      <w:r>
        <w:tab/>
      </w:r>
      <w:r w:rsidR="001C416B">
        <w:t>Modifiers will also play a very important role in the player-on-player conflict</w:t>
      </w:r>
      <w:r w:rsidR="00C674B9">
        <w:t xml:space="preserve">.  </w:t>
      </w:r>
      <w:r w:rsidR="001C416B">
        <w:t>Players will have access to all modifier types right from the get-go which the option of augmenting them at various points before and during a match</w:t>
      </w:r>
      <w:r w:rsidR="00C674B9">
        <w:t xml:space="preserve">.  </w:t>
      </w:r>
      <w:r w:rsidR="001C416B">
        <w:t>When a modifier is activated in a given area, rules for an area within a certain distance change for a given time period</w:t>
      </w:r>
      <w:r w:rsidR="00C674B9">
        <w:t xml:space="preserve">.  </w:t>
      </w:r>
      <w:r w:rsidR="001C416B">
        <w:t xml:space="preserve">For example, placing an anti-gravity modifier will invert gravity for </w:t>
      </w:r>
      <w:r w:rsidR="001C416B">
        <w:rPr>
          <w:i/>
        </w:rPr>
        <w:t>all players</w:t>
      </w:r>
      <w:r w:rsidR="001C416B">
        <w:t> that enter its bounds</w:t>
      </w:r>
      <w:r w:rsidR="00C674B9">
        <w:t xml:space="preserve">.  </w:t>
      </w:r>
      <w:r w:rsidR="001C416B">
        <w:t>Modifiers are not meant to punish players that enter them, only to change the nature of fighting in a way that can be exploited by the prepared</w:t>
      </w:r>
      <w:r w:rsidR="00C674B9">
        <w:t xml:space="preserve">.  </w:t>
      </w:r>
      <w:r w:rsidR="001C416B">
        <w:t xml:space="preserve">An anti-gravity </w:t>
      </w:r>
      <w:r w:rsidR="001C416B">
        <w:lastRenderedPageBreak/>
        <w:t>modifier could function as an escape or a kill preventing distraction depending on how prepared a player is to use it</w:t>
      </w:r>
      <w:r w:rsidR="00C674B9">
        <w:t xml:space="preserve">.  </w:t>
      </w:r>
      <w:r w:rsidR="001C416B">
        <w:t>Modifiers fit into many different categories including, but not limited to, physical (anti-grav, slowing</w:t>
      </w:r>
      <w:r w:rsidR="00C674B9">
        <w:t>) and</w:t>
      </w:r>
      <w:r w:rsidR="001C416B">
        <w:t xml:space="preserve"> perceptual (barrier, decoy)</w:t>
      </w:r>
      <w:r w:rsidR="00C674B9">
        <w:t xml:space="preserve">.  </w:t>
      </w:r>
      <w:r w:rsidR="001C416B">
        <w:t>Modifiers can also be a part of the environment as global triggers</w:t>
      </w:r>
      <w:r w:rsidR="00C674B9">
        <w:t xml:space="preserve">.  </w:t>
      </w:r>
      <w:r w:rsidR="001C416B">
        <w:t>These modifiers remain in the level at all times and do not disappear.</w:t>
      </w:r>
    </w:p>
    <w:p w14:paraId="20D0C054" w14:textId="77777777" w:rsidR="002514C0" w:rsidRDefault="002514C0" w:rsidP="00D415E5"/>
    <w:p w14:paraId="036F12D6" w14:textId="705CA6E1" w:rsidR="00B568B7" w:rsidRDefault="002514C0" w:rsidP="00D415E5">
      <w:r>
        <w:tab/>
      </w:r>
      <w:r w:rsidR="001C416B">
        <w:t>Particular locations will be designed into the levels to maximize the potential of certain modifiers, but players will not be limited to setting modifiers in these locations</w:t>
      </w:r>
      <w:r w:rsidR="00C674B9">
        <w:t xml:space="preserve">.  </w:t>
      </w:r>
      <w:r w:rsidR="001C416B">
        <w:t xml:space="preserve">The uniqueness of </w:t>
      </w:r>
      <w:r w:rsidR="001C416B">
        <w:rPr>
          <w:i/>
        </w:rPr>
        <w:t>Trigger Happy</w:t>
      </w:r>
      <w:r w:rsidR="001C416B">
        <w:t> gameplay comes from the fact that players can change the rules on the fly in local and strategic ways</w:t>
      </w:r>
      <w:r w:rsidR="00C674B9">
        <w:t xml:space="preserve">.  </w:t>
      </w:r>
      <w:r w:rsidR="001C416B">
        <w:t xml:space="preserve">While a typical FPS only offers one </w:t>
      </w:r>
      <w:r w:rsidR="00B568B7">
        <w:t>rule set</w:t>
      </w:r>
      <w:r w:rsidR="001C416B">
        <w:t xml:space="preserve"> and map over the duration of a fight, our gameplay supports dynamic shifts which means that gameplay is more frantic and player moldable producing a wider range of unique battle experiences. </w:t>
      </w:r>
    </w:p>
    <w:p w14:paraId="573257AF" w14:textId="77777777" w:rsidR="00B568B7" w:rsidRPr="002514C0" w:rsidRDefault="00B568B7" w:rsidP="00D415E5">
      <w:r w:rsidRPr="002514C0">
        <w:t>Critical Path</w:t>
      </w:r>
    </w:p>
    <w:p w14:paraId="415ABA67" w14:textId="77777777" w:rsidR="002514C0" w:rsidRDefault="002514C0" w:rsidP="00D415E5"/>
    <w:p w14:paraId="50ADD57D" w14:textId="029D04E6" w:rsidR="00B568B7" w:rsidRDefault="002514C0" w:rsidP="00D415E5">
      <w:r>
        <w:tab/>
      </w:r>
      <w:r w:rsidR="001C416B" w:rsidRPr="00B568B7">
        <w:t>The flow of the game mainly takes place in a multiplayer arena</w:t>
      </w:r>
      <w:r w:rsidR="00C674B9" w:rsidRPr="00B568B7">
        <w:t xml:space="preserve">.  </w:t>
      </w:r>
      <w:r w:rsidR="001C416B" w:rsidRPr="00B568B7">
        <w:t>Once players boot up the game, they are immediately given the option to go to a game lobby</w:t>
      </w:r>
      <w:r w:rsidR="00C674B9" w:rsidRPr="00B568B7">
        <w:t xml:space="preserve">.  </w:t>
      </w:r>
      <w:r w:rsidR="001C416B" w:rsidRPr="00B568B7">
        <w:t>In the game lobby, a player can either create a new game or join a game in progress</w:t>
      </w:r>
      <w:r w:rsidR="00C674B9" w:rsidRPr="00B568B7">
        <w:t xml:space="preserve">.  </w:t>
      </w:r>
      <w:r w:rsidR="001C416B" w:rsidRPr="00B568B7">
        <w:t>Once in the game, a player is immediately asked to choose a set of weapons and modifiers and is then put on a team and spawns</w:t>
      </w:r>
      <w:r w:rsidR="00C674B9" w:rsidRPr="00B568B7">
        <w:t xml:space="preserve">.  </w:t>
      </w:r>
      <w:r w:rsidR="001C416B" w:rsidRPr="00B568B7">
        <w:t xml:space="preserve">At this point, the player's goal depends on the game type: either the player must attempt to help his team keep control over a set of points for a set </w:t>
      </w:r>
      <w:r w:rsidR="00B568B7" w:rsidRPr="00B568B7">
        <w:t>period</w:t>
      </w:r>
      <w:r w:rsidR="001C416B" w:rsidRPr="00B568B7">
        <w:t xml:space="preserve"> or the player must attack/defend a number of significant points in the map for a specified amount of time</w:t>
      </w:r>
      <w:r w:rsidR="00C674B9" w:rsidRPr="00B568B7">
        <w:t xml:space="preserve">.  </w:t>
      </w:r>
      <w:r w:rsidR="001C416B" w:rsidRPr="00B568B7">
        <w:t xml:space="preserve">If the player's health reaches </w:t>
      </w:r>
      <w:r w:rsidR="00B568B7" w:rsidRPr="00B568B7">
        <w:t>zero</w:t>
      </w:r>
      <w:r w:rsidR="001C416B" w:rsidRPr="00B568B7">
        <w:t>, he will respawn again shortly</w:t>
      </w:r>
      <w:r w:rsidR="00C674B9" w:rsidRPr="00B568B7">
        <w:t xml:space="preserve">.  </w:t>
      </w:r>
      <w:r w:rsidR="001C416B" w:rsidRPr="00B568B7">
        <w:t>The player will have the option during this time to reselect weapons and modifiers, but is not required to.</w:t>
      </w:r>
    </w:p>
    <w:p w14:paraId="37E3EE9B" w14:textId="77777777" w:rsidR="002514C0" w:rsidRDefault="002514C0" w:rsidP="00D415E5"/>
    <w:p w14:paraId="3E45941D" w14:textId="3D40A4B4" w:rsidR="00B568B7" w:rsidRDefault="002514C0" w:rsidP="00D415E5">
      <w:r>
        <w:tab/>
      </w:r>
      <w:r w:rsidR="001C416B" w:rsidRPr="00B568B7">
        <w:t>There are two end states to the game for a player: either one team must meet a victory condition, which will end the game, or the player must disconnect from the game</w:t>
      </w:r>
      <w:r w:rsidR="00C674B9" w:rsidRPr="00B568B7">
        <w:t xml:space="preserve">.  </w:t>
      </w:r>
      <w:r w:rsidR="001C416B" w:rsidRPr="00B568B7">
        <w:t>This disconnect, of course, may be player-chosen or may be outside his realm of control</w:t>
      </w:r>
      <w:r w:rsidR="00C674B9" w:rsidRPr="00B568B7">
        <w:t xml:space="preserve">.  </w:t>
      </w:r>
      <w:r w:rsidR="001C416B" w:rsidRPr="00B568B7">
        <w:t>Either situation will bring the player back to the lobby, where he can create a new game, join another game in progress, or exit to the main menu.</w:t>
      </w:r>
    </w:p>
    <w:p w14:paraId="0E4FF448" w14:textId="77777777" w:rsidR="002514C0" w:rsidRDefault="001C416B" w:rsidP="0031202C">
      <w:pPr>
        <w:pStyle w:val="Heading1"/>
        <w:rPr>
          <w:rStyle w:val="Heading1Char"/>
        </w:rPr>
      </w:pPr>
      <w:bookmarkStart w:id="11" w:name="_Toc256374947"/>
      <w:r w:rsidRPr="002514C0">
        <w:rPr>
          <w:rStyle w:val="Heading1Char"/>
        </w:rPr>
        <w:t>Story/Background</w:t>
      </w:r>
      <w:bookmarkEnd w:id="11"/>
    </w:p>
    <w:p w14:paraId="2C5B162B" w14:textId="40FB9C09" w:rsidR="00B568B7" w:rsidRDefault="00F33FAA" w:rsidP="002514C0">
      <w:r>
        <w:tab/>
      </w:r>
      <w:r w:rsidR="001C416B" w:rsidRPr="00B568B7">
        <w:t>Trigger Happy takes place in a future based upon our world</w:t>
      </w:r>
      <w:r w:rsidR="00C674B9" w:rsidRPr="00B568B7">
        <w:t xml:space="preserve">.  </w:t>
      </w:r>
      <w:r w:rsidR="001C416B" w:rsidRPr="00B568B7">
        <w:t>In this future, reenactments (or "re-nacts") and personalized battles have become a popular form of entertainment as well as a lofty career goal</w:t>
      </w:r>
      <w:r w:rsidR="00C674B9" w:rsidRPr="00B568B7">
        <w:t xml:space="preserve">.  </w:t>
      </w:r>
      <w:r w:rsidR="001C416B" w:rsidRPr="00B568B7">
        <w:t>This has all become possible through the advent and spread of cloning, allowing people to fight, die, and live to fight another day</w:t>
      </w:r>
      <w:r w:rsidR="00C674B9" w:rsidRPr="00B568B7">
        <w:t xml:space="preserve">.  </w:t>
      </w:r>
      <w:r w:rsidR="001C416B" w:rsidRPr="00B568B7">
        <w:t>Leagues have begun to spring up to support this sport, and investors and sponsors constantly pay for biggest consumable required: clones</w:t>
      </w:r>
      <w:r w:rsidR="00C674B9" w:rsidRPr="00B568B7">
        <w:t xml:space="preserve">.  </w:t>
      </w:r>
      <w:r w:rsidR="001C416B" w:rsidRPr="00B568B7">
        <w:t>In response, many organizations have been founded</w:t>
      </w:r>
      <w:r w:rsidR="00C674B9" w:rsidRPr="00B568B7">
        <w:t xml:space="preserve">.  </w:t>
      </w:r>
      <w:r w:rsidR="001C416B" w:rsidRPr="00B568B7">
        <w:t>Some support these battles, while others fight to reduce clone waste</w:t>
      </w:r>
      <w:r w:rsidR="00C674B9" w:rsidRPr="00B568B7">
        <w:t xml:space="preserve">.  </w:t>
      </w:r>
      <w:r w:rsidR="001C416B" w:rsidRPr="00B568B7">
        <w:t>One of the most significant of these is the Future Proficient Soldier's Academy, where students learn about combat and weaponry</w:t>
      </w:r>
      <w:r w:rsidR="00C674B9" w:rsidRPr="00B568B7">
        <w:t xml:space="preserve">.  </w:t>
      </w:r>
      <w:r w:rsidR="001C416B" w:rsidRPr="00B568B7">
        <w:t>These students hope this educate will help them get their "big break".</w:t>
      </w:r>
    </w:p>
    <w:p w14:paraId="3D6E4950" w14:textId="77777777" w:rsidR="002514C0" w:rsidRDefault="002514C0" w:rsidP="002514C0"/>
    <w:p w14:paraId="4AFF45CC" w14:textId="67CE4B25" w:rsidR="00B568B7" w:rsidRDefault="001C416B" w:rsidP="002514C0">
      <w:pPr>
        <w:rPr>
          <w:b/>
        </w:rPr>
      </w:pPr>
      <w:r w:rsidRPr="00B568B7">
        <w:t>In Trigger Happy, players take control of one of the students of the Future Proficient Soldier's Academy</w:t>
      </w:r>
      <w:r w:rsidR="00C674B9" w:rsidRPr="00B568B7">
        <w:t xml:space="preserve">.  </w:t>
      </w:r>
      <w:r w:rsidRPr="00B568B7">
        <w:t>These students are then dropped into battle with one another and forced to fight in teams for the entertainment of others.</w:t>
      </w:r>
    </w:p>
    <w:p w14:paraId="3E2584BE" w14:textId="77777777" w:rsidR="00B568B7" w:rsidRDefault="001C416B" w:rsidP="0031202C">
      <w:pPr>
        <w:pStyle w:val="Heading1"/>
        <w:rPr>
          <w:rStyle w:val="Heading1Char"/>
        </w:rPr>
      </w:pPr>
      <w:bookmarkStart w:id="12" w:name="_Toc256374948"/>
      <w:r w:rsidRPr="00062875">
        <w:rPr>
          <w:rStyle w:val="Heading1Char"/>
        </w:rPr>
        <w:t>Features and Controls</w:t>
      </w:r>
      <w:bookmarkEnd w:id="12"/>
    </w:p>
    <w:p w14:paraId="40623A80" w14:textId="3359EA47" w:rsidR="002514C0" w:rsidRDefault="00B568B7" w:rsidP="002514C0">
      <w:r>
        <w:rPr>
          <w:rStyle w:val="Heading1Char"/>
        </w:rPr>
        <w:tab/>
      </w:r>
      <w:r w:rsidR="001C416B">
        <w:t xml:space="preserve">The unique selling points of </w:t>
      </w:r>
      <w:r w:rsidR="001C416B">
        <w:rPr>
          <w:i/>
        </w:rPr>
        <w:t>Trigger Happy</w:t>
      </w:r>
      <w:r w:rsidR="001C416B">
        <w:t xml:space="preserve"> lie within the dual combination of allowing the player to choose their weapons to suit their personal </w:t>
      </w:r>
      <w:r w:rsidR="00C674B9">
        <w:t>play style</w:t>
      </w:r>
      <w:r w:rsidR="001C416B">
        <w:t xml:space="preserve"> and </w:t>
      </w:r>
      <w:r w:rsidR="00C674B9">
        <w:t>using</w:t>
      </w:r>
      <w:r w:rsidR="001C416B">
        <w:t xml:space="preserve"> modifiers that can be placed on the </w:t>
      </w:r>
      <w:r w:rsidR="001C416B">
        <w:lastRenderedPageBreak/>
        <w:t>ground or fired at another player</w:t>
      </w:r>
      <w:r w:rsidR="00C674B9">
        <w:t xml:space="preserve">.  </w:t>
      </w:r>
      <w:r w:rsidR="001C416B">
        <w:t>Players will have the ability to spend a given amount of "points" on weapons and a separate amount of "points" on modifiers</w:t>
      </w:r>
      <w:r w:rsidR="00C674B9">
        <w:t xml:space="preserve">.  </w:t>
      </w:r>
      <w:r w:rsidR="001C416B">
        <w:t>Each weapon and modifier will have its own cost based upon its abilities and qualities</w:t>
      </w:r>
      <w:r w:rsidR="00C674B9">
        <w:t xml:space="preserve">.  </w:t>
      </w:r>
      <w:r w:rsidR="001C416B">
        <w:t xml:space="preserve">This will allow players to strategize effectively as teams while allowing players to enjoy the game in a </w:t>
      </w:r>
      <w:r w:rsidR="00C674B9">
        <w:t>play style</w:t>
      </w:r>
      <w:r w:rsidR="001C416B">
        <w:t xml:space="preserve"> they are comfortable with and adept at.</w:t>
      </w:r>
    </w:p>
    <w:p w14:paraId="136B134C" w14:textId="77777777" w:rsidR="00B568B7" w:rsidRDefault="001C416B" w:rsidP="0031202C">
      <w:pPr>
        <w:pStyle w:val="Heading1"/>
        <w:rPr>
          <w:b/>
        </w:rPr>
      </w:pPr>
      <w:bookmarkStart w:id="13" w:name="_Toc256374949"/>
      <w:r w:rsidRPr="002514C0">
        <w:rPr>
          <w:rStyle w:val="Heading1Char"/>
        </w:rPr>
        <w:t>Development Scope</w:t>
      </w:r>
      <w:bookmarkEnd w:id="13"/>
      <w:r>
        <w:rPr>
          <w:b/>
        </w:rPr>
        <w:t xml:space="preserve"> </w:t>
      </w:r>
    </w:p>
    <w:p w14:paraId="0DD01970" w14:textId="021DEFAC" w:rsidR="001C416B" w:rsidRDefault="00B568B7" w:rsidP="00D415E5">
      <w:r>
        <w:tab/>
      </w:r>
      <w:r w:rsidR="001C416B">
        <w:t xml:space="preserve">Since all of us have had experience in development, the number of programmers seem inclusive to all members.  However, each member has differing degrees of expertise in programming and the C++ language constructs.  With the number of </w:t>
      </w:r>
      <w:r w:rsidR="00C674B9">
        <w:t>people,</w:t>
      </w:r>
      <w:r w:rsidR="001C416B">
        <w:t xml:space="preserve"> the ability for those with development deficiencies can be easily filled in with other members with higher abilities. </w:t>
      </w:r>
    </w:p>
    <w:p w14:paraId="036C9477" w14:textId="77777777" w:rsidR="002514C0" w:rsidRDefault="002514C0" w:rsidP="00D415E5"/>
    <w:p w14:paraId="7788443C" w14:textId="08126C79" w:rsidR="001C416B" w:rsidRDefault="001C416B" w:rsidP="00D415E5">
      <w:r>
        <w:t>Design is handled by a talented designer: Chip is known for his thorough implementations of stories and game worlds</w:t>
      </w:r>
      <w:r w:rsidR="00C674B9">
        <w:t xml:space="preserve">.  </w:t>
      </w:r>
      <w:r>
        <w:t>In addition, Nick will be another primary contact point regarding the design</w:t>
      </w:r>
      <w:r w:rsidR="00C674B9">
        <w:t xml:space="preserve">.  </w:t>
      </w:r>
      <w:r>
        <w:t xml:space="preserve">By having two members, we create a game with better group unity without having the design being run by a single member.  </w:t>
      </w:r>
      <w:r w:rsidR="00C674B9">
        <w:t>In addition,</w:t>
      </w:r>
      <w:r>
        <w:t xml:space="preserve"> the inclusion of two members allows designers to be available for questions at most times when members are working in the lab.  Other constructs (email, wiki, etc.) will be managed to help facilitate these collaborative behaviors as well. </w:t>
      </w:r>
    </w:p>
    <w:p w14:paraId="41AEBC0A" w14:textId="77777777" w:rsidR="002514C0" w:rsidRDefault="002514C0" w:rsidP="00D415E5"/>
    <w:p w14:paraId="6770AA6A" w14:textId="6414F728" w:rsidR="001C416B" w:rsidRDefault="002514C0" w:rsidP="00D415E5">
      <w:r>
        <w:tab/>
      </w:r>
      <w:r w:rsidR="001C416B">
        <w:t xml:space="preserve">Because an original engine will be developed for this game, as with most/all games, the introduction of two members to manage and adjust the engine is quite valuable.  </w:t>
      </w:r>
      <w:r w:rsidR="00C674B9">
        <w:t>Again,</w:t>
      </w:r>
      <w:r w:rsidR="001C416B">
        <w:t xml:space="preserve"> much like the designers, having two engine designers’ means that work can be divided and the loss of one member </w:t>
      </w:r>
      <w:r w:rsidR="00C674B9">
        <w:t>does not</w:t>
      </w:r>
      <w:r w:rsidR="001C416B">
        <w:t xml:space="preserve"> put the group into instantaneous death spirals.  The job of these developers is to build and maintain an engine to fit the needs of the game play programmers.  Both developers have a single existing engine that will be utilized in the development of the game. </w:t>
      </w:r>
    </w:p>
    <w:p w14:paraId="68469C17" w14:textId="77777777" w:rsidR="002514C0" w:rsidRDefault="002514C0" w:rsidP="00D415E5"/>
    <w:p w14:paraId="77DF1AA9" w14:textId="50B7CD54" w:rsidR="001C416B" w:rsidRDefault="002514C0" w:rsidP="00D415E5">
      <w:r>
        <w:tab/>
      </w:r>
      <w:r w:rsidR="001C416B">
        <w:t xml:space="preserve">In the area of game </w:t>
      </w:r>
      <w:r w:rsidR="00C674B9">
        <w:t>assets,</w:t>
      </w:r>
      <w:r w:rsidR="001C416B">
        <w:t xml:space="preserve"> we have three members with skills in the artistic avenue.  Nick, Sela, and Eric have media backgrounds and are valuable in the development of game models, sound assets, and art assets.  Without such </w:t>
      </w:r>
      <w:r w:rsidR="00C674B9">
        <w:t>individuals,</w:t>
      </w:r>
      <w:r w:rsidR="001C416B">
        <w:t xml:space="preserve"> the game would have very little visual or audio presence.  The inclusion of these team members allows us to limit the need for outside sources that might become unreliable or costly. </w:t>
      </w:r>
    </w:p>
    <w:p w14:paraId="450EAC59" w14:textId="77777777" w:rsidR="002514C0" w:rsidRDefault="002514C0" w:rsidP="00D415E5"/>
    <w:p w14:paraId="5EF69BD6" w14:textId="77777777" w:rsidR="00B121A1" w:rsidRDefault="002514C0" w:rsidP="00D415E5">
      <w:r>
        <w:tab/>
      </w:r>
      <w:r w:rsidR="001C416B">
        <w:t xml:space="preserve">Finally, since we have worked on projects with DirectX 10 and the use of such a core will be utilized in this project, the introduction of shader programmers helps to stream line the display process and allow basic drawing effects as well as complicated object and post-processing </w:t>
      </w:r>
      <w:r>
        <w:t>e</w:t>
      </w:r>
      <w:r w:rsidR="001C416B">
        <w:t xml:space="preserve">ffects to be developed. </w:t>
      </w:r>
    </w:p>
    <w:p w14:paraId="35C541DA" w14:textId="77777777" w:rsidR="00B121A1" w:rsidRDefault="001C416B" w:rsidP="0031202C">
      <w:pPr>
        <w:pStyle w:val="Heading1"/>
        <w:rPr>
          <w:rStyle w:val="Heading1Char"/>
        </w:rPr>
      </w:pPr>
      <w:bookmarkStart w:id="14" w:name="_Toc256374950"/>
      <w:r w:rsidRPr="002514C0">
        <w:rPr>
          <w:rStyle w:val="Heading1Char"/>
        </w:rPr>
        <w:t>Technology Features</w:t>
      </w:r>
      <w:bookmarkEnd w:id="14"/>
    </w:p>
    <w:p w14:paraId="6B7C0B41" w14:textId="071DC645" w:rsidR="001C416B" w:rsidRPr="00D415E5" w:rsidRDefault="00B121A1" w:rsidP="00D415E5">
      <w:pPr>
        <w:rPr>
          <w:b/>
        </w:rPr>
      </w:pPr>
      <w:r>
        <w:rPr>
          <w:rStyle w:val="apple-style-span"/>
          <w:rFonts w:cs="Arial"/>
        </w:rPr>
        <w:tab/>
      </w:r>
      <w:r w:rsidR="001C416B" w:rsidRPr="00D415E5">
        <w:rPr>
          <w:rStyle w:val="apple-style-span"/>
          <w:rFonts w:cs="Arial"/>
        </w:rPr>
        <w:t>There are a number of interesting technologies at play in the background of Trigger Happy</w:t>
      </w:r>
      <w:r w:rsidR="00C674B9" w:rsidRPr="00D415E5">
        <w:rPr>
          <w:rStyle w:val="apple-style-span"/>
          <w:rFonts w:cs="Arial"/>
        </w:rPr>
        <w:t xml:space="preserve">.  </w:t>
      </w:r>
      <w:r w:rsidR="001C416B" w:rsidRPr="00D415E5">
        <w:rPr>
          <w:rStyle w:val="apple-style-span"/>
          <w:rFonts w:cs="Arial"/>
        </w:rPr>
        <w:t>The core of the game utilizes a custom multithreaded game engine, giving the underlying architecture the flexibility it needs to run quickly and effectively</w:t>
      </w:r>
      <w:r w:rsidR="00C674B9" w:rsidRPr="00D415E5">
        <w:rPr>
          <w:rStyle w:val="apple-style-span"/>
          <w:rFonts w:cs="Arial"/>
        </w:rPr>
        <w:t xml:space="preserve">.  </w:t>
      </w:r>
      <w:r w:rsidR="001C416B" w:rsidRPr="00D415E5">
        <w:rPr>
          <w:rStyle w:val="apple-style-span"/>
          <w:rFonts w:cs="Arial"/>
        </w:rPr>
        <w:t>The background music of the game will be generated on the fly in order to help nudge the player's emotion and give them information about what is going on in the battlefield</w:t>
      </w:r>
      <w:r w:rsidR="00C674B9" w:rsidRPr="00D415E5">
        <w:rPr>
          <w:rStyle w:val="apple-style-span"/>
          <w:rFonts w:cs="Arial"/>
        </w:rPr>
        <w:t xml:space="preserve">.  </w:t>
      </w:r>
      <w:r w:rsidR="001C416B" w:rsidRPr="00D415E5">
        <w:rPr>
          <w:rStyle w:val="apple-style-span"/>
          <w:rFonts w:cs="Arial"/>
        </w:rPr>
        <w:t>Models will be brought into the game engine with metadata already attached, simplifying the content pipeline and keeping data with its model</w:t>
      </w:r>
      <w:r w:rsidR="00C674B9" w:rsidRPr="00D415E5">
        <w:rPr>
          <w:rStyle w:val="apple-style-span"/>
          <w:rFonts w:cs="Arial"/>
        </w:rPr>
        <w:t xml:space="preserve">.  </w:t>
      </w:r>
      <w:r w:rsidR="001C416B" w:rsidRPr="00D415E5">
        <w:rPr>
          <w:rStyle w:val="apple-style-span"/>
          <w:rFonts w:cs="Arial"/>
        </w:rPr>
        <w:t xml:space="preserve">Finally, a unique </w:t>
      </w:r>
      <w:r w:rsidR="00C674B9" w:rsidRPr="00D415E5">
        <w:rPr>
          <w:rStyle w:val="apple-style-span"/>
          <w:rFonts w:cs="Arial"/>
        </w:rPr>
        <w:t>achievement system</w:t>
      </w:r>
      <w:r w:rsidR="001C416B" w:rsidRPr="00D415E5">
        <w:rPr>
          <w:rStyle w:val="apple-style-span"/>
          <w:rFonts w:cs="Arial"/>
        </w:rPr>
        <w:t xml:space="preserve"> will be put in place to keep players engaged and give them goals that persist across play sessions.</w:t>
      </w:r>
    </w:p>
    <w:p w14:paraId="10C8AC42" w14:textId="77777777" w:rsidR="001E0B71" w:rsidRDefault="001C416B" w:rsidP="0031202C">
      <w:pPr>
        <w:pStyle w:val="Heading1"/>
        <w:rPr>
          <w:rStyle w:val="Heading1Char"/>
        </w:rPr>
      </w:pPr>
      <w:bookmarkStart w:id="15" w:name="_Toc256374951"/>
      <w:r w:rsidRPr="00062875">
        <w:rPr>
          <w:rStyle w:val="Heading1Char"/>
        </w:rPr>
        <w:lastRenderedPageBreak/>
        <w:t>Potential Technology Roadblocks</w:t>
      </w:r>
      <w:bookmarkEnd w:id="15"/>
    </w:p>
    <w:p w14:paraId="7D852C2D" w14:textId="51F6CF9C" w:rsidR="001E0B71" w:rsidRDefault="001E0B71" w:rsidP="00D415E5">
      <w:r>
        <w:rPr>
          <w:rStyle w:val="Heading1Char"/>
        </w:rPr>
        <w:tab/>
      </w:r>
      <w:r w:rsidR="001C416B">
        <w:t>These neat technology features all have a show-stopping potential</w:t>
      </w:r>
      <w:r w:rsidR="00C674B9">
        <w:t xml:space="preserve">.  </w:t>
      </w:r>
      <w:r w:rsidR="001C416B">
        <w:t>As each is pushing the bounds of current research and technology, there is a fallback in place in case a system cannot be successfully implemented -- with the exception of the multithreaded game engine</w:t>
      </w:r>
      <w:r w:rsidR="00C674B9">
        <w:t xml:space="preserve">.  </w:t>
      </w:r>
      <w:r w:rsidR="001C416B">
        <w:t>This engine is a significant risk, but provides massive potential benefit to the users of the software.</w:t>
      </w:r>
    </w:p>
    <w:p w14:paraId="78FCB022" w14:textId="77777777" w:rsidR="001E0B71" w:rsidRDefault="001C416B" w:rsidP="0031202C">
      <w:pPr>
        <w:pStyle w:val="Heading1"/>
        <w:rPr>
          <w:rStyle w:val="Heading1Char"/>
        </w:rPr>
      </w:pPr>
      <w:bookmarkStart w:id="16" w:name="_Toc256374952"/>
      <w:r w:rsidRPr="00062875">
        <w:rPr>
          <w:rStyle w:val="Heading1Char"/>
        </w:rPr>
        <w:t>Platform</w:t>
      </w:r>
      <w:bookmarkEnd w:id="16"/>
    </w:p>
    <w:p w14:paraId="10FDF6E0" w14:textId="77D467A5" w:rsidR="0032025D" w:rsidRDefault="00F33FAA" w:rsidP="00D415E5">
      <w:r>
        <w:tab/>
      </w:r>
      <w:r w:rsidR="001C416B">
        <w:rPr>
          <w:i/>
        </w:rPr>
        <w:t>Trigger Happy</w:t>
      </w:r>
      <w:r w:rsidR="001C416B">
        <w:t xml:space="preserve"> is targeted at PCs running Microsoft Windows Vista or Microsoft Windows 7</w:t>
      </w:r>
      <w:r w:rsidR="00C674B9">
        <w:t xml:space="preserve">.  </w:t>
      </w:r>
      <w:r w:rsidR="001C416B">
        <w:t>A significant amount of processing power and a hefty graphics card will be required for the game, but the engine will do its best to run smoothly even on machine a couple weeks old</w:t>
      </w:r>
      <w:r w:rsidR="00C674B9">
        <w:t xml:space="preserve">.  </w:t>
      </w:r>
      <w:r w:rsidR="001C416B">
        <w:t xml:space="preserve">The game will be controlled </w:t>
      </w:r>
      <w:r w:rsidR="00C674B9">
        <w:t>with</w:t>
      </w:r>
      <w:r w:rsidR="001C416B">
        <w:t xml:space="preserve"> a keyboard and mouse, and will not require the number pad on the right side of the keyboard in order to support laptop and small-form keyboards</w:t>
      </w:r>
      <w:r w:rsidR="00C674B9">
        <w:t xml:space="preserve">.  </w:t>
      </w:r>
      <w:r w:rsidR="001C416B">
        <w:t>This release will be targeted at an English-speaking American audience.</w:t>
      </w:r>
    </w:p>
    <w:p w14:paraId="79F49FDA" w14:textId="77777777" w:rsidR="001E0B71" w:rsidRDefault="0032025D" w:rsidP="0031202C">
      <w:pPr>
        <w:pStyle w:val="Heading1"/>
        <w:rPr>
          <w:rStyle w:val="Heading1Char"/>
        </w:rPr>
      </w:pPr>
      <w:r>
        <w:br w:type="page"/>
      </w:r>
      <w:bookmarkStart w:id="17" w:name="_Toc256374953"/>
      <w:r w:rsidR="001C416B" w:rsidRPr="00062875">
        <w:rPr>
          <w:rStyle w:val="Heading1Char"/>
        </w:rPr>
        <w:lastRenderedPageBreak/>
        <w:t>Business Case</w:t>
      </w:r>
      <w:bookmarkEnd w:id="17"/>
    </w:p>
    <w:p w14:paraId="38A55C0A" w14:textId="77413FB3" w:rsidR="001E0B71" w:rsidRDefault="001E0B71" w:rsidP="00D415E5">
      <w:r>
        <w:rPr>
          <w:rStyle w:val="Heading1Char"/>
        </w:rPr>
        <w:tab/>
      </w:r>
      <w:r w:rsidR="001C416B">
        <w:rPr>
          <w:i/>
        </w:rPr>
        <w:t>Trigger Happy</w:t>
      </w:r>
      <w:r w:rsidR="001C416B">
        <w:t xml:space="preserve"> is targeted toward a casual first person shooter audience, which tends to be made up of </w:t>
      </w:r>
      <w:r w:rsidR="00C674B9">
        <w:t>males,</w:t>
      </w:r>
      <w:r w:rsidR="001C416B">
        <w:t xml:space="preserve"> aged 18-34</w:t>
      </w:r>
      <w:r w:rsidR="00C674B9">
        <w:t xml:space="preserve">.  </w:t>
      </w:r>
      <w:r w:rsidR="001C416B">
        <w:t>These players have typically played other first person shooters, and many of them are constantly looking around for a new first person shooter experience</w:t>
      </w:r>
      <w:r w:rsidR="00C674B9">
        <w:t xml:space="preserve">.  </w:t>
      </w:r>
      <w:r w:rsidR="001C416B">
        <w:rPr>
          <w:i/>
        </w:rPr>
        <w:t>Trigger Happy</w:t>
      </w:r>
      <w:r w:rsidR="001C416B">
        <w:t xml:space="preserve"> will suit their needs by adding unique modifiers, which are remotely triggered game objects a player can throw</w:t>
      </w:r>
      <w:r w:rsidR="00C674B9">
        <w:t xml:space="preserve">.  </w:t>
      </w:r>
      <w:r w:rsidR="001C416B">
        <w:t>The player is given a base set of different modifiers, which they can upgrade to create varying combinations that suit different play styles.</w:t>
      </w:r>
    </w:p>
    <w:p w14:paraId="3AC8D069" w14:textId="77777777" w:rsidR="001E0B71" w:rsidRDefault="001E0B71" w:rsidP="00D415E5"/>
    <w:p w14:paraId="44F031BF" w14:textId="22D60C9D" w:rsidR="001E0B71" w:rsidRDefault="001E0B71" w:rsidP="00D415E5">
      <w:r>
        <w:tab/>
      </w:r>
      <w:r w:rsidR="001C416B">
        <w:t xml:space="preserve">As the audience is likely familiar with </w:t>
      </w:r>
      <w:r w:rsidR="00C674B9">
        <w:t>FPSs</w:t>
      </w:r>
      <w:r w:rsidR="001C416B">
        <w:t>, they already know what style of gameplay they are getting themselves into with this genre of game</w:t>
      </w:r>
      <w:r w:rsidR="00C674B9">
        <w:t xml:space="preserve">.  </w:t>
      </w:r>
      <w:r w:rsidR="001C416B">
        <w:rPr>
          <w:i/>
        </w:rPr>
        <w:t>Trigger Happy</w:t>
      </w:r>
      <w:r w:rsidR="001C416B">
        <w:t xml:space="preserve"> particularly appeals to players of games like </w:t>
      </w:r>
      <w:r w:rsidR="001C416B">
        <w:rPr>
          <w:i/>
        </w:rPr>
        <w:t>Counter-Strike,</w:t>
      </w:r>
      <w:r w:rsidR="001C416B">
        <w:t xml:space="preserve"> who are looking for a change of pace, as the teamwork aspect will be similar and comfortable</w:t>
      </w:r>
      <w:r w:rsidR="00C674B9">
        <w:t xml:space="preserve">.  </w:t>
      </w:r>
      <w:r w:rsidR="001C416B">
        <w:t xml:space="preserve">While we are not looking to match </w:t>
      </w:r>
      <w:r w:rsidR="001C416B">
        <w:rPr>
          <w:i/>
        </w:rPr>
        <w:t>Counter-</w:t>
      </w:r>
      <w:r w:rsidR="00C674B9">
        <w:rPr>
          <w:i/>
        </w:rPr>
        <w:t>Strike</w:t>
      </w:r>
      <w:r w:rsidR="00C674B9">
        <w:t>‘s</w:t>
      </w:r>
      <w:r w:rsidR="001C416B">
        <w:t xml:space="preserve"> sales numbers, it is important to note that the </w:t>
      </w:r>
      <w:r w:rsidR="001C416B">
        <w:rPr>
          <w:i/>
        </w:rPr>
        <w:t>Counterstrike</w:t>
      </w:r>
      <w:r w:rsidR="001C416B">
        <w:t xml:space="preserve"> franchise has sold 9.2 million copies spread across three titles as of December 2008[1].</w:t>
      </w:r>
    </w:p>
    <w:p w14:paraId="4DB151EA" w14:textId="77777777" w:rsidR="001E0B71" w:rsidRDefault="001E0B71" w:rsidP="00D415E5"/>
    <w:p w14:paraId="26A05C92" w14:textId="2248D6F7" w:rsidR="001E0B71" w:rsidRDefault="001E0B71" w:rsidP="00D415E5">
      <w:r>
        <w:tab/>
      </w:r>
      <w:r w:rsidR="001C416B">
        <w:t>Games in this genre tend to perform particularly well despite the lack of public sales figures</w:t>
      </w:r>
      <w:r w:rsidR="00C674B9">
        <w:t xml:space="preserve">.  </w:t>
      </w:r>
      <w:r w:rsidR="001C416B">
        <w:t xml:space="preserve">Titles such as </w:t>
      </w:r>
      <w:r w:rsidR="001C416B">
        <w:rPr>
          <w:i/>
        </w:rPr>
        <w:t>Call of Duty: Modern Warfare</w:t>
      </w:r>
      <w:r w:rsidR="001C416B">
        <w:t xml:space="preserve"> </w:t>
      </w:r>
      <w:r w:rsidR="00C674B9">
        <w:t>has</w:t>
      </w:r>
      <w:r w:rsidR="001C416B">
        <w:t xml:space="preserve"> sold millions</w:t>
      </w:r>
      <w:r w:rsidR="00C674B9">
        <w:t xml:space="preserve">.  </w:t>
      </w:r>
      <w:r w:rsidR="001C416B">
        <w:t xml:space="preserve">The latest installment, </w:t>
      </w:r>
      <w:r w:rsidR="001C416B">
        <w:rPr>
          <w:i/>
        </w:rPr>
        <w:t xml:space="preserve">Modern Warfare </w:t>
      </w:r>
      <w:r w:rsidR="001C416B" w:rsidRPr="003C08C4">
        <w:t>2</w:t>
      </w:r>
      <w:r w:rsidR="001C416B">
        <w:t xml:space="preserve"> sold roughly 4.7 million in its first 24 hours in the United States and United </w:t>
      </w:r>
      <w:r w:rsidR="00C674B9">
        <w:t>Kingdom</w:t>
      </w:r>
      <w:r w:rsidR="001C416B">
        <w:t xml:space="preserve"> alone[2]</w:t>
      </w:r>
      <w:r w:rsidR="00C674B9">
        <w:t xml:space="preserve">.  </w:t>
      </w:r>
      <w:r w:rsidR="001C416B">
        <w:t xml:space="preserve">The </w:t>
      </w:r>
      <w:r w:rsidR="001C416B">
        <w:rPr>
          <w:i/>
        </w:rPr>
        <w:t>Call of Duty</w:t>
      </w:r>
      <w:r w:rsidR="001C416B">
        <w:t xml:space="preserve"> franchise boasts a dedicated fan base on the PC platform that tends to buy most multiplayer </w:t>
      </w:r>
      <w:r w:rsidR="00C674B9">
        <w:t>FPSs</w:t>
      </w:r>
      <w:r w:rsidR="001C416B">
        <w:t xml:space="preserve"> upon release</w:t>
      </w:r>
      <w:r w:rsidR="00C674B9">
        <w:t xml:space="preserve">.  </w:t>
      </w:r>
      <w:r w:rsidR="001C416B">
        <w:t xml:space="preserve">While </w:t>
      </w:r>
      <w:r w:rsidR="001C416B">
        <w:rPr>
          <w:i/>
        </w:rPr>
        <w:t>Trigger Happy</w:t>
      </w:r>
      <w:r w:rsidR="001C416B">
        <w:t xml:space="preserve"> will not be as highly publicized as </w:t>
      </w:r>
      <w:r w:rsidR="001C416B">
        <w:rPr>
          <w:i/>
        </w:rPr>
        <w:t>Battlefield: Bad Company 2</w:t>
      </w:r>
      <w:r w:rsidR="001C416B">
        <w:t>, it will still have the potential to become a sleeper hit</w:t>
      </w:r>
      <w:r w:rsidR="00C674B9">
        <w:t xml:space="preserve">.  </w:t>
      </w:r>
      <w:r w:rsidR="001C416B">
        <w:t>New IP can perform well in this genre, though the biggest hits are nearly always franchise titles</w:t>
      </w:r>
      <w:r w:rsidR="00C674B9">
        <w:t xml:space="preserve">.  </w:t>
      </w:r>
      <w:r w:rsidR="001C416B">
        <w:t xml:space="preserve">Many </w:t>
      </w:r>
      <w:r w:rsidR="00C674B9">
        <w:t>FPSs</w:t>
      </w:r>
      <w:r w:rsidR="001C416B">
        <w:t xml:space="preserve"> are released every year, but most of them are designed for a single-player experience rather than a multiplayer experience, which is what </w:t>
      </w:r>
      <w:r w:rsidR="001C416B">
        <w:rPr>
          <w:i/>
        </w:rPr>
        <w:t>Trigger Happy</w:t>
      </w:r>
      <w:r w:rsidR="001C416B">
        <w:t xml:space="preserve"> will provide.</w:t>
      </w:r>
    </w:p>
    <w:p w14:paraId="710C095B" w14:textId="77777777" w:rsidR="001E0B71" w:rsidRDefault="001E0B71" w:rsidP="00D415E5"/>
    <w:p w14:paraId="75CFCA5D" w14:textId="26C5C7EB" w:rsidR="001C416B" w:rsidRDefault="001E0B71" w:rsidP="00D415E5">
      <w:r>
        <w:rPr>
          <w:i/>
        </w:rPr>
        <w:tab/>
      </w:r>
      <w:r w:rsidR="001C416B">
        <w:rPr>
          <w:i/>
        </w:rPr>
        <w:t xml:space="preserve">Trigger Happy </w:t>
      </w:r>
      <w:r w:rsidR="001C416B">
        <w:t>will be developed by five graduate students in the Rochester Institute of Technology's Game Design &amp; Development program</w:t>
      </w:r>
      <w:r w:rsidR="00C674B9">
        <w:t xml:space="preserve">.  </w:t>
      </w:r>
      <w:r w:rsidR="001C416B">
        <w:t>Each has his or her own particular specialty, and each of these is uniquely suited toward the game</w:t>
      </w:r>
      <w:r w:rsidR="00C674B9">
        <w:t xml:space="preserve">.  </w:t>
      </w:r>
      <w:r w:rsidR="001C416B">
        <w:t>These specialties include important topics such as engine development, 3D modeling and texturing, audio content development, particle systems, and game world design and development</w:t>
      </w:r>
      <w:r w:rsidR="00C674B9">
        <w:t xml:space="preserve">.  </w:t>
      </w:r>
      <w:r w:rsidR="001C416B">
        <w:t>This will help to team to develop a compelling, rich game that will provide many hours of fun</w:t>
      </w:r>
      <w:r w:rsidR="00C674B9">
        <w:t xml:space="preserve">.  </w:t>
      </w:r>
      <w:r w:rsidR="001C416B">
        <w:t xml:space="preserve">In addition, each has a research </w:t>
      </w:r>
      <w:r w:rsidR="00C674B9">
        <w:t>project that</w:t>
      </w:r>
      <w:r w:rsidR="001C416B">
        <w:t xml:space="preserve"> will provide a solution to a significant challenge, improving the </w:t>
      </w:r>
      <w:r w:rsidR="001C416B">
        <w:rPr>
          <w:i/>
        </w:rPr>
        <w:t>Trigger Happy</w:t>
      </w:r>
      <w:r w:rsidR="001C416B">
        <w:t xml:space="preserve"> experience and making the game more appealing.</w:t>
      </w:r>
    </w:p>
    <w:p w14:paraId="3F93379D" w14:textId="77777777" w:rsidR="001E0B71" w:rsidRDefault="001C416B" w:rsidP="0031202C">
      <w:pPr>
        <w:pStyle w:val="Heading1"/>
        <w:rPr>
          <w:rStyle w:val="Heading1Char"/>
        </w:rPr>
      </w:pPr>
      <w:bookmarkStart w:id="18" w:name="_Toc256374954"/>
      <w:r w:rsidRPr="001E0B71">
        <w:rPr>
          <w:rStyle w:val="Heading1Char"/>
        </w:rPr>
        <w:t>References</w:t>
      </w:r>
      <w:bookmarkEnd w:id="18"/>
    </w:p>
    <w:p w14:paraId="0DC9562F" w14:textId="3048C708" w:rsidR="001C416B" w:rsidRPr="007F44CF" w:rsidRDefault="001C416B" w:rsidP="00D415E5">
      <w:r>
        <w:t>[1]</w:t>
      </w:r>
      <w:r>
        <w:tab/>
        <w:t>Earnest Cavalli</w:t>
      </w:r>
      <w:r w:rsidR="00C674B9">
        <w:t xml:space="preserve">.  </w:t>
      </w:r>
      <w:r>
        <w:t xml:space="preserve">“Valve Unveils </w:t>
      </w:r>
      <w:r>
        <w:rPr>
          <w:i/>
        </w:rPr>
        <w:t>Half-Life, Counter-Strike</w:t>
      </w:r>
      <w:r>
        <w:t xml:space="preserve"> Sales Figures”</w:t>
      </w:r>
      <w:r w:rsidR="00C674B9">
        <w:t xml:space="preserve">.  </w:t>
      </w:r>
      <w:r>
        <w:t>Internet</w:t>
      </w:r>
    </w:p>
    <w:p w14:paraId="7FFBFBDF" w14:textId="77777777" w:rsidR="001C416B" w:rsidRDefault="00A664B2" w:rsidP="00D415E5">
      <w:hyperlink r:id="rId11" w:history="1">
        <w:r w:rsidR="001C416B">
          <w:rPr>
            <w:rStyle w:val="Hyperlink"/>
          </w:rPr>
          <w:t>http://www.wired.com/gamelife/2008/12/valve-unveils-h/</w:t>
        </w:r>
      </w:hyperlink>
      <w:r w:rsidR="001C416B">
        <w:t>, December 3</w:t>
      </w:r>
      <w:r w:rsidR="001C416B" w:rsidRPr="007F44CF">
        <w:rPr>
          <w:vertAlign w:val="superscript"/>
        </w:rPr>
        <w:t>rd</w:t>
      </w:r>
      <w:r w:rsidR="001C416B">
        <w:t>, 2008</w:t>
      </w:r>
    </w:p>
    <w:p w14:paraId="00FAA010" w14:textId="4294A3A4" w:rsidR="001C416B" w:rsidRDefault="001C416B" w:rsidP="00D415E5">
      <w:r>
        <w:t>[2]</w:t>
      </w:r>
      <w:r>
        <w:tab/>
        <w:t>Ben Silverman</w:t>
      </w:r>
      <w:r w:rsidR="00C674B9">
        <w:t xml:space="preserve">.  </w:t>
      </w:r>
      <w:r>
        <w:t>“’Modern Warfare 2’ breaks day-one entertainment sales record”</w:t>
      </w:r>
      <w:r w:rsidR="00C674B9">
        <w:t xml:space="preserve">.  </w:t>
      </w:r>
      <w:r>
        <w:t>Internet</w:t>
      </w:r>
    </w:p>
    <w:p w14:paraId="29DB37A4" w14:textId="77777777" w:rsidR="0032025D" w:rsidRDefault="00A664B2" w:rsidP="00D415E5">
      <w:pPr>
        <w:rPr>
          <w:rStyle w:val="Hyperlink"/>
        </w:rPr>
      </w:pPr>
      <w:hyperlink r:id="rId12" w:history="1">
        <w:r w:rsidR="001C416B">
          <w:rPr>
            <w:rStyle w:val="Hyperlink"/>
          </w:rPr>
          <w:t>http://videogames.yahoo.com/events/plugged-in/-modern-warfare-2-breaks-day-one-entertainment-sales-record/1372471</w:t>
        </w:r>
      </w:hyperlink>
    </w:p>
    <w:p w14:paraId="59F26066" w14:textId="77777777" w:rsidR="0032025D" w:rsidRDefault="0032025D" w:rsidP="0031202C">
      <w:pPr>
        <w:pStyle w:val="Heading1"/>
        <w:rPr>
          <w:rStyle w:val="Heading1Char"/>
        </w:rPr>
      </w:pPr>
      <w:r>
        <w:rPr>
          <w:rStyle w:val="Hyperlink"/>
        </w:rPr>
        <w:br w:type="page"/>
      </w:r>
      <w:bookmarkStart w:id="19" w:name="_Toc256374955"/>
      <w:r w:rsidR="001C416B" w:rsidRPr="00062875">
        <w:rPr>
          <w:rStyle w:val="Heading1Char"/>
        </w:rPr>
        <w:lastRenderedPageBreak/>
        <w:t>Competitive Analysis</w:t>
      </w:r>
      <w:bookmarkEnd w:id="19"/>
    </w:p>
    <w:p w14:paraId="42691BE2" w14:textId="77777777" w:rsidR="00DE2620" w:rsidRDefault="001C416B" w:rsidP="00DE2620">
      <w:pPr>
        <w:pStyle w:val="Heading2"/>
        <w:rPr>
          <w:rStyle w:val="Heading2Char"/>
        </w:rPr>
      </w:pPr>
      <w:bookmarkStart w:id="20" w:name="_Toc256374956"/>
      <w:r w:rsidRPr="00062875">
        <w:rPr>
          <w:rStyle w:val="Heading2Char"/>
        </w:rPr>
        <w:t>Doom</w:t>
      </w:r>
      <w:bookmarkEnd w:id="20"/>
    </w:p>
    <w:p w14:paraId="555F81C5" w14:textId="5AD3F5B6" w:rsidR="00DE2620" w:rsidRDefault="00F33FAA" w:rsidP="00D415E5">
      <w:r>
        <w:rPr>
          <w:i/>
        </w:rPr>
        <w:tab/>
      </w:r>
      <w:r w:rsidR="001C416B">
        <w:rPr>
          <w:i/>
        </w:rPr>
        <w:t xml:space="preserve">Doom </w:t>
      </w:r>
      <w:r w:rsidR="001C416B">
        <w:t xml:space="preserve">is considered </w:t>
      </w:r>
      <w:r w:rsidR="00C674B9">
        <w:t>the</w:t>
      </w:r>
      <w:r w:rsidR="001C416B">
        <w:t xml:space="preserve"> seminal FPS, and launched the entire genre into the spotlight</w:t>
      </w:r>
      <w:r w:rsidR="00C674B9">
        <w:t xml:space="preserve">.  </w:t>
      </w:r>
      <w:r w:rsidR="001C416B">
        <w:t xml:space="preserve">While many of its mechanics feel clunky </w:t>
      </w:r>
      <w:r w:rsidR="00C674B9">
        <w:t>now</w:t>
      </w:r>
      <w:r w:rsidR="001C416B">
        <w:t>, it was a marvel of modern technology back in 1993</w:t>
      </w:r>
      <w:r w:rsidR="00C674B9">
        <w:t xml:space="preserve">.  </w:t>
      </w:r>
      <w:r w:rsidR="001C416B">
        <w:t xml:space="preserve">It is suspected that over 10 million shareware copies of Doom were installed on computers at the height of its popularity, and it proved to be possibly </w:t>
      </w:r>
      <w:r w:rsidR="001C416B">
        <w:rPr>
          <w:i/>
        </w:rPr>
        <w:t>the</w:t>
      </w:r>
      <w:r w:rsidR="001C416B">
        <w:t xml:space="preserve"> most influential game to many current developers</w:t>
      </w:r>
      <w:r w:rsidR="00C674B9">
        <w:t xml:space="preserve">.  </w:t>
      </w:r>
      <w:r w:rsidR="001C416B">
        <w:t>Its most significant advantage was the fact that it featured a 3D graphics engine and looked much more visually appealing than everything else</w:t>
      </w:r>
      <w:r w:rsidR="00C674B9">
        <w:t xml:space="preserve">.  </w:t>
      </w:r>
      <w:r w:rsidR="001C416B">
        <w:t>On the other hand, it did not feature such modern improvements as a physics engine, jumping, looking around, etc.</w:t>
      </w:r>
    </w:p>
    <w:p w14:paraId="4C024625" w14:textId="77777777" w:rsidR="00DE2620" w:rsidRDefault="00DE2620" w:rsidP="00D415E5"/>
    <w:p w14:paraId="0E49E2A5" w14:textId="17B4FA51" w:rsidR="00DE2620" w:rsidRDefault="00DE2620" w:rsidP="00D415E5">
      <w:r>
        <w:tab/>
      </w:r>
      <w:r w:rsidR="001C416B">
        <w:rPr>
          <w:i/>
        </w:rPr>
        <w:t>Doom</w:t>
      </w:r>
      <w:r w:rsidR="001C416B">
        <w:t xml:space="preserve">, much like its predecessors, featured the basic FPS mechanics found in </w:t>
      </w:r>
      <w:r w:rsidR="001C416B">
        <w:rPr>
          <w:i/>
        </w:rPr>
        <w:t>Trigger Happy</w:t>
      </w:r>
      <w:r w:rsidR="001C416B">
        <w:t>: running and shooting</w:t>
      </w:r>
      <w:r w:rsidR="00C674B9">
        <w:t xml:space="preserve">.  </w:t>
      </w:r>
      <w:r w:rsidR="001C416B">
        <w:t xml:space="preserve">However, </w:t>
      </w:r>
      <w:r w:rsidR="001C416B">
        <w:rPr>
          <w:i/>
        </w:rPr>
        <w:t>Doom</w:t>
      </w:r>
      <w:r w:rsidR="001C416B">
        <w:t xml:space="preserve"> polished them and packaged them into a gorgeous landscape that appealed to many people</w:t>
      </w:r>
      <w:r w:rsidR="00C674B9">
        <w:t xml:space="preserve">.  </w:t>
      </w:r>
      <w:r w:rsidR="001C416B">
        <w:t xml:space="preserve">This quickly brought the concept of </w:t>
      </w:r>
      <w:r w:rsidR="00C674B9">
        <w:t>FPSs</w:t>
      </w:r>
      <w:r w:rsidR="001C416B">
        <w:t xml:space="preserve"> to homes and workplaces everywhere, and spawned the creation of many similar games</w:t>
      </w:r>
      <w:r w:rsidR="00C674B9">
        <w:t xml:space="preserve">.  </w:t>
      </w:r>
      <w:r w:rsidR="001C416B">
        <w:t xml:space="preserve">It is impossible to build an FPS without looking back to </w:t>
      </w:r>
      <w:r w:rsidR="001C416B">
        <w:rPr>
          <w:i/>
        </w:rPr>
        <w:t>Doom</w:t>
      </w:r>
      <w:r w:rsidR="001C416B">
        <w:t xml:space="preserve"> as a resource and guide, even though most of the mechanics and gameplay features have been significantly improved.</w:t>
      </w:r>
    </w:p>
    <w:p w14:paraId="43888851" w14:textId="77777777" w:rsidR="00DE2620" w:rsidRDefault="001C416B" w:rsidP="00DE2620">
      <w:pPr>
        <w:pStyle w:val="Heading2"/>
        <w:rPr>
          <w:rStyle w:val="Heading2Char"/>
        </w:rPr>
      </w:pPr>
      <w:bookmarkStart w:id="21" w:name="_Toc256374957"/>
      <w:r w:rsidRPr="00062875">
        <w:rPr>
          <w:rStyle w:val="Heading2Char"/>
        </w:rPr>
        <w:t>Quake</w:t>
      </w:r>
      <w:bookmarkEnd w:id="21"/>
    </w:p>
    <w:p w14:paraId="67E263FD" w14:textId="437B0AF4" w:rsidR="00DE2620" w:rsidRDefault="00DE2620" w:rsidP="00D415E5">
      <w:r>
        <w:rPr>
          <w:i/>
        </w:rPr>
        <w:tab/>
      </w:r>
      <w:r w:rsidR="001C416B">
        <w:rPr>
          <w:i/>
        </w:rPr>
        <w:t>Quake</w:t>
      </w:r>
      <w:r w:rsidR="001C416B">
        <w:t xml:space="preserve"> was the first major FPS playable over the internet (as opposed to over a local area network)</w:t>
      </w:r>
      <w:r w:rsidR="00C674B9">
        <w:t xml:space="preserve">.  </w:t>
      </w:r>
      <w:r w:rsidR="001C416B">
        <w:rPr>
          <w:i/>
        </w:rPr>
        <w:t xml:space="preserve">Quake </w:t>
      </w:r>
      <w:r w:rsidR="001C416B">
        <w:t xml:space="preserve">sales on the PC are unavailable, but the game spawned three sequels in the main franchise and a spinoff titled </w:t>
      </w:r>
      <w:r w:rsidR="001C416B">
        <w:rPr>
          <w:i/>
        </w:rPr>
        <w:t>Enemy Territory: Quake Wars</w:t>
      </w:r>
      <w:r w:rsidR="00C674B9">
        <w:t xml:space="preserve">.  </w:t>
      </w:r>
      <w:r w:rsidR="001C416B">
        <w:t xml:space="preserve">It helped to popularize online play, a significant feature of </w:t>
      </w:r>
      <w:r w:rsidR="001C416B">
        <w:rPr>
          <w:i/>
        </w:rPr>
        <w:t>Trigger Happy</w:t>
      </w:r>
      <w:r w:rsidR="001C416B">
        <w:t xml:space="preserve"> and most modern </w:t>
      </w:r>
      <w:r w:rsidR="00C674B9">
        <w:t>FPSs</w:t>
      </w:r>
      <w:r w:rsidR="001C416B">
        <w:t>, and was one of the first games to have a series of officially sanctioned tournaments</w:t>
      </w:r>
      <w:r w:rsidR="00C674B9">
        <w:t xml:space="preserve">.  </w:t>
      </w:r>
      <w:r w:rsidR="001C416B">
        <w:t xml:space="preserve">The </w:t>
      </w:r>
      <w:r w:rsidR="001C416B">
        <w:rPr>
          <w:i/>
        </w:rPr>
        <w:t xml:space="preserve">Quake </w:t>
      </w:r>
      <w:r w:rsidR="001C416B">
        <w:t>series is still celebrated today at QuakeCon, which was originally created to bring pros together for these tournaments.</w:t>
      </w:r>
    </w:p>
    <w:p w14:paraId="7322D592" w14:textId="77777777" w:rsidR="00DE2620" w:rsidRDefault="00DE2620" w:rsidP="00D415E5"/>
    <w:p w14:paraId="1A683B20" w14:textId="0FBDE5D2" w:rsidR="00DE2620" w:rsidRDefault="00DE2620" w:rsidP="00D415E5">
      <w:r>
        <w:tab/>
      </w:r>
      <w:r w:rsidR="001C416B">
        <w:t xml:space="preserve">While </w:t>
      </w:r>
      <w:r w:rsidR="00C674B9">
        <w:t>FPSs</w:t>
      </w:r>
      <w:r w:rsidR="001C416B">
        <w:t xml:space="preserve"> have evolved significantly in the past fourteen years, </w:t>
      </w:r>
      <w:r w:rsidR="001C416B">
        <w:rPr>
          <w:i/>
        </w:rPr>
        <w:t>Quake</w:t>
      </w:r>
      <w:r w:rsidR="001C416B">
        <w:t xml:space="preserve"> is still a seminal game when it comes to multiplayer in the genre</w:t>
      </w:r>
      <w:r w:rsidR="00C674B9">
        <w:t xml:space="preserve">.  </w:t>
      </w:r>
      <w:r w:rsidR="001C416B">
        <w:t>It featured now-standard features such as looking around with the mouse (though it was not standard), jumping, and a client-server model for multiplayer</w:t>
      </w:r>
      <w:r w:rsidR="00C674B9">
        <w:t xml:space="preserve">.  </w:t>
      </w:r>
      <w:r w:rsidR="001C416B">
        <w:t xml:space="preserve">These were all significant improvements over </w:t>
      </w:r>
      <w:r w:rsidR="001C416B">
        <w:rPr>
          <w:i/>
        </w:rPr>
        <w:t>Doom</w:t>
      </w:r>
      <w:r w:rsidR="001C416B">
        <w:t xml:space="preserve">, which used a prior version of the engine and </w:t>
      </w:r>
      <w:r w:rsidR="00C674B9">
        <w:t>was</w:t>
      </w:r>
      <w:r w:rsidR="001C416B">
        <w:t xml:space="preserve"> developed by the same company</w:t>
      </w:r>
      <w:r w:rsidR="00C674B9">
        <w:t xml:space="preserve">.  </w:t>
      </w:r>
      <w:r w:rsidR="001C416B">
        <w:rPr>
          <w:i/>
        </w:rPr>
        <w:t>Trigger Happy</w:t>
      </w:r>
      <w:r w:rsidR="001C416B">
        <w:t xml:space="preserve"> uses </w:t>
      </w:r>
      <w:r w:rsidR="001C416B">
        <w:rPr>
          <w:i/>
        </w:rPr>
        <w:t>Quake</w:t>
      </w:r>
      <w:r w:rsidR="001C416B">
        <w:t xml:space="preserve"> as a respectable source for how to do multiplayer well, but also contains many of these now-standard FPS features as well as a unique "modifier" mechanic.</w:t>
      </w:r>
    </w:p>
    <w:p w14:paraId="2BB1027C" w14:textId="77777777" w:rsidR="00DE2620" w:rsidRDefault="001C416B" w:rsidP="00DE2620">
      <w:pPr>
        <w:pStyle w:val="Heading2"/>
        <w:rPr>
          <w:rStyle w:val="Heading2Char"/>
        </w:rPr>
      </w:pPr>
      <w:bookmarkStart w:id="22" w:name="_Toc256374958"/>
      <w:r w:rsidRPr="00062875">
        <w:rPr>
          <w:rStyle w:val="Heading2Char"/>
        </w:rPr>
        <w:t>Unreal Tournament 2004 (UT2K4)</w:t>
      </w:r>
      <w:bookmarkEnd w:id="22"/>
    </w:p>
    <w:p w14:paraId="40B909F1" w14:textId="0544E4C6" w:rsidR="001C416B" w:rsidRDefault="00DE2620" w:rsidP="00D415E5">
      <w:r>
        <w:rPr>
          <w:i/>
        </w:rPr>
        <w:tab/>
      </w:r>
      <w:r w:rsidR="001C416B">
        <w:rPr>
          <w:i/>
        </w:rPr>
        <w:t>Unreal Tournament</w:t>
      </w:r>
      <w:r w:rsidR="001C416B">
        <w:t> is an excellent first example to look at for its FPS elements</w:t>
      </w:r>
      <w:r w:rsidR="00C674B9">
        <w:t xml:space="preserve">.  </w:t>
      </w:r>
      <w:r w:rsidR="001C416B">
        <w:t xml:space="preserve">While sales data are unavailable online, </w:t>
      </w:r>
      <w:r w:rsidR="001C416B">
        <w:rPr>
          <w:i/>
        </w:rPr>
        <w:t xml:space="preserve">UT2K4 </w:t>
      </w:r>
      <w:r w:rsidR="001C416B">
        <w:t xml:space="preserve">is considered </w:t>
      </w:r>
      <w:r w:rsidR="00C674B9">
        <w:t>one</w:t>
      </w:r>
      <w:r w:rsidR="001C416B">
        <w:t xml:space="preserve"> of the best in the Unreal Tournament franchise and performed remarkably in most reviews, giving it an average of 93 on Metacritic</w:t>
      </w:r>
      <w:r w:rsidR="00C674B9">
        <w:t xml:space="preserve">.  </w:t>
      </w:r>
      <w:r w:rsidR="001C416B">
        <w:t>(</w:t>
      </w:r>
      <w:hyperlink r:id="rId13" w:history="1">
        <w:r w:rsidR="001C416B">
          <w:rPr>
            <w:color w:val="0000FF"/>
            <w:u w:val="single"/>
          </w:rPr>
          <w:t>http://www.metacritic.com/games/platforms/pc/unrealtournament2004</w:t>
        </w:r>
      </w:hyperlink>
      <w:r w:rsidR="00C674B9">
        <w:t xml:space="preserve">)  </w:t>
      </w:r>
      <w:r w:rsidR="001C416B">
        <w:t xml:space="preserve">In addition, it was awarded titles such as "Best Multiplayer Game </w:t>
      </w:r>
      <w:r w:rsidR="00C674B9">
        <w:t>of the</w:t>
      </w:r>
      <w:r w:rsidR="001C416B">
        <w:t xml:space="preserve"> Year" in multiple print magazines.</w:t>
      </w:r>
    </w:p>
    <w:p w14:paraId="15BF338D" w14:textId="77777777" w:rsidR="00DE2620" w:rsidRDefault="00DE2620" w:rsidP="00D415E5"/>
    <w:p w14:paraId="63296942" w14:textId="07BB2CB2" w:rsidR="00DE2620" w:rsidRDefault="00F33FAA" w:rsidP="00D415E5">
      <w:r>
        <w:tab/>
      </w:r>
      <w:r w:rsidR="001C416B">
        <w:rPr>
          <w:i/>
        </w:rPr>
        <w:t xml:space="preserve">UT2K4 </w:t>
      </w:r>
      <w:r w:rsidR="001C416B">
        <w:t xml:space="preserve">features a fast-paced, frenetic multiplayer </w:t>
      </w:r>
      <w:r w:rsidR="00C674B9">
        <w:t>death match</w:t>
      </w:r>
      <w:r w:rsidR="001C416B">
        <w:t xml:space="preserve"> system that is practically unrivalled (depending on the person you talk to) among PC FPS games</w:t>
      </w:r>
      <w:r w:rsidR="00C674B9">
        <w:t xml:space="preserve">.  </w:t>
      </w:r>
      <w:r w:rsidR="001C416B">
        <w:t>It will act as excellent inspiration and ideally help to guide the design phase</w:t>
      </w:r>
      <w:r w:rsidR="00C674B9">
        <w:t xml:space="preserve">.  </w:t>
      </w:r>
      <w:r w:rsidR="001C416B">
        <w:t>It is considered one of Epic's crowning achievements, and there is little to research in terms of "what went wrong" and more to study regarding "</w:t>
      </w:r>
      <w:r w:rsidR="001C416B">
        <w:rPr>
          <w:i/>
        </w:rPr>
        <w:t>why</w:t>
      </w:r>
      <w:r w:rsidR="001C416B">
        <w:t> things went well"</w:t>
      </w:r>
      <w:r w:rsidR="00C674B9">
        <w:t xml:space="preserve">.  </w:t>
      </w:r>
      <w:r w:rsidR="001C416B">
        <w:t xml:space="preserve">Even though it is considered one of the best FPS games out there, there is still room in gamers' hearts </w:t>
      </w:r>
      <w:r w:rsidR="001C416B">
        <w:lastRenderedPageBreak/>
        <w:t xml:space="preserve">for </w:t>
      </w:r>
      <w:r w:rsidR="001C416B">
        <w:rPr>
          <w:i/>
        </w:rPr>
        <w:t xml:space="preserve">Trigger Happy </w:t>
      </w:r>
      <w:r w:rsidR="001C416B">
        <w:t>-- FPS players are historically interested in exploring a number of FPS games with varying mechanics</w:t>
      </w:r>
      <w:r w:rsidR="00C674B9">
        <w:t xml:space="preserve">.  </w:t>
      </w:r>
      <w:r w:rsidR="001C416B">
        <w:rPr>
          <w:i/>
        </w:rPr>
        <w:t>Trigger Happy</w:t>
      </w:r>
      <w:r w:rsidR="001C416B">
        <w:t xml:space="preserve">'s modifier mechanics should very easily help to differentiate it from the crowd, and will likely draw in players of </w:t>
      </w:r>
      <w:r w:rsidR="001C416B">
        <w:rPr>
          <w:i/>
        </w:rPr>
        <w:t>UT2K4</w:t>
      </w:r>
      <w:r w:rsidR="001C416B">
        <w:t> and other games who are looking to experience something different</w:t>
      </w:r>
      <w:r w:rsidR="00C674B9">
        <w:t xml:space="preserve">.  </w:t>
      </w:r>
      <w:r w:rsidR="001C416B">
        <w:t>By appealing to them quickly and showing the strengths of the product, they are more likely to return to play often.</w:t>
      </w:r>
    </w:p>
    <w:p w14:paraId="46B7FC4B" w14:textId="77777777" w:rsidR="00DE2620" w:rsidRDefault="001C416B" w:rsidP="00DE2620">
      <w:pPr>
        <w:pStyle w:val="Heading2"/>
        <w:rPr>
          <w:rStyle w:val="Heading2Char"/>
        </w:rPr>
      </w:pPr>
      <w:bookmarkStart w:id="23" w:name="_Toc256374959"/>
      <w:r w:rsidRPr="00DE2620">
        <w:rPr>
          <w:rStyle w:val="Heading2Char"/>
        </w:rPr>
        <w:t>Team Fortress 2 (TF2)</w:t>
      </w:r>
      <w:bookmarkEnd w:id="23"/>
    </w:p>
    <w:p w14:paraId="1B5691A1" w14:textId="55255276" w:rsidR="00DE2620" w:rsidRDefault="00DE2620" w:rsidP="00D415E5">
      <w:r>
        <w:rPr>
          <w:i/>
        </w:rPr>
        <w:tab/>
      </w:r>
      <w:r w:rsidR="001C416B">
        <w:rPr>
          <w:i/>
        </w:rPr>
        <w:t>Team Fortress 2</w:t>
      </w:r>
      <w:r w:rsidR="001C416B">
        <w:t xml:space="preserve"> is another well-known FPS released by Valve</w:t>
      </w:r>
      <w:r w:rsidR="00C674B9">
        <w:t xml:space="preserve">.  </w:t>
      </w:r>
      <w:r w:rsidR="001C416B">
        <w:t xml:space="preserve">While sales data are unavailable, </w:t>
      </w:r>
      <w:r w:rsidR="001C416B">
        <w:rPr>
          <w:i/>
        </w:rPr>
        <w:t>TF2</w:t>
      </w:r>
      <w:r w:rsidR="001C416B">
        <w:t xml:space="preserve"> is one of the most popular games in the genre </w:t>
      </w:r>
      <w:r w:rsidR="00C674B9">
        <w:t>now</w:t>
      </w:r>
      <w:r w:rsidR="001C416B">
        <w:t xml:space="preserve"> -- and for good reason</w:t>
      </w:r>
      <w:r w:rsidR="00C674B9">
        <w:t xml:space="preserve">.  </w:t>
      </w:r>
      <w:r w:rsidR="001C416B">
        <w:t>It too has won awards from sites such as IGN and 1UP, all of which cite its mechanics, visual style, and comedic elements</w:t>
      </w:r>
      <w:r w:rsidR="00C674B9">
        <w:t xml:space="preserve">.  </w:t>
      </w:r>
      <w:r w:rsidR="001C416B">
        <w:rPr>
          <w:i/>
        </w:rPr>
        <w:t>TF2</w:t>
      </w:r>
      <w:r w:rsidR="001C416B">
        <w:t xml:space="preserve"> is proof that the </w:t>
      </w:r>
      <w:r w:rsidR="00C674B9">
        <w:t>typically serious</w:t>
      </w:r>
      <w:r w:rsidR="001C416B">
        <w:t xml:space="preserve"> FPS crowd does indeed have an appetite for comedy, which can easily become a drawing point for </w:t>
      </w:r>
      <w:r w:rsidR="001C416B">
        <w:rPr>
          <w:i/>
        </w:rPr>
        <w:t>Trigger Happy</w:t>
      </w:r>
      <w:r w:rsidR="001C416B">
        <w:t> as well.</w:t>
      </w:r>
    </w:p>
    <w:p w14:paraId="631D92CC" w14:textId="77777777" w:rsidR="00DE2620" w:rsidRDefault="00DE2620" w:rsidP="00D415E5"/>
    <w:p w14:paraId="009576A0" w14:textId="596AF7FE" w:rsidR="00DE2620" w:rsidRDefault="00DE2620" w:rsidP="00D415E5">
      <w:r>
        <w:tab/>
      </w:r>
      <w:r w:rsidR="001C416B">
        <w:t>While its predecessors and the name of its developer helped get it out to the public in the first place, it truly shines in the mechanics</w:t>
      </w:r>
      <w:r w:rsidR="00C674B9">
        <w:t xml:space="preserve">.  </w:t>
      </w:r>
      <w:r w:rsidR="001C416B">
        <w:rPr>
          <w:i/>
        </w:rPr>
        <w:t>TF2</w:t>
      </w:r>
      <w:r w:rsidR="001C416B">
        <w:t> features two teams that compete across a variety of different maps for goals such as pushing a cart from one end of the map to another, capturing the opponent's flag, or maintaining control over certain points on the map</w:t>
      </w:r>
      <w:r w:rsidR="00C674B9">
        <w:t xml:space="preserve">.  </w:t>
      </w:r>
      <w:r w:rsidR="001C416B">
        <w:t xml:space="preserve">Each player has the option to choose from one of nine classes, allowing players to experience a variety of different options and adapt themselves based off the team's needs -- something that </w:t>
      </w:r>
      <w:r w:rsidR="001C416B">
        <w:rPr>
          <w:i/>
        </w:rPr>
        <w:t>Trigger Happy</w:t>
      </w:r>
      <w:r w:rsidR="001C416B">
        <w:t> allows for with its modifiers as well.</w:t>
      </w:r>
    </w:p>
    <w:p w14:paraId="00F49BCA" w14:textId="77777777" w:rsidR="00DE2620" w:rsidRDefault="00DE2620" w:rsidP="00D415E5"/>
    <w:p w14:paraId="430948AF" w14:textId="7548B0FE" w:rsidR="00DE2620" w:rsidRDefault="00DE2620" w:rsidP="00D415E5">
      <w:r>
        <w:tab/>
      </w:r>
      <w:r w:rsidR="001C416B">
        <w:t>There are two specific classes that are applicable in this instance: the Engineer and the Demoman</w:t>
      </w:r>
      <w:r w:rsidR="00C674B9">
        <w:t xml:space="preserve">.  </w:t>
      </w:r>
      <w:r w:rsidR="001C416B">
        <w:t xml:space="preserve">Each </w:t>
      </w:r>
      <w:r w:rsidR="00C674B9">
        <w:t>provides</w:t>
      </w:r>
      <w:r w:rsidR="001C416B">
        <w:t xml:space="preserve"> the player with the ability to lay something unexpected in the terrain of the world, much like the modifiers in </w:t>
      </w:r>
      <w:r w:rsidR="001C416B">
        <w:rPr>
          <w:i/>
        </w:rPr>
        <w:t>Trigger Happy</w:t>
      </w:r>
      <w:r w:rsidR="00C674B9">
        <w:t xml:space="preserve">.  </w:t>
      </w:r>
      <w:r w:rsidR="001C416B">
        <w:t>The Engineer has the ability to place down four different types of machines in the world: a Sentry Gun, which automatically fires at any opposing players in range; a Dispenser, which heals and refills the ammunition of any friendly player that comes near it; and a Teleporter Entrance and Exit, which allows players to unexpectedly (to the other team, at least!) move from one point to another</w:t>
      </w:r>
      <w:r w:rsidR="00C674B9">
        <w:t xml:space="preserve">.  </w:t>
      </w:r>
      <w:r w:rsidR="001C416B">
        <w:t>Each Engineer may only place one of each at a time</w:t>
      </w:r>
      <w:r w:rsidR="00C674B9">
        <w:t xml:space="preserve">.  </w:t>
      </w:r>
      <w:r w:rsidR="001C416B">
        <w:t>The Demoman, on the other hand, has the ability to lay down sticky bombs on the ground</w:t>
      </w:r>
      <w:r w:rsidR="00C674B9">
        <w:t xml:space="preserve">.  </w:t>
      </w:r>
      <w:r w:rsidR="001C416B">
        <w:t>They may then detonate them at any given point in time with a single click of a button, surprising players who do not see them or pay attention to their surroundings</w:t>
      </w:r>
      <w:r w:rsidR="00C674B9">
        <w:t xml:space="preserve">.  </w:t>
      </w:r>
      <w:r w:rsidR="001C416B">
        <w:t>These two classes make playing various maps in Team Fortress interesting, as players must always pay attention to the environment around them</w:t>
      </w:r>
      <w:r w:rsidR="00C674B9">
        <w:t xml:space="preserve">.  </w:t>
      </w:r>
      <w:r w:rsidR="001C416B">
        <w:t>Valve takes this one step further by creating maps with areas that would benefit from a sentry gun or sticky bombs</w:t>
      </w:r>
      <w:r w:rsidR="00C674B9">
        <w:t xml:space="preserve">.  </w:t>
      </w:r>
      <w:r w:rsidR="001C416B">
        <w:t>Player behavior has emerged from this, and players tend to specifically scout out certain areas of the level to check for these unexpected elements or attempt to take different paths all together</w:t>
      </w:r>
      <w:r w:rsidR="00C674B9">
        <w:t xml:space="preserve">.  </w:t>
      </w:r>
      <w:r w:rsidR="001C416B">
        <w:t>Valve has shown that specific level design can make this a positive effect rather than a negative effect.</w:t>
      </w:r>
    </w:p>
    <w:p w14:paraId="56363EAB" w14:textId="77777777" w:rsidR="00DE2620" w:rsidRDefault="001C416B" w:rsidP="00DE2620">
      <w:pPr>
        <w:pStyle w:val="Heading2"/>
      </w:pPr>
      <w:bookmarkStart w:id="24" w:name="_Toc256374960"/>
      <w:r w:rsidRPr="00062875">
        <w:t>Shadowrun</w:t>
      </w:r>
      <w:bookmarkEnd w:id="24"/>
    </w:p>
    <w:p w14:paraId="7A0F1696" w14:textId="43855AA9" w:rsidR="00DE2620" w:rsidRDefault="00DE2620" w:rsidP="00D415E5">
      <w:r>
        <w:rPr>
          <w:i/>
        </w:rPr>
        <w:tab/>
      </w:r>
      <w:r w:rsidR="001C416B">
        <w:rPr>
          <w:i/>
        </w:rPr>
        <w:t>Shadowrun</w:t>
      </w:r>
      <w:r w:rsidR="001C416B">
        <w:t xml:space="preserve"> is another FPS based off a pen-and-paper RPG intellectual property.  It was released for both Windows and the Xbox 360 and includes some interesting mechanics that are worth looking at</w:t>
      </w:r>
      <w:r w:rsidR="00C674B9">
        <w:t xml:space="preserve">.  </w:t>
      </w:r>
      <w:r w:rsidR="001C416B">
        <w:t>Reviews for the game were mixed, and the game received a 66 (Xbox 360)/67 (Windows) on Metacritic</w:t>
      </w:r>
      <w:r w:rsidR="00C674B9">
        <w:t xml:space="preserve">.  </w:t>
      </w:r>
      <w:r w:rsidR="001C416B">
        <w:t>Major criticisms of the title included its high price ($60 on release for the Xbox 360) and its limited number of maps and game modes</w:t>
      </w:r>
      <w:r w:rsidR="00C674B9">
        <w:t xml:space="preserve">.  </w:t>
      </w:r>
      <w:r w:rsidR="001C416B">
        <w:t>In addition, many people were disappointed with the direction the IP was taken in; many players were disappointed to find a FPS rather than an RPG</w:t>
      </w:r>
      <w:r w:rsidR="00C674B9">
        <w:t xml:space="preserve">.  </w:t>
      </w:r>
      <w:r w:rsidR="001C416B">
        <w:t xml:space="preserve">Despite this, </w:t>
      </w:r>
      <w:r w:rsidR="001C416B">
        <w:rPr>
          <w:i/>
        </w:rPr>
        <w:t>Shadowrun</w:t>
      </w:r>
      <w:r w:rsidR="001C416B">
        <w:t> sold 400,000 copies on the Xbox 360 and an unreleased number of copies on Windows.</w:t>
      </w:r>
    </w:p>
    <w:p w14:paraId="2FE26AFC" w14:textId="77777777" w:rsidR="00DE2620" w:rsidRDefault="00DE2620" w:rsidP="00D415E5"/>
    <w:p w14:paraId="1C2F0E01" w14:textId="40554D9C" w:rsidR="00DE2620" w:rsidRDefault="00DE2620" w:rsidP="00D415E5">
      <w:r>
        <w:lastRenderedPageBreak/>
        <w:tab/>
      </w:r>
      <w:r w:rsidR="001C416B">
        <w:rPr>
          <w:i/>
        </w:rPr>
        <w:t xml:space="preserve">Shadowrun </w:t>
      </w:r>
      <w:r w:rsidR="001C416B">
        <w:t>allowed players to purchase abilities at the beginning of a round with money earned through teamwork and kills</w:t>
      </w:r>
      <w:r w:rsidR="00C674B9">
        <w:t xml:space="preserve">.  </w:t>
      </w:r>
      <w:r w:rsidR="001C416B">
        <w:t>These abilities were broken up into two categories: magic and technology</w:t>
      </w:r>
      <w:r w:rsidR="00C674B9">
        <w:t xml:space="preserve">.  </w:t>
      </w:r>
      <w:r w:rsidR="001C416B">
        <w:t>These could each be used by spending a certain amount of "essence", which varied per technique</w:t>
      </w:r>
      <w:r w:rsidR="00C674B9">
        <w:t xml:space="preserve">.  </w:t>
      </w:r>
      <w:r w:rsidR="001C416B">
        <w:t>Players had a maximum amount of essence determined by the race chosen before the match started</w:t>
      </w:r>
      <w:r w:rsidR="00C674B9">
        <w:t xml:space="preserve">.  </w:t>
      </w:r>
      <w:r w:rsidR="001C416B">
        <w:t xml:space="preserve">This added a unique strategic element to the game and was hailed as one of the most innovative points of </w:t>
      </w:r>
      <w:r w:rsidR="001C416B">
        <w:rPr>
          <w:i/>
        </w:rPr>
        <w:t>Shadowrun</w:t>
      </w:r>
      <w:r w:rsidR="00C674B9">
        <w:t xml:space="preserve">.  </w:t>
      </w:r>
      <w:r w:rsidR="001C416B">
        <w:t>Moreover, players had a tendency to strategize ahead of time in order to create a team with a variety of abilities</w:t>
      </w:r>
      <w:r w:rsidR="00C674B9">
        <w:t xml:space="preserve">.  </w:t>
      </w:r>
      <w:r w:rsidR="001C416B">
        <w:t xml:space="preserve">This is something that </w:t>
      </w:r>
      <w:r w:rsidR="001C416B">
        <w:rPr>
          <w:i/>
        </w:rPr>
        <w:t>Trigger Happy</w:t>
      </w:r>
      <w:r w:rsidR="001C416B">
        <w:t> should succeed at as well, and this system will be very important for further analysis during the design phase.</w:t>
      </w:r>
    </w:p>
    <w:p w14:paraId="543908A4" w14:textId="77777777" w:rsidR="00DE2620" w:rsidRDefault="00DE2620" w:rsidP="00DE2620">
      <w:pPr>
        <w:pStyle w:val="Heading2"/>
      </w:pPr>
      <w:bookmarkStart w:id="25" w:name="_Toc256374961"/>
      <w:r>
        <w:t>H</w:t>
      </w:r>
      <w:r w:rsidR="00AC2AD6">
        <w:t>alo 3</w:t>
      </w:r>
      <w:bookmarkEnd w:id="25"/>
    </w:p>
    <w:p w14:paraId="2B0D51F9" w14:textId="5B96B3DA" w:rsidR="00DE2620" w:rsidRDefault="00DE2620" w:rsidP="00D415E5">
      <w:r>
        <w:rPr>
          <w:i/>
        </w:rPr>
        <w:tab/>
      </w:r>
      <w:r w:rsidR="00AC2AD6" w:rsidRPr="00F33FAA">
        <w:rPr>
          <w:i/>
        </w:rPr>
        <w:t xml:space="preserve">Halo: Combat Evolved </w:t>
      </w:r>
      <w:r w:rsidR="00AC2AD6" w:rsidRPr="00F33FAA">
        <w:t xml:space="preserve">was the Next Big Thing on the original Xbox, and </w:t>
      </w:r>
      <w:r w:rsidR="00AC2AD6" w:rsidRPr="00F33FAA">
        <w:rPr>
          <w:i/>
        </w:rPr>
        <w:t xml:space="preserve">Halo3 </w:t>
      </w:r>
      <w:r w:rsidR="00AC2AD6" w:rsidRPr="00F33FAA">
        <w:t>was the first game in the franchise to hit the Xbox 360</w:t>
      </w:r>
      <w:r w:rsidR="00C674B9" w:rsidRPr="00F33FAA">
        <w:t xml:space="preserve">.  </w:t>
      </w:r>
      <w:r w:rsidR="00AC2AD6" w:rsidRPr="00F33FAA">
        <w:t>It has sold over 10,000,000 copies during its lifetime, nearly 3,000,000 of which were first week sales in the Americas</w:t>
      </w:r>
      <w:r w:rsidR="00C674B9" w:rsidRPr="00F33FAA">
        <w:t xml:space="preserve">.  </w:t>
      </w:r>
      <w:r w:rsidR="00AC2AD6" w:rsidRPr="00F33FAA">
        <w:t xml:space="preserve">It falls into the same genre of FPS with </w:t>
      </w:r>
      <w:r w:rsidR="00AC2AD6" w:rsidRPr="00F33FAA">
        <w:rPr>
          <w:i/>
        </w:rPr>
        <w:t>Trigger Happy</w:t>
      </w:r>
      <w:r w:rsidR="00AC2AD6" w:rsidRPr="00F33FAA">
        <w:t>, and focuses on providing a strong, cohesive experience in a unique world</w:t>
      </w:r>
      <w:r w:rsidR="00C674B9" w:rsidRPr="00F33FAA">
        <w:t xml:space="preserve">.  </w:t>
      </w:r>
      <w:r w:rsidR="00AC2AD6" w:rsidRPr="00F33FAA">
        <w:t xml:space="preserve">Most importantly, </w:t>
      </w:r>
      <w:r w:rsidR="00AC2AD6" w:rsidRPr="00F33FAA">
        <w:rPr>
          <w:i/>
        </w:rPr>
        <w:t>Halo 3</w:t>
      </w:r>
      <w:r w:rsidR="00AC2AD6" w:rsidRPr="00F33FAA">
        <w:t xml:space="preserve"> focuses on a polished multiplayer experience, and there is a significant amount that can be studied in the game</w:t>
      </w:r>
      <w:r w:rsidR="00C674B9" w:rsidRPr="00F33FAA">
        <w:t xml:space="preserve">.  </w:t>
      </w:r>
      <w:r w:rsidR="00AC2AD6" w:rsidRPr="00F33FAA">
        <w:t xml:space="preserve">Level design is one of the most important things that Bungie and Microsoft focused on during the development of </w:t>
      </w:r>
      <w:r w:rsidR="00AC2AD6" w:rsidRPr="00F33FAA">
        <w:rPr>
          <w:i/>
        </w:rPr>
        <w:t>Halo 3</w:t>
      </w:r>
      <w:r w:rsidR="00AC2AD6" w:rsidRPr="00F33FAA">
        <w:t>’s multiplayer, and it shows</w:t>
      </w:r>
      <w:r w:rsidR="00C674B9" w:rsidRPr="00F33FAA">
        <w:t xml:space="preserve">.  </w:t>
      </w:r>
      <w:r w:rsidR="00AC2AD6" w:rsidRPr="00F33FAA">
        <w:t>Moreover, they also spent a significant amount of time balancing and tweaking their melee, guns, and grenades</w:t>
      </w:r>
      <w:r w:rsidR="00C674B9" w:rsidRPr="00F33FAA">
        <w:t xml:space="preserve">.  </w:t>
      </w:r>
      <w:r w:rsidR="00AC2AD6" w:rsidRPr="00F33FAA">
        <w:t xml:space="preserve">Similarly, </w:t>
      </w:r>
      <w:r w:rsidR="00AC2AD6" w:rsidRPr="00F33FAA">
        <w:rPr>
          <w:i/>
        </w:rPr>
        <w:t>Trigger Happy</w:t>
      </w:r>
      <w:r w:rsidR="00AC2AD6" w:rsidRPr="00F33FAA">
        <w:t xml:space="preserve"> will require a lot of time in balancing and tweaking.</w:t>
      </w:r>
    </w:p>
    <w:p w14:paraId="390E817E" w14:textId="77777777" w:rsidR="00DE2620" w:rsidRDefault="00DE2620" w:rsidP="00D415E5"/>
    <w:p w14:paraId="7C8A95E9" w14:textId="445011F0" w:rsidR="00DE2620" w:rsidRDefault="00DE2620" w:rsidP="00D415E5">
      <w:r>
        <w:tab/>
      </w:r>
      <w:r w:rsidR="00C674B9" w:rsidRPr="00F33FAA">
        <w:t>Unfortunately, there is very little mechanic</w:t>
      </w:r>
      <w:r w:rsidR="00C674B9">
        <w:t>ally</w:t>
      </w:r>
      <w:r w:rsidR="00C674B9" w:rsidRPr="00F33FAA">
        <w:t xml:space="preserve"> that makes </w:t>
      </w:r>
      <w:r w:rsidR="00C674B9" w:rsidRPr="00F33FAA">
        <w:rPr>
          <w:i/>
        </w:rPr>
        <w:t xml:space="preserve">Halo </w:t>
      </w:r>
      <w:r w:rsidR="00C674B9" w:rsidRPr="00F33FAA">
        <w:t xml:space="preserve">3 stand out.  </w:t>
      </w:r>
      <w:r w:rsidR="00AC2AD6" w:rsidRPr="00F33FAA">
        <w:t xml:space="preserve">Instead, the game has become known for its polish and for being one of the first franchises after </w:t>
      </w:r>
      <w:r w:rsidR="00AC2AD6" w:rsidRPr="00F33FAA">
        <w:rPr>
          <w:i/>
        </w:rPr>
        <w:t xml:space="preserve">Goldeneye </w:t>
      </w:r>
      <w:r w:rsidR="00AC2AD6" w:rsidRPr="00F33FAA">
        <w:t xml:space="preserve">007 and </w:t>
      </w:r>
      <w:r w:rsidR="00AC2AD6" w:rsidRPr="00F33FAA">
        <w:rPr>
          <w:i/>
        </w:rPr>
        <w:t>Perfect Dark</w:t>
      </w:r>
      <w:r w:rsidR="00AC2AD6" w:rsidRPr="00F33FAA">
        <w:t xml:space="preserve"> to be successful in a console</w:t>
      </w:r>
      <w:r w:rsidR="00C674B9" w:rsidRPr="00F33FAA">
        <w:t xml:space="preserve">.  </w:t>
      </w:r>
      <w:r w:rsidR="00AC2AD6" w:rsidRPr="00F33FAA">
        <w:t xml:space="preserve">The modifiers in </w:t>
      </w:r>
      <w:r w:rsidR="00AC2AD6" w:rsidRPr="00F33FAA">
        <w:rPr>
          <w:i/>
        </w:rPr>
        <w:t>Trigger Happy</w:t>
      </w:r>
      <w:r w:rsidR="00AC2AD6" w:rsidRPr="00F33FAA">
        <w:t xml:space="preserve"> will help the game stand out from this blockbuster megahit, and will provide it its own place in the world of </w:t>
      </w:r>
      <w:r w:rsidR="00C674B9" w:rsidRPr="00F33FAA">
        <w:t>FPSs</w:t>
      </w:r>
      <w:r w:rsidR="00AC2AD6" w:rsidRPr="00F33FAA">
        <w:t>.</w:t>
      </w:r>
    </w:p>
    <w:p w14:paraId="6BA6155C" w14:textId="77777777" w:rsidR="00DE2620" w:rsidRDefault="00AC2AD6" w:rsidP="00DE2620">
      <w:pPr>
        <w:pStyle w:val="Heading2"/>
      </w:pPr>
      <w:bookmarkStart w:id="26" w:name="_Toc256374962"/>
      <w:r>
        <w:t>Call of Duty: Modern Warfare 2</w:t>
      </w:r>
      <w:bookmarkEnd w:id="26"/>
    </w:p>
    <w:p w14:paraId="5D8E6514" w14:textId="0C91015B" w:rsidR="00DE2620" w:rsidRDefault="00DE2620" w:rsidP="00D415E5">
      <w:r>
        <w:rPr>
          <w:i/>
        </w:rPr>
        <w:tab/>
      </w:r>
      <w:r w:rsidR="00AC2AD6" w:rsidRPr="00F33FAA">
        <w:rPr>
          <w:i/>
        </w:rPr>
        <w:t>Call of Duty: Modern Warfare 2</w:t>
      </w:r>
      <w:r w:rsidR="00AC2AD6" w:rsidRPr="00F33FAA">
        <w:t xml:space="preserve"> is the newest game in the </w:t>
      </w:r>
      <w:r w:rsidR="00AC2AD6" w:rsidRPr="00F33FAA">
        <w:rPr>
          <w:i/>
        </w:rPr>
        <w:t>Call of Duty</w:t>
      </w:r>
      <w:r w:rsidR="00AC2AD6" w:rsidRPr="00F33FAA">
        <w:t xml:space="preserve"> franchise and the sixth in the series</w:t>
      </w:r>
      <w:r w:rsidR="00C674B9" w:rsidRPr="00F33FAA">
        <w:t xml:space="preserve">.  </w:t>
      </w:r>
      <w:r w:rsidR="00AC2AD6" w:rsidRPr="00F33FAA">
        <w:t>It managed to sell 6.97 million copies on the PS3 and 9.71 million copies on the 360</w:t>
      </w:r>
      <w:r w:rsidR="00C674B9" w:rsidRPr="00F33FAA">
        <w:t xml:space="preserve">.  </w:t>
      </w:r>
      <w:r w:rsidR="00AC2AD6" w:rsidRPr="00F33FAA">
        <w:t>Sales figures are unavailable on the PC, but the market for the game is still there and there is a dedicated community on the platform</w:t>
      </w:r>
      <w:r w:rsidR="00C674B9" w:rsidRPr="00F33FAA">
        <w:t xml:space="preserve">.  </w:t>
      </w:r>
      <w:r w:rsidR="00AC2AD6" w:rsidRPr="00F33FAA">
        <w:rPr>
          <w:i/>
        </w:rPr>
        <w:t>Modern Warfare 2</w:t>
      </w:r>
      <w:r w:rsidR="00AC2AD6" w:rsidRPr="00F33FAA">
        <w:t xml:space="preserve"> is a much more realistic game than </w:t>
      </w:r>
      <w:r w:rsidR="00AC2AD6" w:rsidRPr="00F33FAA">
        <w:rPr>
          <w:i/>
        </w:rPr>
        <w:t>Trigger Happy</w:t>
      </w:r>
      <w:r w:rsidR="00AC2AD6" w:rsidRPr="00F33FAA">
        <w:t>, and it shows in all of its elements, including its visual style.</w:t>
      </w:r>
    </w:p>
    <w:p w14:paraId="3AC89771" w14:textId="77777777" w:rsidR="00DE2620" w:rsidRDefault="00DE2620" w:rsidP="00D415E5"/>
    <w:p w14:paraId="3C66A876" w14:textId="71170463" w:rsidR="00AC2AD6" w:rsidRPr="00F33FAA" w:rsidRDefault="00DE2620" w:rsidP="00D415E5">
      <w:r>
        <w:tab/>
        <w:t>M</w:t>
      </w:r>
      <w:r w:rsidR="00AC2AD6" w:rsidRPr="00F33FAA">
        <w:t>ore importantly, it focuses on realism in its gameplay and focuses toward a very hardcore player</w:t>
      </w:r>
      <w:r w:rsidR="00C674B9" w:rsidRPr="00F33FAA">
        <w:t xml:space="preserve">.  </w:t>
      </w:r>
      <w:r w:rsidR="00AC2AD6" w:rsidRPr="00F33FAA">
        <w:t>Moreover, it features a leveling system that mostly appeals to players who want to put in many hours a day rather than an hour every once in a while</w:t>
      </w:r>
      <w:r w:rsidR="00C674B9" w:rsidRPr="00F33FAA">
        <w:t xml:space="preserve">.  </w:t>
      </w:r>
      <w:r w:rsidR="00AC2AD6" w:rsidRPr="00F33FAA">
        <w:rPr>
          <w:i/>
        </w:rPr>
        <w:t>Trigger Happy</w:t>
      </w:r>
      <w:r w:rsidR="00AC2AD6" w:rsidRPr="00F33FAA">
        <w:t>, on the other hand, focuses on an audience who has less desire to spend their entire life in the game</w:t>
      </w:r>
      <w:r w:rsidR="00C674B9" w:rsidRPr="00F33FAA">
        <w:t xml:space="preserve">.  </w:t>
      </w:r>
      <w:r w:rsidR="00AC2AD6" w:rsidRPr="00F33FAA">
        <w:t xml:space="preserve">Ultimately, </w:t>
      </w:r>
      <w:r w:rsidR="00AC2AD6" w:rsidRPr="00F33FAA">
        <w:rPr>
          <w:i/>
        </w:rPr>
        <w:t>Trigger Happy</w:t>
      </w:r>
      <w:r w:rsidR="00AC2AD6" w:rsidRPr="00F33FAA">
        <w:t xml:space="preserve"> only competes with </w:t>
      </w:r>
      <w:r w:rsidR="00AC2AD6" w:rsidRPr="00F33FAA">
        <w:rPr>
          <w:i/>
        </w:rPr>
        <w:t>Modern Warfare 2</w:t>
      </w:r>
      <w:r w:rsidR="00AC2AD6" w:rsidRPr="00F33FAA">
        <w:t xml:space="preserve"> due to the genre rather than the target market</w:t>
      </w:r>
      <w:r w:rsidR="00C674B9" w:rsidRPr="00F33FAA">
        <w:t xml:space="preserve">.  </w:t>
      </w:r>
      <w:r w:rsidR="00AC2AD6" w:rsidRPr="00F33FAA">
        <w:t xml:space="preserve">The FPS market is large enough that it has split, and </w:t>
      </w:r>
      <w:r w:rsidR="00AC2AD6" w:rsidRPr="00F33FAA">
        <w:rPr>
          <w:i/>
        </w:rPr>
        <w:t>Trigger Happy</w:t>
      </w:r>
      <w:r w:rsidR="00AC2AD6" w:rsidRPr="00F33FAA">
        <w:t xml:space="preserve"> and </w:t>
      </w:r>
      <w:r w:rsidR="00AC2AD6" w:rsidRPr="00F33FAA">
        <w:rPr>
          <w:i/>
        </w:rPr>
        <w:t>Modern Warfare 2</w:t>
      </w:r>
      <w:r w:rsidR="00AC2AD6" w:rsidRPr="00F33FAA">
        <w:t xml:space="preserve"> are on different sides of the chasm.</w:t>
      </w:r>
    </w:p>
    <w:p w14:paraId="49598B9C" w14:textId="77777777" w:rsidR="00DE2620" w:rsidRPr="00D25043" w:rsidRDefault="001C416B" w:rsidP="00DE2620">
      <w:pPr>
        <w:pStyle w:val="Title"/>
        <w:rPr>
          <w:b/>
          <w:sz w:val="36"/>
        </w:rPr>
      </w:pPr>
      <w:r>
        <w:rPr>
          <w:b/>
          <w:sz w:val="36"/>
        </w:rPr>
        <w:br w:type="page"/>
      </w:r>
      <w:r>
        <w:rPr>
          <w:sz w:val="24"/>
        </w:rPr>
        <w:lastRenderedPageBreak/>
        <w:br/>
      </w:r>
      <w:bookmarkStart w:id="27" w:name="_Toc256374963"/>
      <w:r w:rsidR="00DE2620">
        <w:t>Game Design Document</w:t>
      </w:r>
      <w:bookmarkEnd w:id="27"/>
    </w:p>
    <w:p w14:paraId="0B4DCA39" w14:textId="77777777" w:rsidR="00DE2620" w:rsidRDefault="001C416B" w:rsidP="0031202C">
      <w:pPr>
        <w:pStyle w:val="Heading1"/>
        <w:rPr>
          <w:rStyle w:val="Heading1Char"/>
        </w:rPr>
      </w:pPr>
      <w:bookmarkStart w:id="28" w:name="_Toc256374964"/>
      <w:r w:rsidRPr="00062875">
        <w:rPr>
          <w:rStyle w:val="Heading1Char"/>
        </w:rPr>
        <w:t>Executive Summary</w:t>
      </w:r>
      <w:bookmarkEnd w:id="28"/>
    </w:p>
    <w:p w14:paraId="4253AB6C" w14:textId="69ACADA4" w:rsidR="00DE2620" w:rsidRDefault="00DE2620" w:rsidP="00D415E5">
      <w:r>
        <w:tab/>
      </w:r>
      <w:r w:rsidR="001C416B">
        <w:t>This document (</w:t>
      </w:r>
      <w:r w:rsidR="001C416B">
        <w:rPr>
          <w:i/>
        </w:rPr>
        <w:t>Trigger Happy</w:t>
      </w:r>
      <w:r w:rsidR="001C416B">
        <w:t xml:space="preserve"> Game Design Document) describes the gameplay elements of </w:t>
      </w:r>
      <w:r w:rsidR="001C416B">
        <w:rPr>
          <w:i/>
        </w:rPr>
        <w:t>Trigger Happy</w:t>
      </w:r>
      <w:r w:rsidR="001C416B">
        <w:t>, including all specifications, details, and story elements</w:t>
      </w:r>
      <w:r w:rsidR="00C674B9">
        <w:t xml:space="preserve">.  </w:t>
      </w:r>
      <w:r w:rsidR="001C416B">
        <w:t xml:space="preserve">Other documents for </w:t>
      </w:r>
      <w:r w:rsidR="001C416B">
        <w:rPr>
          <w:i/>
        </w:rPr>
        <w:t>Trigger Happy</w:t>
      </w:r>
      <w:r w:rsidR="001C416B">
        <w:t xml:space="preserve"> include the Technical Design Document, Art Bible, and Audio Design Document</w:t>
      </w:r>
      <w:r w:rsidR="00C674B9">
        <w:t xml:space="preserve">.  </w:t>
      </w:r>
      <w:r w:rsidR="001C416B">
        <w:t>This executive summary focuses on the gameplay and story, but touches upon other elements as well.</w:t>
      </w:r>
    </w:p>
    <w:p w14:paraId="1EE42959" w14:textId="77777777" w:rsidR="00E87079" w:rsidRDefault="00E87079" w:rsidP="00D415E5"/>
    <w:p w14:paraId="32131060" w14:textId="62A8A7F5" w:rsidR="00E87079" w:rsidRDefault="00E87079" w:rsidP="00D415E5">
      <w:r>
        <w:rPr>
          <w:i/>
        </w:rPr>
        <w:tab/>
      </w:r>
      <w:r w:rsidR="00DE2620" w:rsidRPr="00DE2620">
        <w:rPr>
          <w:i/>
        </w:rPr>
        <w:t>T</w:t>
      </w:r>
      <w:r w:rsidR="001C416B">
        <w:rPr>
          <w:i/>
        </w:rPr>
        <w:t>rigger Happy</w:t>
      </w:r>
      <w:r w:rsidR="001C416B">
        <w:t> is a 3D first-person shooter (FPS) game that utilizes modifiers to affect the enemy's perception of the world around them</w:t>
      </w:r>
      <w:r w:rsidR="00C674B9">
        <w:t xml:space="preserve">.  </w:t>
      </w:r>
      <w:r w:rsidR="001C416B">
        <w:t>The action will take place in a small series of self-contained areas designed to allow plenty of beneficial locations to lay down modifiers in order to both benefit the player and deter opponents</w:t>
      </w:r>
      <w:r w:rsidR="00C674B9">
        <w:t>.</w:t>
      </w:r>
      <w:r w:rsidR="00C674B9">
        <w:rPr>
          <w:i/>
        </w:rPr>
        <w:t xml:space="preserve">  </w:t>
      </w:r>
      <w:r w:rsidR="001C416B">
        <w:rPr>
          <w:i/>
        </w:rPr>
        <w:t>Trigger Happy</w:t>
      </w:r>
      <w:r w:rsidR="001C416B">
        <w:t xml:space="preserve"> is team-based, and players will find themselves combining their different abilities together in order to determine the best team makeup</w:t>
      </w:r>
      <w:r w:rsidR="00C674B9">
        <w:t xml:space="preserve">.  </w:t>
      </w:r>
      <w:r w:rsidR="001C416B">
        <w:t>Team sizes can vary depending on player activity at a given time</w:t>
      </w:r>
      <w:r w:rsidR="00C674B9">
        <w:t xml:space="preserve">.  </w:t>
      </w:r>
      <w:r w:rsidR="001C416B">
        <w:t xml:space="preserve">In addition, players will have the amount of control necessary to find and define their own </w:t>
      </w:r>
      <w:r w:rsidR="00C674B9">
        <w:t>play styles</w:t>
      </w:r>
      <w:r w:rsidR="001C416B">
        <w:t xml:space="preserve"> and play with the weapons and techniques they feel comfortable with.</w:t>
      </w:r>
    </w:p>
    <w:p w14:paraId="206812EF" w14:textId="77777777" w:rsidR="00E87079" w:rsidRDefault="00E87079" w:rsidP="00D415E5"/>
    <w:p w14:paraId="53AB2F6B" w14:textId="6427933F" w:rsidR="00E87079" w:rsidRDefault="00E87079" w:rsidP="00D415E5">
      <w:r>
        <w:tab/>
      </w:r>
      <w:r w:rsidR="001C416B">
        <w:t>Players will be able to roam around maps that are set before a match has begun</w:t>
      </w:r>
      <w:r w:rsidR="00C674B9">
        <w:t xml:space="preserve">.  </w:t>
      </w:r>
      <w:r w:rsidR="001C416B">
        <w:t>A player will be able to pick a combination of weapons from a larger pool to use during gameplay, and they will use these weapons in order to attempt to defeat their opponents</w:t>
      </w:r>
      <w:r w:rsidR="00C674B9">
        <w:t>.  Players will have a certain amount of health, which will allow them</w:t>
      </w:r>
      <w:r w:rsidR="001C416B">
        <w:t xml:space="preserve"> to survive one or more shots from weapons</w:t>
      </w:r>
      <w:r w:rsidR="00C674B9">
        <w:t xml:space="preserve">.  </w:t>
      </w:r>
      <w:r w:rsidR="001C416B">
        <w:t xml:space="preserve">Each weapon will have its own advantages and disadvantages (rate of fire, clip size, </w:t>
      </w:r>
      <w:r w:rsidR="00C674B9">
        <w:t>etc.</w:t>
      </w:r>
      <w:r w:rsidR="001C416B">
        <w:t>)</w:t>
      </w:r>
      <w:r w:rsidR="00C674B9">
        <w:t xml:space="preserve">.  </w:t>
      </w:r>
      <w:r w:rsidR="001C416B">
        <w:t>Upon defeating an opponent, the opponent will spawn again in a new location on the map</w:t>
      </w:r>
      <w:r w:rsidR="00C674B9">
        <w:t xml:space="preserve">.  </w:t>
      </w:r>
      <w:r w:rsidR="001C416B">
        <w:t>Trigger Happy will incorporate two game modes that focus on team play and strategy</w:t>
      </w:r>
      <w:r w:rsidR="00C674B9">
        <w:t xml:space="preserve">.  </w:t>
      </w:r>
      <w:r w:rsidR="001C416B">
        <w:t>These two game modes are King of the Hill and Assault</w:t>
      </w:r>
      <w:r w:rsidR="00C674B9">
        <w:t xml:space="preserve">.  </w:t>
      </w:r>
      <w:r w:rsidR="001C416B">
        <w:t>Both modes have different win conditions assigned to them</w:t>
      </w:r>
      <w:r w:rsidR="00C674B9">
        <w:t xml:space="preserve">.  </w:t>
      </w:r>
      <w:r w:rsidR="001C416B">
        <w:t>Once a team has met the win conditions of the round, players will be given the option to begin a new match.</w:t>
      </w:r>
    </w:p>
    <w:p w14:paraId="6946F87B" w14:textId="77777777" w:rsidR="00E87079" w:rsidRDefault="00E87079" w:rsidP="00D415E5"/>
    <w:p w14:paraId="62B77401" w14:textId="64EED76F" w:rsidR="00E87079" w:rsidRDefault="00E87079" w:rsidP="00D415E5">
      <w:r>
        <w:tab/>
      </w:r>
      <w:r w:rsidR="001C416B">
        <w:t>Modifiers will also play a very important role in the player-on-player conflict</w:t>
      </w:r>
      <w:r w:rsidR="00C674B9">
        <w:t xml:space="preserve">.  </w:t>
      </w:r>
      <w:r w:rsidR="001C416B">
        <w:t>Players will have access to all modifier types right from the get-go which the option of augmenting them at various points before and during a match</w:t>
      </w:r>
      <w:r w:rsidR="00C674B9">
        <w:t xml:space="preserve">.  </w:t>
      </w:r>
      <w:r w:rsidR="001C416B">
        <w:t>When a modifier is activated in a given area, rules for an area within a certain distance change for a given time period</w:t>
      </w:r>
      <w:r w:rsidR="00C674B9">
        <w:t xml:space="preserve">.  </w:t>
      </w:r>
      <w:r w:rsidR="001C416B">
        <w:t xml:space="preserve">For example, placing an anti-gravity modifier will invert gravity for </w:t>
      </w:r>
      <w:r w:rsidR="001C416B">
        <w:rPr>
          <w:i/>
        </w:rPr>
        <w:t>all players</w:t>
      </w:r>
      <w:r w:rsidR="001C416B">
        <w:t> that enter its bounds</w:t>
      </w:r>
      <w:r w:rsidR="00C674B9">
        <w:t xml:space="preserve">.  </w:t>
      </w:r>
      <w:r w:rsidR="001C416B">
        <w:t>Modifiers are not meant to punish players that enter them, only to change the nature of fighting in a way that can be exploited by the prepared</w:t>
      </w:r>
      <w:r w:rsidR="00C674B9">
        <w:t xml:space="preserve">.  </w:t>
      </w:r>
      <w:r w:rsidR="001C416B">
        <w:t>An anti-gravity modifier could function as an escape or a kill preventing distraction depending on how prepared a player is to use it</w:t>
      </w:r>
      <w:r w:rsidR="00C674B9">
        <w:t xml:space="preserve">.  </w:t>
      </w:r>
      <w:r w:rsidR="001C416B">
        <w:t>Modifiers fit into many different categories including, but not limited to, physical (anti-grav, slowing</w:t>
      </w:r>
      <w:r w:rsidR="00C674B9">
        <w:t>) and</w:t>
      </w:r>
      <w:r w:rsidR="001C416B">
        <w:t xml:space="preserve"> perceptual (barrier, decoy)</w:t>
      </w:r>
      <w:r w:rsidR="00C674B9">
        <w:t xml:space="preserve">.  </w:t>
      </w:r>
      <w:r w:rsidR="001C416B">
        <w:t>Modifiers can also be a part of the environment as global triggers</w:t>
      </w:r>
      <w:r w:rsidR="00C674B9">
        <w:t xml:space="preserve">.  </w:t>
      </w:r>
      <w:r w:rsidR="001C416B">
        <w:t>These modifiers remain in the level at all times and do not disappear.</w:t>
      </w:r>
    </w:p>
    <w:p w14:paraId="32EA24BA" w14:textId="77777777" w:rsidR="00E87079" w:rsidRDefault="00E87079" w:rsidP="00D415E5"/>
    <w:p w14:paraId="5B8FCFA8" w14:textId="0A29881D" w:rsidR="001C416B" w:rsidRDefault="00E87079" w:rsidP="00D415E5">
      <w:r>
        <w:tab/>
      </w:r>
      <w:r w:rsidR="001C416B">
        <w:t>Particular locations will be designed into the levels to maximize the potential of certain modifiers, but players will not be limited to setting modifiers in these locations</w:t>
      </w:r>
      <w:r w:rsidR="00C674B9">
        <w:t xml:space="preserve">.  </w:t>
      </w:r>
      <w:r w:rsidR="001C416B">
        <w:t xml:space="preserve">The uniqueness of </w:t>
      </w:r>
      <w:r w:rsidR="001C416B">
        <w:rPr>
          <w:i/>
        </w:rPr>
        <w:t>Trigger Happy</w:t>
      </w:r>
      <w:r w:rsidR="001C416B">
        <w:t> gameplay comes from the fact that players can change the rules on the fly in local and strategic ways</w:t>
      </w:r>
      <w:r w:rsidR="00C674B9">
        <w:t xml:space="preserve">.  </w:t>
      </w:r>
      <w:r w:rsidR="001C416B">
        <w:t xml:space="preserve">While a typical FPS only offers one </w:t>
      </w:r>
      <w:r w:rsidR="00C674B9">
        <w:t>rule set</w:t>
      </w:r>
      <w:r w:rsidR="001C416B">
        <w:t xml:space="preserve"> and map over the duration of a fight, our gameplay supports dynamic shifts which means that gameplay is more frantic and player moldable producing a wider range of unique battle experiences.</w:t>
      </w:r>
    </w:p>
    <w:p w14:paraId="371E42F0" w14:textId="77777777" w:rsidR="00E87079" w:rsidRPr="00E87079" w:rsidRDefault="001C416B" w:rsidP="0031202C">
      <w:pPr>
        <w:pStyle w:val="Heading1"/>
      </w:pPr>
      <w:bookmarkStart w:id="29" w:name="_Toc256374965"/>
      <w:r w:rsidRPr="00E87079">
        <w:lastRenderedPageBreak/>
        <w:t>Setting the Environment</w:t>
      </w:r>
      <w:bookmarkEnd w:id="29"/>
    </w:p>
    <w:p w14:paraId="1EFAC20A" w14:textId="59CF94F1" w:rsidR="001C416B" w:rsidRDefault="00E87079" w:rsidP="00D415E5">
      <w:r>
        <w:rPr>
          <w:i/>
          <w:iCs/>
        </w:rPr>
        <w:tab/>
      </w:r>
      <w:r w:rsidR="001C416B" w:rsidRPr="00F33FAA">
        <w:rPr>
          <w:i/>
          <w:iCs/>
        </w:rPr>
        <w:t>Trigger Happy</w:t>
      </w:r>
      <w:r w:rsidR="001C416B" w:rsidRPr="00F33FAA">
        <w:t> takes place in a future where war has become obsolete due to vast military expenditures on cloning</w:t>
      </w:r>
      <w:r w:rsidR="00C674B9" w:rsidRPr="00F33FAA">
        <w:t xml:space="preserve">.  </w:t>
      </w:r>
      <w:r w:rsidR="001C416B" w:rsidRPr="00F33FAA">
        <w:t>However, the resulting improvement in clone production has also given birth to a new form of entertainment based on reckless behavior</w:t>
      </w:r>
      <w:r w:rsidR="00C674B9" w:rsidRPr="00F33FAA">
        <w:t xml:space="preserve">.  </w:t>
      </w:r>
      <w:r w:rsidR="001C416B" w:rsidRPr="00F33FAA">
        <w:t>This branch of the future TV industry, called Clone Programs, features cloned actors starring in dangerous analogs of everything from game shows, to dramas, to horribly mislead historical re-enactments</w:t>
      </w:r>
      <w:r w:rsidR="00C674B9" w:rsidRPr="00F33FAA">
        <w:t xml:space="preserve">.  </w:t>
      </w:r>
      <w:r w:rsidR="001C416B" w:rsidRPr="00F33FAA">
        <w:t>The actors in these productions are “soldiers” that are trained both the performing arts and savage bloodshed</w:t>
      </w:r>
      <w:r w:rsidR="00C674B9" w:rsidRPr="00F33FAA">
        <w:t xml:space="preserve">.  </w:t>
      </w:r>
      <w:r w:rsidR="001C416B" w:rsidRPr="00F33FAA">
        <w:t>In each filming, they play out predefined roles using the weapons and world modifying technology provided by the sponsor of the program</w:t>
      </w:r>
      <w:r w:rsidR="00C674B9" w:rsidRPr="00F33FAA">
        <w:t xml:space="preserve">.  </w:t>
      </w:r>
      <w:r w:rsidR="001C416B" w:rsidRPr="00F33FAA">
        <w:t xml:space="preserve">However, when </w:t>
      </w:r>
      <w:r w:rsidR="00C674B9" w:rsidRPr="00F33FAA">
        <w:t>it is</w:t>
      </w:r>
      <w:r w:rsidR="001C416B" w:rsidRPr="00F33FAA">
        <w:t xml:space="preserve"> all about ratings, the brightest stars bring a style of their own.</w:t>
      </w:r>
    </w:p>
    <w:p w14:paraId="14F2ACBD" w14:textId="77777777" w:rsidR="00E87079" w:rsidRPr="00F33FAA" w:rsidRDefault="00E87079" w:rsidP="00D415E5"/>
    <w:p w14:paraId="3CD97D7E" w14:textId="165A838B" w:rsidR="001C416B" w:rsidRPr="00AB36EB" w:rsidRDefault="00F33FAA" w:rsidP="00D415E5">
      <w:pPr>
        <w:rPr>
          <w:rFonts w:eastAsia="Times New Roman"/>
          <w:lang w:bidi="ar-SA"/>
        </w:rPr>
      </w:pPr>
      <w:bookmarkStart w:id="30" w:name="12706d677b95fe00__Toc243406343"/>
      <w:bookmarkEnd w:id="30"/>
      <w:r>
        <w:rPr>
          <w:rFonts w:eastAsia="Times New Roman"/>
          <w:lang w:bidi="ar-SA"/>
        </w:rPr>
        <w:tab/>
      </w:r>
      <w:r w:rsidR="001C416B" w:rsidRPr="00AB36EB">
        <w:rPr>
          <w:rFonts w:eastAsia="Times New Roman"/>
          <w:lang w:bidi="ar-SA"/>
        </w:rPr>
        <w:t>Unfortunately, breaking in</w:t>
      </w:r>
      <w:r w:rsidR="00C674B9">
        <w:rPr>
          <w:rFonts w:eastAsia="Times New Roman"/>
          <w:lang w:bidi="ar-SA"/>
        </w:rPr>
        <w:t xml:space="preserve"> </w:t>
      </w:r>
      <w:r w:rsidR="001C416B" w:rsidRPr="00AB36EB">
        <w:rPr>
          <w:rFonts w:eastAsia="Times New Roman"/>
          <w:lang w:bidi="ar-SA"/>
        </w:rPr>
        <w:t xml:space="preserve">to the industry </w:t>
      </w:r>
      <w:r w:rsidR="00C674B9" w:rsidRPr="00AB36EB">
        <w:rPr>
          <w:rFonts w:eastAsia="Times New Roman"/>
          <w:lang w:bidi="ar-SA"/>
        </w:rPr>
        <w:t>is not</w:t>
      </w:r>
      <w:r w:rsidR="001C416B" w:rsidRPr="00AB36EB">
        <w:rPr>
          <w:rFonts w:eastAsia="Times New Roman"/>
          <w:lang w:bidi="ar-SA"/>
        </w:rPr>
        <w:t xml:space="preserve"> the easiest thing in the world</w:t>
      </w:r>
      <w:r w:rsidR="00C674B9" w:rsidRPr="00AB36EB">
        <w:rPr>
          <w:rFonts w:eastAsia="Times New Roman"/>
          <w:lang w:bidi="ar-SA"/>
        </w:rPr>
        <w:t xml:space="preserve">.  </w:t>
      </w:r>
      <w:r w:rsidR="001C416B" w:rsidRPr="00AB36EB">
        <w:rPr>
          <w:rFonts w:eastAsia="Times New Roman"/>
          <w:lang w:bidi="ar-SA"/>
        </w:rPr>
        <w:t>Between the expensive clones, the limited opportunities, and the fierce competition, one can quickly find themselves in the unregulated Last-Chance Leagues</w:t>
      </w:r>
      <w:r w:rsidR="00C674B9" w:rsidRPr="00AB36EB">
        <w:rPr>
          <w:rFonts w:eastAsia="Times New Roman"/>
          <w:lang w:bidi="ar-SA"/>
        </w:rPr>
        <w:t xml:space="preserve">.  </w:t>
      </w:r>
      <w:r w:rsidR="001C416B" w:rsidRPr="00AB36EB">
        <w:rPr>
          <w:rFonts w:eastAsia="Times New Roman"/>
          <w:lang w:bidi="ar-SA"/>
        </w:rPr>
        <w:t xml:space="preserve">Luckily, in recent </w:t>
      </w:r>
      <w:r w:rsidR="00C674B9" w:rsidRPr="00AB36EB">
        <w:rPr>
          <w:rFonts w:eastAsia="Times New Roman"/>
          <w:lang w:bidi="ar-SA"/>
        </w:rPr>
        <w:t>years,</w:t>
      </w:r>
      <w:r w:rsidR="001C416B" w:rsidRPr="00AB36EB">
        <w:rPr>
          <w:rFonts w:eastAsia="Times New Roman"/>
          <w:lang w:bidi="ar-SA"/>
        </w:rPr>
        <w:t xml:space="preserve"> a number of ex-industry professionals and academics founded the Future Proficient Soldier Academy to make the journey a bit easier</w:t>
      </w:r>
      <w:r w:rsidR="00C674B9" w:rsidRPr="00AB36EB">
        <w:rPr>
          <w:rFonts w:eastAsia="Times New Roman"/>
          <w:lang w:bidi="ar-SA"/>
        </w:rPr>
        <w:t xml:space="preserve">.  </w:t>
      </w:r>
      <w:r w:rsidR="001C416B" w:rsidRPr="00AB36EB">
        <w:rPr>
          <w:rFonts w:eastAsia="Times New Roman"/>
          <w:lang w:bidi="ar-SA"/>
        </w:rPr>
        <w:t>At their under-funded relic of an institution (housed in a condemned old fort in the middle of a bustling future city), professors teach all of the Clone Program arts from combat, to tech crafting, to camera work</w:t>
      </w:r>
      <w:r w:rsidR="00C674B9" w:rsidRPr="00AB36EB">
        <w:rPr>
          <w:rFonts w:eastAsia="Times New Roman"/>
          <w:lang w:bidi="ar-SA"/>
        </w:rPr>
        <w:t xml:space="preserve">.  </w:t>
      </w:r>
      <w:r w:rsidR="001C416B" w:rsidRPr="00AB36EB">
        <w:rPr>
          <w:rFonts w:eastAsia="Times New Roman"/>
          <w:lang w:bidi="ar-SA"/>
        </w:rPr>
        <w:t>Their instruction is supported by the healing arts of the militant, environmentalist-lead Appendage Conservation Front and the threadbare funding of the Impossible Possibilities research firm</w:t>
      </w:r>
      <w:r w:rsidR="00C674B9" w:rsidRPr="00AB36EB">
        <w:rPr>
          <w:rFonts w:eastAsia="Times New Roman"/>
          <w:lang w:bidi="ar-SA"/>
        </w:rPr>
        <w:t xml:space="preserve">.  </w:t>
      </w:r>
      <w:r w:rsidR="001C416B" w:rsidRPr="00AB36EB">
        <w:rPr>
          <w:rFonts w:eastAsia="Times New Roman"/>
          <w:lang w:bidi="ar-SA"/>
        </w:rPr>
        <w:t>But with its relentless grit and reckless disregard for safety, the Future Proficient Soldier Academy may one day be the best chance for industry hopefuls across the galaxy.</w:t>
      </w:r>
    </w:p>
    <w:p w14:paraId="7EB01267" w14:textId="77777777" w:rsidR="001C416B" w:rsidRPr="00271EA8" w:rsidRDefault="001C416B" w:rsidP="0031202C">
      <w:pPr>
        <w:pStyle w:val="Heading1"/>
      </w:pPr>
      <w:bookmarkStart w:id="31" w:name="_Toc243406343"/>
      <w:bookmarkStart w:id="32" w:name="_Toc256374966"/>
      <w:bookmarkEnd w:id="31"/>
      <w:r>
        <w:t>Game Mechanics</w:t>
      </w:r>
      <w:bookmarkEnd w:id="32"/>
    </w:p>
    <w:p w14:paraId="43BEEC22" w14:textId="77777777" w:rsidR="00E87079" w:rsidRPr="00D415E5" w:rsidRDefault="00A664B2" w:rsidP="00D415E5">
      <w:pPr>
        <w:pStyle w:val="Heading2"/>
      </w:pPr>
      <w:bookmarkStart w:id="33" w:name="_Toc256374967"/>
      <w:r>
        <w:pict>
          <v:shapetype id="_x0000_t202" coordsize="21600,21600" o:spt="202" path="m,l,21600r21600,l21600,xe">
            <v:stroke joinstyle="miter"/>
            <v:path gradientshapeok="t" o:connecttype="rect"/>
          </v:shapetype>
          <v:shape id="_x0000_s1026" type="#_x0000_t202" style="position:absolute;margin-left:304.25pt;margin-top:154.5pt;width:137.5pt;height:.05pt;z-index:251662336" stroked="f">
            <v:textbox style="mso-next-textbox:#_x0000_s1026;mso-fit-shape-to-text:t" inset="0,0,0,0">
              <w:txbxContent>
                <w:p w14:paraId="70B5D17D" w14:textId="77777777" w:rsidR="00C674B9" w:rsidRDefault="00C674B9" w:rsidP="001C416B">
                  <w:pPr>
                    <w:pStyle w:val="Caption"/>
                    <w:jc w:val="center"/>
                    <w:rPr>
                      <w:noProof/>
                    </w:rPr>
                  </w:pPr>
                  <w:r>
                    <w:t xml:space="preserve">Figure </w:t>
                  </w:r>
                  <w:fldSimple w:instr=" SEQ Figure \* ARABIC ">
                    <w:r w:rsidR="00C207BD">
                      <w:rPr>
                        <w:noProof/>
                      </w:rPr>
                      <w:t>1</w:t>
                    </w:r>
                  </w:fldSimple>
                  <w:r>
                    <w:t>: Ammo Box</w:t>
                  </w:r>
                </w:p>
              </w:txbxContent>
            </v:textbox>
            <w10:wrap type="square"/>
          </v:shape>
        </w:pict>
      </w:r>
      <w:r w:rsidR="001C416B" w:rsidRPr="00D415E5">
        <w:t>Weapons</w:t>
      </w:r>
      <w:bookmarkEnd w:id="33"/>
    </w:p>
    <w:p w14:paraId="0E75B1CA" w14:textId="1D962194" w:rsidR="001C416B" w:rsidRPr="00D415E5" w:rsidRDefault="00D415E5" w:rsidP="00D415E5">
      <w:r w:rsidRPr="00E87079">
        <w:rPr>
          <w:noProof/>
          <w:lang w:bidi="ar-SA"/>
        </w:rPr>
        <w:drawing>
          <wp:anchor distT="0" distB="0" distL="114300" distR="114300" simplePos="0" relativeHeight="251660288" behindDoc="1" locked="0" layoutInCell="1" allowOverlap="1" wp14:editId="5FBB3489">
            <wp:simplePos x="0" y="0"/>
            <wp:positionH relativeFrom="column">
              <wp:posOffset>3951605</wp:posOffset>
            </wp:positionH>
            <wp:positionV relativeFrom="paragraph">
              <wp:posOffset>43815</wp:posOffset>
            </wp:positionV>
            <wp:extent cx="1741170" cy="1581785"/>
            <wp:effectExtent l="0" t="0" r="0" b="0"/>
            <wp:wrapTight wrapText="bothSides">
              <wp:wrapPolygon edited="0">
                <wp:start x="0" y="0"/>
                <wp:lineTo x="0" y="21331"/>
                <wp:lineTo x="21269" y="21331"/>
                <wp:lineTo x="21269" y="0"/>
                <wp:lineTo x="0" y="0"/>
              </wp:wrapPolygon>
            </wp:wrapTight>
            <wp:docPr id="224" name="Picture 3" descr="Ammo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mo Box"/>
                    <pic:cNvPicPr>
                      <a:picLocks noChangeAspect="1" noChangeArrowheads="1"/>
                    </pic:cNvPicPr>
                  </pic:nvPicPr>
                  <pic:blipFill>
                    <a:blip r:embed="rId14" cstate="print"/>
                    <a:srcRect/>
                    <a:stretch>
                      <a:fillRect/>
                    </a:stretch>
                  </pic:blipFill>
                  <pic:spPr bwMode="auto">
                    <a:xfrm>
                      <a:off x="0" y="0"/>
                      <a:ext cx="1741170" cy="1581785"/>
                    </a:xfrm>
                    <a:prstGeom prst="rect">
                      <a:avLst/>
                    </a:prstGeom>
                    <a:noFill/>
                    <a:ln w="9525">
                      <a:noFill/>
                      <a:miter lim="800000"/>
                      <a:headEnd/>
                      <a:tailEnd/>
                    </a:ln>
                  </pic:spPr>
                </pic:pic>
              </a:graphicData>
            </a:graphic>
          </wp:anchor>
        </w:drawing>
      </w:r>
      <w:r>
        <w:tab/>
      </w:r>
      <w:r w:rsidR="001C416B" w:rsidRPr="00D415E5">
        <w:t>All weapons have a limited number of bullets associated with them</w:t>
      </w:r>
      <w:r w:rsidR="00C674B9" w:rsidRPr="00D415E5">
        <w:t xml:space="preserve">.  </w:t>
      </w:r>
      <w:r w:rsidR="001C416B" w:rsidRPr="00D415E5">
        <w:t>Along with max ammunition, each weapon has a limited number of rounds included in their clip</w:t>
      </w:r>
      <w:r w:rsidR="00C674B9" w:rsidRPr="00D415E5">
        <w:t xml:space="preserve">.  </w:t>
      </w:r>
      <w:r w:rsidR="001C416B" w:rsidRPr="00D415E5">
        <w:t>When a weapon's clip runs out, the weapon is required to reload</w:t>
      </w:r>
      <w:r w:rsidR="00C674B9" w:rsidRPr="00D415E5">
        <w:t xml:space="preserve">.  </w:t>
      </w:r>
      <w:r w:rsidR="001C416B" w:rsidRPr="00D415E5">
        <w:t>Ammunition is generalized across all weapons so it limits the need to find ammo for a specific weapon</w:t>
      </w:r>
      <w:r w:rsidR="00C674B9" w:rsidRPr="00D415E5">
        <w:t xml:space="preserve">.  </w:t>
      </w:r>
      <w:r w:rsidR="001C416B" w:rsidRPr="00D415E5">
        <w:t xml:space="preserve">Players pick up ammo boxes that are located through the level to replenish ammo for all their weapons. </w:t>
      </w:r>
    </w:p>
    <w:p w14:paraId="54325944" w14:textId="77777777" w:rsidR="00D415E5" w:rsidRPr="00D415E5" w:rsidRDefault="00D415E5" w:rsidP="00814A8A"/>
    <w:p w14:paraId="2A97591A" w14:textId="19F111D0" w:rsidR="001C416B" w:rsidRPr="00D415E5" w:rsidRDefault="00F33FAA" w:rsidP="00814A8A">
      <w:r w:rsidRPr="00D415E5">
        <w:tab/>
      </w:r>
      <w:r w:rsidR="001C416B" w:rsidRPr="00D415E5">
        <w:t xml:space="preserve">Players will be allowed to choose 2-4 weapons from a pool of </w:t>
      </w:r>
      <w:r w:rsidR="00C674B9" w:rsidRPr="00D415E5">
        <w:t>eight</w:t>
      </w:r>
      <w:r w:rsidR="001C416B" w:rsidRPr="00D415E5">
        <w:t xml:space="preserve"> to take onto the battlefield</w:t>
      </w:r>
      <w:r w:rsidR="00C674B9" w:rsidRPr="00D415E5">
        <w:t xml:space="preserve">.  </w:t>
      </w:r>
      <w:r w:rsidR="001C416B" w:rsidRPr="00D415E5">
        <w:t xml:space="preserve">When choosing weapons, players will be given </w:t>
      </w:r>
      <w:r w:rsidR="00C674B9" w:rsidRPr="00D415E5">
        <w:t>five</w:t>
      </w:r>
      <w:r w:rsidR="001C416B" w:rsidRPr="00D415E5">
        <w:t xml:space="preserve"> weapon points to use to select a new combination</w:t>
      </w:r>
      <w:r w:rsidR="00C674B9" w:rsidRPr="00D415E5">
        <w:t xml:space="preserve">.  </w:t>
      </w:r>
      <w:r w:rsidR="001C416B" w:rsidRPr="00D415E5">
        <w:t>These weapons can be chosen at the beginning of the game or when they are ready to respawn onto the battlefield</w:t>
      </w:r>
      <w:r w:rsidR="00C674B9" w:rsidRPr="00D415E5">
        <w:t xml:space="preserve">.  </w:t>
      </w:r>
      <w:r w:rsidR="001C416B" w:rsidRPr="00D415E5">
        <w:t>Weapons have been tiered based on damage and other attributes to ensure that there is no completely overbearing combination that players are using during the game</w:t>
      </w:r>
      <w:r w:rsidR="00C674B9" w:rsidRPr="00D415E5">
        <w:t xml:space="preserve">.  </w:t>
      </w:r>
      <w:r w:rsidR="001C416B" w:rsidRPr="00D415E5">
        <w:t>The three tiers are worth 1, 2, and 3 points in the order of lowest to highest</w:t>
      </w:r>
      <w:r w:rsidR="00C674B9" w:rsidRPr="00D415E5">
        <w:t xml:space="preserve">.  </w:t>
      </w:r>
      <w:r w:rsidR="001C416B" w:rsidRPr="00D415E5">
        <w:t>The set of weapons a player takes onto the battlefield can change but will only go into effect when the player respawns again.</w:t>
      </w:r>
    </w:p>
    <w:p w14:paraId="0B41F44B" w14:textId="77777777" w:rsidR="00067D03" w:rsidRDefault="001C416B" w:rsidP="00067D03">
      <w:pPr>
        <w:pStyle w:val="Heading3"/>
      </w:pPr>
      <w:bookmarkStart w:id="34" w:name="_Toc256374968"/>
      <w:r w:rsidRPr="00067D03">
        <w:t>Weapons Types</w:t>
      </w:r>
      <w:bookmarkEnd w:id="34"/>
    </w:p>
    <w:p w14:paraId="7C459D69" w14:textId="77777777" w:rsidR="00067D03" w:rsidRDefault="001C416B" w:rsidP="00067D03">
      <w:pPr>
        <w:pStyle w:val="Heading4"/>
      </w:pPr>
      <w:bookmarkStart w:id="35" w:name="_Toc256374969"/>
      <w:r w:rsidRPr="00067D03">
        <w:t>Nullifier Gun</w:t>
      </w:r>
      <w:bookmarkEnd w:id="35"/>
    </w:p>
    <w:p w14:paraId="15B4BFE1" w14:textId="410C9FD8" w:rsidR="001C416B" w:rsidRDefault="00067D03" w:rsidP="00067D03">
      <w:r>
        <w:tab/>
      </w:r>
      <w:r w:rsidR="001C416B" w:rsidRPr="00D415E5">
        <w:t>The Nullifier Gun is a secondary weapon that allows players to render Modifier effects null and void for a limited amount of time</w:t>
      </w:r>
      <w:r w:rsidR="00C674B9" w:rsidRPr="00D415E5">
        <w:t xml:space="preserve">.  </w:t>
      </w:r>
      <w:r w:rsidR="001C416B" w:rsidRPr="00D415E5">
        <w:t xml:space="preserve">The gun itself is a single-shot weapon that fires a high-heat nullifier effect </w:t>
      </w:r>
      <w:r w:rsidR="001C416B" w:rsidRPr="00D415E5">
        <w:lastRenderedPageBreak/>
        <w:t>burst</w:t>
      </w:r>
      <w:r w:rsidR="00C674B9" w:rsidRPr="00D415E5">
        <w:t xml:space="preserve">.  </w:t>
      </w:r>
      <w:r w:rsidR="001C416B" w:rsidRPr="00D415E5">
        <w:t>This burst can also remove any effects that affected players have already received from Modifiers</w:t>
      </w:r>
      <w:r w:rsidR="00C674B9" w:rsidRPr="00D415E5">
        <w:t xml:space="preserve">.  </w:t>
      </w:r>
      <w:r w:rsidR="001C416B" w:rsidRPr="00D415E5">
        <w:t>When firing the gun, players can hold the firing command to fire a longer distance shot</w:t>
      </w:r>
      <w:r w:rsidR="00C674B9" w:rsidRPr="00D415E5">
        <w:t xml:space="preserve">.  </w:t>
      </w:r>
      <w:r w:rsidR="001C416B" w:rsidRPr="00D415E5">
        <w:t>When the shot is fired, regardless of distance, the round will explode and an energy burst releasing the nullifier effect will appear on the screen very briefly</w:t>
      </w:r>
      <w:r w:rsidR="00C674B9" w:rsidRPr="00D415E5">
        <w:t xml:space="preserve">.  </w:t>
      </w:r>
      <w:r w:rsidR="001C416B" w:rsidRPr="00D415E5">
        <w:t xml:space="preserve">Any player that </w:t>
      </w:r>
      <w:r w:rsidR="00C674B9" w:rsidRPr="00D415E5">
        <w:t>encounters</w:t>
      </w:r>
      <w:r w:rsidR="001C416B" w:rsidRPr="00D415E5">
        <w:t xml:space="preserve"> this energy burst will have the nullifier effect applied to them.</w:t>
      </w:r>
    </w:p>
    <w:p w14:paraId="5231E272" w14:textId="77777777" w:rsidR="00067D03" w:rsidRPr="00D415E5" w:rsidRDefault="00067D03" w:rsidP="00067D03"/>
    <w:p w14:paraId="5EC902BC" w14:textId="77777777" w:rsidR="00067D03" w:rsidRPr="00067D03" w:rsidRDefault="001C416B" w:rsidP="00067D03">
      <w:pPr>
        <w:rPr>
          <w:b/>
          <w:u w:val="single"/>
        </w:rPr>
      </w:pPr>
      <w:r w:rsidRPr="00067D03">
        <w:rPr>
          <w:b/>
          <w:u w:val="single"/>
        </w:rPr>
        <w:t>Attributes</w:t>
      </w:r>
    </w:p>
    <w:tbl>
      <w:tblPr>
        <w:tblW w:w="9593" w:type="dxa"/>
        <w:jc w:val="center"/>
        <w:tblInd w:w="-3020" w:type="dxa"/>
        <w:tblLook w:val="04A0" w:firstRow="1" w:lastRow="0" w:firstColumn="1" w:lastColumn="0" w:noHBand="0" w:noVBand="1"/>
      </w:tblPr>
      <w:tblGrid>
        <w:gridCol w:w="5403"/>
        <w:gridCol w:w="4190"/>
      </w:tblGrid>
      <w:tr w:rsidR="001C416B" w14:paraId="4CF8F03B" w14:textId="77777777" w:rsidTr="00D578D9">
        <w:trPr>
          <w:jc w:val="center"/>
        </w:trPr>
        <w:tc>
          <w:tcPr>
            <w:tcW w:w="5403" w:type="dxa"/>
          </w:tcPr>
          <w:p w14:paraId="607ABF89" w14:textId="77777777" w:rsidR="001C416B" w:rsidRDefault="001C416B" w:rsidP="00814A8A">
            <w:pPr>
              <w:spacing w:after="280" w:afterAutospacing="1"/>
            </w:pPr>
            <w:r>
              <w:t>Maximum Ammunition</w:t>
            </w:r>
          </w:p>
        </w:tc>
        <w:tc>
          <w:tcPr>
            <w:tcW w:w="4190" w:type="dxa"/>
          </w:tcPr>
          <w:p w14:paraId="6012D16B" w14:textId="77777777" w:rsidR="001C416B" w:rsidRDefault="001C416B" w:rsidP="001C416B">
            <w:pPr>
              <w:spacing w:after="280" w:afterAutospacing="1"/>
            </w:pPr>
            <w:r>
              <w:t>15</w:t>
            </w:r>
          </w:p>
        </w:tc>
      </w:tr>
      <w:tr w:rsidR="001C416B" w14:paraId="0BB17229" w14:textId="77777777" w:rsidTr="00D578D9">
        <w:trPr>
          <w:jc w:val="center"/>
        </w:trPr>
        <w:tc>
          <w:tcPr>
            <w:tcW w:w="5403" w:type="dxa"/>
          </w:tcPr>
          <w:p w14:paraId="0524D2AA" w14:textId="77777777" w:rsidR="001C416B" w:rsidRDefault="001C416B" w:rsidP="001C416B">
            <w:pPr>
              <w:spacing w:after="280" w:afterAutospacing="1"/>
            </w:pPr>
            <w:r>
              <w:t>Rounds per Clip</w:t>
            </w:r>
          </w:p>
        </w:tc>
        <w:tc>
          <w:tcPr>
            <w:tcW w:w="4190" w:type="dxa"/>
          </w:tcPr>
          <w:p w14:paraId="70B28551" w14:textId="77777777" w:rsidR="001C416B" w:rsidRDefault="001C416B" w:rsidP="001C416B">
            <w:pPr>
              <w:spacing w:after="280" w:afterAutospacing="1"/>
            </w:pPr>
            <w:r>
              <w:t>3</w:t>
            </w:r>
          </w:p>
        </w:tc>
      </w:tr>
      <w:tr w:rsidR="001C416B" w14:paraId="739EF40D" w14:textId="77777777" w:rsidTr="00D578D9">
        <w:trPr>
          <w:jc w:val="center"/>
        </w:trPr>
        <w:tc>
          <w:tcPr>
            <w:tcW w:w="5403" w:type="dxa"/>
          </w:tcPr>
          <w:p w14:paraId="31753A6E" w14:textId="77777777" w:rsidR="001C416B" w:rsidRDefault="001C416B" w:rsidP="001C416B">
            <w:pPr>
              <w:spacing w:after="280" w:afterAutospacing="1"/>
            </w:pPr>
            <w:r>
              <w:t>Fire delay between shots</w:t>
            </w:r>
          </w:p>
        </w:tc>
        <w:tc>
          <w:tcPr>
            <w:tcW w:w="4190" w:type="dxa"/>
          </w:tcPr>
          <w:p w14:paraId="794F55E4" w14:textId="77777777" w:rsidR="001C416B" w:rsidRDefault="001C416B" w:rsidP="001C416B">
            <w:pPr>
              <w:spacing w:after="280" w:afterAutospacing="1"/>
            </w:pPr>
            <w:r>
              <w:t>0.8 seconds</w:t>
            </w:r>
          </w:p>
        </w:tc>
      </w:tr>
      <w:tr w:rsidR="001C416B" w14:paraId="732BC0A1" w14:textId="77777777" w:rsidTr="00D578D9">
        <w:trPr>
          <w:jc w:val="center"/>
        </w:trPr>
        <w:tc>
          <w:tcPr>
            <w:tcW w:w="5403" w:type="dxa"/>
          </w:tcPr>
          <w:p w14:paraId="34058A0A" w14:textId="77777777" w:rsidR="001C416B" w:rsidRDefault="001C416B" w:rsidP="001C416B">
            <w:pPr>
              <w:spacing w:after="280" w:afterAutospacing="1"/>
            </w:pPr>
            <w:r>
              <w:t xml:space="preserve">Damage per round </w:t>
            </w:r>
          </w:p>
        </w:tc>
        <w:tc>
          <w:tcPr>
            <w:tcW w:w="4190" w:type="dxa"/>
          </w:tcPr>
          <w:p w14:paraId="538D6A16" w14:textId="77777777" w:rsidR="001C416B" w:rsidRDefault="001C416B" w:rsidP="001C416B">
            <w:pPr>
              <w:spacing w:after="280" w:afterAutospacing="1"/>
            </w:pPr>
            <w:r>
              <w:t>N / A</w:t>
            </w:r>
          </w:p>
        </w:tc>
      </w:tr>
      <w:tr w:rsidR="001C416B" w14:paraId="45637DD2" w14:textId="77777777" w:rsidTr="00D578D9">
        <w:trPr>
          <w:jc w:val="center"/>
        </w:trPr>
        <w:tc>
          <w:tcPr>
            <w:tcW w:w="5403" w:type="dxa"/>
          </w:tcPr>
          <w:p w14:paraId="7089DD3E" w14:textId="77777777" w:rsidR="001C416B" w:rsidRDefault="001C416B" w:rsidP="001C416B">
            <w:pPr>
              <w:spacing w:after="280" w:afterAutospacing="1"/>
            </w:pPr>
            <w:r>
              <w:t>Range</w:t>
            </w:r>
          </w:p>
        </w:tc>
        <w:tc>
          <w:tcPr>
            <w:tcW w:w="4190" w:type="dxa"/>
          </w:tcPr>
          <w:p w14:paraId="73F97DFE" w14:textId="77777777" w:rsidR="001C416B" w:rsidRDefault="001C416B" w:rsidP="001C416B">
            <w:pPr>
              <w:spacing w:after="280" w:afterAutospacing="1"/>
            </w:pPr>
            <w:r>
              <w:t>1-10 meters</w:t>
            </w:r>
          </w:p>
        </w:tc>
      </w:tr>
      <w:tr w:rsidR="001C416B" w14:paraId="6D2480A2" w14:textId="77777777" w:rsidTr="00D578D9">
        <w:trPr>
          <w:jc w:val="center"/>
        </w:trPr>
        <w:tc>
          <w:tcPr>
            <w:tcW w:w="5403" w:type="dxa"/>
          </w:tcPr>
          <w:p w14:paraId="14DEC792" w14:textId="77777777" w:rsidR="001C416B" w:rsidRDefault="001C416B" w:rsidP="001C416B">
            <w:pPr>
              <w:spacing w:after="280" w:afterAutospacing="1"/>
            </w:pPr>
            <w:r>
              <w:t>Resource Point Allocation</w:t>
            </w:r>
          </w:p>
        </w:tc>
        <w:tc>
          <w:tcPr>
            <w:tcW w:w="4190" w:type="dxa"/>
          </w:tcPr>
          <w:p w14:paraId="419ADD31" w14:textId="77777777" w:rsidR="001C416B" w:rsidRDefault="001C416B" w:rsidP="001C416B">
            <w:pPr>
              <w:spacing w:after="280" w:afterAutospacing="1"/>
            </w:pPr>
            <w:r>
              <w:t>1</w:t>
            </w:r>
          </w:p>
        </w:tc>
      </w:tr>
      <w:tr w:rsidR="001C416B" w14:paraId="44B8D106" w14:textId="77777777" w:rsidTr="00D578D9">
        <w:trPr>
          <w:jc w:val="center"/>
        </w:trPr>
        <w:tc>
          <w:tcPr>
            <w:tcW w:w="5403" w:type="dxa"/>
          </w:tcPr>
          <w:p w14:paraId="2C67ACE8" w14:textId="77777777" w:rsidR="001C416B" w:rsidRDefault="001C416B" w:rsidP="001C416B">
            <w:pPr>
              <w:spacing w:after="280" w:afterAutospacing="1"/>
            </w:pPr>
            <w:r>
              <w:t>Effect Duration</w:t>
            </w:r>
          </w:p>
        </w:tc>
        <w:tc>
          <w:tcPr>
            <w:tcW w:w="4190" w:type="dxa"/>
          </w:tcPr>
          <w:p w14:paraId="206102E5" w14:textId="77777777" w:rsidR="001C416B" w:rsidRDefault="001C416B" w:rsidP="001C416B">
            <w:pPr>
              <w:spacing w:after="280" w:afterAutospacing="1"/>
            </w:pPr>
            <w:r>
              <w:t>5 seconds</w:t>
            </w:r>
          </w:p>
        </w:tc>
      </w:tr>
    </w:tbl>
    <w:p w14:paraId="0137B81D" w14:textId="77777777" w:rsidR="001C416B" w:rsidRPr="00067D03" w:rsidRDefault="001C416B" w:rsidP="007A654E">
      <w:pPr>
        <w:pStyle w:val="Heading7"/>
      </w:pPr>
      <w:r w:rsidRPr="007A654E">
        <w:rPr>
          <w:noProof/>
          <w:lang w:bidi="ar-SA"/>
        </w:rPr>
        <w:drawing>
          <wp:inline distT="0" distB="0" distL="0" distR="0" wp14:editId="2BDB4682">
            <wp:extent cx="2553854" cy="1751682"/>
            <wp:effectExtent l="19050" t="0" r="0" b="0"/>
            <wp:docPr id="226" name="Picture 0" descr="NullifierGun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llifierGunConcept.png"/>
                    <pic:cNvPicPr/>
                  </pic:nvPicPr>
                  <pic:blipFill>
                    <a:blip r:embed="rId15" cstate="print"/>
                    <a:stretch>
                      <a:fillRect/>
                    </a:stretch>
                  </pic:blipFill>
                  <pic:spPr>
                    <a:xfrm>
                      <a:off x="0" y="0"/>
                      <a:ext cx="2554939" cy="1752427"/>
                    </a:xfrm>
                    <a:prstGeom prst="rect">
                      <a:avLst/>
                    </a:prstGeom>
                  </pic:spPr>
                </pic:pic>
              </a:graphicData>
            </a:graphic>
          </wp:inline>
        </w:drawing>
      </w:r>
    </w:p>
    <w:p w14:paraId="519ED759" w14:textId="77777777" w:rsidR="001C416B" w:rsidRDefault="001C416B" w:rsidP="001C416B">
      <w:pPr>
        <w:pStyle w:val="Caption"/>
        <w:jc w:val="center"/>
      </w:pPr>
      <w:r>
        <w:t xml:space="preserve">Figure </w:t>
      </w:r>
      <w:fldSimple w:instr=" SEQ Figure \* ARABIC ">
        <w:r w:rsidR="00C207BD">
          <w:rPr>
            <w:noProof/>
          </w:rPr>
          <w:t>2</w:t>
        </w:r>
      </w:fldSimple>
      <w:r>
        <w:t>: Nullifier Gun Concept</w:t>
      </w:r>
    </w:p>
    <w:p w14:paraId="55B84E9E" w14:textId="77777777" w:rsidR="001C416B" w:rsidRPr="00067D03" w:rsidRDefault="001C416B" w:rsidP="00067D03">
      <w:pPr>
        <w:pStyle w:val="Heading4"/>
      </w:pPr>
      <w:bookmarkStart w:id="36" w:name="_Toc256374970"/>
      <w:r w:rsidRPr="00067D03">
        <w:t>Grenades</w:t>
      </w:r>
      <w:bookmarkEnd w:id="36"/>
    </w:p>
    <w:p w14:paraId="1AACEE2D" w14:textId="4285961E" w:rsidR="001C416B" w:rsidRDefault="00F33FAA" w:rsidP="00814A8A">
      <w:r>
        <w:rPr>
          <w:b/>
          <w:i/>
        </w:rPr>
        <w:tab/>
      </w:r>
      <w:r w:rsidR="001C416B">
        <w:t>When players are stuck in the trenches and need a way out, grenades are the way to go</w:t>
      </w:r>
      <w:r w:rsidR="00C674B9">
        <w:t xml:space="preserve">.  </w:t>
      </w:r>
      <w:r w:rsidR="001C416B">
        <w:t>Grenades are little exploding balls of death that players throw towards enemies to inflict damage on them</w:t>
      </w:r>
      <w:r w:rsidR="00C674B9">
        <w:t xml:space="preserve">.  </w:t>
      </w:r>
      <w:r w:rsidR="001C416B">
        <w:t>The biggest distinction between grenades and other guns is that they are thrown, not shot</w:t>
      </w:r>
      <w:r w:rsidR="00C674B9">
        <w:t xml:space="preserve">.  </w:t>
      </w:r>
      <w:r w:rsidR="001C416B">
        <w:t xml:space="preserve">These grenades can be banked off walls and thrown into areas that normal bullets </w:t>
      </w:r>
      <w:r w:rsidR="00C674B9">
        <w:t>cannot</w:t>
      </w:r>
      <w:r w:rsidR="001C416B">
        <w:t xml:space="preserve"> reach via direct line of sight</w:t>
      </w:r>
      <w:r w:rsidR="00C674B9">
        <w:t xml:space="preserve">.  </w:t>
      </w:r>
      <w:r w:rsidR="001C416B">
        <w:t>Once a grenade is thrown, it has an internal timer for when it goes off</w:t>
      </w:r>
      <w:r w:rsidR="00C674B9">
        <w:t xml:space="preserve">.  </w:t>
      </w:r>
      <w:r w:rsidR="001C416B">
        <w:t>Once the timer reaches zero, the grenade explodes</w:t>
      </w:r>
      <w:r w:rsidR="00C674B9">
        <w:t xml:space="preserve">.  </w:t>
      </w:r>
      <w:r w:rsidR="001C416B">
        <w:t xml:space="preserve">Like rockets, the grenade has an explosion </w:t>
      </w:r>
      <w:r w:rsidR="00C674B9">
        <w:t>radius, which</w:t>
      </w:r>
      <w:r w:rsidR="001C416B">
        <w:t xml:space="preserve"> inflicts additional damage to close-by targets</w:t>
      </w:r>
      <w:r w:rsidR="00C674B9">
        <w:t xml:space="preserve">.  </w:t>
      </w:r>
      <w:r w:rsidR="001C416B">
        <w:t>The power of the throw by the player is dependent on the amount of time the fire command is held.</w:t>
      </w:r>
    </w:p>
    <w:p w14:paraId="7739E19A" w14:textId="77777777" w:rsidR="00067D03" w:rsidRDefault="00067D03" w:rsidP="00067D03"/>
    <w:p w14:paraId="0290C610" w14:textId="77777777" w:rsidR="001C416B" w:rsidRPr="00814A8A" w:rsidRDefault="001C416B" w:rsidP="00814A8A">
      <w:pPr>
        <w:rPr>
          <w:b/>
          <w:u w:val="single"/>
        </w:rPr>
      </w:pPr>
      <w:r w:rsidRPr="00814A8A">
        <w:rPr>
          <w:b/>
          <w:u w:val="single"/>
        </w:rPr>
        <w:t>Attributes</w:t>
      </w:r>
    </w:p>
    <w:tbl>
      <w:tblPr>
        <w:tblW w:w="0" w:type="auto"/>
        <w:jc w:val="center"/>
        <w:tblLook w:val="04A0" w:firstRow="1" w:lastRow="0" w:firstColumn="1" w:lastColumn="0" w:noHBand="0" w:noVBand="1"/>
      </w:tblPr>
      <w:tblGrid>
        <w:gridCol w:w="4788"/>
        <w:gridCol w:w="4788"/>
      </w:tblGrid>
      <w:tr w:rsidR="00814A8A" w14:paraId="36E12438" w14:textId="77777777" w:rsidTr="00814A8A">
        <w:trPr>
          <w:jc w:val="center"/>
        </w:trPr>
        <w:tc>
          <w:tcPr>
            <w:tcW w:w="4788" w:type="dxa"/>
          </w:tcPr>
          <w:p w14:paraId="070B03B2" w14:textId="77777777" w:rsidR="001C416B" w:rsidRDefault="001C416B" w:rsidP="00814A8A">
            <w:r>
              <w:t>Maximum Ammunition</w:t>
            </w:r>
          </w:p>
        </w:tc>
        <w:tc>
          <w:tcPr>
            <w:tcW w:w="4788" w:type="dxa"/>
          </w:tcPr>
          <w:p w14:paraId="4C9979C4" w14:textId="77777777" w:rsidR="001C416B" w:rsidRDefault="001C416B" w:rsidP="00814A8A">
            <w:r>
              <w:t>8</w:t>
            </w:r>
          </w:p>
        </w:tc>
      </w:tr>
      <w:tr w:rsidR="00814A8A" w14:paraId="21CBBD85" w14:textId="77777777" w:rsidTr="00814A8A">
        <w:trPr>
          <w:jc w:val="center"/>
        </w:trPr>
        <w:tc>
          <w:tcPr>
            <w:tcW w:w="4788" w:type="dxa"/>
          </w:tcPr>
          <w:p w14:paraId="76374298" w14:textId="77777777" w:rsidR="001C416B" w:rsidRDefault="001C416B" w:rsidP="00814A8A">
            <w:r>
              <w:t>Fire delay between throws</w:t>
            </w:r>
          </w:p>
        </w:tc>
        <w:tc>
          <w:tcPr>
            <w:tcW w:w="4788" w:type="dxa"/>
          </w:tcPr>
          <w:p w14:paraId="4102C1A5" w14:textId="77777777" w:rsidR="001C416B" w:rsidRDefault="001C416B" w:rsidP="00814A8A">
            <w:r>
              <w:t>3 seconds</w:t>
            </w:r>
          </w:p>
        </w:tc>
      </w:tr>
      <w:tr w:rsidR="00814A8A" w14:paraId="66C931FA" w14:textId="77777777" w:rsidTr="00814A8A">
        <w:trPr>
          <w:jc w:val="center"/>
        </w:trPr>
        <w:tc>
          <w:tcPr>
            <w:tcW w:w="4788" w:type="dxa"/>
          </w:tcPr>
          <w:p w14:paraId="20326458" w14:textId="77777777" w:rsidR="001C416B" w:rsidRDefault="001C416B" w:rsidP="00814A8A">
            <w:r>
              <w:t>Damage per Round</w:t>
            </w:r>
          </w:p>
        </w:tc>
        <w:tc>
          <w:tcPr>
            <w:tcW w:w="4788" w:type="dxa"/>
          </w:tcPr>
          <w:p w14:paraId="48405351" w14:textId="77777777" w:rsidR="001C416B" w:rsidRDefault="001C416B" w:rsidP="00814A8A">
            <w:r>
              <w:t>20</w:t>
            </w:r>
          </w:p>
        </w:tc>
      </w:tr>
      <w:tr w:rsidR="00814A8A" w14:paraId="6C096608" w14:textId="77777777" w:rsidTr="00814A8A">
        <w:trPr>
          <w:jc w:val="center"/>
        </w:trPr>
        <w:tc>
          <w:tcPr>
            <w:tcW w:w="4788" w:type="dxa"/>
          </w:tcPr>
          <w:p w14:paraId="4F8F1EB5" w14:textId="77777777" w:rsidR="001C416B" w:rsidRDefault="001C416B" w:rsidP="00814A8A">
            <w:r>
              <w:t>Range</w:t>
            </w:r>
          </w:p>
        </w:tc>
        <w:tc>
          <w:tcPr>
            <w:tcW w:w="4788" w:type="dxa"/>
          </w:tcPr>
          <w:p w14:paraId="4099EC42" w14:textId="77777777" w:rsidR="001C416B" w:rsidRDefault="001C416B" w:rsidP="00814A8A">
            <w:r>
              <w:t>30 (max, power of throw dependent)</w:t>
            </w:r>
          </w:p>
        </w:tc>
      </w:tr>
      <w:tr w:rsidR="00814A8A" w14:paraId="26182F27" w14:textId="77777777" w:rsidTr="00814A8A">
        <w:trPr>
          <w:jc w:val="center"/>
        </w:trPr>
        <w:tc>
          <w:tcPr>
            <w:tcW w:w="4788" w:type="dxa"/>
          </w:tcPr>
          <w:p w14:paraId="3F9C3ABD" w14:textId="77777777" w:rsidR="001C416B" w:rsidRDefault="001C416B" w:rsidP="00814A8A">
            <w:r>
              <w:t>Resource Point Allocation</w:t>
            </w:r>
          </w:p>
        </w:tc>
        <w:tc>
          <w:tcPr>
            <w:tcW w:w="4788" w:type="dxa"/>
          </w:tcPr>
          <w:p w14:paraId="67864BD6" w14:textId="77777777" w:rsidR="001C416B" w:rsidRDefault="001C416B" w:rsidP="00814A8A">
            <w:r>
              <w:t>1</w:t>
            </w:r>
          </w:p>
        </w:tc>
      </w:tr>
    </w:tbl>
    <w:p w14:paraId="08D5BFEA" w14:textId="77777777" w:rsidR="001C416B" w:rsidRDefault="001C416B" w:rsidP="007A654E">
      <w:pPr>
        <w:pStyle w:val="Heading7"/>
      </w:pPr>
      <w:r>
        <w:rPr>
          <w:noProof/>
          <w:lang w:bidi="ar-SA"/>
        </w:rPr>
        <w:lastRenderedPageBreak/>
        <w:drawing>
          <wp:inline distT="0" distB="0" distL="0" distR="0" wp14:editId="162CC1CB">
            <wp:extent cx="1666875" cy="1646297"/>
            <wp:effectExtent l="19050" t="0" r="9525" b="0"/>
            <wp:docPr id="227" name="Picture 15" descr="Pop Can Gren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Can Grenade.jpg"/>
                    <pic:cNvPicPr/>
                  </pic:nvPicPr>
                  <pic:blipFill>
                    <a:blip r:embed="rId16" cstate="print"/>
                    <a:stretch>
                      <a:fillRect/>
                    </a:stretch>
                  </pic:blipFill>
                  <pic:spPr>
                    <a:xfrm>
                      <a:off x="0" y="0"/>
                      <a:ext cx="1674790" cy="1654114"/>
                    </a:xfrm>
                    <a:prstGeom prst="rect">
                      <a:avLst/>
                    </a:prstGeom>
                  </pic:spPr>
                </pic:pic>
              </a:graphicData>
            </a:graphic>
          </wp:inline>
        </w:drawing>
      </w:r>
    </w:p>
    <w:p w14:paraId="0B303832" w14:textId="77777777" w:rsidR="001C416B" w:rsidRDefault="001C416B" w:rsidP="001C416B">
      <w:pPr>
        <w:pStyle w:val="Caption"/>
        <w:jc w:val="center"/>
      </w:pPr>
      <w:r>
        <w:t xml:space="preserve">Figure </w:t>
      </w:r>
      <w:fldSimple w:instr=" SEQ Figure \* ARABIC ">
        <w:r w:rsidR="00C207BD">
          <w:rPr>
            <w:noProof/>
          </w:rPr>
          <w:t>3</w:t>
        </w:r>
      </w:fldSimple>
      <w:r>
        <w:t>: Pop Can Grenade Concept</w:t>
      </w:r>
    </w:p>
    <w:p w14:paraId="53E894E1" w14:textId="77777777" w:rsidR="001C416B" w:rsidRPr="00067D03" w:rsidRDefault="001C416B" w:rsidP="00067D03">
      <w:pPr>
        <w:pStyle w:val="Heading4"/>
      </w:pPr>
      <w:bookmarkStart w:id="37" w:name="_Toc256374971"/>
      <w:r w:rsidRPr="00067D03">
        <w:t>Pistol</w:t>
      </w:r>
      <w:bookmarkEnd w:id="37"/>
      <w:r w:rsidRPr="00067D03">
        <w:t xml:space="preserve"> </w:t>
      </w:r>
    </w:p>
    <w:p w14:paraId="1CA456DB" w14:textId="594A2290" w:rsidR="00067D03" w:rsidRDefault="00814A8A" w:rsidP="00814A8A">
      <w:r>
        <w:tab/>
      </w:r>
      <w:r w:rsidR="001C416B">
        <w:t>The pistol is the reliable fallback weapon for most players</w:t>
      </w:r>
      <w:r w:rsidR="00C674B9">
        <w:t xml:space="preserve">.  </w:t>
      </w:r>
      <w:r w:rsidR="00067D03">
        <w:t>It is</w:t>
      </w:r>
      <w:r w:rsidR="001C416B">
        <w:t xml:space="preserve"> a compact and accurate single-shot firing weapon with two functions</w:t>
      </w:r>
      <w:r w:rsidR="00C674B9">
        <w:t xml:space="preserve">.  </w:t>
      </w:r>
      <w:r w:rsidR="001C416B">
        <w:t>It can be a single fire weapon or the player can hold down the fire command to charge the shot</w:t>
      </w:r>
      <w:r w:rsidR="00C674B9">
        <w:t xml:space="preserve">.  </w:t>
      </w:r>
      <w:r w:rsidR="001C416B">
        <w:t>While charging the weapon causes the next shot to deal more damage to an enemy, it causes the weapon to overheat faster.</w:t>
      </w:r>
    </w:p>
    <w:p w14:paraId="67A4BE3D" w14:textId="77777777" w:rsidR="00814A8A" w:rsidRDefault="00814A8A" w:rsidP="00814A8A"/>
    <w:p w14:paraId="36230A38" w14:textId="77777777" w:rsidR="00814A8A" w:rsidRPr="00814A8A" w:rsidRDefault="001C416B" w:rsidP="00814A8A">
      <w:pPr>
        <w:rPr>
          <w:b/>
          <w:u w:val="single"/>
        </w:rPr>
      </w:pPr>
      <w:r w:rsidRPr="00814A8A">
        <w:rPr>
          <w:b/>
          <w:u w:val="single"/>
        </w:rPr>
        <w:t>Attributes</w:t>
      </w:r>
    </w:p>
    <w:tbl>
      <w:tblPr>
        <w:tblW w:w="9576" w:type="dxa"/>
        <w:jc w:val="center"/>
        <w:tblInd w:w="468" w:type="dxa"/>
        <w:tblLook w:val="04A0" w:firstRow="1" w:lastRow="0" w:firstColumn="1" w:lastColumn="0" w:noHBand="0" w:noVBand="1"/>
      </w:tblPr>
      <w:tblGrid>
        <w:gridCol w:w="4788"/>
        <w:gridCol w:w="4788"/>
      </w:tblGrid>
      <w:tr w:rsidR="00814A8A" w14:paraId="1DBA506F" w14:textId="77777777" w:rsidTr="00814A8A">
        <w:trPr>
          <w:jc w:val="center"/>
        </w:trPr>
        <w:tc>
          <w:tcPr>
            <w:tcW w:w="4788" w:type="dxa"/>
          </w:tcPr>
          <w:p w14:paraId="794BDAEF" w14:textId="77777777" w:rsidR="001C416B" w:rsidRPr="004A5ACB" w:rsidRDefault="001C416B" w:rsidP="00814A8A">
            <w:r>
              <w:t>Maximum Ammunition</w:t>
            </w:r>
          </w:p>
        </w:tc>
        <w:tc>
          <w:tcPr>
            <w:tcW w:w="4788" w:type="dxa"/>
          </w:tcPr>
          <w:p w14:paraId="6E1B05CC" w14:textId="77777777" w:rsidR="001C416B" w:rsidRPr="004A5ACB" w:rsidRDefault="001C416B" w:rsidP="00814A8A">
            <w:r>
              <w:t>48</w:t>
            </w:r>
          </w:p>
        </w:tc>
      </w:tr>
      <w:tr w:rsidR="00814A8A" w14:paraId="527F22F5" w14:textId="77777777" w:rsidTr="00814A8A">
        <w:trPr>
          <w:jc w:val="center"/>
        </w:trPr>
        <w:tc>
          <w:tcPr>
            <w:tcW w:w="4788" w:type="dxa"/>
          </w:tcPr>
          <w:p w14:paraId="0FAC6667" w14:textId="77777777" w:rsidR="001C416B" w:rsidRPr="004A5ACB" w:rsidRDefault="001C416B" w:rsidP="00814A8A">
            <w:r>
              <w:t>Rounds per Clip</w:t>
            </w:r>
          </w:p>
        </w:tc>
        <w:tc>
          <w:tcPr>
            <w:tcW w:w="4788" w:type="dxa"/>
          </w:tcPr>
          <w:p w14:paraId="63E13A1C" w14:textId="77777777" w:rsidR="001C416B" w:rsidRPr="004A5ACB" w:rsidRDefault="001C416B" w:rsidP="00814A8A">
            <w:r>
              <w:t>6</w:t>
            </w:r>
          </w:p>
        </w:tc>
      </w:tr>
      <w:tr w:rsidR="00814A8A" w14:paraId="7C40D71D" w14:textId="77777777" w:rsidTr="00814A8A">
        <w:trPr>
          <w:jc w:val="center"/>
        </w:trPr>
        <w:tc>
          <w:tcPr>
            <w:tcW w:w="4788" w:type="dxa"/>
          </w:tcPr>
          <w:p w14:paraId="726CE239" w14:textId="77777777" w:rsidR="001C416B" w:rsidRPr="004A5ACB" w:rsidRDefault="001C416B" w:rsidP="00814A8A">
            <w:r>
              <w:t>Fire delay between shots</w:t>
            </w:r>
          </w:p>
        </w:tc>
        <w:tc>
          <w:tcPr>
            <w:tcW w:w="4788" w:type="dxa"/>
          </w:tcPr>
          <w:p w14:paraId="562FA103" w14:textId="77777777" w:rsidR="001C416B" w:rsidRPr="004A5ACB" w:rsidRDefault="001C416B" w:rsidP="00814A8A">
            <w:r>
              <w:t>0.3 seconds</w:t>
            </w:r>
          </w:p>
        </w:tc>
      </w:tr>
      <w:tr w:rsidR="00814A8A" w14:paraId="3CD440F0" w14:textId="77777777" w:rsidTr="00814A8A">
        <w:trPr>
          <w:jc w:val="center"/>
        </w:trPr>
        <w:tc>
          <w:tcPr>
            <w:tcW w:w="4788" w:type="dxa"/>
          </w:tcPr>
          <w:p w14:paraId="5E896A5F" w14:textId="77777777" w:rsidR="001C416B" w:rsidRPr="004A5ACB" w:rsidRDefault="001C416B" w:rsidP="00814A8A">
            <w:r>
              <w:t>Damage per Round</w:t>
            </w:r>
          </w:p>
        </w:tc>
        <w:tc>
          <w:tcPr>
            <w:tcW w:w="4788" w:type="dxa"/>
          </w:tcPr>
          <w:p w14:paraId="58C29B7F" w14:textId="77777777" w:rsidR="001C416B" w:rsidRPr="004A5ACB" w:rsidRDefault="001C416B" w:rsidP="00814A8A">
            <w:pPr>
              <w:rPr>
                <w:rFonts w:ascii="Verdana" w:hAnsi="Verdana"/>
                <w:sz w:val="20"/>
                <w:szCs w:val="20"/>
              </w:rPr>
            </w:pPr>
            <w:r w:rsidRPr="004A5ACB">
              <w:rPr>
                <w:rFonts w:ascii="Verdana" w:hAnsi="Verdana"/>
                <w:sz w:val="20"/>
                <w:szCs w:val="20"/>
              </w:rPr>
              <w:t>5 (single shot), 40 (Maximum Charge)</w:t>
            </w:r>
          </w:p>
        </w:tc>
      </w:tr>
      <w:tr w:rsidR="00814A8A" w14:paraId="21223BAD" w14:textId="77777777" w:rsidTr="00814A8A">
        <w:trPr>
          <w:jc w:val="center"/>
        </w:trPr>
        <w:tc>
          <w:tcPr>
            <w:tcW w:w="4788" w:type="dxa"/>
          </w:tcPr>
          <w:p w14:paraId="35CBFCF2" w14:textId="77777777" w:rsidR="001C416B" w:rsidRPr="004A5ACB" w:rsidRDefault="001C416B" w:rsidP="00814A8A">
            <w:r>
              <w:t>Charge Time</w:t>
            </w:r>
          </w:p>
        </w:tc>
        <w:tc>
          <w:tcPr>
            <w:tcW w:w="4788" w:type="dxa"/>
          </w:tcPr>
          <w:p w14:paraId="6DB3ADDF" w14:textId="77777777" w:rsidR="001C416B" w:rsidRPr="004A5ACB" w:rsidRDefault="001C416B" w:rsidP="00814A8A">
            <w:r>
              <w:t>2.5 seconds</w:t>
            </w:r>
          </w:p>
        </w:tc>
      </w:tr>
      <w:tr w:rsidR="00814A8A" w14:paraId="04C33B74" w14:textId="77777777" w:rsidTr="00814A8A">
        <w:trPr>
          <w:jc w:val="center"/>
        </w:trPr>
        <w:tc>
          <w:tcPr>
            <w:tcW w:w="4788" w:type="dxa"/>
          </w:tcPr>
          <w:p w14:paraId="39581279" w14:textId="77777777" w:rsidR="001C416B" w:rsidRPr="004A5ACB" w:rsidRDefault="001C416B" w:rsidP="00814A8A">
            <w:r>
              <w:t>Reload Time</w:t>
            </w:r>
          </w:p>
        </w:tc>
        <w:tc>
          <w:tcPr>
            <w:tcW w:w="4788" w:type="dxa"/>
          </w:tcPr>
          <w:p w14:paraId="02C96F66" w14:textId="77777777" w:rsidR="001C416B" w:rsidRPr="004A5ACB" w:rsidRDefault="001C416B" w:rsidP="00814A8A">
            <w:r>
              <w:t>1</w:t>
            </w:r>
          </w:p>
        </w:tc>
      </w:tr>
      <w:tr w:rsidR="00814A8A" w14:paraId="00C65D36" w14:textId="77777777" w:rsidTr="00814A8A">
        <w:trPr>
          <w:jc w:val="center"/>
        </w:trPr>
        <w:tc>
          <w:tcPr>
            <w:tcW w:w="4788" w:type="dxa"/>
          </w:tcPr>
          <w:p w14:paraId="50CC88BD" w14:textId="77777777" w:rsidR="001C416B" w:rsidRPr="004A5ACB" w:rsidRDefault="001C416B" w:rsidP="00814A8A">
            <w:r>
              <w:t>Range</w:t>
            </w:r>
          </w:p>
        </w:tc>
        <w:tc>
          <w:tcPr>
            <w:tcW w:w="4788" w:type="dxa"/>
          </w:tcPr>
          <w:p w14:paraId="51A6A2F4" w14:textId="77777777" w:rsidR="001C416B" w:rsidRPr="004A5ACB" w:rsidRDefault="001C416B" w:rsidP="00814A8A">
            <w:r>
              <w:t>20 meters</w:t>
            </w:r>
          </w:p>
        </w:tc>
      </w:tr>
      <w:tr w:rsidR="00814A8A" w14:paraId="354D1861" w14:textId="77777777" w:rsidTr="00814A8A">
        <w:trPr>
          <w:jc w:val="center"/>
        </w:trPr>
        <w:tc>
          <w:tcPr>
            <w:tcW w:w="4788" w:type="dxa"/>
          </w:tcPr>
          <w:p w14:paraId="54F289AD" w14:textId="77777777" w:rsidR="001C416B" w:rsidRPr="004A5ACB" w:rsidRDefault="001C416B" w:rsidP="00814A8A">
            <w:r>
              <w:t>Resource Point Allocation</w:t>
            </w:r>
          </w:p>
        </w:tc>
        <w:tc>
          <w:tcPr>
            <w:tcW w:w="4788" w:type="dxa"/>
          </w:tcPr>
          <w:p w14:paraId="7798A05D" w14:textId="77777777" w:rsidR="001C416B" w:rsidRPr="004A5ACB" w:rsidRDefault="001C416B" w:rsidP="00814A8A">
            <w:r>
              <w:t>1</w:t>
            </w:r>
          </w:p>
        </w:tc>
      </w:tr>
    </w:tbl>
    <w:p w14:paraId="69AD202C" w14:textId="77777777" w:rsidR="001C416B" w:rsidRDefault="001C416B" w:rsidP="007A654E">
      <w:pPr>
        <w:pStyle w:val="Heading7"/>
      </w:pPr>
      <w:r w:rsidRPr="004A3488">
        <w:rPr>
          <w:noProof/>
          <w:lang w:bidi="ar-SA"/>
        </w:rPr>
        <w:drawing>
          <wp:inline distT="0" distB="0" distL="0" distR="0" wp14:editId="4E13570C">
            <wp:extent cx="4265558" cy="2819400"/>
            <wp:effectExtent l="19050" t="0" r="1642" b="0"/>
            <wp:docPr id="2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srcRect/>
                    <a:stretch>
                      <a:fillRect/>
                    </a:stretch>
                  </pic:blipFill>
                  <pic:spPr bwMode="auto">
                    <a:xfrm>
                      <a:off x="0" y="0"/>
                      <a:ext cx="4265558" cy="2819400"/>
                    </a:xfrm>
                    <a:prstGeom prst="rect">
                      <a:avLst/>
                    </a:prstGeom>
                    <a:noFill/>
                    <a:ln w="9525">
                      <a:noFill/>
                      <a:miter lim="800000"/>
                      <a:headEnd/>
                      <a:tailEnd/>
                    </a:ln>
                  </pic:spPr>
                </pic:pic>
              </a:graphicData>
            </a:graphic>
          </wp:inline>
        </w:drawing>
      </w:r>
    </w:p>
    <w:p w14:paraId="31B81725" w14:textId="77777777" w:rsidR="001C416B" w:rsidRDefault="001C416B" w:rsidP="001C416B">
      <w:pPr>
        <w:pStyle w:val="Caption"/>
        <w:jc w:val="center"/>
      </w:pPr>
      <w:r>
        <w:t xml:space="preserve">Figure </w:t>
      </w:r>
      <w:fldSimple w:instr=" SEQ Figure \* ARABIC ">
        <w:r w:rsidR="00C207BD">
          <w:rPr>
            <w:noProof/>
          </w:rPr>
          <w:t>4</w:t>
        </w:r>
      </w:fldSimple>
      <w:r>
        <w:t>: Pistol Concept</w:t>
      </w:r>
    </w:p>
    <w:p w14:paraId="7E5CB423" w14:textId="77777777" w:rsidR="001C416B" w:rsidRPr="00814A8A" w:rsidRDefault="001C416B" w:rsidP="00814A8A">
      <w:pPr>
        <w:pStyle w:val="Heading4"/>
      </w:pPr>
      <w:bookmarkStart w:id="38" w:name="_Toc256374972"/>
      <w:r w:rsidRPr="00814A8A">
        <w:lastRenderedPageBreak/>
        <w:t>Flamethrower</w:t>
      </w:r>
      <w:bookmarkEnd w:id="38"/>
    </w:p>
    <w:p w14:paraId="4577B0C7" w14:textId="4850F96F" w:rsidR="001C416B" w:rsidRDefault="00F33FAA" w:rsidP="00814A8A">
      <w:r>
        <w:rPr>
          <w:b/>
          <w:i/>
        </w:rPr>
        <w:tab/>
      </w:r>
      <w:r w:rsidR="001C416B">
        <w:t>The Flamethrower is the ultimate "close encounter with a bad time" weapon</w:t>
      </w:r>
      <w:r w:rsidR="00C674B9">
        <w:t xml:space="preserve">.  </w:t>
      </w:r>
      <w:r w:rsidR="001C416B">
        <w:t xml:space="preserve">The flamethrower is a </w:t>
      </w:r>
      <w:r w:rsidR="00C674B9">
        <w:t>short-range</w:t>
      </w:r>
      <w:r w:rsidR="001C416B">
        <w:t xml:space="preserve"> spray weapon that when an enemy </w:t>
      </w:r>
      <w:r w:rsidR="00C674B9">
        <w:t>encounters</w:t>
      </w:r>
      <w:r w:rsidR="001C416B">
        <w:t xml:space="preserve"> the weapon's projectile, they are inflicted with a burning effect that lasts with the target for a fixed number of time</w:t>
      </w:r>
      <w:r w:rsidR="00C674B9">
        <w:t xml:space="preserve">.  </w:t>
      </w:r>
      <w:r w:rsidR="001C416B">
        <w:t>Players wielding this weapon can continue to fire the weapon at targets to inflict more damage and hopefully end their target's existence</w:t>
      </w:r>
      <w:r w:rsidR="00C674B9">
        <w:t xml:space="preserve">.  </w:t>
      </w:r>
      <w:r w:rsidR="001C416B">
        <w:t xml:space="preserve">This weapon is most effective when the </w:t>
      </w:r>
      <w:r w:rsidR="00C674B9">
        <w:t>player is around multiple enemies and is</w:t>
      </w:r>
      <w:r w:rsidR="001C416B">
        <w:t xml:space="preserve"> looking for a way to turn the tide of battle.</w:t>
      </w:r>
    </w:p>
    <w:p w14:paraId="1BC5AB1F" w14:textId="77777777" w:rsidR="00814A8A" w:rsidRDefault="00814A8A" w:rsidP="00814A8A">
      <w:pPr>
        <w:rPr>
          <w:b/>
        </w:rPr>
      </w:pPr>
    </w:p>
    <w:p w14:paraId="09427C29" w14:textId="77777777" w:rsidR="001C416B" w:rsidRPr="00814A8A" w:rsidRDefault="001C416B" w:rsidP="00814A8A">
      <w:pPr>
        <w:rPr>
          <w:b/>
          <w:u w:val="single"/>
        </w:rPr>
      </w:pPr>
      <w:r w:rsidRPr="00814A8A">
        <w:rPr>
          <w:b/>
          <w:u w:val="single"/>
        </w:rPr>
        <w:t>Attributes</w:t>
      </w:r>
    </w:p>
    <w:tbl>
      <w:tblPr>
        <w:tblW w:w="0" w:type="auto"/>
        <w:jc w:val="center"/>
        <w:tblLook w:val="04A0" w:firstRow="1" w:lastRow="0" w:firstColumn="1" w:lastColumn="0" w:noHBand="0" w:noVBand="1"/>
      </w:tblPr>
      <w:tblGrid>
        <w:gridCol w:w="4788"/>
        <w:gridCol w:w="4788"/>
      </w:tblGrid>
      <w:tr w:rsidR="00814A8A" w14:paraId="4162B641" w14:textId="77777777" w:rsidTr="00814A8A">
        <w:trPr>
          <w:jc w:val="center"/>
        </w:trPr>
        <w:tc>
          <w:tcPr>
            <w:tcW w:w="4788" w:type="dxa"/>
          </w:tcPr>
          <w:p w14:paraId="56A1F7B3" w14:textId="77777777" w:rsidR="001C416B" w:rsidRDefault="001C416B" w:rsidP="00814A8A">
            <w:r>
              <w:t>Maximum Ammunition</w:t>
            </w:r>
          </w:p>
        </w:tc>
        <w:tc>
          <w:tcPr>
            <w:tcW w:w="4788" w:type="dxa"/>
          </w:tcPr>
          <w:p w14:paraId="1EA880D2" w14:textId="77777777" w:rsidR="001C416B" w:rsidRDefault="001C416B" w:rsidP="00814A8A">
            <w:r>
              <w:t>120</w:t>
            </w:r>
          </w:p>
        </w:tc>
      </w:tr>
      <w:tr w:rsidR="00814A8A" w14:paraId="439392D1" w14:textId="77777777" w:rsidTr="00814A8A">
        <w:trPr>
          <w:jc w:val="center"/>
        </w:trPr>
        <w:tc>
          <w:tcPr>
            <w:tcW w:w="4788" w:type="dxa"/>
          </w:tcPr>
          <w:p w14:paraId="02F6BDC6" w14:textId="77777777" w:rsidR="001C416B" w:rsidRDefault="001C416B" w:rsidP="00814A8A">
            <w:r>
              <w:t>Fuel per Clip</w:t>
            </w:r>
          </w:p>
        </w:tc>
        <w:tc>
          <w:tcPr>
            <w:tcW w:w="4788" w:type="dxa"/>
          </w:tcPr>
          <w:p w14:paraId="4EDB0675" w14:textId="77777777" w:rsidR="001C416B" w:rsidRDefault="001C416B" w:rsidP="00814A8A">
            <w:r>
              <w:t>35</w:t>
            </w:r>
          </w:p>
        </w:tc>
      </w:tr>
      <w:tr w:rsidR="00814A8A" w14:paraId="34A32072" w14:textId="77777777" w:rsidTr="00814A8A">
        <w:trPr>
          <w:jc w:val="center"/>
        </w:trPr>
        <w:tc>
          <w:tcPr>
            <w:tcW w:w="4788" w:type="dxa"/>
          </w:tcPr>
          <w:p w14:paraId="0F744461" w14:textId="77777777" w:rsidR="001C416B" w:rsidRDefault="001C416B" w:rsidP="00814A8A">
            <w:r>
              <w:t>Fire delay between shots</w:t>
            </w:r>
          </w:p>
        </w:tc>
        <w:tc>
          <w:tcPr>
            <w:tcW w:w="4788" w:type="dxa"/>
          </w:tcPr>
          <w:p w14:paraId="7A6FF8A7" w14:textId="77777777" w:rsidR="001C416B" w:rsidRDefault="001C416B" w:rsidP="00814A8A">
            <w:r>
              <w:t>0.0 seconds</w:t>
            </w:r>
          </w:p>
        </w:tc>
      </w:tr>
      <w:tr w:rsidR="00814A8A" w14:paraId="788AA236" w14:textId="77777777" w:rsidTr="00814A8A">
        <w:trPr>
          <w:jc w:val="center"/>
        </w:trPr>
        <w:tc>
          <w:tcPr>
            <w:tcW w:w="4788" w:type="dxa"/>
          </w:tcPr>
          <w:p w14:paraId="71207FF7" w14:textId="77777777" w:rsidR="001C416B" w:rsidRDefault="001C416B" w:rsidP="00814A8A">
            <w:r>
              <w:t>Damage per round</w:t>
            </w:r>
          </w:p>
        </w:tc>
        <w:tc>
          <w:tcPr>
            <w:tcW w:w="4788" w:type="dxa"/>
          </w:tcPr>
          <w:p w14:paraId="06DA1CAC" w14:textId="77777777" w:rsidR="001C416B" w:rsidRDefault="001C416B" w:rsidP="00814A8A">
            <w:r>
              <w:t>1</w:t>
            </w:r>
          </w:p>
        </w:tc>
      </w:tr>
      <w:tr w:rsidR="00814A8A" w14:paraId="2F64FF58" w14:textId="77777777" w:rsidTr="00814A8A">
        <w:trPr>
          <w:jc w:val="center"/>
        </w:trPr>
        <w:tc>
          <w:tcPr>
            <w:tcW w:w="4788" w:type="dxa"/>
          </w:tcPr>
          <w:p w14:paraId="797DE681" w14:textId="77777777" w:rsidR="001C416B" w:rsidRDefault="001C416B" w:rsidP="00814A8A">
            <w:r>
              <w:t>Spray Radius</w:t>
            </w:r>
          </w:p>
        </w:tc>
        <w:tc>
          <w:tcPr>
            <w:tcW w:w="4788" w:type="dxa"/>
          </w:tcPr>
          <w:p w14:paraId="6E00CA7D" w14:textId="77777777" w:rsidR="001C416B" w:rsidRDefault="001C416B" w:rsidP="00814A8A">
            <w:r>
              <w:t>0.5 meters</w:t>
            </w:r>
          </w:p>
        </w:tc>
      </w:tr>
      <w:tr w:rsidR="00814A8A" w14:paraId="40884FA4" w14:textId="77777777" w:rsidTr="00814A8A">
        <w:trPr>
          <w:jc w:val="center"/>
        </w:trPr>
        <w:tc>
          <w:tcPr>
            <w:tcW w:w="4788" w:type="dxa"/>
          </w:tcPr>
          <w:p w14:paraId="50A49607" w14:textId="77777777" w:rsidR="001C416B" w:rsidRDefault="001C416B" w:rsidP="00814A8A">
            <w:r>
              <w:t>Damage over time effect after contact</w:t>
            </w:r>
          </w:p>
        </w:tc>
        <w:tc>
          <w:tcPr>
            <w:tcW w:w="4788" w:type="dxa"/>
          </w:tcPr>
          <w:p w14:paraId="551C7A2F" w14:textId="77777777" w:rsidR="001C416B" w:rsidRDefault="001C416B" w:rsidP="00814A8A">
            <w:r>
              <w:t>15 seconds</w:t>
            </w:r>
          </w:p>
        </w:tc>
      </w:tr>
      <w:tr w:rsidR="00814A8A" w14:paraId="7EFA8114" w14:textId="77777777" w:rsidTr="00814A8A">
        <w:trPr>
          <w:jc w:val="center"/>
        </w:trPr>
        <w:tc>
          <w:tcPr>
            <w:tcW w:w="4788" w:type="dxa"/>
          </w:tcPr>
          <w:p w14:paraId="48641600" w14:textId="77777777" w:rsidR="001C416B" w:rsidRDefault="001C416B" w:rsidP="00814A8A">
            <w:r>
              <w:t>Reload Time</w:t>
            </w:r>
          </w:p>
        </w:tc>
        <w:tc>
          <w:tcPr>
            <w:tcW w:w="4788" w:type="dxa"/>
          </w:tcPr>
          <w:p w14:paraId="42ACEC85" w14:textId="77777777" w:rsidR="001C416B" w:rsidRDefault="001C416B" w:rsidP="00814A8A">
            <w:r>
              <w:t>2 seconds</w:t>
            </w:r>
          </w:p>
        </w:tc>
      </w:tr>
      <w:tr w:rsidR="00814A8A" w14:paraId="4E131803" w14:textId="77777777" w:rsidTr="00814A8A">
        <w:trPr>
          <w:jc w:val="center"/>
        </w:trPr>
        <w:tc>
          <w:tcPr>
            <w:tcW w:w="4788" w:type="dxa"/>
          </w:tcPr>
          <w:p w14:paraId="6B36E981" w14:textId="77777777" w:rsidR="001C416B" w:rsidRDefault="001C416B" w:rsidP="00814A8A">
            <w:r>
              <w:t>Range</w:t>
            </w:r>
          </w:p>
        </w:tc>
        <w:tc>
          <w:tcPr>
            <w:tcW w:w="4788" w:type="dxa"/>
          </w:tcPr>
          <w:p w14:paraId="34A8E2D7" w14:textId="77777777" w:rsidR="001C416B" w:rsidRDefault="001C416B" w:rsidP="00814A8A">
            <w:r>
              <w:t>2 meters</w:t>
            </w:r>
          </w:p>
        </w:tc>
      </w:tr>
      <w:tr w:rsidR="00814A8A" w14:paraId="7A0CD163" w14:textId="77777777" w:rsidTr="00814A8A">
        <w:trPr>
          <w:jc w:val="center"/>
        </w:trPr>
        <w:tc>
          <w:tcPr>
            <w:tcW w:w="4788" w:type="dxa"/>
          </w:tcPr>
          <w:p w14:paraId="4D8D16FC" w14:textId="77777777" w:rsidR="001C416B" w:rsidRDefault="001C416B" w:rsidP="00814A8A">
            <w:r>
              <w:t>Resource Point Allocation</w:t>
            </w:r>
          </w:p>
        </w:tc>
        <w:tc>
          <w:tcPr>
            <w:tcW w:w="4788" w:type="dxa"/>
          </w:tcPr>
          <w:p w14:paraId="38B7B0F7" w14:textId="77777777" w:rsidR="001C416B" w:rsidRDefault="001C416B" w:rsidP="00814A8A">
            <w:r>
              <w:t>2</w:t>
            </w:r>
          </w:p>
        </w:tc>
      </w:tr>
    </w:tbl>
    <w:p w14:paraId="58C9C51D" w14:textId="77777777" w:rsidR="001C416B" w:rsidRDefault="001C416B" w:rsidP="001D0CE0">
      <w:pPr>
        <w:pStyle w:val="Heading7"/>
      </w:pPr>
      <w:r>
        <w:rPr>
          <w:noProof/>
          <w:lang w:bidi="ar-SA"/>
        </w:rPr>
        <w:drawing>
          <wp:inline distT="0" distB="0" distL="0" distR="0" wp14:editId="56FF3A14">
            <wp:extent cx="2438400" cy="920496"/>
            <wp:effectExtent l="19050" t="0" r="0" b="0"/>
            <wp:docPr id="230" name="Picture 13" descr="The Comp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Composter.jpg"/>
                    <pic:cNvPicPr/>
                  </pic:nvPicPr>
                  <pic:blipFill>
                    <a:blip r:embed="rId18" cstate="print"/>
                    <a:stretch>
                      <a:fillRect/>
                    </a:stretch>
                  </pic:blipFill>
                  <pic:spPr>
                    <a:xfrm>
                      <a:off x="0" y="0"/>
                      <a:ext cx="2438400" cy="920496"/>
                    </a:xfrm>
                    <a:prstGeom prst="rect">
                      <a:avLst/>
                    </a:prstGeom>
                  </pic:spPr>
                </pic:pic>
              </a:graphicData>
            </a:graphic>
          </wp:inline>
        </w:drawing>
      </w:r>
    </w:p>
    <w:p w14:paraId="4F9BD701" w14:textId="77777777" w:rsidR="001C416B" w:rsidRDefault="001C416B" w:rsidP="001C416B">
      <w:pPr>
        <w:pStyle w:val="Caption"/>
        <w:jc w:val="center"/>
      </w:pPr>
      <w:r>
        <w:t xml:space="preserve">Figure </w:t>
      </w:r>
      <w:fldSimple w:instr=" SEQ Figure \* ARABIC ">
        <w:r w:rsidR="00C207BD">
          <w:rPr>
            <w:noProof/>
          </w:rPr>
          <w:t>5</w:t>
        </w:r>
      </w:fldSimple>
      <w:r>
        <w:t>: Flamethrower Concept</w:t>
      </w:r>
    </w:p>
    <w:p w14:paraId="289429AA" w14:textId="77777777" w:rsidR="001C416B" w:rsidRPr="00814A8A" w:rsidRDefault="001C416B" w:rsidP="00814A8A">
      <w:pPr>
        <w:pStyle w:val="Heading4"/>
      </w:pPr>
      <w:bookmarkStart w:id="39" w:name="_Toc256374973"/>
      <w:r w:rsidRPr="00814A8A">
        <w:t>Shotgun</w:t>
      </w:r>
      <w:bookmarkEnd w:id="39"/>
      <w:r w:rsidRPr="00814A8A">
        <w:t xml:space="preserve"> </w:t>
      </w:r>
    </w:p>
    <w:p w14:paraId="570F329A" w14:textId="64A1B18E" w:rsidR="001C416B" w:rsidRDefault="00F33FAA" w:rsidP="00814A8A">
      <w:r>
        <w:rPr>
          <w:b/>
          <w:i/>
        </w:rPr>
        <w:tab/>
      </w:r>
      <w:r w:rsidR="001C416B">
        <w:t>The shotgun is a weapon that players fire once and spray multiple bullets over a small area at one time</w:t>
      </w:r>
      <w:r w:rsidR="00C674B9">
        <w:t xml:space="preserve">.  </w:t>
      </w:r>
      <w:r w:rsidR="001C416B">
        <w:t>The shotgun is ideal for the close combat fast reaction players who like high damage in small amounts of time</w:t>
      </w:r>
      <w:r w:rsidR="00C674B9">
        <w:t xml:space="preserve">.  The damage dealt by the shotgun is directly proportional to the number of bullets that encounter the target at a given shot.  </w:t>
      </w:r>
      <w:r w:rsidR="001C416B">
        <w:t>On a per-fire basis, the shotgun has a higher heat value than that of the assault rifle due to its firing nature</w:t>
      </w:r>
      <w:r w:rsidR="00C674B9">
        <w:t xml:space="preserve">.  </w:t>
      </w:r>
      <w:r w:rsidR="001C416B">
        <w:t>The shotgun also features a slight knockback force with its bullets</w:t>
      </w:r>
      <w:r w:rsidR="00C674B9">
        <w:t xml:space="preserve">.  </w:t>
      </w:r>
      <w:r w:rsidR="001C416B">
        <w:t xml:space="preserve">Players firing the shotgun can enjoy watching their enemies flung backwards when they </w:t>
      </w:r>
      <w:r w:rsidR="00C674B9">
        <w:t>are</w:t>
      </w:r>
      <w:r w:rsidR="001C416B">
        <w:t xml:space="preserve"> hit with the spray of bullets.</w:t>
      </w:r>
    </w:p>
    <w:p w14:paraId="7D152199" w14:textId="77777777" w:rsidR="00814A8A" w:rsidRDefault="00814A8A" w:rsidP="00814A8A"/>
    <w:p w14:paraId="2EB6DAC0" w14:textId="77777777" w:rsidR="001C416B" w:rsidRPr="00814A8A" w:rsidRDefault="001C416B" w:rsidP="00814A8A">
      <w:pPr>
        <w:rPr>
          <w:u w:val="single"/>
        </w:rPr>
      </w:pPr>
      <w:r w:rsidRPr="00814A8A">
        <w:rPr>
          <w:b/>
          <w:u w:val="single"/>
        </w:rPr>
        <w:t>Attributes</w:t>
      </w:r>
    </w:p>
    <w:tbl>
      <w:tblPr>
        <w:tblW w:w="0" w:type="auto"/>
        <w:jc w:val="center"/>
        <w:tblLook w:val="04A0" w:firstRow="1" w:lastRow="0" w:firstColumn="1" w:lastColumn="0" w:noHBand="0" w:noVBand="1"/>
      </w:tblPr>
      <w:tblGrid>
        <w:gridCol w:w="4788"/>
        <w:gridCol w:w="4788"/>
      </w:tblGrid>
      <w:tr w:rsidR="00814A8A" w14:paraId="43533806" w14:textId="77777777" w:rsidTr="00814A8A">
        <w:trPr>
          <w:jc w:val="center"/>
        </w:trPr>
        <w:tc>
          <w:tcPr>
            <w:tcW w:w="4788" w:type="dxa"/>
          </w:tcPr>
          <w:p w14:paraId="37F2CE71" w14:textId="77777777" w:rsidR="001C416B" w:rsidRDefault="001C416B" w:rsidP="00814A8A">
            <w:r>
              <w:t>Maximum Ammunition</w:t>
            </w:r>
          </w:p>
        </w:tc>
        <w:tc>
          <w:tcPr>
            <w:tcW w:w="4788" w:type="dxa"/>
          </w:tcPr>
          <w:p w14:paraId="78E6A4F5" w14:textId="77777777" w:rsidR="001C416B" w:rsidRDefault="001C416B" w:rsidP="00814A8A">
            <w:r>
              <w:t>35</w:t>
            </w:r>
          </w:p>
        </w:tc>
      </w:tr>
      <w:tr w:rsidR="00814A8A" w14:paraId="5434519E" w14:textId="77777777" w:rsidTr="00814A8A">
        <w:trPr>
          <w:jc w:val="center"/>
        </w:trPr>
        <w:tc>
          <w:tcPr>
            <w:tcW w:w="4788" w:type="dxa"/>
          </w:tcPr>
          <w:p w14:paraId="6A99231B" w14:textId="77777777" w:rsidR="001C416B" w:rsidRDefault="001C416B" w:rsidP="00814A8A">
            <w:r>
              <w:t>Rounds per Clip</w:t>
            </w:r>
          </w:p>
        </w:tc>
        <w:tc>
          <w:tcPr>
            <w:tcW w:w="4788" w:type="dxa"/>
          </w:tcPr>
          <w:p w14:paraId="0FE4B65A" w14:textId="77777777" w:rsidR="001C416B" w:rsidRDefault="001C416B" w:rsidP="00814A8A">
            <w:r>
              <w:t>8</w:t>
            </w:r>
          </w:p>
        </w:tc>
      </w:tr>
      <w:tr w:rsidR="00814A8A" w14:paraId="6E3F8BDC" w14:textId="77777777" w:rsidTr="00814A8A">
        <w:trPr>
          <w:jc w:val="center"/>
        </w:trPr>
        <w:tc>
          <w:tcPr>
            <w:tcW w:w="4788" w:type="dxa"/>
          </w:tcPr>
          <w:p w14:paraId="762BF9B4" w14:textId="77777777" w:rsidR="001C416B" w:rsidRDefault="001C416B" w:rsidP="00814A8A">
            <w:r>
              <w:t>Fire delay between shots</w:t>
            </w:r>
          </w:p>
        </w:tc>
        <w:tc>
          <w:tcPr>
            <w:tcW w:w="4788" w:type="dxa"/>
          </w:tcPr>
          <w:p w14:paraId="10177065" w14:textId="77777777" w:rsidR="001C416B" w:rsidRDefault="001C416B" w:rsidP="00814A8A">
            <w:r>
              <w:t>0.75 seconds</w:t>
            </w:r>
          </w:p>
        </w:tc>
      </w:tr>
      <w:tr w:rsidR="00814A8A" w14:paraId="325541DA" w14:textId="77777777" w:rsidTr="00814A8A">
        <w:trPr>
          <w:jc w:val="center"/>
        </w:trPr>
        <w:tc>
          <w:tcPr>
            <w:tcW w:w="4788" w:type="dxa"/>
          </w:tcPr>
          <w:p w14:paraId="16E56778" w14:textId="77777777" w:rsidR="001C416B" w:rsidRDefault="001C416B" w:rsidP="00814A8A">
            <w:r>
              <w:t>Damage per Round</w:t>
            </w:r>
          </w:p>
        </w:tc>
        <w:tc>
          <w:tcPr>
            <w:tcW w:w="4788" w:type="dxa"/>
          </w:tcPr>
          <w:p w14:paraId="79BF1353" w14:textId="77777777" w:rsidR="001C416B" w:rsidRDefault="001C416B" w:rsidP="00814A8A">
            <w:r>
              <w:t>5</w:t>
            </w:r>
          </w:p>
        </w:tc>
      </w:tr>
      <w:tr w:rsidR="00814A8A" w14:paraId="0F8A1E30" w14:textId="77777777" w:rsidTr="00814A8A">
        <w:trPr>
          <w:jc w:val="center"/>
        </w:trPr>
        <w:tc>
          <w:tcPr>
            <w:tcW w:w="4788" w:type="dxa"/>
          </w:tcPr>
          <w:p w14:paraId="0BCC14DA" w14:textId="77777777" w:rsidR="001C416B" w:rsidRDefault="001C416B" w:rsidP="00814A8A">
            <w:r>
              <w:t>Bullets Fired per Shot</w:t>
            </w:r>
          </w:p>
        </w:tc>
        <w:tc>
          <w:tcPr>
            <w:tcW w:w="4788" w:type="dxa"/>
          </w:tcPr>
          <w:p w14:paraId="2F489BB4" w14:textId="77777777" w:rsidR="001C416B" w:rsidRDefault="001C416B" w:rsidP="00814A8A">
            <w:r>
              <w:t>5</w:t>
            </w:r>
          </w:p>
        </w:tc>
      </w:tr>
      <w:tr w:rsidR="00814A8A" w14:paraId="572613CD" w14:textId="77777777" w:rsidTr="00814A8A">
        <w:trPr>
          <w:jc w:val="center"/>
        </w:trPr>
        <w:tc>
          <w:tcPr>
            <w:tcW w:w="4788" w:type="dxa"/>
          </w:tcPr>
          <w:p w14:paraId="40B4CA17" w14:textId="77777777" w:rsidR="001C416B" w:rsidRDefault="001C416B" w:rsidP="00814A8A">
            <w:r>
              <w:t>Spray Radius</w:t>
            </w:r>
          </w:p>
        </w:tc>
        <w:tc>
          <w:tcPr>
            <w:tcW w:w="4788" w:type="dxa"/>
          </w:tcPr>
          <w:p w14:paraId="72B9A619" w14:textId="77777777" w:rsidR="001C416B" w:rsidRDefault="001C416B" w:rsidP="00814A8A">
            <w:r>
              <w:t>0.5 meters</w:t>
            </w:r>
          </w:p>
        </w:tc>
      </w:tr>
      <w:tr w:rsidR="00814A8A" w14:paraId="4266C7AB" w14:textId="77777777" w:rsidTr="00814A8A">
        <w:trPr>
          <w:jc w:val="center"/>
        </w:trPr>
        <w:tc>
          <w:tcPr>
            <w:tcW w:w="4788" w:type="dxa"/>
          </w:tcPr>
          <w:p w14:paraId="6AD28FF0" w14:textId="77777777" w:rsidR="001C416B" w:rsidRDefault="001C416B" w:rsidP="00814A8A">
            <w:r>
              <w:t>Reload Time</w:t>
            </w:r>
          </w:p>
        </w:tc>
        <w:tc>
          <w:tcPr>
            <w:tcW w:w="4788" w:type="dxa"/>
          </w:tcPr>
          <w:p w14:paraId="2AE8DCAE" w14:textId="77777777" w:rsidR="001C416B" w:rsidRDefault="001C416B" w:rsidP="00814A8A">
            <w:r>
              <w:t>0.75 seconds</w:t>
            </w:r>
          </w:p>
        </w:tc>
      </w:tr>
      <w:tr w:rsidR="00814A8A" w14:paraId="004FF1E4" w14:textId="77777777" w:rsidTr="00814A8A">
        <w:trPr>
          <w:jc w:val="center"/>
        </w:trPr>
        <w:tc>
          <w:tcPr>
            <w:tcW w:w="4788" w:type="dxa"/>
          </w:tcPr>
          <w:p w14:paraId="7C06B765" w14:textId="77777777" w:rsidR="001C416B" w:rsidRDefault="001C416B" w:rsidP="00814A8A">
            <w:r>
              <w:t>Range</w:t>
            </w:r>
          </w:p>
        </w:tc>
        <w:tc>
          <w:tcPr>
            <w:tcW w:w="4788" w:type="dxa"/>
          </w:tcPr>
          <w:p w14:paraId="28B69A73" w14:textId="77777777" w:rsidR="001C416B" w:rsidRDefault="001C416B" w:rsidP="00814A8A">
            <w:r>
              <w:t>8 meters</w:t>
            </w:r>
          </w:p>
        </w:tc>
      </w:tr>
      <w:tr w:rsidR="00814A8A" w14:paraId="50780540" w14:textId="77777777" w:rsidTr="00814A8A">
        <w:trPr>
          <w:jc w:val="center"/>
        </w:trPr>
        <w:tc>
          <w:tcPr>
            <w:tcW w:w="4788" w:type="dxa"/>
          </w:tcPr>
          <w:p w14:paraId="15FF6F94" w14:textId="77777777" w:rsidR="001C416B" w:rsidRDefault="001C416B" w:rsidP="00814A8A">
            <w:r>
              <w:t>Resource Point Allocation</w:t>
            </w:r>
          </w:p>
        </w:tc>
        <w:tc>
          <w:tcPr>
            <w:tcW w:w="4788" w:type="dxa"/>
          </w:tcPr>
          <w:p w14:paraId="036839A4" w14:textId="77777777" w:rsidR="001C416B" w:rsidRDefault="001C416B" w:rsidP="00814A8A">
            <w:r>
              <w:t>2</w:t>
            </w:r>
          </w:p>
        </w:tc>
      </w:tr>
    </w:tbl>
    <w:p w14:paraId="276E4EE3" w14:textId="77777777" w:rsidR="001C416B" w:rsidRDefault="001C416B" w:rsidP="001C416B">
      <w:pPr>
        <w:spacing w:after="280" w:afterAutospacing="1"/>
        <w:rPr>
          <w:sz w:val="24"/>
        </w:rPr>
      </w:pPr>
    </w:p>
    <w:p w14:paraId="4DD50FF7" w14:textId="77777777" w:rsidR="001C416B" w:rsidRDefault="001C416B" w:rsidP="001D0CE0">
      <w:pPr>
        <w:pStyle w:val="Heading7"/>
      </w:pPr>
      <w:r>
        <w:rPr>
          <w:noProof/>
          <w:lang w:bidi="ar-SA"/>
        </w:rPr>
        <w:lastRenderedPageBreak/>
        <w:drawing>
          <wp:inline distT="0" distB="0" distL="0" distR="0" wp14:editId="1863FF7D">
            <wp:extent cx="2133600" cy="993648"/>
            <wp:effectExtent l="19050" t="0" r="0" b="0"/>
            <wp:docPr id="232" name="Picture 12" descr="Multi Sho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 Shotgun.jpg"/>
                    <pic:cNvPicPr/>
                  </pic:nvPicPr>
                  <pic:blipFill>
                    <a:blip r:embed="rId19" cstate="print"/>
                    <a:stretch>
                      <a:fillRect/>
                    </a:stretch>
                  </pic:blipFill>
                  <pic:spPr>
                    <a:xfrm>
                      <a:off x="0" y="0"/>
                      <a:ext cx="2133600" cy="993648"/>
                    </a:xfrm>
                    <a:prstGeom prst="rect">
                      <a:avLst/>
                    </a:prstGeom>
                  </pic:spPr>
                </pic:pic>
              </a:graphicData>
            </a:graphic>
          </wp:inline>
        </w:drawing>
      </w:r>
    </w:p>
    <w:p w14:paraId="01D244BC" w14:textId="77777777" w:rsidR="001C416B" w:rsidRDefault="001C416B" w:rsidP="001C416B">
      <w:pPr>
        <w:pStyle w:val="Caption"/>
        <w:jc w:val="center"/>
      </w:pPr>
      <w:r>
        <w:t xml:space="preserve">Figure </w:t>
      </w:r>
      <w:fldSimple w:instr=" SEQ Figure \* ARABIC ">
        <w:r w:rsidR="00C207BD">
          <w:rPr>
            <w:noProof/>
          </w:rPr>
          <w:t>6</w:t>
        </w:r>
      </w:fldSimple>
      <w:r>
        <w:t>: Shotgun Concept</w:t>
      </w:r>
    </w:p>
    <w:p w14:paraId="7AA39724" w14:textId="77777777" w:rsidR="001C416B" w:rsidRPr="00814A8A" w:rsidRDefault="001C416B" w:rsidP="00814A8A">
      <w:pPr>
        <w:pStyle w:val="Heading4"/>
      </w:pPr>
      <w:bookmarkStart w:id="40" w:name="_Toc256374974"/>
      <w:r w:rsidRPr="00814A8A">
        <w:t>Assault Rifle</w:t>
      </w:r>
      <w:bookmarkEnd w:id="40"/>
      <w:r w:rsidRPr="00814A8A">
        <w:t xml:space="preserve"> </w:t>
      </w:r>
    </w:p>
    <w:p w14:paraId="70EA3EC8" w14:textId="1CDA94C3" w:rsidR="001C416B" w:rsidRDefault="00F33FAA" w:rsidP="00814A8A">
      <w:r>
        <w:rPr>
          <w:b/>
          <w:i/>
        </w:rPr>
        <w:tab/>
      </w:r>
      <w:r w:rsidR="001C416B">
        <w:t>The assault rifle is a close encounter with a painful kind</w:t>
      </w:r>
      <w:r w:rsidR="00C674B9">
        <w:t xml:space="preserve">.  </w:t>
      </w:r>
      <w:r w:rsidR="001C416B">
        <w:t>This weapon fires off more rounds before overheating than any other weapon at the player's disposal</w:t>
      </w:r>
      <w:r w:rsidR="00C674B9">
        <w:t xml:space="preserve">.  </w:t>
      </w:r>
      <w:r w:rsidR="001C416B">
        <w:t xml:space="preserve">This weapon excels at </w:t>
      </w:r>
      <w:r w:rsidR="00C674B9">
        <w:t>rapid-fire</w:t>
      </w:r>
      <w:r w:rsidR="001C416B">
        <w:t xml:space="preserve"> bursts from the player to deal sufficient amounts of damage to their enemies</w:t>
      </w:r>
      <w:r w:rsidR="00C674B9">
        <w:t xml:space="preserve">.  </w:t>
      </w:r>
      <w:r w:rsidR="001C416B">
        <w:t xml:space="preserve">Each bullet has a low heat </w:t>
      </w:r>
      <w:r w:rsidR="00C674B9">
        <w:t>value, which</w:t>
      </w:r>
      <w:r w:rsidR="001C416B">
        <w:t xml:space="preserve"> allows </w:t>
      </w:r>
      <w:r w:rsidR="00C674B9">
        <w:t>players</w:t>
      </w:r>
      <w:r w:rsidR="001C416B">
        <w:t xml:space="preserve"> to fire an onslaught at their enemies</w:t>
      </w:r>
      <w:r w:rsidR="00C674B9">
        <w:t xml:space="preserve">.  </w:t>
      </w:r>
      <w:r w:rsidR="001C416B">
        <w:t>This weapon is ideal for players who prefer closer encounters with their enemies.</w:t>
      </w:r>
    </w:p>
    <w:p w14:paraId="6577756A" w14:textId="77777777" w:rsidR="00814A8A" w:rsidRDefault="00814A8A" w:rsidP="00814A8A"/>
    <w:p w14:paraId="32E05FF7" w14:textId="77777777" w:rsidR="001C416B" w:rsidRPr="00814A8A" w:rsidRDefault="001C416B" w:rsidP="00814A8A">
      <w:pPr>
        <w:rPr>
          <w:u w:val="single"/>
        </w:rPr>
      </w:pPr>
      <w:r w:rsidRPr="00814A8A">
        <w:rPr>
          <w:b/>
          <w:u w:val="single"/>
        </w:rPr>
        <w:t>Attributes</w:t>
      </w:r>
    </w:p>
    <w:tbl>
      <w:tblPr>
        <w:tblW w:w="0" w:type="auto"/>
        <w:jc w:val="center"/>
        <w:tblLook w:val="04A0" w:firstRow="1" w:lastRow="0" w:firstColumn="1" w:lastColumn="0" w:noHBand="0" w:noVBand="1"/>
      </w:tblPr>
      <w:tblGrid>
        <w:gridCol w:w="4788"/>
        <w:gridCol w:w="4788"/>
      </w:tblGrid>
      <w:tr w:rsidR="00814A8A" w14:paraId="348FB404" w14:textId="77777777" w:rsidTr="00814A8A">
        <w:trPr>
          <w:jc w:val="center"/>
        </w:trPr>
        <w:tc>
          <w:tcPr>
            <w:tcW w:w="4788" w:type="dxa"/>
          </w:tcPr>
          <w:p w14:paraId="64CE5541" w14:textId="77777777" w:rsidR="001C416B" w:rsidRDefault="001C416B" w:rsidP="00814A8A">
            <w:r>
              <w:t>Maximum Ammunition</w:t>
            </w:r>
          </w:p>
        </w:tc>
        <w:tc>
          <w:tcPr>
            <w:tcW w:w="4788" w:type="dxa"/>
          </w:tcPr>
          <w:p w14:paraId="5AA9863D" w14:textId="77777777" w:rsidR="001C416B" w:rsidRDefault="001C416B" w:rsidP="00814A8A">
            <w:r>
              <w:t>200</w:t>
            </w:r>
          </w:p>
        </w:tc>
      </w:tr>
      <w:tr w:rsidR="00814A8A" w14:paraId="40411D4C" w14:textId="77777777" w:rsidTr="00814A8A">
        <w:trPr>
          <w:jc w:val="center"/>
        </w:trPr>
        <w:tc>
          <w:tcPr>
            <w:tcW w:w="4788" w:type="dxa"/>
          </w:tcPr>
          <w:p w14:paraId="07F9DFD6" w14:textId="77777777" w:rsidR="001C416B" w:rsidRDefault="001C416B" w:rsidP="00814A8A">
            <w:r>
              <w:t>Rounds per Clip</w:t>
            </w:r>
          </w:p>
        </w:tc>
        <w:tc>
          <w:tcPr>
            <w:tcW w:w="4788" w:type="dxa"/>
          </w:tcPr>
          <w:p w14:paraId="180CDB2D" w14:textId="77777777" w:rsidR="001C416B" w:rsidRDefault="001C416B" w:rsidP="00814A8A">
            <w:r>
              <w:t>30</w:t>
            </w:r>
          </w:p>
        </w:tc>
      </w:tr>
      <w:tr w:rsidR="00814A8A" w14:paraId="574724C5" w14:textId="77777777" w:rsidTr="00814A8A">
        <w:trPr>
          <w:jc w:val="center"/>
        </w:trPr>
        <w:tc>
          <w:tcPr>
            <w:tcW w:w="4788" w:type="dxa"/>
          </w:tcPr>
          <w:p w14:paraId="1D0DBF2F" w14:textId="77777777" w:rsidR="001C416B" w:rsidRDefault="001C416B" w:rsidP="00814A8A">
            <w:r>
              <w:t>Fire delay between shots</w:t>
            </w:r>
          </w:p>
        </w:tc>
        <w:tc>
          <w:tcPr>
            <w:tcW w:w="4788" w:type="dxa"/>
          </w:tcPr>
          <w:p w14:paraId="336C27FF" w14:textId="77777777" w:rsidR="001C416B" w:rsidRDefault="001C416B" w:rsidP="00814A8A">
            <w:r>
              <w:t>0.1 seconds</w:t>
            </w:r>
          </w:p>
        </w:tc>
      </w:tr>
      <w:tr w:rsidR="00814A8A" w14:paraId="0743C78C" w14:textId="77777777" w:rsidTr="00814A8A">
        <w:trPr>
          <w:jc w:val="center"/>
        </w:trPr>
        <w:tc>
          <w:tcPr>
            <w:tcW w:w="4788" w:type="dxa"/>
          </w:tcPr>
          <w:p w14:paraId="5F5A902D" w14:textId="77777777" w:rsidR="001C416B" w:rsidRDefault="001C416B" w:rsidP="00814A8A">
            <w:r>
              <w:t>Damage per Round</w:t>
            </w:r>
          </w:p>
        </w:tc>
        <w:tc>
          <w:tcPr>
            <w:tcW w:w="4788" w:type="dxa"/>
          </w:tcPr>
          <w:p w14:paraId="3059FCCB" w14:textId="77777777" w:rsidR="001C416B" w:rsidRDefault="001C416B" w:rsidP="00814A8A">
            <w:r>
              <w:t>4</w:t>
            </w:r>
          </w:p>
        </w:tc>
      </w:tr>
      <w:tr w:rsidR="00814A8A" w14:paraId="02ED885D" w14:textId="77777777" w:rsidTr="00814A8A">
        <w:trPr>
          <w:jc w:val="center"/>
        </w:trPr>
        <w:tc>
          <w:tcPr>
            <w:tcW w:w="4788" w:type="dxa"/>
          </w:tcPr>
          <w:p w14:paraId="4E4B0A7E" w14:textId="77777777" w:rsidR="001C416B" w:rsidRDefault="001C416B" w:rsidP="00814A8A">
            <w:r>
              <w:t>Bullets fired per Shot</w:t>
            </w:r>
          </w:p>
        </w:tc>
        <w:tc>
          <w:tcPr>
            <w:tcW w:w="4788" w:type="dxa"/>
          </w:tcPr>
          <w:p w14:paraId="2FDE6C4D" w14:textId="77777777" w:rsidR="001C416B" w:rsidRDefault="001C416B" w:rsidP="00814A8A">
            <w:r>
              <w:t>1</w:t>
            </w:r>
          </w:p>
        </w:tc>
      </w:tr>
      <w:tr w:rsidR="00814A8A" w14:paraId="79CDE21F" w14:textId="77777777" w:rsidTr="00814A8A">
        <w:trPr>
          <w:jc w:val="center"/>
        </w:trPr>
        <w:tc>
          <w:tcPr>
            <w:tcW w:w="4788" w:type="dxa"/>
          </w:tcPr>
          <w:p w14:paraId="6D9508B6" w14:textId="77777777" w:rsidR="001C416B" w:rsidRDefault="001C416B" w:rsidP="00814A8A">
            <w:r>
              <w:t>Reload Time</w:t>
            </w:r>
          </w:p>
        </w:tc>
        <w:tc>
          <w:tcPr>
            <w:tcW w:w="4788" w:type="dxa"/>
          </w:tcPr>
          <w:p w14:paraId="097C1F6A" w14:textId="77777777" w:rsidR="001C416B" w:rsidRDefault="001C416B" w:rsidP="00814A8A">
            <w:r>
              <w:t>1 second</w:t>
            </w:r>
          </w:p>
        </w:tc>
      </w:tr>
      <w:tr w:rsidR="00814A8A" w14:paraId="42C99142" w14:textId="77777777" w:rsidTr="00814A8A">
        <w:trPr>
          <w:jc w:val="center"/>
        </w:trPr>
        <w:tc>
          <w:tcPr>
            <w:tcW w:w="4788" w:type="dxa"/>
          </w:tcPr>
          <w:p w14:paraId="6A68BD70" w14:textId="77777777" w:rsidR="001C416B" w:rsidRDefault="001C416B" w:rsidP="00814A8A">
            <w:r>
              <w:t>Range</w:t>
            </w:r>
          </w:p>
        </w:tc>
        <w:tc>
          <w:tcPr>
            <w:tcW w:w="4788" w:type="dxa"/>
          </w:tcPr>
          <w:p w14:paraId="4F386D65" w14:textId="77777777" w:rsidR="001C416B" w:rsidRDefault="001C416B" w:rsidP="00814A8A">
            <w:r>
              <w:t>15 meters</w:t>
            </w:r>
          </w:p>
        </w:tc>
      </w:tr>
      <w:tr w:rsidR="00814A8A" w14:paraId="04098BB4" w14:textId="77777777" w:rsidTr="00814A8A">
        <w:trPr>
          <w:jc w:val="center"/>
        </w:trPr>
        <w:tc>
          <w:tcPr>
            <w:tcW w:w="4788" w:type="dxa"/>
          </w:tcPr>
          <w:p w14:paraId="49D67B73" w14:textId="77777777" w:rsidR="001C416B" w:rsidRDefault="001C416B" w:rsidP="00814A8A">
            <w:r>
              <w:t>Resource Point Allocation</w:t>
            </w:r>
          </w:p>
        </w:tc>
        <w:tc>
          <w:tcPr>
            <w:tcW w:w="4788" w:type="dxa"/>
          </w:tcPr>
          <w:p w14:paraId="444AC8E3" w14:textId="77777777" w:rsidR="001C416B" w:rsidRDefault="001C416B" w:rsidP="00814A8A">
            <w:r>
              <w:t>2</w:t>
            </w:r>
          </w:p>
        </w:tc>
      </w:tr>
    </w:tbl>
    <w:p w14:paraId="7D4126B1" w14:textId="77777777" w:rsidR="001C416B" w:rsidRDefault="001C416B" w:rsidP="001D0CE0">
      <w:pPr>
        <w:pStyle w:val="Heading7"/>
      </w:pPr>
      <w:r>
        <w:rPr>
          <w:noProof/>
          <w:lang w:bidi="ar-SA"/>
        </w:rPr>
        <w:drawing>
          <wp:inline distT="0" distB="0" distL="0" distR="0" wp14:editId="4F4D194E">
            <wp:extent cx="2438400" cy="777240"/>
            <wp:effectExtent l="19050" t="0" r="0" b="0"/>
            <wp:docPr id="233" name="Picture 11" descr="Fist 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t Gun.jpg"/>
                    <pic:cNvPicPr/>
                  </pic:nvPicPr>
                  <pic:blipFill>
                    <a:blip r:embed="rId20" cstate="print"/>
                    <a:stretch>
                      <a:fillRect/>
                    </a:stretch>
                  </pic:blipFill>
                  <pic:spPr>
                    <a:xfrm>
                      <a:off x="0" y="0"/>
                      <a:ext cx="2438400" cy="777240"/>
                    </a:xfrm>
                    <a:prstGeom prst="rect">
                      <a:avLst/>
                    </a:prstGeom>
                  </pic:spPr>
                </pic:pic>
              </a:graphicData>
            </a:graphic>
          </wp:inline>
        </w:drawing>
      </w:r>
    </w:p>
    <w:p w14:paraId="47765E3E" w14:textId="77777777" w:rsidR="001C416B" w:rsidRDefault="001C416B" w:rsidP="001C416B">
      <w:pPr>
        <w:pStyle w:val="Caption"/>
        <w:jc w:val="center"/>
      </w:pPr>
      <w:r>
        <w:t xml:space="preserve">Figure </w:t>
      </w:r>
      <w:fldSimple w:instr=" SEQ Figure \* ARABIC ">
        <w:r w:rsidR="00C207BD">
          <w:rPr>
            <w:noProof/>
          </w:rPr>
          <w:t>7</w:t>
        </w:r>
      </w:fldSimple>
      <w:r>
        <w:t>: Assault Rifle Concept</w:t>
      </w:r>
    </w:p>
    <w:p w14:paraId="230A59CD" w14:textId="77777777" w:rsidR="001C416B" w:rsidRPr="00814A8A" w:rsidRDefault="001C416B" w:rsidP="00814A8A">
      <w:pPr>
        <w:pStyle w:val="Heading4"/>
      </w:pPr>
      <w:bookmarkStart w:id="41" w:name="_Toc256374975"/>
      <w:r w:rsidRPr="00814A8A">
        <w:t>Rocket Launcher</w:t>
      </w:r>
      <w:bookmarkEnd w:id="41"/>
    </w:p>
    <w:p w14:paraId="5F23C8D0" w14:textId="3DCE96B1" w:rsidR="001C416B" w:rsidRDefault="00F33FAA" w:rsidP="00814A8A">
      <w:r>
        <w:rPr>
          <w:b/>
          <w:i/>
        </w:rPr>
        <w:tab/>
      </w:r>
      <w:r w:rsidR="001C416B">
        <w:t>The rocket launcher is a cannon with a chip on its shoulder</w:t>
      </w:r>
      <w:r w:rsidR="00C674B9">
        <w:t xml:space="preserve">.  </w:t>
      </w:r>
      <w:r w:rsidR="001C416B">
        <w:t>This weapon is for players that like to see things go boom in a hurry</w:t>
      </w:r>
      <w:r w:rsidR="00C674B9">
        <w:t xml:space="preserve">.  </w:t>
      </w:r>
      <w:r w:rsidR="001C416B">
        <w:t>The rocket launcher fires a rocket in the player's intended direction with fair amount of accuracy</w:t>
      </w:r>
      <w:r w:rsidR="00C674B9">
        <w:t xml:space="preserve">.  </w:t>
      </w:r>
      <w:r w:rsidR="001C416B">
        <w:t>Upon the rocket's contact with a player or surface, it explodes in flaming glory inflicting damage to any enemy within its blast radius</w:t>
      </w:r>
      <w:r w:rsidR="00C674B9">
        <w:t xml:space="preserve">.  </w:t>
      </w:r>
      <w:r w:rsidR="001C416B">
        <w:t>When the rocket explodes, on top of inflicting damage to enemies, the impact of the rocket throws enemies back</w:t>
      </w:r>
      <w:r w:rsidR="00C674B9">
        <w:t xml:space="preserve">.  </w:t>
      </w:r>
      <w:r w:rsidR="001C416B">
        <w:t>The amount of knockback that is incurred from the rocket blast depends on the enemy's proximity to the blast</w:t>
      </w:r>
      <w:r w:rsidR="00C674B9">
        <w:t xml:space="preserve">.  </w:t>
      </w:r>
      <w:r w:rsidR="001C416B">
        <w:t>The rocket launcher is a single shot weapon that has a high resource point allocation so players using this weapon will need to be frugal with how they spend their points to supplement this weapon.</w:t>
      </w:r>
    </w:p>
    <w:p w14:paraId="7ADBCE5E" w14:textId="77777777" w:rsidR="00814A8A" w:rsidRDefault="00814A8A" w:rsidP="00814A8A">
      <w:pPr>
        <w:rPr>
          <w:b/>
        </w:rPr>
      </w:pPr>
    </w:p>
    <w:p w14:paraId="5D88E12F" w14:textId="77777777" w:rsidR="001C416B" w:rsidRPr="00814A8A" w:rsidRDefault="001C416B" w:rsidP="00814A8A">
      <w:pPr>
        <w:rPr>
          <w:u w:val="single"/>
        </w:rPr>
      </w:pPr>
      <w:r w:rsidRPr="00814A8A">
        <w:rPr>
          <w:b/>
          <w:u w:val="single"/>
        </w:rPr>
        <w:t>Attributes</w:t>
      </w:r>
    </w:p>
    <w:tbl>
      <w:tblPr>
        <w:tblW w:w="0" w:type="auto"/>
        <w:jc w:val="center"/>
        <w:tblLook w:val="04A0" w:firstRow="1" w:lastRow="0" w:firstColumn="1" w:lastColumn="0" w:noHBand="0" w:noVBand="1"/>
      </w:tblPr>
      <w:tblGrid>
        <w:gridCol w:w="4788"/>
        <w:gridCol w:w="4788"/>
      </w:tblGrid>
      <w:tr w:rsidR="00814A8A" w14:paraId="3D437B25" w14:textId="77777777" w:rsidTr="00814A8A">
        <w:trPr>
          <w:jc w:val="center"/>
        </w:trPr>
        <w:tc>
          <w:tcPr>
            <w:tcW w:w="4788" w:type="dxa"/>
          </w:tcPr>
          <w:p w14:paraId="6733BDA2" w14:textId="77777777" w:rsidR="001C416B" w:rsidRDefault="001C416B" w:rsidP="00814A8A">
            <w:r>
              <w:t>Maximum Ammunition</w:t>
            </w:r>
          </w:p>
        </w:tc>
        <w:tc>
          <w:tcPr>
            <w:tcW w:w="4788" w:type="dxa"/>
          </w:tcPr>
          <w:p w14:paraId="46FEEFD4" w14:textId="77777777" w:rsidR="001C416B" w:rsidRDefault="001C416B" w:rsidP="00814A8A">
            <w:r>
              <w:t>8</w:t>
            </w:r>
          </w:p>
        </w:tc>
      </w:tr>
      <w:tr w:rsidR="00814A8A" w14:paraId="6DE96605" w14:textId="77777777" w:rsidTr="00814A8A">
        <w:trPr>
          <w:jc w:val="center"/>
        </w:trPr>
        <w:tc>
          <w:tcPr>
            <w:tcW w:w="4788" w:type="dxa"/>
          </w:tcPr>
          <w:p w14:paraId="60D82031" w14:textId="77777777" w:rsidR="001C416B" w:rsidRDefault="001C416B" w:rsidP="00814A8A">
            <w:r>
              <w:t>Rounds per Clip</w:t>
            </w:r>
          </w:p>
        </w:tc>
        <w:tc>
          <w:tcPr>
            <w:tcW w:w="4788" w:type="dxa"/>
          </w:tcPr>
          <w:p w14:paraId="5E57EB44" w14:textId="77777777" w:rsidR="001C416B" w:rsidRDefault="001C416B" w:rsidP="00814A8A">
            <w:r>
              <w:t>1</w:t>
            </w:r>
          </w:p>
        </w:tc>
      </w:tr>
      <w:tr w:rsidR="00814A8A" w14:paraId="3CC209A8" w14:textId="77777777" w:rsidTr="00814A8A">
        <w:trPr>
          <w:jc w:val="center"/>
        </w:trPr>
        <w:tc>
          <w:tcPr>
            <w:tcW w:w="4788" w:type="dxa"/>
          </w:tcPr>
          <w:p w14:paraId="2DFBB13F" w14:textId="77777777" w:rsidR="001C416B" w:rsidRDefault="001C416B" w:rsidP="00814A8A">
            <w:r>
              <w:t>Fire delay between shots</w:t>
            </w:r>
          </w:p>
        </w:tc>
        <w:tc>
          <w:tcPr>
            <w:tcW w:w="4788" w:type="dxa"/>
          </w:tcPr>
          <w:p w14:paraId="2BCB993A" w14:textId="77777777" w:rsidR="001C416B" w:rsidRDefault="001C416B" w:rsidP="00814A8A">
            <w:r>
              <w:t>1.5 seconds</w:t>
            </w:r>
          </w:p>
        </w:tc>
      </w:tr>
      <w:tr w:rsidR="00814A8A" w14:paraId="1467D6EF" w14:textId="77777777" w:rsidTr="00814A8A">
        <w:trPr>
          <w:jc w:val="center"/>
        </w:trPr>
        <w:tc>
          <w:tcPr>
            <w:tcW w:w="4788" w:type="dxa"/>
          </w:tcPr>
          <w:p w14:paraId="7AF945B9" w14:textId="77777777" w:rsidR="001C416B" w:rsidRDefault="001C416B" w:rsidP="00814A8A">
            <w:r>
              <w:t>Bullets fired per Shot</w:t>
            </w:r>
          </w:p>
        </w:tc>
        <w:tc>
          <w:tcPr>
            <w:tcW w:w="4788" w:type="dxa"/>
          </w:tcPr>
          <w:p w14:paraId="47F4C64A" w14:textId="77777777" w:rsidR="001C416B" w:rsidRDefault="001C416B" w:rsidP="00814A8A">
            <w:r>
              <w:t>1</w:t>
            </w:r>
          </w:p>
        </w:tc>
      </w:tr>
      <w:tr w:rsidR="00814A8A" w14:paraId="49AF8833" w14:textId="77777777" w:rsidTr="00814A8A">
        <w:trPr>
          <w:jc w:val="center"/>
        </w:trPr>
        <w:tc>
          <w:tcPr>
            <w:tcW w:w="4788" w:type="dxa"/>
          </w:tcPr>
          <w:p w14:paraId="6EAD3E54" w14:textId="77777777" w:rsidR="001C416B" w:rsidRDefault="001C416B" w:rsidP="00814A8A">
            <w:r>
              <w:t>Blast Radius</w:t>
            </w:r>
          </w:p>
        </w:tc>
        <w:tc>
          <w:tcPr>
            <w:tcW w:w="4788" w:type="dxa"/>
          </w:tcPr>
          <w:p w14:paraId="073CFC81" w14:textId="77777777" w:rsidR="001C416B" w:rsidRDefault="001C416B" w:rsidP="00814A8A">
            <w:r>
              <w:t>0.5 meters</w:t>
            </w:r>
          </w:p>
        </w:tc>
      </w:tr>
      <w:tr w:rsidR="00814A8A" w14:paraId="33E95887" w14:textId="77777777" w:rsidTr="00814A8A">
        <w:trPr>
          <w:jc w:val="center"/>
        </w:trPr>
        <w:tc>
          <w:tcPr>
            <w:tcW w:w="4788" w:type="dxa"/>
          </w:tcPr>
          <w:p w14:paraId="6E08F43A" w14:textId="77777777" w:rsidR="001C416B" w:rsidRDefault="001C416B" w:rsidP="00814A8A">
            <w:r>
              <w:t>Reload Time</w:t>
            </w:r>
          </w:p>
        </w:tc>
        <w:tc>
          <w:tcPr>
            <w:tcW w:w="4788" w:type="dxa"/>
          </w:tcPr>
          <w:p w14:paraId="688E3DE5" w14:textId="77777777" w:rsidR="001C416B" w:rsidRDefault="001C416B" w:rsidP="00814A8A">
            <w:r>
              <w:t>1 second</w:t>
            </w:r>
          </w:p>
        </w:tc>
      </w:tr>
      <w:tr w:rsidR="00814A8A" w14:paraId="0BDCEBED" w14:textId="77777777" w:rsidTr="00814A8A">
        <w:trPr>
          <w:jc w:val="center"/>
        </w:trPr>
        <w:tc>
          <w:tcPr>
            <w:tcW w:w="4788" w:type="dxa"/>
          </w:tcPr>
          <w:p w14:paraId="19F600D2" w14:textId="77777777" w:rsidR="001C416B" w:rsidRDefault="001C416B" w:rsidP="00814A8A">
            <w:r>
              <w:lastRenderedPageBreak/>
              <w:t>Range</w:t>
            </w:r>
          </w:p>
        </w:tc>
        <w:tc>
          <w:tcPr>
            <w:tcW w:w="4788" w:type="dxa"/>
          </w:tcPr>
          <w:p w14:paraId="0D8A4099" w14:textId="77777777" w:rsidR="001C416B" w:rsidRDefault="001C416B" w:rsidP="00814A8A">
            <w:r>
              <w:t>45 meters</w:t>
            </w:r>
          </w:p>
        </w:tc>
      </w:tr>
      <w:tr w:rsidR="00814A8A" w14:paraId="32E7C64C" w14:textId="77777777" w:rsidTr="00814A8A">
        <w:trPr>
          <w:jc w:val="center"/>
        </w:trPr>
        <w:tc>
          <w:tcPr>
            <w:tcW w:w="4788" w:type="dxa"/>
          </w:tcPr>
          <w:p w14:paraId="35539B5F" w14:textId="77777777" w:rsidR="001C416B" w:rsidRDefault="001C416B" w:rsidP="00814A8A">
            <w:r>
              <w:t>Resource Point Allocation</w:t>
            </w:r>
          </w:p>
        </w:tc>
        <w:tc>
          <w:tcPr>
            <w:tcW w:w="4788" w:type="dxa"/>
          </w:tcPr>
          <w:p w14:paraId="637C4ECC" w14:textId="77777777" w:rsidR="001C416B" w:rsidRDefault="001C416B" w:rsidP="00814A8A">
            <w:r>
              <w:t>3</w:t>
            </w:r>
          </w:p>
        </w:tc>
      </w:tr>
    </w:tbl>
    <w:p w14:paraId="00AF1174" w14:textId="77777777" w:rsidR="001C416B" w:rsidRDefault="001C416B" w:rsidP="001D0CE0">
      <w:pPr>
        <w:pStyle w:val="Heading7"/>
      </w:pPr>
      <w:r>
        <w:rPr>
          <w:noProof/>
          <w:lang w:bidi="ar-SA"/>
        </w:rPr>
        <w:drawing>
          <wp:inline distT="0" distB="0" distL="0" distR="0" wp14:editId="5BD09655">
            <wp:extent cx="2438400" cy="1450848"/>
            <wp:effectExtent l="19050" t="0" r="0" b="0"/>
            <wp:docPr id="235" name="Picture 10" descr="Cannon 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non Gun.jpg"/>
                    <pic:cNvPicPr/>
                  </pic:nvPicPr>
                  <pic:blipFill>
                    <a:blip r:embed="rId21" cstate="print"/>
                    <a:stretch>
                      <a:fillRect/>
                    </a:stretch>
                  </pic:blipFill>
                  <pic:spPr>
                    <a:xfrm>
                      <a:off x="0" y="0"/>
                      <a:ext cx="2438400" cy="1450848"/>
                    </a:xfrm>
                    <a:prstGeom prst="rect">
                      <a:avLst/>
                    </a:prstGeom>
                  </pic:spPr>
                </pic:pic>
              </a:graphicData>
            </a:graphic>
          </wp:inline>
        </w:drawing>
      </w:r>
    </w:p>
    <w:p w14:paraId="573D3953" w14:textId="77777777" w:rsidR="001C416B" w:rsidRDefault="001C416B" w:rsidP="001C416B">
      <w:pPr>
        <w:pStyle w:val="Caption"/>
        <w:jc w:val="center"/>
      </w:pPr>
      <w:r>
        <w:t xml:space="preserve">Figure </w:t>
      </w:r>
      <w:fldSimple w:instr=" SEQ Figure \* ARABIC ">
        <w:r w:rsidR="00C207BD">
          <w:rPr>
            <w:noProof/>
          </w:rPr>
          <w:t>8</w:t>
        </w:r>
      </w:fldSimple>
      <w:r>
        <w:t>: Rocket Launcher Concept</w:t>
      </w:r>
    </w:p>
    <w:p w14:paraId="62CD091B" w14:textId="77777777" w:rsidR="001C416B" w:rsidRPr="00814A8A" w:rsidRDefault="001C416B" w:rsidP="00814A8A">
      <w:pPr>
        <w:pStyle w:val="Heading4"/>
      </w:pPr>
      <w:bookmarkStart w:id="42" w:name="_Toc256374976"/>
      <w:r w:rsidRPr="00814A8A">
        <w:t>Sniper Rifle</w:t>
      </w:r>
      <w:bookmarkEnd w:id="42"/>
    </w:p>
    <w:p w14:paraId="6EE341F3" w14:textId="5CFDF668" w:rsidR="00814A8A" w:rsidRDefault="00F33FAA" w:rsidP="00814A8A">
      <w:r>
        <w:rPr>
          <w:b/>
          <w:i/>
        </w:rPr>
        <w:tab/>
      </w:r>
      <w:r w:rsidR="001C416B">
        <w:t xml:space="preserve">The sniper rifle is meant for </w:t>
      </w:r>
      <w:r w:rsidR="00C674B9">
        <w:t>long-range</w:t>
      </w:r>
      <w:r w:rsidR="001C416B">
        <w:t xml:space="preserve"> single fire precision and pain</w:t>
      </w:r>
      <w:r w:rsidR="00C674B9">
        <w:t xml:space="preserve">.  </w:t>
      </w:r>
      <w:r w:rsidR="001C416B">
        <w:t>Players utilizing this weapon generally will not be in close quarters with their enemy but instead perched far behind the battle picking off their enemies one by one</w:t>
      </w:r>
      <w:r w:rsidR="00C674B9">
        <w:t xml:space="preserve">.  </w:t>
      </w:r>
      <w:r w:rsidR="001C416B">
        <w:t>The sniper rifle is a high impact long recharge weapon that has a zooming scope to allow players better view of their targets from long ranges away</w:t>
      </w:r>
      <w:r w:rsidR="00C674B9">
        <w:t xml:space="preserve">.  </w:t>
      </w:r>
      <w:r w:rsidR="001C416B">
        <w:t>Players using this weapon must be aware of its large heat value that comes with every shot so being efficient with ammunition is key for this weapon.</w:t>
      </w:r>
    </w:p>
    <w:p w14:paraId="1F65EBC2" w14:textId="77777777" w:rsidR="001C416B" w:rsidRDefault="001C416B" w:rsidP="00814A8A"/>
    <w:p w14:paraId="24123B48" w14:textId="77777777" w:rsidR="001C416B" w:rsidRPr="00814A8A" w:rsidRDefault="001C416B" w:rsidP="00814A8A">
      <w:pPr>
        <w:rPr>
          <w:b/>
          <w:u w:val="single"/>
        </w:rPr>
      </w:pPr>
      <w:r w:rsidRPr="00814A8A">
        <w:rPr>
          <w:b/>
          <w:u w:val="single"/>
        </w:rPr>
        <w:t>Attributes</w:t>
      </w:r>
    </w:p>
    <w:tbl>
      <w:tblPr>
        <w:tblW w:w="0" w:type="auto"/>
        <w:jc w:val="center"/>
        <w:tblLook w:val="04A0" w:firstRow="1" w:lastRow="0" w:firstColumn="1" w:lastColumn="0" w:noHBand="0" w:noVBand="1"/>
      </w:tblPr>
      <w:tblGrid>
        <w:gridCol w:w="4788"/>
        <w:gridCol w:w="4788"/>
      </w:tblGrid>
      <w:tr w:rsidR="00814A8A" w14:paraId="7357F0CA" w14:textId="77777777" w:rsidTr="00814A8A">
        <w:trPr>
          <w:jc w:val="center"/>
        </w:trPr>
        <w:tc>
          <w:tcPr>
            <w:tcW w:w="4788" w:type="dxa"/>
          </w:tcPr>
          <w:p w14:paraId="6A790FC5" w14:textId="77777777" w:rsidR="001C416B" w:rsidRPr="00DF46DD" w:rsidRDefault="001C416B" w:rsidP="00814A8A">
            <w:r>
              <w:t>Maximum Ammunition</w:t>
            </w:r>
          </w:p>
        </w:tc>
        <w:tc>
          <w:tcPr>
            <w:tcW w:w="4788" w:type="dxa"/>
          </w:tcPr>
          <w:p w14:paraId="415EF7DF" w14:textId="77777777" w:rsidR="001C416B" w:rsidRPr="00DF46DD" w:rsidRDefault="001C416B" w:rsidP="00814A8A">
            <w:r>
              <w:t>12</w:t>
            </w:r>
          </w:p>
        </w:tc>
      </w:tr>
      <w:tr w:rsidR="00814A8A" w14:paraId="588D71F9" w14:textId="77777777" w:rsidTr="00814A8A">
        <w:trPr>
          <w:jc w:val="center"/>
        </w:trPr>
        <w:tc>
          <w:tcPr>
            <w:tcW w:w="4788" w:type="dxa"/>
          </w:tcPr>
          <w:p w14:paraId="0FBD59DD" w14:textId="77777777" w:rsidR="001C416B" w:rsidRPr="00DF46DD" w:rsidRDefault="001C416B" w:rsidP="00814A8A">
            <w:r>
              <w:t>Rounds per Clip</w:t>
            </w:r>
          </w:p>
        </w:tc>
        <w:tc>
          <w:tcPr>
            <w:tcW w:w="4788" w:type="dxa"/>
          </w:tcPr>
          <w:p w14:paraId="6E2D3D16" w14:textId="77777777" w:rsidR="001C416B" w:rsidRPr="00DF46DD" w:rsidRDefault="001C416B" w:rsidP="00814A8A">
            <w:r>
              <w:t>1</w:t>
            </w:r>
          </w:p>
        </w:tc>
      </w:tr>
      <w:tr w:rsidR="00814A8A" w14:paraId="76E41CDB" w14:textId="77777777" w:rsidTr="00814A8A">
        <w:trPr>
          <w:jc w:val="center"/>
        </w:trPr>
        <w:tc>
          <w:tcPr>
            <w:tcW w:w="4788" w:type="dxa"/>
          </w:tcPr>
          <w:p w14:paraId="455A3666" w14:textId="77777777" w:rsidR="001C416B" w:rsidRPr="00DF46DD" w:rsidRDefault="001C416B" w:rsidP="00814A8A">
            <w:r>
              <w:t>Fire delay between shots</w:t>
            </w:r>
          </w:p>
        </w:tc>
        <w:tc>
          <w:tcPr>
            <w:tcW w:w="4788" w:type="dxa"/>
          </w:tcPr>
          <w:p w14:paraId="30E5B1D6" w14:textId="77777777" w:rsidR="001C416B" w:rsidRPr="00DF46DD" w:rsidRDefault="001C416B" w:rsidP="00814A8A">
            <w:r>
              <w:t>1.5 seconds</w:t>
            </w:r>
          </w:p>
        </w:tc>
      </w:tr>
      <w:tr w:rsidR="00814A8A" w14:paraId="4F59D37C" w14:textId="77777777" w:rsidTr="00814A8A">
        <w:trPr>
          <w:jc w:val="center"/>
        </w:trPr>
        <w:tc>
          <w:tcPr>
            <w:tcW w:w="4788" w:type="dxa"/>
          </w:tcPr>
          <w:p w14:paraId="2833EDA7" w14:textId="77777777" w:rsidR="001C416B" w:rsidRPr="00DF46DD" w:rsidRDefault="001C416B" w:rsidP="00814A8A">
            <w:r>
              <w:t>Damage per Round</w:t>
            </w:r>
          </w:p>
        </w:tc>
        <w:tc>
          <w:tcPr>
            <w:tcW w:w="4788" w:type="dxa"/>
          </w:tcPr>
          <w:p w14:paraId="6B30EF50" w14:textId="77777777" w:rsidR="001C416B" w:rsidRPr="00DF46DD" w:rsidRDefault="001C416B" w:rsidP="00814A8A">
            <w:r>
              <w:t>70</w:t>
            </w:r>
          </w:p>
        </w:tc>
      </w:tr>
      <w:tr w:rsidR="00814A8A" w14:paraId="7380E5A5" w14:textId="77777777" w:rsidTr="00814A8A">
        <w:trPr>
          <w:jc w:val="center"/>
        </w:trPr>
        <w:tc>
          <w:tcPr>
            <w:tcW w:w="4788" w:type="dxa"/>
          </w:tcPr>
          <w:p w14:paraId="44132CD0" w14:textId="77777777" w:rsidR="001C416B" w:rsidRPr="00DF46DD" w:rsidRDefault="001C416B" w:rsidP="00814A8A">
            <w:r>
              <w:t>Bullets fired per shot</w:t>
            </w:r>
          </w:p>
        </w:tc>
        <w:tc>
          <w:tcPr>
            <w:tcW w:w="4788" w:type="dxa"/>
          </w:tcPr>
          <w:p w14:paraId="2EAB0F90" w14:textId="77777777" w:rsidR="001C416B" w:rsidRPr="00DF46DD" w:rsidRDefault="001C416B" w:rsidP="00814A8A">
            <w:r>
              <w:t>1</w:t>
            </w:r>
          </w:p>
        </w:tc>
      </w:tr>
      <w:tr w:rsidR="00814A8A" w14:paraId="749FE586" w14:textId="77777777" w:rsidTr="00814A8A">
        <w:trPr>
          <w:jc w:val="center"/>
        </w:trPr>
        <w:tc>
          <w:tcPr>
            <w:tcW w:w="4788" w:type="dxa"/>
          </w:tcPr>
          <w:p w14:paraId="32F6DF15" w14:textId="77777777" w:rsidR="001C416B" w:rsidRPr="00DF46DD" w:rsidRDefault="001C416B" w:rsidP="00814A8A">
            <w:r>
              <w:t>Reload Time</w:t>
            </w:r>
          </w:p>
        </w:tc>
        <w:tc>
          <w:tcPr>
            <w:tcW w:w="4788" w:type="dxa"/>
          </w:tcPr>
          <w:p w14:paraId="43D8F0EF" w14:textId="77777777" w:rsidR="001C416B" w:rsidRPr="00DF46DD" w:rsidRDefault="001C416B" w:rsidP="00814A8A">
            <w:r>
              <w:t>3 seconds</w:t>
            </w:r>
          </w:p>
        </w:tc>
      </w:tr>
      <w:tr w:rsidR="00814A8A" w14:paraId="107B9E32" w14:textId="77777777" w:rsidTr="00814A8A">
        <w:trPr>
          <w:jc w:val="center"/>
        </w:trPr>
        <w:tc>
          <w:tcPr>
            <w:tcW w:w="4788" w:type="dxa"/>
          </w:tcPr>
          <w:p w14:paraId="35354AAE" w14:textId="77777777" w:rsidR="001C416B" w:rsidRPr="00DF46DD" w:rsidRDefault="001C416B" w:rsidP="00814A8A">
            <w:r>
              <w:t>Range</w:t>
            </w:r>
          </w:p>
        </w:tc>
        <w:tc>
          <w:tcPr>
            <w:tcW w:w="4788" w:type="dxa"/>
          </w:tcPr>
          <w:p w14:paraId="587EB892" w14:textId="77777777" w:rsidR="001C416B" w:rsidRPr="00DF46DD" w:rsidRDefault="001C416B" w:rsidP="00814A8A">
            <w:r>
              <w:t>50 meters</w:t>
            </w:r>
          </w:p>
        </w:tc>
      </w:tr>
      <w:tr w:rsidR="00814A8A" w14:paraId="40CD309D" w14:textId="77777777" w:rsidTr="00814A8A">
        <w:trPr>
          <w:jc w:val="center"/>
        </w:trPr>
        <w:tc>
          <w:tcPr>
            <w:tcW w:w="4788" w:type="dxa"/>
          </w:tcPr>
          <w:p w14:paraId="71709FE1" w14:textId="77777777" w:rsidR="001C416B" w:rsidRDefault="001C416B" w:rsidP="00814A8A">
            <w:r>
              <w:t>Resource Point Allocation</w:t>
            </w:r>
          </w:p>
        </w:tc>
        <w:tc>
          <w:tcPr>
            <w:tcW w:w="4788" w:type="dxa"/>
          </w:tcPr>
          <w:p w14:paraId="08B27207" w14:textId="77777777" w:rsidR="001C416B" w:rsidRDefault="001C416B" w:rsidP="00814A8A">
            <w:r>
              <w:t>3</w:t>
            </w:r>
          </w:p>
        </w:tc>
      </w:tr>
    </w:tbl>
    <w:p w14:paraId="1ACEC81C" w14:textId="77777777" w:rsidR="001C416B" w:rsidRDefault="001C416B" w:rsidP="001D0CE0">
      <w:pPr>
        <w:pStyle w:val="Heading7"/>
      </w:pPr>
      <w:r>
        <w:rPr>
          <w:noProof/>
          <w:lang w:bidi="ar-SA"/>
        </w:rPr>
        <w:drawing>
          <wp:inline distT="0" distB="0" distL="0" distR="0" wp14:editId="6C242247">
            <wp:extent cx="2313432" cy="1225296"/>
            <wp:effectExtent l="19050" t="0" r="0" b="0"/>
            <wp:docPr id="236" name="Picture 9" descr="Binocular Sni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ocular Sniper.jpg"/>
                    <pic:cNvPicPr/>
                  </pic:nvPicPr>
                  <pic:blipFill>
                    <a:blip r:embed="rId22" cstate="print"/>
                    <a:stretch>
                      <a:fillRect/>
                    </a:stretch>
                  </pic:blipFill>
                  <pic:spPr>
                    <a:xfrm>
                      <a:off x="0" y="0"/>
                      <a:ext cx="2313432" cy="1225296"/>
                    </a:xfrm>
                    <a:prstGeom prst="rect">
                      <a:avLst/>
                    </a:prstGeom>
                  </pic:spPr>
                </pic:pic>
              </a:graphicData>
            </a:graphic>
          </wp:inline>
        </w:drawing>
      </w:r>
    </w:p>
    <w:p w14:paraId="09DFA22E" w14:textId="77777777" w:rsidR="001C416B" w:rsidRDefault="001C416B" w:rsidP="001C416B">
      <w:pPr>
        <w:pStyle w:val="Caption"/>
        <w:jc w:val="center"/>
      </w:pPr>
      <w:r>
        <w:t xml:space="preserve">Figure </w:t>
      </w:r>
      <w:fldSimple w:instr=" SEQ Figure \* ARABIC ">
        <w:r w:rsidR="00C207BD">
          <w:rPr>
            <w:noProof/>
          </w:rPr>
          <w:t>9</w:t>
        </w:r>
      </w:fldSimple>
      <w:r>
        <w:t>: Sniper Rifle Concept</w:t>
      </w:r>
    </w:p>
    <w:p w14:paraId="635D878A" w14:textId="77777777" w:rsidR="001C416B" w:rsidRPr="007148A9" w:rsidRDefault="001C416B" w:rsidP="007148A9">
      <w:pPr>
        <w:pStyle w:val="Heading2"/>
      </w:pPr>
      <w:bookmarkStart w:id="43" w:name="_Toc256374977"/>
      <w:r w:rsidRPr="007148A9">
        <w:t>Modifiers</w:t>
      </w:r>
      <w:bookmarkEnd w:id="43"/>
    </w:p>
    <w:p w14:paraId="1625A841" w14:textId="38A06944" w:rsidR="001C416B" w:rsidRDefault="007148A9" w:rsidP="007148A9">
      <w:r>
        <w:tab/>
      </w:r>
      <w:r w:rsidR="001C416B">
        <w:t>Modifiers are another tool for players to use during gameplay designed to throw off and inflict pain on their enemies and take an active role in shaping the way battles are fought</w:t>
      </w:r>
      <w:r w:rsidR="00C674B9">
        <w:t xml:space="preserve">.  </w:t>
      </w:r>
      <w:r w:rsidR="001C416B">
        <w:t>They are devices that players can place in the environment and trigger them remotely at any point during the match</w:t>
      </w:r>
      <w:r w:rsidR="00C674B9">
        <w:t xml:space="preserve">.  </w:t>
      </w:r>
      <w:r w:rsidR="001C416B">
        <w:t>When a Modifier is triggered, it applies an effect to anyone within its radius</w:t>
      </w:r>
      <w:r w:rsidR="00C674B9">
        <w:t>.  The</w:t>
      </w:r>
      <w:r w:rsidR="001C416B">
        <w:t xml:space="preserve"> effect remains attached to players for variable durations depending on what type of modifier was triggered</w:t>
      </w:r>
      <w:r w:rsidR="00C674B9">
        <w:t xml:space="preserve">.  </w:t>
      </w:r>
      <w:r w:rsidR="001C416B">
        <w:t xml:space="preserve">There are </w:t>
      </w:r>
      <w:r w:rsidR="00C674B9">
        <w:t>eight</w:t>
      </w:r>
      <w:r w:rsidR="001C416B">
        <w:t xml:space="preserve"> </w:t>
      </w:r>
      <w:r w:rsidR="001C416B">
        <w:lastRenderedPageBreak/>
        <w:t>different Modifiers that players have at their disposal to create combinations with</w:t>
      </w:r>
      <w:r w:rsidR="00C674B9">
        <w:t xml:space="preserve">.  </w:t>
      </w:r>
      <w:r w:rsidR="001C416B">
        <w:t xml:space="preserve">Players are allowed to create combinations of </w:t>
      </w:r>
      <w:r w:rsidR="00C674B9">
        <w:t>three</w:t>
      </w:r>
      <w:r w:rsidR="001C416B">
        <w:t xml:space="preserve"> modifier types.</w:t>
      </w:r>
    </w:p>
    <w:p w14:paraId="3DB48767" w14:textId="77777777" w:rsidR="007148A9" w:rsidRDefault="007148A9" w:rsidP="007148A9"/>
    <w:p w14:paraId="51BB4053" w14:textId="192667CB" w:rsidR="007148A9" w:rsidRDefault="007148A9" w:rsidP="007148A9">
      <w:r>
        <w:tab/>
      </w:r>
      <w:r w:rsidR="001C416B">
        <w:t>Each Modifier has an energy value associated with it that is part of a greater energy pool linked to the player</w:t>
      </w:r>
      <w:r w:rsidR="00C674B9">
        <w:t xml:space="preserve">.  </w:t>
      </w:r>
      <w:r w:rsidR="001C416B">
        <w:t>Energy is consumed by a player whenever a Modifier is deployed into the world</w:t>
      </w:r>
      <w:r w:rsidR="00C674B9">
        <w:t xml:space="preserve">.  </w:t>
      </w:r>
      <w:r w:rsidR="001C416B">
        <w:t>The amount of energy consumed by a Modifier is dependent on what type of Modifier the player is deploying as well as the upgrade tier the Modifier is currently set at</w:t>
      </w:r>
      <w:r w:rsidR="00C674B9">
        <w:t xml:space="preserve">.  </w:t>
      </w:r>
      <w:r w:rsidR="001C416B">
        <w:t>Modifiers that are at higher upgrade tiers cost more energy to deploy into the world</w:t>
      </w:r>
      <w:r w:rsidR="00C674B9">
        <w:t xml:space="preserve">.  </w:t>
      </w:r>
      <w:r w:rsidR="001C416B">
        <w:t>This energy is not recoverable until a Modifier is either triggered by the player or is destroyed by an enemy</w:t>
      </w:r>
      <w:r w:rsidR="00C674B9">
        <w:t xml:space="preserve">.  </w:t>
      </w:r>
      <w:r w:rsidR="001C416B">
        <w:t>There is no way for players to regain energy or add to their supply except for the triggering or destruction of their Modifiers</w:t>
      </w:r>
      <w:r w:rsidR="00C674B9">
        <w:t xml:space="preserve">.  </w:t>
      </w:r>
      <w:r w:rsidR="001C416B">
        <w:t>Each Modifier has three tiers of effectiveness that allow for stronger results acted on the players</w:t>
      </w:r>
      <w:r w:rsidR="00C674B9">
        <w:t xml:space="preserve">.  </w:t>
      </w:r>
      <w:r w:rsidR="001C416B">
        <w:t>The higher tiers have increased attributes that will allow for these stronger effects</w:t>
      </w:r>
      <w:r w:rsidR="00C674B9">
        <w:t xml:space="preserve">.  </w:t>
      </w:r>
      <w:r w:rsidR="001C416B">
        <w:t>The other side of the coin is that the higher tiers cost more energy to deploy.</w:t>
      </w:r>
    </w:p>
    <w:p w14:paraId="179F9C0D" w14:textId="77777777" w:rsidR="007148A9" w:rsidRDefault="007148A9" w:rsidP="007148A9"/>
    <w:p w14:paraId="613267C7" w14:textId="50D0C8A5" w:rsidR="007148A9" w:rsidRDefault="007148A9" w:rsidP="007148A9">
      <w:r>
        <w:tab/>
      </w:r>
      <w:r w:rsidR="001C416B">
        <w:t>All Modifiers have health attached to them</w:t>
      </w:r>
      <w:r w:rsidR="00C674B9">
        <w:t xml:space="preserve">.  </w:t>
      </w:r>
      <w:r w:rsidR="001C416B">
        <w:t>The health of the Modifier is directly related to the tier that it was deployed as</w:t>
      </w:r>
      <w:r w:rsidR="00C674B9">
        <w:t xml:space="preserve">.  </w:t>
      </w:r>
      <w:r w:rsidR="001C416B">
        <w:t>Higher tiers have higher health values</w:t>
      </w:r>
      <w:r w:rsidR="00C674B9">
        <w:t xml:space="preserve">.  </w:t>
      </w:r>
      <w:r w:rsidR="001C416B">
        <w:t>Players can take out enemy Modifiers by shooting at them</w:t>
      </w:r>
      <w:r w:rsidR="00C674B9">
        <w:t xml:space="preserve">.  </w:t>
      </w:r>
      <w:r w:rsidR="001C416B">
        <w:t>When Modifiers are destroyed, energy is restored to the player that deployed it as if the Modifier was triggered</w:t>
      </w:r>
      <w:r w:rsidR="00C674B9">
        <w:t xml:space="preserve">.  </w:t>
      </w:r>
      <w:r w:rsidR="001C416B">
        <w:t>Effects do not trigger when a Modifier is taken out by players, they just disappear from the environment.</w:t>
      </w:r>
    </w:p>
    <w:p w14:paraId="65C41AF4" w14:textId="77777777" w:rsidR="007148A9" w:rsidRDefault="001C416B" w:rsidP="007148A9">
      <w:pPr>
        <w:pStyle w:val="Heading3"/>
      </w:pPr>
      <w:bookmarkStart w:id="44" w:name="_Toc256374978"/>
      <w:r>
        <w:t>Deploying and Triggering</w:t>
      </w:r>
      <w:bookmarkEnd w:id="44"/>
    </w:p>
    <w:p w14:paraId="2F4ADE6E" w14:textId="04C8E7D1" w:rsidR="001C416B" w:rsidRDefault="007148A9" w:rsidP="007148A9">
      <w:r>
        <w:tab/>
      </w:r>
      <w:r w:rsidR="001C416B">
        <w:t xml:space="preserve">In order to deploy a Modifier, players will need to equip their Modifier gun and select which type </w:t>
      </w:r>
      <w:r w:rsidR="00C674B9">
        <w:t>they will</w:t>
      </w:r>
      <w:r w:rsidR="001C416B">
        <w:t xml:space="preserve"> wish to deploy</w:t>
      </w:r>
      <w:r w:rsidR="00C674B9">
        <w:t xml:space="preserve">.  </w:t>
      </w:r>
      <w:r w:rsidR="001C416B">
        <w:t>If a player has a weapon equipped at the time, the Modifier gun will automatically come up in place of the weapon with the desired type ready to fire</w:t>
      </w:r>
      <w:r w:rsidR="00C674B9">
        <w:t xml:space="preserve">.  </w:t>
      </w:r>
      <w:r w:rsidR="001C416B">
        <w:t>When firing the Modifier gun, players treat the firing trajectory of the Modifier similar to how grenades would be thrown</w:t>
      </w:r>
      <w:r w:rsidR="00C674B9">
        <w:t xml:space="preserve">.  </w:t>
      </w:r>
      <w:r w:rsidR="001C416B">
        <w:t>When a Modifier is fired, it sticks to the first surface it finds</w:t>
      </w:r>
      <w:r w:rsidR="00C674B9">
        <w:t xml:space="preserve">.  </w:t>
      </w:r>
      <w:r w:rsidR="001C416B">
        <w:t>To deploy higher tier Modifiers, players will hold the fire command down until the desired tier is reached and release the command to deploy it</w:t>
      </w:r>
      <w:r w:rsidR="00C674B9">
        <w:t xml:space="preserve">.  </w:t>
      </w:r>
      <w:r w:rsidR="001C416B">
        <w:t>When holding down the command, a gauge will appear on the screen indicating the tier that the Modifier is being charged to.</w:t>
      </w:r>
    </w:p>
    <w:p w14:paraId="6643E8FE" w14:textId="77777777" w:rsidR="007148A9" w:rsidRDefault="007148A9" w:rsidP="007148A9"/>
    <w:p w14:paraId="564E399B" w14:textId="33CDC9C2" w:rsidR="001C416B" w:rsidRDefault="00F33FAA" w:rsidP="007148A9">
      <w:r>
        <w:tab/>
      </w:r>
      <w:r w:rsidR="001C416B">
        <w:t>When a Modifier is deployed into the world, players will see a target reticle on their screen that is linked to the position of the Modifier</w:t>
      </w:r>
      <w:r w:rsidR="00C674B9">
        <w:t xml:space="preserve">.  </w:t>
      </w:r>
      <w:r w:rsidR="001C416B">
        <w:t>This reticle will have an icon indicating the type of Modifier the player deployed so they have an idea as to what they are triggering</w:t>
      </w:r>
      <w:r w:rsidR="00C674B9">
        <w:t xml:space="preserve">.  </w:t>
      </w:r>
      <w:r w:rsidR="001C416B">
        <w:t>In order to trigger the Modifier, players will need to line up their target reticle with the Modifier's reticle</w:t>
      </w:r>
      <w:r w:rsidR="00C674B9">
        <w:t xml:space="preserve">.  </w:t>
      </w:r>
      <w:r w:rsidR="001C416B">
        <w:t>When both reticles are lined up, players can trigger the Modifier using the right click of their mouse</w:t>
      </w:r>
      <w:r w:rsidR="00C674B9">
        <w:t xml:space="preserve">.  </w:t>
      </w:r>
      <w:r w:rsidR="001C416B">
        <w:t>Players can trigger Modifiers regardless of which weapon they are using</w:t>
      </w:r>
      <w:r w:rsidR="00C674B9">
        <w:t xml:space="preserve">.  </w:t>
      </w:r>
      <w:r w:rsidR="001C416B">
        <w:t>The reticle will have a proximity indicator along with it so players know when another player is within the effect radius of the Modifier should it be triggered</w:t>
      </w:r>
      <w:r w:rsidR="00C674B9">
        <w:t xml:space="preserve">.  </w:t>
      </w:r>
      <w:r w:rsidR="001C416B">
        <w:t>The proximity alarm does not indicate which team the player that is within range is on.</w:t>
      </w:r>
    </w:p>
    <w:p w14:paraId="1204C747" w14:textId="77777777" w:rsidR="001C416B" w:rsidRPr="007148A9" w:rsidRDefault="001C416B" w:rsidP="007148A9">
      <w:pPr>
        <w:pStyle w:val="Heading3"/>
      </w:pPr>
      <w:bookmarkStart w:id="45" w:name="_Toc256374979"/>
      <w:r w:rsidRPr="007148A9">
        <w:t>Modifiers as part of the Environment</w:t>
      </w:r>
      <w:bookmarkEnd w:id="45"/>
    </w:p>
    <w:p w14:paraId="5C5DABB5" w14:textId="2D633949" w:rsidR="001C416B" w:rsidRDefault="00F33FAA" w:rsidP="007148A9">
      <w:r>
        <w:tab/>
      </w:r>
      <w:r w:rsidR="001C416B">
        <w:t>Special Modifiers are placed inside each level that help add another level of depth to the environment</w:t>
      </w:r>
      <w:r w:rsidR="00C674B9">
        <w:t xml:space="preserve">.  </w:t>
      </w:r>
      <w:r w:rsidR="001C416B">
        <w:t>These Modifiers are special because they are always present in the level and cannot disappear</w:t>
      </w:r>
      <w:r w:rsidR="00C674B9">
        <w:t xml:space="preserve">.  </w:t>
      </w:r>
      <w:r w:rsidR="001C416B">
        <w:t>The effects applied from these Modifiers are permanent until a counterbalance has been met</w:t>
      </w:r>
      <w:r w:rsidR="00C674B9">
        <w:t xml:space="preserve">.  </w:t>
      </w:r>
      <w:r w:rsidR="001C416B">
        <w:t xml:space="preserve">These Modifiers are meant to open up paths in the environment that the player would normally not consider </w:t>
      </w:r>
      <w:r w:rsidR="00C674B9">
        <w:t>and</w:t>
      </w:r>
      <w:r w:rsidR="001C416B">
        <w:t xml:space="preserve"> offer up new strategic possibilities to teams</w:t>
      </w:r>
      <w:r w:rsidR="00C674B9">
        <w:t xml:space="preserve">.  </w:t>
      </w:r>
      <w:r w:rsidR="001C416B">
        <w:t>The modifiers that are placed in the level are not meant to be beneficial or detrimental towards any team but merely meant to give the team a new outlook on playing the environment.</w:t>
      </w:r>
    </w:p>
    <w:p w14:paraId="10913272" w14:textId="77777777" w:rsidR="001C416B" w:rsidRPr="007148A9" w:rsidRDefault="001C416B" w:rsidP="007148A9">
      <w:pPr>
        <w:pStyle w:val="Heading3"/>
      </w:pPr>
      <w:bookmarkStart w:id="46" w:name="_Toc256374980"/>
      <w:r w:rsidRPr="007148A9">
        <w:lastRenderedPageBreak/>
        <w:t>Modifier Types</w:t>
      </w:r>
      <w:bookmarkEnd w:id="46"/>
    </w:p>
    <w:p w14:paraId="2D490446" w14:textId="77777777" w:rsidR="001C416B" w:rsidRPr="007148A9" w:rsidRDefault="001C416B" w:rsidP="007148A9">
      <w:pPr>
        <w:pStyle w:val="Heading4"/>
      </w:pPr>
      <w:bookmarkStart w:id="47" w:name="_Toc256374981"/>
      <w:r w:rsidRPr="007148A9">
        <w:t>Inverse Gravity</w:t>
      </w:r>
      <w:bookmarkEnd w:id="47"/>
    </w:p>
    <w:p w14:paraId="6535C87F" w14:textId="796E28C1" w:rsidR="001C416B" w:rsidRDefault="00F33FAA" w:rsidP="007148A9">
      <w:r>
        <w:rPr>
          <w:b/>
        </w:rPr>
        <w:tab/>
      </w:r>
      <w:r w:rsidR="001C416B">
        <w:t>The Inverse Gravity modifier is the Modifier of choice for players looking to really throw their enemies for a loop</w:t>
      </w:r>
      <w:r w:rsidR="00C674B9">
        <w:t xml:space="preserve">.  </w:t>
      </w:r>
      <w:r w:rsidR="001C416B">
        <w:t>This Modifier does exactly as the title suggests</w:t>
      </w:r>
      <w:r w:rsidR="00C674B9">
        <w:t xml:space="preserve">.  </w:t>
      </w:r>
      <w:r w:rsidR="001C416B">
        <w:t>When a player triggers this Modifier type, any enemies within its effect radius have their field of gravity instantly reversed</w:t>
      </w:r>
      <w:r w:rsidR="00C674B9">
        <w:t xml:space="preserve">.  </w:t>
      </w:r>
      <w:r w:rsidR="001C416B">
        <w:t>This can be very effective in throwing off team strategies on both offensive and defensive stands since it alters an enemy's plan of attack</w:t>
      </w:r>
      <w:r w:rsidR="00C674B9">
        <w:t xml:space="preserve">.  </w:t>
      </w:r>
      <w:r w:rsidR="001C416B">
        <w:t>When the Inverse Gravity Modifier is triggered, players are thrown upside down and depending on the tier of the Modifier, a force is applied to that person throwing them at the ceiling</w:t>
      </w:r>
      <w:r w:rsidR="00C674B9">
        <w:t xml:space="preserve">.  </w:t>
      </w:r>
      <w:r w:rsidR="001C416B">
        <w:t>Along with inversing the gravity of the player, falling damage is dealt to the affected player</w:t>
      </w:r>
      <w:r w:rsidR="00C674B9">
        <w:t xml:space="preserve">.  </w:t>
      </w:r>
      <w:r w:rsidR="001C416B">
        <w:t>The amount of damage dealt is directly linked to the force applied to the player as well as the height of the fall from where the Modifier was triggered</w:t>
      </w:r>
      <w:r w:rsidR="00C674B9">
        <w:t xml:space="preserve">.  </w:t>
      </w:r>
      <w:r w:rsidR="001C416B">
        <w:t>Falling damage is also dealt when the affect wears off making this Modifier a very painful experience for victims.</w:t>
      </w:r>
    </w:p>
    <w:p w14:paraId="5B598C86" w14:textId="77777777" w:rsidR="007148A9" w:rsidRDefault="007148A9" w:rsidP="007148A9"/>
    <w:p w14:paraId="1570C919" w14:textId="77777777" w:rsidR="001C416B" w:rsidRPr="007148A9" w:rsidRDefault="001C416B" w:rsidP="007148A9">
      <w:pPr>
        <w:rPr>
          <w:u w:val="single"/>
        </w:rPr>
      </w:pPr>
      <w:r w:rsidRPr="007148A9">
        <w:rPr>
          <w:b/>
          <w:u w:val="single"/>
        </w:rPr>
        <w:t>Attributes</w:t>
      </w:r>
    </w:p>
    <w:tbl>
      <w:tblPr>
        <w:tblW w:w="0" w:type="auto"/>
        <w:jc w:val="center"/>
        <w:tblLook w:val="04A0" w:firstRow="1" w:lastRow="0" w:firstColumn="1" w:lastColumn="0" w:noHBand="0" w:noVBand="1"/>
      </w:tblPr>
      <w:tblGrid>
        <w:gridCol w:w="2394"/>
        <w:gridCol w:w="2394"/>
        <w:gridCol w:w="2394"/>
        <w:gridCol w:w="2394"/>
      </w:tblGrid>
      <w:tr w:rsidR="007148A9" w14:paraId="175306C9" w14:textId="77777777" w:rsidTr="007148A9">
        <w:trPr>
          <w:jc w:val="center"/>
        </w:trPr>
        <w:tc>
          <w:tcPr>
            <w:tcW w:w="2394" w:type="dxa"/>
          </w:tcPr>
          <w:p w14:paraId="22DF8473" w14:textId="77777777" w:rsidR="001C416B" w:rsidRDefault="001C416B" w:rsidP="007148A9"/>
        </w:tc>
        <w:tc>
          <w:tcPr>
            <w:tcW w:w="2394" w:type="dxa"/>
          </w:tcPr>
          <w:p w14:paraId="73E8E460" w14:textId="77777777" w:rsidR="001C416B" w:rsidRDefault="001C416B" w:rsidP="007148A9">
            <w:r>
              <w:t>Tier 1</w:t>
            </w:r>
          </w:p>
        </w:tc>
        <w:tc>
          <w:tcPr>
            <w:tcW w:w="2394" w:type="dxa"/>
          </w:tcPr>
          <w:p w14:paraId="488E2458" w14:textId="77777777" w:rsidR="001C416B" w:rsidRDefault="001C416B" w:rsidP="007148A9">
            <w:r>
              <w:t>Tier 2</w:t>
            </w:r>
          </w:p>
        </w:tc>
        <w:tc>
          <w:tcPr>
            <w:tcW w:w="2394" w:type="dxa"/>
          </w:tcPr>
          <w:p w14:paraId="10152C59" w14:textId="77777777" w:rsidR="001C416B" w:rsidRDefault="001C416B" w:rsidP="007148A9">
            <w:r>
              <w:t>Tier 3</w:t>
            </w:r>
          </w:p>
        </w:tc>
      </w:tr>
      <w:tr w:rsidR="007148A9" w14:paraId="1C629F4C" w14:textId="77777777" w:rsidTr="007148A9">
        <w:trPr>
          <w:jc w:val="center"/>
        </w:trPr>
        <w:tc>
          <w:tcPr>
            <w:tcW w:w="2394" w:type="dxa"/>
          </w:tcPr>
          <w:p w14:paraId="67380630" w14:textId="77777777" w:rsidR="001C416B" w:rsidRDefault="001C416B" w:rsidP="007148A9">
            <w:r>
              <w:t>Modifier Health</w:t>
            </w:r>
          </w:p>
        </w:tc>
        <w:tc>
          <w:tcPr>
            <w:tcW w:w="2394" w:type="dxa"/>
          </w:tcPr>
          <w:p w14:paraId="6B524FFA" w14:textId="77777777" w:rsidR="001C416B" w:rsidRDefault="001C416B" w:rsidP="007148A9">
            <w:r>
              <w:t>80 points</w:t>
            </w:r>
          </w:p>
        </w:tc>
        <w:tc>
          <w:tcPr>
            <w:tcW w:w="2394" w:type="dxa"/>
          </w:tcPr>
          <w:p w14:paraId="4FD32347" w14:textId="77777777" w:rsidR="001C416B" w:rsidRDefault="001C416B" w:rsidP="007148A9">
            <w:r>
              <w:t>115 points</w:t>
            </w:r>
          </w:p>
        </w:tc>
        <w:tc>
          <w:tcPr>
            <w:tcW w:w="2394" w:type="dxa"/>
          </w:tcPr>
          <w:p w14:paraId="71FD4590" w14:textId="77777777" w:rsidR="001C416B" w:rsidRDefault="001C416B" w:rsidP="007148A9">
            <w:r>
              <w:t>140 points</w:t>
            </w:r>
          </w:p>
        </w:tc>
      </w:tr>
      <w:tr w:rsidR="007148A9" w14:paraId="20CC6EFA" w14:textId="77777777" w:rsidTr="007148A9">
        <w:trPr>
          <w:jc w:val="center"/>
        </w:trPr>
        <w:tc>
          <w:tcPr>
            <w:tcW w:w="2394" w:type="dxa"/>
          </w:tcPr>
          <w:p w14:paraId="0E85F55D" w14:textId="77777777" w:rsidR="001C416B" w:rsidRDefault="001C416B" w:rsidP="007148A9">
            <w:r>
              <w:t>Effect Radius</w:t>
            </w:r>
          </w:p>
        </w:tc>
        <w:tc>
          <w:tcPr>
            <w:tcW w:w="2394" w:type="dxa"/>
          </w:tcPr>
          <w:p w14:paraId="4422A097" w14:textId="77777777" w:rsidR="001C416B" w:rsidRDefault="001C416B" w:rsidP="007148A9">
            <w:r>
              <w:t>1.0 meters</w:t>
            </w:r>
          </w:p>
        </w:tc>
        <w:tc>
          <w:tcPr>
            <w:tcW w:w="2394" w:type="dxa"/>
          </w:tcPr>
          <w:p w14:paraId="7F779658" w14:textId="77777777" w:rsidR="001C416B" w:rsidRDefault="001C416B" w:rsidP="007148A9">
            <w:r>
              <w:t>1.2 meters</w:t>
            </w:r>
          </w:p>
        </w:tc>
        <w:tc>
          <w:tcPr>
            <w:tcW w:w="2394" w:type="dxa"/>
          </w:tcPr>
          <w:p w14:paraId="29CFB7D7" w14:textId="77777777" w:rsidR="001C416B" w:rsidRDefault="001C416B" w:rsidP="007148A9">
            <w:r>
              <w:t>1.5 meters</w:t>
            </w:r>
          </w:p>
        </w:tc>
      </w:tr>
      <w:tr w:rsidR="007148A9" w14:paraId="10EF9E78" w14:textId="77777777" w:rsidTr="007148A9">
        <w:trPr>
          <w:jc w:val="center"/>
        </w:trPr>
        <w:tc>
          <w:tcPr>
            <w:tcW w:w="2394" w:type="dxa"/>
          </w:tcPr>
          <w:p w14:paraId="5DCA2551" w14:textId="77777777" w:rsidR="001C416B" w:rsidRDefault="001C416B" w:rsidP="007148A9">
            <w:r>
              <w:t>Effect Duration</w:t>
            </w:r>
          </w:p>
        </w:tc>
        <w:tc>
          <w:tcPr>
            <w:tcW w:w="2394" w:type="dxa"/>
          </w:tcPr>
          <w:p w14:paraId="2F066C9E" w14:textId="77777777" w:rsidR="001C416B" w:rsidRDefault="001C416B" w:rsidP="007148A9">
            <w:r>
              <w:t>13 seconds</w:t>
            </w:r>
          </w:p>
        </w:tc>
        <w:tc>
          <w:tcPr>
            <w:tcW w:w="2394" w:type="dxa"/>
          </w:tcPr>
          <w:p w14:paraId="2481BB39" w14:textId="77777777" w:rsidR="001C416B" w:rsidRDefault="001C416B" w:rsidP="007148A9">
            <w:r>
              <w:t>15 seconds</w:t>
            </w:r>
          </w:p>
        </w:tc>
        <w:tc>
          <w:tcPr>
            <w:tcW w:w="2394" w:type="dxa"/>
          </w:tcPr>
          <w:p w14:paraId="1FF83AAC" w14:textId="77777777" w:rsidR="001C416B" w:rsidRDefault="001C416B" w:rsidP="007148A9">
            <w:r>
              <w:t>18 seconds</w:t>
            </w:r>
          </w:p>
        </w:tc>
      </w:tr>
      <w:tr w:rsidR="007148A9" w14:paraId="67C7BDA3" w14:textId="77777777" w:rsidTr="007148A9">
        <w:trPr>
          <w:jc w:val="center"/>
        </w:trPr>
        <w:tc>
          <w:tcPr>
            <w:tcW w:w="2394" w:type="dxa"/>
          </w:tcPr>
          <w:p w14:paraId="539F2E18" w14:textId="77777777" w:rsidR="001C416B" w:rsidRDefault="001C416B" w:rsidP="007148A9">
            <w:r>
              <w:t>Energy Use</w:t>
            </w:r>
          </w:p>
        </w:tc>
        <w:tc>
          <w:tcPr>
            <w:tcW w:w="2394" w:type="dxa"/>
          </w:tcPr>
          <w:p w14:paraId="1CB83A05" w14:textId="77777777" w:rsidR="001C416B" w:rsidRDefault="001C416B" w:rsidP="007148A9">
            <w:r>
              <w:t>22 units</w:t>
            </w:r>
          </w:p>
        </w:tc>
        <w:tc>
          <w:tcPr>
            <w:tcW w:w="2394" w:type="dxa"/>
          </w:tcPr>
          <w:p w14:paraId="6296897D" w14:textId="77777777" w:rsidR="001C416B" w:rsidRDefault="001C416B" w:rsidP="007148A9">
            <w:r>
              <w:t>35 units</w:t>
            </w:r>
          </w:p>
        </w:tc>
        <w:tc>
          <w:tcPr>
            <w:tcW w:w="2394" w:type="dxa"/>
          </w:tcPr>
          <w:p w14:paraId="442558AD" w14:textId="77777777" w:rsidR="001C416B" w:rsidRDefault="001C416B" w:rsidP="007148A9">
            <w:r>
              <w:t>40 units</w:t>
            </w:r>
          </w:p>
        </w:tc>
      </w:tr>
      <w:tr w:rsidR="007148A9" w14:paraId="65A25F03" w14:textId="77777777" w:rsidTr="007148A9">
        <w:trPr>
          <w:jc w:val="center"/>
        </w:trPr>
        <w:tc>
          <w:tcPr>
            <w:tcW w:w="2394" w:type="dxa"/>
          </w:tcPr>
          <w:p w14:paraId="74C2F96B" w14:textId="77777777" w:rsidR="001C416B" w:rsidRDefault="001C416B" w:rsidP="007148A9">
            <w:r>
              <w:t>Extra Force</w:t>
            </w:r>
          </w:p>
        </w:tc>
        <w:tc>
          <w:tcPr>
            <w:tcW w:w="2394" w:type="dxa"/>
          </w:tcPr>
          <w:p w14:paraId="76E76A97" w14:textId="77777777" w:rsidR="001C416B" w:rsidRDefault="001C416B" w:rsidP="007148A9">
            <w:r>
              <w:t>10 Newtons</w:t>
            </w:r>
          </w:p>
        </w:tc>
        <w:tc>
          <w:tcPr>
            <w:tcW w:w="2394" w:type="dxa"/>
          </w:tcPr>
          <w:p w14:paraId="26F11247" w14:textId="77777777" w:rsidR="001C416B" w:rsidRDefault="001C416B" w:rsidP="007148A9">
            <w:r>
              <w:t>20 Newtons</w:t>
            </w:r>
          </w:p>
        </w:tc>
        <w:tc>
          <w:tcPr>
            <w:tcW w:w="2394" w:type="dxa"/>
          </w:tcPr>
          <w:p w14:paraId="0956E52B" w14:textId="77777777" w:rsidR="001C416B" w:rsidRDefault="001C416B" w:rsidP="007148A9">
            <w:r>
              <w:t>30 Newtons</w:t>
            </w:r>
          </w:p>
        </w:tc>
      </w:tr>
    </w:tbl>
    <w:p w14:paraId="2123DF5E" w14:textId="77777777" w:rsidR="001C416B" w:rsidRDefault="001C416B" w:rsidP="001D0CE0">
      <w:pPr>
        <w:pStyle w:val="Heading7"/>
      </w:pPr>
      <w:r>
        <w:rPr>
          <w:noProof/>
          <w:lang w:bidi="ar-SA"/>
        </w:rPr>
        <w:drawing>
          <wp:inline distT="0" distB="0" distL="0" distR="0" wp14:editId="4143F11C">
            <wp:extent cx="1524000" cy="1883664"/>
            <wp:effectExtent l="19050" t="0" r="0" b="0"/>
            <wp:docPr id="238" name="Picture 17" descr="Gravity In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vity Invert.jpg"/>
                    <pic:cNvPicPr/>
                  </pic:nvPicPr>
                  <pic:blipFill>
                    <a:blip r:embed="rId23" cstate="print"/>
                    <a:stretch>
                      <a:fillRect/>
                    </a:stretch>
                  </pic:blipFill>
                  <pic:spPr>
                    <a:xfrm>
                      <a:off x="0" y="0"/>
                      <a:ext cx="1524000" cy="1883664"/>
                    </a:xfrm>
                    <a:prstGeom prst="rect">
                      <a:avLst/>
                    </a:prstGeom>
                  </pic:spPr>
                </pic:pic>
              </a:graphicData>
            </a:graphic>
          </wp:inline>
        </w:drawing>
      </w:r>
    </w:p>
    <w:p w14:paraId="783CD47D" w14:textId="77777777" w:rsidR="001C416B" w:rsidRDefault="001C416B" w:rsidP="001C416B">
      <w:pPr>
        <w:pStyle w:val="Caption"/>
        <w:jc w:val="center"/>
      </w:pPr>
      <w:r>
        <w:t xml:space="preserve">Figure </w:t>
      </w:r>
      <w:fldSimple w:instr=" SEQ Figure \* ARABIC ">
        <w:r w:rsidR="00C207BD">
          <w:rPr>
            <w:noProof/>
          </w:rPr>
          <w:t>10</w:t>
        </w:r>
      </w:fldSimple>
      <w:r>
        <w:t>: Inverse Gravity Effect Concept</w:t>
      </w:r>
    </w:p>
    <w:p w14:paraId="50B0BA38" w14:textId="77777777" w:rsidR="001C416B" w:rsidRPr="007148A9" w:rsidRDefault="001C416B" w:rsidP="007148A9">
      <w:pPr>
        <w:pStyle w:val="Heading4"/>
      </w:pPr>
      <w:bookmarkStart w:id="48" w:name="_Toc256374982"/>
      <w:r w:rsidRPr="007148A9">
        <w:t>Knockback</w:t>
      </w:r>
      <w:bookmarkEnd w:id="48"/>
    </w:p>
    <w:p w14:paraId="26E4C518" w14:textId="65515B36" w:rsidR="001C416B" w:rsidRDefault="00F33FAA" w:rsidP="007148A9">
      <w:r>
        <w:rPr>
          <w:b/>
        </w:rPr>
        <w:tab/>
      </w:r>
      <w:r w:rsidR="001C416B">
        <w:t>The Knockback Modifier is the perfect Modifier for players looking to clear a path or throw their enemies out of the way</w:t>
      </w:r>
      <w:r w:rsidR="00C674B9">
        <w:t xml:space="preserve">.  </w:t>
      </w:r>
      <w:r w:rsidR="001C416B">
        <w:t>The Knockback Modifier when triggered exerts a force on enemies within the effect radius</w:t>
      </w:r>
      <w:r w:rsidR="00C674B9">
        <w:t xml:space="preserve">.  </w:t>
      </w:r>
      <w:r w:rsidR="001C416B">
        <w:t>The force exerted is dependent on the tier the Modifier currently is set at, the higher the tier, the more force exerted</w:t>
      </w:r>
      <w:r w:rsidR="00C674B9">
        <w:t xml:space="preserve">.  </w:t>
      </w:r>
      <w:r w:rsidR="001C416B">
        <w:t>The force pushes players in the opposite direction the player is in relation to the Modifier itself</w:t>
      </w:r>
      <w:r w:rsidR="00C674B9">
        <w:t xml:space="preserve">.  </w:t>
      </w:r>
      <w:r w:rsidR="001C416B">
        <w:t>The impact of the force on players can deal damage depending on how hard and far the force pushes the player back.</w:t>
      </w:r>
    </w:p>
    <w:p w14:paraId="3169FFE3" w14:textId="77777777" w:rsidR="007148A9" w:rsidRDefault="007148A9" w:rsidP="007148A9">
      <w:pPr>
        <w:rPr>
          <w:b/>
        </w:rPr>
      </w:pPr>
    </w:p>
    <w:p w14:paraId="4A8A7CF5" w14:textId="77777777" w:rsidR="001C416B" w:rsidRPr="007148A9" w:rsidRDefault="001C416B" w:rsidP="007148A9">
      <w:pPr>
        <w:rPr>
          <w:u w:val="single"/>
        </w:rPr>
      </w:pPr>
      <w:r w:rsidRPr="007148A9">
        <w:rPr>
          <w:b/>
          <w:u w:val="single"/>
        </w:rPr>
        <w:t>Attributes</w:t>
      </w:r>
    </w:p>
    <w:tbl>
      <w:tblPr>
        <w:tblW w:w="0" w:type="auto"/>
        <w:jc w:val="center"/>
        <w:tblLook w:val="04A0" w:firstRow="1" w:lastRow="0" w:firstColumn="1" w:lastColumn="0" w:noHBand="0" w:noVBand="1"/>
      </w:tblPr>
      <w:tblGrid>
        <w:gridCol w:w="2718"/>
        <w:gridCol w:w="2070"/>
        <w:gridCol w:w="2394"/>
        <w:gridCol w:w="2394"/>
      </w:tblGrid>
      <w:tr w:rsidR="007148A9" w14:paraId="6063C9B7" w14:textId="77777777" w:rsidTr="007148A9">
        <w:trPr>
          <w:jc w:val="center"/>
        </w:trPr>
        <w:tc>
          <w:tcPr>
            <w:tcW w:w="2718" w:type="dxa"/>
          </w:tcPr>
          <w:p w14:paraId="3DE8A682" w14:textId="77777777" w:rsidR="001C416B" w:rsidRDefault="001C416B" w:rsidP="007148A9"/>
        </w:tc>
        <w:tc>
          <w:tcPr>
            <w:tcW w:w="2070" w:type="dxa"/>
          </w:tcPr>
          <w:p w14:paraId="2148AB76" w14:textId="77777777" w:rsidR="001C416B" w:rsidRDefault="001C416B" w:rsidP="007148A9">
            <w:r>
              <w:t>Tier 1</w:t>
            </w:r>
          </w:p>
        </w:tc>
        <w:tc>
          <w:tcPr>
            <w:tcW w:w="2394" w:type="dxa"/>
          </w:tcPr>
          <w:p w14:paraId="7BE6865C" w14:textId="77777777" w:rsidR="001C416B" w:rsidRDefault="001C416B" w:rsidP="007148A9">
            <w:r>
              <w:t>Tier 2</w:t>
            </w:r>
          </w:p>
        </w:tc>
        <w:tc>
          <w:tcPr>
            <w:tcW w:w="2394" w:type="dxa"/>
          </w:tcPr>
          <w:p w14:paraId="55BD75FA" w14:textId="77777777" w:rsidR="001C416B" w:rsidRDefault="001C416B" w:rsidP="007148A9">
            <w:r>
              <w:t>Tier 3</w:t>
            </w:r>
          </w:p>
        </w:tc>
      </w:tr>
      <w:tr w:rsidR="007148A9" w14:paraId="4589E045" w14:textId="77777777" w:rsidTr="007148A9">
        <w:trPr>
          <w:jc w:val="center"/>
        </w:trPr>
        <w:tc>
          <w:tcPr>
            <w:tcW w:w="2718" w:type="dxa"/>
          </w:tcPr>
          <w:p w14:paraId="6F3E5FC6" w14:textId="77777777" w:rsidR="001C416B" w:rsidRDefault="001C416B" w:rsidP="007148A9">
            <w:r>
              <w:t>Modifier Health</w:t>
            </w:r>
          </w:p>
        </w:tc>
        <w:tc>
          <w:tcPr>
            <w:tcW w:w="2070" w:type="dxa"/>
          </w:tcPr>
          <w:p w14:paraId="46ED1728" w14:textId="77777777" w:rsidR="001C416B" w:rsidRDefault="001C416B" w:rsidP="007148A9">
            <w:r>
              <w:t>95 points</w:t>
            </w:r>
          </w:p>
        </w:tc>
        <w:tc>
          <w:tcPr>
            <w:tcW w:w="2394" w:type="dxa"/>
          </w:tcPr>
          <w:p w14:paraId="109E267C" w14:textId="77777777" w:rsidR="001C416B" w:rsidRDefault="001C416B" w:rsidP="007148A9">
            <w:r>
              <w:t>115 points</w:t>
            </w:r>
          </w:p>
        </w:tc>
        <w:tc>
          <w:tcPr>
            <w:tcW w:w="2394" w:type="dxa"/>
          </w:tcPr>
          <w:p w14:paraId="1E372B6E" w14:textId="77777777" w:rsidR="001C416B" w:rsidRDefault="001C416B" w:rsidP="007148A9">
            <w:r>
              <w:t>135 points</w:t>
            </w:r>
          </w:p>
        </w:tc>
      </w:tr>
      <w:tr w:rsidR="007148A9" w14:paraId="00BC866E" w14:textId="77777777" w:rsidTr="007148A9">
        <w:trPr>
          <w:jc w:val="center"/>
        </w:trPr>
        <w:tc>
          <w:tcPr>
            <w:tcW w:w="2718" w:type="dxa"/>
          </w:tcPr>
          <w:p w14:paraId="556D9194" w14:textId="77777777" w:rsidR="001C416B" w:rsidRDefault="001C416B" w:rsidP="007148A9">
            <w:r>
              <w:t>Effect Radius</w:t>
            </w:r>
          </w:p>
        </w:tc>
        <w:tc>
          <w:tcPr>
            <w:tcW w:w="2070" w:type="dxa"/>
          </w:tcPr>
          <w:p w14:paraId="6776C4C9" w14:textId="77777777" w:rsidR="001C416B" w:rsidRDefault="001C416B" w:rsidP="007148A9">
            <w:r>
              <w:t>0.7 meters</w:t>
            </w:r>
          </w:p>
        </w:tc>
        <w:tc>
          <w:tcPr>
            <w:tcW w:w="2394" w:type="dxa"/>
          </w:tcPr>
          <w:p w14:paraId="5268540C" w14:textId="77777777" w:rsidR="001C416B" w:rsidRDefault="001C416B" w:rsidP="007148A9">
            <w:r>
              <w:t>1.0 meters</w:t>
            </w:r>
          </w:p>
        </w:tc>
        <w:tc>
          <w:tcPr>
            <w:tcW w:w="2394" w:type="dxa"/>
          </w:tcPr>
          <w:p w14:paraId="076D21F6" w14:textId="77777777" w:rsidR="001C416B" w:rsidRDefault="001C416B" w:rsidP="007148A9">
            <w:r>
              <w:t>1.3 meters</w:t>
            </w:r>
          </w:p>
        </w:tc>
      </w:tr>
      <w:tr w:rsidR="007148A9" w14:paraId="2D6F4F95" w14:textId="77777777" w:rsidTr="007148A9">
        <w:trPr>
          <w:jc w:val="center"/>
        </w:trPr>
        <w:tc>
          <w:tcPr>
            <w:tcW w:w="2718" w:type="dxa"/>
          </w:tcPr>
          <w:p w14:paraId="5B7DD5F1" w14:textId="77777777" w:rsidR="001C416B" w:rsidRDefault="001C416B" w:rsidP="007148A9">
            <w:r>
              <w:t>Effect Duration</w:t>
            </w:r>
          </w:p>
        </w:tc>
        <w:tc>
          <w:tcPr>
            <w:tcW w:w="2070" w:type="dxa"/>
          </w:tcPr>
          <w:p w14:paraId="0585704C" w14:textId="77777777" w:rsidR="001C416B" w:rsidRDefault="001C416B" w:rsidP="007148A9">
            <w:r>
              <w:t>Instant</w:t>
            </w:r>
          </w:p>
        </w:tc>
        <w:tc>
          <w:tcPr>
            <w:tcW w:w="2394" w:type="dxa"/>
          </w:tcPr>
          <w:p w14:paraId="6B31C835" w14:textId="77777777" w:rsidR="001C416B" w:rsidRDefault="001C416B" w:rsidP="007148A9">
            <w:r>
              <w:t>Instant</w:t>
            </w:r>
          </w:p>
        </w:tc>
        <w:tc>
          <w:tcPr>
            <w:tcW w:w="2394" w:type="dxa"/>
          </w:tcPr>
          <w:p w14:paraId="6FDA86B9" w14:textId="77777777" w:rsidR="001C416B" w:rsidRDefault="001C416B" w:rsidP="007148A9">
            <w:r>
              <w:t>Instant</w:t>
            </w:r>
          </w:p>
        </w:tc>
      </w:tr>
      <w:tr w:rsidR="007148A9" w14:paraId="476A6834" w14:textId="77777777" w:rsidTr="007148A9">
        <w:trPr>
          <w:jc w:val="center"/>
        </w:trPr>
        <w:tc>
          <w:tcPr>
            <w:tcW w:w="2718" w:type="dxa"/>
          </w:tcPr>
          <w:p w14:paraId="224CE205" w14:textId="77777777" w:rsidR="001C416B" w:rsidRDefault="001C416B" w:rsidP="007148A9">
            <w:r>
              <w:lastRenderedPageBreak/>
              <w:t>Energy Use</w:t>
            </w:r>
          </w:p>
        </w:tc>
        <w:tc>
          <w:tcPr>
            <w:tcW w:w="2070" w:type="dxa"/>
          </w:tcPr>
          <w:p w14:paraId="7A8799F4" w14:textId="77777777" w:rsidR="001C416B" w:rsidRDefault="001C416B" w:rsidP="007148A9">
            <w:r>
              <w:t>19 units</w:t>
            </w:r>
          </w:p>
        </w:tc>
        <w:tc>
          <w:tcPr>
            <w:tcW w:w="2394" w:type="dxa"/>
          </w:tcPr>
          <w:p w14:paraId="3F2A1210" w14:textId="77777777" w:rsidR="001C416B" w:rsidRDefault="001C416B" w:rsidP="007148A9">
            <w:r>
              <w:t>25 units</w:t>
            </w:r>
          </w:p>
        </w:tc>
        <w:tc>
          <w:tcPr>
            <w:tcW w:w="2394" w:type="dxa"/>
          </w:tcPr>
          <w:p w14:paraId="4C03C35B" w14:textId="77777777" w:rsidR="001C416B" w:rsidRDefault="001C416B" w:rsidP="007148A9">
            <w:r>
              <w:t>33 units</w:t>
            </w:r>
          </w:p>
        </w:tc>
      </w:tr>
      <w:tr w:rsidR="007148A9" w14:paraId="20FD5C95" w14:textId="77777777" w:rsidTr="007148A9">
        <w:trPr>
          <w:jc w:val="center"/>
        </w:trPr>
        <w:tc>
          <w:tcPr>
            <w:tcW w:w="2718" w:type="dxa"/>
          </w:tcPr>
          <w:p w14:paraId="582C6D2E" w14:textId="77777777" w:rsidR="001C416B" w:rsidRDefault="001C416B" w:rsidP="007148A9">
            <w:r>
              <w:t>Extra Force Applied</w:t>
            </w:r>
          </w:p>
        </w:tc>
        <w:tc>
          <w:tcPr>
            <w:tcW w:w="2070" w:type="dxa"/>
          </w:tcPr>
          <w:p w14:paraId="3B6552D5" w14:textId="77777777" w:rsidR="001C416B" w:rsidRDefault="001C416B" w:rsidP="007148A9">
            <w:r>
              <w:t>10 Newtons</w:t>
            </w:r>
          </w:p>
        </w:tc>
        <w:tc>
          <w:tcPr>
            <w:tcW w:w="2394" w:type="dxa"/>
          </w:tcPr>
          <w:p w14:paraId="3927760B" w14:textId="77777777" w:rsidR="001C416B" w:rsidRDefault="001C416B" w:rsidP="007148A9">
            <w:r>
              <w:t>20 Newtons</w:t>
            </w:r>
          </w:p>
        </w:tc>
        <w:tc>
          <w:tcPr>
            <w:tcW w:w="2394" w:type="dxa"/>
          </w:tcPr>
          <w:p w14:paraId="39E85478" w14:textId="77777777" w:rsidR="001C416B" w:rsidRDefault="001C416B" w:rsidP="007148A9">
            <w:r>
              <w:t>30 Newtons</w:t>
            </w:r>
          </w:p>
        </w:tc>
      </w:tr>
    </w:tbl>
    <w:p w14:paraId="32D58391" w14:textId="77777777" w:rsidR="001C416B" w:rsidRDefault="001C416B" w:rsidP="001D0CE0">
      <w:pPr>
        <w:pStyle w:val="Heading7"/>
      </w:pPr>
      <w:r>
        <w:rPr>
          <w:noProof/>
          <w:lang w:bidi="ar-SA"/>
        </w:rPr>
        <w:drawing>
          <wp:inline distT="0" distB="0" distL="0" distR="0" wp14:editId="668587A0">
            <wp:extent cx="3124200" cy="2333625"/>
            <wp:effectExtent l="19050" t="0" r="0" b="0"/>
            <wp:docPr id="239" name="Picture 24" descr="Knock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ckback.png"/>
                    <pic:cNvPicPr/>
                  </pic:nvPicPr>
                  <pic:blipFill>
                    <a:blip r:embed="rId24" cstate="print"/>
                    <a:stretch>
                      <a:fillRect/>
                    </a:stretch>
                  </pic:blipFill>
                  <pic:spPr>
                    <a:xfrm>
                      <a:off x="0" y="0"/>
                      <a:ext cx="3124200" cy="2333625"/>
                    </a:xfrm>
                    <a:prstGeom prst="rect">
                      <a:avLst/>
                    </a:prstGeom>
                  </pic:spPr>
                </pic:pic>
              </a:graphicData>
            </a:graphic>
          </wp:inline>
        </w:drawing>
      </w:r>
    </w:p>
    <w:p w14:paraId="4425176F" w14:textId="77777777" w:rsidR="001C416B" w:rsidRPr="006A032D" w:rsidRDefault="001C416B" w:rsidP="001C416B">
      <w:pPr>
        <w:pStyle w:val="Caption"/>
        <w:jc w:val="center"/>
        <w:rPr>
          <w:sz w:val="20"/>
        </w:rPr>
      </w:pPr>
      <w:r>
        <w:t xml:space="preserve">Figure </w:t>
      </w:r>
      <w:fldSimple w:instr=" SEQ Figure \* ARABIC ">
        <w:r w:rsidR="00C207BD">
          <w:rPr>
            <w:noProof/>
          </w:rPr>
          <w:t>11</w:t>
        </w:r>
      </w:fldSimple>
      <w:r>
        <w:t>: Knockback Effect Concept</w:t>
      </w:r>
    </w:p>
    <w:p w14:paraId="5E00DB48" w14:textId="77777777" w:rsidR="001C416B" w:rsidRPr="007148A9" w:rsidRDefault="001C416B" w:rsidP="007148A9">
      <w:pPr>
        <w:pStyle w:val="Heading4"/>
      </w:pPr>
      <w:bookmarkStart w:id="49" w:name="_Toc256374983"/>
      <w:r w:rsidRPr="007148A9">
        <w:t>Increase Gravity</w:t>
      </w:r>
      <w:bookmarkEnd w:id="49"/>
    </w:p>
    <w:p w14:paraId="61E950D1" w14:textId="75254733" w:rsidR="001C416B" w:rsidRDefault="00F33FAA" w:rsidP="007148A9">
      <w:r>
        <w:tab/>
      </w:r>
      <w:r w:rsidR="001C416B">
        <w:t>The Increase Gravity Modifier alters an affected player's local gravity</w:t>
      </w:r>
      <w:r w:rsidR="00C674B9">
        <w:t xml:space="preserve">.  </w:t>
      </w:r>
      <w:r w:rsidR="001C416B">
        <w:t>By increasing the gravity, affected players feel as though they are on a different planet</w:t>
      </w:r>
      <w:r w:rsidR="00C674B9">
        <w:t xml:space="preserve">.  </w:t>
      </w:r>
      <w:r w:rsidR="001C416B">
        <w:t xml:space="preserve">Movements done in normal gravity all of a sudden have a different meaning in </w:t>
      </w:r>
      <w:r w:rsidR="007148A9">
        <w:t>a</w:t>
      </w:r>
      <w:r w:rsidR="001C416B">
        <w:t xml:space="preserve"> </w:t>
      </w:r>
      <w:r w:rsidR="007148A9">
        <w:t>gravity-increased</w:t>
      </w:r>
      <w:r w:rsidR="001C416B">
        <w:t xml:space="preserve"> environment</w:t>
      </w:r>
      <w:r w:rsidR="00C674B9">
        <w:t xml:space="preserve">.  </w:t>
      </w:r>
      <w:r w:rsidR="001C416B">
        <w:t>Applying a downward force to players causes them to take damage as they walk and jump.</w:t>
      </w:r>
    </w:p>
    <w:p w14:paraId="4ECE3ED6" w14:textId="77777777" w:rsidR="007148A9" w:rsidRDefault="007148A9" w:rsidP="007148A9">
      <w:pPr>
        <w:rPr>
          <w:b/>
        </w:rPr>
      </w:pPr>
    </w:p>
    <w:p w14:paraId="594D7A92" w14:textId="77777777" w:rsidR="001C416B" w:rsidRPr="007148A9" w:rsidRDefault="001C416B" w:rsidP="007148A9">
      <w:pPr>
        <w:rPr>
          <w:u w:val="single"/>
        </w:rPr>
      </w:pPr>
      <w:r w:rsidRPr="007148A9">
        <w:rPr>
          <w:b/>
          <w:u w:val="single"/>
        </w:rPr>
        <w:t>Attributes</w:t>
      </w:r>
    </w:p>
    <w:tbl>
      <w:tblPr>
        <w:tblW w:w="0" w:type="auto"/>
        <w:jc w:val="center"/>
        <w:tblLook w:val="04A0" w:firstRow="1" w:lastRow="0" w:firstColumn="1" w:lastColumn="0" w:noHBand="0" w:noVBand="1"/>
      </w:tblPr>
      <w:tblGrid>
        <w:gridCol w:w="2718"/>
        <w:gridCol w:w="2070"/>
        <w:gridCol w:w="2394"/>
        <w:gridCol w:w="2394"/>
      </w:tblGrid>
      <w:tr w:rsidR="007148A9" w14:paraId="61ACE4B8" w14:textId="77777777" w:rsidTr="007148A9">
        <w:trPr>
          <w:jc w:val="center"/>
        </w:trPr>
        <w:tc>
          <w:tcPr>
            <w:tcW w:w="2718" w:type="dxa"/>
          </w:tcPr>
          <w:p w14:paraId="0C642349" w14:textId="77777777" w:rsidR="001C416B" w:rsidRDefault="001C416B" w:rsidP="007148A9"/>
        </w:tc>
        <w:tc>
          <w:tcPr>
            <w:tcW w:w="2070" w:type="dxa"/>
          </w:tcPr>
          <w:p w14:paraId="78AA5EBD" w14:textId="77777777" w:rsidR="001C416B" w:rsidRDefault="001C416B" w:rsidP="007148A9">
            <w:r>
              <w:t>Tier 1</w:t>
            </w:r>
          </w:p>
        </w:tc>
        <w:tc>
          <w:tcPr>
            <w:tcW w:w="2394" w:type="dxa"/>
          </w:tcPr>
          <w:p w14:paraId="3B0173D8" w14:textId="77777777" w:rsidR="001C416B" w:rsidRDefault="001C416B" w:rsidP="007148A9">
            <w:r>
              <w:t>Tier 2</w:t>
            </w:r>
          </w:p>
        </w:tc>
        <w:tc>
          <w:tcPr>
            <w:tcW w:w="2394" w:type="dxa"/>
          </w:tcPr>
          <w:p w14:paraId="41C5F09F" w14:textId="77777777" w:rsidR="001C416B" w:rsidRDefault="001C416B" w:rsidP="007148A9">
            <w:r>
              <w:t>Tier 3</w:t>
            </w:r>
          </w:p>
        </w:tc>
      </w:tr>
      <w:tr w:rsidR="007148A9" w14:paraId="53C108B0" w14:textId="77777777" w:rsidTr="007148A9">
        <w:trPr>
          <w:jc w:val="center"/>
        </w:trPr>
        <w:tc>
          <w:tcPr>
            <w:tcW w:w="2718" w:type="dxa"/>
          </w:tcPr>
          <w:p w14:paraId="40CF4255" w14:textId="77777777" w:rsidR="001C416B" w:rsidRDefault="001C416B" w:rsidP="007148A9">
            <w:r>
              <w:t>Modifier Health</w:t>
            </w:r>
          </w:p>
        </w:tc>
        <w:tc>
          <w:tcPr>
            <w:tcW w:w="2070" w:type="dxa"/>
          </w:tcPr>
          <w:p w14:paraId="6A308866" w14:textId="77777777" w:rsidR="001C416B" w:rsidRDefault="001C416B" w:rsidP="007148A9">
            <w:r>
              <w:t>75 points</w:t>
            </w:r>
          </w:p>
        </w:tc>
        <w:tc>
          <w:tcPr>
            <w:tcW w:w="2394" w:type="dxa"/>
          </w:tcPr>
          <w:p w14:paraId="62EDA2DE" w14:textId="77777777" w:rsidR="001C416B" w:rsidRDefault="001C416B" w:rsidP="007148A9">
            <w:r>
              <w:t>105 points</w:t>
            </w:r>
          </w:p>
        </w:tc>
        <w:tc>
          <w:tcPr>
            <w:tcW w:w="2394" w:type="dxa"/>
          </w:tcPr>
          <w:p w14:paraId="518E1B7A" w14:textId="77777777" w:rsidR="001C416B" w:rsidRDefault="001C416B" w:rsidP="007148A9">
            <w:r>
              <w:t>130 points</w:t>
            </w:r>
          </w:p>
        </w:tc>
      </w:tr>
      <w:tr w:rsidR="007148A9" w14:paraId="386164A9" w14:textId="77777777" w:rsidTr="007148A9">
        <w:trPr>
          <w:jc w:val="center"/>
        </w:trPr>
        <w:tc>
          <w:tcPr>
            <w:tcW w:w="2718" w:type="dxa"/>
          </w:tcPr>
          <w:p w14:paraId="2F771AF6" w14:textId="77777777" w:rsidR="001C416B" w:rsidRDefault="001C416B" w:rsidP="007148A9">
            <w:r>
              <w:t>Effect Radius</w:t>
            </w:r>
          </w:p>
        </w:tc>
        <w:tc>
          <w:tcPr>
            <w:tcW w:w="2070" w:type="dxa"/>
          </w:tcPr>
          <w:p w14:paraId="07520CBD" w14:textId="77777777" w:rsidR="001C416B" w:rsidRDefault="001C416B" w:rsidP="007148A9">
            <w:r>
              <w:t>1.2 meters</w:t>
            </w:r>
          </w:p>
        </w:tc>
        <w:tc>
          <w:tcPr>
            <w:tcW w:w="2394" w:type="dxa"/>
          </w:tcPr>
          <w:p w14:paraId="71BF5911" w14:textId="77777777" w:rsidR="001C416B" w:rsidRDefault="001C416B" w:rsidP="007148A9">
            <w:r>
              <w:t>1.35 meters</w:t>
            </w:r>
          </w:p>
        </w:tc>
        <w:tc>
          <w:tcPr>
            <w:tcW w:w="2394" w:type="dxa"/>
          </w:tcPr>
          <w:p w14:paraId="54C8DA09" w14:textId="77777777" w:rsidR="001C416B" w:rsidRDefault="001C416B" w:rsidP="007148A9">
            <w:r>
              <w:t>1.5 meters</w:t>
            </w:r>
          </w:p>
        </w:tc>
      </w:tr>
      <w:tr w:rsidR="007148A9" w14:paraId="38698E7D" w14:textId="77777777" w:rsidTr="007148A9">
        <w:trPr>
          <w:jc w:val="center"/>
        </w:trPr>
        <w:tc>
          <w:tcPr>
            <w:tcW w:w="2718" w:type="dxa"/>
          </w:tcPr>
          <w:p w14:paraId="0B5F75A0" w14:textId="77777777" w:rsidR="001C416B" w:rsidRDefault="001C416B" w:rsidP="007148A9">
            <w:r>
              <w:t>Effect Duration</w:t>
            </w:r>
          </w:p>
        </w:tc>
        <w:tc>
          <w:tcPr>
            <w:tcW w:w="2070" w:type="dxa"/>
          </w:tcPr>
          <w:p w14:paraId="68302083" w14:textId="77777777" w:rsidR="001C416B" w:rsidRDefault="001C416B" w:rsidP="007148A9">
            <w:r>
              <w:t>10 seconds</w:t>
            </w:r>
          </w:p>
        </w:tc>
        <w:tc>
          <w:tcPr>
            <w:tcW w:w="2394" w:type="dxa"/>
          </w:tcPr>
          <w:p w14:paraId="195C33EF" w14:textId="77777777" w:rsidR="001C416B" w:rsidRDefault="001C416B" w:rsidP="007148A9">
            <w:r>
              <w:t>14 seconds</w:t>
            </w:r>
          </w:p>
        </w:tc>
        <w:tc>
          <w:tcPr>
            <w:tcW w:w="2394" w:type="dxa"/>
          </w:tcPr>
          <w:p w14:paraId="01411259" w14:textId="77777777" w:rsidR="001C416B" w:rsidRDefault="001C416B" w:rsidP="007148A9">
            <w:r>
              <w:t>18 seconds</w:t>
            </w:r>
          </w:p>
        </w:tc>
      </w:tr>
      <w:tr w:rsidR="007148A9" w14:paraId="09973050" w14:textId="77777777" w:rsidTr="007148A9">
        <w:trPr>
          <w:jc w:val="center"/>
        </w:trPr>
        <w:tc>
          <w:tcPr>
            <w:tcW w:w="2718" w:type="dxa"/>
          </w:tcPr>
          <w:p w14:paraId="448C270E" w14:textId="77777777" w:rsidR="001C416B" w:rsidRDefault="001C416B" w:rsidP="007148A9">
            <w:r>
              <w:t>Energy Use</w:t>
            </w:r>
          </w:p>
        </w:tc>
        <w:tc>
          <w:tcPr>
            <w:tcW w:w="2070" w:type="dxa"/>
          </w:tcPr>
          <w:p w14:paraId="4FC31AA1" w14:textId="77777777" w:rsidR="001C416B" w:rsidRDefault="001C416B" w:rsidP="007148A9">
            <w:r>
              <w:t>25 units</w:t>
            </w:r>
          </w:p>
        </w:tc>
        <w:tc>
          <w:tcPr>
            <w:tcW w:w="2394" w:type="dxa"/>
          </w:tcPr>
          <w:p w14:paraId="0AE16477" w14:textId="77777777" w:rsidR="001C416B" w:rsidRDefault="001C416B" w:rsidP="007148A9">
            <w:r>
              <w:t>33 units</w:t>
            </w:r>
          </w:p>
        </w:tc>
        <w:tc>
          <w:tcPr>
            <w:tcW w:w="2394" w:type="dxa"/>
          </w:tcPr>
          <w:p w14:paraId="03D7D1C5" w14:textId="77777777" w:rsidR="001C416B" w:rsidRDefault="001C416B" w:rsidP="007148A9">
            <w:r>
              <w:t>40 units</w:t>
            </w:r>
          </w:p>
        </w:tc>
      </w:tr>
      <w:tr w:rsidR="007148A9" w14:paraId="236E0F5F" w14:textId="77777777" w:rsidTr="007148A9">
        <w:trPr>
          <w:jc w:val="center"/>
        </w:trPr>
        <w:tc>
          <w:tcPr>
            <w:tcW w:w="2718" w:type="dxa"/>
          </w:tcPr>
          <w:p w14:paraId="082513F4" w14:textId="77777777" w:rsidR="001C416B" w:rsidRDefault="001C416B" w:rsidP="007148A9">
            <w:r>
              <w:t>Downward Force Applied</w:t>
            </w:r>
          </w:p>
        </w:tc>
        <w:tc>
          <w:tcPr>
            <w:tcW w:w="2070" w:type="dxa"/>
          </w:tcPr>
          <w:p w14:paraId="117B3589" w14:textId="77777777" w:rsidR="001C416B" w:rsidRDefault="001C416B" w:rsidP="007148A9">
            <w:r>
              <w:t>10 Newtons</w:t>
            </w:r>
          </w:p>
        </w:tc>
        <w:tc>
          <w:tcPr>
            <w:tcW w:w="2394" w:type="dxa"/>
          </w:tcPr>
          <w:p w14:paraId="3EC17D98" w14:textId="77777777" w:rsidR="001C416B" w:rsidRDefault="001C416B" w:rsidP="007148A9">
            <w:r>
              <w:t>22 Newtons</w:t>
            </w:r>
          </w:p>
        </w:tc>
        <w:tc>
          <w:tcPr>
            <w:tcW w:w="2394" w:type="dxa"/>
          </w:tcPr>
          <w:p w14:paraId="1FFC0C3C" w14:textId="77777777" w:rsidR="001C416B" w:rsidRDefault="001C416B" w:rsidP="007148A9">
            <w:r>
              <w:t>34 Newtons</w:t>
            </w:r>
          </w:p>
        </w:tc>
      </w:tr>
    </w:tbl>
    <w:p w14:paraId="5050847B" w14:textId="77777777" w:rsidR="001C416B" w:rsidRDefault="001C416B" w:rsidP="001D0CE0">
      <w:pPr>
        <w:pStyle w:val="Heading7"/>
      </w:pPr>
      <w:r w:rsidRPr="007148A9">
        <w:rPr>
          <w:noProof/>
          <w:lang w:bidi="ar-SA"/>
        </w:rPr>
        <w:drawing>
          <wp:inline distT="0" distB="0" distL="0" distR="0" wp14:editId="2BB0F7C4">
            <wp:extent cx="2295525" cy="2447925"/>
            <wp:effectExtent l="19050" t="0" r="9525" b="0"/>
            <wp:docPr id="241" name="Picture 23" descr="Increase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aseGravity.png"/>
                    <pic:cNvPicPr/>
                  </pic:nvPicPr>
                  <pic:blipFill>
                    <a:blip r:embed="rId25" cstate="print"/>
                    <a:stretch>
                      <a:fillRect/>
                    </a:stretch>
                  </pic:blipFill>
                  <pic:spPr>
                    <a:xfrm>
                      <a:off x="0" y="0"/>
                      <a:ext cx="2295525" cy="2447925"/>
                    </a:xfrm>
                    <a:prstGeom prst="rect">
                      <a:avLst/>
                    </a:prstGeom>
                  </pic:spPr>
                </pic:pic>
              </a:graphicData>
            </a:graphic>
          </wp:inline>
        </w:drawing>
      </w:r>
    </w:p>
    <w:p w14:paraId="3BF73BC6" w14:textId="77777777" w:rsidR="001C416B" w:rsidRDefault="001C416B" w:rsidP="001C416B">
      <w:pPr>
        <w:pStyle w:val="Caption"/>
        <w:jc w:val="center"/>
      </w:pPr>
      <w:r>
        <w:t xml:space="preserve">Figure </w:t>
      </w:r>
      <w:fldSimple w:instr=" SEQ Figure \* ARABIC ">
        <w:r w:rsidR="00C207BD">
          <w:rPr>
            <w:noProof/>
          </w:rPr>
          <w:t>12</w:t>
        </w:r>
      </w:fldSimple>
      <w:r>
        <w:t>: Increase Gravity Effect Concept</w:t>
      </w:r>
    </w:p>
    <w:p w14:paraId="16BCF3A6" w14:textId="77777777" w:rsidR="001C416B" w:rsidRPr="007148A9" w:rsidRDefault="001C416B" w:rsidP="007148A9">
      <w:pPr>
        <w:pStyle w:val="Heading4"/>
      </w:pPr>
      <w:bookmarkStart w:id="50" w:name="_Toc256374984"/>
      <w:r w:rsidRPr="007148A9">
        <w:lastRenderedPageBreak/>
        <w:t>Accelerator</w:t>
      </w:r>
      <w:bookmarkEnd w:id="50"/>
    </w:p>
    <w:p w14:paraId="69DBDD2D" w14:textId="69A357B3" w:rsidR="001C416B" w:rsidRDefault="00F33FAA" w:rsidP="007148A9">
      <w:r w:rsidRPr="00F33FAA">
        <w:rPr>
          <w:b/>
        </w:rPr>
        <w:tab/>
      </w:r>
      <w:r w:rsidR="001C416B">
        <w:t>The Accelerator is an invisible ice rink disaster waiting to happen</w:t>
      </w:r>
      <w:r w:rsidR="00C674B9">
        <w:t xml:space="preserve">.  </w:t>
      </w:r>
      <w:r w:rsidR="001C416B">
        <w:t xml:space="preserve">Players utilizing this Modifier are given the gift of causing their enemies to reduce control of their character for a brief </w:t>
      </w:r>
      <w:r w:rsidR="00C674B9">
        <w:t>period</w:t>
      </w:r>
      <w:r w:rsidR="001C416B">
        <w:t xml:space="preserve"> through the means of high speed and low friction</w:t>
      </w:r>
      <w:r w:rsidR="00C674B9">
        <w:t xml:space="preserve">.  </w:t>
      </w:r>
      <w:r w:rsidR="001C416B">
        <w:t>When a player triggers this Modifier, enemies within its effect radius suddenly experience an increase in speed as well as a lowered friction level</w:t>
      </w:r>
      <w:r w:rsidR="00C674B9">
        <w:t xml:space="preserve">.  </w:t>
      </w:r>
      <w:r w:rsidR="001C416B">
        <w:t>This causes players to lose some control of their character's movements.</w:t>
      </w:r>
    </w:p>
    <w:p w14:paraId="32C0F831" w14:textId="77777777" w:rsidR="007148A9" w:rsidRDefault="007148A9" w:rsidP="007148A9">
      <w:pPr>
        <w:rPr>
          <w:b/>
        </w:rPr>
      </w:pPr>
    </w:p>
    <w:p w14:paraId="2FFE3868" w14:textId="77777777" w:rsidR="001C416B" w:rsidRPr="007148A9" w:rsidRDefault="001C416B" w:rsidP="007148A9">
      <w:pPr>
        <w:rPr>
          <w:u w:val="single"/>
        </w:rPr>
      </w:pPr>
      <w:r w:rsidRPr="007148A9">
        <w:rPr>
          <w:b/>
          <w:u w:val="single"/>
        </w:rPr>
        <w:t>Attributes</w:t>
      </w:r>
    </w:p>
    <w:tbl>
      <w:tblPr>
        <w:tblW w:w="0" w:type="auto"/>
        <w:jc w:val="center"/>
        <w:tblLook w:val="04A0" w:firstRow="1" w:lastRow="0" w:firstColumn="1" w:lastColumn="0" w:noHBand="0" w:noVBand="1"/>
      </w:tblPr>
      <w:tblGrid>
        <w:gridCol w:w="2898"/>
        <w:gridCol w:w="1890"/>
        <w:gridCol w:w="2394"/>
        <w:gridCol w:w="2394"/>
      </w:tblGrid>
      <w:tr w:rsidR="007148A9" w14:paraId="2F72755A" w14:textId="77777777" w:rsidTr="007148A9">
        <w:trPr>
          <w:jc w:val="center"/>
        </w:trPr>
        <w:tc>
          <w:tcPr>
            <w:tcW w:w="2898" w:type="dxa"/>
          </w:tcPr>
          <w:p w14:paraId="46C6C7FF" w14:textId="77777777" w:rsidR="001C416B" w:rsidRDefault="001C416B" w:rsidP="007148A9"/>
        </w:tc>
        <w:tc>
          <w:tcPr>
            <w:tcW w:w="1890" w:type="dxa"/>
          </w:tcPr>
          <w:p w14:paraId="52F34FC9" w14:textId="77777777" w:rsidR="001C416B" w:rsidRDefault="001C416B" w:rsidP="007148A9">
            <w:r>
              <w:t>Tier 1</w:t>
            </w:r>
          </w:p>
        </w:tc>
        <w:tc>
          <w:tcPr>
            <w:tcW w:w="2394" w:type="dxa"/>
          </w:tcPr>
          <w:p w14:paraId="5B48BD2A" w14:textId="77777777" w:rsidR="001C416B" w:rsidRDefault="001C416B" w:rsidP="007148A9">
            <w:r>
              <w:t>Tier 2</w:t>
            </w:r>
          </w:p>
        </w:tc>
        <w:tc>
          <w:tcPr>
            <w:tcW w:w="2394" w:type="dxa"/>
          </w:tcPr>
          <w:p w14:paraId="108DEAB9" w14:textId="77777777" w:rsidR="001C416B" w:rsidRDefault="001C416B" w:rsidP="007148A9">
            <w:r>
              <w:t>Tier 3</w:t>
            </w:r>
          </w:p>
        </w:tc>
      </w:tr>
      <w:tr w:rsidR="007148A9" w14:paraId="291433B1" w14:textId="77777777" w:rsidTr="007148A9">
        <w:trPr>
          <w:jc w:val="center"/>
        </w:trPr>
        <w:tc>
          <w:tcPr>
            <w:tcW w:w="2898" w:type="dxa"/>
          </w:tcPr>
          <w:p w14:paraId="550CD5BC" w14:textId="77777777" w:rsidR="001C416B" w:rsidRDefault="001C416B" w:rsidP="007148A9">
            <w:r>
              <w:t>Modifier Health</w:t>
            </w:r>
          </w:p>
        </w:tc>
        <w:tc>
          <w:tcPr>
            <w:tcW w:w="1890" w:type="dxa"/>
          </w:tcPr>
          <w:p w14:paraId="6870778B" w14:textId="77777777" w:rsidR="001C416B" w:rsidRDefault="001C416B" w:rsidP="007148A9">
            <w:r>
              <w:t>85 points</w:t>
            </w:r>
          </w:p>
        </w:tc>
        <w:tc>
          <w:tcPr>
            <w:tcW w:w="2394" w:type="dxa"/>
          </w:tcPr>
          <w:p w14:paraId="3DA6FF11" w14:textId="77777777" w:rsidR="001C416B" w:rsidRDefault="001C416B" w:rsidP="007148A9">
            <w:r>
              <w:t>105 points</w:t>
            </w:r>
          </w:p>
        </w:tc>
        <w:tc>
          <w:tcPr>
            <w:tcW w:w="2394" w:type="dxa"/>
          </w:tcPr>
          <w:p w14:paraId="4A93F469" w14:textId="77777777" w:rsidR="001C416B" w:rsidRDefault="001C416B" w:rsidP="007148A9">
            <w:r>
              <w:t>120 points</w:t>
            </w:r>
          </w:p>
        </w:tc>
      </w:tr>
      <w:tr w:rsidR="007148A9" w14:paraId="6364BF3C" w14:textId="77777777" w:rsidTr="007148A9">
        <w:trPr>
          <w:jc w:val="center"/>
        </w:trPr>
        <w:tc>
          <w:tcPr>
            <w:tcW w:w="2898" w:type="dxa"/>
          </w:tcPr>
          <w:p w14:paraId="070FD516" w14:textId="77777777" w:rsidR="001C416B" w:rsidRDefault="001C416B" w:rsidP="007148A9">
            <w:r>
              <w:t>Effect Radius</w:t>
            </w:r>
          </w:p>
        </w:tc>
        <w:tc>
          <w:tcPr>
            <w:tcW w:w="1890" w:type="dxa"/>
          </w:tcPr>
          <w:p w14:paraId="056E60EC" w14:textId="77777777" w:rsidR="001C416B" w:rsidRDefault="001C416B" w:rsidP="007148A9">
            <w:r>
              <w:t>1.1 meters</w:t>
            </w:r>
          </w:p>
        </w:tc>
        <w:tc>
          <w:tcPr>
            <w:tcW w:w="2394" w:type="dxa"/>
          </w:tcPr>
          <w:p w14:paraId="7688EC7D" w14:textId="77777777" w:rsidR="001C416B" w:rsidRDefault="001C416B" w:rsidP="007148A9">
            <w:r>
              <w:t>1.2 meters</w:t>
            </w:r>
          </w:p>
        </w:tc>
        <w:tc>
          <w:tcPr>
            <w:tcW w:w="2394" w:type="dxa"/>
          </w:tcPr>
          <w:p w14:paraId="7DE55E6F" w14:textId="77777777" w:rsidR="001C416B" w:rsidRDefault="001C416B" w:rsidP="007148A9">
            <w:r>
              <w:t>1.5 meters</w:t>
            </w:r>
          </w:p>
        </w:tc>
      </w:tr>
      <w:tr w:rsidR="007148A9" w14:paraId="6CC72CF4" w14:textId="77777777" w:rsidTr="007148A9">
        <w:trPr>
          <w:jc w:val="center"/>
        </w:trPr>
        <w:tc>
          <w:tcPr>
            <w:tcW w:w="2898" w:type="dxa"/>
          </w:tcPr>
          <w:p w14:paraId="2B0944D4" w14:textId="77777777" w:rsidR="001C416B" w:rsidRDefault="001C416B" w:rsidP="007148A9">
            <w:r>
              <w:t>Effect Duration</w:t>
            </w:r>
          </w:p>
        </w:tc>
        <w:tc>
          <w:tcPr>
            <w:tcW w:w="1890" w:type="dxa"/>
          </w:tcPr>
          <w:p w14:paraId="1DA23F4D" w14:textId="77777777" w:rsidR="001C416B" w:rsidRDefault="001C416B" w:rsidP="007148A9">
            <w:r>
              <w:t>10 seconds</w:t>
            </w:r>
          </w:p>
        </w:tc>
        <w:tc>
          <w:tcPr>
            <w:tcW w:w="2394" w:type="dxa"/>
          </w:tcPr>
          <w:p w14:paraId="74632EFB" w14:textId="77777777" w:rsidR="001C416B" w:rsidRDefault="001C416B" w:rsidP="007148A9">
            <w:r>
              <w:t>14 seconds</w:t>
            </w:r>
          </w:p>
        </w:tc>
        <w:tc>
          <w:tcPr>
            <w:tcW w:w="2394" w:type="dxa"/>
          </w:tcPr>
          <w:p w14:paraId="1C0E545D" w14:textId="77777777" w:rsidR="001C416B" w:rsidRDefault="001C416B" w:rsidP="007148A9">
            <w:r>
              <w:t>17 seconds</w:t>
            </w:r>
          </w:p>
        </w:tc>
      </w:tr>
      <w:tr w:rsidR="007148A9" w14:paraId="03765EED" w14:textId="77777777" w:rsidTr="007148A9">
        <w:trPr>
          <w:jc w:val="center"/>
        </w:trPr>
        <w:tc>
          <w:tcPr>
            <w:tcW w:w="2898" w:type="dxa"/>
          </w:tcPr>
          <w:p w14:paraId="30147D2F" w14:textId="77777777" w:rsidR="001C416B" w:rsidRDefault="001C416B" w:rsidP="007148A9">
            <w:r>
              <w:t>Energy Use</w:t>
            </w:r>
          </w:p>
        </w:tc>
        <w:tc>
          <w:tcPr>
            <w:tcW w:w="1890" w:type="dxa"/>
          </w:tcPr>
          <w:p w14:paraId="1D13472C" w14:textId="77777777" w:rsidR="001C416B" w:rsidRDefault="001C416B" w:rsidP="007148A9">
            <w:r>
              <w:t>19 units</w:t>
            </w:r>
          </w:p>
        </w:tc>
        <w:tc>
          <w:tcPr>
            <w:tcW w:w="2394" w:type="dxa"/>
          </w:tcPr>
          <w:p w14:paraId="079E2753" w14:textId="77777777" w:rsidR="001C416B" w:rsidRDefault="001C416B" w:rsidP="007148A9">
            <w:r>
              <w:t>25 units</w:t>
            </w:r>
          </w:p>
        </w:tc>
        <w:tc>
          <w:tcPr>
            <w:tcW w:w="2394" w:type="dxa"/>
          </w:tcPr>
          <w:p w14:paraId="59574171" w14:textId="77777777" w:rsidR="001C416B" w:rsidRDefault="001C416B" w:rsidP="007148A9">
            <w:r>
              <w:t>35 units</w:t>
            </w:r>
          </w:p>
        </w:tc>
      </w:tr>
      <w:tr w:rsidR="007148A9" w14:paraId="5C9D6AC8" w14:textId="77777777" w:rsidTr="007148A9">
        <w:trPr>
          <w:jc w:val="center"/>
        </w:trPr>
        <w:tc>
          <w:tcPr>
            <w:tcW w:w="2898" w:type="dxa"/>
          </w:tcPr>
          <w:p w14:paraId="6F245986" w14:textId="77777777" w:rsidR="001C416B" w:rsidRDefault="001C416B" w:rsidP="007148A9">
            <w:r>
              <w:t>Acceleration Amount</w:t>
            </w:r>
          </w:p>
        </w:tc>
        <w:tc>
          <w:tcPr>
            <w:tcW w:w="1890" w:type="dxa"/>
          </w:tcPr>
          <w:p w14:paraId="608B690E" w14:textId="77777777" w:rsidR="001C416B" w:rsidRDefault="001C416B" w:rsidP="007148A9">
            <w:r>
              <w:t>3.5x Speed</w:t>
            </w:r>
          </w:p>
        </w:tc>
        <w:tc>
          <w:tcPr>
            <w:tcW w:w="2394" w:type="dxa"/>
          </w:tcPr>
          <w:p w14:paraId="5F4A3632" w14:textId="77777777" w:rsidR="001C416B" w:rsidRDefault="001C416B" w:rsidP="007148A9">
            <w:r>
              <w:t>4.2x Speed</w:t>
            </w:r>
          </w:p>
        </w:tc>
        <w:tc>
          <w:tcPr>
            <w:tcW w:w="2394" w:type="dxa"/>
          </w:tcPr>
          <w:p w14:paraId="3D0DFC86" w14:textId="77777777" w:rsidR="001C416B" w:rsidRDefault="001C416B" w:rsidP="007148A9">
            <w:r>
              <w:t>5.0x Speed</w:t>
            </w:r>
          </w:p>
        </w:tc>
      </w:tr>
      <w:tr w:rsidR="007148A9" w14:paraId="68A32BC7" w14:textId="77777777" w:rsidTr="007148A9">
        <w:trPr>
          <w:jc w:val="center"/>
        </w:trPr>
        <w:tc>
          <w:tcPr>
            <w:tcW w:w="2898" w:type="dxa"/>
          </w:tcPr>
          <w:p w14:paraId="1E166D26" w14:textId="77777777" w:rsidR="001C416B" w:rsidRDefault="001C416B" w:rsidP="007148A9">
            <w:r>
              <w:t>Friction Reduction Amount</w:t>
            </w:r>
          </w:p>
        </w:tc>
        <w:tc>
          <w:tcPr>
            <w:tcW w:w="1890" w:type="dxa"/>
          </w:tcPr>
          <w:p w14:paraId="5D661342" w14:textId="77777777" w:rsidR="001C416B" w:rsidRDefault="001C416B" w:rsidP="007148A9">
            <w:r>
              <w:t>2.5x Reduction</w:t>
            </w:r>
          </w:p>
        </w:tc>
        <w:tc>
          <w:tcPr>
            <w:tcW w:w="2394" w:type="dxa"/>
          </w:tcPr>
          <w:p w14:paraId="2FFDBD9E" w14:textId="77777777" w:rsidR="001C416B" w:rsidRDefault="001C416B" w:rsidP="007148A9">
            <w:r>
              <w:t>3.5x Reduction</w:t>
            </w:r>
          </w:p>
        </w:tc>
        <w:tc>
          <w:tcPr>
            <w:tcW w:w="2394" w:type="dxa"/>
          </w:tcPr>
          <w:p w14:paraId="34602CCB" w14:textId="77777777" w:rsidR="001C416B" w:rsidRDefault="001C416B" w:rsidP="007148A9">
            <w:r>
              <w:t>4.5x Reduction</w:t>
            </w:r>
          </w:p>
        </w:tc>
      </w:tr>
    </w:tbl>
    <w:p w14:paraId="56D36ECC" w14:textId="77777777" w:rsidR="001C416B" w:rsidRDefault="001C416B" w:rsidP="001D0CE0">
      <w:pPr>
        <w:pStyle w:val="Heading7"/>
      </w:pPr>
      <w:r w:rsidRPr="007148A9">
        <w:rPr>
          <w:noProof/>
          <w:lang w:bidi="ar-SA"/>
        </w:rPr>
        <w:drawing>
          <wp:inline distT="0" distB="0" distL="0" distR="0" wp14:editId="3F1DF099">
            <wp:extent cx="1733550" cy="2171700"/>
            <wp:effectExtent l="19050" t="0" r="0" b="0"/>
            <wp:docPr id="242" name="Picture 25" descr="Accel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lerator.png"/>
                    <pic:cNvPicPr/>
                  </pic:nvPicPr>
                  <pic:blipFill>
                    <a:blip r:embed="rId26" cstate="print"/>
                    <a:stretch>
                      <a:fillRect/>
                    </a:stretch>
                  </pic:blipFill>
                  <pic:spPr>
                    <a:xfrm>
                      <a:off x="0" y="0"/>
                      <a:ext cx="1733550" cy="2171700"/>
                    </a:xfrm>
                    <a:prstGeom prst="rect">
                      <a:avLst/>
                    </a:prstGeom>
                  </pic:spPr>
                </pic:pic>
              </a:graphicData>
            </a:graphic>
          </wp:inline>
        </w:drawing>
      </w:r>
    </w:p>
    <w:p w14:paraId="084E6B78" w14:textId="77777777" w:rsidR="001C416B" w:rsidRDefault="001C416B" w:rsidP="001C416B">
      <w:pPr>
        <w:pStyle w:val="Caption"/>
        <w:jc w:val="center"/>
      </w:pPr>
      <w:r>
        <w:t xml:space="preserve">Figure </w:t>
      </w:r>
      <w:fldSimple w:instr=" SEQ Figure \* ARABIC ">
        <w:r w:rsidR="00C207BD">
          <w:rPr>
            <w:noProof/>
          </w:rPr>
          <w:t>13</w:t>
        </w:r>
      </w:fldSimple>
      <w:r>
        <w:t>: Accelerator Effect Concept</w:t>
      </w:r>
    </w:p>
    <w:p w14:paraId="437D8886" w14:textId="77777777" w:rsidR="001C416B" w:rsidRPr="007148A9" w:rsidRDefault="001C416B" w:rsidP="007148A9">
      <w:pPr>
        <w:pStyle w:val="Heading4"/>
      </w:pPr>
      <w:bookmarkStart w:id="51" w:name="_Toc256374985"/>
      <w:r w:rsidRPr="007148A9">
        <w:t>Barrier</w:t>
      </w:r>
      <w:bookmarkEnd w:id="51"/>
    </w:p>
    <w:p w14:paraId="41EB63C8" w14:textId="24FD27A6" w:rsidR="001C416B" w:rsidRPr="00F45403" w:rsidRDefault="00F33FAA" w:rsidP="007148A9">
      <w:r>
        <w:tab/>
      </w:r>
      <w:r w:rsidR="001C416B" w:rsidRPr="00F45403">
        <w:t>The Barrier Modifier is a multi-purpose Modifier that can be used for both beneficial and detrimental effects</w:t>
      </w:r>
      <w:r w:rsidR="00C674B9" w:rsidRPr="00F45403">
        <w:t xml:space="preserve">.  </w:t>
      </w:r>
      <w:r w:rsidR="001C416B" w:rsidRPr="00F45403">
        <w:t>When the Barrier Modifier is triggered, it creates a wall that shoots up perpendicular to the surface that the Modifier is stuck to</w:t>
      </w:r>
      <w:r w:rsidR="00C674B9" w:rsidRPr="00F45403">
        <w:t xml:space="preserve">.  </w:t>
      </w:r>
      <w:r w:rsidR="001C416B" w:rsidRPr="00F45403">
        <w:t xml:space="preserve">Depending on the platform's orientation, players can use the barrier as a platform to jump on to get to higher parts of the level that </w:t>
      </w:r>
      <w:r w:rsidR="00C674B9" w:rsidRPr="00F45403">
        <w:t>would not</w:t>
      </w:r>
      <w:r w:rsidR="001C416B" w:rsidRPr="00F45403">
        <w:t xml:space="preserve"> normally be accessible via normal jumping</w:t>
      </w:r>
      <w:r w:rsidR="00C674B9" w:rsidRPr="00F45403">
        <w:t xml:space="preserve">.  </w:t>
      </w:r>
      <w:r w:rsidR="001C416B" w:rsidRPr="00F45403">
        <w:t>If timed right, players can use the Barrier Modifier as a catapult to launch players away</w:t>
      </w:r>
      <w:r w:rsidR="00C674B9" w:rsidRPr="00F45403">
        <w:t xml:space="preserve">.  </w:t>
      </w:r>
      <w:r w:rsidR="001C416B" w:rsidRPr="00F45403">
        <w:t>The Barrier itself can block bullets and player movement like any normal wall would.</w:t>
      </w:r>
    </w:p>
    <w:p w14:paraId="7E5FC718" w14:textId="77777777" w:rsidR="007148A9" w:rsidRDefault="007148A9" w:rsidP="007148A9">
      <w:pPr>
        <w:rPr>
          <w:b/>
        </w:rPr>
      </w:pPr>
    </w:p>
    <w:p w14:paraId="3B65E2F3" w14:textId="77777777" w:rsidR="001C416B" w:rsidRPr="007148A9" w:rsidRDefault="001C416B" w:rsidP="007148A9">
      <w:pPr>
        <w:rPr>
          <w:u w:val="single"/>
        </w:rPr>
      </w:pPr>
      <w:r w:rsidRPr="007148A9">
        <w:rPr>
          <w:b/>
          <w:u w:val="single"/>
        </w:rPr>
        <w:t>Attributes</w:t>
      </w:r>
    </w:p>
    <w:tbl>
      <w:tblPr>
        <w:tblW w:w="0" w:type="auto"/>
        <w:jc w:val="center"/>
        <w:tblLook w:val="04A0" w:firstRow="1" w:lastRow="0" w:firstColumn="1" w:lastColumn="0" w:noHBand="0" w:noVBand="1"/>
      </w:tblPr>
      <w:tblGrid>
        <w:gridCol w:w="2718"/>
        <w:gridCol w:w="2070"/>
        <w:gridCol w:w="2394"/>
        <w:gridCol w:w="2394"/>
      </w:tblGrid>
      <w:tr w:rsidR="007148A9" w14:paraId="5747E0B4" w14:textId="77777777" w:rsidTr="007148A9">
        <w:trPr>
          <w:jc w:val="center"/>
        </w:trPr>
        <w:tc>
          <w:tcPr>
            <w:tcW w:w="2718" w:type="dxa"/>
          </w:tcPr>
          <w:p w14:paraId="4EC04816" w14:textId="77777777" w:rsidR="001C416B" w:rsidRDefault="001C416B" w:rsidP="007148A9"/>
        </w:tc>
        <w:tc>
          <w:tcPr>
            <w:tcW w:w="2070" w:type="dxa"/>
          </w:tcPr>
          <w:p w14:paraId="419A5C98" w14:textId="77777777" w:rsidR="001C416B" w:rsidRDefault="001C416B" w:rsidP="007148A9">
            <w:r>
              <w:t>Tier 1</w:t>
            </w:r>
          </w:p>
        </w:tc>
        <w:tc>
          <w:tcPr>
            <w:tcW w:w="2394" w:type="dxa"/>
          </w:tcPr>
          <w:p w14:paraId="59DEFC93" w14:textId="77777777" w:rsidR="001C416B" w:rsidRDefault="001C416B" w:rsidP="007148A9">
            <w:r>
              <w:t>Tier 2</w:t>
            </w:r>
          </w:p>
        </w:tc>
        <w:tc>
          <w:tcPr>
            <w:tcW w:w="2394" w:type="dxa"/>
          </w:tcPr>
          <w:p w14:paraId="5A8C6692" w14:textId="77777777" w:rsidR="001C416B" w:rsidRDefault="001C416B" w:rsidP="007148A9">
            <w:r>
              <w:t>Tier 3</w:t>
            </w:r>
          </w:p>
        </w:tc>
      </w:tr>
      <w:tr w:rsidR="007148A9" w14:paraId="6991AF71" w14:textId="77777777" w:rsidTr="007148A9">
        <w:trPr>
          <w:jc w:val="center"/>
        </w:trPr>
        <w:tc>
          <w:tcPr>
            <w:tcW w:w="2718" w:type="dxa"/>
          </w:tcPr>
          <w:p w14:paraId="7B844848" w14:textId="77777777" w:rsidR="001C416B" w:rsidRDefault="001C416B" w:rsidP="007148A9">
            <w:r>
              <w:t>Modifier Health</w:t>
            </w:r>
          </w:p>
        </w:tc>
        <w:tc>
          <w:tcPr>
            <w:tcW w:w="2070" w:type="dxa"/>
          </w:tcPr>
          <w:p w14:paraId="1CD5EBC4" w14:textId="77777777" w:rsidR="001C416B" w:rsidRDefault="001C416B" w:rsidP="007148A9">
            <w:r>
              <w:t>100 points</w:t>
            </w:r>
          </w:p>
        </w:tc>
        <w:tc>
          <w:tcPr>
            <w:tcW w:w="2394" w:type="dxa"/>
          </w:tcPr>
          <w:p w14:paraId="55C2908C" w14:textId="77777777" w:rsidR="001C416B" w:rsidRDefault="001C416B" w:rsidP="007148A9">
            <w:r>
              <w:t>135 points</w:t>
            </w:r>
          </w:p>
        </w:tc>
        <w:tc>
          <w:tcPr>
            <w:tcW w:w="2394" w:type="dxa"/>
          </w:tcPr>
          <w:p w14:paraId="24303C9A" w14:textId="77777777" w:rsidR="001C416B" w:rsidRDefault="001C416B" w:rsidP="007148A9">
            <w:r>
              <w:t>150 points</w:t>
            </w:r>
          </w:p>
        </w:tc>
      </w:tr>
      <w:tr w:rsidR="007148A9" w14:paraId="66327EFF" w14:textId="77777777" w:rsidTr="007148A9">
        <w:trPr>
          <w:jc w:val="center"/>
        </w:trPr>
        <w:tc>
          <w:tcPr>
            <w:tcW w:w="2718" w:type="dxa"/>
          </w:tcPr>
          <w:p w14:paraId="1504778B" w14:textId="77777777" w:rsidR="001C416B" w:rsidRDefault="001C416B" w:rsidP="007148A9">
            <w:r>
              <w:t>Effect Radius</w:t>
            </w:r>
          </w:p>
        </w:tc>
        <w:tc>
          <w:tcPr>
            <w:tcW w:w="2070" w:type="dxa"/>
          </w:tcPr>
          <w:p w14:paraId="676ABBC7" w14:textId="77777777" w:rsidR="001C416B" w:rsidRDefault="001C416B" w:rsidP="007148A9">
            <w:r>
              <w:t>N / A</w:t>
            </w:r>
          </w:p>
        </w:tc>
        <w:tc>
          <w:tcPr>
            <w:tcW w:w="2394" w:type="dxa"/>
          </w:tcPr>
          <w:p w14:paraId="04B2A88C" w14:textId="77777777" w:rsidR="001C416B" w:rsidRDefault="001C416B" w:rsidP="007148A9">
            <w:r>
              <w:t>N / A</w:t>
            </w:r>
          </w:p>
        </w:tc>
        <w:tc>
          <w:tcPr>
            <w:tcW w:w="2394" w:type="dxa"/>
          </w:tcPr>
          <w:p w14:paraId="54F8C1E0" w14:textId="77777777" w:rsidR="001C416B" w:rsidRDefault="001C416B" w:rsidP="007148A9">
            <w:r>
              <w:t>N / A</w:t>
            </w:r>
          </w:p>
        </w:tc>
      </w:tr>
      <w:tr w:rsidR="007148A9" w14:paraId="596C4E6E" w14:textId="77777777" w:rsidTr="007148A9">
        <w:trPr>
          <w:jc w:val="center"/>
        </w:trPr>
        <w:tc>
          <w:tcPr>
            <w:tcW w:w="2718" w:type="dxa"/>
          </w:tcPr>
          <w:p w14:paraId="3A3EE78F" w14:textId="77777777" w:rsidR="001C416B" w:rsidRDefault="001C416B" w:rsidP="007148A9">
            <w:r>
              <w:t>Effect Duration</w:t>
            </w:r>
          </w:p>
        </w:tc>
        <w:tc>
          <w:tcPr>
            <w:tcW w:w="2070" w:type="dxa"/>
          </w:tcPr>
          <w:p w14:paraId="1A463A82" w14:textId="77777777" w:rsidR="001C416B" w:rsidRDefault="001C416B" w:rsidP="007148A9">
            <w:r>
              <w:t>13 seconds</w:t>
            </w:r>
          </w:p>
        </w:tc>
        <w:tc>
          <w:tcPr>
            <w:tcW w:w="2394" w:type="dxa"/>
          </w:tcPr>
          <w:p w14:paraId="133F53BD" w14:textId="77777777" w:rsidR="001C416B" w:rsidRDefault="001C416B" w:rsidP="007148A9">
            <w:r>
              <w:t>15 seconds</w:t>
            </w:r>
          </w:p>
        </w:tc>
        <w:tc>
          <w:tcPr>
            <w:tcW w:w="2394" w:type="dxa"/>
          </w:tcPr>
          <w:p w14:paraId="7F7C2A36" w14:textId="77777777" w:rsidR="001C416B" w:rsidRDefault="001C416B" w:rsidP="007148A9">
            <w:r>
              <w:t>18 seconds</w:t>
            </w:r>
          </w:p>
        </w:tc>
      </w:tr>
      <w:tr w:rsidR="007148A9" w14:paraId="21467203" w14:textId="77777777" w:rsidTr="007148A9">
        <w:trPr>
          <w:jc w:val="center"/>
        </w:trPr>
        <w:tc>
          <w:tcPr>
            <w:tcW w:w="2718" w:type="dxa"/>
          </w:tcPr>
          <w:p w14:paraId="2B09B2B2" w14:textId="77777777" w:rsidR="001C416B" w:rsidRDefault="001C416B" w:rsidP="007148A9">
            <w:r>
              <w:t>Energy Use</w:t>
            </w:r>
          </w:p>
        </w:tc>
        <w:tc>
          <w:tcPr>
            <w:tcW w:w="2070" w:type="dxa"/>
          </w:tcPr>
          <w:p w14:paraId="2E191D3F" w14:textId="77777777" w:rsidR="001C416B" w:rsidRDefault="001C416B" w:rsidP="007148A9">
            <w:r>
              <w:t>24 units</w:t>
            </w:r>
          </w:p>
        </w:tc>
        <w:tc>
          <w:tcPr>
            <w:tcW w:w="2394" w:type="dxa"/>
          </w:tcPr>
          <w:p w14:paraId="1483D7C6" w14:textId="77777777" w:rsidR="001C416B" w:rsidRDefault="001C416B" w:rsidP="007148A9">
            <w:r>
              <w:t>30 units</w:t>
            </w:r>
          </w:p>
        </w:tc>
        <w:tc>
          <w:tcPr>
            <w:tcW w:w="2394" w:type="dxa"/>
          </w:tcPr>
          <w:p w14:paraId="20F99143" w14:textId="77777777" w:rsidR="001C416B" w:rsidRDefault="001C416B" w:rsidP="007148A9">
            <w:r>
              <w:t>38 units</w:t>
            </w:r>
          </w:p>
        </w:tc>
      </w:tr>
      <w:tr w:rsidR="007148A9" w14:paraId="33656B83" w14:textId="77777777" w:rsidTr="007148A9">
        <w:trPr>
          <w:jc w:val="center"/>
        </w:trPr>
        <w:tc>
          <w:tcPr>
            <w:tcW w:w="2718" w:type="dxa"/>
          </w:tcPr>
          <w:p w14:paraId="2690992F" w14:textId="77777777" w:rsidR="001C416B" w:rsidRDefault="001C416B" w:rsidP="007148A9">
            <w:r>
              <w:t>Extra Force</w:t>
            </w:r>
          </w:p>
        </w:tc>
        <w:tc>
          <w:tcPr>
            <w:tcW w:w="2070" w:type="dxa"/>
          </w:tcPr>
          <w:p w14:paraId="14516D7A" w14:textId="77777777" w:rsidR="001C416B" w:rsidRDefault="001C416B" w:rsidP="007148A9">
            <w:r>
              <w:t>10 Newtons</w:t>
            </w:r>
          </w:p>
        </w:tc>
        <w:tc>
          <w:tcPr>
            <w:tcW w:w="2394" w:type="dxa"/>
          </w:tcPr>
          <w:p w14:paraId="12E1AD27" w14:textId="77777777" w:rsidR="001C416B" w:rsidRDefault="001C416B" w:rsidP="007148A9">
            <w:r>
              <w:t>20 Newtons</w:t>
            </w:r>
          </w:p>
        </w:tc>
        <w:tc>
          <w:tcPr>
            <w:tcW w:w="2394" w:type="dxa"/>
          </w:tcPr>
          <w:p w14:paraId="76BC5DBF" w14:textId="77777777" w:rsidR="001C416B" w:rsidRDefault="001C416B" w:rsidP="007148A9">
            <w:r>
              <w:t>30 Newtons</w:t>
            </w:r>
          </w:p>
        </w:tc>
      </w:tr>
    </w:tbl>
    <w:p w14:paraId="54DA557C" w14:textId="77777777" w:rsidR="001C416B" w:rsidRPr="006A032D" w:rsidRDefault="001C416B" w:rsidP="001C416B">
      <w:pPr>
        <w:pStyle w:val="Div"/>
        <w:spacing w:after="280" w:afterAutospacing="1"/>
      </w:pPr>
    </w:p>
    <w:p w14:paraId="570E482B" w14:textId="77777777" w:rsidR="001C416B" w:rsidRDefault="001C416B" w:rsidP="001D0CE0">
      <w:pPr>
        <w:pStyle w:val="Heading7"/>
      </w:pPr>
      <w:r w:rsidRPr="007148A9">
        <w:rPr>
          <w:noProof/>
          <w:lang w:bidi="ar-SA"/>
        </w:rPr>
        <w:lastRenderedPageBreak/>
        <w:drawing>
          <wp:inline distT="0" distB="0" distL="0" distR="0" wp14:editId="7AA3E19D">
            <wp:extent cx="2924175" cy="2162175"/>
            <wp:effectExtent l="19050" t="0" r="9525" b="0"/>
            <wp:docPr id="244" name="Picture 22" descr="Barr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ier.png"/>
                    <pic:cNvPicPr/>
                  </pic:nvPicPr>
                  <pic:blipFill>
                    <a:blip r:embed="rId27" cstate="print"/>
                    <a:stretch>
                      <a:fillRect/>
                    </a:stretch>
                  </pic:blipFill>
                  <pic:spPr>
                    <a:xfrm>
                      <a:off x="0" y="0"/>
                      <a:ext cx="2924175" cy="2162175"/>
                    </a:xfrm>
                    <a:prstGeom prst="rect">
                      <a:avLst/>
                    </a:prstGeom>
                  </pic:spPr>
                </pic:pic>
              </a:graphicData>
            </a:graphic>
          </wp:inline>
        </w:drawing>
      </w:r>
    </w:p>
    <w:p w14:paraId="59F37675" w14:textId="77777777" w:rsidR="001C416B" w:rsidRDefault="001C416B" w:rsidP="001C416B">
      <w:pPr>
        <w:pStyle w:val="Caption"/>
        <w:jc w:val="center"/>
      </w:pPr>
      <w:r>
        <w:t xml:space="preserve">Figure </w:t>
      </w:r>
      <w:fldSimple w:instr=" SEQ Figure \* ARABIC ">
        <w:r w:rsidR="00C207BD">
          <w:rPr>
            <w:noProof/>
          </w:rPr>
          <w:t>14</w:t>
        </w:r>
      </w:fldSimple>
      <w:r>
        <w:t>: Barrier Concept</w:t>
      </w:r>
    </w:p>
    <w:p w14:paraId="6C14425D" w14:textId="77777777" w:rsidR="001C416B" w:rsidRPr="007148A9" w:rsidRDefault="001C416B" w:rsidP="007148A9">
      <w:pPr>
        <w:pStyle w:val="Heading4"/>
      </w:pPr>
      <w:bookmarkStart w:id="52" w:name="_Toc256374986"/>
      <w:r w:rsidRPr="007148A9">
        <w:t>Grow</w:t>
      </w:r>
      <w:bookmarkEnd w:id="52"/>
    </w:p>
    <w:p w14:paraId="6042DE26" w14:textId="0FF216AA" w:rsidR="001C416B" w:rsidRDefault="00F33FAA" w:rsidP="007148A9">
      <w:r>
        <w:tab/>
      </w:r>
      <w:r w:rsidR="001C416B">
        <w:t>The Grow Modifier is another Modifier that alters player's perception of the world around them</w:t>
      </w:r>
      <w:r w:rsidR="00C674B9">
        <w:t xml:space="preserve">.  </w:t>
      </w:r>
      <w:r w:rsidR="001C416B">
        <w:t>When triggered, the Grow Modifier causes players caught in the effect radius to grow to unnatural sizes</w:t>
      </w:r>
      <w:r w:rsidR="00C674B9">
        <w:t xml:space="preserve">.  </w:t>
      </w:r>
      <w:r w:rsidR="001C416B">
        <w:t>Player's caught with this effect will find themselves having a hard time traveling through the environment since doors and other gaps do not accommodate really large people</w:t>
      </w:r>
      <w:r w:rsidR="00C674B9">
        <w:t xml:space="preserve">.  </w:t>
      </w:r>
      <w:r w:rsidR="001C416B">
        <w:t>There is a benefit to being larger though</w:t>
      </w:r>
      <w:r w:rsidR="00C674B9">
        <w:t xml:space="preserve">.  </w:t>
      </w:r>
      <w:r w:rsidR="001C416B">
        <w:t>When players are larger than normal size, they take less damage</w:t>
      </w:r>
      <w:r w:rsidR="00C674B9">
        <w:t xml:space="preserve">.  </w:t>
      </w:r>
      <w:r w:rsidR="001C416B">
        <w:t xml:space="preserve">Along with the damage reduction, there is also a slight speed reduction that players incur when they are affected. </w:t>
      </w:r>
    </w:p>
    <w:p w14:paraId="00513518" w14:textId="77777777" w:rsidR="007148A9" w:rsidRDefault="007148A9" w:rsidP="007148A9">
      <w:pPr>
        <w:rPr>
          <w:b/>
        </w:rPr>
      </w:pPr>
    </w:p>
    <w:p w14:paraId="466E92AA" w14:textId="77777777" w:rsidR="001C416B" w:rsidRPr="007148A9" w:rsidRDefault="001C416B" w:rsidP="007148A9">
      <w:pPr>
        <w:rPr>
          <w:u w:val="single"/>
        </w:rPr>
      </w:pPr>
      <w:r w:rsidRPr="007148A9">
        <w:rPr>
          <w:b/>
          <w:u w:val="single"/>
        </w:rPr>
        <w:t>Attributes</w:t>
      </w:r>
    </w:p>
    <w:tbl>
      <w:tblPr>
        <w:tblW w:w="0" w:type="auto"/>
        <w:jc w:val="center"/>
        <w:tblLook w:val="04A0" w:firstRow="1" w:lastRow="0" w:firstColumn="1" w:lastColumn="0" w:noHBand="0" w:noVBand="1"/>
      </w:tblPr>
      <w:tblGrid>
        <w:gridCol w:w="2718"/>
        <w:gridCol w:w="2070"/>
        <w:gridCol w:w="2394"/>
        <w:gridCol w:w="2394"/>
      </w:tblGrid>
      <w:tr w:rsidR="007148A9" w14:paraId="09C69F66" w14:textId="77777777" w:rsidTr="007148A9">
        <w:trPr>
          <w:jc w:val="center"/>
        </w:trPr>
        <w:tc>
          <w:tcPr>
            <w:tcW w:w="2718" w:type="dxa"/>
          </w:tcPr>
          <w:p w14:paraId="1AFD5F66" w14:textId="77777777" w:rsidR="001C416B" w:rsidRDefault="001C416B" w:rsidP="007148A9"/>
        </w:tc>
        <w:tc>
          <w:tcPr>
            <w:tcW w:w="2070" w:type="dxa"/>
          </w:tcPr>
          <w:p w14:paraId="0541938A" w14:textId="77777777" w:rsidR="001C416B" w:rsidRDefault="001C416B" w:rsidP="007148A9">
            <w:r>
              <w:t>Tier 1</w:t>
            </w:r>
          </w:p>
        </w:tc>
        <w:tc>
          <w:tcPr>
            <w:tcW w:w="2394" w:type="dxa"/>
          </w:tcPr>
          <w:p w14:paraId="3FC5D38C" w14:textId="77777777" w:rsidR="001C416B" w:rsidRDefault="001C416B" w:rsidP="007148A9">
            <w:r>
              <w:t>Tier 2</w:t>
            </w:r>
          </w:p>
        </w:tc>
        <w:tc>
          <w:tcPr>
            <w:tcW w:w="2394" w:type="dxa"/>
          </w:tcPr>
          <w:p w14:paraId="23518777" w14:textId="77777777" w:rsidR="001C416B" w:rsidRDefault="001C416B" w:rsidP="007148A9">
            <w:r>
              <w:t>Tier 3</w:t>
            </w:r>
          </w:p>
        </w:tc>
      </w:tr>
      <w:tr w:rsidR="007148A9" w14:paraId="370264FA" w14:textId="77777777" w:rsidTr="007148A9">
        <w:trPr>
          <w:jc w:val="center"/>
        </w:trPr>
        <w:tc>
          <w:tcPr>
            <w:tcW w:w="2718" w:type="dxa"/>
          </w:tcPr>
          <w:p w14:paraId="23DDC441" w14:textId="77777777" w:rsidR="001C416B" w:rsidRDefault="001C416B" w:rsidP="007148A9">
            <w:r>
              <w:t>Modifier Health</w:t>
            </w:r>
          </w:p>
        </w:tc>
        <w:tc>
          <w:tcPr>
            <w:tcW w:w="2070" w:type="dxa"/>
          </w:tcPr>
          <w:p w14:paraId="0DBEADEF" w14:textId="77777777" w:rsidR="001C416B" w:rsidRDefault="001C416B" w:rsidP="007148A9">
            <w:r>
              <w:t>90 points</w:t>
            </w:r>
          </w:p>
        </w:tc>
        <w:tc>
          <w:tcPr>
            <w:tcW w:w="2394" w:type="dxa"/>
          </w:tcPr>
          <w:p w14:paraId="672365C4" w14:textId="77777777" w:rsidR="001C416B" w:rsidRDefault="001C416B" w:rsidP="007148A9">
            <w:r>
              <w:t>110 points</w:t>
            </w:r>
          </w:p>
        </w:tc>
        <w:tc>
          <w:tcPr>
            <w:tcW w:w="2394" w:type="dxa"/>
          </w:tcPr>
          <w:p w14:paraId="5403F608" w14:textId="77777777" w:rsidR="001C416B" w:rsidRDefault="001C416B" w:rsidP="007148A9">
            <w:r>
              <w:t>130 points</w:t>
            </w:r>
          </w:p>
        </w:tc>
      </w:tr>
      <w:tr w:rsidR="007148A9" w14:paraId="570CEC08" w14:textId="77777777" w:rsidTr="007148A9">
        <w:trPr>
          <w:jc w:val="center"/>
        </w:trPr>
        <w:tc>
          <w:tcPr>
            <w:tcW w:w="2718" w:type="dxa"/>
          </w:tcPr>
          <w:p w14:paraId="71E89D04" w14:textId="77777777" w:rsidR="001C416B" w:rsidRDefault="001C416B" w:rsidP="007148A9">
            <w:r>
              <w:t>Effect Radius</w:t>
            </w:r>
          </w:p>
        </w:tc>
        <w:tc>
          <w:tcPr>
            <w:tcW w:w="2070" w:type="dxa"/>
          </w:tcPr>
          <w:p w14:paraId="03DC8643" w14:textId="77777777" w:rsidR="001C416B" w:rsidRDefault="001C416B" w:rsidP="007148A9">
            <w:r>
              <w:t>0.5 meters</w:t>
            </w:r>
          </w:p>
        </w:tc>
        <w:tc>
          <w:tcPr>
            <w:tcW w:w="2394" w:type="dxa"/>
          </w:tcPr>
          <w:p w14:paraId="3E1769B8" w14:textId="77777777" w:rsidR="001C416B" w:rsidRDefault="001C416B" w:rsidP="007148A9">
            <w:r>
              <w:t>0.7 meters</w:t>
            </w:r>
          </w:p>
        </w:tc>
        <w:tc>
          <w:tcPr>
            <w:tcW w:w="2394" w:type="dxa"/>
          </w:tcPr>
          <w:p w14:paraId="233F8639" w14:textId="77777777" w:rsidR="001C416B" w:rsidRDefault="001C416B" w:rsidP="007148A9">
            <w:r>
              <w:t>1.0 meters</w:t>
            </w:r>
          </w:p>
        </w:tc>
      </w:tr>
      <w:tr w:rsidR="007148A9" w14:paraId="57EA9AC7" w14:textId="77777777" w:rsidTr="007148A9">
        <w:trPr>
          <w:jc w:val="center"/>
        </w:trPr>
        <w:tc>
          <w:tcPr>
            <w:tcW w:w="2718" w:type="dxa"/>
          </w:tcPr>
          <w:p w14:paraId="25C7D902" w14:textId="77777777" w:rsidR="001C416B" w:rsidRDefault="001C416B" w:rsidP="007148A9">
            <w:r>
              <w:t>Effect Duration</w:t>
            </w:r>
          </w:p>
        </w:tc>
        <w:tc>
          <w:tcPr>
            <w:tcW w:w="2070" w:type="dxa"/>
          </w:tcPr>
          <w:p w14:paraId="7EDCDCFE" w14:textId="77777777" w:rsidR="001C416B" w:rsidRDefault="001C416B" w:rsidP="007148A9">
            <w:r>
              <w:t>5 seconds</w:t>
            </w:r>
          </w:p>
        </w:tc>
        <w:tc>
          <w:tcPr>
            <w:tcW w:w="2394" w:type="dxa"/>
          </w:tcPr>
          <w:p w14:paraId="7A16F01C" w14:textId="77777777" w:rsidR="001C416B" w:rsidRDefault="001C416B" w:rsidP="007148A9">
            <w:r>
              <w:t>7 seconds</w:t>
            </w:r>
          </w:p>
        </w:tc>
        <w:tc>
          <w:tcPr>
            <w:tcW w:w="2394" w:type="dxa"/>
          </w:tcPr>
          <w:p w14:paraId="5D065B54" w14:textId="77777777" w:rsidR="001C416B" w:rsidRDefault="001C416B" w:rsidP="007148A9">
            <w:r>
              <w:t>9 seconds</w:t>
            </w:r>
          </w:p>
        </w:tc>
      </w:tr>
      <w:tr w:rsidR="007148A9" w14:paraId="24085803" w14:textId="77777777" w:rsidTr="007148A9">
        <w:trPr>
          <w:jc w:val="center"/>
        </w:trPr>
        <w:tc>
          <w:tcPr>
            <w:tcW w:w="2718" w:type="dxa"/>
          </w:tcPr>
          <w:p w14:paraId="5E40A865" w14:textId="77777777" w:rsidR="001C416B" w:rsidRDefault="001C416B" w:rsidP="007148A9">
            <w:r>
              <w:t>Energy Use</w:t>
            </w:r>
          </w:p>
        </w:tc>
        <w:tc>
          <w:tcPr>
            <w:tcW w:w="2070" w:type="dxa"/>
          </w:tcPr>
          <w:p w14:paraId="71891E4E" w14:textId="77777777" w:rsidR="001C416B" w:rsidRDefault="001C416B" w:rsidP="007148A9">
            <w:r>
              <w:t>15 units</w:t>
            </w:r>
          </w:p>
        </w:tc>
        <w:tc>
          <w:tcPr>
            <w:tcW w:w="2394" w:type="dxa"/>
          </w:tcPr>
          <w:p w14:paraId="345C7A97" w14:textId="77777777" w:rsidR="001C416B" w:rsidRDefault="001C416B" w:rsidP="007148A9">
            <w:r>
              <w:t>19 units</w:t>
            </w:r>
          </w:p>
        </w:tc>
        <w:tc>
          <w:tcPr>
            <w:tcW w:w="2394" w:type="dxa"/>
          </w:tcPr>
          <w:p w14:paraId="5AD7CE0B" w14:textId="77777777" w:rsidR="001C416B" w:rsidRDefault="001C416B" w:rsidP="007148A9">
            <w:r>
              <w:t>23 units</w:t>
            </w:r>
          </w:p>
        </w:tc>
      </w:tr>
      <w:tr w:rsidR="007148A9" w14:paraId="39290848" w14:textId="77777777" w:rsidTr="007148A9">
        <w:trPr>
          <w:jc w:val="center"/>
        </w:trPr>
        <w:tc>
          <w:tcPr>
            <w:tcW w:w="2718" w:type="dxa"/>
          </w:tcPr>
          <w:p w14:paraId="6F2520A9" w14:textId="77777777" w:rsidR="001C416B" w:rsidRDefault="001C416B" w:rsidP="007148A9">
            <w:r>
              <w:t>Size Multiplier</w:t>
            </w:r>
          </w:p>
        </w:tc>
        <w:tc>
          <w:tcPr>
            <w:tcW w:w="2070" w:type="dxa"/>
          </w:tcPr>
          <w:p w14:paraId="7E62EEB9" w14:textId="77777777" w:rsidR="001C416B" w:rsidRDefault="001C416B" w:rsidP="007148A9">
            <w:r>
              <w:t>1.5x</w:t>
            </w:r>
          </w:p>
        </w:tc>
        <w:tc>
          <w:tcPr>
            <w:tcW w:w="2394" w:type="dxa"/>
          </w:tcPr>
          <w:p w14:paraId="346D2EA9" w14:textId="77777777" w:rsidR="001C416B" w:rsidRDefault="001C416B" w:rsidP="007148A9">
            <w:r>
              <w:t>2.0x</w:t>
            </w:r>
          </w:p>
        </w:tc>
        <w:tc>
          <w:tcPr>
            <w:tcW w:w="2394" w:type="dxa"/>
          </w:tcPr>
          <w:p w14:paraId="5BA3E22F" w14:textId="77777777" w:rsidR="001C416B" w:rsidRDefault="001C416B" w:rsidP="007148A9">
            <w:r>
              <w:t>2.5x</w:t>
            </w:r>
          </w:p>
        </w:tc>
      </w:tr>
      <w:tr w:rsidR="007148A9" w14:paraId="6A7E76F1" w14:textId="77777777" w:rsidTr="007148A9">
        <w:trPr>
          <w:jc w:val="center"/>
        </w:trPr>
        <w:tc>
          <w:tcPr>
            <w:tcW w:w="2718" w:type="dxa"/>
          </w:tcPr>
          <w:p w14:paraId="762F7883" w14:textId="77777777" w:rsidR="001C416B" w:rsidRDefault="001C416B" w:rsidP="007148A9">
            <w:r>
              <w:t>Damage Reduction</w:t>
            </w:r>
          </w:p>
        </w:tc>
        <w:tc>
          <w:tcPr>
            <w:tcW w:w="2070" w:type="dxa"/>
          </w:tcPr>
          <w:p w14:paraId="162F28F0" w14:textId="77777777" w:rsidR="001C416B" w:rsidRDefault="001C416B" w:rsidP="007148A9">
            <w:r>
              <w:t>0.8x</w:t>
            </w:r>
          </w:p>
        </w:tc>
        <w:tc>
          <w:tcPr>
            <w:tcW w:w="2394" w:type="dxa"/>
          </w:tcPr>
          <w:p w14:paraId="2A422F85" w14:textId="77777777" w:rsidR="001C416B" w:rsidRDefault="001C416B" w:rsidP="007148A9">
            <w:r>
              <w:t>0.75x</w:t>
            </w:r>
          </w:p>
        </w:tc>
        <w:tc>
          <w:tcPr>
            <w:tcW w:w="2394" w:type="dxa"/>
          </w:tcPr>
          <w:p w14:paraId="4825BADC" w14:textId="77777777" w:rsidR="001C416B" w:rsidRDefault="001C416B" w:rsidP="007148A9">
            <w:r>
              <w:t>0.6x</w:t>
            </w:r>
          </w:p>
        </w:tc>
      </w:tr>
      <w:tr w:rsidR="007148A9" w14:paraId="7D6E6C94" w14:textId="77777777" w:rsidTr="007148A9">
        <w:trPr>
          <w:jc w:val="center"/>
        </w:trPr>
        <w:tc>
          <w:tcPr>
            <w:tcW w:w="2718" w:type="dxa"/>
          </w:tcPr>
          <w:p w14:paraId="10A5E068" w14:textId="77777777" w:rsidR="001C416B" w:rsidRDefault="001C416B" w:rsidP="007148A9">
            <w:r>
              <w:t>Speed Reduction</w:t>
            </w:r>
          </w:p>
        </w:tc>
        <w:tc>
          <w:tcPr>
            <w:tcW w:w="2070" w:type="dxa"/>
          </w:tcPr>
          <w:p w14:paraId="469EBBFD" w14:textId="77777777" w:rsidR="001C416B" w:rsidRDefault="001C416B" w:rsidP="007148A9">
            <w:r>
              <w:t>0.85x</w:t>
            </w:r>
          </w:p>
        </w:tc>
        <w:tc>
          <w:tcPr>
            <w:tcW w:w="2394" w:type="dxa"/>
          </w:tcPr>
          <w:p w14:paraId="529EBA51" w14:textId="77777777" w:rsidR="001C416B" w:rsidRDefault="001C416B" w:rsidP="007148A9">
            <w:r>
              <w:t>0.75x</w:t>
            </w:r>
          </w:p>
        </w:tc>
        <w:tc>
          <w:tcPr>
            <w:tcW w:w="2394" w:type="dxa"/>
          </w:tcPr>
          <w:p w14:paraId="2E5E945D" w14:textId="77777777" w:rsidR="001C416B" w:rsidRDefault="001C416B" w:rsidP="007148A9">
            <w:r>
              <w:t>0.65</w:t>
            </w:r>
          </w:p>
        </w:tc>
      </w:tr>
    </w:tbl>
    <w:p w14:paraId="10485DD5" w14:textId="77777777" w:rsidR="001C416B" w:rsidRDefault="001C416B" w:rsidP="001D0CE0">
      <w:pPr>
        <w:pStyle w:val="Heading7"/>
      </w:pPr>
      <w:r w:rsidRPr="007148A9">
        <w:rPr>
          <w:noProof/>
          <w:lang w:bidi="ar-SA"/>
        </w:rPr>
        <w:drawing>
          <wp:inline distT="0" distB="0" distL="0" distR="0" wp14:editId="7C134189">
            <wp:extent cx="2943225" cy="1581150"/>
            <wp:effectExtent l="19050" t="0" r="9525" b="0"/>
            <wp:docPr id="245" name="Picture 20" descr="G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28" cstate="print"/>
                    <a:stretch>
                      <a:fillRect/>
                    </a:stretch>
                  </pic:blipFill>
                  <pic:spPr>
                    <a:xfrm>
                      <a:off x="0" y="0"/>
                      <a:ext cx="2943225" cy="1581150"/>
                    </a:xfrm>
                    <a:prstGeom prst="rect">
                      <a:avLst/>
                    </a:prstGeom>
                  </pic:spPr>
                </pic:pic>
              </a:graphicData>
            </a:graphic>
          </wp:inline>
        </w:drawing>
      </w:r>
    </w:p>
    <w:p w14:paraId="434475CB" w14:textId="77777777" w:rsidR="001C416B" w:rsidRDefault="001C416B" w:rsidP="001C416B">
      <w:pPr>
        <w:pStyle w:val="Caption"/>
        <w:jc w:val="center"/>
      </w:pPr>
      <w:r>
        <w:t xml:space="preserve">Figure </w:t>
      </w:r>
      <w:fldSimple w:instr=" SEQ Figure \* ARABIC ">
        <w:r w:rsidR="00C207BD">
          <w:rPr>
            <w:noProof/>
          </w:rPr>
          <w:t>15</w:t>
        </w:r>
      </w:fldSimple>
      <w:r>
        <w:t>: Grow Effect Concept</w:t>
      </w:r>
    </w:p>
    <w:p w14:paraId="3467B62D" w14:textId="77777777" w:rsidR="001C416B" w:rsidRPr="007148A9" w:rsidRDefault="001C416B" w:rsidP="007148A9">
      <w:pPr>
        <w:pStyle w:val="Heading4"/>
      </w:pPr>
      <w:bookmarkStart w:id="53" w:name="_Toc256374987"/>
      <w:r w:rsidRPr="007148A9">
        <w:t>Shrink</w:t>
      </w:r>
      <w:bookmarkEnd w:id="53"/>
    </w:p>
    <w:p w14:paraId="09C4B67D" w14:textId="4EC087AA" w:rsidR="001C416B" w:rsidRDefault="00F33FAA" w:rsidP="007148A9">
      <w:r>
        <w:tab/>
      </w:r>
      <w:r w:rsidR="001C416B">
        <w:t>The Shrink Modifier is the exact opposite of the Grow Modifier</w:t>
      </w:r>
      <w:r w:rsidR="00C674B9">
        <w:t xml:space="preserve">.  </w:t>
      </w:r>
      <w:r w:rsidR="001C416B">
        <w:t>This Modifier type causes players to shrink to tiny sizes</w:t>
      </w:r>
      <w:r w:rsidR="00C674B9">
        <w:t xml:space="preserve">.  </w:t>
      </w:r>
      <w:r w:rsidR="001C416B">
        <w:t>This creates an advantage for the deploying player since it forces the affected players to rethink their movement and attacking strategies</w:t>
      </w:r>
      <w:r w:rsidR="00C674B9">
        <w:t xml:space="preserve">.  </w:t>
      </w:r>
      <w:r w:rsidR="001C416B">
        <w:t xml:space="preserve">Players under this affect take more damage </w:t>
      </w:r>
      <w:r w:rsidR="001C416B">
        <w:lastRenderedPageBreak/>
        <w:t>as they are shot</w:t>
      </w:r>
      <w:r w:rsidR="00C674B9">
        <w:t xml:space="preserve">.  </w:t>
      </w:r>
      <w:r w:rsidR="001C416B">
        <w:t>The upside to being shrunk is that players take on a slight speed increase allowing for faster movement due to their smaller mass.</w:t>
      </w:r>
    </w:p>
    <w:p w14:paraId="5A99A097" w14:textId="77777777" w:rsidR="007148A9" w:rsidRDefault="007148A9" w:rsidP="007148A9">
      <w:pPr>
        <w:rPr>
          <w:b/>
        </w:rPr>
      </w:pPr>
    </w:p>
    <w:p w14:paraId="52B2B020" w14:textId="77777777" w:rsidR="001C416B" w:rsidRPr="007148A9" w:rsidRDefault="001C416B" w:rsidP="007148A9">
      <w:pPr>
        <w:rPr>
          <w:u w:val="single"/>
        </w:rPr>
      </w:pPr>
      <w:r w:rsidRPr="007148A9">
        <w:rPr>
          <w:b/>
          <w:u w:val="single"/>
        </w:rPr>
        <w:t>Attributes</w:t>
      </w:r>
    </w:p>
    <w:tbl>
      <w:tblPr>
        <w:tblW w:w="0" w:type="auto"/>
        <w:jc w:val="center"/>
        <w:tblLook w:val="04A0" w:firstRow="1" w:lastRow="0" w:firstColumn="1" w:lastColumn="0" w:noHBand="0" w:noVBand="1"/>
      </w:tblPr>
      <w:tblGrid>
        <w:gridCol w:w="2718"/>
        <w:gridCol w:w="2070"/>
        <w:gridCol w:w="2394"/>
        <w:gridCol w:w="2394"/>
      </w:tblGrid>
      <w:tr w:rsidR="007148A9" w14:paraId="4F8AA309" w14:textId="77777777" w:rsidTr="007148A9">
        <w:trPr>
          <w:jc w:val="center"/>
        </w:trPr>
        <w:tc>
          <w:tcPr>
            <w:tcW w:w="2718" w:type="dxa"/>
          </w:tcPr>
          <w:p w14:paraId="2C1B8B5A" w14:textId="77777777" w:rsidR="001C416B" w:rsidRDefault="001C416B" w:rsidP="007148A9"/>
        </w:tc>
        <w:tc>
          <w:tcPr>
            <w:tcW w:w="2070" w:type="dxa"/>
          </w:tcPr>
          <w:p w14:paraId="37BDB95D" w14:textId="77777777" w:rsidR="001C416B" w:rsidRDefault="001C416B" w:rsidP="007148A9">
            <w:r>
              <w:t>Tier 1</w:t>
            </w:r>
          </w:p>
        </w:tc>
        <w:tc>
          <w:tcPr>
            <w:tcW w:w="2394" w:type="dxa"/>
          </w:tcPr>
          <w:p w14:paraId="047CEB12" w14:textId="77777777" w:rsidR="001C416B" w:rsidRDefault="001C416B" w:rsidP="007148A9">
            <w:r>
              <w:t>Tier 2</w:t>
            </w:r>
          </w:p>
        </w:tc>
        <w:tc>
          <w:tcPr>
            <w:tcW w:w="2394" w:type="dxa"/>
          </w:tcPr>
          <w:p w14:paraId="4752D38D" w14:textId="77777777" w:rsidR="001C416B" w:rsidRDefault="001C416B" w:rsidP="007148A9">
            <w:r>
              <w:t>Tier 3</w:t>
            </w:r>
          </w:p>
        </w:tc>
      </w:tr>
      <w:tr w:rsidR="007148A9" w14:paraId="33CC0379" w14:textId="77777777" w:rsidTr="007148A9">
        <w:trPr>
          <w:jc w:val="center"/>
        </w:trPr>
        <w:tc>
          <w:tcPr>
            <w:tcW w:w="2718" w:type="dxa"/>
          </w:tcPr>
          <w:p w14:paraId="149D6FCE" w14:textId="77777777" w:rsidR="001C416B" w:rsidRDefault="001C416B" w:rsidP="007148A9">
            <w:r>
              <w:t>Modifier Health</w:t>
            </w:r>
          </w:p>
        </w:tc>
        <w:tc>
          <w:tcPr>
            <w:tcW w:w="2070" w:type="dxa"/>
          </w:tcPr>
          <w:p w14:paraId="76D6FC03" w14:textId="77777777" w:rsidR="001C416B" w:rsidRDefault="001C416B" w:rsidP="007148A9">
            <w:r>
              <w:t>90 points</w:t>
            </w:r>
          </w:p>
        </w:tc>
        <w:tc>
          <w:tcPr>
            <w:tcW w:w="2394" w:type="dxa"/>
          </w:tcPr>
          <w:p w14:paraId="308EF88D" w14:textId="77777777" w:rsidR="001C416B" w:rsidRDefault="001C416B" w:rsidP="007148A9">
            <w:r>
              <w:t>110 points</w:t>
            </w:r>
          </w:p>
        </w:tc>
        <w:tc>
          <w:tcPr>
            <w:tcW w:w="2394" w:type="dxa"/>
          </w:tcPr>
          <w:p w14:paraId="77E1FDA1" w14:textId="77777777" w:rsidR="001C416B" w:rsidRDefault="001C416B" w:rsidP="007148A9">
            <w:r>
              <w:t>130 points</w:t>
            </w:r>
          </w:p>
        </w:tc>
      </w:tr>
      <w:tr w:rsidR="007148A9" w14:paraId="368538A2" w14:textId="77777777" w:rsidTr="007148A9">
        <w:trPr>
          <w:jc w:val="center"/>
        </w:trPr>
        <w:tc>
          <w:tcPr>
            <w:tcW w:w="2718" w:type="dxa"/>
          </w:tcPr>
          <w:p w14:paraId="34AE07B5" w14:textId="77777777" w:rsidR="001C416B" w:rsidRDefault="001C416B" w:rsidP="007148A9">
            <w:r>
              <w:t>Effect Radius</w:t>
            </w:r>
          </w:p>
        </w:tc>
        <w:tc>
          <w:tcPr>
            <w:tcW w:w="2070" w:type="dxa"/>
          </w:tcPr>
          <w:p w14:paraId="136A80ED" w14:textId="77777777" w:rsidR="001C416B" w:rsidRDefault="001C416B" w:rsidP="007148A9">
            <w:r>
              <w:t>0.5 meters</w:t>
            </w:r>
          </w:p>
        </w:tc>
        <w:tc>
          <w:tcPr>
            <w:tcW w:w="2394" w:type="dxa"/>
          </w:tcPr>
          <w:p w14:paraId="77E0B339" w14:textId="77777777" w:rsidR="001C416B" w:rsidRDefault="001C416B" w:rsidP="007148A9">
            <w:r>
              <w:t>0.7 meters</w:t>
            </w:r>
          </w:p>
        </w:tc>
        <w:tc>
          <w:tcPr>
            <w:tcW w:w="2394" w:type="dxa"/>
          </w:tcPr>
          <w:p w14:paraId="02489B94" w14:textId="77777777" w:rsidR="001C416B" w:rsidRDefault="001C416B" w:rsidP="007148A9">
            <w:r>
              <w:t>1.0 meters</w:t>
            </w:r>
          </w:p>
        </w:tc>
      </w:tr>
      <w:tr w:rsidR="007148A9" w14:paraId="4F7F7A0B" w14:textId="77777777" w:rsidTr="007148A9">
        <w:trPr>
          <w:jc w:val="center"/>
        </w:trPr>
        <w:tc>
          <w:tcPr>
            <w:tcW w:w="2718" w:type="dxa"/>
          </w:tcPr>
          <w:p w14:paraId="2FDA7DB7" w14:textId="77777777" w:rsidR="001C416B" w:rsidRDefault="001C416B" w:rsidP="007148A9">
            <w:r>
              <w:t>Effect Duration</w:t>
            </w:r>
          </w:p>
        </w:tc>
        <w:tc>
          <w:tcPr>
            <w:tcW w:w="2070" w:type="dxa"/>
          </w:tcPr>
          <w:p w14:paraId="6C159E4F" w14:textId="77777777" w:rsidR="001C416B" w:rsidRDefault="001C416B" w:rsidP="007148A9">
            <w:r>
              <w:t>5 seconds</w:t>
            </w:r>
          </w:p>
        </w:tc>
        <w:tc>
          <w:tcPr>
            <w:tcW w:w="2394" w:type="dxa"/>
          </w:tcPr>
          <w:p w14:paraId="14672BD2" w14:textId="77777777" w:rsidR="001C416B" w:rsidRDefault="001C416B" w:rsidP="007148A9">
            <w:r>
              <w:t>7 seconds</w:t>
            </w:r>
          </w:p>
        </w:tc>
        <w:tc>
          <w:tcPr>
            <w:tcW w:w="2394" w:type="dxa"/>
          </w:tcPr>
          <w:p w14:paraId="5508D926" w14:textId="77777777" w:rsidR="001C416B" w:rsidRDefault="001C416B" w:rsidP="007148A9">
            <w:r>
              <w:t>9 seconds</w:t>
            </w:r>
          </w:p>
        </w:tc>
      </w:tr>
      <w:tr w:rsidR="007148A9" w14:paraId="75D2330A" w14:textId="77777777" w:rsidTr="007148A9">
        <w:trPr>
          <w:jc w:val="center"/>
        </w:trPr>
        <w:tc>
          <w:tcPr>
            <w:tcW w:w="2718" w:type="dxa"/>
          </w:tcPr>
          <w:p w14:paraId="6879DFC5" w14:textId="77777777" w:rsidR="001C416B" w:rsidRDefault="001C416B" w:rsidP="007148A9">
            <w:r>
              <w:t>Energy Use</w:t>
            </w:r>
          </w:p>
        </w:tc>
        <w:tc>
          <w:tcPr>
            <w:tcW w:w="2070" w:type="dxa"/>
          </w:tcPr>
          <w:p w14:paraId="268A785C" w14:textId="77777777" w:rsidR="001C416B" w:rsidRDefault="001C416B" w:rsidP="007148A9">
            <w:r>
              <w:t>15 units</w:t>
            </w:r>
          </w:p>
        </w:tc>
        <w:tc>
          <w:tcPr>
            <w:tcW w:w="2394" w:type="dxa"/>
          </w:tcPr>
          <w:p w14:paraId="29383B90" w14:textId="77777777" w:rsidR="001C416B" w:rsidRDefault="001C416B" w:rsidP="007148A9">
            <w:r>
              <w:t>19 units</w:t>
            </w:r>
          </w:p>
        </w:tc>
        <w:tc>
          <w:tcPr>
            <w:tcW w:w="2394" w:type="dxa"/>
          </w:tcPr>
          <w:p w14:paraId="6D51CA7E" w14:textId="77777777" w:rsidR="001C416B" w:rsidRDefault="001C416B" w:rsidP="007148A9">
            <w:r>
              <w:t>23 units</w:t>
            </w:r>
          </w:p>
        </w:tc>
      </w:tr>
      <w:tr w:rsidR="007148A9" w14:paraId="2882922B" w14:textId="77777777" w:rsidTr="007148A9">
        <w:trPr>
          <w:jc w:val="center"/>
        </w:trPr>
        <w:tc>
          <w:tcPr>
            <w:tcW w:w="2718" w:type="dxa"/>
          </w:tcPr>
          <w:p w14:paraId="1BFCFCCC" w14:textId="77777777" w:rsidR="001C416B" w:rsidRDefault="001C416B" w:rsidP="007148A9">
            <w:r>
              <w:t>Size Decrease</w:t>
            </w:r>
          </w:p>
        </w:tc>
        <w:tc>
          <w:tcPr>
            <w:tcW w:w="2070" w:type="dxa"/>
          </w:tcPr>
          <w:p w14:paraId="537AE2D1" w14:textId="77777777" w:rsidR="001C416B" w:rsidRDefault="001C416B" w:rsidP="007148A9">
            <w:r>
              <w:t>0.75x</w:t>
            </w:r>
          </w:p>
        </w:tc>
        <w:tc>
          <w:tcPr>
            <w:tcW w:w="2394" w:type="dxa"/>
          </w:tcPr>
          <w:p w14:paraId="2C5C5B6C" w14:textId="77777777" w:rsidR="001C416B" w:rsidRDefault="001C416B" w:rsidP="007148A9">
            <w:r>
              <w:t>0.65x</w:t>
            </w:r>
          </w:p>
        </w:tc>
        <w:tc>
          <w:tcPr>
            <w:tcW w:w="2394" w:type="dxa"/>
          </w:tcPr>
          <w:p w14:paraId="6E2BFC7F" w14:textId="77777777" w:rsidR="001C416B" w:rsidRDefault="001C416B" w:rsidP="007148A9">
            <w:r>
              <w:t>0.5x</w:t>
            </w:r>
          </w:p>
        </w:tc>
      </w:tr>
      <w:tr w:rsidR="007148A9" w14:paraId="79BE7921" w14:textId="77777777" w:rsidTr="007148A9">
        <w:trPr>
          <w:jc w:val="center"/>
        </w:trPr>
        <w:tc>
          <w:tcPr>
            <w:tcW w:w="2718" w:type="dxa"/>
          </w:tcPr>
          <w:p w14:paraId="342E4307" w14:textId="77777777" w:rsidR="001C416B" w:rsidRDefault="001C416B" w:rsidP="007148A9">
            <w:r>
              <w:t>Damage Increase</w:t>
            </w:r>
          </w:p>
        </w:tc>
        <w:tc>
          <w:tcPr>
            <w:tcW w:w="2070" w:type="dxa"/>
          </w:tcPr>
          <w:p w14:paraId="6DCE415A" w14:textId="77777777" w:rsidR="001C416B" w:rsidRDefault="001C416B" w:rsidP="007148A9">
            <w:r>
              <w:t>1.15x</w:t>
            </w:r>
          </w:p>
        </w:tc>
        <w:tc>
          <w:tcPr>
            <w:tcW w:w="2394" w:type="dxa"/>
          </w:tcPr>
          <w:p w14:paraId="1CAE036C" w14:textId="77777777" w:rsidR="001C416B" w:rsidRDefault="001C416B" w:rsidP="007148A9">
            <w:r>
              <w:t>1.25x</w:t>
            </w:r>
          </w:p>
        </w:tc>
        <w:tc>
          <w:tcPr>
            <w:tcW w:w="2394" w:type="dxa"/>
          </w:tcPr>
          <w:p w14:paraId="5AC60519" w14:textId="77777777" w:rsidR="001C416B" w:rsidRDefault="001C416B" w:rsidP="007148A9">
            <w:r>
              <w:t>1.35x</w:t>
            </w:r>
          </w:p>
        </w:tc>
      </w:tr>
      <w:tr w:rsidR="007148A9" w14:paraId="3F38B2C6" w14:textId="77777777" w:rsidTr="007148A9">
        <w:trPr>
          <w:jc w:val="center"/>
        </w:trPr>
        <w:tc>
          <w:tcPr>
            <w:tcW w:w="2718" w:type="dxa"/>
          </w:tcPr>
          <w:p w14:paraId="1B39DA28" w14:textId="77777777" w:rsidR="001C416B" w:rsidRDefault="001C416B" w:rsidP="007148A9">
            <w:r>
              <w:t>Speed Increase</w:t>
            </w:r>
          </w:p>
        </w:tc>
        <w:tc>
          <w:tcPr>
            <w:tcW w:w="2070" w:type="dxa"/>
          </w:tcPr>
          <w:p w14:paraId="1572EB0E" w14:textId="77777777" w:rsidR="001C416B" w:rsidRDefault="001C416B" w:rsidP="007148A9">
            <w:r>
              <w:t>1.2x</w:t>
            </w:r>
          </w:p>
        </w:tc>
        <w:tc>
          <w:tcPr>
            <w:tcW w:w="2394" w:type="dxa"/>
          </w:tcPr>
          <w:p w14:paraId="74B0263D" w14:textId="77777777" w:rsidR="001C416B" w:rsidRDefault="001C416B" w:rsidP="007148A9">
            <w:r>
              <w:t>1.35x</w:t>
            </w:r>
          </w:p>
        </w:tc>
        <w:tc>
          <w:tcPr>
            <w:tcW w:w="2394" w:type="dxa"/>
          </w:tcPr>
          <w:p w14:paraId="24B7EE2B" w14:textId="77777777" w:rsidR="001C416B" w:rsidRDefault="001C416B" w:rsidP="007148A9">
            <w:r>
              <w:t>1.5x</w:t>
            </w:r>
          </w:p>
        </w:tc>
      </w:tr>
    </w:tbl>
    <w:p w14:paraId="7D2F36E2" w14:textId="77777777" w:rsidR="001C416B" w:rsidRDefault="001C416B" w:rsidP="001D0CE0">
      <w:pPr>
        <w:pStyle w:val="Heading7"/>
      </w:pPr>
      <w:r>
        <w:rPr>
          <w:noProof/>
          <w:lang w:bidi="ar-SA"/>
        </w:rPr>
        <w:drawing>
          <wp:inline distT="0" distB="0" distL="0" distR="0" wp14:editId="09C62E91">
            <wp:extent cx="3067050" cy="1819275"/>
            <wp:effectExtent l="19050" t="0" r="0" b="0"/>
            <wp:docPr id="247" name="Picture 19" descr="Shr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29" cstate="print"/>
                    <a:stretch>
                      <a:fillRect/>
                    </a:stretch>
                  </pic:blipFill>
                  <pic:spPr>
                    <a:xfrm>
                      <a:off x="0" y="0"/>
                      <a:ext cx="3067050" cy="1819275"/>
                    </a:xfrm>
                    <a:prstGeom prst="rect">
                      <a:avLst/>
                    </a:prstGeom>
                  </pic:spPr>
                </pic:pic>
              </a:graphicData>
            </a:graphic>
          </wp:inline>
        </w:drawing>
      </w:r>
    </w:p>
    <w:p w14:paraId="17597DF5" w14:textId="77777777" w:rsidR="001C416B" w:rsidRDefault="001C416B" w:rsidP="001C416B">
      <w:pPr>
        <w:pStyle w:val="Caption"/>
        <w:jc w:val="center"/>
      </w:pPr>
      <w:r>
        <w:t xml:space="preserve">Figure </w:t>
      </w:r>
      <w:fldSimple w:instr=" SEQ Figure \* ARABIC ">
        <w:r w:rsidR="00C207BD">
          <w:rPr>
            <w:noProof/>
          </w:rPr>
          <w:t>16</w:t>
        </w:r>
      </w:fldSimple>
      <w:r>
        <w:t>: Shrink Effect Concept</w:t>
      </w:r>
    </w:p>
    <w:p w14:paraId="5F41CB3C" w14:textId="77777777" w:rsidR="001C416B" w:rsidRPr="007148A9" w:rsidRDefault="001C416B" w:rsidP="007148A9">
      <w:pPr>
        <w:pStyle w:val="Heading4"/>
      </w:pPr>
      <w:bookmarkStart w:id="54" w:name="_Toc256374988"/>
      <w:r w:rsidRPr="007148A9">
        <w:t>Illusion</w:t>
      </w:r>
      <w:bookmarkEnd w:id="54"/>
    </w:p>
    <w:p w14:paraId="7A1EB594" w14:textId="4E9642C6" w:rsidR="001C416B" w:rsidRDefault="00F33FAA" w:rsidP="007148A9">
      <w:r>
        <w:tab/>
      </w:r>
      <w:r w:rsidR="001C416B">
        <w:t>There are times where players need to create a distraction for the enemies so they can get the jump on them</w:t>
      </w:r>
      <w:r w:rsidR="00C674B9">
        <w:t xml:space="preserve">.  </w:t>
      </w:r>
      <w:r w:rsidR="001C416B">
        <w:t>The Illusion Modifier will do just that</w:t>
      </w:r>
      <w:r w:rsidR="00C674B9">
        <w:t xml:space="preserve">.  </w:t>
      </w:r>
      <w:r w:rsidR="001C416B">
        <w:t>When players trigger the Illusion Modifier, it deploys a series of clones of the player who deployed the Modifier</w:t>
      </w:r>
      <w:r w:rsidR="00C674B9">
        <w:t xml:space="preserve">.  </w:t>
      </w:r>
      <w:r w:rsidR="001C416B">
        <w:t>These clones are meant to confuse the affected players into thinking there are more enemies on the battlefield than there really are</w:t>
      </w:r>
      <w:r w:rsidR="00C674B9">
        <w:t xml:space="preserve">.  </w:t>
      </w:r>
      <w:r w:rsidR="001C416B">
        <w:t>This distraction can give players the opportunity to sneak behind an enemy while they are distracted and finish them off</w:t>
      </w:r>
      <w:r w:rsidR="00C674B9">
        <w:t xml:space="preserve">.  </w:t>
      </w:r>
      <w:r w:rsidR="001C416B">
        <w:t xml:space="preserve">The decoy itself has health that can be knocked off by </w:t>
      </w:r>
      <w:r w:rsidR="00C674B9">
        <w:t>gunfire</w:t>
      </w:r>
      <w:r w:rsidR="001C416B">
        <w:t xml:space="preserve"> thus neutralizing it permanently.</w:t>
      </w:r>
    </w:p>
    <w:p w14:paraId="0728E77B" w14:textId="77777777" w:rsidR="007148A9" w:rsidRDefault="007148A9" w:rsidP="007148A9">
      <w:bookmarkStart w:id="55" w:name="_Toc243406362"/>
      <w:bookmarkEnd w:id="55"/>
    </w:p>
    <w:p w14:paraId="4744FEC6" w14:textId="77777777" w:rsidR="001C416B" w:rsidRPr="007148A9" w:rsidRDefault="001C416B" w:rsidP="007148A9">
      <w:pPr>
        <w:rPr>
          <w:b/>
          <w:u w:val="single"/>
        </w:rPr>
      </w:pPr>
      <w:r w:rsidRPr="007148A9">
        <w:rPr>
          <w:b/>
          <w:u w:val="single"/>
        </w:rPr>
        <w:t>Attributes</w:t>
      </w:r>
    </w:p>
    <w:tbl>
      <w:tblPr>
        <w:tblW w:w="0" w:type="auto"/>
        <w:tblLook w:val="04A0" w:firstRow="1" w:lastRow="0" w:firstColumn="1" w:lastColumn="0" w:noHBand="0" w:noVBand="1"/>
      </w:tblPr>
      <w:tblGrid>
        <w:gridCol w:w="2718"/>
        <w:gridCol w:w="2070"/>
        <w:gridCol w:w="2394"/>
        <w:gridCol w:w="2394"/>
      </w:tblGrid>
      <w:tr w:rsidR="007148A9" w14:paraId="1C1F1201" w14:textId="77777777" w:rsidTr="001C416B">
        <w:tc>
          <w:tcPr>
            <w:tcW w:w="2718" w:type="dxa"/>
          </w:tcPr>
          <w:p w14:paraId="3CEEC866" w14:textId="77777777" w:rsidR="001C416B" w:rsidRDefault="001C416B" w:rsidP="007148A9"/>
        </w:tc>
        <w:tc>
          <w:tcPr>
            <w:tcW w:w="2070" w:type="dxa"/>
          </w:tcPr>
          <w:p w14:paraId="2F8ABC0F" w14:textId="77777777" w:rsidR="001C416B" w:rsidRDefault="001C416B" w:rsidP="007148A9">
            <w:r>
              <w:t>Tier 1</w:t>
            </w:r>
          </w:p>
        </w:tc>
        <w:tc>
          <w:tcPr>
            <w:tcW w:w="2394" w:type="dxa"/>
          </w:tcPr>
          <w:p w14:paraId="785D5E77" w14:textId="77777777" w:rsidR="001C416B" w:rsidRDefault="001C416B" w:rsidP="007148A9">
            <w:r>
              <w:t>Tier 2</w:t>
            </w:r>
          </w:p>
        </w:tc>
        <w:tc>
          <w:tcPr>
            <w:tcW w:w="2394" w:type="dxa"/>
          </w:tcPr>
          <w:p w14:paraId="30FE0553" w14:textId="77777777" w:rsidR="001C416B" w:rsidRDefault="001C416B" w:rsidP="007148A9">
            <w:r>
              <w:t>Tier 3</w:t>
            </w:r>
          </w:p>
        </w:tc>
      </w:tr>
      <w:tr w:rsidR="007148A9" w14:paraId="12F58746" w14:textId="77777777" w:rsidTr="001C416B">
        <w:tc>
          <w:tcPr>
            <w:tcW w:w="2718" w:type="dxa"/>
          </w:tcPr>
          <w:p w14:paraId="6F026376" w14:textId="77777777" w:rsidR="001C416B" w:rsidRDefault="001C416B" w:rsidP="007148A9">
            <w:r>
              <w:t>Modifier Health</w:t>
            </w:r>
          </w:p>
        </w:tc>
        <w:tc>
          <w:tcPr>
            <w:tcW w:w="2070" w:type="dxa"/>
          </w:tcPr>
          <w:p w14:paraId="49AEA16C" w14:textId="77777777" w:rsidR="001C416B" w:rsidRDefault="001C416B" w:rsidP="007148A9">
            <w:r>
              <w:t>100 points</w:t>
            </w:r>
          </w:p>
        </w:tc>
        <w:tc>
          <w:tcPr>
            <w:tcW w:w="2394" w:type="dxa"/>
          </w:tcPr>
          <w:p w14:paraId="4B739A4E" w14:textId="77777777" w:rsidR="001C416B" w:rsidRDefault="001C416B" w:rsidP="007148A9">
            <w:r>
              <w:t>115 points</w:t>
            </w:r>
          </w:p>
        </w:tc>
        <w:tc>
          <w:tcPr>
            <w:tcW w:w="2394" w:type="dxa"/>
          </w:tcPr>
          <w:p w14:paraId="2CF375A8" w14:textId="77777777" w:rsidR="001C416B" w:rsidRDefault="001C416B" w:rsidP="007148A9">
            <w:r>
              <w:t>140 points</w:t>
            </w:r>
          </w:p>
        </w:tc>
      </w:tr>
      <w:tr w:rsidR="007148A9" w14:paraId="5E18D517" w14:textId="77777777" w:rsidTr="001C416B">
        <w:tc>
          <w:tcPr>
            <w:tcW w:w="2718" w:type="dxa"/>
          </w:tcPr>
          <w:p w14:paraId="705348B7" w14:textId="77777777" w:rsidR="001C416B" w:rsidRDefault="001C416B" w:rsidP="007148A9">
            <w:r>
              <w:t>Effect Radius</w:t>
            </w:r>
          </w:p>
        </w:tc>
        <w:tc>
          <w:tcPr>
            <w:tcW w:w="2070" w:type="dxa"/>
          </w:tcPr>
          <w:p w14:paraId="46198ED7" w14:textId="77777777" w:rsidR="001C416B" w:rsidRDefault="001C416B" w:rsidP="007148A9">
            <w:r>
              <w:t>N / A</w:t>
            </w:r>
          </w:p>
        </w:tc>
        <w:tc>
          <w:tcPr>
            <w:tcW w:w="2394" w:type="dxa"/>
          </w:tcPr>
          <w:p w14:paraId="5D899968" w14:textId="77777777" w:rsidR="001C416B" w:rsidRDefault="001C416B" w:rsidP="007148A9">
            <w:r>
              <w:t>N / A</w:t>
            </w:r>
          </w:p>
        </w:tc>
        <w:tc>
          <w:tcPr>
            <w:tcW w:w="2394" w:type="dxa"/>
          </w:tcPr>
          <w:p w14:paraId="02CF19AE" w14:textId="77777777" w:rsidR="001C416B" w:rsidRDefault="001C416B" w:rsidP="007148A9">
            <w:r>
              <w:t>N / A</w:t>
            </w:r>
          </w:p>
        </w:tc>
      </w:tr>
      <w:tr w:rsidR="007148A9" w14:paraId="4EB1D0E3" w14:textId="77777777" w:rsidTr="001C416B">
        <w:tc>
          <w:tcPr>
            <w:tcW w:w="2718" w:type="dxa"/>
          </w:tcPr>
          <w:p w14:paraId="79B3CBFD" w14:textId="77777777" w:rsidR="001C416B" w:rsidRDefault="001C416B" w:rsidP="007148A9">
            <w:r>
              <w:t>Effect Duration</w:t>
            </w:r>
          </w:p>
        </w:tc>
        <w:tc>
          <w:tcPr>
            <w:tcW w:w="2070" w:type="dxa"/>
          </w:tcPr>
          <w:p w14:paraId="01A5AAB1" w14:textId="77777777" w:rsidR="001C416B" w:rsidRDefault="001C416B" w:rsidP="007148A9">
            <w:r>
              <w:t>14 seconds</w:t>
            </w:r>
          </w:p>
        </w:tc>
        <w:tc>
          <w:tcPr>
            <w:tcW w:w="2394" w:type="dxa"/>
          </w:tcPr>
          <w:p w14:paraId="4B91EC7E" w14:textId="77777777" w:rsidR="001C416B" w:rsidRDefault="001C416B" w:rsidP="007148A9">
            <w:r>
              <w:t>17 seconds</w:t>
            </w:r>
          </w:p>
        </w:tc>
        <w:tc>
          <w:tcPr>
            <w:tcW w:w="2394" w:type="dxa"/>
          </w:tcPr>
          <w:p w14:paraId="382A6D59" w14:textId="77777777" w:rsidR="001C416B" w:rsidRDefault="001C416B" w:rsidP="007148A9">
            <w:r>
              <w:t>25 seconds</w:t>
            </w:r>
          </w:p>
        </w:tc>
      </w:tr>
      <w:tr w:rsidR="007148A9" w14:paraId="50BC6E1A" w14:textId="77777777" w:rsidTr="001C416B">
        <w:tc>
          <w:tcPr>
            <w:tcW w:w="2718" w:type="dxa"/>
          </w:tcPr>
          <w:p w14:paraId="16A78157" w14:textId="77777777" w:rsidR="001C416B" w:rsidRDefault="001C416B" w:rsidP="007148A9">
            <w:r>
              <w:t>Energy Use</w:t>
            </w:r>
          </w:p>
        </w:tc>
        <w:tc>
          <w:tcPr>
            <w:tcW w:w="2070" w:type="dxa"/>
          </w:tcPr>
          <w:p w14:paraId="33199729" w14:textId="77777777" w:rsidR="001C416B" w:rsidRDefault="001C416B" w:rsidP="007148A9">
            <w:r>
              <w:t>14 units</w:t>
            </w:r>
          </w:p>
        </w:tc>
        <w:tc>
          <w:tcPr>
            <w:tcW w:w="2394" w:type="dxa"/>
          </w:tcPr>
          <w:p w14:paraId="77C8CE57" w14:textId="77777777" w:rsidR="001C416B" w:rsidRDefault="001C416B" w:rsidP="007148A9">
            <w:r>
              <w:t>18 units</w:t>
            </w:r>
          </w:p>
        </w:tc>
        <w:tc>
          <w:tcPr>
            <w:tcW w:w="2394" w:type="dxa"/>
          </w:tcPr>
          <w:p w14:paraId="6DA0E6A0" w14:textId="77777777" w:rsidR="001C416B" w:rsidRDefault="001C416B" w:rsidP="007148A9">
            <w:r>
              <w:t>25 units</w:t>
            </w:r>
          </w:p>
        </w:tc>
      </w:tr>
      <w:tr w:rsidR="001C416B" w14:paraId="17ED446D" w14:textId="77777777" w:rsidTr="001C416B">
        <w:tc>
          <w:tcPr>
            <w:tcW w:w="2718" w:type="dxa"/>
          </w:tcPr>
          <w:p w14:paraId="67D8BD86" w14:textId="77777777" w:rsidR="001C416B" w:rsidRDefault="001C416B" w:rsidP="007148A9">
            <w:r>
              <w:t>Illusion Image Number</w:t>
            </w:r>
          </w:p>
        </w:tc>
        <w:tc>
          <w:tcPr>
            <w:tcW w:w="2070" w:type="dxa"/>
          </w:tcPr>
          <w:p w14:paraId="00EBB4F8" w14:textId="77777777" w:rsidR="001C416B" w:rsidRDefault="001C416B" w:rsidP="007148A9">
            <w:r>
              <w:t>2 images</w:t>
            </w:r>
          </w:p>
        </w:tc>
        <w:tc>
          <w:tcPr>
            <w:tcW w:w="2394" w:type="dxa"/>
          </w:tcPr>
          <w:p w14:paraId="6D8A4829" w14:textId="77777777" w:rsidR="001C416B" w:rsidRDefault="001C416B" w:rsidP="007148A9">
            <w:r>
              <w:t>4 images</w:t>
            </w:r>
          </w:p>
        </w:tc>
        <w:tc>
          <w:tcPr>
            <w:tcW w:w="2394" w:type="dxa"/>
          </w:tcPr>
          <w:p w14:paraId="6CFF4454" w14:textId="77777777" w:rsidR="001C416B" w:rsidRDefault="001C416B" w:rsidP="007148A9">
            <w:r>
              <w:t>7 images</w:t>
            </w:r>
          </w:p>
        </w:tc>
      </w:tr>
    </w:tbl>
    <w:p w14:paraId="0466D175" w14:textId="77777777" w:rsidR="007148A9" w:rsidRDefault="007148A9" w:rsidP="007148A9"/>
    <w:p w14:paraId="777E3065" w14:textId="77777777" w:rsidR="007148A9" w:rsidRDefault="007148A9" w:rsidP="007148A9"/>
    <w:p w14:paraId="3F138A0D" w14:textId="77777777" w:rsidR="001C416B" w:rsidRPr="007148A9" w:rsidRDefault="001C416B" w:rsidP="007148A9">
      <w:pPr>
        <w:pStyle w:val="Heading2"/>
      </w:pPr>
      <w:bookmarkStart w:id="56" w:name="_Toc256374989"/>
      <w:r w:rsidRPr="007148A9">
        <w:t>Selecting Weapons and Modifiers</w:t>
      </w:r>
      <w:bookmarkEnd w:id="56"/>
    </w:p>
    <w:p w14:paraId="6BA3FC32" w14:textId="1CD90087" w:rsidR="001C416B" w:rsidRDefault="00F56D53" w:rsidP="007148A9">
      <w:r>
        <w:tab/>
      </w:r>
      <w:r w:rsidR="001C416B">
        <w:t>Before a game starts, players are given a setup period in which to familiarize themselves with a level and plan their weapons and modifiers out</w:t>
      </w:r>
      <w:r w:rsidR="00C674B9">
        <w:t xml:space="preserve">.  </w:t>
      </w:r>
      <w:r w:rsidR="001C416B">
        <w:t xml:space="preserve">When this setup period occurs, players will be brought to the </w:t>
      </w:r>
      <w:r w:rsidR="001C416B">
        <w:lastRenderedPageBreak/>
        <w:t>weapons and modifiers selection screens</w:t>
      </w:r>
      <w:r w:rsidR="00C674B9">
        <w:t xml:space="preserve">.  </w:t>
      </w:r>
      <w:r w:rsidR="001C416B">
        <w:t>When they have chosen their desired combinations, they can move on</w:t>
      </w:r>
      <w:r w:rsidR="00C674B9">
        <w:t xml:space="preserve">.  </w:t>
      </w:r>
      <w:r w:rsidR="001C416B">
        <w:t>They can change their sets as many times as they choose before the setup timer reaches zero and the game begins</w:t>
      </w:r>
      <w:r w:rsidR="00C674B9">
        <w:t xml:space="preserve">.  </w:t>
      </w:r>
      <w:r w:rsidR="001C416B">
        <w:t>The last set of weapons and modifiers chosen when the period ends is the setup that the player will start battle with</w:t>
      </w:r>
      <w:r w:rsidR="00C674B9">
        <w:t xml:space="preserve">.  </w:t>
      </w:r>
      <w:r w:rsidR="001C416B">
        <w:t>It is to the player's advantage to have a general idea of what combinations they wish to work with from the get-go so they can plan routes and find the best places to lay down their Modifiers.</w:t>
      </w:r>
    </w:p>
    <w:p w14:paraId="0D0F0473" w14:textId="77777777" w:rsidR="007148A9" w:rsidRDefault="007148A9" w:rsidP="007148A9"/>
    <w:p w14:paraId="142A740A" w14:textId="2516AA17" w:rsidR="001C416B" w:rsidRDefault="00F56D53" w:rsidP="007148A9">
      <w:r>
        <w:tab/>
      </w:r>
      <w:r w:rsidR="001C416B">
        <w:t>During a game, players may find that the combination of weapons and / or modifiers they are using is not working against their enemy</w:t>
      </w:r>
      <w:r w:rsidR="00C674B9">
        <w:t xml:space="preserve">.  </w:t>
      </w:r>
      <w:r w:rsidR="001C416B">
        <w:t>This can be due to having a combination that does not counter well against an enemy's combinations</w:t>
      </w:r>
      <w:r w:rsidR="00C674B9">
        <w:t xml:space="preserve">.  </w:t>
      </w:r>
      <w:r w:rsidR="001C416B">
        <w:t>When a player waits to respawn, they are given the opportunity to change their combinations out for a new one</w:t>
      </w:r>
      <w:r w:rsidR="00C674B9">
        <w:t xml:space="preserve">.  </w:t>
      </w:r>
      <w:r w:rsidR="001C416B">
        <w:t>During this wait, they have access to the weapon and modifier selection screens to choose new combinations to take into battle.</w:t>
      </w:r>
    </w:p>
    <w:p w14:paraId="3BB26951" w14:textId="77777777" w:rsidR="001C416B" w:rsidRPr="007148A9" w:rsidRDefault="001C416B" w:rsidP="0031202C">
      <w:pPr>
        <w:pStyle w:val="Heading1"/>
      </w:pPr>
      <w:bookmarkStart w:id="57" w:name="_Toc256374990"/>
      <w:r w:rsidRPr="007148A9">
        <w:t>Player</w:t>
      </w:r>
      <w:bookmarkEnd w:id="57"/>
    </w:p>
    <w:p w14:paraId="467F1F6B" w14:textId="77777777" w:rsidR="001C416B" w:rsidRPr="007148A9" w:rsidRDefault="001C416B" w:rsidP="007148A9">
      <w:pPr>
        <w:pStyle w:val="Heading2"/>
      </w:pPr>
      <w:bookmarkStart w:id="58" w:name="_Toc256374991"/>
      <w:r w:rsidRPr="007148A9">
        <w:t>Movement and Attacking</w:t>
      </w:r>
      <w:bookmarkEnd w:id="58"/>
    </w:p>
    <w:p w14:paraId="15E5214B" w14:textId="61FB28D6" w:rsidR="001C416B" w:rsidRDefault="00F56D53" w:rsidP="007148A9">
      <w:r>
        <w:tab/>
      </w:r>
      <w:r w:rsidR="001C416B">
        <w:t>The characters players represent in the environment exhibit a bipedal human movement model</w:t>
      </w:r>
      <w:r w:rsidR="00C674B9">
        <w:t xml:space="preserve">.  </w:t>
      </w:r>
      <w:r w:rsidR="001C416B">
        <w:t>This model allows players to move forward, back, and turn side to side</w:t>
      </w:r>
      <w:r w:rsidR="00C674B9">
        <w:t xml:space="preserve">.  </w:t>
      </w:r>
      <w:r w:rsidR="001C416B">
        <w:t>Along with the basic movements that the bipedal model offers players, the characters will be able to jump, crouch, and strafe from side to side.</w:t>
      </w:r>
    </w:p>
    <w:p w14:paraId="123AF06C" w14:textId="77777777" w:rsidR="001C416B" w:rsidRPr="007148A9" w:rsidRDefault="001C416B" w:rsidP="007148A9">
      <w:pPr>
        <w:pStyle w:val="Heading2"/>
      </w:pPr>
      <w:bookmarkStart w:id="59" w:name="_Toc256374992"/>
      <w:r w:rsidRPr="007148A9">
        <w:t>Shields</w:t>
      </w:r>
      <w:bookmarkEnd w:id="59"/>
    </w:p>
    <w:p w14:paraId="7A261F38" w14:textId="7B4CAAF5" w:rsidR="001C416B" w:rsidRDefault="00F56D53" w:rsidP="007148A9">
      <w:r>
        <w:tab/>
      </w:r>
      <w:r w:rsidR="001C416B">
        <w:t>The shield is the player's primary life force in the world of Trigger Happy</w:t>
      </w:r>
      <w:r w:rsidR="00C674B9">
        <w:t xml:space="preserve">.  </w:t>
      </w:r>
      <w:r w:rsidR="001C416B">
        <w:t>Players will need to maintain their shield level as they participate in battles</w:t>
      </w:r>
      <w:r w:rsidR="00C674B9">
        <w:t xml:space="preserve">.  </w:t>
      </w:r>
      <w:r w:rsidR="001C416B">
        <w:t>As players take damage, their shield will drop</w:t>
      </w:r>
      <w:r w:rsidR="00C674B9">
        <w:t xml:space="preserve">.  </w:t>
      </w:r>
      <w:r w:rsidR="001C416B">
        <w:t>When the shield runs out, players are completely exposed and the sheer impact of a single bullet, explosives, or other damage dealing objects will kill the player</w:t>
      </w:r>
      <w:r w:rsidR="00C674B9">
        <w:t xml:space="preserve">.  </w:t>
      </w:r>
      <w:r w:rsidR="001C416B">
        <w:t>Damage done to shields can be recovered however</w:t>
      </w:r>
      <w:r w:rsidR="00C674B9">
        <w:t xml:space="preserve">.  </w:t>
      </w:r>
      <w:r w:rsidR="001C416B">
        <w:t>If a player is not engaged in battle for at least 15 seconds after they took damage last, the shield will begin to regenerate at a pace of 3 points per second</w:t>
      </w:r>
      <w:r w:rsidR="00C674B9">
        <w:t xml:space="preserve">.  </w:t>
      </w:r>
      <w:r w:rsidR="001C416B">
        <w:t>If a player starts taking damage again then the regeneration will stop and a new cycle will need to begin.</w:t>
      </w:r>
    </w:p>
    <w:p w14:paraId="2388AC32" w14:textId="77777777" w:rsidR="001C416B" w:rsidRPr="007148A9" w:rsidRDefault="001C416B" w:rsidP="007148A9">
      <w:pPr>
        <w:pStyle w:val="Heading2"/>
      </w:pPr>
      <w:bookmarkStart w:id="60" w:name="_Toc256374993"/>
      <w:r w:rsidRPr="007148A9">
        <w:t>Death and Respawning</w:t>
      </w:r>
      <w:bookmarkEnd w:id="60"/>
    </w:p>
    <w:p w14:paraId="4D42AF96" w14:textId="4CF016C5" w:rsidR="001C416B" w:rsidRDefault="00F56D53" w:rsidP="007148A9">
      <w:r>
        <w:tab/>
      </w:r>
      <w:r w:rsidR="001C416B">
        <w:t>When a player dies, they will be required to wait 10 seconds until they are allowed to respawn again</w:t>
      </w:r>
      <w:r w:rsidR="00C674B9">
        <w:t xml:space="preserve">.  </w:t>
      </w:r>
      <w:r w:rsidR="001C416B">
        <w:t xml:space="preserve">During this time, players will be given the opportunity to alter their weapon </w:t>
      </w:r>
      <w:r w:rsidR="00C674B9">
        <w:t>load-out</w:t>
      </w:r>
      <w:r w:rsidR="001C416B">
        <w:t xml:space="preserve"> and / or modifier </w:t>
      </w:r>
      <w:r w:rsidR="00C674B9">
        <w:t xml:space="preserve">load-out.  </w:t>
      </w:r>
      <w:r w:rsidR="001C416B">
        <w:t>While waiting for the 10 seconds to count down, players will be brought to the weapon and modifier selection screens</w:t>
      </w:r>
      <w:r w:rsidR="00C674B9">
        <w:t xml:space="preserve">.  </w:t>
      </w:r>
      <w:r w:rsidR="001C416B">
        <w:t xml:space="preserve">This is where the players can change their </w:t>
      </w:r>
      <w:r w:rsidR="00C674B9">
        <w:t>load-outs</w:t>
      </w:r>
      <w:r w:rsidR="001C416B">
        <w:t xml:space="preserve"> for weapons and modifiers should they choose to</w:t>
      </w:r>
      <w:r w:rsidR="00C674B9">
        <w:t xml:space="preserve">.  </w:t>
      </w:r>
      <w:r w:rsidR="001C416B">
        <w:t>At any point after the 10 seconds, players can proceed to respawn.</w:t>
      </w:r>
    </w:p>
    <w:p w14:paraId="1256FAE4" w14:textId="77777777" w:rsidR="001C416B" w:rsidRDefault="001C416B" w:rsidP="0031202C">
      <w:pPr>
        <w:pStyle w:val="Heading1"/>
      </w:pPr>
      <w:bookmarkStart w:id="61" w:name="_Toc256374994"/>
      <w:r>
        <w:t>Game Modes</w:t>
      </w:r>
      <w:bookmarkEnd w:id="61"/>
    </w:p>
    <w:p w14:paraId="2DE3B7CC" w14:textId="234ADA43" w:rsidR="001C416B" w:rsidRDefault="00F56D53" w:rsidP="007148A9">
      <w:r>
        <w:tab/>
      </w:r>
      <w:r w:rsidR="001C416B">
        <w:t>All game sessions are played online through team-based matches, in one of two game modes</w:t>
      </w:r>
      <w:r w:rsidR="00C674B9">
        <w:t xml:space="preserve">.  </w:t>
      </w:r>
      <w:r w:rsidR="001C416B">
        <w:t>Players choose the game mode at the beginning of a game session, and cannot change it during a match</w:t>
      </w:r>
      <w:r w:rsidR="00C674B9">
        <w:t xml:space="preserve">.  </w:t>
      </w:r>
      <w:r w:rsidR="001C416B">
        <w:t>During this period, teams have limited access to the game environment</w:t>
      </w:r>
      <w:r w:rsidR="00C674B9">
        <w:t xml:space="preserve">.  </w:t>
      </w:r>
      <w:r w:rsidR="001C416B">
        <w:t>This ensures that teams do not interact with each other before the match begins</w:t>
      </w:r>
      <w:r w:rsidR="00C674B9">
        <w:t xml:space="preserve">.  </w:t>
      </w:r>
      <w:r w:rsidR="001C416B">
        <w:t xml:space="preserve">Regardless of game mode, the setup period is 1 </w:t>
      </w:r>
      <w:r w:rsidR="001C416B">
        <w:lastRenderedPageBreak/>
        <w:t>minute</w:t>
      </w:r>
      <w:r w:rsidR="00C674B9">
        <w:t xml:space="preserve">.  </w:t>
      </w:r>
      <w:r w:rsidR="001C416B">
        <w:t>When the setup period ends, safety gates strategically placed in the level will drop and the game can begin.</w:t>
      </w:r>
    </w:p>
    <w:p w14:paraId="140EE514" w14:textId="77777777" w:rsidR="001C416B" w:rsidRPr="007148A9" w:rsidRDefault="001C416B" w:rsidP="007148A9">
      <w:pPr>
        <w:pStyle w:val="Heading2"/>
      </w:pPr>
      <w:bookmarkStart w:id="62" w:name="_Toc256374995"/>
      <w:r w:rsidRPr="007148A9">
        <w:t>Assault</w:t>
      </w:r>
      <w:bookmarkEnd w:id="62"/>
    </w:p>
    <w:p w14:paraId="1A76ED2F" w14:textId="09557C23" w:rsidR="001C416B" w:rsidRDefault="00F56D53" w:rsidP="007148A9">
      <w:r>
        <w:tab/>
      </w:r>
      <w:r w:rsidR="001C416B">
        <w:t>Assault is an attack / defend style game mode, where one team (the attacking team) tries to move its flag into the other's base, while the other (the defending team) tries to stop it from doing so</w:t>
      </w:r>
      <w:r w:rsidR="00C674B9">
        <w:t xml:space="preserve">.  </w:t>
      </w:r>
      <w:r w:rsidR="001C416B">
        <w:t>The game is timed, and if the attacking team successfully moves its flag into the opposing team's base before the time runs out, it wins the game</w:t>
      </w:r>
      <w:r w:rsidR="00C674B9">
        <w:t xml:space="preserve">.  </w:t>
      </w:r>
      <w:r w:rsidR="001C416B">
        <w:t>However, if it fails to do so, the defending team wins</w:t>
      </w:r>
      <w:r w:rsidR="00C674B9">
        <w:t xml:space="preserve">.  </w:t>
      </w:r>
      <w:r w:rsidR="001C416B">
        <w:t>The map is segmented into a series of intermediate checkpoints, however, and before reaching the defending team's base, the attacking team must pass through each one</w:t>
      </w:r>
      <w:r w:rsidR="00C674B9">
        <w:t xml:space="preserve">.  </w:t>
      </w:r>
      <w:r w:rsidR="001C416B">
        <w:t>Successful passage through each adds additional time to the game time</w:t>
      </w:r>
      <w:r w:rsidR="00C674B9">
        <w:t xml:space="preserve">.  </w:t>
      </w:r>
      <w:r w:rsidR="001C416B">
        <w:t>Players who die during Assault are forced to spawn back at their team's base point.</w:t>
      </w:r>
    </w:p>
    <w:p w14:paraId="5F75F166" w14:textId="77777777" w:rsidR="007148A9" w:rsidRDefault="007148A9" w:rsidP="007148A9"/>
    <w:p w14:paraId="4ABAC147" w14:textId="756E00BA" w:rsidR="001C416B" w:rsidRDefault="00F56D53" w:rsidP="007148A9">
      <w:r>
        <w:tab/>
      </w:r>
      <w:r w:rsidR="001C416B">
        <w:t>To move the flag through the map, a player from the attacking team must be carrying it</w:t>
      </w:r>
      <w:r w:rsidR="00C674B9">
        <w:t xml:space="preserve">.  </w:t>
      </w:r>
      <w:r w:rsidR="001C416B">
        <w:t>If the player with the flag dies, the flag falls to the ground where that player died</w:t>
      </w:r>
      <w:r w:rsidR="00C674B9">
        <w:t xml:space="preserve">.  </w:t>
      </w:r>
      <w:r w:rsidR="001C416B">
        <w:t>The flag remains in that spot until either a player from the attacking team picks it up, or a player from the defending team interacts with it</w:t>
      </w:r>
      <w:r w:rsidR="00C674B9">
        <w:t xml:space="preserve">.  </w:t>
      </w:r>
      <w:r w:rsidR="001C416B">
        <w:t>If a player from the defending team interacts with it, it is teleported back to the attacking team's last claimed control point (or the attacking team's home base, depending upon the attacking team's progress).</w:t>
      </w:r>
    </w:p>
    <w:p w14:paraId="799597DB" w14:textId="77777777" w:rsidR="001C416B" w:rsidRPr="007148A9" w:rsidRDefault="001C416B" w:rsidP="007148A9">
      <w:pPr>
        <w:pStyle w:val="Heading2"/>
      </w:pPr>
      <w:bookmarkStart w:id="63" w:name="_Toc256374996"/>
      <w:r w:rsidRPr="007148A9">
        <w:t>King of the Hill</w:t>
      </w:r>
      <w:bookmarkEnd w:id="63"/>
    </w:p>
    <w:p w14:paraId="7AEFAF4E" w14:textId="41F980ED" w:rsidR="001C416B" w:rsidRDefault="00F56D53" w:rsidP="007148A9">
      <w:r>
        <w:tab/>
      </w:r>
      <w:r w:rsidR="001C416B">
        <w:t xml:space="preserve">King of the Hill is a game mode that centers </w:t>
      </w:r>
      <w:r w:rsidR="00C674B9">
        <w:t>on</w:t>
      </w:r>
      <w:r w:rsidR="001C416B">
        <w:t xml:space="preserve"> capturing and defending a region within a level for a fixed amount of time</w:t>
      </w:r>
      <w:r w:rsidR="00C674B9">
        <w:t xml:space="preserve">.  </w:t>
      </w:r>
      <w:r w:rsidR="001C416B">
        <w:t>To capture a region, a team must enter a defined region's boundary and defend it from the other team for a specified amount of time</w:t>
      </w:r>
      <w:r w:rsidR="00C674B9">
        <w:t xml:space="preserve">.  </w:t>
      </w:r>
      <w:r w:rsidR="001C416B">
        <w:t>The first team to have any player in such a region is charged with defending it, and as long as it is only their teammates within the region during the predefined time, they will capture it</w:t>
      </w:r>
      <w:r w:rsidR="00C674B9">
        <w:t xml:space="preserve">.  </w:t>
      </w:r>
      <w:r w:rsidR="001C416B">
        <w:t>Capturing a region adds one point to that team’s total</w:t>
      </w:r>
      <w:r w:rsidR="00C674B9">
        <w:t xml:space="preserve">.  </w:t>
      </w:r>
      <w:r w:rsidR="001C416B">
        <w:t>However, if any member of the other team enters the region before it is captured, the timer pauses, and the defending team must eradicate the intruders before it will resume</w:t>
      </w:r>
      <w:r w:rsidR="00C674B9">
        <w:t xml:space="preserve">.  </w:t>
      </w:r>
      <w:r w:rsidR="001C416B">
        <w:t>If the intruders are able to remove all members of the defending team from the region, their team will then become the defenders</w:t>
      </w:r>
      <w:r w:rsidR="00C674B9">
        <w:t xml:space="preserve">.  </w:t>
      </w:r>
      <w:r w:rsidR="001C416B">
        <w:t>Any time a region has a new defender, the timer resets</w:t>
      </w:r>
      <w:r w:rsidR="00C674B9">
        <w:t xml:space="preserve">.  </w:t>
      </w:r>
      <w:r w:rsidR="001C416B">
        <w:t>The game ends when a team has successfully captured the number of Hills that was set before the match begins</w:t>
      </w:r>
      <w:r w:rsidR="00C674B9">
        <w:t xml:space="preserve">.  </w:t>
      </w:r>
      <w:r w:rsidR="001C416B">
        <w:t>When a player dies during a King of the Hill match, the respawn is a random location away from the battle.</w:t>
      </w:r>
    </w:p>
    <w:p w14:paraId="58254230" w14:textId="1BD3E20F" w:rsidR="001C416B" w:rsidRPr="00BD24F8" w:rsidRDefault="00AE74F4" w:rsidP="0031202C">
      <w:pPr>
        <w:pStyle w:val="Heading1"/>
      </w:pPr>
      <w:bookmarkStart w:id="64" w:name="_Toc256374997"/>
      <w:r>
        <w:rPr>
          <w:noProof/>
          <w:lang w:bidi="ar-SA"/>
        </w:rPr>
        <w:lastRenderedPageBreak/>
        <w:drawing>
          <wp:anchor distT="0" distB="0" distL="114300" distR="114300" simplePos="0" relativeHeight="251663360" behindDoc="0" locked="0" layoutInCell="1" allowOverlap="1" wp14:editId="37D73859">
            <wp:simplePos x="0" y="0"/>
            <wp:positionH relativeFrom="column">
              <wp:posOffset>2777490</wp:posOffset>
            </wp:positionH>
            <wp:positionV relativeFrom="paragraph">
              <wp:posOffset>344805</wp:posOffset>
            </wp:positionV>
            <wp:extent cx="3173730" cy="4857750"/>
            <wp:effectExtent l="0" t="0" r="0" b="0"/>
            <wp:wrapSquare wrapText="bothSides"/>
            <wp:docPr id="248" name="Picture 1" descr="game state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state flow chart.png"/>
                    <pic:cNvPicPr/>
                  </pic:nvPicPr>
                  <pic:blipFill>
                    <a:blip r:embed="rId30" cstate="print"/>
                    <a:stretch>
                      <a:fillRect/>
                    </a:stretch>
                  </pic:blipFill>
                  <pic:spPr>
                    <a:xfrm>
                      <a:off x="0" y="0"/>
                      <a:ext cx="3173730" cy="4857750"/>
                    </a:xfrm>
                    <a:prstGeom prst="rect">
                      <a:avLst/>
                    </a:prstGeom>
                  </pic:spPr>
                </pic:pic>
              </a:graphicData>
            </a:graphic>
          </wp:anchor>
        </w:drawing>
      </w:r>
      <w:r w:rsidR="001C416B">
        <w:t>Game States and Flow</w:t>
      </w:r>
      <w:bookmarkEnd w:id="64"/>
    </w:p>
    <w:p w14:paraId="28691936" w14:textId="0F2AEDC5" w:rsidR="001C416B" w:rsidRDefault="00F56D53" w:rsidP="0084205F">
      <w:r>
        <w:tab/>
      </w:r>
      <w:r w:rsidR="001C416B">
        <w:t>The</w:t>
      </w:r>
      <w:r w:rsidR="0084205F">
        <w:t xml:space="preserve"> </w:t>
      </w:r>
      <w:r w:rsidR="001C416B">
        <w:t xml:space="preserve">states of the game should be </w:t>
      </w:r>
      <w:r w:rsidR="00C674B9">
        <w:t>straightforward</w:t>
      </w:r>
      <w:r w:rsidR="001C416B">
        <w:t xml:space="preserve"> in their navigation</w:t>
      </w:r>
      <w:r w:rsidR="00C674B9">
        <w:t xml:space="preserve">.  </w:t>
      </w:r>
      <w:r w:rsidR="001C416B">
        <w:t>Players going through each state should be able to clearly understand where they are in the flow of the game</w:t>
      </w:r>
      <w:r w:rsidR="00C674B9">
        <w:t xml:space="preserve">.  </w:t>
      </w:r>
      <w:r w:rsidR="001C416B">
        <w:t>Going from state to state should be quick and clean while reflecting the comedic theme of the game</w:t>
      </w:r>
      <w:r w:rsidR="00C674B9">
        <w:t xml:space="preserve">.  </w:t>
      </w:r>
      <w:r w:rsidR="001C416B">
        <w:t>Moving between the screens should include clean animations and transitions of user interface elements to add to the user's overall experience.</w:t>
      </w:r>
    </w:p>
    <w:p w14:paraId="62F8E410" w14:textId="77777777" w:rsidR="001C416B" w:rsidRPr="0084205F" w:rsidRDefault="001C416B" w:rsidP="0084205F">
      <w:pPr>
        <w:pStyle w:val="Heading2"/>
      </w:pPr>
      <w:bookmarkStart w:id="65" w:name="_Toc256374998"/>
      <w:r w:rsidRPr="0084205F">
        <w:t>Logo Screen</w:t>
      </w:r>
      <w:bookmarkEnd w:id="65"/>
    </w:p>
    <w:p w14:paraId="0152238A" w14:textId="474CC26C" w:rsidR="001C416B" w:rsidRDefault="00F56D53" w:rsidP="0084205F">
      <w:r>
        <w:tab/>
      </w:r>
      <w:r w:rsidR="001C416B">
        <w:t xml:space="preserve">The logo screen is the first screen players see when they start </w:t>
      </w:r>
      <w:r w:rsidR="001C416B">
        <w:rPr>
          <w:i/>
        </w:rPr>
        <w:t>Trigger Happy</w:t>
      </w:r>
      <w:r w:rsidR="00C674B9">
        <w:rPr>
          <w:i/>
        </w:rPr>
        <w:t xml:space="preserve">.  </w:t>
      </w:r>
      <w:r w:rsidR="001C416B">
        <w:t>The logo screen is a series of fade transitions that show the development team's logo, the Singularity engine's logo, and any copyright details</w:t>
      </w:r>
      <w:r w:rsidR="00C674B9">
        <w:t xml:space="preserve">.  </w:t>
      </w:r>
      <w:r w:rsidR="001C416B">
        <w:t>The logo screen should also contain a brief mention of RIT's GDD graduate program</w:t>
      </w:r>
      <w:r w:rsidR="00C674B9">
        <w:t xml:space="preserve">.  </w:t>
      </w:r>
      <w:r w:rsidR="001C416B">
        <w:t>The purpose of this screen is to give the player eye candy to look at while the background processes of the game load</w:t>
      </w:r>
      <w:r w:rsidR="00C674B9">
        <w:t xml:space="preserve">.  </w:t>
      </w:r>
      <w:r w:rsidR="001C416B">
        <w:t xml:space="preserve">When </w:t>
      </w:r>
      <w:r w:rsidR="001C416B">
        <w:rPr>
          <w:i/>
        </w:rPr>
        <w:t>Trigger Happy</w:t>
      </w:r>
      <w:r w:rsidR="001C416B">
        <w:t> has loaded, the logo screen will fade out to the main menu.</w:t>
      </w:r>
    </w:p>
    <w:p w14:paraId="472A23EC" w14:textId="77777777" w:rsidR="001C416B" w:rsidRPr="0084205F" w:rsidRDefault="001C416B" w:rsidP="0084205F">
      <w:pPr>
        <w:pStyle w:val="Heading2"/>
      </w:pPr>
      <w:bookmarkStart w:id="66" w:name="_Toc256374999"/>
      <w:r w:rsidRPr="0084205F">
        <w:t>Main Menu Screen</w:t>
      </w:r>
      <w:bookmarkEnd w:id="66"/>
    </w:p>
    <w:p w14:paraId="36B0F6D1" w14:textId="3DF4AF5E" w:rsidR="001C416B" w:rsidRDefault="00AE74F4" w:rsidP="0084205F">
      <w:r>
        <w:rPr>
          <w:noProof/>
        </w:rPr>
        <w:pict>
          <v:shape id="_x0000_s1027" type="#_x0000_t202" style="position:absolute;margin-left:220.5pt;margin-top:29.55pt;width:249.9pt;height:11pt;z-index:251664384" stroked="f">
            <v:textbox style="mso-next-textbox:#_x0000_s1027;mso-fit-shape-to-text:t" inset="0,0,0,0">
              <w:txbxContent>
                <w:p w14:paraId="5031522F" w14:textId="77777777" w:rsidR="00C674B9" w:rsidRPr="00730B6B" w:rsidRDefault="00C674B9" w:rsidP="001C416B">
                  <w:pPr>
                    <w:pStyle w:val="Caption"/>
                    <w:jc w:val="center"/>
                    <w:rPr>
                      <w:noProof/>
                      <w:sz w:val="24"/>
                    </w:rPr>
                  </w:pPr>
                  <w:r>
                    <w:t xml:space="preserve">Figure </w:t>
                  </w:r>
                  <w:fldSimple w:instr=" SEQ Figure \* ARABIC ">
                    <w:r w:rsidR="00C207BD">
                      <w:rPr>
                        <w:noProof/>
                      </w:rPr>
                      <w:t>17</w:t>
                    </w:r>
                  </w:fldSimple>
                  <w:r>
                    <w:t>: Flow chart of game states</w:t>
                  </w:r>
                </w:p>
              </w:txbxContent>
            </v:textbox>
            <w10:wrap type="square"/>
          </v:shape>
        </w:pict>
      </w:r>
      <w:r w:rsidR="00F56D53">
        <w:tab/>
      </w:r>
      <w:r w:rsidR="001C416B">
        <w:t>The main menu is the first intractable screen the player has access to</w:t>
      </w:r>
      <w:r w:rsidR="00C674B9">
        <w:t xml:space="preserve">.  </w:t>
      </w:r>
      <w:r w:rsidR="001C416B">
        <w:t>Here the player will make their first series of decisions for how they wish to proceed</w:t>
      </w:r>
      <w:r w:rsidR="00C674B9">
        <w:t xml:space="preserve">.  </w:t>
      </w:r>
      <w:r w:rsidR="001C416B">
        <w:t>On this screen we will see the title splash screen along with a menu the players can scroll through</w:t>
      </w:r>
      <w:r w:rsidR="00C674B9">
        <w:t xml:space="preserve">.  </w:t>
      </w:r>
      <w:r w:rsidR="001C416B">
        <w:t>The menu will have all options visible all the time and the option the player is currently selected on will be highlighted by changing the button's background color slightly and having a smooth flash to it.</w:t>
      </w:r>
    </w:p>
    <w:p w14:paraId="3DF98C50" w14:textId="77777777" w:rsidR="0084205F" w:rsidRDefault="0084205F" w:rsidP="0084205F"/>
    <w:p w14:paraId="2988B17B" w14:textId="77777777" w:rsidR="001C416B" w:rsidRDefault="00F56D53" w:rsidP="0084205F">
      <w:r>
        <w:tab/>
      </w:r>
      <w:r w:rsidR="001C416B">
        <w:t>The options presented to the player will be: go to lobby, access game options, view the game credits, and exit the game.</w:t>
      </w:r>
    </w:p>
    <w:p w14:paraId="7C0D7C0B" w14:textId="77777777" w:rsidR="001C416B" w:rsidRDefault="001C416B" w:rsidP="001D0CE0">
      <w:pPr>
        <w:pStyle w:val="Heading7"/>
      </w:pPr>
      <w:r>
        <w:rPr>
          <w:noProof/>
          <w:lang w:bidi="ar-SA"/>
        </w:rPr>
        <w:lastRenderedPageBreak/>
        <w:drawing>
          <wp:inline distT="0" distB="0" distL="0" distR="0" wp14:editId="61B23B40">
            <wp:extent cx="4595980" cy="3393462"/>
            <wp:effectExtent l="19050" t="0" r="0" b="0"/>
            <wp:docPr id="250" name="Picture 13" descr="MainMenuRedo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Redo0002.png"/>
                    <pic:cNvPicPr/>
                  </pic:nvPicPr>
                  <pic:blipFill>
                    <a:blip r:embed="rId31" cstate="print"/>
                    <a:stretch>
                      <a:fillRect/>
                    </a:stretch>
                  </pic:blipFill>
                  <pic:spPr>
                    <a:xfrm>
                      <a:off x="0" y="0"/>
                      <a:ext cx="4600202" cy="3396579"/>
                    </a:xfrm>
                    <a:prstGeom prst="rect">
                      <a:avLst/>
                    </a:prstGeom>
                  </pic:spPr>
                </pic:pic>
              </a:graphicData>
            </a:graphic>
          </wp:inline>
        </w:drawing>
      </w:r>
    </w:p>
    <w:p w14:paraId="2C5CB353" w14:textId="77777777" w:rsidR="001C416B" w:rsidRDefault="001C416B" w:rsidP="001C416B">
      <w:pPr>
        <w:pStyle w:val="Caption"/>
        <w:jc w:val="center"/>
      </w:pPr>
      <w:r>
        <w:t xml:space="preserve">Figure </w:t>
      </w:r>
      <w:fldSimple w:instr=" SEQ Figure \* ARABIC ">
        <w:r w:rsidR="00C207BD">
          <w:rPr>
            <w:noProof/>
          </w:rPr>
          <w:t>18</w:t>
        </w:r>
      </w:fldSimple>
      <w:r>
        <w:t>: Main Menu Concept</w:t>
      </w:r>
    </w:p>
    <w:p w14:paraId="7B583E42" w14:textId="77777777" w:rsidR="001C416B" w:rsidRPr="0084205F" w:rsidRDefault="001C416B" w:rsidP="0084205F">
      <w:pPr>
        <w:pStyle w:val="Heading3"/>
      </w:pPr>
      <w:bookmarkStart w:id="67" w:name="_Toc256375000"/>
      <w:r w:rsidRPr="0084205F">
        <w:t>Go to Match List</w:t>
      </w:r>
      <w:bookmarkEnd w:id="67"/>
    </w:p>
    <w:p w14:paraId="03595248" w14:textId="4726ACBC" w:rsidR="001C416B" w:rsidRDefault="00F56D53" w:rsidP="0084205F">
      <w:r>
        <w:rPr>
          <w:i/>
        </w:rPr>
        <w:tab/>
      </w:r>
      <w:r w:rsidR="001C416B">
        <w:t>Going to the match list brings the player to the game lobby</w:t>
      </w:r>
      <w:r w:rsidR="00C674B9">
        <w:t xml:space="preserve">.  </w:t>
      </w:r>
      <w:r w:rsidR="001C416B">
        <w:t>Here the player will be able to join games already started or create a game of their own if they choose to</w:t>
      </w:r>
      <w:r w:rsidR="00C674B9">
        <w:t xml:space="preserve">.  </w:t>
      </w:r>
      <w:r w:rsidR="001C416B">
        <w:t xml:space="preserve">The transition from the main menu to the match list consists of the Go </w:t>
      </w:r>
      <w:r w:rsidR="00C674B9">
        <w:t>to</w:t>
      </w:r>
      <w:r w:rsidR="001C416B">
        <w:t xml:space="preserve"> Match List menu item followed by a delayed move of the remaining menu items sliding in the same direction</w:t>
      </w:r>
      <w:r w:rsidR="0084205F">
        <w:t>.</w:t>
      </w:r>
    </w:p>
    <w:p w14:paraId="14B641A4" w14:textId="77777777" w:rsidR="001C416B" w:rsidRPr="0084205F" w:rsidRDefault="001C416B" w:rsidP="0084205F">
      <w:pPr>
        <w:pStyle w:val="Heading3"/>
      </w:pPr>
      <w:bookmarkStart w:id="68" w:name="_Toc256375001"/>
      <w:r w:rsidRPr="0084205F">
        <w:t>Game Options</w:t>
      </w:r>
      <w:bookmarkEnd w:id="68"/>
    </w:p>
    <w:p w14:paraId="2F00EDDF" w14:textId="181ACDEA" w:rsidR="001C416B" w:rsidRDefault="00F56D53" w:rsidP="0084205F">
      <w:r>
        <w:tab/>
      </w:r>
      <w:r w:rsidR="001C416B">
        <w:t>In this state, players will be able to adjust a number of game options</w:t>
      </w:r>
      <w:r w:rsidR="00C674B9">
        <w:t xml:space="preserve">.  </w:t>
      </w:r>
      <w:r w:rsidR="001C416B">
        <w:t>The transition from the main menu to the game options screen consists of the Game Options menu item sliding to the left first followed by a delayed move of the remaining menu items sliding in the same direction off the screen followed by a fade to black.</w:t>
      </w:r>
    </w:p>
    <w:p w14:paraId="51B24DD1" w14:textId="77777777" w:rsidR="001C416B" w:rsidRPr="0084205F" w:rsidRDefault="001C416B" w:rsidP="0084205F">
      <w:pPr>
        <w:pStyle w:val="Heading3"/>
      </w:pPr>
      <w:bookmarkStart w:id="69" w:name="_Toc256375002"/>
      <w:r w:rsidRPr="0084205F">
        <w:t>Credits</w:t>
      </w:r>
      <w:bookmarkEnd w:id="69"/>
    </w:p>
    <w:p w14:paraId="4060218B" w14:textId="77777777" w:rsidR="001C416B" w:rsidRDefault="0084205F" w:rsidP="0084205F">
      <w:r>
        <w:rPr>
          <w:i/>
        </w:rPr>
        <w:tab/>
      </w:r>
      <w:r w:rsidR="001C416B">
        <w:t>The transition from the main menu to the game credits screen consists of the Credits menu item sliding to the left first followed by a delayed move of the remaining menu items sliding in the same direction off the screen followed by a fade to black.</w:t>
      </w:r>
    </w:p>
    <w:p w14:paraId="42F3AA70" w14:textId="77777777" w:rsidR="001C416B" w:rsidRPr="0084205F" w:rsidRDefault="001C416B" w:rsidP="0084205F">
      <w:pPr>
        <w:pStyle w:val="Heading3"/>
      </w:pPr>
      <w:bookmarkStart w:id="70" w:name="_Toc256375003"/>
      <w:r w:rsidRPr="0084205F">
        <w:t>Exit</w:t>
      </w:r>
      <w:bookmarkEnd w:id="70"/>
    </w:p>
    <w:p w14:paraId="18DE5578" w14:textId="411000FF" w:rsidR="001C416B" w:rsidRDefault="00F56D53" w:rsidP="0084205F">
      <w:r>
        <w:rPr>
          <w:sz w:val="27"/>
        </w:rPr>
        <w:tab/>
      </w:r>
      <w:r w:rsidR="001C416B">
        <w:t>When the player goes to the exit state, they are brought to the credits screen</w:t>
      </w:r>
      <w:r w:rsidR="00C674B9">
        <w:t xml:space="preserve">.  </w:t>
      </w:r>
      <w:r w:rsidR="001C416B">
        <w:t>The transition from the main menu to the game credits screen consists of the Exit menu item sliding to the left first followed by a delayed move of the remaining menu items sliding in the same direction off the screen followed by a fade to black.</w:t>
      </w:r>
    </w:p>
    <w:p w14:paraId="24819AB6" w14:textId="77777777" w:rsidR="001C416B" w:rsidRPr="0084205F" w:rsidRDefault="001C416B" w:rsidP="0084205F">
      <w:pPr>
        <w:pStyle w:val="Heading2"/>
      </w:pPr>
      <w:bookmarkStart w:id="71" w:name="_Toc256375004"/>
      <w:r w:rsidRPr="0084205F">
        <w:lastRenderedPageBreak/>
        <w:t>Game Options</w:t>
      </w:r>
      <w:bookmarkEnd w:id="71"/>
    </w:p>
    <w:p w14:paraId="1B1901D9" w14:textId="7C44AB44" w:rsidR="001C416B" w:rsidRDefault="00F56D53" w:rsidP="0084205F">
      <w:r>
        <w:rPr>
          <w:sz w:val="27"/>
        </w:rPr>
        <w:tab/>
      </w:r>
      <w:r w:rsidR="001C416B">
        <w:t>The game options screen allows players to adjust various graphical and performance options pertaining to the game</w:t>
      </w:r>
      <w:r w:rsidR="00C674B9">
        <w:t xml:space="preserve">.  </w:t>
      </w:r>
      <w:r w:rsidR="001C416B">
        <w:t>When leaving the game options screen, the screen fades to black.</w:t>
      </w:r>
    </w:p>
    <w:p w14:paraId="2968B17C" w14:textId="716B536D" w:rsidR="001C416B" w:rsidRPr="0084205F" w:rsidRDefault="00AE74F4" w:rsidP="0084205F">
      <w:pPr>
        <w:pStyle w:val="Heading2"/>
      </w:pPr>
      <w:bookmarkStart w:id="72" w:name="_Toc256375005"/>
      <w:r>
        <w:rPr>
          <w:noProof/>
          <w:sz w:val="27"/>
          <w:lang w:bidi="ar-SA"/>
        </w:rPr>
        <w:drawing>
          <wp:anchor distT="0" distB="0" distL="114300" distR="114300" simplePos="0" relativeHeight="251674624" behindDoc="0" locked="0" layoutInCell="1" allowOverlap="1" wp14:editId="73C9AF6E">
            <wp:simplePos x="0" y="0"/>
            <wp:positionH relativeFrom="column">
              <wp:posOffset>2406650</wp:posOffset>
            </wp:positionH>
            <wp:positionV relativeFrom="paragraph">
              <wp:posOffset>-134620</wp:posOffset>
            </wp:positionV>
            <wp:extent cx="3904615" cy="2667635"/>
            <wp:effectExtent l="0" t="0" r="0" b="0"/>
            <wp:wrapSquare wrapText="bothSides"/>
            <wp:docPr id="251" name="Picture 6" descr="MatchListR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ListRedo.png"/>
                    <pic:cNvPicPr/>
                  </pic:nvPicPr>
                  <pic:blipFill>
                    <a:blip r:embed="rId32" cstate="print"/>
                    <a:stretch>
                      <a:fillRect/>
                    </a:stretch>
                  </pic:blipFill>
                  <pic:spPr>
                    <a:xfrm>
                      <a:off x="0" y="0"/>
                      <a:ext cx="3904615" cy="2667635"/>
                    </a:xfrm>
                    <a:prstGeom prst="rect">
                      <a:avLst/>
                    </a:prstGeom>
                  </pic:spPr>
                </pic:pic>
              </a:graphicData>
            </a:graphic>
          </wp:anchor>
        </w:drawing>
      </w:r>
      <w:r w:rsidR="001C416B" w:rsidRPr="0084205F">
        <w:t>Match List</w:t>
      </w:r>
      <w:bookmarkEnd w:id="72"/>
    </w:p>
    <w:p w14:paraId="306D98BF" w14:textId="4986CD6A" w:rsidR="001C416B" w:rsidRDefault="00A664B2" w:rsidP="0084205F">
      <w:r>
        <w:rPr>
          <w:noProof/>
        </w:rPr>
        <w:pict>
          <v:shape id="_x0000_s1032" type="#_x0000_t202" style="position:absolute;margin-left:193pt;margin-top:153.25pt;width:306.8pt;height:11pt;z-index:251675648" stroked="f">
            <v:textbox style="mso-next-textbox:#_x0000_s1032;mso-fit-shape-to-text:t" inset="0,0,0,0">
              <w:txbxContent>
                <w:p w14:paraId="74B2EB19" w14:textId="77777777" w:rsidR="00C674B9" w:rsidRDefault="00C674B9" w:rsidP="001C416B">
                  <w:pPr>
                    <w:pStyle w:val="Caption"/>
                    <w:jc w:val="center"/>
                  </w:pPr>
                  <w:r>
                    <w:t xml:space="preserve">Figure </w:t>
                  </w:r>
                  <w:fldSimple w:instr=" SEQ Figure \* ARABIC ">
                    <w:r w:rsidR="00C207BD">
                      <w:rPr>
                        <w:noProof/>
                      </w:rPr>
                      <w:t>19</w:t>
                    </w:r>
                  </w:fldSimple>
                  <w:r>
                    <w:t>: Match List Concept</w:t>
                  </w:r>
                </w:p>
              </w:txbxContent>
            </v:textbox>
            <w10:wrap type="square"/>
          </v:shape>
        </w:pict>
      </w:r>
      <w:r w:rsidR="00F56D53">
        <w:tab/>
      </w:r>
      <w:r w:rsidR="001C416B">
        <w:t>The match list will be the hub in which players will make the choice to either start a game of their own or join an already existing game</w:t>
      </w:r>
      <w:r w:rsidR="00C674B9">
        <w:t xml:space="preserve">.  </w:t>
      </w:r>
      <w:r w:rsidR="001C416B">
        <w:t>This screen will populate with a list of games that are waiting to be filled by other players</w:t>
      </w:r>
      <w:r w:rsidR="00C674B9">
        <w:t xml:space="preserve">.  </w:t>
      </w:r>
      <w:r w:rsidR="001C416B">
        <w:t>Information for these games will include what game mode the creator has chosen, the number of players already in the game, and how many open slots there are left</w:t>
      </w:r>
      <w:r w:rsidR="00C674B9">
        <w:t xml:space="preserve">.  </w:t>
      </w:r>
      <w:r w:rsidR="001C416B">
        <w:t>There will also be an option for players to create their own games</w:t>
      </w:r>
      <w:r w:rsidR="00C674B9">
        <w:t xml:space="preserve">.  </w:t>
      </w:r>
      <w:r w:rsidR="001C416B">
        <w:t>A refresh button will be placed next to the “create game” and join game buttons to refresh the list of matches that are looking for players</w:t>
      </w:r>
      <w:r w:rsidR="00C674B9">
        <w:t xml:space="preserve">.  </w:t>
      </w:r>
      <w:r w:rsidR="001C416B">
        <w:t>Transitions to and from this screen will be simple fade-outs to black.</w:t>
      </w:r>
    </w:p>
    <w:p w14:paraId="7789A1CA" w14:textId="77777777" w:rsidR="001C416B" w:rsidRPr="0084205F" w:rsidRDefault="001C416B" w:rsidP="0084205F">
      <w:pPr>
        <w:pStyle w:val="Heading2"/>
      </w:pPr>
      <w:bookmarkStart w:id="73" w:name="_Toc256375006"/>
      <w:r w:rsidRPr="0084205F">
        <w:t>Creating a Game</w:t>
      </w:r>
      <w:bookmarkEnd w:id="73"/>
    </w:p>
    <w:p w14:paraId="7610AA61" w14:textId="6C5F3893" w:rsidR="001C416B" w:rsidRDefault="00F56D53" w:rsidP="0084205F">
      <w:r>
        <w:tab/>
      </w:r>
      <w:r w:rsidR="001C416B">
        <w:t>Creating a game will bring players to the game creation room</w:t>
      </w:r>
      <w:r w:rsidR="00C674B9">
        <w:t xml:space="preserve">.  </w:t>
      </w:r>
      <w:r w:rsidR="001C416B">
        <w:t>Here they will be able to select the game mode and the max number of players they wish to participate in the game</w:t>
      </w:r>
      <w:r w:rsidR="00C674B9">
        <w:t xml:space="preserve">.  </w:t>
      </w:r>
      <w:r w:rsidR="001C416B">
        <w:t>Secondary options for the potential match include the adjusting the time limit for Assault and the number of captures teams are required to get to win the match</w:t>
      </w:r>
      <w:r w:rsidR="00C674B9">
        <w:t xml:space="preserve">.  </w:t>
      </w:r>
      <w:r w:rsidR="001C416B">
        <w:t>When players are finished setting up the match, they proceed to the match lobby screen which is the screen that players looking to join a game will see.</w:t>
      </w:r>
    </w:p>
    <w:tbl>
      <w:tblPr>
        <w:tblW w:w="0" w:type="auto"/>
        <w:tblLook w:val="04A0" w:firstRow="1" w:lastRow="0" w:firstColumn="1" w:lastColumn="0" w:noHBand="0" w:noVBand="1"/>
      </w:tblPr>
      <w:tblGrid>
        <w:gridCol w:w="4567"/>
        <w:gridCol w:w="5009"/>
      </w:tblGrid>
      <w:tr w:rsidR="001C416B" w14:paraId="6A46912F" w14:textId="77777777" w:rsidTr="001C416B">
        <w:tc>
          <w:tcPr>
            <w:tcW w:w="4788" w:type="dxa"/>
          </w:tcPr>
          <w:p w14:paraId="78654FEF" w14:textId="77777777" w:rsidR="001C416B" w:rsidRDefault="001C416B" w:rsidP="001D0CE0">
            <w:pPr>
              <w:pStyle w:val="Heading7"/>
            </w:pPr>
            <w:r>
              <w:rPr>
                <w:noProof/>
                <w:lang w:bidi="ar-SA"/>
              </w:rPr>
              <w:drawing>
                <wp:inline distT="0" distB="0" distL="0" distR="0" wp14:editId="1B50AC6B">
                  <wp:extent cx="2929036" cy="1937983"/>
                  <wp:effectExtent l="19050" t="0" r="4664" b="0"/>
                  <wp:docPr id="253" name="Picture 7" descr="AssaultCreat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aultCreateGame.png"/>
                          <pic:cNvPicPr/>
                        </pic:nvPicPr>
                        <pic:blipFill>
                          <a:blip r:embed="rId33" cstate="print"/>
                          <a:stretch>
                            <a:fillRect/>
                          </a:stretch>
                        </pic:blipFill>
                        <pic:spPr>
                          <a:xfrm>
                            <a:off x="0" y="0"/>
                            <a:ext cx="2930526" cy="1938969"/>
                          </a:xfrm>
                          <a:prstGeom prst="rect">
                            <a:avLst/>
                          </a:prstGeom>
                        </pic:spPr>
                      </pic:pic>
                    </a:graphicData>
                  </a:graphic>
                </wp:inline>
              </w:drawing>
            </w:r>
          </w:p>
          <w:p w14:paraId="61B87809" w14:textId="77777777" w:rsidR="001C416B" w:rsidRDefault="001C416B" w:rsidP="001C416B">
            <w:pPr>
              <w:pStyle w:val="Caption"/>
              <w:jc w:val="center"/>
            </w:pPr>
            <w:r>
              <w:t xml:space="preserve">Figure </w:t>
            </w:r>
            <w:fldSimple w:instr=" SEQ Figure \* ARABIC ">
              <w:r w:rsidR="00C207BD">
                <w:rPr>
                  <w:noProof/>
                </w:rPr>
                <w:t>20</w:t>
              </w:r>
            </w:fldSimple>
            <w:r>
              <w:t>: Create Game Concept - Assault</w:t>
            </w:r>
          </w:p>
        </w:tc>
        <w:tc>
          <w:tcPr>
            <w:tcW w:w="4788" w:type="dxa"/>
          </w:tcPr>
          <w:p w14:paraId="7CE1E6FA" w14:textId="77777777" w:rsidR="001C416B" w:rsidRDefault="001C416B" w:rsidP="001D0CE0">
            <w:pPr>
              <w:pStyle w:val="Heading7"/>
            </w:pPr>
            <w:r>
              <w:rPr>
                <w:noProof/>
                <w:lang w:bidi="ar-SA"/>
              </w:rPr>
              <w:drawing>
                <wp:inline distT="0" distB="0" distL="0" distR="0" wp14:editId="3FD5416F">
                  <wp:extent cx="3252159" cy="1956040"/>
                  <wp:effectExtent l="0" t="0" r="0" b="0"/>
                  <wp:docPr id="254" name="Picture 9" descr="KOTHCreat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THCreateGame.png"/>
                          <pic:cNvPicPr/>
                        </pic:nvPicPr>
                        <pic:blipFill>
                          <a:blip r:embed="rId34" cstate="print"/>
                          <a:stretch>
                            <a:fillRect/>
                          </a:stretch>
                        </pic:blipFill>
                        <pic:spPr>
                          <a:xfrm>
                            <a:off x="0" y="0"/>
                            <a:ext cx="3251490" cy="1955638"/>
                          </a:xfrm>
                          <a:prstGeom prst="rect">
                            <a:avLst/>
                          </a:prstGeom>
                        </pic:spPr>
                      </pic:pic>
                    </a:graphicData>
                  </a:graphic>
                </wp:inline>
              </w:drawing>
            </w:r>
          </w:p>
          <w:p w14:paraId="016712BD" w14:textId="77777777" w:rsidR="001C416B" w:rsidRDefault="001C416B" w:rsidP="001C416B">
            <w:pPr>
              <w:pStyle w:val="Caption"/>
              <w:jc w:val="center"/>
            </w:pPr>
            <w:r>
              <w:t xml:space="preserve">Figure </w:t>
            </w:r>
            <w:fldSimple w:instr=" SEQ Figure \* ARABIC ">
              <w:r w:rsidR="00C207BD">
                <w:rPr>
                  <w:noProof/>
                </w:rPr>
                <w:t>21</w:t>
              </w:r>
            </w:fldSimple>
            <w:r>
              <w:t>: Create Game Concept - King of the Hill</w:t>
            </w:r>
          </w:p>
        </w:tc>
      </w:tr>
    </w:tbl>
    <w:p w14:paraId="303C9E94" w14:textId="77777777" w:rsidR="0084205F" w:rsidRDefault="0084205F" w:rsidP="0084205F"/>
    <w:p w14:paraId="209C654A" w14:textId="77777777" w:rsidR="001C416B" w:rsidRPr="0084205F" w:rsidRDefault="001C416B" w:rsidP="0084205F">
      <w:pPr>
        <w:pStyle w:val="Heading2"/>
      </w:pPr>
      <w:bookmarkStart w:id="74" w:name="_Toc256375007"/>
      <w:r w:rsidRPr="0084205F">
        <w:lastRenderedPageBreak/>
        <w:t>Match Lobby</w:t>
      </w:r>
      <w:bookmarkEnd w:id="74"/>
    </w:p>
    <w:p w14:paraId="2AE69356" w14:textId="323268BE" w:rsidR="001C416B" w:rsidRDefault="00F56D53" w:rsidP="0084205F">
      <w:r>
        <w:rPr>
          <w:sz w:val="27"/>
        </w:rPr>
        <w:tab/>
      </w:r>
      <w:r w:rsidR="001C416B">
        <w:t>When players choose a game they wish to join from the game lobby, they are brought to the match lobby screen</w:t>
      </w:r>
      <w:r w:rsidR="00C674B9">
        <w:t xml:space="preserve">.  </w:t>
      </w:r>
      <w:r w:rsidR="001C416B">
        <w:t>Here they will see information about the match that the game creator has set up</w:t>
      </w:r>
      <w:r w:rsidR="00C674B9">
        <w:t>, panels</w:t>
      </w:r>
      <w:r w:rsidR="001C416B">
        <w:t xml:space="preserve"> designated for each team, and any players that have filled these slots</w:t>
      </w:r>
      <w:r w:rsidR="00C674B9">
        <w:t xml:space="preserve">.  </w:t>
      </w:r>
      <w:r w:rsidR="001C416B">
        <w:t>Incoming players will be allowed to choose which team they wish to participate on as long as there are slots for that team available</w:t>
      </w:r>
      <w:r w:rsidR="00C674B9">
        <w:t xml:space="preserve">.  </w:t>
      </w:r>
      <w:r w:rsidR="001C416B">
        <w:t>When players are ready to proceed, they toggle the "ready" button signifying their ready status</w:t>
      </w:r>
      <w:r w:rsidR="00C674B9">
        <w:t xml:space="preserve">.  </w:t>
      </w:r>
      <w:r w:rsidR="001C416B">
        <w:t>When all players have signified that they are ready to play, the game will proceed to the loading screen state.</w:t>
      </w:r>
    </w:p>
    <w:p w14:paraId="6AAF20B5" w14:textId="77777777" w:rsidR="001C416B" w:rsidRPr="0084205F" w:rsidRDefault="001C416B" w:rsidP="0084205F">
      <w:pPr>
        <w:pStyle w:val="Heading2"/>
      </w:pPr>
      <w:bookmarkStart w:id="75" w:name="_Toc256375008"/>
      <w:r w:rsidRPr="0084205F">
        <w:t>Game Loading</w:t>
      </w:r>
      <w:bookmarkEnd w:id="75"/>
    </w:p>
    <w:p w14:paraId="5B86B11E" w14:textId="624A1CF7" w:rsidR="001C416B" w:rsidRDefault="00F56D53" w:rsidP="0084205F">
      <w:r>
        <w:tab/>
      </w:r>
      <w:r w:rsidR="001C416B">
        <w:t>The game loading screen is a transition screen that goes from match lobbies to the in-game state</w:t>
      </w:r>
      <w:r w:rsidR="00C674B9">
        <w:t xml:space="preserve">.  </w:t>
      </w:r>
      <w:r w:rsidR="001C416B">
        <w:t>On this screen, splash screens offering hints and possible tactics to players</w:t>
      </w:r>
      <w:r w:rsidR="00C674B9">
        <w:t xml:space="preserve">.  </w:t>
      </w:r>
      <w:r w:rsidR="001C416B">
        <w:t>In the background, the game loads its assets and sets up the game session</w:t>
      </w:r>
      <w:r w:rsidR="00C674B9">
        <w:t xml:space="preserve">.  </w:t>
      </w:r>
      <w:r w:rsidR="001C416B">
        <w:t>At the bottom of the screen, there is a loading bar indicating the progress of the loading process so players have an idea as to how long the game has left to load</w:t>
      </w:r>
      <w:r w:rsidR="00C674B9">
        <w:t xml:space="preserve">.  </w:t>
      </w:r>
      <w:r w:rsidR="001C416B">
        <w:t>When the game is finished loading and preparing, the screen fades out and is brought to the Weapon and Modifier selection screens.</w:t>
      </w:r>
    </w:p>
    <w:p w14:paraId="5945C548" w14:textId="77777777" w:rsidR="001C416B" w:rsidRPr="0084205F" w:rsidRDefault="001C416B" w:rsidP="0084205F">
      <w:pPr>
        <w:pStyle w:val="Heading2"/>
      </w:pPr>
      <w:bookmarkStart w:id="76" w:name="_Toc256375009"/>
      <w:r w:rsidRPr="0084205F">
        <w:t>Weapon Selection</w:t>
      </w:r>
      <w:bookmarkEnd w:id="76"/>
    </w:p>
    <w:p w14:paraId="64AE3EE2" w14:textId="74A6D4C8" w:rsidR="001C416B" w:rsidRDefault="00F56D53" w:rsidP="0084205F">
      <w:r>
        <w:tab/>
      </w:r>
      <w:r w:rsidR="001C416B">
        <w:t>The weapon selection state happens at two different points during a game</w:t>
      </w:r>
      <w:r w:rsidR="00C674B9">
        <w:t xml:space="preserve">.  </w:t>
      </w:r>
      <w:r w:rsidR="001C416B">
        <w:t>The first situation is when the game initially starts up</w:t>
      </w:r>
      <w:r w:rsidR="00C674B9">
        <w:t xml:space="preserve">.  </w:t>
      </w:r>
      <w:r w:rsidR="001C416B">
        <w:t xml:space="preserve">When a game is finished loading, players are immediately brought to </w:t>
      </w:r>
      <w:r w:rsidR="00C674B9">
        <w:t>this</w:t>
      </w:r>
      <w:r w:rsidR="001C416B">
        <w:t xml:space="preserve"> screen</w:t>
      </w:r>
      <w:r w:rsidR="00C674B9">
        <w:t xml:space="preserve">.  </w:t>
      </w:r>
      <w:r w:rsidR="001C416B">
        <w:t>The second situation occurs when a player has died and is waiting to respawn</w:t>
      </w:r>
      <w:r w:rsidR="00C674B9">
        <w:t xml:space="preserve">.  </w:t>
      </w:r>
      <w:r w:rsidR="001C416B">
        <w:t>During the respawn period, players have the option to go to the weapon selection screen where they redo their combination of weapons.</w:t>
      </w:r>
    </w:p>
    <w:p w14:paraId="0BAF5B3E" w14:textId="77777777" w:rsidR="0084205F" w:rsidRDefault="0084205F" w:rsidP="0084205F"/>
    <w:p w14:paraId="614C05A8" w14:textId="0EFFDD86" w:rsidR="001C416B" w:rsidRDefault="00F56D53" w:rsidP="0084205F">
      <w:r>
        <w:tab/>
      </w:r>
      <w:r w:rsidR="001C416B">
        <w:t xml:space="preserve">On this screen, players are shown all </w:t>
      </w:r>
      <w:r w:rsidR="00C674B9">
        <w:t>eight</w:t>
      </w:r>
      <w:r w:rsidR="001C416B">
        <w:t xml:space="preserve"> weapons represented by icons in a row on the top of the screen</w:t>
      </w:r>
      <w:r w:rsidR="00C674B9">
        <w:t xml:space="preserve">.  </w:t>
      </w:r>
      <w:r w:rsidR="001C416B">
        <w:t>Choosing weapons can be done by both a click of the mouse or by pressing the hotkey assigned to them</w:t>
      </w:r>
      <w:r w:rsidR="00C674B9">
        <w:t xml:space="preserve">.  </w:t>
      </w:r>
      <w:r w:rsidR="001C416B">
        <w:t>Along with the weapon information, there is a row of numbers below the weapon icon that represents the number of that weapon that total the number of teammates using that weapon.</w:t>
      </w:r>
    </w:p>
    <w:p w14:paraId="3C81D759" w14:textId="77777777" w:rsidR="001C416B" w:rsidRDefault="001C416B" w:rsidP="001D0CE0">
      <w:pPr>
        <w:pStyle w:val="Heading7"/>
      </w:pPr>
      <w:r>
        <w:rPr>
          <w:noProof/>
          <w:lang w:bidi="ar-SA"/>
        </w:rPr>
        <w:drawing>
          <wp:inline distT="0" distB="0" distL="0" distR="0" wp14:editId="125A4B3E">
            <wp:extent cx="3602873" cy="2784143"/>
            <wp:effectExtent l="19050" t="0" r="0" b="0"/>
            <wp:docPr id="256" name="Picture 11" descr="Weapon-Screen-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pon-Screen-Mock-up.png"/>
                    <pic:cNvPicPr/>
                  </pic:nvPicPr>
                  <pic:blipFill>
                    <a:blip r:embed="rId35" cstate="print"/>
                    <a:stretch>
                      <a:fillRect/>
                    </a:stretch>
                  </pic:blipFill>
                  <pic:spPr>
                    <a:xfrm>
                      <a:off x="0" y="0"/>
                      <a:ext cx="3602011" cy="2783477"/>
                    </a:xfrm>
                    <a:prstGeom prst="rect">
                      <a:avLst/>
                    </a:prstGeom>
                  </pic:spPr>
                </pic:pic>
              </a:graphicData>
            </a:graphic>
          </wp:inline>
        </w:drawing>
      </w:r>
    </w:p>
    <w:p w14:paraId="5C2F3896" w14:textId="77777777" w:rsidR="001C416B" w:rsidRDefault="001C416B" w:rsidP="001C416B">
      <w:pPr>
        <w:pStyle w:val="Caption"/>
        <w:jc w:val="center"/>
      </w:pPr>
      <w:r>
        <w:t xml:space="preserve">Figure </w:t>
      </w:r>
      <w:fldSimple w:instr=" SEQ Figure \* ARABIC ">
        <w:r w:rsidR="00C207BD">
          <w:rPr>
            <w:noProof/>
          </w:rPr>
          <w:t>22</w:t>
        </w:r>
      </w:fldSimple>
      <w:r>
        <w:t>: Weapon Selection Screen Mock-up</w:t>
      </w:r>
    </w:p>
    <w:p w14:paraId="1A9AC8BB" w14:textId="3F7C5D12" w:rsidR="001C416B" w:rsidRDefault="00F56D53" w:rsidP="0084205F">
      <w:r>
        <w:tab/>
      </w:r>
      <w:r w:rsidR="001C416B">
        <w:t>Other information on this page shows the progression of the player's selections</w:t>
      </w:r>
      <w:r w:rsidR="00C674B9">
        <w:t xml:space="preserve">.  </w:t>
      </w:r>
      <w:r w:rsidR="001C416B">
        <w:t xml:space="preserve">Weapons that players have selected are highlighted with a white border along with larger icons filling a row of </w:t>
      </w:r>
      <w:r w:rsidR="00C674B9">
        <w:t>four</w:t>
      </w:r>
      <w:r w:rsidR="001C416B">
        <w:t xml:space="preserve"> </w:t>
      </w:r>
      <w:r w:rsidR="001C416B">
        <w:lastRenderedPageBreak/>
        <w:t>slots that players can possibly use</w:t>
      </w:r>
      <w:r w:rsidR="00C674B9">
        <w:t>.  A bar</w:t>
      </w:r>
      <w:r w:rsidR="001C416B">
        <w:t xml:space="preserve"> shows the resource points that players have left to use on their weapons</w:t>
      </w:r>
      <w:r w:rsidR="00C674B9">
        <w:t xml:space="preserve">.  </w:t>
      </w:r>
      <w:r w:rsidR="001C416B">
        <w:t>When weapons become unavailable to use based on the resource points they use, a red "X" is placed over the weapon icon in the selection row</w:t>
      </w:r>
      <w:r w:rsidR="00C674B9">
        <w:t xml:space="preserve">.  </w:t>
      </w:r>
      <w:r w:rsidR="001C416B">
        <w:t>A red "X" is also placed over any slots that become unavailable due to combinations that players may come up with</w:t>
      </w:r>
      <w:r w:rsidR="00C674B9">
        <w:t xml:space="preserve">.  </w:t>
      </w:r>
      <w:r w:rsidR="001C416B">
        <w:t>If a player wishes to deselect a weapon, they click or press the hotkey associated to the weapon one more time to deselect it.</w:t>
      </w:r>
    </w:p>
    <w:p w14:paraId="3F137989" w14:textId="77777777" w:rsidR="0084205F" w:rsidRDefault="0084205F" w:rsidP="0084205F"/>
    <w:p w14:paraId="692A612C" w14:textId="5D53CDAB" w:rsidR="001C416B" w:rsidRDefault="00F81E8D" w:rsidP="0084205F">
      <w:r>
        <w:tab/>
      </w:r>
      <w:r w:rsidR="001C416B">
        <w:t>Also on the left side of this screen is information about the combination of weapons that players are using</w:t>
      </w:r>
      <w:r w:rsidR="00C674B9">
        <w:t xml:space="preserve">.  </w:t>
      </w:r>
      <w:r w:rsidR="001C416B">
        <w:t xml:space="preserve">This will help with making informed choices for players as they try </w:t>
      </w:r>
      <w:r w:rsidR="00C674B9">
        <w:t>to</w:t>
      </w:r>
      <w:r w:rsidR="001C416B">
        <w:t xml:space="preserve"> plan a counter strategy</w:t>
      </w:r>
      <w:r w:rsidR="00C674B9">
        <w:t xml:space="preserve">.  </w:t>
      </w:r>
      <w:r w:rsidR="001C416B">
        <w:t>On the bottom right side of the screen are buttons that allow players to reset, cancel, and accept the combination of weapons they wish to use</w:t>
      </w:r>
      <w:r w:rsidR="00C674B9">
        <w:t xml:space="preserve">.  </w:t>
      </w:r>
      <w:r w:rsidR="001C416B">
        <w:t>When a game session is first beginning, players will be forced to choose weapons and modifiers so the "cancel" button will be grayed out</w:t>
      </w:r>
      <w:r w:rsidR="00C674B9">
        <w:t xml:space="preserve">.  </w:t>
      </w:r>
      <w:r w:rsidR="001C416B">
        <w:t>Also, players will not be able to accept their weapon combinations until they have used all of their resource points</w:t>
      </w:r>
      <w:r w:rsidR="00C674B9">
        <w:t xml:space="preserve">.  </w:t>
      </w:r>
      <w:r w:rsidR="001C416B">
        <w:t xml:space="preserve">Until that </w:t>
      </w:r>
      <w:r w:rsidR="00C674B9">
        <w:t>criterion</w:t>
      </w:r>
      <w:r w:rsidR="001C416B">
        <w:t xml:space="preserve"> has been met, the "ok" button will be grayed out</w:t>
      </w:r>
      <w:r w:rsidR="00C674B9">
        <w:t xml:space="preserve">.  </w:t>
      </w:r>
      <w:r w:rsidR="001C416B">
        <w:t>By clicking the "reset" button, players will reset their weapon selections and all resource points back to the maximum so they can choose new weapons</w:t>
      </w:r>
      <w:r w:rsidR="00C674B9">
        <w:t xml:space="preserve">.  </w:t>
      </w:r>
      <w:r w:rsidR="001C416B">
        <w:t>On the bottom left of the screen is a toggle button that switches between the weapon selections screen and the modifier selection screen.</w:t>
      </w:r>
    </w:p>
    <w:p w14:paraId="19DEBE1D" w14:textId="77777777" w:rsidR="0084205F" w:rsidRDefault="0084205F" w:rsidP="0084205F"/>
    <w:p w14:paraId="11300BF2" w14:textId="170CFE42" w:rsidR="001C416B" w:rsidRPr="00231F30" w:rsidRDefault="00F81E8D" w:rsidP="0084205F">
      <w:r>
        <w:tab/>
      </w:r>
      <w:r w:rsidR="001C416B">
        <w:t>There will be a cross-fade transition going from the weapon selection screen and the modifier selection screen</w:t>
      </w:r>
      <w:r w:rsidR="00C674B9">
        <w:t xml:space="preserve">.  </w:t>
      </w:r>
      <w:r w:rsidR="001C416B">
        <w:t xml:space="preserve">Because the </w:t>
      </w:r>
      <w:r w:rsidR="00C674B9">
        <w:t>layout for both screens is</w:t>
      </w:r>
      <w:r w:rsidR="001C416B">
        <w:t xml:space="preserve"> identical, this transition will be easy for players to identify with and allow for speedy selections on either screen.</w:t>
      </w:r>
    </w:p>
    <w:p w14:paraId="7B46F93C" w14:textId="77777777" w:rsidR="001C416B" w:rsidRPr="0084205F" w:rsidRDefault="001C416B" w:rsidP="0084205F">
      <w:pPr>
        <w:pStyle w:val="Heading2"/>
      </w:pPr>
      <w:bookmarkStart w:id="77" w:name="_Toc256375010"/>
      <w:r w:rsidRPr="0084205F">
        <w:t>Modifier Selection</w:t>
      </w:r>
      <w:bookmarkEnd w:id="77"/>
    </w:p>
    <w:p w14:paraId="6CD46715" w14:textId="3A81F601" w:rsidR="001C416B" w:rsidRDefault="00F81E8D" w:rsidP="0084205F">
      <w:r>
        <w:tab/>
      </w:r>
      <w:r w:rsidR="001C416B">
        <w:t>The only way to get to the modifier selection state is toggling from the weapons screen</w:t>
      </w:r>
      <w:r w:rsidR="00C674B9">
        <w:t xml:space="preserve">.  </w:t>
      </w:r>
      <w:r w:rsidR="001C416B">
        <w:t>The modifier selection screen is reached by toggling from the weapon selection screen</w:t>
      </w:r>
      <w:r w:rsidR="00C674B9">
        <w:t xml:space="preserve">.  </w:t>
      </w:r>
      <w:r w:rsidR="001C416B">
        <w:t xml:space="preserve">On this </w:t>
      </w:r>
      <w:r w:rsidR="00C674B9">
        <w:t>screen,</w:t>
      </w:r>
      <w:r w:rsidR="001C416B">
        <w:t xml:space="preserve"> </w:t>
      </w:r>
      <w:r w:rsidR="00C674B9">
        <w:t>eight icons</w:t>
      </w:r>
      <w:r w:rsidR="001C416B">
        <w:t xml:space="preserve"> represent each modifier with corresponding hotkeys along the number line on standard keyboards</w:t>
      </w:r>
      <w:r w:rsidR="00C674B9">
        <w:t>.  A number</w:t>
      </w:r>
      <w:r w:rsidR="001C416B">
        <w:t xml:space="preserve"> is placed under each modifier button that shows how many of that modifier type are being used by teammates</w:t>
      </w:r>
      <w:r w:rsidR="00C674B9">
        <w:t xml:space="preserve">.  </w:t>
      </w:r>
      <w:r w:rsidR="001C416B">
        <w:t xml:space="preserve">This allows </w:t>
      </w:r>
      <w:r w:rsidR="00C674B9">
        <w:t>players</w:t>
      </w:r>
      <w:r w:rsidR="001C416B">
        <w:t xml:space="preserve"> to make informed choices about what combination they will take into battle.</w:t>
      </w:r>
    </w:p>
    <w:p w14:paraId="2B838D3C" w14:textId="6CB0075B" w:rsidR="001C416B" w:rsidRDefault="00F81E8D" w:rsidP="0084205F">
      <w:r>
        <w:tab/>
      </w:r>
      <w:r w:rsidR="001C416B">
        <w:t>In the middle of the screen are the three slots that players have to choose modifiers with</w:t>
      </w:r>
      <w:r w:rsidR="00C674B9">
        <w:t xml:space="preserve">.  </w:t>
      </w:r>
      <w:r w:rsidR="001C416B">
        <w:t>Since there is no resource linked to choosing modifiers like there is with choosing weapons, the panel that houses resource points on the weapon screen is not found on the modifier screen</w:t>
      </w:r>
      <w:r w:rsidR="00C674B9">
        <w:t xml:space="preserve">.  </w:t>
      </w:r>
      <w:r w:rsidR="001C416B">
        <w:t xml:space="preserve">Along the left side of the screen are teammate’s modifier combinations allowing </w:t>
      </w:r>
      <w:r w:rsidR="00C674B9">
        <w:t>players</w:t>
      </w:r>
      <w:r w:rsidR="001C416B">
        <w:t xml:space="preserve"> to make even more informed choices about their selections.</w:t>
      </w:r>
    </w:p>
    <w:p w14:paraId="70CE1355" w14:textId="77777777" w:rsidR="001C416B" w:rsidRDefault="001C416B" w:rsidP="001D0CE0">
      <w:pPr>
        <w:pStyle w:val="Heading7"/>
      </w:pPr>
      <w:r>
        <w:rPr>
          <w:noProof/>
          <w:lang w:bidi="ar-SA"/>
        </w:rPr>
        <w:lastRenderedPageBreak/>
        <w:drawing>
          <wp:inline distT="0" distB="0" distL="0" distR="0" wp14:editId="2D054325">
            <wp:extent cx="4309319" cy="3330054"/>
            <wp:effectExtent l="19050" t="0" r="0" b="0"/>
            <wp:docPr id="257" name="Picture 12" descr="Modifier-Selectio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r-Selection-Screen.png"/>
                    <pic:cNvPicPr/>
                  </pic:nvPicPr>
                  <pic:blipFill>
                    <a:blip r:embed="rId36" cstate="print"/>
                    <a:stretch>
                      <a:fillRect/>
                    </a:stretch>
                  </pic:blipFill>
                  <pic:spPr>
                    <a:xfrm>
                      <a:off x="0" y="0"/>
                      <a:ext cx="4308288" cy="3329258"/>
                    </a:xfrm>
                    <a:prstGeom prst="rect">
                      <a:avLst/>
                    </a:prstGeom>
                  </pic:spPr>
                </pic:pic>
              </a:graphicData>
            </a:graphic>
          </wp:inline>
        </w:drawing>
      </w:r>
    </w:p>
    <w:p w14:paraId="2CC88A3C" w14:textId="77777777" w:rsidR="001C416B" w:rsidRDefault="001C416B" w:rsidP="001C416B">
      <w:pPr>
        <w:pStyle w:val="Caption"/>
        <w:jc w:val="center"/>
      </w:pPr>
      <w:r>
        <w:t xml:space="preserve">Figure </w:t>
      </w:r>
      <w:fldSimple w:instr=" SEQ Figure \* ARABIC ">
        <w:r w:rsidR="00C207BD">
          <w:rPr>
            <w:noProof/>
          </w:rPr>
          <w:t>23</w:t>
        </w:r>
      </w:fldSimple>
      <w:r>
        <w:t>: Modifier Selection Screen Mock-Up</w:t>
      </w:r>
    </w:p>
    <w:p w14:paraId="246BD7EC" w14:textId="7C21E792" w:rsidR="001C416B" w:rsidRDefault="00F81E8D" w:rsidP="0084205F">
      <w:r>
        <w:tab/>
      </w:r>
      <w:r w:rsidR="001C416B">
        <w:t>Along the bottom right side of the screen are the same three reset, cancel, and accept buttons that are found on the weapon screen</w:t>
      </w:r>
      <w:r w:rsidR="00C674B9">
        <w:t xml:space="preserve">.  </w:t>
      </w:r>
      <w:r w:rsidR="001C416B">
        <w:t>Pressing the reset button resets the modifier combination that the player had chosen at that point</w:t>
      </w:r>
      <w:r w:rsidR="00C674B9">
        <w:t xml:space="preserve">.  </w:t>
      </w:r>
      <w:r w:rsidR="001C416B">
        <w:t>Hitting the cancel button brings the player back to the spawn state unless a game has just started in which case the cancel button is grayed out</w:t>
      </w:r>
      <w:r w:rsidR="00C674B9">
        <w:t xml:space="preserve">.  </w:t>
      </w:r>
      <w:r w:rsidR="001C416B">
        <w:t>The accept button brings players to the spawn state when they are ready to proceed.</w:t>
      </w:r>
    </w:p>
    <w:p w14:paraId="58472E15" w14:textId="77777777" w:rsidR="001C416B" w:rsidRPr="0084205F" w:rsidRDefault="001C416B" w:rsidP="0084205F">
      <w:pPr>
        <w:pStyle w:val="Heading2"/>
      </w:pPr>
      <w:bookmarkStart w:id="78" w:name="_Toc256375011"/>
      <w:r w:rsidRPr="0084205F">
        <w:t>In-Game</w:t>
      </w:r>
      <w:bookmarkEnd w:id="78"/>
    </w:p>
    <w:p w14:paraId="3DBFC20E" w14:textId="28790B0C" w:rsidR="001C416B" w:rsidRDefault="00F81E8D" w:rsidP="0084205F">
      <w:r>
        <w:tab/>
      </w:r>
      <w:r w:rsidR="001C416B">
        <w:t>While inside the game, players have two possible scenarios that could lead them out of the game state</w:t>
      </w:r>
      <w:r w:rsidR="00C674B9">
        <w:t xml:space="preserve">.  </w:t>
      </w:r>
      <w:r w:rsidR="001C416B">
        <w:t>The first is the player is allowed to exit from the match and return to the main menu</w:t>
      </w:r>
      <w:r w:rsidR="00C674B9">
        <w:t xml:space="preserve">.  </w:t>
      </w:r>
      <w:r w:rsidR="001C416B">
        <w:t>This action completely removes the player from the game and they cannot rejoin the game once they have left</w:t>
      </w:r>
      <w:r w:rsidR="00C674B9">
        <w:t xml:space="preserve">.  </w:t>
      </w:r>
      <w:r w:rsidR="001C416B">
        <w:t>The second is when the player dies, they move to the respawn state</w:t>
      </w:r>
      <w:r w:rsidR="00C674B9">
        <w:t xml:space="preserve">.  </w:t>
      </w:r>
      <w:r w:rsidR="001C416B">
        <w:t>This transition is only temporary since they can return once the respawn timer is up</w:t>
      </w:r>
      <w:r w:rsidR="00C674B9">
        <w:t xml:space="preserve">.  </w:t>
      </w:r>
      <w:r w:rsidR="001C416B">
        <w:t>While in the game state, players have important interface elements at their disposal to help them understand their status within the game world.</w:t>
      </w:r>
    </w:p>
    <w:p w14:paraId="0084788B" w14:textId="77777777" w:rsidR="001C416B" w:rsidRPr="0084205F" w:rsidRDefault="001C416B" w:rsidP="0084205F">
      <w:pPr>
        <w:pStyle w:val="Heading3"/>
      </w:pPr>
      <w:bookmarkStart w:id="79" w:name="_Toc256375012"/>
      <w:r w:rsidRPr="0084205F">
        <w:t>Shield Meter</w:t>
      </w:r>
      <w:bookmarkEnd w:id="79"/>
    </w:p>
    <w:p w14:paraId="75111DB9" w14:textId="54D87FFB" w:rsidR="001C416B" w:rsidRDefault="00F81E8D" w:rsidP="0084205F">
      <w:pPr>
        <w:rPr>
          <w:i/>
        </w:rPr>
      </w:pPr>
      <w:r>
        <w:rPr>
          <w:i/>
        </w:rPr>
        <w:tab/>
      </w:r>
      <w:r w:rsidR="001C416B">
        <w:t>The shield meter is the user interface element that players will use to keep track of their shield status</w:t>
      </w:r>
      <w:r w:rsidR="00C674B9">
        <w:t xml:space="preserve">.  </w:t>
      </w:r>
      <w:r w:rsidR="001C416B">
        <w:t>The meter will be located in the top right corner of the screen while in the in-game state</w:t>
      </w:r>
      <w:r w:rsidR="00C674B9">
        <w:t xml:space="preserve">.  </w:t>
      </w:r>
      <w:r w:rsidR="001C416B">
        <w:t>The meter will drop when a player is damaged and will flash red when they are on their last hit before they could die</w:t>
      </w:r>
      <w:r w:rsidR="00C674B9">
        <w:t xml:space="preserve">.  </w:t>
      </w:r>
      <w:r w:rsidR="001C416B">
        <w:t>The red flash will be accompanied by an audio cue to help indicate desperateness</w:t>
      </w:r>
      <w:r w:rsidR="00C674B9">
        <w:t xml:space="preserve">.  </w:t>
      </w:r>
      <w:r w:rsidR="001C416B">
        <w:t xml:space="preserve">The meter will increase over time when a player is </w:t>
      </w:r>
      <w:r w:rsidR="00C674B9">
        <w:t>regenerating</w:t>
      </w:r>
      <w:r w:rsidR="001C416B">
        <w:t xml:space="preserve"> their shield outside of battle.</w:t>
      </w:r>
    </w:p>
    <w:p w14:paraId="2CAE2903" w14:textId="77777777" w:rsidR="001C416B" w:rsidRDefault="001C416B" w:rsidP="001D0CE0">
      <w:pPr>
        <w:pStyle w:val="Heading7"/>
      </w:pPr>
      <w:r>
        <w:rPr>
          <w:noProof/>
          <w:lang w:bidi="ar-SA"/>
        </w:rPr>
        <w:lastRenderedPageBreak/>
        <w:drawing>
          <wp:inline distT="0" distB="0" distL="0" distR="0" wp14:editId="3DEDBB92">
            <wp:extent cx="3498263" cy="1269242"/>
            <wp:effectExtent l="19050" t="0" r="6937" b="0"/>
            <wp:docPr id="259" name="Picture 14" descr="Shield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Meter.jpg"/>
                    <pic:cNvPicPr/>
                  </pic:nvPicPr>
                  <pic:blipFill>
                    <a:blip r:embed="rId37" cstate="print"/>
                    <a:stretch>
                      <a:fillRect/>
                    </a:stretch>
                  </pic:blipFill>
                  <pic:spPr>
                    <a:xfrm>
                      <a:off x="0" y="0"/>
                      <a:ext cx="3512610" cy="1274447"/>
                    </a:xfrm>
                    <a:prstGeom prst="rect">
                      <a:avLst/>
                    </a:prstGeom>
                  </pic:spPr>
                </pic:pic>
              </a:graphicData>
            </a:graphic>
          </wp:inline>
        </w:drawing>
      </w:r>
    </w:p>
    <w:p w14:paraId="30681F33" w14:textId="77777777" w:rsidR="001C416B" w:rsidRDefault="001C416B" w:rsidP="001C416B">
      <w:pPr>
        <w:pStyle w:val="Caption"/>
        <w:jc w:val="center"/>
        <w:rPr>
          <w:i/>
          <w:sz w:val="24"/>
        </w:rPr>
      </w:pPr>
      <w:r>
        <w:t xml:space="preserve">Figure </w:t>
      </w:r>
      <w:fldSimple w:instr=" SEQ Figure \* ARABIC ">
        <w:r w:rsidR="00C207BD">
          <w:rPr>
            <w:noProof/>
          </w:rPr>
          <w:t>24</w:t>
        </w:r>
      </w:fldSimple>
      <w:r>
        <w:t>: Shield and Modifier Energy Level Concepts</w:t>
      </w:r>
    </w:p>
    <w:p w14:paraId="2581A977" w14:textId="77777777" w:rsidR="001C416B" w:rsidRPr="0084205F" w:rsidRDefault="001C416B" w:rsidP="0084205F">
      <w:pPr>
        <w:pStyle w:val="Heading3"/>
      </w:pPr>
      <w:bookmarkStart w:id="80" w:name="_Toc256375013"/>
      <w:r w:rsidRPr="0084205F">
        <w:t>Modifier Energy Level</w:t>
      </w:r>
      <w:bookmarkEnd w:id="80"/>
    </w:p>
    <w:p w14:paraId="7A4F0E12" w14:textId="791B349D" w:rsidR="001C416B" w:rsidRDefault="00F81E8D" w:rsidP="0084205F">
      <w:pPr>
        <w:rPr>
          <w:i/>
        </w:rPr>
      </w:pPr>
      <w:r>
        <w:tab/>
      </w:r>
      <w:r w:rsidR="001C416B">
        <w:t>The modifier energy level bar will keep track of the player's energy resource that is linked to deploying the bar is a horizontal bar that is placed directly under the shield meter</w:t>
      </w:r>
      <w:r w:rsidR="00C674B9">
        <w:t xml:space="preserve">.  </w:t>
      </w:r>
      <w:r w:rsidR="001C416B">
        <w:t>The meter will decrease from right to left, similar to the shield meter</w:t>
      </w:r>
      <w:r w:rsidR="00C674B9">
        <w:t xml:space="preserve">.  </w:t>
      </w:r>
      <w:r w:rsidR="001C416B">
        <w:t>When a player has exerted all their energy resource, the meter will be completely empty and hollow.</w:t>
      </w:r>
    </w:p>
    <w:p w14:paraId="45DBD28F" w14:textId="77777777" w:rsidR="001C416B" w:rsidRPr="0084205F" w:rsidRDefault="001C416B" w:rsidP="0084205F">
      <w:pPr>
        <w:pStyle w:val="Heading3"/>
      </w:pPr>
      <w:bookmarkStart w:id="81" w:name="_Toc256375014"/>
      <w:r w:rsidRPr="0084205F">
        <w:t>Main Target Reticle</w:t>
      </w:r>
      <w:bookmarkEnd w:id="81"/>
    </w:p>
    <w:p w14:paraId="1D2981C2" w14:textId="05CB0888" w:rsidR="001C416B" w:rsidRPr="00F84060" w:rsidRDefault="00F81E8D" w:rsidP="0084205F">
      <w:r>
        <w:tab/>
      </w:r>
      <w:r w:rsidR="001C416B">
        <w:t>While in a match, players have a target reticule in the middle of their screen</w:t>
      </w:r>
      <w:r w:rsidR="00C674B9">
        <w:t xml:space="preserve">.  </w:t>
      </w:r>
      <w:r w:rsidR="001C416B">
        <w:t>This reticle represents the line of sight that the player’s weapon or modifier has</w:t>
      </w:r>
      <w:r w:rsidR="00C674B9">
        <w:t xml:space="preserve">.  </w:t>
      </w:r>
      <w:r w:rsidR="001C416B">
        <w:t>The reticule remains white while players roam around the level</w:t>
      </w:r>
      <w:r w:rsidR="00C674B9">
        <w:t xml:space="preserve">.  </w:t>
      </w:r>
      <w:r w:rsidR="001C416B">
        <w:t>When the reticule intersects with an enemy or enemy modifier, it changes to a red color</w:t>
      </w:r>
      <w:r w:rsidR="00C674B9">
        <w:t xml:space="preserve">.  </w:t>
      </w:r>
      <w:r w:rsidR="001C416B">
        <w:t xml:space="preserve">This helps players identify targets of interest </w:t>
      </w:r>
      <w:r w:rsidR="00C674B9">
        <w:t>quickly</w:t>
      </w:r>
      <w:r w:rsidR="001C416B">
        <w:t>.</w:t>
      </w:r>
    </w:p>
    <w:p w14:paraId="5C639FBB" w14:textId="77777777" w:rsidR="001C416B" w:rsidRPr="0084205F" w:rsidRDefault="001C416B" w:rsidP="0084205F">
      <w:pPr>
        <w:pStyle w:val="Heading3"/>
      </w:pPr>
      <w:bookmarkStart w:id="82" w:name="_Toc256375015"/>
      <w:r w:rsidRPr="0084205F">
        <w:t>Weapon Ammo Meter</w:t>
      </w:r>
      <w:bookmarkEnd w:id="82"/>
    </w:p>
    <w:p w14:paraId="74F3A1DF" w14:textId="787C369E" w:rsidR="001C416B" w:rsidRDefault="00F81E8D" w:rsidP="0084205F">
      <w:r>
        <w:rPr>
          <w:i/>
        </w:rPr>
        <w:tab/>
      </w:r>
      <w:r w:rsidR="001C416B">
        <w:t>The ammo status meter will be located in the bottom right corner of the screen</w:t>
      </w:r>
      <w:r w:rsidR="00C674B9">
        <w:t xml:space="preserve">.  </w:t>
      </w:r>
      <w:r w:rsidR="001C416B">
        <w:t>The meter will display the max ammo the weapon has left as well as how many rounds are left in the current clip.</w:t>
      </w:r>
      <w:r w:rsidR="001C416B">
        <w:rPr>
          <w:i/>
        </w:rPr>
        <w:t xml:space="preserve"> </w:t>
      </w:r>
    </w:p>
    <w:p w14:paraId="4195D927" w14:textId="77777777" w:rsidR="001C416B" w:rsidRDefault="001C416B" w:rsidP="001D0CE0">
      <w:pPr>
        <w:pStyle w:val="Heading7"/>
      </w:pPr>
      <w:r>
        <w:rPr>
          <w:noProof/>
          <w:lang w:bidi="ar-SA"/>
        </w:rPr>
        <w:drawing>
          <wp:inline distT="0" distB="0" distL="0" distR="0" wp14:editId="6441990E">
            <wp:extent cx="2511848" cy="2088107"/>
            <wp:effectExtent l="19050" t="0" r="2752" b="0"/>
            <wp:docPr id="260" name="Picture 15" descr="Amm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moMeter.jpg"/>
                    <pic:cNvPicPr/>
                  </pic:nvPicPr>
                  <pic:blipFill>
                    <a:blip r:embed="rId38" cstate="print"/>
                    <a:stretch>
                      <a:fillRect/>
                    </a:stretch>
                  </pic:blipFill>
                  <pic:spPr>
                    <a:xfrm>
                      <a:off x="0" y="0"/>
                      <a:ext cx="2512074" cy="2088295"/>
                    </a:xfrm>
                    <a:prstGeom prst="rect">
                      <a:avLst/>
                    </a:prstGeom>
                  </pic:spPr>
                </pic:pic>
              </a:graphicData>
            </a:graphic>
          </wp:inline>
        </w:drawing>
      </w:r>
    </w:p>
    <w:p w14:paraId="2CB891A6" w14:textId="77777777" w:rsidR="001C416B" w:rsidRDefault="001C416B" w:rsidP="001C416B">
      <w:pPr>
        <w:pStyle w:val="Caption"/>
        <w:jc w:val="center"/>
        <w:rPr>
          <w:sz w:val="24"/>
        </w:rPr>
      </w:pPr>
      <w:r>
        <w:t xml:space="preserve">Figure </w:t>
      </w:r>
      <w:fldSimple w:instr=" SEQ Figure \* ARABIC ">
        <w:r w:rsidR="00C207BD">
          <w:rPr>
            <w:noProof/>
          </w:rPr>
          <w:t>25</w:t>
        </w:r>
      </w:fldSimple>
      <w:r>
        <w:t>: Ammo Meter Concept</w:t>
      </w:r>
    </w:p>
    <w:p w14:paraId="3FB85709" w14:textId="77777777" w:rsidR="001C416B" w:rsidRPr="0084205F" w:rsidRDefault="001C416B" w:rsidP="0084205F">
      <w:pPr>
        <w:pStyle w:val="Heading3"/>
      </w:pPr>
      <w:bookmarkStart w:id="83" w:name="_Toc256375016"/>
      <w:r w:rsidRPr="0084205F">
        <w:t>Modifier Target reticle</w:t>
      </w:r>
      <w:bookmarkEnd w:id="83"/>
    </w:p>
    <w:p w14:paraId="1DEFC3EC" w14:textId="45AD2536" w:rsidR="001C416B" w:rsidRDefault="00F81E8D" w:rsidP="0084205F">
      <w:r>
        <w:rPr>
          <w:i/>
        </w:rPr>
        <w:tab/>
      </w:r>
      <w:r w:rsidR="001C416B">
        <w:t>When Modifiers are deployed, they have a target reticle linked to them so players know where to find them and trigger them at later points</w:t>
      </w:r>
      <w:r w:rsidR="00C674B9">
        <w:t xml:space="preserve">.  </w:t>
      </w:r>
      <w:r w:rsidR="001C416B">
        <w:t>Along with the target reticle, an icon indicating the Modifier's type will be displayed next to it at all times</w:t>
      </w:r>
      <w:r w:rsidR="00C674B9">
        <w:t xml:space="preserve">.  </w:t>
      </w:r>
      <w:r w:rsidR="001C416B">
        <w:t>The location of these reticles varies based on the player's positional relation to the Modifier</w:t>
      </w:r>
      <w:r w:rsidR="00C674B9">
        <w:t xml:space="preserve">.  </w:t>
      </w:r>
      <w:r w:rsidR="001C416B">
        <w:t>Players will only be able to see this reticle if they are facing the direction they deployed the Modifier in</w:t>
      </w:r>
      <w:r w:rsidR="00C674B9">
        <w:t xml:space="preserve">.  </w:t>
      </w:r>
      <w:r w:rsidR="001C416B">
        <w:t>If they are facing away from the Modifier, an arrow will follow along the border of the screen until they are facing the Modifier</w:t>
      </w:r>
      <w:r w:rsidR="00C674B9">
        <w:t xml:space="preserve">.  </w:t>
      </w:r>
      <w:r w:rsidR="001C416B">
        <w:t xml:space="preserve">When the proximity alarm </w:t>
      </w:r>
      <w:r w:rsidR="001C416B">
        <w:lastRenderedPageBreak/>
        <w:t>triggers, the target reticle will flash red</w:t>
      </w:r>
      <w:r w:rsidR="00C674B9">
        <w:t xml:space="preserve">.  </w:t>
      </w:r>
      <w:r w:rsidR="001C416B">
        <w:t>The reticle will continue to flash until either the Modifier is triggered or players are out of range of the Modifier.</w:t>
      </w:r>
    </w:p>
    <w:p w14:paraId="123BEB6F" w14:textId="77777777" w:rsidR="001C416B" w:rsidRDefault="001C416B" w:rsidP="001D0CE0">
      <w:pPr>
        <w:pStyle w:val="Heading7"/>
      </w:pPr>
      <w:r>
        <w:rPr>
          <w:noProof/>
          <w:lang w:bidi="ar-SA"/>
        </w:rPr>
        <w:drawing>
          <wp:inline distT="0" distB="0" distL="0" distR="0" wp14:editId="43999B7B">
            <wp:extent cx="2289302" cy="1228299"/>
            <wp:effectExtent l="19050" t="0" r="0" b="0"/>
            <wp:docPr id="262" name="Picture 21" descr="ModifierRe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rReticle.png"/>
                    <pic:cNvPicPr/>
                  </pic:nvPicPr>
                  <pic:blipFill>
                    <a:blip r:embed="rId39" cstate="print"/>
                    <a:stretch>
                      <a:fillRect/>
                    </a:stretch>
                  </pic:blipFill>
                  <pic:spPr>
                    <a:xfrm>
                      <a:off x="0" y="0"/>
                      <a:ext cx="2288755" cy="1228005"/>
                    </a:xfrm>
                    <a:prstGeom prst="rect">
                      <a:avLst/>
                    </a:prstGeom>
                  </pic:spPr>
                </pic:pic>
              </a:graphicData>
            </a:graphic>
          </wp:inline>
        </w:drawing>
      </w:r>
    </w:p>
    <w:p w14:paraId="1FC3CBBB" w14:textId="77777777" w:rsidR="001C416B" w:rsidRDefault="001C416B" w:rsidP="001C416B">
      <w:pPr>
        <w:pStyle w:val="Caption"/>
        <w:jc w:val="center"/>
      </w:pPr>
      <w:r>
        <w:t xml:space="preserve">Figure </w:t>
      </w:r>
      <w:fldSimple w:instr=" SEQ Figure \* ARABIC ">
        <w:r w:rsidR="00C207BD">
          <w:rPr>
            <w:noProof/>
          </w:rPr>
          <w:t>26</w:t>
        </w:r>
      </w:fldSimple>
      <w:r>
        <w:t>: Modifier Target Reticle</w:t>
      </w:r>
    </w:p>
    <w:p w14:paraId="356B8692" w14:textId="77777777" w:rsidR="001C416B" w:rsidRPr="0084205F" w:rsidRDefault="001C416B" w:rsidP="0084205F">
      <w:pPr>
        <w:pStyle w:val="Heading3"/>
      </w:pPr>
      <w:bookmarkStart w:id="84" w:name="_Toc256375017"/>
      <w:r w:rsidRPr="0084205F">
        <w:t>Modifier Charge Level</w:t>
      </w:r>
      <w:bookmarkEnd w:id="84"/>
    </w:p>
    <w:p w14:paraId="79166D5F" w14:textId="18D946BE" w:rsidR="001C416B" w:rsidRDefault="00F81E8D" w:rsidP="0084205F">
      <w:r w:rsidRPr="0084205F">
        <w:tab/>
      </w:r>
      <w:r w:rsidR="001C416B">
        <w:t>The charge level meter only comes into play when a player is attempting to charge up the modifier they are about to deploy</w:t>
      </w:r>
      <w:r w:rsidR="00C674B9">
        <w:t xml:space="preserve">.  </w:t>
      </w:r>
      <w:r w:rsidR="001C416B">
        <w:t xml:space="preserve">This meter will appear directly under the target </w:t>
      </w:r>
      <w:r w:rsidR="00C674B9">
        <w:t>cross hair</w:t>
      </w:r>
      <w:r w:rsidR="001C416B">
        <w:t xml:space="preserve"> that remains in the center of the player's screen at all times</w:t>
      </w:r>
      <w:r w:rsidR="00C674B9">
        <w:t xml:space="preserve">.  </w:t>
      </w:r>
      <w:r w:rsidR="001C416B">
        <w:t>The meter will flow from left to right and will be segmented into 3 seconds signifying the three tiers of the modifier</w:t>
      </w:r>
      <w:r w:rsidR="00C674B9">
        <w:t xml:space="preserve">.  </w:t>
      </w:r>
      <w:r w:rsidR="001C416B">
        <w:t>As the meter fills, once it passes one.</w:t>
      </w:r>
    </w:p>
    <w:p w14:paraId="6C6EC9A6" w14:textId="77777777" w:rsidR="001C416B" w:rsidRDefault="001C416B" w:rsidP="001D0CE0">
      <w:pPr>
        <w:pStyle w:val="Heading7"/>
      </w:pPr>
      <w:r>
        <w:rPr>
          <w:noProof/>
          <w:lang w:bidi="ar-SA"/>
        </w:rPr>
        <w:drawing>
          <wp:inline distT="0" distB="0" distL="0" distR="0" wp14:editId="76EE9F03">
            <wp:extent cx="2824430" cy="846162"/>
            <wp:effectExtent l="19050" t="0" r="0" b="0"/>
            <wp:docPr id="263" name="Picture 16" descr="Modifier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rCharge.png"/>
                    <pic:cNvPicPr/>
                  </pic:nvPicPr>
                  <pic:blipFill>
                    <a:blip r:embed="rId40" cstate="print"/>
                    <a:stretch>
                      <a:fillRect/>
                    </a:stretch>
                  </pic:blipFill>
                  <pic:spPr>
                    <a:xfrm>
                      <a:off x="0" y="0"/>
                      <a:ext cx="2829964" cy="847820"/>
                    </a:xfrm>
                    <a:prstGeom prst="rect">
                      <a:avLst/>
                    </a:prstGeom>
                  </pic:spPr>
                </pic:pic>
              </a:graphicData>
            </a:graphic>
          </wp:inline>
        </w:drawing>
      </w:r>
    </w:p>
    <w:p w14:paraId="713AD3F9" w14:textId="77777777" w:rsidR="001C416B" w:rsidRDefault="001C416B" w:rsidP="001C416B">
      <w:pPr>
        <w:pStyle w:val="Caption"/>
        <w:jc w:val="center"/>
      </w:pPr>
      <w:r>
        <w:t xml:space="preserve">Figure </w:t>
      </w:r>
      <w:fldSimple w:instr=" SEQ Figure \* ARABIC ">
        <w:r w:rsidR="00C207BD">
          <w:rPr>
            <w:noProof/>
          </w:rPr>
          <w:t>27</w:t>
        </w:r>
      </w:fldSimple>
      <w:r>
        <w:t>: Modifier Charge Meter Concept</w:t>
      </w:r>
    </w:p>
    <w:p w14:paraId="78E2DC3C" w14:textId="77777777" w:rsidR="001C416B" w:rsidRPr="0084205F" w:rsidRDefault="001C416B" w:rsidP="0084205F">
      <w:pPr>
        <w:pStyle w:val="Heading3"/>
      </w:pPr>
      <w:bookmarkStart w:id="85" w:name="_Toc256375018"/>
      <w:r w:rsidRPr="0084205F">
        <w:t>King of the Hill Interface</w:t>
      </w:r>
      <w:bookmarkEnd w:id="85"/>
      <w:r w:rsidRPr="0084205F">
        <w:t xml:space="preserve"> </w:t>
      </w:r>
    </w:p>
    <w:p w14:paraId="3227CF7A" w14:textId="495E9757" w:rsidR="001C416B" w:rsidRDefault="00A664B2" w:rsidP="0084205F">
      <w:r>
        <w:rPr>
          <w:noProof/>
        </w:rPr>
        <w:pict>
          <v:shape id="_x0000_s1028" type="#_x0000_t202" style="position:absolute;margin-left:229.65pt;margin-top:164.25pt;width:238.8pt;height:.05pt;z-index:251666432" stroked="f">
            <v:textbox style="mso-next-textbox:#_x0000_s1028;mso-fit-shape-to-text:t" inset="0,0,0,0">
              <w:txbxContent>
                <w:p w14:paraId="77D45B75" w14:textId="77777777" w:rsidR="00C674B9" w:rsidRPr="0089024A" w:rsidRDefault="00C674B9" w:rsidP="001C416B">
                  <w:pPr>
                    <w:pStyle w:val="Caption"/>
                    <w:jc w:val="center"/>
                    <w:rPr>
                      <w:i/>
                      <w:noProof/>
                    </w:rPr>
                  </w:pPr>
                  <w:r>
                    <w:t xml:space="preserve">Figure </w:t>
                  </w:r>
                  <w:fldSimple w:instr=" SEQ Figure \* ARABIC ">
                    <w:r w:rsidR="00C207BD">
                      <w:rPr>
                        <w:noProof/>
                      </w:rPr>
                      <w:t>28</w:t>
                    </w:r>
                  </w:fldSimple>
                  <w:r>
                    <w:t>: King of the Hill HUD Concept</w:t>
                  </w:r>
                </w:p>
              </w:txbxContent>
            </v:textbox>
            <w10:wrap type="square"/>
          </v:shape>
        </w:pict>
      </w:r>
      <w:r w:rsidR="001C416B">
        <w:rPr>
          <w:i/>
          <w:noProof/>
          <w:lang w:bidi="ar-SA"/>
        </w:rPr>
        <w:drawing>
          <wp:anchor distT="0" distB="0" distL="114300" distR="114300" simplePos="0" relativeHeight="251665408" behindDoc="0" locked="0" layoutInCell="1" allowOverlap="1" wp14:editId="3B57346B">
            <wp:simplePos x="0" y="0"/>
            <wp:positionH relativeFrom="column">
              <wp:posOffset>2916555</wp:posOffset>
            </wp:positionH>
            <wp:positionV relativeFrom="paragraph">
              <wp:posOffset>-1270</wp:posOffset>
            </wp:positionV>
            <wp:extent cx="3032760" cy="2030095"/>
            <wp:effectExtent l="19050" t="0" r="0" b="0"/>
            <wp:wrapSquare wrapText="bothSides"/>
            <wp:docPr id="265" name="Picture 27" descr="KOTH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THHud.jpg"/>
                    <pic:cNvPicPr/>
                  </pic:nvPicPr>
                  <pic:blipFill>
                    <a:blip r:embed="rId41" cstate="print"/>
                    <a:stretch>
                      <a:fillRect/>
                    </a:stretch>
                  </pic:blipFill>
                  <pic:spPr>
                    <a:xfrm>
                      <a:off x="0" y="0"/>
                      <a:ext cx="3032760" cy="2030095"/>
                    </a:xfrm>
                    <a:prstGeom prst="rect">
                      <a:avLst/>
                    </a:prstGeom>
                  </pic:spPr>
                </pic:pic>
              </a:graphicData>
            </a:graphic>
          </wp:anchor>
        </w:drawing>
      </w:r>
      <w:r w:rsidR="00F81E8D">
        <w:rPr>
          <w:i/>
        </w:rPr>
        <w:tab/>
      </w:r>
      <w:r w:rsidR="001C416B">
        <w:t>It is important for players to know how the tide of the battle is going at any given point in the match</w:t>
      </w:r>
      <w:r w:rsidR="00C674B9">
        <w:t xml:space="preserve">.  </w:t>
      </w:r>
      <w:r w:rsidR="001C416B">
        <w:t xml:space="preserve">The King of the Hill interface element will be a scoreboard that shows both </w:t>
      </w:r>
      <w:r w:rsidR="00C674B9">
        <w:t>teams’</w:t>
      </w:r>
      <w:r w:rsidR="001C416B">
        <w:t xml:space="preserve"> score</w:t>
      </w:r>
      <w:r w:rsidR="00C674B9">
        <w:t xml:space="preserve">.  </w:t>
      </w:r>
      <w:r w:rsidR="001C416B">
        <w:t>The score is indicative of how many Hill captures each team has achieved</w:t>
      </w:r>
      <w:r w:rsidR="00C674B9">
        <w:t xml:space="preserve">.  </w:t>
      </w:r>
      <w:r w:rsidR="001C416B">
        <w:t>The interface will be placed in the top middle portion of the screen so it is not at the player's immediate attention but follows the same interface line as the shield and modifier energy level interfaces.</w:t>
      </w:r>
    </w:p>
    <w:p w14:paraId="3C4F4187" w14:textId="77777777" w:rsidR="001C416B" w:rsidRPr="0084205F" w:rsidRDefault="001C416B" w:rsidP="0084205F">
      <w:pPr>
        <w:pStyle w:val="Heading3"/>
      </w:pPr>
      <w:bookmarkStart w:id="86" w:name="_Toc256375019"/>
      <w:r w:rsidRPr="0084205F">
        <w:t>Assault Interface</w:t>
      </w:r>
      <w:bookmarkEnd w:id="86"/>
    </w:p>
    <w:p w14:paraId="4791B973" w14:textId="2A4129EB" w:rsidR="001C416B" w:rsidRDefault="00F81E8D" w:rsidP="0084205F">
      <w:r>
        <w:rPr>
          <w:noProof/>
          <w:sz w:val="27"/>
          <w:lang w:bidi="ar-SA"/>
        </w:rPr>
        <w:drawing>
          <wp:anchor distT="0" distB="0" distL="114300" distR="114300" simplePos="0" relativeHeight="251667456" behindDoc="0" locked="0" layoutInCell="1" allowOverlap="1" wp14:editId="1B82D027">
            <wp:simplePos x="0" y="0"/>
            <wp:positionH relativeFrom="column">
              <wp:posOffset>3165475</wp:posOffset>
            </wp:positionH>
            <wp:positionV relativeFrom="paragraph">
              <wp:posOffset>111760</wp:posOffset>
            </wp:positionV>
            <wp:extent cx="2898140" cy="2242820"/>
            <wp:effectExtent l="0" t="0" r="0" b="0"/>
            <wp:wrapSquare wrapText="bothSides"/>
            <wp:docPr id="266" name="Picture 28" descr="Assault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aultHUD.jpg"/>
                    <pic:cNvPicPr/>
                  </pic:nvPicPr>
                  <pic:blipFill>
                    <a:blip r:embed="rId42" cstate="print"/>
                    <a:stretch>
                      <a:fillRect/>
                    </a:stretch>
                  </pic:blipFill>
                  <pic:spPr>
                    <a:xfrm>
                      <a:off x="0" y="0"/>
                      <a:ext cx="2898140" cy="2242820"/>
                    </a:xfrm>
                    <a:prstGeom prst="rect">
                      <a:avLst/>
                    </a:prstGeom>
                  </pic:spPr>
                </pic:pic>
              </a:graphicData>
            </a:graphic>
          </wp:anchor>
        </w:drawing>
      </w:r>
      <w:r w:rsidR="00A664B2">
        <w:rPr>
          <w:noProof/>
        </w:rPr>
        <w:pict>
          <v:shape id="_x0000_s1029" type="#_x0000_t202" style="position:absolute;margin-left:249.25pt;margin-top:185.15pt;width:228.5pt;height:.05pt;z-index:251668480;mso-position-horizontal-relative:text;mso-position-vertical-relative:text" stroked="f">
            <v:textbox style="mso-next-textbox:#_x0000_s1029;mso-fit-shape-to-text:t" inset="0,0,0,0">
              <w:txbxContent>
                <w:p w14:paraId="3F512CD0" w14:textId="77777777" w:rsidR="00C674B9" w:rsidRPr="00CD5D08" w:rsidRDefault="00C674B9" w:rsidP="001C416B">
                  <w:pPr>
                    <w:pStyle w:val="Caption"/>
                    <w:jc w:val="center"/>
                    <w:rPr>
                      <w:noProof/>
                      <w:sz w:val="27"/>
                    </w:rPr>
                  </w:pPr>
                  <w:r>
                    <w:t xml:space="preserve">Figure </w:t>
                  </w:r>
                  <w:fldSimple w:instr=" SEQ Figure \* ARABIC ">
                    <w:r w:rsidR="00C207BD">
                      <w:rPr>
                        <w:noProof/>
                      </w:rPr>
                      <w:t>29</w:t>
                    </w:r>
                  </w:fldSimple>
                  <w:r>
                    <w:t>: Assault HUD Concept</w:t>
                  </w:r>
                </w:p>
              </w:txbxContent>
            </v:textbox>
            <w10:wrap type="square"/>
          </v:shape>
        </w:pict>
      </w:r>
      <w:r>
        <w:rPr>
          <w:sz w:val="27"/>
        </w:rPr>
        <w:tab/>
      </w:r>
      <w:r w:rsidR="001C416B">
        <w:t>The Assault interface will achieve the same responsibilities as the King of the Hill interface in that it will give players an indication of the match status</w:t>
      </w:r>
      <w:r w:rsidR="00C674B9">
        <w:t xml:space="preserve">.  </w:t>
      </w:r>
      <w:r w:rsidR="001C416B">
        <w:t xml:space="preserve">The interface for the Assault game mode will be a linear graph that represents the attacking team's </w:t>
      </w:r>
      <w:r w:rsidR="001C416B">
        <w:lastRenderedPageBreak/>
        <w:t>progress</w:t>
      </w:r>
      <w:r w:rsidR="00C674B9">
        <w:t xml:space="preserve">.  </w:t>
      </w:r>
      <w:r w:rsidR="001C416B">
        <w:t>This progress is dictated on the flag's location in relation to the next checkpoint</w:t>
      </w:r>
      <w:r w:rsidR="00C674B9">
        <w:t xml:space="preserve">.  </w:t>
      </w:r>
      <w:r w:rsidR="001C416B">
        <w:t>The checkpoint will be distinguished by large icons along the graph</w:t>
      </w:r>
      <w:r w:rsidR="00C674B9">
        <w:t xml:space="preserve">.  </w:t>
      </w:r>
      <w:r w:rsidR="001C416B">
        <w:t>When / if the attacking team crosses the required checkpoint's threshold, the interface element for that checkpoint will change from the defending team's color to the attacking team's color</w:t>
      </w:r>
      <w:r w:rsidR="00C674B9">
        <w:t xml:space="preserve">.  </w:t>
      </w:r>
      <w:r w:rsidR="001C416B">
        <w:t>Also in this grouping of interface elements will be the match timer showing how much time is left in the match.</w:t>
      </w:r>
    </w:p>
    <w:p w14:paraId="3C844FB6" w14:textId="77777777" w:rsidR="001C416B" w:rsidRPr="0084205F" w:rsidRDefault="001C416B" w:rsidP="0084205F">
      <w:pPr>
        <w:pStyle w:val="Heading2"/>
      </w:pPr>
      <w:bookmarkStart w:id="87" w:name="_Toc256375020"/>
      <w:r w:rsidRPr="0084205F">
        <w:t>Spawning</w:t>
      </w:r>
      <w:bookmarkEnd w:id="87"/>
    </w:p>
    <w:p w14:paraId="3AF2D847" w14:textId="1B881BFC" w:rsidR="001C416B" w:rsidRDefault="00F81E8D" w:rsidP="0084205F">
      <w:r>
        <w:tab/>
      </w:r>
      <w:r w:rsidR="001C416B">
        <w:t>The spawning state will come into play at two different times during a game</w:t>
      </w:r>
      <w:r w:rsidR="00C674B9">
        <w:t xml:space="preserve">.  </w:t>
      </w:r>
      <w:r w:rsidR="001C416B">
        <w:t>The first is at the beginning of the game when players are setting up their arsenals</w:t>
      </w:r>
      <w:r w:rsidR="00C674B9">
        <w:t xml:space="preserve">.  </w:t>
      </w:r>
      <w:r w:rsidR="001C416B">
        <w:t>Players enter this state when they have finished setting up their weapons and modifiers and are waiting for the setup timer to reach zero</w:t>
      </w:r>
      <w:r w:rsidR="00C674B9">
        <w:t xml:space="preserve">.  </w:t>
      </w:r>
      <w:r w:rsidR="001C416B">
        <w:t>The second time is when a player dies during battle</w:t>
      </w:r>
      <w:r w:rsidR="00C674B9">
        <w:t xml:space="preserve">.  </w:t>
      </w:r>
      <w:r w:rsidR="001C416B">
        <w:t>At this time, players are brought to a screen that shows the progress of the match in real time</w:t>
      </w:r>
      <w:r w:rsidR="00C674B9">
        <w:t xml:space="preserve">.  </w:t>
      </w:r>
      <w:r w:rsidR="001C416B">
        <w:t>For King of the Hill matches, the screen shows the score of both teams as well as any current capture progress</w:t>
      </w:r>
      <w:r w:rsidR="00C674B9">
        <w:t xml:space="preserve">.  </w:t>
      </w:r>
      <w:r w:rsidR="001C416B">
        <w:t xml:space="preserve">For Assault matches, </w:t>
      </w:r>
      <w:r w:rsidR="00C674B9">
        <w:t>a linear flow graph of the flag in relation to the capture points along the level as well as the time remaining in the match is</w:t>
      </w:r>
      <w:r w:rsidR="001C416B">
        <w:t xml:space="preserve"> displayed.</w:t>
      </w:r>
    </w:p>
    <w:p w14:paraId="115FE97F" w14:textId="77777777" w:rsidR="0084205F" w:rsidRDefault="0084205F" w:rsidP="0084205F"/>
    <w:p w14:paraId="278D6E7A" w14:textId="042BA6A4" w:rsidR="001C416B" w:rsidRDefault="00F81E8D" w:rsidP="0084205F">
      <w:r>
        <w:tab/>
      </w:r>
      <w:r w:rsidR="00C674B9">
        <w:t xml:space="preserve">In the bottom right of the screen are two buttons: Arsenal Selection and Respawn.  </w:t>
      </w:r>
      <w:r w:rsidR="001C416B">
        <w:t>The Arsenal Selection button brings players to the weapon selection screen</w:t>
      </w:r>
      <w:r w:rsidR="00C674B9">
        <w:t xml:space="preserve">.  </w:t>
      </w:r>
      <w:r w:rsidR="001C416B">
        <w:t>The Respawn button allows players to respawn when they are ready</w:t>
      </w:r>
      <w:r w:rsidR="00C674B9">
        <w:t xml:space="preserve">.  </w:t>
      </w:r>
      <w:r w:rsidR="001C416B">
        <w:t xml:space="preserve">This only can happen when the initial </w:t>
      </w:r>
      <w:r w:rsidR="00C674B9">
        <w:t>10-second</w:t>
      </w:r>
      <w:r w:rsidR="001C416B">
        <w:t xml:space="preserve"> </w:t>
      </w:r>
      <w:r w:rsidR="00C674B9">
        <w:t>cool-down</w:t>
      </w:r>
      <w:r w:rsidR="001C416B">
        <w:t xml:space="preserve"> has finished</w:t>
      </w:r>
      <w:r w:rsidR="00C674B9">
        <w:t xml:space="preserve">.  </w:t>
      </w:r>
      <w:r w:rsidR="001C416B">
        <w:t>Until then, the Respawn button is grayed out an</w:t>
      </w:r>
      <w:r w:rsidR="0084205F">
        <w:t>d unavailable for player input.</w:t>
      </w:r>
    </w:p>
    <w:p w14:paraId="77D400C7" w14:textId="77777777" w:rsidR="001C416B" w:rsidRPr="0084205F" w:rsidRDefault="001C416B" w:rsidP="0084205F">
      <w:pPr>
        <w:pStyle w:val="Heading2"/>
      </w:pPr>
      <w:bookmarkStart w:id="88" w:name="_Toc256375021"/>
      <w:r w:rsidRPr="0084205F">
        <w:t>Credits</w:t>
      </w:r>
      <w:bookmarkEnd w:id="88"/>
    </w:p>
    <w:p w14:paraId="1B2ED6EB" w14:textId="59E5CC88" w:rsidR="001C416B" w:rsidRDefault="00F81E8D" w:rsidP="0084205F">
      <w:r>
        <w:tab/>
      </w:r>
      <w:r w:rsidR="00C674B9">
        <w:t>The credits screen will be broken up into three stages:</w:t>
      </w:r>
    </w:p>
    <w:p w14:paraId="6EF7BC2D" w14:textId="18A594EB" w:rsidR="001C416B" w:rsidRDefault="001C416B" w:rsidP="00DD4C99">
      <w:pPr>
        <w:pStyle w:val="ListParagraph"/>
        <w:numPr>
          <w:ilvl w:val="0"/>
          <w:numId w:val="97"/>
        </w:numPr>
      </w:pPr>
      <w:r w:rsidRPr="0084205F">
        <w:rPr>
          <w:b/>
        </w:rPr>
        <w:t>Development Team</w:t>
      </w:r>
      <w:r>
        <w:t>: The students that made the game will be listed in alphabetical order</w:t>
      </w:r>
      <w:r w:rsidR="00C674B9">
        <w:t xml:space="preserve">.  </w:t>
      </w:r>
      <w:r>
        <w:t>Each student will their name, a picture, primary responsibilities to the game, and research</w:t>
      </w:r>
    </w:p>
    <w:p w14:paraId="30FAFD24" w14:textId="77777777" w:rsidR="001C416B" w:rsidRDefault="001C416B" w:rsidP="00DD4C99">
      <w:pPr>
        <w:pStyle w:val="ListParagraph"/>
        <w:numPr>
          <w:ilvl w:val="0"/>
          <w:numId w:val="97"/>
        </w:numPr>
      </w:pPr>
      <w:r w:rsidRPr="0084205F">
        <w:rPr>
          <w:b/>
        </w:rPr>
        <w:t>Assisting Faculty and Applications:</w:t>
      </w:r>
      <w:r w:rsidR="0084205F">
        <w:rPr>
          <w:b/>
        </w:rPr>
        <w:t xml:space="preserve"> </w:t>
      </w:r>
      <w:r>
        <w:t>The second screen will give credit the faculty at R.I.T. who were directly involved with development, give credit to R.I.T. itself, and an icon list of applications and tools used to help build the project.</w:t>
      </w:r>
    </w:p>
    <w:p w14:paraId="27CE0C0C" w14:textId="77777777" w:rsidR="001C416B" w:rsidRDefault="001C416B" w:rsidP="00DD4C99">
      <w:pPr>
        <w:pStyle w:val="ListParagraph"/>
        <w:numPr>
          <w:ilvl w:val="0"/>
          <w:numId w:val="97"/>
        </w:numPr>
      </w:pPr>
      <w:r w:rsidRPr="0084205F">
        <w:rPr>
          <w:b/>
        </w:rPr>
        <w:t>Extra Credits:</w:t>
      </w:r>
      <w:r w:rsidR="0084205F">
        <w:rPr>
          <w:b/>
        </w:rPr>
        <w:t xml:space="preserve"> </w:t>
      </w:r>
      <w:r>
        <w:t>The third state will give credit to third party sources that helped build additional assets for the project.</w:t>
      </w:r>
    </w:p>
    <w:p w14:paraId="26B0E427" w14:textId="77777777" w:rsidR="001C416B" w:rsidRDefault="001C416B" w:rsidP="00DD4C99">
      <w:pPr>
        <w:pStyle w:val="ListParagraph"/>
        <w:numPr>
          <w:ilvl w:val="0"/>
          <w:numId w:val="97"/>
        </w:numPr>
      </w:pPr>
      <w:r w:rsidRPr="0084205F">
        <w:rPr>
          <w:b/>
        </w:rPr>
        <w:t>Team and Contact Information:</w:t>
      </w:r>
      <w:r w:rsidR="0084205F">
        <w:rPr>
          <w:b/>
        </w:rPr>
        <w:t xml:space="preserve"> </w:t>
      </w:r>
      <w:r>
        <w:t>The final screen will show the development team's logo, the contact information of the team members, and a link to the </w:t>
      </w:r>
      <w:r w:rsidRPr="0084205F">
        <w:rPr>
          <w:i/>
        </w:rPr>
        <w:t>Trigger Happy</w:t>
      </w:r>
      <w:r>
        <w:t> website.</w:t>
      </w:r>
    </w:p>
    <w:p w14:paraId="6B2D840E" w14:textId="77777777" w:rsidR="0084205F" w:rsidRDefault="0084205F" w:rsidP="0084205F"/>
    <w:p w14:paraId="4C300FC3" w14:textId="4111AC04" w:rsidR="001C416B" w:rsidRDefault="00F81E8D" w:rsidP="0084205F">
      <w:r>
        <w:tab/>
      </w:r>
      <w:r w:rsidR="001C416B">
        <w:t>All transitions between the various credit states will be a fade to black transition</w:t>
      </w:r>
      <w:r w:rsidR="00C674B9">
        <w:t xml:space="preserve">.  </w:t>
      </w:r>
      <w:r w:rsidR="001C416B">
        <w:t>The transition after the final credits screen will either bring the player back to the menu screen if they came from the menu screen directly or it will exit the game if they are exiting the game.</w:t>
      </w:r>
    </w:p>
    <w:p w14:paraId="6AD97D49" w14:textId="77777777" w:rsidR="001C416B" w:rsidRDefault="001C416B" w:rsidP="0031202C">
      <w:pPr>
        <w:pStyle w:val="Heading1"/>
      </w:pPr>
      <w:bookmarkStart w:id="89" w:name="_Toc243406389"/>
      <w:bookmarkStart w:id="90" w:name="_Toc256375022"/>
      <w:bookmarkEnd w:id="89"/>
      <w:r>
        <w:t>Look and Feel</w:t>
      </w:r>
      <w:bookmarkEnd w:id="90"/>
    </w:p>
    <w:p w14:paraId="34A8445E" w14:textId="0D15AC47" w:rsidR="001C416B" w:rsidRDefault="00F81E8D" w:rsidP="0084205F">
      <w:r>
        <w:tab/>
      </w:r>
      <w:r w:rsidR="001C416B">
        <w:t>Trigger Happy takes place in an absurd, bizarre, and comical Universe</w:t>
      </w:r>
      <w:r w:rsidR="00C674B9">
        <w:t xml:space="preserve">.  </w:t>
      </w:r>
      <w:r w:rsidR="001C416B">
        <w:t>The visual styling is meant to enable, encourage, and amplify these choices</w:t>
      </w:r>
      <w:r w:rsidR="00C674B9">
        <w:t xml:space="preserve">.  </w:t>
      </w:r>
      <w:r w:rsidR="001C416B">
        <w:t xml:space="preserve">The game's color </w:t>
      </w:r>
      <w:r w:rsidR="00C674B9">
        <w:t>palette focuses</w:t>
      </w:r>
      <w:r w:rsidR="001C416B">
        <w:t xml:space="preserve"> on bright, primary colors that capture the viewer's eye</w:t>
      </w:r>
      <w:r w:rsidR="00C674B9">
        <w:t xml:space="preserve">.  </w:t>
      </w:r>
      <w:r w:rsidR="001C416B">
        <w:t>They also create a positive, happy feeling that matches the world</w:t>
      </w:r>
      <w:r w:rsidR="00C674B9">
        <w:t xml:space="preserve">.  </w:t>
      </w:r>
      <w:r w:rsidR="001C416B">
        <w:t>The rendering style is simple and iconic, focusing on recognizability over realism</w:t>
      </w:r>
      <w:r w:rsidR="00C674B9">
        <w:t xml:space="preserve">.  </w:t>
      </w:r>
      <w:r w:rsidR="001C416B">
        <w:t xml:space="preserve">Instead of wowing the player with </w:t>
      </w:r>
      <w:r w:rsidR="00C674B9">
        <w:t>ultra-high</w:t>
      </w:r>
      <w:r w:rsidR="001C416B">
        <w:t xml:space="preserve"> quality representations of boring environments, we will devote our time to interesting, meaningful environments that capture the player's imagination</w:t>
      </w:r>
      <w:r w:rsidR="00C674B9">
        <w:t xml:space="preserve">.  </w:t>
      </w:r>
      <w:r w:rsidR="001C416B">
        <w:t>In terms of technology, we will be using a flat shader to achieve our simplified look</w:t>
      </w:r>
      <w:r w:rsidR="00C674B9">
        <w:t xml:space="preserve">.  </w:t>
      </w:r>
      <w:r w:rsidR="001C416B">
        <w:t xml:space="preserve">However, it </w:t>
      </w:r>
      <w:r w:rsidR="00C674B9">
        <w:t>is not</w:t>
      </w:r>
      <w:r w:rsidR="001C416B">
        <w:t xml:space="preserve"> enough to just flat-shade </w:t>
      </w:r>
      <w:r w:rsidR="001C416B">
        <w:lastRenderedPageBreak/>
        <w:t>normal models and call it a day</w:t>
      </w:r>
      <w:r w:rsidR="00C674B9">
        <w:t xml:space="preserve">.  </w:t>
      </w:r>
      <w:r w:rsidR="001C416B">
        <w:t>The model design must be amplified to communicate its point quickly and distinctively</w:t>
      </w:r>
      <w:r w:rsidR="00C674B9">
        <w:t xml:space="preserve">.  </w:t>
      </w:r>
      <w:r w:rsidR="001C416B">
        <w:t>Not only is this important for creating a unique look, it is critical in styling something as fast paced as an FPS</w:t>
      </w:r>
      <w:r w:rsidR="00C674B9">
        <w:t xml:space="preserve">.  </w:t>
      </w:r>
      <w:r w:rsidR="001C416B">
        <w:t>Emphasizing the key parts of the environment through use of distinctive size, shapes, textures and colors is critical to our look.</w:t>
      </w:r>
    </w:p>
    <w:p w14:paraId="3653A4BD" w14:textId="77777777" w:rsidR="0084205F" w:rsidRDefault="0084205F" w:rsidP="0084205F"/>
    <w:p w14:paraId="41E3B14A" w14:textId="77777777" w:rsidR="00F62C70" w:rsidRDefault="001C416B" w:rsidP="00F62C70">
      <w:pPr>
        <w:rPr>
          <w:i/>
        </w:rPr>
      </w:pPr>
      <w:r w:rsidRPr="0084205F">
        <w:rPr>
          <w:i/>
        </w:rPr>
        <w:t>*Consult Art Bible for specific details about the environment and game objects.</w:t>
      </w:r>
    </w:p>
    <w:p w14:paraId="57153A6D" w14:textId="77777777" w:rsidR="001C416B" w:rsidRDefault="001C416B" w:rsidP="00F62C70">
      <w:pPr>
        <w:pStyle w:val="Heading2"/>
      </w:pPr>
      <w:bookmarkStart w:id="91" w:name="_Toc256375023"/>
      <w:r>
        <w:t>Camera</w:t>
      </w:r>
      <w:bookmarkEnd w:id="91"/>
    </w:p>
    <w:p w14:paraId="646F3991" w14:textId="219F01CF" w:rsidR="001C416B" w:rsidRDefault="00F81E8D" w:rsidP="00F62C70">
      <w:r>
        <w:rPr>
          <w:i/>
          <w:sz w:val="27"/>
        </w:rPr>
        <w:tab/>
      </w:r>
      <w:r w:rsidR="001C416B">
        <w:t>The camera that is linked to players will be a traditional first person camera</w:t>
      </w:r>
      <w:r w:rsidR="00C674B9">
        <w:t xml:space="preserve">.  </w:t>
      </w:r>
      <w:r w:rsidR="001C416B">
        <w:t>The view from the camera will be from the eye level of what the character's eye level would be during a game</w:t>
      </w:r>
      <w:r w:rsidR="00C674B9">
        <w:t xml:space="preserve">.  </w:t>
      </w:r>
      <w:r w:rsidR="001C416B">
        <w:t>The movement of the camera is very rigid as it maps directly to how the player moves their character in the game</w:t>
      </w:r>
      <w:r w:rsidR="00C674B9">
        <w:t xml:space="preserve">.  </w:t>
      </w:r>
      <w:r w:rsidR="001C416B">
        <w:t>While players will not be able to see the model of the character they are controlling, they will be able to see the weapon they are currently firing and various Heads-Up-Display elements.</w:t>
      </w:r>
    </w:p>
    <w:p w14:paraId="1A0064F1" w14:textId="77777777" w:rsidR="001C416B" w:rsidRDefault="001C416B" w:rsidP="0031202C">
      <w:pPr>
        <w:pStyle w:val="Heading1"/>
      </w:pPr>
      <w:bookmarkStart w:id="92" w:name="_Toc243406391"/>
      <w:bookmarkStart w:id="93" w:name="_Toc256375024"/>
      <w:bookmarkEnd w:id="92"/>
      <w:r>
        <w:t>Audio</w:t>
      </w:r>
      <w:bookmarkEnd w:id="93"/>
      <w:r w:rsidR="00F62C70">
        <w:t xml:space="preserve"> </w:t>
      </w:r>
    </w:p>
    <w:p w14:paraId="1C2D2F4B" w14:textId="211C30E9" w:rsidR="001C416B" w:rsidRDefault="00F81E8D" w:rsidP="00F62C70">
      <w:r>
        <w:tab/>
      </w:r>
      <w:r w:rsidR="001C416B">
        <w:t>To help maintain the feel of the game, the audio will again maintain the concept of an absurd, bizarre, and comical universe</w:t>
      </w:r>
      <w:r w:rsidR="00C674B9">
        <w:t xml:space="preserve">.  </w:t>
      </w:r>
      <w:r w:rsidR="001C416B">
        <w:t>3D audio will be used for sound effects, as it will provide positional data for players and tell them about things that are not in their field of view</w:t>
      </w:r>
      <w:r w:rsidR="00C674B9">
        <w:t xml:space="preserve">.  </w:t>
      </w:r>
      <w:r w:rsidR="001C416B">
        <w:t>Players will have the option to scale the volume level individually for sound effects and music</w:t>
      </w:r>
      <w:r w:rsidR="00C674B9">
        <w:t xml:space="preserve">.  </w:t>
      </w:r>
      <w:r w:rsidR="001C416B">
        <w:t>Voiceovers will be considered "sound effects" for that scale.</w:t>
      </w:r>
      <w:r w:rsidR="00F62C70">
        <w:t xml:space="preserve"> </w:t>
      </w:r>
    </w:p>
    <w:p w14:paraId="0C7C1D80" w14:textId="77777777" w:rsidR="00F62C70" w:rsidRDefault="00F62C70" w:rsidP="00F62C70"/>
    <w:p w14:paraId="10847565" w14:textId="50BD733A" w:rsidR="001C416B" w:rsidRDefault="00F81E8D" w:rsidP="00F62C70">
      <w:r>
        <w:tab/>
      </w:r>
      <w:r w:rsidR="001C416B">
        <w:t>The background music will utilize a selection of electronic instruments and the occasional electric guitar</w:t>
      </w:r>
      <w:r w:rsidR="00C674B9">
        <w:t xml:space="preserve">.  </w:t>
      </w:r>
      <w:r w:rsidR="001C416B">
        <w:t>Music will be composed with the concept of battle in mind, and will help the player to stay "in the zone" in the heat of battle</w:t>
      </w:r>
      <w:r w:rsidR="00C674B9">
        <w:t xml:space="preserve">.  </w:t>
      </w:r>
      <w:r w:rsidR="001C416B">
        <w:t>The music will change based upon the situation the player is in, such as whether or not the player has a low amount of health or a battle is going on nearby.</w:t>
      </w:r>
      <w:r w:rsidR="00F62C70">
        <w:t xml:space="preserve"> </w:t>
      </w:r>
    </w:p>
    <w:p w14:paraId="44985884" w14:textId="77777777" w:rsidR="00F62C70" w:rsidRDefault="00F62C70" w:rsidP="00F62C70"/>
    <w:p w14:paraId="23889BF8" w14:textId="0B50578F" w:rsidR="001C416B" w:rsidRDefault="00F81E8D" w:rsidP="00F62C70">
      <w:r>
        <w:tab/>
      </w:r>
      <w:r w:rsidR="001C416B">
        <w:t>Sound effects will be developed with the juxtaposition of this world and the killing within, and will be processed to remove some realism and amplify certain parts of the sound</w:t>
      </w:r>
      <w:r w:rsidR="00C674B9">
        <w:t xml:space="preserve">.  </w:t>
      </w:r>
      <w:r w:rsidR="001C416B">
        <w:t>Each weapon and modifier will have its own unique sound for identification purposes</w:t>
      </w:r>
      <w:r w:rsidR="00C674B9">
        <w:t xml:space="preserve">.  </w:t>
      </w:r>
      <w:r w:rsidR="001C416B">
        <w:t>Weapons and modifiers will play sounds when the player switches to them and when they are fired or placed</w:t>
      </w:r>
      <w:r w:rsidR="00C674B9">
        <w:t xml:space="preserve">.  </w:t>
      </w:r>
      <w:r w:rsidR="001C416B">
        <w:t>Modifiers will also play a warning sound when a player is close proximity and a different sound when the modifier goes off</w:t>
      </w:r>
      <w:r w:rsidR="00C674B9">
        <w:t xml:space="preserve">.  </w:t>
      </w:r>
      <w:r w:rsidR="001C416B">
        <w:t>In addition, sound effects will be played when a player lands on the ground from the air or when an explosion occurs</w:t>
      </w:r>
      <w:r w:rsidR="00C674B9">
        <w:t xml:space="preserve">.  </w:t>
      </w:r>
      <w:r w:rsidR="001C416B">
        <w:t>Finally, voices will utilize voice actors and a selection of phrases will be collected</w:t>
      </w:r>
      <w:r w:rsidR="00C674B9">
        <w:t xml:space="preserve">.  </w:t>
      </w:r>
      <w:r w:rsidR="001C416B">
        <w:t>In addition, sounds of human exertion will be recorded in for when the player is injured or lands from a large fall.</w:t>
      </w:r>
      <w:r w:rsidR="00F62C70">
        <w:t xml:space="preserve"> </w:t>
      </w:r>
    </w:p>
    <w:p w14:paraId="4AD42EAB" w14:textId="77777777" w:rsidR="00F62C70" w:rsidRDefault="00F62C70" w:rsidP="00F62C70"/>
    <w:p w14:paraId="490F2B17" w14:textId="77777777" w:rsidR="00F62C70" w:rsidRDefault="001C416B" w:rsidP="00F62C70">
      <w:pPr>
        <w:rPr>
          <w:i/>
        </w:rPr>
      </w:pPr>
      <w:r w:rsidRPr="00F62C70">
        <w:rPr>
          <w:i/>
        </w:rPr>
        <w:t>*Consult Audio Design Document for specific details on audio assets and implementations.</w:t>
      </w:r>
      <w:r w:rsidR="00F62C70">
        <w:rPr>
          <w:i/>
        </w:rPr>
        <w:t xml:space="preserve"> </w:t>
      </w:r>
    </w:p>
    <w:p w14:paraId="65F4EA71" w14:textId="77777777" w:rsidR="001C416B" w:rsidRDefault="001C416B" w:rsidP="0031202C">
      <w:pPr>
        <w:pStyle w:val="Heading1"/>
      </w:pPr>
      <w:bookmarkStart w:id="94" w:name="_Toc256375025"/>
      <w:r>
        <w:t>Control</w:t>
      </w:r>
      <w:bookmarkEnd w:id="94"/>
      <w:r>
        <w:t xml:space="preserve"> </w:t>
      </w:r>
    </w:p>
    <w:p w14:paraId="7FD2F020" w14:textId="43A93D40" w:rsidR="001C416B" w:rsidRDefault="00F81E8D" w:rsidP="00F62C70">
      <w:r>
        <w:tab/>
      </w:r>
      <w:r w:rsidR="001C416B">
        <w:t xml:space="preserve">The control scheme for </w:t>
      </w:r>
      <w:r w:rsidR="001C416B">
        <w:rPr>
          <w:i/>
        </w:rPr>
        <w:t>Trigger Happy</w:t>
      </w:r>
      <w:r w:rsidR="001C416B">
        <w:t> has been carefully thought out to maximize the user's experience</w:t>
      </w:r>
      <w:r w:rsidR="00C674B9">
        <w:t xml:space="preserve">.  </w:t>
      </w:r>
      <w:r w:rsidR="001C416B">
        <w:t>Breaking down the scheme, players will find that the user interface is intuitive and direct</w:t>
      </w:r>
      <w:r w:rsidR="00C674B9">
        <w:t xml:space="preserve">.  </w:t>
      </w:r>
      <w:r w:rsidR="001C416B">
        <w:t xml:space="preserve">Additionally, the controls that players will use a traditional first person shooter style control scheme. </w:t>
      </w:r>
    </w:p>
    <w:p w14:paraId="5A52FE39" w14:textId="77777777" w:rsidR="001C416B" w:rsidRPr="00F62C70" w:rsidRDefault="001C416B" w:rsidP="00F62C70">
      <w:pPr>
        <w:pStyle w:val="Heading2"/>
      </w:pPr>
      <w:bookmarkStart w:id="95" w:name="_Toc256375026"/>
      <w:r w:rsidRPr="00F62C70">
        <w:lastRenderedPageBreak/>
        <w:t>Logical Control</w:t>
      </w:r>
      <w:bookmarkEnd w:id="95"/>
      <w:r w:rsidRPr="00F62C70">
        <w:t xml:space="preserve"> </w:t>
      </w:r>
    </w:p>
    <w:p w14:paraId="3CEFC1A0" w14:textId="2CDB91EE" w:rsidR="001C416B" w:rsidRDefault="00F81E8D" w:rsidP="00F62C70">
      <w:r>
        <w:tab/>
      </w:r>
      <w:r w:rsidR="001C416B">
        <w:t xml:space="preserve">When put all together, the user interface elements during a game will present the player with an understanding of how they and their team are </w:t>
      </w:r>
      <w:r w:rsidR="00F62C70">
        <w:t>faring</w:t>
      </w:r>
      <w:r w:rsidR="001C416B">
        <w:t xml:space="preserve"> during the match</w:t>
      </w:r>
      <w:r w:rsidR="00C674B9">
        <w:t xml:space="preserve">.  </w:t>
      </w:r>
      <w:r w:rsidR="001C416B">
        <w:t xml:space="preserve">Players will be able to draw information from these interface pieces and be able to create a strategy that will help both themselves and their team. </w:t>
      </w:r>
    </w:p>
    <w:p w14:paraId="54E3E6B3" w14:textId="77777777" w:rsidR="001C416B" w:rsidRPr="00F62C70" w:rsidRDefault="001C416B" w:rsidP="00F62C70">
      <w:pPr>
        <w:pStyle w:val="Heading2"/>
      </w:pPr>
      <w:bookmarkStart w:id="96" w:name="_Toc256375027"/>
      <w:r w:rsidRPr="00F62C70">
        <w:t>Physical Control</w:t>
      </w:r>
      <w:bookmarkEnd w:id="96"/>
      <w:r w:rsidRPr="00F62C70">
        <w:t xml:space="preserve"> </w:t>
      </w:r>
    </w:p>
    <w:p w14:paraId="4616371F" w14:textId="3A467EF8" w:rsidR="001C416B" w:rsidRDefault="00F81E8D" w:rsidP="00F62C70">
      <w:r>
        <w:rPr>
          <w:b/>
          <w:i/>
        </w:rPr>
        <w:tab/>
      </w:r>
      <w:r w:rsidR="001C416B">
        <w:t>There are three different control states the player can find themselves in at any point during the game; Menu Navigation, Weapon and Modifier Selection, and In-Game</w:t>
      </w:r>
      <w:r w:rsidR="00C674B9">
        <w:t xml:space="preserve">.  </w:t>
      </w:r>
      <w:r w:rsidR="001C416B">
        <w:t>Each of these states performs distinct functions that directly influence the state the player is in</w:t>
      </w:r>
      <w:r w:rsidR="00C674B9">
        <w:t xml:space="preserve">.  </w:t>
      </w:r>
      <w:r w:rsidR="001C416B">
        <w:t>Each state includes mouse and keyboard functionality.</w:t>
      </w:r>
      <w:r w:rsidR="001C416B">
        <w:rPr>
          <w:i/>
        </w:rPr>
        <w:t xml:space="preserve"> </w:t>
      </w:r>
    </w:p>
    <w:p w14:paraId="5D4D6EC9" w14:textId="77777777" w:rsidR="001C416B" w:rsidRPr="00F62C70" w:rsidRDefault="001C416B" w:rsidP="00F62C70">
      <w:pPr>
        <w:pStyle w:val="Heading2"/>
      </w:pPr>
      <w:bookmarkStart w:id="97" w:name="_Toc256375028"/>
      <w:r w:rsidRPr="00F62C70">
        <w:t>Menu Navigation</w:t>
      </w:r>
      <w:bookmarkEnd w:id="97"/>
      <w:r w:rsidRPr="00F62C70">
        <w:t xml:space="preserve"> </w:t>
      </w:r>
    </w:p>
    <w:p w14:paraId="7E9FFCA4" w14:textId="15A47539" w:rsidR="001C416B" w:rsidRDefault="00F81E8D" w:rsidP="00F62C70">
      <w:r>
        <w:rPr>
          <w:i/>
        </w:rPr>
        <w:tab/>
      </w:r>
      <w:r w:rsidR="001C416B">
        <w:t>Navigating all menus up until the player reaches the in-game state will be simple and intuitive</w:t>
      </w:r>
      <w:r w:rsidR="00C674B9">
        <w:t xml:space="preserve">.  </w:t>
      </w:r>
      <w:r w:rsidR="001C416B">
        <w:t>The arrow keys allow for quick navigation between menu items as well as utilizing the mouse for selecting any menu item users want, regardless of item order.</w:t>
      </w:r>
      <w:r w:rsidR="001C416B">
        <w:rPr>
          <w:i/>
        </w:rPr>
        <w:t xml:space="preserve"> </w:t>
      </w:r>
    </w:p>
    <w:p w14:paraId="5AAC27CC" w14:textId="77777777" w:rsidR="001C416B" w:rsidRPr="00F62C70" w:rsidRDefault="001C416B" w:rsidP="00F62C70">
      <w:pPr>
        <w:pStyle w:val="Heading3"/>
      </w:pPr>
      <w:bookmarkStart w:id="98" w:name="_Toc256375029"/>
      <w:r w:rsidRPr="00F62C70">
        <w:t>Weapon and Modifier Selection</w:t>
      </w:r>
      <w:bookmarkEnd w:id="98"/>
      <w:r w:rsidRPr="00F62C70">
        <w:t xml:space="preserve"> </w:t>
      </w:r>
    </w:p>
    <w:p w14:paraId="197F9F7E" w14:textId="415F0D8A" w:rsidR="001C416B" w:rsidRDefault="00F81E8D" w:rsidP="00F62C70">
      <w:pPr>
        <w:rPr>
          <w:i/>
        </w:rPr>
      </w:pPr>
      <w:r>
        <w:rPr>
          <w:i/>
        </w:rPr>
        <w:tab/>
      </w:r>
      <w:r w:rsidR="001C416B">
        <w:t>The Weapon and Modifier selection screens will share the same keyboard and mouse input scheme</w:t>
      </w:r>
      <w:r w:rsidR="00C674B9">
        <w:t xml:space="preserve">.  </w:t>
      </w:r>
      <w:r w:rsidR="001C416B">
        <w:t>The number line across the top of the keyboard serves as hotkeys for selecting the various Weapons and Modifiers at players' disposal</w:t>
      </w:r>
      <w:r w:rsidR="00C674B9">
        <w:t xml:space="preserve">.  </w:t>
      </w:r>
      <w:r w:rsidR="001C416B">
        <w:t>Also at the end of the number line are the reset and cancel buttons</w:t>
      </w:r>
      <w:r w:rsidR="00C674B9">
        <w:t xml:space="preserve">.  </w:t>
      </w:r>
      <w:r w:rsidR="001C416B">
        <w:t>Players can also utilize the mouse to select the combinations of Weapons / Modifiers they wish to use</w:t>
      </w:r>
      <w:r w:rsidR="00C674B9">
        <w:t xml:space="preserve">.  </w:t>
      </w:r>
      <w:r w:rsidR="001C416B">
        <w:t>The enter key accepts the player's selections and moves them to the next state</w:t>
      </w:r>
      <w:r w:rsidR="00C674B9">
        <w:t xml:space="preserve">.  </w:t>
      </w:r>
      <w:r w:rsidR="001C416B">
        <w:t>At this point in the game's progression, players will have their hands at the ready on the WASD keys so it is important to make sure players hands do not deviate from this keyboard position too often</w:t>
      </w:r>
      <w:r w:rsidR="00C674B9">
        <w:t xml:space="preserve">.  </w:t>
      </w:r>
      <w:r w:rsidR="001C416B">
        <w:t>That being said, the toggle to switch between the Weapons and Modifiers selection screens are the CTRL buttons on either end of the keyboard.</w:t>
      </w:r>
      <w:r w:rsidR="001C416B">
        <w:rPr>
          <w:i/>
        </w:rPr>
        <w:t xml:space="preserve"> </w:t>
      </w:r>
    </w:p>
    <w:p w14:paraId="50166B35" w14:textId="77777777" w:rsidR="001C416B" w:rsidRDefault="00A664B2" w:rsidP="001C416B">
      <w:pPr>
        <w:spacing w:after="280" w:afterAutospacing="1"/>
      </w:pPr>
      <w:r>
        <w:rPr>
          <w:noProof/>
        </w:rPr>
        <w:pict>
          <v:shape id="_x0000_s1030" type="#_x0000_t202" style="position:absolute;margin-left:-2pt;margin-top:134.2pt;width:284.45pt;height:31.95pt;z-index:251671552" stroked="f">
            <v:textbox style="mso-next-textbox:#_x0000_s1030;mso-fit-shape-to-text:t" inset="0,0,0,0">
              <w:txbxContent>
                <w:p w14:paraId="7CD8A986" w14:textId="77777777" w:rsidR="00C674B9" w:rsidRDefault="00C674B9" w:rsidP="001C416B">
                  <w:pPr>
                    <w:pStyle w:val="Caption"/>
                    <w:rPr>
                      <w:noProof/>
                    </w:rPr>
                  </w:pPr>
                  <w:r>
                    <w:t xml:space="preserve">Figure </w:t>
                  </w:r>
                  <w:fldSimple w:instr=" SEQ Figure \* ARABIC ">
                    <w:r w:rsidR="00C207BD">
                      <w:rPr>
                        <w:noProof/>
                      </w:rPr>
                      <w:t>30</w:t>
                    </w:r>
                  </w:fldSimple>
                  <w:r>
                    <w:t>: Mouse and Keyboard Layouts for Weapon / Modifier Selection</w:t>
                  </w:r>
                </w:p>
              </w:txbxContent>
            </v:textbox>
            <w10:wrap type="square"/>
          </v:shape>
        </w:pict>
      </w:r>
      <w:r w:rsidR="001C416B">
        <w:rPr>
          <w:noProof/>
          <w:lang w:bidi="ar-SA"/>
        </w:rPr>
        <w:drawing>
          <wp:anchor distT="0" distB="0" distL="114300" distR="114300" simplePos="0" relativeHeight="251670528" behindDoc="0" locked="0" layoutInCell="1" allowOverlap="1" wp14:editId="0478357F">
            <wp:simplePos x="0" y="0"/>
            <wp:positionH relativeFrom="column">
              <wp:posOffset>3755390</wp:posOffset>
            </wp:positionH>
            <wp:positionV relativeFrom="paragraph">
              <wp:posOffset>55245</wp:posOffset>
            </wp:positionV>
            <wp:extent cx="1870710" cy="2346960"/>
            <wp:effectExtent l="19050" t="0" r="0" b="0"/>
            <wp:wrapSquare wrapText="bothSides"/>
            <wp:docPr id="268" name="Picture 40" descr="MouseMenuN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MenuNav.jpg"/>
                    <pic:cNvPicPr/>
                  </pic:nvPicPr>
                  <pic:blipFill>
                    <a:blip r:embed="rId43" cstate="print"/>
                    <a:stretch>
                      <a:fillRect/>
                    </a:stretch>
                  </pic:blipFill>
                  <pic:spPr>
                    <a:xfrm>
                      <a:off x="0" y="0"/>
                      <a:ext cx="1870710" cy="2346960"/>
                    </a:xfrm>
                    <a:prstGeom prst="rect">
                      <a:avLst/>
                    </a:prstGeom>
                  </pic:spPr>
                </pic:pic>
              </a:graphicData>
            </a:graphic>
          </wp:anchor>
        </w:drawing>
      </w:r>
      <w:r w:rsidR="001C416B">
        <w:rPr>
          <w:noProof/>
          <w:lang w:bidi="ar-SA"/>
        </w:rPr>
        <w:drawing>
          <wp:anchor distT="0" distB="0" distL="114300" distR="114300" simplePos="0" relativeHeight="251669504" behindDoc="0" locked="0" layoutInCell="1" allowOverlap="1" wp14:editId="12A90E00">
            <wp:simplePos x="0" y="0"/>
            <wp:positionH relativeFrom="column">
              <wp:posOffset>-25400</wp:posOffset>
            </wp:positionH>
            <wp:positionV relativeFrom="paragraph">
              <wp:posOffset>108585</wp:posOffset>
            </wp:positionV>
            <wp:extent cx="3306445" cy="1538605"/>
            <wp:effectExtent l="19050" t="0" r="8255" b="0"/>
            <wp:wrapSquare wrapText="bothSides"/>
            <wp:docPr id="269" name="Picture 39" descr="KeyboardWMN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WMNav.jpg"/>
                    <pic:cNvPicPr/>
                  </pic:nvPicPr>
                  <pic:blipFill>
                    <a:blip r:embed="rId44" cstate="print"/>
                    <a:stretch>
                      <a:fillRect/>
                    </a:stretch>
                  </pic:blipFill>
                  <pic:spPr>
                    <a:xfrm>
                      <a:off x="0" y="0"/>
                      <a:ext cx="3306445" cy="1538605"/>
                    </a:xfrm>
                    <a:prstGeom prst="rect">
                      <a:avLst/>
                    </a:prstGeom>
                  </pic:spPr>
                </pic:pic>
              </a:graphicData>
            </a:graphic>
          </wp:anchor>
        </w:drawing>
      </w:r>
    </w:p>
    <w:p w14:paraId="071BA035" w14:textId="77777777" w:rsidR="001C416B" w:rsidRPr="00F62C70" w:rsidRDefault="001C416B" w:rsidP="00F62C70">
      <w:pPr>
        <w:pStyle w:val="Heading3"/>
      </w:pPr>
      <w:bookmarkStart w:id="99" w:name="_Toc256375030"/>
      <w:r w:rsidRPr="00F62C70">
        <w:t>In-Game</w:t>
      </w:r>
      <w:bookmarkEnd w:id="99"/>
      <w:r w:rsidRPr="00F62C70">
        <w:t xml:space="preserve"> </w:t>
      </w:r>
    </w:p>
    <w:p w14:paraId="49DDBD76" w14:textId="57D582AE" w:rsidR="001C416B" w:rsidRDefault="00F81E8D" w:rsidP="00F62C70">
      <w:r>
        <w:tab/>
      </w:r>
      <w:r w:rsidR="001C416B">
        <w:t>The In-Game state receives the most attention to input scheme as that is where players spend the majority of their time</w:t>
      </w:r>
      <w:r w:rsidR="00C674B9">
        <w:t xml:space="preserve">.  </w:t>
      </w:r>
      <w:r w:rsidR="001C416B">
        <w:t>Players will utilize the WASD keys on their keyboard for movement and mouse movement to turn and aim their character</w:t>
      </w:r>
      <w:r w:rsidR="00C674B9">
        <w:t xml:space="preserve">.  </w:t>
      </w:r>
      <w:r w:rsidR="001C416B">
        <w:t>Players will also have at their disposal the number keys along the top number line as hotkeys for quick weapon selection</w:t>
      </w:r>
      <w:r w:rsidR="00C674B9">
        <w:t xml:space="preserve">.  </w:t>
      </w:r>
      <w:r w:rsidR="001C416B">
        <w:t>Because combinations of weapons can vary, keys 1-4 are dedicated for weapons only and 5-7 are dedicated for Modifiers</w:t>
      </w:r>
      <w:r w:rsidR="00C674B9">
        <w:t xml:space="preserve">.  </w:t>
      </w:r>
      <w:r w:rsidR="001C416B">
        <w:t xml:space="preserve">This ensures </w:t>
      </w:r>
      <w:r w:rsidR="001C416B">
        <w:lastRenderedPageBreak/>
        <w:t>that players will not lose track of which Modifier is mapped to which key as the size of their weapon combination changes</w:t>
      </w:r>
      <w:r w:rsidR="00C674B9">
        <w:t xml:space="preserve">.  </w:t>
      </w:r>
      <w:r w:rsidR="001C416B">
        <w:t>A secondary mode of weapon selection uses the scroll wheel found on the mouse</w:t>
      </w:r>
      <w:r w:rsidR="00C674B9">
        <w:t xml:space="preserve">.  </w:t>
      </w:r>
      <w:r w:rsidR="001C416B">
        <w:t xml:space="preserve">The right-click button on the mouse will be dedicated to triggering Modifiers. </w:t>
      </w:r>
    </w:p>
    <w:p w14:paraId="5ABA3826" w14:textId="613BBD4B" w:rsidR="001C416B" w:rsidRDefault="001C416B" w:rsidP="001C416B">
      <w:pPr>
        <w:spacing w:after="280" w:afterAutospacing="1"/>
      </w:pPr>
      <w:r>
        <w:rPr>
          <w:noProof/>
          <w:lang w:bidi="ar-SA"/>
        </w:rPr>
        <w:drawing>
          <wp:inline distT="0" distB="0" distL="0" distR="0" wp14:editId="7A8AC6B3">
            <wp:extent cx="1495737" cy="1327638"/>
            <wp:effectExtent l="19050" t="0" r="9213" b="0"/>
            <wp:docPr id="271" name="Picture 42" descr="MouseInGameN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InGameNav.jpg"/>
                    <pic:cNvPicPr/>
                  </pic:nvPicPr>
                  <pic:blipFill>
                    <a:blip r:embed="rId45" cstate="print"/>
                    <a:stretch>
                      <a:fillRect/>
                    </a:stretch>
                  </pic:blipFill>
                  <pic:spPr>
                    <a:xfrm>
                      <a:off x="0" y="0"/>
                      <a:ext cx="1501704" cy="1332935"/>
                    </a:xfrm>
                    <a:prstGeom prst="rect">
                      <a:avLst/>
                    </a:prstGeom>
                  </pic:spPr>
                </pic:pic>
              </a:graphicData>
            </a:graphic>
          </wp:inline>
        </w:drawing>
      </w:r>
      <w:r w:rsidR="00A664B2">
        <w:rPr>
          <w:noProof/>
        </w:rPr>
        <w:pict>
          <v:shape id="_x0000_s1031" type="#_x0000_t202" style="position:absolute;margin-left:1.5pt;margin-top:127.7pt;width:292.2pt;height:.05pt;z-index:251673600;mso-position-horizontal-relative:text;mso-position-vertical-relative:text" stroked="f">
            <v:textbox style="mso-next-textbox:#_x0000_s1031;mso-fit-shape-to-text:t" inset="0,0,0,0">
              <w:txbxContent>
                <w:p w14:paraId="70858AD9" w14:textId="77777777" w:rsidR="00C674B9" w:rsidRDefault="00C674B9" w:rsidP="001C416B">
                  <w:pPr>
                    <w:pStyle w:val="Caption"/>
                    <w:jc w:val="center"/>
                    <w:rPr>
                      <w:noProof/>
                    </w:rPr>
                  </w:pPr>
                  <w:r>
                    <w:t xml:space="preserve">Figure </w:t>
                  </w:r>
                  <w:fldSimple w:instr=" SEQ Figure \* ARABIC ">
                    <w:r w:rsidR="00C207BD">
                      <w:rPr>
                        <w:noProof/>
                      </w:rPr>
                      <w:t>31</w:t>
                    </w:r>
                  </w:fldSimple>
                  <w:r>
                    <w:t>: In Game Keyboard and Mouse mappings</w:t>
                  </w:r>
                </w:p>
              </w:txbxContent>
            </v:textbox>
            <w10:wrap type="square"/>
          </v:shape>
        </w:pict>
      </w:r>
    </w:p>
    <w:p w14:paraId="131D523B" w14:textId="77777777" w:rsidR="00AE74F4" w:rsidRDefault="00AE74F4" w:rsidP="00AE74F4"/>
    <w:p w14:paraId="66E8670A" w14:textId="77777777" w:rsidR="00AE74F4" w:rsidRDefault="00AE74F4" w:rsidP="00AE74F4"/>
    <w:p w14:paraId="336AC796" w14:textId="77777777" w:rsidR="001C416B" w:rsidRPr="00712FBD" w:rsidRDefault="001C416B" w:rsidP="0031202C">
      <w:pPr>
        <w:pStyle w:val="Heading1"/>
      </w:pPr>
      <w:bookmarkStart w:id="100" w:name="_Toc256375031"/>
      <w:r w:rsidRPr="00712FBD">
        <w:t>World</w:t>
      </w:r>
      <w:bookmarkEnd w:id="100"/>
      <w:r w:rsidRPr="00712FBD">
        <w:t xml:space="preserve"> </w:t>
      </w:r>
    </w:p>
    <w:p w14:paraId="22778D93" w14:textId="77777777" w:rsidR="001C416B" w:rsidRPr="00F62C70" w:rsidRDefault="001C416B" w:rsidP="00F62C70">
      <w:pPr>
        <w:pStyle w:val="Heading2"/>
      </w:pPr>
      <w:bookmarkStart w:id="101" w:name="_Toc256375032"/>
      <w:r w:rsidRPr="00F62C70">
        <w:t>Historical Overview</w:t>
      </w:r>
      <w:bookmarkEnd w:id="101"/>
      <w:r w:rsidRPr="00F62C70">
        <w:t xml:space="preserve"> </w:t>
      </w:r>
    </w:p>
    <w:p w14:paraId="5F7F1033" w14:textId="3A260B87" w:rsidR="001C416B" w:rsidRDefault="00F81E8D" w:rsidP="00F62C70">
      <w:r>
        <w:rPr>
          <w:b/>
        </w:rPr>
        <w:tab/>
      </w:r>
      <w:r w:rsidR="001C416B">
        <w:t xml:space="preserve">The world of </w:t>
      </w:r>
      <w:r w:rsidR="001C416B">
        <w:rPr>
          <w:i/>
        </w:rPr>
        <w:t>Trigger Happy</w:t>
      </w:r>
      <w:r w:rsidR="001C416B">
        <w:t> is positioned some centuries into our future</w:t>
      </w:r>
      <w:r w:rsidR="00C674B9">
        <w:t xml:space="preserve">.  </w:t>
      </w:r>
      <w:r w:rsidR="001C416B">
        <w:t xml:space="preserve">The time leading from our present day to the game's present day breaks down into four major periods: expansion, the birth of cloning, the death of cloning, and the proliferation of cloning. </w:t>
      </w:r>
    </w:p>
    <w:p w14:paraId="289D5F87" w14:textId="77777777" w:rsidR="001C416B" w:rsidRPr="00F62C70" w:rsidRDefault="001C416B" w:rsidP="00F62C70">
      <w:pPr>
        <w:pStyle w:val="Heading3"/>
      </w:pPr>
      <w:bookmarkStart w:id="102" w:name="_Toc256375033"/>
      <w:r w:rsidRPr="00F62C70">
        <w:t>Expansion</w:t>
      </w:r>
      <w:bookmarkEnd w:id="102"/>
      <w:r w:rsidRPr="00F62C70">
        <w:t xml:space="preserve"> </w:t>
      </w:r>
    </w:p>
    <w:p w14:paraId="38668035" w14:textId="48FD90A8" w:rsidR="001C416B" w:rsidRDefault="00F81E8D" w:rsidP="00F62C70">
      <w:r>
        <w:rPr>
          <w:i/>
        </w:rPr>
        <w:tab/>
      </w:r>
      <w:r w:rsidR="001C416B">
        <w:t xml:space="preserve">One century beyond our present </w:t>
      </w:r>
      <w:r w:rsidR="00C674B9">
        <w:t>day,</w:t>
      </w:r>
      <w:r w:rsidR="001C416B">
        <w:t xml:space="preserve"> Mankind was forced to expand into the solar system due to the increasing overpopulation of Earth</w:t>
      </w:r>
      <w:r w:rsidR="00C674B9">
        <w:t xml:space="preserve">.  </w:t>
      </w:r>
      <w:r w:rsidR="001C416B">
        <w:t>After some fits and starts, Man succeeded in inhabiting a few nearby planets, which relieved a lot of the strain on Earth's resources and improved life for settlers and home worlders alike</w:t>
      </w:r>
      <w:r w:rsidR="00C674B9">
        <w:t xml:space="preserve">.  </w:t>
      </w:r>
      <w:r w:rsidR="001C416B">
        <w:t>In fact, it was so successful that it set off a rush to capture the often scanty (though sometimes vast) resources of other nearby planets</w:t>
      </w:r>
      <w:r w:rsidR="00C674B9">
        <w:t xml:space="preserve">.  </w:t>
      </w:r>
      <w:r w:rsidR="001C416B">
        <w:t>This expansion initiated a boom in the (now inter-planetary) economy that led to the creation of a number of harvesting companies</w:t>
      </w:r>
      <w:r w:rsidR="00C674B9">
        <w:t xml:space="preserve">.  </w:t>
      </w:r>
      <w:r w:rsidR="001C416B">
        <w:t>However, within a century of exploration many companies had proceeded so far outside of the solar system that the only nearby colonies were extremely underpopulated and unable to support further progress (it was hard just finding a place to eat)</w:t>
      </w:r>
      <w:r w:rsidR="00C674B9">
        <w:t xml:space="preserve">.  </w:t>
      </w:r>
      <w:r w:rsidR="001C416B">
        <w:t>Of course, the reasonable answer to this problem would have been to wait for populations to increase and to enjoy the abundance of natural resources in the meantime</w:t>
      </w:r>
      <w:r w:rsidR="00C674B9">
        <w:t xml:space="preserve">.  </w:t>
      </w:r>
      <w:r w:rsidR="001C416B">
        <w:t xml:space="preserve">However, in the calculus of business, the infinite expanse of the Universe plus a burgeoning market for luxury items equaled "find any way to keep going." </w:t>
      </w:r>
    </w:p>
    <w:p w14:paraId="4F5133A4" w14:textId="77777777" w:rsidR="00F62C70" w:rsidRDefault="00F62C70" w:rsidP="00F62C70"/>
    <w:p w14:paraId="7936F1DE" w14:textId="12000D12" w:rsidR="001C416B" w:rsidRDefault="00F81E8D" w:rsidP="00F62C70">
      <w:r>
        <w:tab/>
      </w:r>
      <w:r w:rsidR="001C416B">
        <w:t>For some companies, this meant conducting subtle warfare to capture competitors' resources</w:t>
      </w:r>
      <w:r w:rsidR="00C674B9">
        <w:t xml:space="preserve">.  </w:t>
      </w:r>
      <w:r w:rsidR="001C416B">
        <w:t>However, other companies decided to dump vast amounts of money into R+D to solve the supply chain and worker supply problems</w:t>
      </w:r>
      <w:r w:rsidR="00C674B9">
        <w:t xml:space="preserve">.  </w:t>
      </w:r>
      <w:r w:rsidR="001C416B">
        <w:t>Ironically, the solution was to increase the human population, which had triggered Mankind's problems in the first place</w:t>
      </w:r>
      <w:r w:rsidR="00C674B9">
        <w:t xml:space="preserve">.  </w:t>
      </w:r>
      <w:r w:rsidR="001C416B">
        <w:t>With a combination of industry pressure, vast amounts of money, and virtually no ethical oversight, the first cloning technology was born.</w:t>
      </w:r>
      <w:r w:rsidR="001C416B">
        <w:rPr>
          <w:i/>
        </w:rPr>
        <w:t xml:space="preserve"> </w:t>
      </w:r>
    </w:p>
    <w:p w14:paraId="4BE9C2F1" w14:textId="77777777" w:rsidR="001C416B" w:rsidRPr="00F62C70" w:rsidRDefault="001C416B" w:rsidP="00F62C70">
      <w:pPr>
        <w:pStyle w:val="Heading3"/>
      </w:pPr>
      <w:bookmarkStart w:id="103" w:name="_Toc256375034"/>
      <w:r w:rsidRPr="00F62C70">
        <w:t>The Birth of Cloning</w:t>
      </w:r>
      <w:bookmarkEnd w:id="103"/>
      <w:r w:rsidRPr="00F62C70">
        <w:t xml:space="preserve"> </w:t>
      </w:r>
    </w:p>
    <w:p w14:paraId="61E8639A" w14:textId="56B8C431" w:rsidR="001C416B" w:rsidRDefault="00F81E8D" w:rsidP="00F62C70">
      <w:r>
        <w:rPr>
          <w:i/>
        </w:rPr>
        <w:tab/>
      </w:r>
      <w:r w:rsidR="001C416B">
        <w:t>No one is sure of the exact circumstances, but many believe that the first full-grown human cloning technology was probably created in a dark, dungeon-like lab under the cover of storm clouds</w:t>
      </w:r>
      <w:r w:rsidR="00C674B9">
        <w:t xml:space="preserve">.  </w:t>
      </w:r>
      <w:r w:rsidR="001C416B">
        <w:t xml:space="preserve">The only thing we do know is that some companies were pressured to put up a memorial to the "courageous" </w:t>
      </w:r>
      <w:r w:rsidR="001C416B">
        <w:lastRenderedPageBreak/>
        <w:t>test subjects lost in the process of "discovery.</w:t>
      </w:r>
      <w:r w:rsidR="00C674B9">
        <w:t xml:space="preserve">”  </w:t>
      </w:r>
      <w:r w:rsidR="001C416B">
        <w:t xml:space="preserve">While at first a trade secret, the extremely expensive cloning process soon spread around the galaxy </w:t>
      </w:r>
      <w:r w:rsidR="00C674B9">
        <w:t>because</w:t>
      </w:r>
      <w:r w:rsidR="001C416B">
        <w:t xml:space="preserve"> of corporate espionage</w:t>
      </w:r>
      <w:r w:rsidR="00C674B9">
        <w:t xml:space="preserve">.  </w:t>
      </w:r>
      <w:r w:rsidR="001C416B">
        <w:t>Corporations with the banked money to make the bottom-line work out in their favor spawned outposts composed of singled-minded workers that enabled them to press farther on</w:t>
      </w:r>
      <w:r w:rsidR="00C674B9">
        <w:t xml:space="preserve">.  </w:t>
      </w:r>
      <w:r w:rsidR="001C416B">
        <w:t>Unfortunately, expansion only lasted only a few decades more at which point the long expected (and denied) edge of the galaxy was discovered</w:t>
      </w:r>
      <w:r w:rsidR="00C674B9">
        <w:t xml:space="preserve">.  </w:t>
      </w:r>
      <w:r w:rsidR="001C416B">
        <w:t>At this point, the shaky peace between corporations began to breakdown as the full resource map was now known and it was finally possible to know who was ahead</w:t>
      </w:r>
      <w:r w:rsidR="00C674B9">
        <w:t xml:space="preserve">.  </w:t>
      </w:r>
      <w:r w:rsidR="001C416B">
        <w:t>War became the only method of increasing market share</w:t>
      </w:r>
      <w:r w:rsidR="00C674B9">
        <w:t xml:space="preserve">.  </w:t>
      </w:r>
      <w:r w:rsidR="001C416B">
        <w:t xml:space="preserve">The situation appeared to </w:t>
      </w:r>
      <w:r w:rsidR="00C674B9">
        <w:t>revert</w:t>
      </w:r>
      <w:r w:rsidR="001C416B">
        <w:t xml:space="preserve"> to the same as the initial boom, but many forget that clones could be used for more than mining and shipping. </w:t>
      </w:r>
    </w:p>
    <w:p w14:paraId="2B41F2CC" w14:textId="77777777" w:rsidR="001C416B" w:rsidRPr="00F62C70" w:rsidRDefault="001C416B" w:rsidP="00F62C70">
      <w:pPr>
        <w:pStyle w:val="Heading3"/>
      </w:pPr>
      <w:bookmarkStart w:id="104" w:name="_Toc256375035"/>
      <w:r w:rsidRPr="00F62C70">
        <w:t>The Death of Cloning</w:t>
      </w:r>
      <w:bookmarkEnd w:id="104"/>
      <w:r w:rsidRPr="00F62C70">
        <w:t xml:space="preserve"> </w:t>
      </w:r>
    </w:p>
    <w:p w14:paraId="1C0C4C83" w14:textId="0C0F74E7" w:rsidR="001C416B" w:rsidRDefault="00F81E8D" w:rsidP="00F62C70">
      <w:r>
        <w:rPr>
          <w:i/>
        </w:rPr>
        <w:tab/>
      </w:r>
      <w:r w:rsidR="001C416B">
        <w:t xml:space="preserve">As corporations declared war on each other, it shortly became clear that the battles </w:t>
      </w:r>
      <w:r w:rsidR="00C674B9">
        <w:t>were not</w:t>
      </w:r>
      <w:r w:rsidR="001C416B">
        <w:t xml:space="preserve"> going to end soon, if ever</w:t>
      </w:r>
      <w:r w:rsidR="00C674B9">
        <w:t xml:space="preserve">.  </w:t>
      </w:r>
      <w:r w:rsidR="001C416B">
        <w:t>Based on the requirements of the cloning process, existing resources, and the attrition rate of combat, it was calculated that war between the two largest corporations would conclude in roughly 3.1x10^7 years</w:t>
      </w:r>
      <w:r w:rsidR="00C674B9">
        <w:t xml:space="preserve">.  </w:t>
      </w:r>
      <w:r w:rsidR="001C416B">
        <w:t>Recognizing the futility of their conflict (but only after harvesting at least 50% of all the galaxy's resources), the various large companies declared peace and set out to undermine each other in different ways</w:t>
      </w:r>
      <w:r w:rsidR="00C674B9">
        <w:t xml:space="preserve">.  </w:t>
      </w:r>
      <w:r w:rsidR="001C416B">
        <w:t>Within a century, the market had become saturated with goods, and the only people that could afford large scale cloning began to fade away.</w:t>
      </w:r>
      <w:r w:rsidR="001C416B">
        <w:rPr>
          <w:i/>
        </w:rPr>
        <w:t xml:space="preserve"> </w:t>
      </w:r>
    </w:p>
    <w:p w14:paraId="1EDFED3F" w14:textId="77777777" w:rsidR="001C416B" w:rsidRPr="00F62C70" w:rsidRDefault="001C416B" w:rsidP="00F62C70">
      <w:pPr>
        <w:pStyle w:val="Heading3"/>
      </w:pPr>
      <w:bookmarkStart w:id="105" w:name="_Toc256375036"/>
      <w:r w:rsidRPr="00F62C70">
        <w:t>The Proliferation of Cloning</w:t>
      </w:r>
      <w:bookmarkEnd w:id="105"/>
      <w:r w:rsidRPr="00F62C70">
        <w:t xml:space="preserve"> </w:t>
      </w:r>
    </w:p>
    <w:p w14:paraId="0F9D5172" w14:textId="510BD76D" w:rsidR="001C416B" w:rsidRDefault="00F81E8D" w:rsidP="00F62C70">
      <w:r>
        <w:rPr>
          <w:i/>
        </w:rPr>
        <w:tab/>
      </w:r>
      <w:r w:rsidR="001C416B">
        <w:t>As science caught up to greed, the cloning process was refined and cheapened</w:t>
      </w:r>
      <w:r w:rsidR="00C674B9">
        <w:t xml:space="preserve">.  </w:t>
      </w:r>
      <w:r w:rsidR="001C416B">
        <w:t>Alternate methods were also developed, and the price eventually dropped to the point that a normal person could afford one or two backups if they saved for them</w:t>
      </w:r>
      <w:r w:rsidR="00C674B9">
        <w:t xml:space="preserve">.  </w:t>
      </w:r>
      <w:r w:rsidR="001C416B">
        <w:t>Shortly after, employers began to demand that potential employees provide proof of clone to offset any potential losses resulting from death</w:t>
      </w:r>
      <w:r w:rsidR="00C674B9">
        <w:t xml:space="preserve">.  </w:t>
      </w:r>
      <w:r w:rsidR="001C416B">
        <w:t>This, more than anything else, spread clones to the various different pockets on humanity (some of which were originally clone colonies themselves)</w:t>
      </w:r>
      <w:r w:rsidR="00C674B9">
        <w:t xml:space="preserve">.  </w:t>
      </w:r>
      <w:r w:rsidR="001C416B">
        <w:t xml:space="preserve">It became </w:t>
      </w:r>
      <w:r w:rsidR="00C674B9">
        <w:t>commonplace</w:t>
      </w:r>
      <w:r w:rsidR="001C416B">
        <w:t xml:space="preserve"> to know at least one person than had been "swapped" (replaced with a clone) over the course of their life (though fidelity in cloning methods varies and some had woken up one day to find that their swapped significant other was borderline unrecognizable). </w:t>
      </w:r>
    </w:p>
    <w:p w14:paraId="214A47CD" w14:textId="77777777" w:rsidR="00F62C70" w:rsidRDefault="00F62C70" w:rsidP="00F62C70"/>
    <w:p w14:paraId="39B13E97" w14:textId="2C139D1E" w:rsidR="001C416B" w:rsidRDefault="00F81E8D" w:rsidP="00F62C70">
      <w:r>
        <w:tab/>
      </w:r>
      <w:r w:rsidR="001C416B">
        <w:t>In the present day, clone prices have declined enough for most people to support a small group of high fidelity clones</w:t>
      </w:r>
      <w:r w:rsidR="00C674B9">
        <w:t xml:space="preserve">.  </w:t>
      </w:r>
      <w:r w:rsidR="001C416B">
        <w:t>For those with fortune or sponsorship, a vast supply is not beyond reach</w:t>
      </w:r>
      <w:r w:rsidR="00C674B9">
        <w:t xml:space="preserve">.  </w:t>
      </w:r>
      <w:r w:rsidR="001C416B">
        <w:t>More commonly, people buy "upgrades" to their current bodies in the form of trendy new parts</w:t>
      </w:r>
      <w:r w:rsidR="00C674B9">
        <w:t xml:space="preserve">.  </w:t>
      </w:r>
      <w:r w:rsidR="001C416B">
        <w:t>Everything from pragmatic benefit (more strength, dexterity, damage resistance) to cutting edge fashion (glowing, patterned) is available</w:t>
      </w:r>
      <w:r w:rsidR="00C674B9">
        <w:t xml:space="preserve">.  </w:t>
      </w:r>
      <w:r w:rsidR="001C416B">
        <w:t xml:space="preserve">Unfortunately, after centuries of wide spread cloning, the corpse waste from the past wars and clone consumerism has started causing environmental issues. </w:t>
      </w:r>
    </w:p>
    <w:p w14:paraId="5FBB0CC2" w14:textId="77777777" w:rsidR="001C416B" w:rsidRPr="00F62C70" w:rsidRDefault="001C416B" w:rsidP="00F62C70">
      <w:pPr>
        <w:pStyle w:val="Heading2"/>
      </w:pPr>
      <w:bookmarkStart w:id="106" w:name="_Toc256375037"/>
      <w:r w:rsidRPr="00F62C70">
        <w:t>Life in the Modern Day</w:t>
      </w:r>
      <w:bookmarkEnd w:id="106"/>
      <w:r w:rsidRPr="00F62C70">
        <w:t xml:space="preserve"> </w:t>
      </w:r>
    </w:p>
    <w:p w14:paraId="25E54984" w14:textId="77777777" w:rsidR="001C416B" w:rsidRPr="00F62C70" w:rsidRDefault="001C416B" w:rsidP="00F62C70">
      <w:pPr>
        <w:pStyle w:val="Heading3"/>
      </w:pPr>
      <w:bookmarkStart w:id="107" w:name="_Toc256375038"/>
      <w:r w:rsidRPr="00F62C70">
        <w:t>Habitation</w:t>
      </w:r>
      <w:bookmarkEnd w:id="107"/>
      <w:r w:rsidRPr="00F62C70">
        <w:t xml:space="preserve"> </w:t>
      </w:r>
    </w:p>
    <w:p w14:paraId="68421B07" w14:textId="28CAA7DD" w:rsidR="001C416B" w:rsidRDefault="00F81E8D" w:rsidP="00F62C70">
      <w:r>
        <w:tab/>
      </w:r>
      <w:r w:rsidR="001C416B">
        <w:t>Modern life is largely terrestrial in nature</w:t>
      </w:r>
      <w:r w:rsidR="00C674B9">
        <w:t xml:space="preserve">.  </w:t>
      </w:r>
      <w:r w:rsidR="001C416B">
        <w:t>Even though technology has advanced far enough for humans to live in space, the large majority prefer to live on some planet or other</w:t>
      </w:r>
      <w:r w:rsidR="00C674B9">
        <w:t xml:space="preserve">.  </w:t>
      </w:r>
      <w:r w:rsidR="001C416B">
        <w:t>Travel in space remains expensive and/or dangerous at a personal level, so trips are scheduled in way akin to our current airlines</w:t>
      </w:r>
      <w:r w:rsidR="00C674B9">
        <w:t xml:space="preserve">.  </w:t>
      </w:r>
      <w:r w:rsidR="001C416B">
        <w:t>For this reason, most work within their planetary ecosystem unless they happen to be involved in some form of intergalactic business</w:t>
      </w:r>
      <w:r w:rsidR="00C674B9">
        <w:t xml:space="preserve">.  </w:t>
      </w:r>
      <w:r w:rsidR="001C416B">
        <w:t>The exact living conditions vary from planet to planet, but most have a number of terrestrial cities in the most habitable areas</w:t>
      </w:r>
      <w:r w:rsidR="00C674B9">
        <w:t xml:space="preserve">.  </w:t>
      </w:r>
      <w:r w:rsidR="001C416B">
        <w:t>Particularly rich or advantageously located planets can be very populous, but most are less dense than the Earth today</w:t>
      </w:r>
      <w:r w:rsidR="00C674B9">
        <w:t xml:space="preserve">.  </w:t>
      </w:r>
      <w:r w:rsidR="001C416B">
        <w:lastRenderedPageBreak/>
        <w:t xml:space="preserve">Planets nearer to the Earth are more likely to be populated, but are also more likely to host ruins from our near future (ghost planets). </w:t>
      </w:r>
    </w:p>
    <w:p w14:paraId="4B13BFB9" w14:textId="77777777" w:rsidR="001C416B" w:rsidRPr="00F62C70" w:rsidRDefault="001C416B" w:rsidP="00F62C70">
      <w:pPr>
        <w:pStyle w:val="Heading3"/>
      </w:pPr>
      <w:bookmarkStart w:id="108" w:name="_Toc256375039"/>
      <w:r w:rsidRPr="00F62C70">
        <w:t>Modern Cloning Technologies</w:t>
      </w:r>
      <w:bookmarkEnd w:id="108"/>
      <w:r w:rsidRPr="00F62C70">
        <w:t xml:space="preserve"> </w:t>
      </w:r>
    </w:p>
    <w:p w14:paraId="4FAEF06D" w14:textId="365A6CEA" w:rsidR="001C416B" w:rsidRDefault="00F81E8D" w:rsidP="00F62C70">
      <w:r>
        <w:tab/>
      </w:r>
      <w:r w:rsidR="001C416B">
        <w:t>A number of cloning methods exist in the modern era</w:t>
      </w:r>
      <w:r w:rsidR="00C674B9">
        <w:t xml:space="preserve">.  </w:t>
      </w:r>
      <w:r w:rsidR="001C416B">
        <w:t>Some are refinements of the original method, while others are new</w:t>
      </w:r>
      <w:r w:rsidR="00C674B9">
        <w:t xml:space="preserve">.  </w:t>
      </w:r>
      <w:r w:rsidR="001C416B">
        <w:t xml:space="preserve">They each have their own strengths and weaknesses. </w:t>
      </w:r>
    </w:p>
    <w:p w14:paraId="054A65BC" w14:textId="62B7242B" w:rsidR="001C416B" w:rsidRDefault="001C416B" w:rsidP="00DD4C99">
      <w:pPr>
        <w:pStyle w:val="ListParagraph"/>
        <w:numPr>
          <w:ilvl w:val="0"/>
          <w:numId w:val="98"/>
        </w:numPr>
      </w:pPr>
      <w:r w:rsidRPr="00F62C70">
        <w:rPr>
          <w:b/>
        </w:rPr>
        <w:t>Build-a-Body</w:t>
      </w:r>
      <w:r w:rsidR="00F62C70" w:rsidRPr="00F62C70">
        <w:t xml:space="preserve"> – </w:t>
      </w:r>
      <w:r>
        <w:t>The most popular cloning method employing standardized, interchangeable appendages to reduce clone construction cost</w:t>
      </w:r>
      <w:r w:rsidR="00C674B9">
        <w:t xml:space="preserve">.  </w:t>
      </w:r>
      <w:r>
        <w:t>Customers are measured to determine which parts best match their own natural form and are given a full specification that they can later use to order a supply of clones</w:t>
      </w:r>
      <w:r w:rsidR="00C674B9">
        <w:t xml:space="preserve">.  </w:t>
      </w:r>
      <w:r>
        <w:t>Alternately, customers can choose "designer" parts to replace their natural ones (excepting the face, which is illegal to modify for reasons of identification)</w:t>
      </w:r>
      <w:r w:rsidR="00C674B9">
        <w:t xml:space="preserve">.  </w:t>
      </w:r>
      <w:r>
        <w:t>Build-a-Body suppliers frequently run promotions featuring new parts, which creates a consumer culture of constant upgrades and outdated models</w:t>
      </w:r>
      <w:r w:rsidR="00C674B9">
        <w:t xml:space="preserve">.  </w:t>
      </w:r>
      <w:r>
        <w:t xml:space="preserve">Customers can switch between their purchased bodies using locally available brain transplant centers (thanks to the ISO-9000 Brain-Body Interface standard and frequent brain backups). </w:t>
      </w:r>
    </w:p>
    <w:p w14:paraId="122D9280" w14:textId="26F73761" w:rsidR="001C416B" w:rsidRDefault="001C416B" w:rsidP="00DD4C99">
      <w:pPr>
        <w:pStyle w:val="ListParagraph"/>
        <w:numPr>
          <w:ilvl w:val="0"/>
          <w:numId w:val="98"/>
        </w:numPr>
      </w:pPr>
      <w:r w:rsidRPr="00F62C70">
        <w:rPr>
          <w:b/>
        </w:rPr>
        <w:t>Authentic Cloning</w:t>
      </w:r>
      <w:r w:rsidR="00F62C70" w:rsidRPr="00F62C70">
        <w:t xml:space="preserve"> – </w:t>
      </w:r>
      <w:r>
        <w:t>A more expensive cloning method based the original process</w:t>
      </w:r>
      <w:r w:rsidR="00C674B9">
        <w:t xml:space="preserve">.  </w:t>
      </w:r>
      <w:r>
        <w:t>It works at the genetic level, allowing the maximum customization possible, but requires a longer, more resource intensive gestation period</w:t>
      </w:r>
      <w:r w:rsidR="00C674B9">
        <w:t xml:space="preserve">.  </w:t>
      </w:r>
      <w:r>
        <w:t xml:space="preserve">Only the rich, vain, or people that </w:t>
      </w:r>
      <w:r w:rsidRPr="00F62C70">
        <w:rPr>
          <w:i/>
        </w:rPr>
        <w:t>must</w:t>
      </w:r>
      <w:r>
        <w:t xml:space="preserve"> be different need apply. </w:t>
      </w:r>
    </w:p>
    <w:p w14:paraId="7959EAA0" w14:textId="51BF94E0" w:rsidR="001C416B" w:rsidRDefault="001C416B" w:rsidP="00DD4C99">
      <w:pPr>
        <w:pStyle w:val="ListParagraph"/>
        <w:numPr>
          <w:ilvl w:val="0"/>
          <w:numId w:val="98"/>
        </w:numPr>
      </w:pPr>
      <w:r w:rsidRPr="00F62C70">
        <w:rPr>
          <w:b/>
        </w:rPr>
        <w:t>Multi-Cloning</w:t>
      </w:r>
      <w:r w:rsidR="00F62C70">
        <w:t xml:space="preserve"> – </w:t>
      </w:r>
      <w:r>
        <w:t>The most expensive method of cloning by far</w:t>
      </w:r>
      <w:r w:rsidR="00C674B9">
        <w:t xml:space="preserve">.  </w:t>
      </w:r>
      <w:r>
        <w:t>It involves the upkeep of a full set of clones from the customer's birth</w:t>
      </w:r>
      <w:r w:rsidR="00C674B9">
        <w:t xml:space="preserve">.  </w:t>
      </w:r>
      <w:r>
        <w:t>Usually, an allotment of 10-20 clones will be purchased and then raised in various different locations and living conditions</w:t>
      </w:r>
      <w:r w:rsidR="00C674B9">
        <w:t xml:space="preserve">.  </w:t>
      </w:r>
      <w:r>
        <w:t>This scheme has the advantage of allowing the customer to explore many life paths simultaneously and to choose the most pleasing one</w:t>
      </w:r>
      <w:r w:rsidR="00C674B9">
        <w:t xml:space="preserve">.  </w:t>
      </w:r>
      <w:r>
        <w:t xml:space="preserve">Clones following rejected paths are either allowed to live free or terminated. </w:t>
      </w:r>
    </w:p>
    <w:p w14:paraId="098AE9D3" w14:textId="62AE74EB" w:rsidR="001C416B" w:rsidRDefault="001C416B" w:rsidP="00DD4C99">
      <w:pPr>
        <w:pStyle w:val="ListParagraph"/>
        <w:numPr>
          <w:ilvl w:val="0"/>
          <w:numId w:val="98"/>
        </w:numPr>
      </w:pPr>
      <w:r w:rsidRPr="00F62C70">
        <w:rPr>
          <w:b/>
        </w:rPr>
        <w:t>Ancestral</w:t>
      </w:r>
      <w:r w:rsidR="00F62C70" w:rsidRPr="00F62C70">
        <w:t xml:space="preserve"> – </w:t>
      </w:r>
      <w:r>
        <w:t>Often used in situations where cloning technology is shared amongst a village or a particularly important body is vacated</w:t>
      </w:r>
      <w:r w:rsidR="00C674B9">
        <w:t xml:space="preserve">.  </w:t>
      </w:r>
      <w:r>
        <w:t>It involves a one-time fee paid to transfer a (usually natural born) person into the body of a recently deceased one</w:t>
      </w:r>
      <w:r w:rsidR="00C674B9">
        <w:t xml:space="preserve">.  </w:t>
      </w:r>
      <w:r>
        <w:t>It is so named because it is mainly used by tribal cultures to place the mind of a new leader into the inherited body of the old one</w:t>
      </w:r>
      <w:r w:rsidR="00C674B9">
        <w:t xml:space="preserve">.  </w:t>
      </w:r>
      <w:r>
        <w:t xml:space="preserve">Why they choose to keep these bodies around for generations is unknown, but most think that </w:t>
      </w:r>
      <w:r w:rsidR="00C674B9">
        <w:t>it is</w:t>
      </w:r>
      <w:r>
        <w:t xml:space="preserve"> for symbolic, religious, or nostalgic reasons. </w:t>
      </w:r>
    </w:p>
    <w:p w14:paraId="3138F422" w14:textId="77777777" w:rsidR="001C416B" w:rsidRDefault="001C416B" w:rsidP="0031202C">
      <w:pPr>
        <w:pStyle w:val="Heading1"/>
      </w:pPr>
      <w:bookmarkStart w:id="109" w:name="_Toc243406379"/>
      <w:bookmarkStart w:id="110" w:name="_Toc256375040"/>
      <w:bookmarkEnd w:id="109"/>
      <w:r>
        <w:t>Organizations</w:t>
      </w:r>
      <w:bookmarkEnd w:id="110"/>
      <w:r>
        <w:t xml:space="preserve"> </w:t>
      </w:r>
    </w:p>
    <w:p w14:paraId="70FA83D5" w14:textId="03DA8D5C" w:rsidR="001C416B" w:rsidRDefault="00F81E8D" w:rsidP="00F62C70">
      <w:r>
        <w:tab/>
      </w:r>
      <w:r w:rsidR="001C416B">
        <w:t>There are two main groups in the FPSA: the Appendage Conservation Front (ACF) and the Impossible Possibilities (IP)</w:t>
      </w:r>
      <w:r w:rsidR="00C674B9">
        <w:t xml:space="preserve">.  </w:t>
      </w:r>
      <w:r w:rsidR="001C416B">
        <w:t>The ACF is an environmental conservation group formed in response to the resources wasted by clones</w:t>
      </w:r>
      <w:r w:rsidR="00C674B9">
        <w:t xml:space="preserve">.  </w:t>
      </w:r>
      <w:r w:rsidR="001C416B">
        <w:t>The ACF pushes recycling of clones and condemns the waste of clone resources, and are very similar to our world's recycling advocates</w:t>
      </w:r>
      <w:r w:rsidR="00C674B9">
        <w:t xml:space="preserve">.  </w:t>
      </w:r>
      <w:r w:rsidR="001C416B">
        <w:t>They push the FPSA to allow students access to recycled or refurbished body parts in the event of an injury rather than a full-on clone replacement</w:t>
      </w:r>
      <w:r w:rsidR="00C674B9">
        <w:t xml:space="preserve">.  </w:t>
      </w:r>
      <w:r w:rsidR="001C416B">
        <w:t xml:space="preserve">The IP, on the other hand, is a group that pioneers new technology in the world of </w:t>
      </w:r>
      <w:r w:rsidR="001C416B">
        <w:rPr>
          <w:i/>
        </w:rPr>
        <w:t>Trigger Happy</w:t>
      </w:r>
      <w:r w:rsidR="00C674B9">
        <w:t xml:space="preserve">.  </w:t>
      </w:r>
      <w:r w:rsidR="001C416B">
        <w:t xml:space="preserve">While maintaining a peaceful front, this group secretly trades the forefront of technology to the FPSA for the ability to use students as test subjects for new experience. </w:t>
      </w:r>
    </w:p>
    <w:p w14:paraId="55A06728" w14:textId="77777777" w:rsidR="001C416B" w:rsidRPr="00F62C70" w:rsidRDefault="001C416B" w:rsidP="00F62C70">
      <w:pPr>
        <w:pStyle w:val="Heading2"/>
      </w:pPr>
      <w:bookmarkStart w:id="111" w:name="_Toc243406368"/>
      <w:bookmarkStart w:id="112" w:name="_Toc256375041"/>
      <w:bookmarkEnd w:id="111"/>
      <w:r w:rsidRPr="00F62C70">
        <w:t>The Industry</w:t>
      </w:r>
      <w:bookmarkEnd w:id="112"/>
      <w:r w:rsidRPr="00F62C70">
        <w:t xml:space="preserve"> </w:t>
      </w:r>
    </w:p>
    <w:p w14:paraId="05A24F36" w14:textId="65550677" w:rsidR="001C416B" w:rsidRDefault="00F81E8D" w:rsidP="00F62C70">
      <w:r>
        <w:rPr>
          <w:b/>
        </w:rPr>
        <w:tab/>
      </w:r>
      <w:r w:rsidR="001C416B">
        <w:t>Ever since the advent of reasonably priced clones, there have been jokers and daredevils that have exploited the entertainment opportunities inherent</w:t>
      </w:r>
      <w:r w:rsidR="00C674B9">
        <w:t xml:space="preserve">.  </w:t>
      </w:r>
      <w:r w:rsidR="001C416B">
        <w:t xml:space="preserve">It is from these brave pioneers (mostly using viral </w:t>
      </w:r>
      <w:r w:rsidR="001C416B">
        <w:lastRenderedPageBreak/>
        <w:t>media to distribute their work) that the "industry" as we know it was born</w:t>
      </w:r>
      <w:r w:rsidR="00C674B9">
        <w:t xml:space="preserve">.  </w:t>
      </w:r>
      <w:r w:rsidR="001C416B">
        <w:t>Hits like </w:t>
      </w:r>
      <w:r w:rsidR="001C416B">
        <w:rPr>
          <w:i/>
        </w:rPr>
        <w:t>Last Safari</w:t>
      </w:r>
      <w:r w:rsidR="001C416B">
        <w:t xml:space="preserve">, </w:t>
      </w:r>
      <w:r w:rsidR="001C416B">
        <w:rPr>
          <w:i/>
        </w:rPr>
        <w:t>Candid Catastrophe*</w:t>
      </w:r>
      <w:r w:rsidR="001C416B">
        <w:t xml:space="preserve">, and </w:t>
      </w:r>
      <w:r w:rsidR="001C416B">
        <w:rPr>
          <w:i/>
        </w:rPr>
        <w:t xml:space="preserve">Real World Asteroids </w:t>
      </w:r>
      <w:r w:rsidR="001C416B">
        <w:t>propelled them into the public eye and earned them the first network contracts for this type of entertainment</w:t>
      </w:r>
      <w:r w:rsidR="00C674B9">
        <w:t xml:space="preserve">.  </w:t>
      </w:r>
      <w:r w:rsidR="001C416B">
        <w:t>As clone programs (which they came be to known as) began to multiply, genres were identified and explored</w:t>
      </w:r>
      <w:r w:rsidR="00C674B9">
        <w:t xml:space="preserve">.  </w:t>
      </w:r>
      <w:r w:rsidR="001C416B">
        <w:t>The genre that was most important for our industry was originally called "historical reenactment.</w:t>
      </w:r>
      <w:r w:rsidR="00C674B9">
        <w:t xml:space="preserve">”  </w:t>
      </w:r>
      <w:r w:rsidR="001C416B">
        <w:t>This class of programs (and later on events) took their inspiration from past battles and utilized the talents of the few warriors that still studied combat.  A single "re-nact" pitted teams representing each of side of a historical conflict against each other in "realistic" locations</w:t>
      </w:r>
      <w:r w:rsidR="00C674B9">
        <w:t xml:space="preserve">.  </w:t>
      </w:r>
      <w:r w:rsidR="001C416B">
        <w:t xml:space="preserve">No one is sure if the original re-enactments were ever truly accurate in a historical sense, but as their audience exploded </w:t>
      </w:r>
      <w:r w:rsidR="00C674B9">
        <w:t>them</w:t>
      </w:r>
      <w:r w:rsidR="001C416B">
        <w:t xml:space="preserve"> intentionally or unintentionally bent the rules more and more (see the "telephone theory of history")</w:t>
      </w:r>
      <w:r w:rsidR="00C674B9">
        <w:t xml:space="preserve">.  </w:t>
      </w:r>
      <w:r w:rsidR="001C416B">
        <w:t>For example, </w:t>
      </w:r>
      <w:r w:rsidR="001C416B">
        <w:rPr>
          <w:i/>
        </w:rPr>
        <w:t>Spartans XVII: Xerxes Space Giant</w:t>
      </w:r>
      <w:r w:rsidR="001C416B">
        <w:t> </w:t>
      </w:r>
      <w:r w:rsidR="00C674B9">
        <w:t>was not</w:t>
      </w:r>
      <w:r w:rsidR="001C416B">
        <w:t xml:space="preserve"> much like the battle as scholars know it, but it did set a record for simultaneous viewers. </w:t>
      </w:r>
    </w:p>
    <w:p w14:paraId="3EC590C0" w14:textId="77777777" w:rsidR="00F62C70" w:rsidRDefault="00F62C70" w:rsidP="00F62C70"/>
    <w:p w14:paraId="3C4EF030" w14:textId="40EAA0B1" w:rsidR="001C416B" w:rsidRDefault="00F81E8D" w:rsidP="00F62C70">
      <w:r>
        <w:tab/>
      </w:r>
      <w:r w:rsidR="001C416B">
        <w:t xml:space="preserve">A natural result of the continued </w:t>
      </w:r>
      <w:r w:rsidR="00C674B9">
        <w:t>rule bending</w:t>
      </w:r>
      <w:r w:rsidR="001C416B">
        <w:t xml:space="preserve"> was the expansion of re-enactment programming to include many non-historical combat scenarios</w:t>
      </w:r>
      <w:r w:rsidR="00C674B9">
        <w:t xml:space="preserve">.  </w:t>
      </w:r>
      <w:r w:rsidR="001C416B">
        <w:t>The first example of this type of program was </w:t>
      </w:r>
      <w:r w:rsidR="001C416B">
        <w:rPr>
          <w:i/>
        </w:rPr>
        <w:t xml:space="preserve">Rockets vs. 100, </w:t>
      </w:r>
      <w:r w:rsidR="001C416B">
        <w:t>a game show where 100 randomly chosen participants are provided with clones and tasked with taking down a single contestant with a rocket launcher</w:t>
      </w:r>
      <w:r w:rsidR="00C674B9">
        <w:t xml:space="preserve">.  </w:t>
      </w:r>
      <w:r w:rsidR="001C416B">
        <w:t>Needless to say, it was both pioneering and a breakthrough hit</w:t>
      </w:r>
      <w:r w:rsidR="00C674B9">
        <w:t xml:space="preserve">.  </w:t>
      </w:r>
      <w:r w:rsidR="001C416B">
        <w:t>Running simultaneously with the diversification trend was its emergence from the video programming studios</w:t>
      </w:r>
      <w:r w:rsidR="00C674B9">
        <w:t xml:space="preserve">.  </w:t>
      </w:r>
      <w:r w:rsidR="001C416B">
        <w:t>Real world competitions began to draw as well as their video counterparts (even in 3D segments)</w:t>
      </w:r>
      <w:r w:rsidR="00C674B9">
        <w:t xml:space="preserve">.  </w:t>
      </w:r>
      <w:r w:rsidR="001C416B">
        <w:t xml:space="preserve">However, the real breakthrough was the personalization of combat. </w:t>
      </w:r>
    </w:p>
    <w:p w14:paraId="3B61447E" w14:textId="77777777" w:rsidR="00F62C70" w:rsidRDefault="00F62C70" w:rsidP="00F62C70"/>
    <w:p w14:paraId="1D8D748F" w14:textId="3AC8A8FE" w:rsidR="001C416B" w:rsidRDefault="00F81E8D" w:rsidP="00F62C70">
      <w:r>
        <w:tab/>
      </w:r>
      <w:r w:rsidR="001C416B">
        <w:t>The joint forces of cheapening clones and audience expansion meant that investors could afford to sponsor the cloning requirements for a small team or single participant</w:t>
      </w:r>
      <w:r w:rsidR="00C674B9">
        <w:t xml:space="preserve">.  </w:t>
      </w:r>
      <w:r w:rsidR="001C416B">
        <w:t>Unlike the industry stars, these teams could cater to smaller clients and even personal requests</w:t>
      </w:r>
      <w:r w:rsidR="00C674B9">
        <w:t xml:space="preserve">.  </w:t>
      </w:r>
      <w:r w:rsidR="001C416B">
        <w:t xml:space="preserve">It is at this time that we witnessed the birth of personalized performances for large parties, conflict resolution, commercials and even pranks. </w:t>
      </w:r>
    </w:p>
    <w:p w14:paraId="56BD632C" w14:textId="77777777" w:rsidR="00F62C70" w:rsidRDefault="00F62C70" w:rsidP="00F62C70"/>
    <w:p w14:paraId="3A9264EE" w14:textId="505F5B0D" w:rsidR="001C416B" w:rsidRDefault="00F81E8D" w:rsidP="00F62C70">
      <w:r>
        <w:tab/>
      </w:r>
      <w:r w:rsidR="001C416B">
        <w:t>The remaining time between then and the present was largely dominated by the standardization of the industry</w:t>
      </w:r>
      <w:r w:rsidR="00C674B9">
        <w:t xml:space="preserve">.  </w:t>
      </w:r>
      <w:r w:rsidR="001C416B">
        <w:t>Leagues sprung up for hopefuls looking to secure a rare job; they usually stuck around until their supplies of clones ran out (and sometimes, tragically, even afterwards)</w:t>
      </w:r>
      <w:r w:rsidR="00C674B9">
        <w:t xml:space="preserve">.  </w:t>
      </w:r>
      <w:r w:rsidR="001C416B">
        <w:t>However, making it big is still nothing but a dream for most</w:t>
      </w:r>
      <w:r w:rsidR="00C674B9">
        <w:t xml:space="preserve">.  </w:t>
      </w:r>
      <w:r w:rsidR="001C416B">
        <w:t xml:space="preserve">However, if one is willing scrap, there is an alternate path to stardom that involves using low paying, </w:t>
      </w:r>
      <w:r w:rsidR="00C674B9">
        <w:t>oddball</w:t>
      </w:r>
      <w:r w:rsidR="001C416B">
        <w:t xml:space="preserve"> performances to </w:t>
      </w:r>
      <w:r w:rsidR="00C674B9">
        <w:t>jump-start</w:t>
      </w:r>
      <w:r w:rsidR="001C416B">
        <w:t xml:space="preserve"> a team</w:t>
      </w:r>
      <w:r w:rsidR="00C674B9">
        <w:t xml:space="preserve">.  </w:t>
      </w:r>
      <w:r w:rsidR="001C416B">
        <w:t xml:space="preserve">It is this path that the Future Proficient Soldier Academy initially takes. </w:t>
      </w:r>
    </w:p>
    <w:p w14:paraId="1D36BF0D" w14:textId="77777777" w:rsidR="00F62C70" w:rsidRDefault="00F62C70" w:rsidP="00F62C70"/>
    <w:p w14:paraId="584C1F3A" w14:textId="3DA09259" w:rsidR="001C416B" w:rsidRPr="00F62C70" w:rsidRDefault="001C416B" w:rsidP="00F62C70">
      <w:pPr>
        <w:rPr>
          <w:i/>
        </w:rPr>
      </w:pPr>
      <w:r w:rsidRPr="00F62C70">
        <w:rPr>
          <w:i/>
        </w:rPr>
        <w:t>*A</w:t>
      </w:r>
      <w:r w:rsidR="00F62C70" w:rsidRPr="00F62C70">
        <w:rPr>
          <w:i/>
        </w:rPr>
        <w:t xml:space="preserve"> </w:t>
      </w:r>
      <w:r w:rsidRPr="00F62C70">
        <w:rPr>
          <w:i/>
        </w:rPr>
        <w:t>particularly gruesome show that used hidden cameras to film public reactions to clones being killed in various staged ways</w:t>
      </w:r>
      <w:r w:rsidR="00C674B9" w:rsidRPr="00F62C70">
        <w:rPr>
          <w:i/>
        </w:rPr>
        <w:t xml:space="preserve">.  </w:t>
      </w:r>
      <w:r w:rsidRPr="00F62C70">
        <w:rPr>
          <w:i/>
        </w:rPr>
        <w:t xml:space="preserve">Almost resulted in the banning of all clone programming. </w:t>
      </w:r>
    </w:p>
    <w:p w14:paraId="7B56D52D" w14:textId="77777777" w:rsidR="001C416B" w:rsidRDefault="001C416B" w:rsidP="001C416B">
      <w:pPr>
        <w:pStyle w:val="Heading2"/>
      </w:pPr>
      <w:bookmarkStart w:id="113" w:name="_Toc256375042"/>
      <w:r>
        <w:t>Future Proficient Soldier Academy</w:t>
      </w:r>
      <w:bookmarkEnd w:id="113"/>
      <w:r>
        <w:t xml:space="preserve"> </w:t>
      </w:r>
    </w:p>
    <w:p w14:paraId="4D3D08C5" w14:textId="715703D0" w:rsidR="001C416B" w:rsidRDefault="00F81E8D" w:rsidP="00F62C70">
      <w:r>
        <w:rPr>
          <w:i/>
        </w:rPr>
        <w:tab/>
      </w:r>
      <w:r w:rsidR="001C416B">
        <w:t>The FPSA was founded three years before the present day</w:t>
      </w:r>
      <w:r w:rsidR="00C674B9">
        <w:t xml:space="preserve">.  </w:t>
      </w:r>
      <w:r w:rsidR="001C416B">
        <w:t>It is the first school to offer instruction in the various fields associated with clone-based combat</w:t>
      </w:r>
      <w:r w:rsidR="00C674B9">
        <w:t xml:space="preserve">.  </w:t>
      </w:r>
      <w:r w:rsidR="001C416B">
        <w:t xml:space="preserve">It runs its own school ("The Academy"), </w:t>
      </w:r>
      <w:r w:rsidR="00C674B9">
        <w:t>and</w:t>
      </w:r>
      <w:r w:rsidR="001C416B">
        <w:t xml:space="preserve"> maintains partnerships with two other organizations that offer their own services.</w:t>
      </w:r>
      <w:r w:rsidR="001C416B">
        <w:rPr>
          <w:i/>
        </w:rPr>
        <w:t xml:space="preserve"> </w:t>
      </w:r>
    </w:p>
    <w:p w14:paraId="39865D49" w14:textId="77777777" w:rsidR="001C416B" w:rsidRPr="00F62C70" w:rsidRDefault="001C416B" w:rsidP="00F62C70">
      <w:pPr>
        <w:pStyle w:val="Heading3"/>
      </w:pPr>
      <w:bookmarkStart w:id="114" w:name="_Toc256375043"/>
      <w:r w:rsidRPr="00F62C70">
        <w:rPr>
          <w:rStyle w:val="Heading3Char"/>
          <w:b/>
          <w:bCs/>
        </w:rPr>
        <w:t>The Academy a.k.a. "Trigger Happy High</w:t>
      </w:r>
      <w:r w:rsidRPr="00F62C70">
        <w:t>"</w:t>
      </w:r>
      <w:bookmarkEnd w:id="114"/>
      <w:r w:rsidRPr="00F62C70">
        <w:t xml:space="preserve"> </w:t>
      </w:r>
    </w:p>
    <w:p w14:paraId="72B58CB0" w14:textId="17699A20" w:rsidR="001C416B" w:rsidRDefault="00F81E8D" w:rsidP="00F62C70">
      <w:r>
        <w:rPr>
          <w:i/>
        </w:rPr>
        <w:tab/>
      </w:r>
      <w:r w:rsidR="001C416B">
        <w:t>The Academy teaches courses in two main areas</w:t>
      </w:r>
      <w:r w:rsidR="00C674B9">
        <w:t xml:space="preserve">.  </w:t>
      </w:r>
      <w:r w:rsidR="001C416B">
        <w:t>The first covers combat skills and the performing arts required for being a professional combatant</w:t>
      </w:r>
      <w:r w:rsidR="00C674B9">
        <w:t xml:space="preserve">.  </w:t>
      </w:r>
      <w:r w:rsidR="001C416B">
        <w:t>After a baseline of entertainment prowess is established, students are taught a variety of weapon and tactical skills</w:t>
      </w:r>
      <w:r w:rsidR="00C674B9">
        <w:t xml:space="preserve">.  </w:t>
      </w:r>
      <w:r w:rsidR="001C416B">
        <w:t>Finally, they are given the opportunity to develop a specialty and a persona to sell themselves</w:t>
      </w:r>
      <w:r w:rsidR="00C674B9">
        <w:t xml:space="preserve">.  </w:t>
      </w:r>
      <w:r w:rsidR="001C416B">
        <w:t>It also features minors in various types of historical warfare</w:t>
      </w:r>
      <w:r w:rsidR="00C674B9">
        <w:t xml:space="preserve">.  </w:t>
      </w:r>
      <w:r w:rsidR="001C416B">
        <w:t>The second area is an art program focusing on crafting weapons and modifications</w:t>
      </w:r>
      <w:r w:rsidR="00C674B9">
        <w:t xml:space="preserve">.  </w:t>
      </w:r>
      <w:r w:rsidR="001C416B">
        <w:t xml:space="preserve">Students select a specific class of weapon or modification as their focus and produce a </w:t>
      </w:r>
      <w:r w:rsidR="001C416B">
        <w:lastRenderedPageBreak/>
        <w:t>working example as a final project</w:t>
      </w:r>
      <w:r w:rsidR="00C674B9">
        <w:t xml:space="preserve">.  </w:t>
      </w:r>
      <w:r w:rsidR="001C416B">
        <w:t xml:space="preserve">Admission to the academy is based on a portfolio for craft students and a skills assessment for combat students. </w:t>
      </w:r>
    </w:p>
    <w:p w14:paraId="39E32D9B" w14:textId="77777777" w:rsidR="001C416B" w:rsidRPr="00F62C70" w:rsidRDefault="001C416B" w:rsidP="00F62C70">
      <w:pPr>
        <w:pStyle w:val="Heading3"/>
      </w:pPr>
      <w:bookmarkStart w:id="115" w:name="_Toc256375044"/>
      <w:r w:rsidRPr="00F62C70">
        <w:t>Appendage Conservation Front a.k.a. "Spleen Peace"</w:t>
      </w:r>
      <w:bookmarkEnd w:id="115"/>
      <w:r w:rsidRPr="00F62C70">
        <w:t xml:space="preserve"> </w:t>
      </w:r>
    </w:p>
    <w:p w14:paraId="5B595BEA" w14:textId="365484C6" w:rsidR="001C416B" w:rsidRDefault="00F81E8D" w:rsidP="00F62C70">
      <w:r>
        <w:rPr>
          <w:i/>
        </w:rPr>
        <w:tab/>
      </w:r>
      <w:r w:rsidR="001C416B">
        <w:t>The ACF is an environmental conservation group that is part of a larger network of volunteer environmental organizations*</w:t>
      </w:r>
      <w:r w:rsidR="00C674B9">
        <w:t xml:space="preserve">.  </w:t>
      </w:r>
      <w:r w:rsidR="001C416B">
        <w:t>It plays a role in several areas, but its association with FPSA is through its part recycling services</w:t>
      </w:r>
      <w:r w:rsidR="00C674B9">
        <w:t xml:space="preserve">.  </w:t>
      </w:r>
      <w:r w:rsidR="001C416B">
        <w:t>The ACF was formed in the past as a reaction to the corporate wars</w:t>
      </w:r>
      <w:r w:rsidR="00C674B9">
        <w:t xml:space="preserve">.  </w:t>
      </w:r>
      <w:r w:rsidR="001C416B">
        <w:t>They objected not so much to the violence as to the massive waste of resources that it caused</w:t>
      </w:r>
      <w:r w:rsidR="00C674B9">
        <w:t xml:space="preserve">.  </w:t>
      </w:r>
      <w:r w:rsidR="001C416B">
        <w:t>In their eyes, perfectly good body parts were being discarded and replaced with full clones for no good reason</w:t>
      </w:r>
      <w:r w:rsidR="00C674B9">
        <w:t xml:space="preserve">.  </w:t>
      </w:r>
      <w:r w:rsidR="001C416B">
        <w:t xml:space="preserve">In response, they pioneered the first clone recycling methods, which both created a low cost, clean market for appendages and began to deal with the pollution. </w:t>
      </w:r>
    </w:p>
    <w:p w14:paraId="0E27FA3A" w14:textId="77777777" w:rsidR="00F62C70" w:rsidRDefault="00F62C70" w:rsidP="00F62C70"/>
    <w:p w14:paraId="2EB72ADC" w14:textId="5F59A83F" w:rsidR="001C416B" w:rsidRDefault="00F81E8D" w:rsidP="00F62C70">
      <w:r>
        <w:tab/>
      </w:r>
      <w:r w:rsidR="001C416B">
        <w:t>Centuries after their creation, environmental damage from the past wars still exists along with the new scourge of clone consumerism (resulting from cheaper prices)</w:t>
      </w:r>
      <w:r w:rsidR="00C674B9">
        <w:t xml:space="preserve">.  </w:t>
      </w:r>
      <w:r w:rsidR="001C416B">
        <w:t>Their current mission is to advocate for restraint in purchasing new clones and encourage recycling of parts</w:t>
      </w:r>
      <w:r w:rsidR="00C674B9">
        <w:t xml:space="preserve">.  </w:t>
      </w:r>
      <w:r w:rsidR="001C416B">
        <w:t>This mission has a few parts</w:t>
      </w:r>
      <w:r w:rsidR="00C674B9">
        <w:t xml:space="preserve">.  </w:t>
      </w:r>
      <w:r w:rsidR="001C416B">
        <w:t>One is their hospital wing, which deals with the emergency care -- refurbishing discarded limbs for use in repairing bodies instead of replacing them (how quaint)</w:t>
      </w:r>
      <w:r w:rsidR="00C674B9">
        <w:t xml:space="preserve">.  </w:t>
      </w:r>
      <w:r w:rsidR="001C416B">
        <w:t>FPSA began working with ACF as a way to cut costs on clones for their demonstrations (read: make it possible to operate at all)</w:t>
      </w:r>
      <w:r w:rsidR="00C674B9">
        <w:t xml:space="preserve">.  </w:t>
      </w:r>
      <w:r w:rsidR="001C416B">
        <w:t>They tolerate the ACF's "enthusiasm" for their cause because they have no other choice</w:t>
      </w:r>
      <w:r w:rsidR="00C674B9">
        <w:t xml:space="preserve">.  </w:t>
      </w:r>
      <w:r w:rsidR="001C416B">
        <w:t>This sometimes even means participating in ACF "diplomatic missions" as support crew</w:t>
      </w:r>
      <w:r w:rsidR="00C674B9">
        <w:t xml:space="preserve">.  </w:t>
      </w:r>
      <w:r w:rsidR="001C416B">
        <w:t xml:space="preserve">However, the students are given access to cheap body part replacement (a painless procedure, but resulting in some mismatches because this ACF branch gets most of the poor condition models) if they </w:t>
      </w:r>
      <w:r w:rsidR="00C674B9">
        <w:t>cannot</w:t>
      </w:r>
      <w:r w:rsidR="001C416B">
        <w:t xml:space="preserve"> afford their own clones</w:t>
      </w:r>
      <w:r w:rsidR="00C674B9">
        <w:t xml:space="preserve">.  </w:t>
      </w:r>
      <w:r w:rsidR="001C416B">
        <w:t>The other half of this branch's mission is to popularize re-purposed parts among the general populace</w:t>
      </w:r>
      <w:r w:rsidR="00C674B9">
        <w:t xml:space="preserve">.  </w:t>
      </w:r>
      <w:r w:rsidR="001C416B">
        <w:t xml:space="preserve">Their plan involves </w:t>
      </w:r>
      <w:r w:rsidR="00C674B9">
        <w:t>jump-starting</w:t>
      </w:r>
      <w:r w:rsidR="001C416B">
        <w:t xml:space="preserve"> an underground fashion movement centering </w:t>
      </w:r>
      <w:r w:rsidR="00C674B9">
        <w:t>on</w:t>
      </w:r>
      <w:r w:rsidR="001C416B">
        <w:t xml:space="preserve"> matching up fashions from the past</w:t>
      </w:r>
      <w:r w:rsidR="00C674B9">
        <w:t xml:space="preserve">.  </w:t>
      </w:r>
      <w:r w:rsidR="001C416B">
        <w:t xml:space="preserve">The Anti-Common Fashion (ACF) line is the heart of this movement and draws on the best of their recycled parts. </w:t>
      </w:r>
    </w:p>
    <w:p w14:paraId="43F3FEB5" w14:textId="77777777" w:rsidR="00F62C70" w:rsidRDefault="00F62C70" w:rsidP="00F62C70"/>
    <w:p w14:paraId="027F35DB" w14:textId="77777777" w:rsidR="001C416B" w:rsidRPr="00F62C70" w:rsidRDefault="001C416B" w:rsidP="00F62C70">
      <w:pPr>
        <w:rPr>
          <w:i/>
        </w:rPr>
      </w:pPr>
      <w:r w:rsidRPr="00F62C70">
        <w:rPr>
          <w:i/>
        </w:rPr>
        <w:t xml:space="preserve">*Not to be confused with the Alien Conservation Fund, which collects money to fight for alien rights in the case that we ever find any. </w:t>
      </w:r>
    </w:p>
    <w:p w14:paraId="6541CCB3" w14:textId="77777777" w:rsidR="001C416B" w:rsidRPr="00F62C70" w:rsidRDefault="001C416B" w:rsidP="00F62C70">
      <w:pPr>
        <w:pStyle w:val="Heading3"/>
      </w:pPr>
      <w:bookmarkStart w:id="116" w:name="_Toc256375045"/>
      <w:r w:rsidRPr="00F62C70">
        <w:t>Impossible Possibilities</w:t>
      </w:r>
      <w:bookmarkEnd w:id="116"/>
      <w:r w:rsidRPr="00F62C70">
        <w:t xml:space="preserve"> </w:t>
      </w:r>
    </w:p>
    <w:p w14:paraId="2856ED6F" w14:textId="4DFE524E" w:rsidR="001C416B" w:rsidRDefault="00F81E8D" w:rsidP="00F62C70">
      <w:r>
        <w:tab/>
      </w:r>
      <w:r w:rsidR="001C416B">
        <w:t>Impossible Possibilities is a research and development lab that maintains a branch in the FPSA building</w:t>
      </w:r>
      <w:r w:rsidR="00C674B9">
        <w:t xml:space="preserve">.  </w:t>
      </w:r>
      <w:r w:rsidR="001C416B">
        <w:t>They specialize in developing technology for the clone combat industry and operate as part of a powerful media corporation</w:t>
      </w:r>
      <w:r w:rsidR="00C674B9">
        <w:t xml:space="preserve">.  </w:t>
      </w:r>
      <w:r w:rsidR="001C416B">
        <w:t>Their official agreement with FPSA is that they provide some materials and weapons to students and in exchange get first shot at to recruiting</w:t>
      </w:r>
      <w:r w:rsidR="00C674B9">
        <w:t xml:space="preserve">.  </w:t>
      </w:r>
      <w:r w:rsidR="001C416B">
        <w:t>What is actually happening is a different story</w:t>
      </w:r>
      <w:r w:rsidR="00C674B9">
        <w:t xml:space="preserve">.  </w:t>
      </w:r>
      <w:r w:rsidR="001C416B">
        <w:t>The Impossible Possibilities corporate headquarters has little respect for FPSA programs and mostly maintains a presence there to use students as cheap test subjects.  They also use it as an easy way to paint their monolithic corporation as a community player</w:t>
      </w:r>
      <w:r w:rsidR="00C674B9">
        <w:t xml:space="preserve">.  </w:t>
      </w:r>
      <w:r w:rsidR="001C416B">
        <w:t xml:space="preserve">As such, they </w:t>
      </w:r>
      <w:r w:rsidR="00C674B9">
        <w:t>do not</w:t>
      </w:r>
      <w:r w:rsidR="001C416B">
        <w:t xml:space="preserve"> commit a whole lot of resources to the operation and only check up on a quarterly basis</w:t>
      </w:r>
      <w:r w:rsidR="00C674B9">
        <w:t xml:space="preserve">.  </w:t>
      </w:r>
      <w:r w:rsidR="001C416B">
        <w:t>Despite what HQ intends, the lab is run as a shell that lies to corporate while screwing around with the provided or found materials</w:t>
      </w:r>
      <w:r w:rsidR="00C674B9">
        <w:t xml:space="preserve">.  </w:t>
      </w:r>
      <w:r w:rsidR="001C416B">
        <w:t xml:space="preserve">It is largely staffed by Impossible Possibilities employees that are being punished for some meaningless transgression and therefore </w:t>
      </w:r>
      <w:r w:rsidR="00C674B9">
        <w:t>are not</w:t>
      </w:r>
      <w:r w:rsidR="001C416B">
        <w:t xml:space="preserve"> too keen on following the company "vision.</w:t>
      </w:r>
      <w:r w:rsidR="00C674B9">
        <w:t xml:space="preserve">”  </w:t>
      </w:r>
      <w:r w:rsidR="001C416B">
        <w:t>Whenever it comes time for a review, they clean up the random experiments and invent a new set of fabricated claims to prove that they are making progress</w:t>
      </w:r>
      <w:r w:rsidR="00C674B9">
        <w:t xml:space="preserve">.  </w:t>
      </w:r>
      <w:r w:rsidR="001C416B">
        <w:t xml:space="preserve">The best of the crafting students can often be found in the lab working on something dangerous or recruiting their combat friends to test it out. </w:t>
      </w:r>
    </w:p>
    <w:p w14:paraId="29DF9637" w14:textId="77777777" w:rsidR="001C416B" w:rsidRPr="00F62C70" w:rsidRDefault="001C416B" w:rsidP="00F62C70">
      <w:pPr>
        <w:pStyle w:val="Heading3"/>
      </w:pPr>
      <w:bookmarkStart w:id="117" w:name="_Toc256375046"/>
      <w:r w:rsidRPr="00F62C70">
        <w:lastRenderedPageBreak/>
        <w:t>The Society for Historical Beatdowns</w:t>
      </w:r>
      <w:bookmarkEnd w:id="117"/>
      <w:r w:rsidRPr="00F62C70">
        <w:t xml:space="preserve"> </w:t>
      </w:r>
    </w:p>
    <w:p w14:paraId="01927C20" w14:textId="6D8BA32E" w:rsidR="001C416B" w:rsidRPr="00F81E8D" w:rsidRDefault="00F81E8D" w:rsidP="00F62C70">
      <w:r>
        <w:tab/>
      </w:r>
      <w:r w:rsidR="001C416B" w:rsidRPr="00F81E8D">
        <w:t>The Society for Historical Beatdowns (SfHB) is an academic institute within the Academy</w:t>
      </w:r>
      <w:r w:rsidR="00C674B9" w:rsidRPr="00F81E8D">
        <w:t xml:space="preserve">.  </w:t>
      </w:r>
      <w:r w:rsidR="001C416B" w:rsidRPr="00F81E8D">
        <w:t>Its students and professors do not practice combat professionally, instead opting to study its history</w:t>
      </w:r>
      <w:r w:rsidR="00C674B9" w:rsidRPr="00F81E8D">
        <w:t xml:space="preserve">.  </w:t>
      </w:r>
      <w:r w:rsidR="001C416B" w:rsidRPr="00F81E8D">
        <w:t>Graduates go on to become event planners (especially in re-enactments), consultants to tech designers, and occasionally historians</w:t>
      </w:r>
      <w:r w:rsidR="00C674B9" w:rsidRPr="00F81E8D">
        <w:t xml:space="preserve">.  </w:t>
      </w:r>
      <w:r w:rsidR="001C416B" w:rsidRPr="00F81E8D">
        <w:t>The range of their study extends back to ancient times, though a lot of the evidence from even recently is lost (due to overpopulation and loss of knowledge)</w:t>
      </w:r>
      <w:r w:rsidR="00C674B9" w:rsidRPr="00F81E8D">
        <w:t xml:space="preserve">.  </w:t>
      </w:r>
      <w:r w:rsidR="001C416B" w:rsidRPr="00F81E8D">
        <w:t>Consequently, they have to fill in gaps with video, books, and sources of uncertain merit that happened to survive</w:t>
      </w:r>
      <w:r w:rsidR="00C674B9" w:rsidRPr="00F81E8D">
        <w:t xml:space="preserve">.  </w:t>
      </w:r>
      <w:r w:rsidR="001C416B" w:rsidRPr="00F81E8D">
        <w:t>A lot more imagination is used in their exploration of history than was previously the case</w:t>
      </w:r>
      <w:r w:rsidR="00C674B9" w:rsidRPr="00F81E8D">
        <w:t xml:space="preserve">.  </w:t>
      </w:r>
      <w:r w:rsidR="001C416B" w:rsidRPr="00F81E8D">
        <w:t xml:space="preserve">The department has recently embarked upon a project to produce </w:t>
      </w:r>
      <w:r w:rsidR="00C674B9" w:rsidRPr="00F81E8D">
        <w:t>semester</w:t>
      </w:r>
      <w:r w:rsidR="001C416B" w:rsidRPr="00F81E8D">
        <w:t xml:space="preserve"> war memorials that recreate an event in exacting detail (from their point of view anyway)</w:t>
      </w:r>
      <w:r w:rsidR="00C674B9" w:rsidRPr="00F81E8D">
        <w:t xml:space="preserve">.  </w:t>
      </w:r>
      <w:r w:rsidR="001C416B" w:rsidRPr="00F81E8D">
        <w:t>Their base of operations is a museum displaying the various historical pieces that they have bought or found</w:t>
      </w:r>
      <w:r w:rsidR="00C674B9" w:rsidRPr="00F81E8D">
        <w:t xml:space="preserve">.  </w:t>
      </w:r>
      <w:r w:rsidR="001C416B" w:rsidRPr="00F81E8D">
        <w:t xml:space="preserve">The museum tries very hard to look professional, but the SfHB </w:t>
      </w:r>
      <w:r w:rsidR="00C674B9" w:rsidRPr="00F81E8D">
        <w:t>does not</w:t>
      </w:r>
      <w:r w:rsidR="001C416B" w:rsidRPr="00F81E8D">
        <w:t xml:space="preserve"> have an unlimited amount of money so there is some trickery involved (they do have more money than the other three departments, but a lot is spent on the historical expeditions and maintaining their expansive collection)</w:t>
      </w:r>
      <w:r w:rsidR="00C674B9" w:rsidRPr="00F81E8D">
        <w:t xml:space="preserve">.  </w:t>
      </w:r>
      <w:r w:rsidR="001C416B" w:rsidRPr="00F81E8D">
        <w:t xml:space="preserve">They frequently bring people from the industry though their museum because in addition to research, they act as consultants for big name productions. </w:t>
      </w:r>
    </w:p>
    <w:p w14:paraId="6BB07751" w14:textId="77777777" w:rsidR="001C416B" w:rsidRDefault="001C416B" w:rsidP="0031202C">
      <w:pPr>
        <w:pStyle w:val="Heading1"/>
      </w:pPr>
      <w:bookmarkStart w:id="118" w:name="_Toc256375047"/>
      <w:r>
        <w:t>Characters</w:t>
      </w:r>
      <w:bookmarkEnd w:id="118"/>
      <w:r>
        <w:t xml:space="preserve"> </w:t>
      </w:r>
    </w:p>
    <w:p w14:paraId="6BDE5842" w14:textId="77777777" w:rsidR="001C416B" w:rsidRPr="00F62C70" w:rsidRDefault="001C416B" w:rsidP="00F62C70">
      <w:pPr>
        <w:pStyle w:val="Heading2"/>
      </w:pPr>
      <w:bookmarkStart w:id="119" w:name="_Toc256375048"/>
      <w:r w:rsidRPr="00F62C70">
        <w:t>Appendage Conservation Front Staff</w:t>
      </w:r>
      <w:bookmarkEnd w:id="119"/>
      <w:r w:rsidRPr="00F62C70">
        <w:t xml:space="preserve"> </w:t>
      </w:r>
    </w:p>
    <w:p w14:paraId="4BECCEB1" w14:textId="1D553D96" w:rsidR="001C416B" w:rsidRDefault="00F81E8D" w:rsidP="00F62C70">
      <w:r>
        <w:rPr>
          <w:b/>
        </w:rPr>
        <w:tab/>
      </w:r>
      <w:r w:rsidR="001C416B">
        <w:t>The ACF staff is composed partly of volunteers and partly of full time staff</w:t>
      </w:r>
      <w:r w:rsidR="00C674B9">
        <w:t xml:space="preserve">.  </w:t>
      </w:r>
      <w:r w:rsidR="001C416B">
        <w:t>They vary in their levels of zeal for the environment, but most are on the dedicated side given the sometimes grisly nature of their work (though some of them are in it for that part)</w:t>
      </w:r>
      <w:r w:rsidR="00C674B9">
        <w:t xml:space="preserve">.  </w:t>
      </w:r>
      <w:r w:rsidR="001C416B">
        <w:t>They have varying opinions about their assignment to FPSA</w:t>
      </w:r>
      <w:r w:rsidR="00C674B9">
        <w:t xml:space="preserve">.  </w:t>
      </w:r>
      <w:r w:rsidR="001C416B">
        <w:t xml:space="preserve">Some believe that supporting an industry that uses a tremendous amount of clones only for entertainment </w:t>
      </w:r>
      <w:r w:rsidR="00C674B9">
        <w:t>is not</w:t>
      </w:r>
      <w:r w:rsidR="001C416B">
        <w:t xml:space="preserve"> worthwhile</w:t>
      </w:r>
      <w:r w:rsidR="00C674B9">
        <w:t xml:space="preserve">.  </w:t>
      </w:r>
      <w:r w:rsidR="001C416B">
        <w:t>Others take the more practical approach that they get to make the most impact here while popularizing their program and also getting free rent</w:t>
      </w:r>
      <w:r w:rsidR="00C674B9">
        <w:t xml:space="preserve">.  </w:t>
      </w:r>
      <w:r w:rsidR="001C416B">
        <w:t xml:space="preserve">For the former group, the FPSA hospital also acts as part of a larger distribution network that provides parts to the disadvantaged, which satisfies their world saving desires. </w:t>
      </w:r>
    </w:p>
    <w:p w14:paraId="56C239BC" w14:textId="77777777" w:rsidR="00F62C70" w:rsidRDefault="00F62C70" w:rsidP="00F62C70"/>
    <w:p w14:paraId="742DCE8A" w14:textId="0D5ED47A" w:rsidR="001C416B" w:rsidRDefault="00F81E8D" w:rsidP="00F62C70">
      <w:r>
        <w:tab/>
      </w:r>
      <w:r w:rsidR="001C416B">
        <w:t>Personality wise, the group tends toward the eccentric side</w:t>
      </w:r>
      <w:r w:rsidR="00C674B9">
        <w:t xml:space="preserve">.  </w:t>
      </w:r>
      <w:r w:rsidR="001C416B">
        <w:t>They approach their job with a cheeriness that some might find to be a bit creepy</w:t>
      </w:r>
      <w:r w:rsidR="00C674B9">
        <w:t xml:space="preserve">.  </w:t>
      </w:r>
      <w:r w:rsidR="001C416B">
        <w:t>At the same time, they have a nurturing instinct that can surprise you</w:t>
      </w:r>
      <w:r w:rsidR="00C674B9">
        <w:t xml:space="preserve">.  </w:t>
      </w:r>
      <w:r w:rsidR="001C416B">
        <w:t>Some are more interested in the helping side than the processing side (and have been known to get sick when walking in the wrong door)</w:t>
      </w:r>
      <w:r w:rsidR="00C674B9">
        <w:t xml:space="preserve">.  </w:t>
      </w:r>
      <w:r w:rsidR="001C416B">
        <w:t>Others are more determined in their approach, hoping to use volunteer work to propel them into a good med school</w:t>
      </w:r>
      <w:r w:rsidR="00C674B9">
        <w:t xml:space="preserve">.  </w:t>
      </w:r>
      <w:r w:rsidR="001C416B">
        <w:t xml:space="preserve">If you get on the wrong side of the ACF, though, you can expect a harsh but creative condemnation of your position*. </w:t>
      </w:r>
    </w:p>
    <w:p w14:paraId="1C597DE5" w14:textId="77777777" w:rsidR="00F62C70" w:rsidRDefault="00F62C70" w:rsidP="00F62C70"/>
    <w:p w14:paraId="303F741D" w14:textId="77777777" w:rsidR="001C416B" w:rsidRPr="00F62C70" w:rsidRDefault="001C416B" w:rsidP="001C416B">
      <w:pPr>
        <w:pStyle w:val="Div"/>
        <w:spacing w:after="280" w:afterAutospacing="1"/>
        <w:rPr>
          <w:i/>
        </w:rPr>
      </w:pPr>
      <w:r w:rsidRPr="00F62C70">
        <w:rPr>
          <w:i/>
        </w:rPr>
        <w:t xml:space="preserve">*In the past, they hacked a designer cloning machine to create a batch of hands that would extend a certain finger on random occasions. </w:t>
      </w:r>
    </w:p>
    <w:p w14:paraId="0D563FAD" w14:textId="77777777" w:rsidR="001C416B" w:rsidRPr="00F62C70" w:rsidRDefault="001C416B" w:rsidP="00F62C70">
      <w:pPr>
        <w:pStyle w:val="Heading2"/>
      </w:pPr>
      <w:bookmarkStart w:id="120" w:name="_Toc256375049"/>
      <w:r w:rsidRPr="00F62C70">
        <w:t>Impossible Possibilities Staff</w:t>
      </w:r>
      <w:bookmarkEnd w:id="120"/>
      <w:r w:rsidRPr="00F62C70">
        <w:t xml:space="preserve"> </w:t>
      </w:r>
    </w:p>
    <w:p w14:paraId="40D579BC" w14:textId="5D957BD9" w:rsidR="001C416B" w:rsidRDefault="00F81E8D" w:rsidP="00F62C70">
      <w:r>
        <w:rPr>
          <w:b/>
        </w:rPr>
        <w:tab/>
      </w:r>
      <w:r w:rsidR="001C416B">
        <w:t>The IP staff is composed of scientists that have become disfavored in their corporation for various reasons and "promoted" to the FPSA lab</w:t>
      </w:r>
      <w:r w:rsidR="00C674B9">
        <w:t xml:space="preserve">.  </w:t>
      </w:r>
      <w:r w:rsidR="001C416B">
        <w:t>Some of them were too interested in a topic of no commercial value, some had a disagreement with management, and some were a bit unstable</w:t>
      </w:r>
      <w:r w:rsidR="00C674B9">
        <w:t xml:space="preserve">.  </w:t>
      </w:r>
      <w:r w:rsidR="001C416B">
        <w:t xml:space="preserve">All of them are now less than interested in conforming with their corporate </w:t>
      </w:r>
      <w:r w:rsidR="00C674B9">
        <w:t>headquarters</w:t>
      </w:r>
      <w:r w:rsidR="001C416B">
        <w:t xml:space="preserve"> (except for during quarterly checkups)</w:t>
      </w:r>
      <w:r w:rsidR="00C674B9">
        <w:t xml:space="preserve">.  </w:t>
      </w:r>
      <w:r w:rsidR="001C416B">
        <w:t xml:space="preserve">Initially, they were discouraged about being assigned to an underfunded lab, but they have </w:t>
      </w:r>
      <w:r w:rsidR="001C416B">
        <w:lastRenderedPageBreak/>
        <w:t xml:space="preserve">come to love the students, the freedom, and their </w:t>
      </w:r>
      <w:r w:rsidR="00C674B9">
        <w:t>newfound</w:t>
      </w:r>
      <w:r w:rsidR="001C416B">
        <w:t xml:space="preserve"> "rebellious" side</w:t>
      </w:r>
      <w:r w:rsidR="00C674B9">
        <w:t xml:space="preserve">.  </w:t>
      </w:r>
      <w:r w:rsidR="001C416B">
        <w:t xml:space="preserve">Some maintain big dreams about pioneering new fields, while others just want to blow stuff up. </w:t>
      </w:r>
    </w:p>
    <w:p w14:paraId="58ABE960" w14:textId="4BD9D716" w:rsidR="001C416B" w:rsidRPr="00F62C70" w:rsidRDefault="00AE74F4" w:rsidP="00F62C70">
      <w:pPr>
        <w:pStyle w:val="Heading2"/>
      </w:pPr>
      <w:bookmarkStart w:id="121" w:name="_Toc256375050"/>
      <w:r>
        <w:rPr>
          <w:noProof/>
          <w:lang w:bidi="ar-SA"/>
        </w:rPr>
        <w:drawing>
          <wp:anchor distT="0" distB="0" distL="114300" distR="114300" simplePos="0" relativeHeight="251672576" behindDoc="0" locked="0" layoutInCell="1" allowOverlap="1" wp14:editId="3E255A48">
            <wp:simplePos x="0" y="0"/>
            <wp:positionH relativeFrom="column">
              <wp:posOffset>17145</wp:posOffset>
            </wp:positionH>
            <wp:positionV relativeFrom="paragraph">
              <wp:posOffset>-30412690</wp:posOffset>
            </wp:positionV>
            <wp:extent cx="3710940" cy="1564640"/>
            <wp:effectExtent l="0" t="0" r="0" b="0"/>
            <wp:wrapSquare wrapText="bothSides"/>
            <wp:docPr id="272" name="Picture 41" descr="KeyboardInGameN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InGameNav.jpg"/>
                    <pic:cNvPicPr/>
                  </pic:nvPicPr>
                  <pic:blipFill>
                    <a:blip r:embed="rId46" cstate="print"/>
                    <a:stretch>
                      <a:fillRect/>
                    </a:stretch>
                  </pic:blipFill>
                  <pic:spPr>
                    <a:xfrm>
                      <a:off x="0" y="0"/>
                      <a:ext cx="3710940" cy="1564640"/>
                    </a:xfrm>
                    <a:prstGeom prst="rect">
                      <a:avLst/>
                    </a:prstGeom>
                  </pic:spPr>
                </pic:pic>
              </a:graphicData>
            </a:graphic>
          </wp:anchor>
        </w:drawing>
      </w:r>
      <w:r w:rsidR="001C416B" w:rsidRPr="00F62C70">
        <w:t>Society for Historical Beatdowns Professors</w:t>
      </w:r>
      <w:bookmarkEnd w:id="121"/>
      <w:r w:rsidR="001C416B" w:rsidRPr="00F62C70">
        <w:t xml:space="preserve"> </w:t>
      </w:r>
    </w:p>
    <w:p w14:paraId="5624FE09" w14:textId="1BDB95D9" w:rsidR="001C416B" w:rsidRDefault="00F81E8D" w:rsidP="00F62C70">
      <w:r>
        <w:rPr>
          <w:b/>
        </w:rPr>
        <w:tab/>
      </w:r>
      <w:r w:rsidR="001C416B">
        <w:t>These professors are more academic than their counterparts</w:t>
      </w:r>
      <w:r w:rsidR="00C674B9">
        <w:t xml:space="preserve">.  </w:t>
      </w:r>
      <w:r w:rsidR="001C416B">
        <w:t>They focus on education as an end instead of as a tool to become better at a trade or craft</w:t>
      </w:r>
      <w:r w:rsidR="00C674B9">
        <w:t xml:space="preserve">.  </w:t>
      </w:r>
      <w:r w:rsidR="001C416B">
        <w:t>Their particular interest is the study of war history and they are recognized experts in the field</w:t>
      </w:r>
      <w:r w:rsidR="00C674B9">
        <w:t xml:space="preserve">.  </w:t>
      </w:r>
      <w:r w:rsidR="001C416B">
        <w:t>They know this, and consequently affect a pomposity that can make them hard to deal with</w:t>
      </w:r>
      <w:r w:rsidR="00C674B9">
        <w:t xml:space="preserve">.  </w:t>
      </w:r>
      <w:r w:rsidR="001C416B">
        <w:t>This arrogance is compounded by the fact that the industry frequently consults their experience and compensates them well</w:t>
      </w:r>
      <w:r w:rsidR="00C674B9">
        <w:t xml:space="preserve">.  </w:t>
      </w:r>
      <w:r w:rsidR="001C416B">
        <w:t>Of course, they are completely unaware that their interpretation of history is wildly inaccurate, but no one else knows enough to challenge them</w:t>
      </w:r>
      <w:r w:rsidR="00C674B9">
        <w:t xml:space="preserve">.  </w:t>
      </w:r>
      <w:r w:rsidR="001C416B">
        <w:t>Many of them were relatively unknown professors before, and some prefer a more academic/conservative style</w:t>
      </w:r>
      <w:r w:rsidR="00C674B9">
        <w:t xml:space="preserve">.  </w:t>
      </w:r>
      <w:r w:rsidR="001C416B">
        <w:t xml:space="preserve">Others, however, have been struck by the fame and fortune, which creates some tension with their colleagues. </w:t>
      </w:r>
    </w:p>
    <w:p w14:paraId="64328A44" w14:textId="77777777" w:rsidR="001C416B" w:rsidRPr="00F62C70" w:rsidRDefault="001C416B" w:rsidP="00F62C70">
      <w:pPr>
        <w:pStyle w:val="Heading2"/>
      </w:pPr>
      <w:bookmarkStart w:id="122" w:name="_Toc256375051"/>
      <w:r w:rsidRPr="00F62C70">
        <w:t>Students (Player Avatars)</w:t>
      </w:r>
      <w:bookmarkEnd w:id="122"/>
      <w:r w:rsidRPr="00F62C70">
        <w:t xml:space="preserve"> </w:t>
      </w:r>
    </w:p>
    <w:p w14:paraId="01EF3B3B" w14:textId="1191328E" w:rsidR="001C416B" w:rsidRDefault="00F81E8D" w:rsidP="00F62C70">
      <w:r>
        <w:tab/>
      </w:r>
      <w:r w:rsidR="001C416B">
        <w:t>The player takes on the role of an FPSA student</w:t>
      </w:r>
      <w:r w:rsidR="00C674B9">
        <w:t xml:space="preserve">.  </w:t>
      </w:r>
      <w:r w:rsidR="001C416B">
        <w:t>The students are humanoid and come from various backgrounds</w:t>
      </w:r>
      <w:r w:rsidR="00C674B9">
        <w:t xml:space="preserve">.  </w:t>
      </w:r>
      <w:r w:rsidR="001C416B">
        <w:t xml:space="preserve">Some prominent groups include: </w:t>
      </w:r>
    </w:p>
    <w:p w14:paraId="51C008D2" w14:textId="77777777" w:rsidR="00F62C70" w:rsidRDefault="00F62C70" w:rsidP="00F62C70"/>
    <w:p w14:paraId="4F1F3795" w14:textId="28280D78" w:rsidR="001C416B" w:rsidRDefault="001C416B" w:rsidP="00DD4C99">
      <w:pPr>
        <w:pStyle w:val="ListParagraph"/>
        <w:numPr>
          <w:ilvl w:val="0"/>
          <w:numId w:val="99"/>
        </w:numPr>
      </w:pPr>
      <w:r>
        <w:t xml:space="preserve">People on scholarship that </w:t>
      </w:r>
      <w:r w:rsidR="00C674B9">
        <w:t>could not</w:t>
      </w:r>
      <w:r>
        <w:t xml:space="preserve"> afford to </w:t>
      </w:r>
      <w:r w:rsidR="00C674B9">
        <w:t>are</w:t>
      </w:r>
      <w:r>
        <w:t xml:space="preserve"> discovered in the amateur leagues. </w:t>
      </w:r>
    </w:p>
    <w:p w14:paraId="7BA4310F" w14:textId="77777777" w:rsidR="001C416B" w:rsidRDefault="001C416B" w:rsidP="00DD4C99">
      <w:pPr>
        <w:pStyle w:val="ListParagraph"/>
        <w:numPr>
          <w:ilvl w:val="0"/>
          <w:numId w:val="99"/>
        </w:numPr>
      </w:pPr>
      <w:r>
        <w:t xml:space="preserve">Fans of the industry that show some glimmer of promise. </w:t>
      </w:r>
    </w:p>
    <w:p w14:paraId="64FAF5CC" w14:textId="4CC95191" w:rsidR="001C416B" w:rsidRDefault="001C416B" w:rsidP="00DD4C99">
      <w:pPr>
        <w:pStyle w:val="ListParagraph"/>
        <w:numPr>
          <w:ilvl w:val="0"/>
          <w:numId w:val="99"/>
        </w:numPr>
      </w:pPr>
      <w:r>
        <w:t xml:space="preserve">Rich students whose parents forced them to attend college but </w:t>
      </w:r>
      <w:r w:rsidR="00C674B9">
        <w:t>did not</w:t>
      </w:r>
      <w:r>
        <w:t xml:space="preserve"> bother to examine what the Academy teaches. </w:t>
      </w:r>
    </w:p>
    <w:p w14:paraId="0AB47BCA" w14:textId="77777777" w:rsidR="001C416B" w:rsidRDefault="001C416B" w:rsidP="00DD4C99">
      <w:pPr>
        <w:pStyle w:val="ListParagraph"/>
        <w:numPr>
          <w:ilvl w:val="0"/>
          <w:numId w:val="99"/>
        </w:numPr>
      </w:pPr>
      <w:r>
        <w:t xml:space="preserve">People who will argue to the death that combat is an under-valued but extremely "meaningful" art form. </w:t>
      </w:r>
    </w:p>
    <w:p w14:paraId="48FD9E58" w14:textId="77777777" w:rsidR="001C416B" w:rsidRDefault="001C416B" w:rsidP="00DD4C99">
      <w:pPr>
        <w:pStyle w:val="ListParagraph"/>
        <w:numPr>
          <w:ilvl w:val="0"/>
          <w:numId w:val="99"/>
        </w:numPr>
      </w:pPr>
      <w:r>
        <w:t xml:space="preserve">Middle aged people on their mid-life crisis. </w:t>
      </w:r>
    </w:p>
    <w:p w14:paraId="44B06505" w14:textId="77777777" w:rsidR="001C416B" w:rsidRDefault="001C416B" w:rsidP="00DD4C99">
      <w:pPr>
        <w:pStyle w:val="ListParagraph"/>
        <w:numPr>
          <w:ilvl w:val="0"/>
          <w:numId w:val="99"/>
        </w:numPr>
      </w:pPr>
      <w:r>
        <w:t xml:space="preserve">The occasional prodigy with a requisite devoted following. </w:t>
      </w:r>
    </w:p>
    <w:p w14:paraId="3E203C7F" w14:textId="77777777" w:rsidR="00F62C70" w:rsidRDefault="00F62C70" w:rsidP="00F62C70">
      <w:pPr>
        <w:pStyle w:val="ListParagraph"/>
      </w:pPr>
    </w:p>
    <w:p w14:paraId="75BD9925" w14:textId="47BCA1AD" w:rsidR="001C416B" w:rsidRDefault="00F81E8D" w:rsidP="00F62C70">
      <w:r>
        <w:tab/>
      </w:r>
      <w:r w:rsidR="001C416B">
        <w:t>Visually, the students will vary over the course of a battle</w:t>
      </w:r>
      <w:r w:rsidR="00C674B9">
        <w:t xml:space="preserve">.  </w:t>
      </w:r>
      <w:r w:rsidR="001C416B">
        <w:t>As their forms sustain damage, they swap in used parts that may or may not match their previous parts</w:t>
      </w:r>
      <w:r w:rsidR="00C674B9">
        <w:t xml:space="preserve">.  </w:t>
      </w:r>
      <w:r w:rsidR="001C416B">
        <w:t>The change in body parts (excepting the head) is represented by changes in texturing instead of shape</w:t>
      </w:r>
      <w:r w:rsidR="00C674B9">
        <w:t xml:space="preserve">.  </w:t>
      </w:r>
      <w:r w:rsidR="001C416B">
        <w:t xml:space="preserve">Some examples of modifications are: </w:t>
      </w:r>
    </w:p>
    <w:p w14:paraId="05A90573" w14:textId="77777777" w:rsidR="00F90D70" w:rsidRDefault="00F90D70" w:rsidP="00F62C70"/>
    <w:p w14:paraId="4042BA8F" w14:textId="77777777" w:rsidR="001C416B" w:rsidRDefault="001C416B" w:rsidP="00DD4C99">
      <w:pPr>
        <w:pStyle w:val="ListParagraph"/>
        <w:numPr>
          <w:ilvl w:val="0"/>
          <w:numId w:val="100"/>
        </w:numPr>
      </w:pPr>
      <w:r>
        <w:t xml:space="preserve">Skin color </w:t>
      </w:r>
    </w:p>
    <w:p w14:paraId="5AFBD91D" w14:textId="77777777" w:rsidR="001C416B" w:rsidRDefault="001C416B" w:rsidP="00DD4C99">
      <w:pPr>
        <w:pStyle w:val="ListParagraph"/>
        <w:numPr>
          <w:ilvl w:val="0"/>
          <w:numId w:val="100"/>
        </w:numPr>
      </w:pPr>
      <w:r>
        <w:t xml:space="preserve">Tattoo </w:t>
      </w:r>
    </w:p>
    <w:p w14:paraId="0AC50D39" w14:textId="77777777" w:rsidR="001C416B" w:rsidRDefault="001C416B" w:rsidP="00DD4C99">
      <w:pPr>
        <w:pStyle w:val="ListParagraph"/>
        <w:numPr>
          <w:ilvl w:val="0"/>
          <w:numId w:val="100"/>
        </w:numPr>
      </w:pPr>
      <w:r>
        <w:t xml:space="preserve">Bracelets </w:t>
      </w:r>
    </w:p>
    <w:p w14:paraId="4498F576" w14:textId="77777777" w:rsidR="001C416B" w:rsidRDefault="001C416B" w:rsidP="00DD4C99">
      <w:pPr>
        <w:pStyle w:val="ListParagraph"/>
        <w:numPr>
          <w:ilvl w:val="0"/>
          <w:numId w:val="100"/>
        </w:numPr>
      </w:pPr>
      <w:r>
        <w:t xml:space="preserve">Hair </w:t>
      </w:r>
    </w:p>
    <w:p w14:paraId="3B0D7AB9" w14:textId="77777777" w:rsidR="001C416B" w:rsidRDefault="001C416B" w:rsidP="00DD4C99">
      <w:pPr>
        <w:pStyle w:val="ListParagraph"/>
        <w:numPr>
          <w:ilvl w:val="0"/>
          <w:numId w:val="100"/>
        </w:numPr>
      </w:pPr>
      <w:r>
        <w:t xml:space="preserve">Clothing </w:t>
      </w:r>
    </w:p>
    <w:p w14:paraId="0F29D04B" w14:textId="77777777" w:rsidR="00F62C70" w:rsidRDefault="00F62C70" w:rsidP="00F62C70">
      <w:pPr>
        <w:pStyle w:val="ListParagraph"/>
      </w:pPr>
    </w:p>
    <w:p w14:paraId="522892DB" w14:textId="77777777" w:rsidR="001C416B" w:rsidRDefault="001C416B" w:rsidP="00F62C70">
      <w:r>
        <w:t xml:space="preserve">Changes in body parts may also award a temporary bonus with some probability. </w:t>
      </w:r>
    </w:p>
    <w:p w14:paraId="7996AB94" w14:textId="77777777" w:rsidR="001C416B" w:rsidRPr="00F90D70" w:rsidRDefault="001C416B" w:rsidP="00F90D70">
      <w:pPr>
        <w:pStyle w:val="Heading2"/>
      </w:pPr>
      <w:bookmarkStart w:id="123" w:name="_Toc256375052"/>
      <w:r w:rsidRPr="00F90D70">
        <w:t>Academy Professors</w:t>
      </w:r>
      <w:bookmarkEnd w:id="123"/>
      <w:r w:rsidRPr="00F90D70">
        <w:t xml:space="preserve"> </w:t>
      </w:r>
    </w:p>
    <w:p w14:paraId="24414CAC" w14:textId="1A2FB708" w:rsidR="001C416B" w:rsidRDefault="00F81E8D" w:rsidP="00F90D70">
      <w:r>
        <w:tab/>
      </w:r>
      <w:r w:rsidR="001C416B">
        <w:t>The Academy professors come from a multitude of different backgrounds</w:t>
      </w:r>
      <w:r w:rsidR="00C674B9">
        <w:t xml:space="preserve">.  </w:t>
      </w:r>
      <w:r w:rsidR="001C416B">
        <w:t xml:space="preserve">Most of them have industry experience of one type of another. </w:t>
      </w:r>
    </w:p>
    <w:p w14:paraId="7827185B" w14:textId="77777777" w:rsidR="001C416B" w:rsidRDefault="001C416B" w:rsidP="0031202C">
      <w:pPr>
        <w:pStyle w:val="Heading1"/>
      </w:pPr>
      <w:bookmarkStart w:id="124" w:name="_Toc256375053"/>
      <w:r>
        <w:lastRenderedPageBreak/>
        <w:t>Maps</w:t>
      </w:r>
      <w:bookmarkEnd w:id="124"/>
      <w:r>
        <w:t xml:space="preserve"> </w:t>
      </w:r>
    </w:p>
    <w:p w14:paraId="0EDE4BE7" w14:textId="77777777" w:rsidR="001C416B" w:rsidRPr="00F90D70" w:rsidRDefault="001C416B" w:rsidP="00F90D70">
      <w:pPr>
        <w:pStyle w:val="Heading2"/>
      </w:pPr>
      <w:bookmarkStart w:id="125" w:name="_Toc256375054"/>
      <w:r w:rsidRPr="00F90D70">
        <w:t>The Academy</w:t>
      </w:r>
      <w:bookmarkEnd w:id="125"/>
      <w:r w:rsidRPr="00F90D70">
        <w:t xml:space="preserve"> </w:t>
      </w:r>
    </w:p>
    <w:p w14:paraId="0112A587" w14:textId="77777777" w:rsidR="001C416B" w:rsidRPr="00F90D70" w:rsidRDefault="001C416B" w:rsidP="00F90D70">
      <w:pPr>
        <w:pStyle w:val="Heading3"/>
      </w:pPr>
      <w:bookmarkStart w:id="126" w:name="_Toc256375055"/>
      <w:r w:rsidRPr="00F90D70">
        <w:t>Location Layout</w:t>
      </w:r>
      <w:bookmarkEnd w:id="126"/>
    </w:p>
    <w:p w14:paraId="4364DFE5" w14:textId="16117551" w:rsidR="001C416B" w:rsidRDefault="001C416B" w:rsidP="00F90D70">
      <w:r>
        <w:tab/>
        <w:t>The layout of the Academy can be broken down into various wings</w:t>
      </w:r>
      <w:r w:rsidR="00C674B9">
        <w:t xml:space="preserve">.  </w:t>
      </w:r>
      <w:r>
        <w:t>Below is the overall layout of the Academy level</w:t>
      </w:r>
      <w:r w:rsidR="00C674B9">
        <w:t xml:space="preserve">.  </w:t>
      </w:r>
      <w:r>
        <w:t xml:space="preserve">The first image shows the blueprint of the </w:t>
      </w:r>
      <w:r w:rsidR="00C674B9">
        <w:t>level, which</w:t>
      </w:r>
      <w:r>
        <w:t xml:space="preserve"> gives the overall shape</w:t>
      </w:r>
      <w:r w:rsidR="00C674B9">
        <w:t xml:space="preserve">.  </w:t>
      </w:r>
      <w:r>
        <w:t>The second image is a map of the connections of each of the rooms</w:t>
      </w:r>
      <w:r w:rsidR="00C674B9">
        <w:t xml:space="preserve">.  The connections map makes it easy to see how each room is laid out.  </w:t>
      </w:r>
      <w:r>
        <w:t>The Academy level on the whole is comprised of 13 rooms</w:t>
      </w:r>
      <w:r w:rsidR="00C674B9">
        <w:t xml:space="preserve">.  </w:t>
      </w:r>
      <w:r>
        <w:t>These rooms have multiple connections that allow for a number of different paths that the player can take during the match.</w:t>
      </w:r>
      <w:r w:rsidR="00F90D70">
        <w:t xml:space="preserve"> </w:t>
      </w:r>
    </w:p>
    <w:p w14:paraId="0FEE2259" w14:textId="77777777" w:rsidR="001C416B" w:rsidRDefault="001C416B" w:rsidP="001D0CE0">
      <w:pPr>
        <w:pStyle w:val="Heading7"/>
      </w:pPr>
      <w:r w:rsidRPr="00807418">
        <w:rPr>
          <w:noProof/>
          <w:lang w:bidi="ar-SA"/>
        </w:rPr>
        <w:drawing>
          <wp:inline distT="0" distB="0" distL="0" distR="0" wp14:editId="476481C8">
            <wp:extent cx="5172075" cy="3488579"/>
            <wp:effectExtent l="19050" t="0" r="9525" b="0"/>
            <wp:docPr id="27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cstate="print"/>
                    <a:srcRect/>
                    <a:stretch>
                      <a:fillRect/>
                    </a:stretch>
                  </pic:blipFill>
                  <pic:spPr bwMode="auto">
                    <a:xfrm>
                      <a:off x="0" y="0"/>
                      <a:ext cx="5172075" cy="3488579"/>
                    </a:xfrm>
                    <a:prstGeom prst="rect">
                      <a:avLst/>
                    </a:prstGeom>
                    <a:noFill/>
                    <a:ln w="9525">
                      <a:noFill/>
                      <a:miter lim="800000"/>
                      <a:headEnd/>
                      <a:tailEnd/>
                    </a:ln>
                  </pic:spPr>
                </pic:pic>
              </a:graphicData>
            </a:graphic>
          </wp:inline>
        </w:drawing>
      </w:r>
    </w:p>
    <w:p w14:paraId="3DA85A38" w14:textId="77777777" w:rsidR="001C416B" w:rsidRDefault="001C416B" w:rsidP="001C416B">
      <w:pPr>
        <w:pStyle w:val="Caption"/>
        <w:jc w:val="center"/>
      </w:pPr>
      <w:r>
        <w:t xml:space="preserve">Figure </w:t>
      </w:r>
      <w:fldSimple w:instr=" SEQ Figure \* ARABIC ">
        <w:r w:rsidR="00C207BD">
          <w:rPr>
            <w:noProof/>
          </w:rPr>
          <w:t>32</w:t>
        </w:r>
      </w:fldSimple>
      <w:r>
        <w:t>: Blueprint of the Academy level</w:t>
      </w:r>
    </w:p>
    <w:p w14:paraId="7E99DE6C" w14:textId="77777777" w:rsidR="001C416B" w:rsidRDefault="001C416B" w:rsidP="001D0CE0">
      <w:pPr>
        <w:pStyle w:val="Heading7"/>
      </w:pPr>
      <w:r w:rsidRPr="00807418">
        <w:rPr>
          <w:noProof/>
          <w:lang w:bidi="ar-SA"/>
        </w:rPr>
        <w:lastRenderedPageBreak/>
        <w:drawing>
          <wp:inline distT="0" distB="0" distL="0" distR="0" wp14:editId="75D3C359">
            <wp:extent cx="5875907" cy="3362325"/>
            <wp:effectExtent l="19050" t="0" r="0" b="0"/>
            <wp:docPr id="275" name="Picture 35" descr="Map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Diagram.jpg"/>
                    <pic:cNvPicPr/>
                  </pic:nvPicPr>
                  <pic:blipFill>
                    <a:blip r:embed="rId48" cstate="print"/>
                    <a:stretch>
                      <a:fillRect/>
                    </a:stretch>
                  </pic:blipFill>
                  <pic:spPr>
                    <a:xfrm>
                      <a:off x="0" y="0"/>
                      <a:ext cx="5877005" cy="3362953"/>
                    </a:xfrm>
                    <a:prstGeom prst="rect">
                      <a:avLst/>
                    </a:prstGeom>
                  </pic:spPr>
                </pic:pic>
              </a:graphicData>
            </a:graphic>
          </wp:inline>
        </w:drawing>
      </w:r>
    </w:p>
    <w:p w14:paraId="6FF6CB65" w14:textId="77777777" w:rsidR="001C416B" w:rsidRPr="00807418" w:rsidRDefault="001C416B" w:rsidP="001C416B">
      <w:pPr>
        <w:pStyle w:val="Caption"/>
        <w:jc w:val="center"/>
      </w:pPr>
      <w:r>
        <w:t xml:space="preserve">Figure </w:t>
      </w:r>
      <w:fldSimple w:instr=" SEQ Figure \* ARABIC ">
        <w:r w:rsidR="00C207BD">
          <w:rPr>
            <w:noProof/>
          </w:rPr>
          <w:t>33</w:t>
        </w:r>
      </w:fldSimple>
      <w:r>
        <w:t>: Map of connections for each room in the Academy level</w:t>
      </w:r>
    </w:p>
    <w:p w14:paraId="69E5CCC3" w14:textId="77777777" w:rsidR="001C416B" w:rsidRPr="00F90D70" w:rsidRDefault="001C416B" w:rsidP="00F90D70">
      <w:pPr>
        <w:pStyle w:val="Heading3"/>
      </w:pPr>
      <w:bookmarkStart w:id="127" w:name="_Toc256375056"/>
      <w:r w:rsidRPr="00F90D70">
        <w:t>Scenario</w:t>
      </w:r>
      <w:bookmarkEnd w:id="127"/>
      <w:r w:rsidRPr="00F90D70">
        <w:t xml:space="preserve"> </w:t>
      </w:r>
    </w:p>
    <w:p w14:paraId="2FED4469" w14:textId="4169B5F6" w:rsidR="001C416B" w:rsidRDefault="00F81E8D" w:rsidP="00F90D70">
      <w:r>
        <w:tab/>
      </w:r>
      <w:r w:rsidR="001C416B">
        <w:t xml:space="preserve">At the end of every school </w:t>
      </w:r>
      <w:r w:rsidR="00C674B9">
        <w:t>year,</w:t>
      </w:r>
      <w:r w:rsidR="001C416B">
        <w:t xml:space="preserve"> the ACF and the Impossible Possibilities staff host a competition taking up the whole FPSA building</w:t>
      </w:r>
      <w:r w:rsidR="00C674B9">
        <w:t xml:space="preserve">.  </w:t>
      </w:r>
      <w:r w:rsidR="001C416B">
        <w:t>This competition serves three main purposes</w:t>
      </w:r>
      <w:r w:rsidR="00C674B9">
        <w:t xml:space="preserve">.  </w:t>
      </w:r>
      <w:r w:rsidR="001C416B">
        <w:t>First, it celebrates the graduation of students into the next grade</w:t>
      </w:r>
      <w:r w:rsidR="00C674B9">
        <w:t xml:space="preserve">.  </w:t>
      </w:r>
      <w:r w:rsidR="001C416B">
        <w:t xml:space="preserve">IP releases its best inventions for </w:t>
      </w:r>
      <w:r w:rsidR="00C674B9">
        <w:t>one-day</w:t>
      </w:r>
      <w:r w:rsidR="001C416B">
        <w:t xml:space="preserve"> use while ACF breaks out the best parts it has managed to collect over the year</w:t>
      </w:r>
      <w:r w:rsidR="00C674B9">
        <w:t xml:space="preserve">.  </w:t>
      </w:r>
      <w:r w:rsidR="001C416B">
        <w:t>Second, it gives the students a chance to showcase their skills and projects before their peers</w:t>
      </w:r>
      <w:r w:rsidR="00C674B9">
        <w:t xml:space="preserve">.  </w:t>
      </w:r>
      <w:r w:rsidR="001C416B">
        <w:t>Parents, friends, and non-combat students gather outside the building to cheer the teams on while watching video feeds</w:t>
      </w:r>
      <w:r w:rsidR="00C674B9">
        <w:t xml:space="preserve">.  </w:t>
      </w:r>
      <w:r w:rsidR="001C416B">
        <w:t>Third, and most importantly, it decides which group will command power in the following year</w:t>
      </w:r>
      <w:r w:rsidR="00C674B9">
        <w:t xml:space="preserve">.  </w:t>
      </w:r>
      <w:r w:rsidR="001C416B">
        <w:t xml:space="preserve">If ACF wins, they get full access to IP's technology for a week (the last time this happened, they modified a pallet of expensive arm upgrades to make them randomly brandish their middle finger), while if IP wins, they get a couple bins of mannequin parts to test on and amnesty for all of the parts they've stolen over the year. </w:t>
      </w:r>
    </w:p>
    <w:p w14:paraId="3C663561" w14:textId="77777777" w:rsidR="001C416B" w:rsidRPr="00F90D70" w:rsidRDefault="001C416B" w:rsidP="00F90D70">
      <w:pPr>
        <w:pStyle w:val="Heading4"/>
      </w:pPr>
      <w:bookmarkStart w:id="128" w:name="_Toc256375057"/>
      <w:r w:rsidRPr="00F90D70">
        <w:t>Location Design</w:t>
      </w:r>
      <w:bookmarkEnd w:id="128"/>
      <w:r w:rsidRPr="00F90D70">
        <w:t xml:space="preserve"> </w:t>
      </w:r>
    </w:p>
    <w:p w14:paraId="381A9DC9" w14:textId="77777777" w:rsidR="001C416B" w:rsidRPr="00F90D70" w:rsidRDefault="001C416B" w:rsidP="00F90D70">
      <w:pPr>
        <w:pStyle w:val="Heading4"/>
      </w:pPr>
      <w:bookmarkStart w:id="129" w:name="_Toc256375058"/>
      <w:r w:rsidRPr="00F90D70">
        <w:t>The FPSA Building</w:t>
      </w:r>
      <w:bookmarkEnd w:id="129"/>
      <w:r w:rsidRPr="00F90D70">
        <w:t xml:space="preserve"> </w:t>
      </w:r>
    </w:p>
    <w:p w14:paraId="7023EFCC" w14:textId="196316C5" w:rsidR="001C416B" w:rsidRDefault="00F81E8D" w:rsidP="00F90D70">
      <w:r>
        <w:tab/>
      </w:r>
      <w:r w:rsidR="001C416B">
        <w:t>The FPSA is housed in a large, solid building that was converted from an old military fortification</w:t>
      </w:r>
      <w:r w:rsidR="00C674B9">
        <w:t xml:space="preserve">.  </w:t>
      </w:r>
      <w:r w:rsidR="001C416B">
        <w:t>It was left over from the wars a thousand years ago like medieval castles in our present day</w:t>
      </w:r>
      <w:r w:rsidR="00C674B9">
        <w:t xml:space="preserve">.  </w:t>
      </w:r>
      <w:r w:rsidR="001C416B">
        <w:t>It was chosen for its space and sturdiness (it has to resist bullets and explosions), but mainly because it was the cheapest rent that they could find</w:t>
      </w:r>
      <w:r w:rsidR="00C674B9">
        <w:t xml:space="preserve">.  </w:t>
      </w:r>
      <w:r w:rsidR="001C416B">
        <w:t>The building is stone on the outside, but has crumbled in some places</w:t>
      </w:r>
      <w:r w:rsidR="00C674B9">
        <w:t xml:space="preserve">.  </w:t>
      </w:r>
      <w:r w:rsidR="001C416B">
        <w:t>The broken down parts as well as sections of the interior have been refurnished with wooden or plaster walls on the inside</w:t>
      </w:r>
      <w:r w:rsidR="00C674B9">
        <w:t xml:space="preserve">.  </w:t>
      </w:r>
      <w:r w:rsidR="001C416B">
        <w:t>Some of the rooms even have modern systems for providing heating and other services</w:t>
      </w:r>
      <w:r w:rsidR="00C674B9">
        <w:t xml:space="preserve">.  </w:t>
      </w:r>
      <w:r w:rsidR="001C416B">
        <w:t xml:space="preserve">Compare this to the surrounding city, which is built from new-age materials that enable artistic, gravity defying architecture. </w:t>
      </w:r>
    </w:p>
    <w:p w14:paraId="2DB365C3" w14:textId="77777777" w:rsidR="00F90D70" w:rsidRDefault="00F90D70" w:rsidP="00F90D70"/>
    <w:p w14:paraId="5653BF08" w14:textId="0AAA5419" w:rsidR="001C416B" w:rsidRDefault="00F81E8D" w:rsidP="00F90D70">
      <w:r>
        <w:tab/>
      </w:r>
      <w:r w:rsidR="001C416B">
        <w:t>The FPSA building is two-stories tall, with a bunker/basement</w:t>
      </w:r>
      <w:r w:rsidR="00C674B9">
        <w:t xml:space="preserve">.  </w:t>
      </w:r>
      <w:r w:rsidR="001C416B">
        <w:t>Its rooms are arranged in a number of different configurations due to its military use</w:t>
      </w:r>
      <w:r w:rsidR="00C674B9">
        <w:t xml:space="preserve">.  </w:t>
      </w:r>
      <w:r w:rsidR="001C416B">
        <w:t xml:space="preserve">Some of them have recently been connected (though </w:t>
      </w:r>
      <w:r w:rsidR="001C416B">
        <w:lastRenderedPageBreak/>
        <w:t>intentional or unintentional demolition) to enable certain layouts for teaching</w:t>
      </w:r>
      <w:r w:rsidR="00C674B9">
        <w:t xml:space="preserve">.  </w:t>
      </w:r>
      <w:r w:rsidR="001C416B">
        <w:t xml:space="preserve">The building is composed of four main wings: the Appendage Conservation Front wing, the Impossible Possibilities wing, the Academy wing, and the Society for Historical Beatdowns wing. </w:t>
      </w:r>
    </w:p>
    <w:p w14:paraId="65D483E6" w14:textId="77777777" w:rsidR="001C416B" w:rsidRPr="00F90D70" w:rsidRDefault="001C416B" w:rsidP="00F90D70">
      <w:pPr>
        <w:pStyle w:val="Heading4"/>
      </w:pPr>
      <w:bookmarkStart w:id="130" w:name="_Toc256375059"/>
      <w:r w:rsidRPr="00F90D70">
        <w:t>The Appendage Conservation Front Wing</w:t>
      </w:r>
      <w:bookmarkEnd w:id="130"/>
      <w:r w:rsidRPr="00F90D70">
        <w:t xml:space="preserve"> </w:t>
      </w:r>
    </w:p>
    <w:p w14:paraId="24D50146" w14:textId="69A790F4" w:rsidR="001C416B" w:rsidRDefault="00F81E8D" w:rsidP="00F90D70">
      <w:r>
        <w:tab/>
      </w:r>
      <w:r w:rsidR="001C416B">
        <w:t>This wing houses the ACF</w:t>
      </w:r>
      <w:r w:rsidR="00C674B9">
        <w:t xml:space="preserve">.  </w:t>
      </w:r>
      <w:r w:rsidR="001C416B">
        <w:t xml:space="preserve">It is a combination of a hospital, school store, and distribution center. </w:t>
      </w:r>
    </w:p>
    <w:p w14:paraId="1A9E916E" w14:textId="77777777" w:rsidR="00F90D70" w:rsidRDefault="00F90D70" w:rsidP="00F90D70"/>
    <w:p w14:paraId="503DE8E0" w14:textId="7D1A8072" w:rsidR="001C416B" w:rsidRDefault="001C416B" w:rsidP="00DD4C99">
      <w:pPr>
        <w:pStyle w:val="ListParagraph"/>
        <w:numPr>
          <w:ilvl w:val="0"/>
          <w:numId w:val="101"/>
        </w:numPr>
      </w:pPr>
      <w:r w:rsidRPr="00F90D70">
        <w:rPr>
          <w:b/>
        </w:rPr>
        <w:t>Sorting Room</w:t>
      </w:r>
      <w:r w:rsidR="00F90D70" w:rsidRPr="00F90D70">
        <w:t xml:space="preserve"> – </w:t>
      </w:r>
      <w:r>
        <w:t>Where the ACF receives parts donations and sorts them</w:t>
      </w:r>
      <w:r w:rsidR="00C674B9">
        <w:t xml:space="preserve">.  </w:t>
      </w:r>
      <w:r>
        <w:t>It has a number of bays to accept trucks full of wooden boxes with parts</w:t>
      </w:r>
      <w:r w:rsidR="00C674B9">
        <w:t xml:space="preserve">.  </w:t>
      </w:r>
      <w:r>
        <w:t>These bays are connected to conveyor belts that sort the parts into upper body and lower body categories</w:t>
      </w:r>
      <w:r w:rsidR="00C674B9">
        <w:t xml:space="preserve">.  </w:t>
      </w:r>
      <w:r>
        <w:t xml:space="preserve">The sorting conveyors span two vertical levels. </w:t>
      </w:r>
    </w:p>
    <w:p w14:paraId="721BB0E3" w14:textId="02A490D6" w:rsidR="001C416B" w:rsidRDefault="001C416B" w:rsidP="00DD4C99">
      <w:pPr>
        <w:pStyle w:val="ListParagraph"/>
        <w:numPr>
          <w:ilvl w:val="0"/>
          <w:numId w:val="101"/>
        </w:numPr>
      </w:pPr>
      <w:r w:rsidRPr="00F90D70">
        <w:rPr>
          <w:b/>
        </w:rPr>
        <w:t>Warehouse</w:t>
      </w:r>
      <w:r w:rsidR="00F90D70" w:rsidRPr="00F90D70">
        <w:t xml:space="preserve"> – </w:t>
      </w:r>
      <w:r>
        <w:t>The warehouse stores boxes of parts according to various criteria including gender, size, etc</w:t>
      </w:r>
      <w:r w:rsidR="00C674B9">
        <w:t xml:space="preserve">.  </w:t>
      </w:r>
      <w:r>
        <w:t>They are kept in large racks that have been re-purposed from holding weapons to hold various boxes</w:t>
      </w:r>
      <w:r w:rsidR="00C674B9">
        <w:t xml:space="preserve">.  </w:t>
      </w:r>
      <w:r>
        <w:t xml:space="preserve">Above the doors are signs that warn players to avoid creating sparks of fire in the Armory (which was the original function of this room). </w:t>
      </w:r>
    </w:p>
    <w:p w14:paraId="2B5DFAAA" w14:textId="79608434" w:rsidR="001C416B" w:rsidRDefault="001C416B" w:rsidP="00DD4C99">
      <w:pPr>
        <w:pStyle w:val="ListParagraph"/>
        <w:numPr>
          <w:ilvl w:val="0"/>
          <w:numId w:val="101"/>
        </w:numPr>
      </w:pPr>
      <w:r w:rsidRPr="00F90D70">
        <w:rPr>
          <w:b/>
        </w:rPr>
        <w:t>War Room</w:t>
      </w:r>
      <w:r w:rsidR="00F90D70" w:rsidRPr="00F90D70">
        <w:t xml:space="preserve"> – </w:t>
      </w:r>
      <w:r>
        <w:t>A hidden room where the ACF plans their "missions to promote awareness.</w:t>
      </w:r>
      <w:r w:rsidR="00C674B9">
        <w:t xml:space="preserve">”  </w:t>
      </w:r>
      <w:r>
        <w:t xml:space="preserve">It contains maps marked with objectives, ammunition, and a central discussion table.  </w:t>
      </w:r>
    </w:p>
    <w:p w14:paraId="4F660B85" w14:textId="7A0D01A7" w:rsidR="001C416B" w:rsidRDefault="001C416B" w:rsidP="00DD4C99">
      <w:pPr>
        <w:pStyle w:val="ListParagraph"/>
        <w:numPr>
          <w:ilvl w:val="0"/>
          <w:numId w:val="101"/>
        </w:numPr>
      </w:pPr>
      <w:r w:rsidRPr="00F90D70">
        <w:rPr>
          <w:b/>
        </w:rPr>
        <w:t>School Store</w:t>
      </w:r>
      <w:r w:rsidR="00F90D70" w:rsidRPr="00F90D70">
        <w:t xml:space="preserve"> – </w:t>
      </w:r>
      <w:r>
        <w:t>Where students come to buy nicer refurbished parts and school supplies</w:t>
      </w:r>
      <w:r w:rsidR="00C674B9">
        <w:t xml:space="preserve">.  </w:t>
      </w:r>
      <w:r>
        <w:t>It is broken into sections by school function, with each section having a number of "dressing rooms", boxes of parts, and clothing to match the parts</w:t>
      </w:r>
      <w:r w:rsidR="00C674B9">
        <w:t xml:space="preserve">.  </w:t>
      </w:r>
      <w:r>
        <w:t xml:space="preserve">Ads cover the walls promoting the different styles (most of them "retro"), the school, and the environmental benefits of buying used. </w:t>
      </w:r>
    </w:p>
    <w:p w14:paraId="18D4DD43" w14:textId="272EE652" w:rsidR="001C416B" w:rsidRDefault="001C416B" w:rsidP="00DD4C99">
      <w:pPr>
        <w:pStyle w:val="ListParagraph"/>
        <w:numPr>
          <w:ilvl w:val="0"/>
          <w:numId w:val="101"/>
        </w:numPr>
      </w:pPr>
      <w:r w:rsidRPr="00F90D70">
        <w:rPr>
          <w:b/>
        </w:rPr>
        <w:t>Emergency Room</w:t>
      </w:r>
      <w:r w:rsidR="00F90D70" w:rsidRPr="00F90D70">
        <w:t xml:space="preserve"> – </w:t>
      </w:r>
      <w:r>
        <w:t>A room designed to repair students in the fastest manner possible</w:t>
      </w:r>
      <w:r w:rsidR="00C674B9">
        <w:t xml:space="preserve">.  </w:t>
      </w:r>
      <w:r>
        <w:t>It has gurneys on rails that convey injured students through a large machine that pulls random parts from a hopper and heals them</w:t>
      </w:r>
      <w:r w:rsidR="00C674B9">
        <w:t xml:space="preserve">.  </w:t>
      </w:r>
      <w:r>
        <w:t xml:space="preserve">It is located below the school store. </w:t>
      </w:r>
    </w:p>
    <w:p w14:paraId="3939150D" w14:textId="77777777" w:rsidR="001C416B" w:rsidRDefault="001C416B" w:rsidP="001C416B">
      <w:pPr>
        <w:pStyle w:val="Heading4"/>
      </w:pPr>
      <w:bookmarkStart w:id="131" w:name="_Toc256375060"/>
      <w:r>
        <w:t>The Academy Wing</w:t>
      </w:r>
      <w:bookmarkEnd w:id="131"/>
      <w:r>
        <w:t xml:space="preserve"> </w:t>
      </w:r>
    </w:p>
    <w:p w14:paraId="5DE97906" w14:textId="77777777" w:rsidR="001C416B" w:rsidRDefault="00F81E8D" w:rsidP="00F90D70">
      <w:r>
        <w:tab/>
      </w:r>
      <w:r w:rsidR="001C416B">
        <w:t xml:space="preserve">This wing contains the classrooms and training areas used primarily by combat students (and sometimes crafting students). </w:t>
      </w:r>
    </w:p>
    <w:p w14:paraId="60D4CB32" w14:textId="5E4D8EC1" w:rsidR="001C416B" w:rsidRDefault="001C416B" w:rsidP="00DD4C99">
      <w:pPr>
        <w:pStyle w:val="ListParagraph"/>
        <w:numPr>
          <w:ilvl w:val="0"/>
          <w:numId w:val="102"/>
        </w:numPr>
      </w:pPr>
      <w:r w:rsidRPr="00F90D70">
        <w:rPr>
          <w:b/>
        </w:rPr>
        <w:t>The Higher Learning Arena</w:t>
      </w:r>
      <w:r w:rsidR="00F90D70" w:rsidRPr="00F90D70">
        <w:t xml:space="preserve"> – </w:t>
      </w:r>
      <w:r>
        <w:t>A three-level arena constructed to simulate a variety of combat situations</w:t>
      </w:r>
      <w:r w:rsidR="00C674B9">
        <w:t xml:space="preserve">.  </w:t>
      </w:r>
      <w:r>
        <w:t xml:space="preserve">It is marked up with large decals that identify important spots (learning opportunities) including sniping spots, beneficial mod locations, and spawns to camp. </w:t>
      </w:r>
    </w:p>
    <w:p w14:paraId="5E842C35" w14:textId="567A49D4" w:rsidR="001C416B" w:rsidRDefault="001C416B" w:rsidP="00DD4C99">
      <w:pPr>
        <w:pStyle w:val="ListParagraph"/>
        <w:numPr>
          <w:ilvl w:val="0"/>
          <w:numId w:val="102"/>
        </w:numPr>
      </w:pPr>
      <w:r w:rsidRPr="00F90D70">
        <w:rPr>
          <w:b/>
        </w:rPr>
        <w:t>The Classrooms</w:t>
      </w:r>
      <w:r w:rsidR="00F90D70" w:rsidRPr="00F90D70">
        <w:t xml:space="preserve"> – </w:t>
      </w:r>
      <w:r>
        <w:t>A two-level network of rooms used to teach various subjects</w:t>
      </w:r>
      <w:r w:rsidR="00C674B9">
        <w:t xml:space="preserve">.  </w:t>
      </w:r>
      <w:r>
        <w:t xml:space="preserve">They are connected by a complex series of pass-throughs that were put in place to reshape the original rooms into a form better suited for the classes. </w:t>
      </w:r>
    </w:p>
    <w:p w14:paraId="0FA0CE70" w14:textId="009FAF8F" w:rsidR="001C416B" w:rsidRDefault="001C416B" w:rsidP="00DD4C99">
      <w:pPr>
        <w:pStyle w:val="ListParagraph"/>
        <w:numPr>
          <w:ilvl w:val="0"/>
          <w:numId w:val="102"/>
        </w:numPr>
      </w:pPr>
      <w:r w:rsidRPr="00F90D70">
        <w:rPr>
          <w:b/>
        </w:rPr>
        <w:t>The Classroom Hallway</w:t>
      </w:r>
      <w:r w:rsidR="00F90D70" w:rsidRPr="00F90D70">
        <w:t xml:space="preserve"> – </w:t>
      </w:r>
      <w:r>
        <w:t>A long hallway that contains the entrances to all of the classrooms</w:t>
      </w:r>
      <w:r w:rsidR="00C674B9">
        <w:t xml:space="preserve">.  </w:t>
      </w:r>
      <w:r>
        <w:t xml:space="preserve">It also has the student lockers. </w:t>
      </w:r>
    </w:p>
    <w:p w14:paraId="271C68B8" w14:textId="77777777" w:rsidR="001C416B" w:rsidRPr="00F90D70" w:rsidRDefault="001C416B" w:rsidP="00F90D70">
      <w:pPr>
        <w:pStyle w:val="Heading4"/>
      </w:pPr>
      <w:bookmarkStart w:id="132" w:name="_Toc256375061"/>
      <w:r w:rsidRPr="00F90D70">
        <w:t>The Society for Historical Beatdowns Wing</w:t>
      </w:r>
      <w:bookmarkEnd w:id="132"/>
      <w:r w:rsidRPr="00F90D70">
        <w:t xml:space="preserve"> </w:t>
      </w:r>
    </w:p>
    <w:p w14:paraId="07EA2002" w14:textId="77777777" w:rsidR="001C416B" w:rsidRDefault="00F81E8D" w:rsidP="00F90D70">
      <w:r>
        <w:tab/>
      </w:r>
      <w:r w:rsidR="001C416B">
        <w:t xml:space="preserve">This wing is dominated by a large, museum-like set of displays that chronicle the history of warfare. </w:t>
      </w:r>
    </w:p>
    <w:p w14:paraId="3BDA92F1" w14:textId="77777777" w:rsidR="00F90D70" w:rsidRDefault="00F90D70" w:rsidP="00F90D70"/>
    <w:p w14:paraId="4B43F374" w14:textId="740C57DD" w:rsidR="001C416B" w:rsidRDefault="001C416B" w:rsidP="00DD4C99">
      <w:pPr>
        <w:pStyle w:val="ListParagraph"/>
        <w:numPr>
          <w:ilvl w:val="0"/>
          <w:numId w:val="103"/>
        </w:numPr>
      </w:pPr>
      <w:r w:rsidRPr="00F90D70">
        <w:rPr>
          <w:b/>
        </w:rPr>
        <w:t>The Museum</w:t>
      </w:r>
      <w:r w:rsidR="00F90D70" w:rsidRPr="00F90D70">
        <w:t xml:space="preserve"> – </w:t>
      </w:r>
      <w:r>
        <w:t>A large area with a number of displays positioned around it</w:t>
      </w:r>
      <w:r w:rsidR="00C674B9">
        <w:t xml:space="preserve">.  It is better decorated than the rest of the school because industry representatives frequently drop by to consult with the professors on new programs.  </w:t>
      </w:r>
      <w:r>
        <w:t xml:space="preserve">Example displays include: </w:t>
      </w:r>
    </w:p>
    <w:p w14:paraId="08DF830F" w14:textId="42077D46" w:rsidR="001C416B" w:rsidRDefault="001C416B" w:rsidP="00DD4C99">
      <w:pPr>
        <w:pStyle w:val="ListParagraph"/>
        <w:numPr>
          <w:ilvl w:val="1"/>
          <w:numId w:val="103"/>
        </w:numPr>
      </w:pPr>
      <w:r w:rsidRPr="00F90D70">
        <w:rPr>
          <w:b/>
        </w:rPr>
        <w:t>The First Exoskeleton (roughly 1845)</w:t>
      </w:r>
      <w:r w:rsidR="00F90D70" w:rsidRPr="00F90D70">
        <w:t xml:space="preserve"> – </w:t>
      </w:r>
      <w:r>
        <w:t>Based on cannons found within the FPSA building and recovered illustrations of steampunk contraptions</w:t>
      </w:r>
      <w:r w:rsidR="00C674B9">
        <w:t xml:space="preserve">.  </w:t>
      </w:r>
      <w:r>
        <w:t>The William Stevenson Co. Exoskeleton wielded a cast-iron cannon and a ramrod, and was powered by a steam engine</w:t>
      </w:r>
      <w:r w:rsidR="00C674B9">
        <w:t xml:space="preserve">.  </w:t>
      </w:r>
      <w:r>
        <w:t xml:space="preserve">It is thought to have been reloaded by gunpowder toting assistants. </w:t>
      </w:r>
    </w:p>
    <w:p w14:paraId="01B388BB" w14:textId="22554BF5" w:rsidR="001C416B" w:rsidRDefault="001C416B" w:rsidP="00DD4C99">
      <w:pPr>
        <w:pStyle w:val="ListParagraph"/>
        <w:numPr>
          <w:ilvl w:val="1"/>
          <w:numId w:val="103"/>
        </w:numPr>
      </w:pPr>
      <w:r w:rsidRPr="00F90D70">
        <w:rPr>
          <w:b/>
        </w:rPr>
        <w:lastRenderedPageBreak/>
        <w:t>The Bowmerang (ancient)</w:t>
      </w:r>
      <w:r w:rsidR="00F90D70" w:rsidRPr="00F90D70">
        <w:t xml:space="preserve"> – </w:t>
      </w:r>
      <w:r>
        <w:t>Based on a notched, flexible piece of curved material found near a label that said "Bows.</w:t>
      </w:r>
      <w:r w:rsidR="00C674B9">
        <w:t xml:space="preserve">”  </w:t>
      </w:r>
      <w:r>
        <w:t>Scientists immediately realized that "Bow" is a shortened version of "Boomerang" and hence concluded that it is a thrown weapon used to decapitate enemies and return to the owner</w:t>
      </w:r>
      <w:r w:rsidR="00C674B9">
        <w:t xml:space="preserve">.  </w:t>
      </w:r>
      <w:r>
        <w:t xml:space="preserve">It is believed that a single, serrated cord connects its two notches (though the strand was never found) and is fired by introducing tension into this cord. </w:t>
      </w:r>
    </w:p>
    <w:p w14:paraId="5F911CD6" w14:textId="00085FB4" w:rsidR="001C416B" w:rsidRDefault="001C416B" w:rsidP="00DD4C99">
      <w:pPr>
        <w:pStyle w:val="ListParagraph"/>
        <w:numPr>
          <w:ilvl w:val="1"/>
          <w:numId w:val="103"/>
        </w:numPr>
      </w:pPr>
      <w:r w:rsidRPr="00F90D70">
        <w:rPr>
          <w:b/>
        </w:rPr>
        <w:t>Immaculate Creator Be Merciful Totem (1900s)</w:t>
      </w:r>
      <w:r w:rsidR="00F90D70" w:rsidRPr="00F90D70">
        <w:t xml:space="preserve"> – </w:t>
      </w:r>
      <w:r>
        <w:t>Based on a large rocket marked "ICBM War-head.</w:t>
      </w:r>
      <w:r w:rsidR="00C674B9">
        <w:t xml:space="preserve">”  </w:t>
      </w:r>
      <w:r>
        <w:t>The large, obelisk-like form of the ICBM identifies it as a religious object</w:t>
      </w:r>
      <w:r w:rsidR="00C674B9">
        <w:t xml:space="preserve">.  </w:t>
      </w:r>
      <w:r>
        <w:t>The word "War-head" names the (likely violent) god that it was dedicated to, while ICBM is an invocation possibly meaning "Immaculate Creator Be Merciful" (asking for the god's blessing)</w:t>
      </w:r>
      <w:r w:rsidR="00C674B9">
        <w:t xml:space="preserve">.  </w:t>
      </w:r>
      <w:r>
        <w:t xml:space="preserve">It was worshiped in a ritualistic fashion before an important battle. </w:t>
      </w:r>
    </w:p>
    <w:p w14:paraId="5D0C32B5" w14:textId="77777777" w:rsidR="001C416B" w:rsidRPr="00F90D70" w:rsidRDefault="001C416B" w:rsidP="00F90D70">
      <w:pPr>
        <w:pStyle w:val="Heading4"/>
      </w:pPr>
      <w:bookmarkStart w:id="133" w:name="_Toc256375062"/>
      <w:r w:rsidRPr="00F90D70">
        <w:t>Impossible Possibilities Wing</w:t>
      </w:r>
      <w:bookmarkEnd w:id="133"/>
      <w:r w:rsidRPr="00F90D70">
        <w:t xml:space="preserve"> </w:t>
      </w:r>
    </w:p>
    <w:p w14:paraId="380228FD" w14:textId="6659378D" w:rsidR="001C416B" w:rsidRDefault="00F81E8D" w:rsidP="00F90D70">
      <w:r>
        <w:tab/>
      </w:r>
      <w:r w:rsidR="001C416B">
        <w:t>This wing is built to be deceptive</w:t>
      </w:r>
      <w:r w:rsidR="00C674B9">
        <w:t xml:space="preserve">.  </w:t>
      </w:r>
      <w:r w:rsidR="001C416B">
        <w:t xml:space="preserve">One floor projects an image of corporate professionalism while the other reveals that type of chaotic experimentation that is actually going on. </w:t>
      </w:r>
    </w:p>
    <w:p w14:paraId="45EB4694" w14:textId="77777777" w:rsidR="00F90D70" w:rsidRDefault="00F90D70" w:rsidP="00F90D70"/>
    <w:p w14:paraId="6DFF7F58" w14:textId="09C483C9" w:rsidR="001C416B" w:rsidRDefault="001C416B" w:rsidP="00DD4C99">
      <w:pPr>
        <w:pStyle w:val="ListParagraph"/>
        <w:numPr>
          <w:ilvl w:val="0"/>
          <w:numId w:val="103"/>
        </w:numPr>
      </w:pPr>
      <w:r w:rsidRPr="00F90D70">
        <w:rPr>
          <w:b/>
        </w:rPr>
        <w:t>Ground Level</w:t>
      </w:r>
      <w:r w:rsidR="00F90D70" w:rsidRPr="00F90D70">
        <w:t xml:space="preserve"> – </w:t>
      </w:r>
      <w:r>
        <w:t>This level is office-like, featuring modern equipment (floating glass and steel), motivational posters, and a cubicle layout</w:t>
      </w:r>
      <w:r w:rsidR="00C674B9">
        <w:t xml:space="preserve">.  </w:t>
      </w:r>
      <w:r>
        <w:t xml:space="preserve">It is heavily monitored by corporate HQ using a series of cameras, but they still have yet to realize that most desks are staffed by mannequins. </w:t>
      </w:r>
    </w:p>
    <w:p w14:paraId="7DC53C2A" w14:textId="7F6DCD44" w:rsidR="00F90D70" w:rsidRPr="00F90D70" w:rsidRDefault="001C416B" w:rsidP="00DD4C99">
      <w:pPr>
        <w:pStyle w:val="ListParagraph"/>
        <w:numPr>
          <w:ilvl w:val="0"/>
          <w:numId w:val="103"/>
        </w:numPr>
      </w:pPr>
      <w:r w:rsidRPr="00F90D70">
        <w:rPr>
          <w:b/>
        </w:rPr>
        <w:t>Basement Level</w:t>
      </w:r>
      <w:r w:rsidR="00F90D70" w:rsidRPr="00F90D70">
        <w:t xml:space="preserve"> – </w:t>
      </w:r>
      <w:r>
        <w:t>This level features multiple testing areas in various states of destruction</w:t>
      </w:r>
      <w:r w:rsidR="00C674B9">
        <w:t xml:space="preserve">.  </w:t>
      </w:r>
      <w:r>
        <w:t>The exotic technology is meant to be quickly hideable in case of a visit from corporate headquarters.</w:t>
      </w:r>
    </w:p>
    <w:p w14:paraId="12A2185D" w14:textId="77777777" w:rsidR="00F90D70" w:rsidRDefault="001C416B" w:rsidP="00F90D70">
      <w:pPr>
        <w:pStyle w:val="Title"/>
      </w:pPr>
      <w:r w:rsidRPr="00807418">
        <w:rPr>
          <w:sz w:val="24"/>
        </w:rPr>
        <w:br w:type="page"/>
      </w:r>
      <w:bookmarkStart w:id="134" w:name="_Toc254907052"/>
      <w:bookmarkStart w:id="135" w:name="_Toc256375063"/>
      <w:r w:rsidR="00F90D70">
        <w:lastRenderedPageBreak/>
        <w:t>Art Bible</w:t>
      </w:r>
      <w:bookmarkEnd w:id="135"/>
    </w:p>
    <w:p w14:paraId="6F8D5A0F" w14:textId="77777777" w:rsidR="001C416B" w:rsidRDefault="001C416B" w:rsidP="0031202C">
      <w:pPr>
        <w:pStyle w:val="Heading1"/>
      </w:pPr>
      <w:bookmarkStart w:id="136" w:name="_Toc256375064"/>
      <w:r>
        <w:t>Theme and Style</w:t>
      </w:r>
      <w:bookmarkEnd w:id="134"/>
      <w:bookmarkEnd w:id="136"/>
    </w:p>
    <w:p w14:paraId="1CC4ED15" w14:textId="77777777" w:rsidR="001C416B" w:rsidRDefault="001C416B" w:rsidP="001C416B">
      <w:pPr>
        <w:rPr>
          <w:b/>
          <w:sz w:val="20"/>
          <w:szCs w:val="20"/>
        </w:rPr>
      </w:pPr>
    </w:p>
    <w:p w14:paraId="49C80D3A" w14:textId="1B70BA35" w:rsidR="001C416B" w:rsidRPr="008B49B8" w:rsidRDefault="001C416B" w:rsidP="008B49B8">
      <w:pPr>
        <w:rPr>
          <w:b/>
          <w:sz w:val="20"/>
          <w:szCs w:val="20"/>
        </w:rPr>
      </w:pPr>
      <w:r w:rsidRPr="008B49B8">
        <w:rPr>
          <w:b/>
          <w:sz w:val="20"/>
          <w:szCs w:val="20"/>
        </w:rPr>
        <w:t>[Note: All sketches detail shapes and colors, not rendering style</w:t>
      </w:r>
      <w:r w:rsidR="00C674B9" w:rsidRPr="008B49B8">
        <w:rPr>
          <w:b/>
          <w:sz w:val="20"/>
          <w:szCs w:val="20"/>
        </w:rPr>
        <w:t xml:space="preserve">.  </w:t>
      </w:r>
      <w:r w:rsidRPr="008B49B8">
        <w:rPr>
          <w:b/>
          <w:sz w:val="20"/>
          <w:szCs w:val="20"/>
        </w:rPr>
        <w:t>See descriptions and references in Character and World Style sections for that information.]</w:t>
      </w:r>
    </w:p>
    <w:p w14:paraId="1AB058AB" w14:textId="77777777" w:rsidR="001C416B" w:rsidRPr="008B49B8" w:rsidRDefault="001C416B" w:rsidP="008B49B8">
      <w:pPr>
        <w:pStyle w:val="Heading2"/>
      </w:pPr>
      <w:bookmarkStart w:id="137" w:name="_Toc254907053"/>
      <w:bookmarkStart w:id="138" w:name="_Toc256375065"/>
      <w:r w:rsidRPr="008B49B8">
        <w:t>Visual Style</w:t>
      </w:r>
      <w:bookmarkEnd w:id="137"/>
      <w:bookmarkEnd w:id="138"/>
    </w:p>
    <w:p w14:paraId="7A464F7D" w14:textId="7BE9ED91" w:rsidR="001C416B" w:rsidRDefault="00F81E8D" w:rsidP="008B49B8">
      <w:r>
        <w:tab/>
      </w:r>
      <w:r w:rsidR="001C416B" w:rsidRPr="00CD2A68">
        <w:t>Trigger Happy takes place in an absurd, whimsical, and comical Universe</w:t>
      </w:r>
      <w:r w:rsidR="00C674B9" w:rsidRPr="00CD2A68">
        <w:t xml:space="preserve">.  </w:t>
      </w:r>
      <w:r w:rsidR="001C416B" w:rsidRPr="00CD2A68">
        <w:t>The visual styling is meant to enable and amplify these feelings</w:t>
      </w:r>
      <w:r w:rsidR="00C674B9" w:rsidRPr="00CD2A68">
        <w:t xml:space="preserve">.  </w:t>
      </w:r>
      <w:r w:rsidR="001C416B" w:rsidRPr="00CD2A68">
        <w:t>The game's color palette is diverse, featuring distinctive colors that uniquely mark areas and characters.</w:t>
      </w:r>
    </w:p>
    <w:p w14:paraId="76647787" w14:textId="77777777" w:rsidR="001C416B" w:rsidRDefault="001C416B" w:rsidP="001D0CE0">
      <w:pPr>
        <w:pStyle w:val="Heading7"/>
      </w:pPr>
      <w:r>
        <w:rPr>
          <w:noProof/>
          <w:lang w:bidi="ar-SA"/>
        </w:rPr>
        <w:drawing>
          <wp:inline distT="0" distB="0" distL="0" distR="0" wp14:editId="57FA2A89">
            <wp:extent cx="5400553" cy="1924050"/>
            <wp:effectExtent l="19050" t="0" r="0" b="0"/>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5408141" cy="1926753"/>
                    </a:xfrm>
                    <a:prstGeom prst="rect">
                      <a:avLst/>
                    </a:prstGeom>
                    <a:noFill/>
                  </pic:spPr>
                </pic:pic>
              </a:graphicData>
            </a:graphic>
          </wp:inline>
        </w:drawing>
      </w:r>
    </w:p>
    <w:p w14:paraId="074A5F52" w14:textId="77777777" w:rsidR="001C416B" w:rsidRDefault="001C416B" w:rsidP="001C416B">
      <w:pPr>
        <w:ind w:firstLine="720"/>
      </w:pPr>
    </w:p>
    <w:p w14:paraId="4B378835" w14:textId="167F5B6B" w:rsidR="001C416B" w:rsidRDefault="00F81E8D" w:rsidP="008B49B8">
      <w:r>
        <w:tab/>
      </w:r>
      <w:r w:rsidR="001C416B" w:rsidRPr="00CD2A68">
        <w:t>The rendering style is simple and iconic, focusing on recognizability over realism</w:t>
      </w:r>
      <w:r w:rsidR="00C674B9" w:rsidRPr="00CD2A68">
        <w:t xml:space="preserve">.  </w:t>
      </w:r>
      <w:r w:rsidR="001C416B" w:rsidRPr="00CD2A68">
        <w:t>Instead of wowing the player with ultra high quality representations of boring environments, we will devote our time to interesting, meaningful environments that capture the player's imagination</w:t>
      </w:r>
      <w:r w:rsidR="00C674B9" w:rsidRPr="00CD2A68">
        <w:t xml:space="preserve">.  </w:t>
      </w:r>
      <w:r w:rsidR="001C416B" w:rsidRPr="00CD2A68">
        <w:t>The model design will be focused on communicating its point quickly and distinctively</w:t>
      </w:r>
      <w:r w:rsidR="00C674B9" w:rsidRPr="00CD2A68">
        <w:t xml:space="preserve">.  </w:t>
      </w:r>
      <w:r w:rsidR="001C416B" w:rsidRPr="00CD2A68">
        <w:t>Not only is this important for creating a unique look, it is critical in styling something as fast paced as an FPS</w:t>
      </w:r>
      <w:r w:rsidR="00C674B9" w:rsidRPr="00CD2A68">
        <w:t xml:space="preserve">.  </w:t>
      </w:r>
      <w:r w:rsidR="001C416B" w:rsidRPr="00CD2A68">
        <w:t>To do this, we will be emphasizing the key parts of the environment through use of distinctive sizes, shapes, and colors</w:t>
      </w:r>
      <w:r w:rsidR="00C674B9" w:rsidRPr="00CD2A68">
        <w:t xml:space="preserve">.  </w:t>
      </w:r>
      <w:r w:rsidR="001C416B" w:rsidRPr="00CD2A68">
        <w:t>We will also simplify the texturing and geometry to move the player's focus from the rendering to the objects</w:t>
      </w:r>
      <w:r w:rsidR="00C674B9" w:rsidRPr="00CD2A68">
        <w:t xml:space="preserve">.  </w:t>
      </w:r>
      <w:r w:rsidR="001C416B" w:rsidRPr="00CD2A68">
        <w:t>Simplification should not be confused with low quality, however</w:t>
      </w:r>
      <w:r w:rsidR="00C674B9" w:rsidRPr="00CD2A68">
        <w:t xml:space="preserve">.  </w:t>
      </w:r>
      <w:r w:rsidR="001C416B" w:rsidRPr="00CD2A68">
        <w:t>It is a high quality style that uses a small number of colors and details to nonetheless capture the meaning of a texture or form (and even amplify its meaning through amplification by simplification).</w:t>
      </w:r>
    </w:p>
    <w:p w14:paraId="2C7134AB" w14:textId="77777777" w:rsidR="001C416B" w:rsidRDefault="001C416B" w:rsidP="001D0CE0">
      <w:pPr>
        <w:pStyle w:val="Heading7"/>
      </w:pPr>
      <w:r>
        <w:rPr>
          <w:noProof/>
          <w:lang w:bidi="ar-SA"/>
        </w:rPr>
        <w:lastRenderedPageBreak/>
        <w:drawing>
          <wp:inline distT="0" distB="0" distL="0" distR="0" wp14:editId="333EB7B1">
            <wp:extent cx="5791200" cy="1790700"/>
            <wp:effectExtent l="19050" t="0" r="0" b="0"/>
            <wp:docPr id="2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5791200" cy="1790700"/>
                    </a:xfrm>
                    <a:prstGeom prst="rect">
                      <a:avLst/>
                    </a:prstGeom>
                    <a:noFill/>
                  </pic:spPr>
                </pic:pic>
              </a:graphicData>
            </a:graphic>
          </wp:inline>
        </w:drawing>
      </w:r>
    </w:p>
    <w:p w14:paraId="0DFE4EAE" w14:textId="2B06E7A5" w:rsidR="001C416B" w:rsidRDefault="00F81E8D" w:rsidP="008B49B8">
      <w:r>
        <w:tab/>
      </w:r>
      <w:r w:rsidR="001C416B" w:rsidRPr="00DB6731">
        <w:t>Another reason for choosing a more iconic, cartoonish style is the subject matter and tone of our game</w:t>
      </w:r>
      <w:r w:rsidR="00C674B9" w:rsidRPr="00DB6731">
        <w:t xml:space="preserve">.  </w:t>
      </w:r>
      <w:r w:rsidR="001C416B" w:rsidRPr="00DB6731">
        <w:t>Trigger Happy is designed to create comical and fun interactions</w:t>
      </w:r>
      <w:r w:rsidR="00C674B9" w:rsidRPr="00DB6731">
        <w:t xml:space="preserve">.  </w:t>
      </w:r>
      <w:r w:rsidR="001C416B" w:rsidRPr="00DB6731">
        <w:t>However, it is also a first person shooter featuring body part swapping</w:t>
      </w:r>
      <w:r w:rsidR="00C674B9" w:rsidRPr="00DB6731">
        <w:t xml:space="preserve">.  </w:t>
      </w:r>
      <w:r w:rsidR="001C416B" w:rsidRPr="00DB6731">
        <w:t xml:space="preserve">A realistic look would create mixed feelings </w:t>
      </w:r>
      <w:r w:rsidR="00C674B9" w:rsidRPr="00DB6731">
        <w:t>because</w:t>
      </w:r>
      <w:r w:rsidR="001C416B" w:rsidRPr="00DB6731">
        <w:t xml:space="preserve"> of these off putting topics</w:t>
      </w:r>
      <w:r w:rsidR="00C674B9" w:rsidRPr="00DB6731">
        <w:t xml:space="preserve">.  </w:t>
      </w:r>
      <w:r w:rsidR="001C416B" w:rsidRPr="00DB6731">
        <w:t>For some games, fully representing the gore adds to the design (such as a gritty war game), but for our fun and light feel it only detracts</w:t>
      </w:r>
      <w:r w:rsidR="00C674B9" w:rsidRPr="00DB6731">
        <w:t xml:space="preserve">.  </w:t>
      </w:r>
      <w:r w:rsidR="001C416B" w:rsidRPr="00DB6731">
        <w:t>Cartoon violence is appropriate because it sidesteps most of the real world consequences and shifts focus back on the inventions that we create for the game.</w:t>
      </w:r>
    </w:p>
    <w:p w14:paraId="701D126B" w14:textId="77777777" w:rsidR="001C416B" w:rsidRPr="008B49B8" w:rsidRDefault="001C416B" w:rsidP="008B49B8">
      <w:pPr>
        <w:pStyle w:val="Heading2"/>
      </w:pPr>
      <w:bookmarkStart w:id="139" w:name="_Toc254907054"/>
      <w:bookmarkStart w:id="140" w:name="_Toc256375066"/>
      <w:r w:rsidRPr="008B49B8">
        <w:t>Character Style</w:t>
      </w:r>
      <w:bookmarkEnd w:id="139"/>
      <w:bookmarkEnd w:id="140"/>
    </w:p>
    <w:p w14:paraId="26588F54" w14:textId="500C1CDE" w:rsidR="001C416B" w:rsidRDefault="00F81E8D" w:rsidP="008B49B8">
      <w:r>
        <w:tab/>
      </w:r>
      <w:r w:rsidR="001C416B" w:rsidRPr="00A0405B">
        <w:t>The player avatars in Trigger Happy are first and foremost normal, humanoid students</w:t>
      </w:r>
      <w:r w:rsidR="00C674B9" w:rsidRPr="00A0405B">
        <w:t xml:space="preserve">.  </w:t>
      </w:r>
      <w:r w:rsidR="001C416B" w:rsidRPr="00A0405B">
        <w:t>Second, they are FPS combatants that have little money</w:t>
      </w:r>
      <w:r w:rsidR="00C674B9" w:rsidRPr="00A0405B">
        <w:t xml:space="preserve">.  </w:t>
      </w:r>
      <w:r w:rsidR="001C416B" w:rsidRPr="00A0405B">
        <w:t>Their shape and clothing is a result of these two forces combined</w:t>
      </w:r>
      <w:r w:rsidR="00C674B9" w:rsidRPr="00A0405B">
        <w:t xml:space="preserve">.  </w:t>
      </w:r>
      <w:r w:rsidR="001C416B" w:rsidRPr="00A0405B">
        <w:t>Each team member wears a simple set of armor composed of scrounged parts such as pillows, sports pads, and cooking ware.</w:t>
      </w:r>
      <w:r w:rsidR="008B49B8">
        <w:t xml:space="preserve"> </w:t>
      </w:r>
    </w:p>
    <w:p w14:paraId="2E7F581E" w14:textId="77777777" w:rsidR="008B49B8" w:rsidRPr="00A0405B" w:rsidRDefault="008B49B8" w:rsidP="008B49B8"/>
    <w:p w14:paraId="66643F21" w14:textId="7CB604F3" w:rsidR="001C416B" w:rsidRDefault="001C416B" w:rsidP="008B49B8">
      <w:r w:rsidRPr="00A0405B">
        <w:tab/>
        <w:t>The characters' bodies are stylized instead of being anatomically correct</w:t>
      </w:r>
      <w:r w:rsidR="00C674B9" w:rsidRPr="00A0405B">
        <w:t xml:space="preserve">.  </w:t>
      </w:r>
      <w:r w:rsidRPr="00A0405B">
        <w:t xml:space="preserve">They are not cartoon characters interacting in a cartoon world, but they also </w:t>
      </w:r>
      <w:r w:rsidR="00C674B9" w:rsidRPr="00A0405B">
        <w:t>are not</w:t>
      </w:r>
      <w:r w:rsidRPr="00A0405B">
        <w:t xml:space="preserve"> ultra realistic in the style of Call of Duty or Gears of War</w:t>
      </w:r>
      <w:r w:rsidR="00C674B9" w:rsidRPr="00A0405B">
        <w:t xml:space="preserve">.  </w:t>
      </w:r>
      <w:r w:rsidRPr="00A0405B">
        <w:t>Their forms are abstracted to smooth over the details of body hair, subtle musculature changes, wrinkles, and small joints</w:t>
      </w:r>
      <w:r w:rsidR="00C674B9" w:rsidRPr="00A0405B">
        <w:t xml:space="preserve">.  </w:t>
      </w:r>
      <w:r w:rsidRPr="00A0405B">
        <w:t xml:space="preserve">Their textures are </w:t>
      </w:r>
      <w:r w:rsidR="00C674B9" w:rsidRPr="00A0405B">
        <w:t>low frequency</w:t>
      </w:r>
      <w:r w:rsidRPr="00A0405B">
        <w:t>, simply detailed, and realistic in color</w:t>
      </w:r>
      <w:r w:rsidR="00C674B9" w:rsidRPr="00A0405B">
        <w:t xml:space="preserve">.  </w:t>
      </w:r>
      <w:r w:rsidRPr="00A0405B">
        <w:t>The character models are lit to emphasize their silhouette, which means brightening the model's border in comparison to the interior</w:t>
      </w:r>
      <w:r w:rsidR="00C674B9" w:rsidRPr="00A0405B">
        <w:t xml:space="preserve">.  </w:t>
      </w:r>
      <w:r w:rsidRPr="00A0405B">
        <w:t>Shadows will be modified to rapidly fall off, creating defined shadow areas on the body.</w:t>
      </w:r>
    </w:p>
    <w:p w14:paraId="2ED6B2BA" w14:textId="77777777" w:rsidR="001C416B" w:rsidRDefault="001C416B" w:rsidP="008B49B8">
      <w:pPr>
        <w:pStyle w:val="Heading3"/>
      </w:pPr>
      <w:r>
        <w:br w:type="page"/>
      </w:r>
      <w:bookmarkStart w:id="141" w:name="_Toc254907055"/>
      <w:bookmarkStart w:id="142" w:name="_Toc256375067"/>
      <w:r>
        <w:lastRenderedPageBreak/>
        <w:t>References</w:t>
      </w:r>
      <w:bookmarkEnd w:id="141"/>
      <w:bookmarkEnd w:id="142"/>
    </w:p>
    <w:p w14:paraId="7D9345F6" w14:textId="77777777" w:rsidR="001C416B" w:rsidRPr="008B49B8" w:rsidRDefault="001C416B" w:rsidP="008B49B8">
      <w:pPr>
        <w:rPr>
          <w:noProof/>
          <w:u w:val="single"/>
        </w:rPr>
      </w:pPr>
      <w:r w:rsidRPr="008B49B8">
        <w:rPr>
          <w:noProof/>
          <w:u w:val="single"/>
        </w:rPr>
        <w:t>Sniper – Team Fortress 2</w:t>
      </w:r>
    </w:p>
    <w:p w14:paraId="15EFD7A5" w14:textId="77777777" w:rsidR="001C416B" w:rsidRPr="00276BB0" w:rsidRDefault="001C416B" w:rsidP="001D0CE0">
      <w:pPr>
        <w:pStyle w:val="Heading7"/>
        <w:jc w:val="left"/>
        <w:rPr>
          <w:u w:val="single"/>
        </w:rPr>
      </w:pPr>
      <w:r w:rsidRPr="00276BB0">
        <w:rPr>
          <w:noProof/>
          <w:lang w:bidi="ar-SA"/>
        </w:rPr>
        <w:drawing>
          <wp:inline distT="0" distB="0" distL="0" distR="0" wp14:editId="0819C6B0">
            <wp:extent cx="2189789" cy="2743200"/>
            <wp:effectExtent l="19050" t="0" r="961" b="0"/>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2189789" cy="2743200"/>
                    </a:xfrm>
                    <a:prstGeom prst="rect">
                      <a:avLst/>
                    </a:prstGeom>
                    <a:noFill/>
                    <a:ln w="9525">
                      <a:noFill/>
                      <a:miter lim="800000"/>
                      <a:headEnd/>
                      <a:tailEnd/>
                    </a:ln>
                  </pic:spPr>
                </pic:pic>
              </a:graphicData>
            </a:graphic>
          </wp:inline>
        </w:drawing>
      </w:r>
    </w:p>
    <w:p w14:paraId="2D30905C" w14:textId="39D0750A" w:rsidR="001C416B" w:rsidRDefault="001C416B" w:rsidP="008B49B8">
      <w:r w:rsidRPr="00276BB0">
        <w:rPr>
          <w:b/>
        </w:rPr>
        <w:t>Relevant Parts:</w:t>
      </w:r>
      <w:r w:rsidRPr="00276BB0">
        <w:t xml:space="preserve"> Distinct border</w:t>
      </w:r>
      <w:r w:rsidR="00C674B9" w:rsidRPr="00276BB0">
        <w:t xml:space="preserve">.  </w:t>
      </w:r>
      <w:r w:rsidRPr="00276BB0">
        <w:t>Simple textures</w:t>
      </w:r>
      <w:r w:rsidR="00C674B9" w:rsidRPr="00276BB0">
        <w:t xml:space="preserve">.  </w:t>
      </w:r>
      <w:r w:rsidRPr="00276BB0">
        <w:t>Abstracted body shape</w:t>
      </w:r>
      <w:r w:rsidR="00C674B9" w:rsidRPr="00276BB0">
        <w:t xml:space="preserve">.  </w:t>
      </w:r>
      <w:r w:rsidRPr="00276BB0">
        <w:t>Slight, cartoonish feel.</w:t>
      </w:r>
    </w:p>
    <w:p w14:paraId="3B1EF4D6" w14:textId="77777777" w:rsidR="008B49B8" w:rsidRPr="00276BB0" w:rsidRDefault="008B49B8" w:rsidP="008B49B8"/>
    <w:p w14:paraId="2DA3804C" w14:textId="77777777" w:rsidR="001C416B" w:rsidRDefault="001C416B" w:rsidP="008B49B8">
      <w:r>
        <w:rPr>
          <w:u w:val="single"/>
        </w:rPr>
        <w:t>Human Female – World of Warcraft</w:t>
      </w:r>
    </w:p>
    <w:p w14:paraId="747DB32E" w14:textId="77777777" w:rsidR="001C416B" w:rsidRDefault="001C416B" w:rsidP="001D0CE0">
      <w:pPr>
        <w:pStyle w:val="Heading7"/>
        <w:jc w:val="left"/>
      </w:pPr>
      <w:r>
        <w:rPr>
          <w:noProof/>
          <w:lang w:bidi="ar-SA"/>
        </w:rPr>
        <w:drawing>
          <wp:inline distT="0" distB="0" distL="0" distR="0" wp14:editId="5FE8090E">
            <wp:extent cx="2320550" cy="3219450"/>
            <wp:effectExtent l="19050" t="0" r="3550" b="0"/>
            <wp:docPr id="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2322825" cy="3222606"/>
                    </a:xfrm>
                    <a:prstGeom prst="rect">
                      <a:avLst/>
                    </a:prstGeom>
                    <a:noFill/>
                    <a:ln w="9525">
                      <a:noFill/>
                      <a:miter lim="800000"/>
                      <a:headEnd/>
                      <a:tailEnd/>
                    </a:ln>
                  </pic:spPr>
                </pic:pic>
              </a:graphicData>
            </a:graphic>
          </wp:inline>
        </w:drawing>
      </w:r>
    </w:p>
    <w:p w14:paraId="154FE82B" w14:textId="67476513" w:rsidR="008B49B8" w:rsidRDefault="001C416B" w:rsidP="008B49B8">
      <w:r w:rsidRPr="001603CB">
        <w:rPr>
          <w:b/>
        </w:rPr>
        <w:t>Relevant</w:t>
      </w:r>
      <w:r>
        <w:rPr>
          <w:b/>
        </w:rPr>
        <w:t xml:space="preserve"> Parts:</w:t>
      </w:r>
      <w:r>
        <w:t xml:space="preserve"> </w:t>
      </w:r>
      <w:r w:rsidRPr="001603CB">
        <w:t>Abstracted, idealized body shape</w:t>
      </w:r>
      <w:r w:rsidR="00C674B9" w:rsidRPr="001603CB">
        <w:t xml:space="preserve">.  </w:t>
      </w:r>
      <w:r w:rsidRPr="001603CB">
        <w:t>Realistic, but also lower detail, simplified textures.</w:t>
      </w:r>
    </w:p>
    <w:p w14:paraId="358A8839" w14:textId="77777777" w:rsidR="001C416B" w:rsidRDefault="001C416B" w:rsidP="008B49B8">
      <w:pPr>
        <w:pStyle w:val="Heading3"/>
      </w:pPr>
      <w:r>
        <w:br w:type="page"/>
      </w:r>
      <w:bookmarkStart w:id="143" w:name="_Toc254907056"/>
      <w:bookmarkStart w:id="144" w:name="_Toc256375068"/>
      <w:r>
        <w:lastRenderedPageBreak/>
        <w:t>Concept Sketches</w:t>
      </w:r>
      <w:bookmarkEnd w:id="143"/>
      <w:bookmarkEnd w:id="144"/>
    </w:p>
    <w:p w14:paraId="1E98BAF1" w14:textId="77777777" w:rsidR="008B49B8" w:rsidRDefault="001C416B" w:rsidP="001D0CE0">
      <w:pPr>
        <w:pStyle w:val="Heading7"/>
        <w:jc w:val="left"/>
      </w:pPr>
      <w:r>
        <w:rPr>
          <w:noProof/>
          <w:lang w:bidi="ar-SA"/>
        </w:rPr>
        <w:drawing>
          <wp:inline distT="0" distB="0" distL="0" distR="0" wp14:editId="63B043FD">
            <wp:extent cx="2676525" cy="3743578"/>
            <wp:effectExtent l="19050" t="0" r="9525" b="0"/>
            <wp:docPr id="2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2674937" cy="3741356"/>
                    </a:xfrm>
                    <a:prstGeom prst="rect">
                      <a:avLst/>
                    </a:prstGeom>
                    <a:noFill/>
                    <a:ln w="9525">
                      <a:noFill/>
                      <a:miter lim="800000"/>
                      <a:headEnd/>
                      <a:tailEnd/>
                    </a:ln>
                  </pic:spPr>
                </pic:pic>
              </a:graphicData>
            </a:graphic>
          </wp:inline>
        </w:drawing>
      </w:r>
    </w:p>
    <w:p w14:paraId="644866EC" w14:textId="77777777" w:rsidR="008B49B8" w:rsidRDefault="001C416B" w:rsidP="001D0CE0">
      <w:pPr>
        <w:pStyle w:val="Heading7"/>
        <w:jc w:val="right"/>
      </w:pPr>
      <w:r w:rsidRPr="008B49B8">
        <w:rPr>
          <w:noProof/>
          <w:lang w:bidi="ar-SA"/>
        </w:rPr>
        <w:drawing>
          <wp:inline distT="0" distB="0" distL="0" distR="0" wp14:editId="7C2D1BF2">
            <wp:extent cx="3590925" cy="3495591"/>
            <wp:effectExtent l="19050" t="0" r="9525" b="0"/>
            <wp:docPr id="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3590925" cy="3495591"/>
                    </a:xfrm>
                    <a:prstGeom prst="rect">
                      <a:avLst/>
                    </a:prstGeom>
                    <a:noFill/>
                    <a:ln w="9525">
                      <a:noFill/>
                      <a:miter lim="800000"/>
                      <a:headEnd/>
                      <a:tailEnd/>
                    </a:ln>
                  </pic:spPr>
                </pic:pic>
              </a:graphicData>
            </a:graphic>
          </wp:inline>
        </w:drawing>
      </w:r>
    </w:p>
    <w:p w14:paraId="48A14E7D" w14:textId="77777777" w:rsidR="001C416B" w:rsidRDefault="001C416B" w:rsidP="008B49B8">
      <w:pPr>
        <w:pStyle w:val="Heading2"/>
      </w:pPr>
      <w:r>
        <w:br w:type="page"/>
      </w:r>
      <w:bookmarkStart w:id="145" w:name="_Toc254907057"/>
      <w:bookmarkStart w:id="146" w:name="_Toc256375069"/>
      <w:r>
        <w:lastRenderedPageBreak/>
        <w:t>World Style</w:t>
      </w:r>
      <w:bookmarkEnd w:id="145"/>
      <w:bookmarkEnd w:id="146"/>
    </w:p>
    <w:p w14:paraId="6F4CFAAF" w14:textId="1E3C53BB" w:rsidR="001C416B" w:rsidRDefault="00F81E8D" w:rsidP="008B49B8">
      <w:r>
        <w:tab/>
      </w:r>
      <w:r w:rsidR="001C416B" w:rsidRPr="00590CA7">
        <w:t>The world of Trigger Happy is designed to mesh with the appearance of the characters and the comical feel of the game</w:t>
      </w:r>
      <w:r w:rsidR="00C674B9" w:rsidRPr="00590CA7">
        <w:t xml:space="preserve">.  </w:t>
      </w:r>
      <w:r w:rsidR="001C416B" w:rsidRPr="00590CA7">
        <w:t>It is represented in a naturalistic style but with much of the detail abstracted away</w:t>
      </w:r>
      <w:r w:rsidR="00C674B9" w:rsidRPr="00590CA7">
        <w:t xml:space="preserve">.  </w:t>
      </w:r>
      <w:r w:rsidR="001C416B" w:rsidRPr="00590CA7">
        <w:t>Textures are simplified, low-noise, featuring broad strokes of color derived from more detailed base textures</w:t>
      </w:r>
      <w:r w:rsidR="00C674B9" w:rsidRPr="00590CA7">
        <w:t xml:space="preserve">.  </w:t>
      </w:r>
      <w:r w:rsidR="001C416B" w:rsidRPr="00590CA7">
        <w:t>Only as much detail as is needed to communicate the object's material is provided</w:t>
      </w:r>
      <w:r w:rsidR="00C674B9" w:rsidRPr="00590CA7">
        <w:t xml:space="preserve">.  </w:t>
      </w:r>
      <w:r w:rsidR="001C416B" w:rsidRPr="00590CA7">
        <w:t>The color choices will reflect the palettes of the areas that the objects reside in</w:t>
      </w:r>
      <w:r w:rsidR="00C674B9" w:rsidRPr="00590CA7">
        <w:t xml:space="preserve">.  </w:t>
      </w:r>
      <w:r w:rsidR="001C416B" w:rsidRPr="00590CA7">
        <w:t>Objects are modeled with low complexity</w:t>
      </w:r>
      <w:r w:rsidR="00C674B9" w:rsidRPr="00590CA7">
        <w:t xml:space="preserve">.  </w:t>
      </w:r>
      <w:r w:rsidR="001C416B" w:rsidRPr="00590CA7">
        <w:t>They are never shiny or reflective, instead using diffuse lighting</w:t>
      </w:r>
      <w:r w:rsidR="00C674B9" w:rsidRPr="00590CA7">
        <w:t xml:space="preserve">.  </w:t>
      </w:r>
      <w:r w:rsidR="001C416B" w:rsidRPr="00590CA7">
        <w:t>They are meant to communicate their purpose quickly and effectively</w:t>
      </w:r>
      <w:r w:rsidR="00C674B9" w:rsidRPr="00590CA7">
        <w:t xml:space="preserve">.  </w:t>
      </w:r>
      <w:r w:rsidR="001C416B" w:rsidRPr="00590CA7">
        <w:t>The general feeling is simple and clean from a visual perspective</w:t>
      </w:r>
      <w:r w:rsidR="00C674B9" w:rsidRPr="00590CA7">
        <w:t xml:space="preserve">.  </w:t>
      </w:r>
      <w:r w:rsidR="001C416B" w:rsidRPr="00590CA7">
        <w:t>Interest is generated though the content of the objects instead of the rendering.</w:t>
      </w:r>
      <w:r w:rsidR="008B49B8">
        <w:t xml:space="preserve"> </w:t>
      </w:r>
    </w:p>
    <w:p w14:paraId="7739ED47" w14:textId="77777777" w:rsidR="008B49B8" w:rsidRPr="00590CA7" w:rsidRDefault="008B49B8" w:rsidP="008B49B8"/>
    <w:p w14:paraId="0450B79B" w14:textId="2D59AF61" w:rsidR="001C416B" w:rsidRDefault="001C416B" w:rsidP="008B49B8">
      <w:r w:rsidRPr="00590CA7">
        <w:tab/>
        <w:t>Below is the result of transforming a source texture into a texture matching our style</w:t>
      </w:r>
      <w:r w:rsidR="00C674B9" w:rsidRPr="00590CA7">
        <w:t xml:space="preserve">.  </w:t>
      </w:r>
      <w:r w:rsidRPr="00590CA7">
        <w:t>It involves abstraction, smoothing, and then flattening and desaturating the colors without losing the significant details that define the texture.</w:t>
      </w:r>
      <w:r w:rsidR="008B49B8">
        <w:t xml:space="preserve"> </w:t>
      </w:r>
    </w:p>
    <w:p w14:paraId="27A05DB2" w14:textId="77777777" w:rsidR="001C416B" w:rsidRDefault="001C416B" w:rsidP="001D0CE0">
      <w:pPr>
        <w:pStyle w:val="Heading7"/>
      </w:pPr>
      <w:r>
        <w:rPr>
          <w:noProof/>
          <w:lang w:bidi="ar-SA"/>
        </w:rPr>
        <w:drawing>
          <wp:inline distT="0" distB="0" distL="0" distR="0" wp14:editId="6996075A">
            <wp:extent cx="3790950" cy="1905000"/>
            <wp:effectExtent l="19050" t="0" r="0" b="0"/>
            <wp:docPr id="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3790950" cy="1905000"/>
                    </a:xfrm>
                    <a:prstGeom prst="rect">
                      <a:avLst/>
                    </a:prstGeom>
                    <a:noFill/>
                    <a:ln w="9525">
                      <a:noFill/>
                      <a:miter lim="800000"/>
                      <a:headEnd/>
                      <a:tailEnd/>
                    </a:ln>
                  </pic:spPr>
                </pic:pic>
              </a:graphicData>
            </a:graphic>
          </wp:inline>
        </w:drawing>
      </w:r>
    </w:p>
    <w:p w14:paraId="4E374BD5" w14:textId="77777777" w:rsidR="001C416B" w:rsidRDefault="001C416B" w:rsidP="008B49B8">
      <w:pPr>
        <w:pStyle w:val="Heading3"/>
      </w:pPr>
      <w:r>
        <w:br w:type="page"/>
      </w:r>
      <w:bookmarkStart w:id="147" w:name="_Toc254907058"/>
      <w:bookmarkStart w:id="148" w:name="_Toc256375070"/>
      <w:r>
        <w:lastRenderedPageBreak/>
        <w:t>References</w:t>
      </w:r>
      <w:bookmarkEnd w:id="147"/>
      <w:bookmarkEnd w:id="148"/>
    </w:p>
    <w:p w14:paraId="3A64FFDF" w14:textId="77777777" w:rsidR="001C416B" w:rsidRPr="008B49B8" w:rsidRDefault="001C416B" w:rsidP="008B49B8">
      <w:pPr>
        <w:rPr>
          <w:u w:val="single"/>
        </w:rPr>
      </w:pPr>
      <w:r w:rsidRPr="008B49B8">
        <w:rPr>
          <w:u w:val="single"/>
        </w:rPr>
        <w:t>Warsow</w:t>
      </w:r>
    </w:p>
    <w:p w14:paraId="4FB8F184" w14:textId="77777777" w:rsidR="001C416B" w:rsidRDefault="001C416B" w:rsidP="001D0CE0">
      <w:pPr>
        <w:pStyle w:val="Heading7"/>
      </w:pPr>
      <w:r>
        <w:rPr>
          <w:noProof/>
          <w:lang w:bidi="ar-SA"/>
        </w:rPr>
        <w:drawing>
          <wp:inline distT="0" distB="0" distL="0" distR="0" wp14:editId="3BA4EBE0">
            <wp:extent cx="5857875" cy="3661172"/>
            <wp:effectExtent l="19050" t="0" r="9525" b="0"/>
            <wp:docPr id="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857875" cy="3661172"/>
                    </a:xfrm>
                    <a:prstGeom prst="rect">
                      <a:avLst/>
                    </a:prstGeom>
                    <a:noFill/>
                    <a:ln w="9525">
                      <a:noFill/>
                      <a:miter lim="800000"/>
                      <a:headEnd/>
                      <a:tailEnd/>
                    </a:ln>
                  </pic:spPr>
                </pic:pic>
              </a:graphicData>
            </a:graphic>
          </wp:inline>
        </w:drawing>
      </w:r>
    </w:p>
    <w:p w14:paraId="05163730" w14:textId="43BB80D5" w:rsidR="001C416B" w:rsidRPr="00F8780B" w:rsidRDefault="001C416B" w:rsidP="008B49B8">
      <w:r w:rsidRPr="00F8780B">
        <w:rPr>
          <w:b/>
        </w:rPr>
        <w:t>Relevant Parts</w:t>
      </w:r>
      <w:r w:rsidRPr="00F8780B">
        <w:t>: Textures that prioritize shape and color over high frequency detail</w:t>
      </w:r>
      <w:r w:rsidR="00C674B9" w:rsidRPr="00F8780B">
        <w:t xml:space="preserve">.  </w:t>
      </w:r>
      <w:r w:rsidRPr="00F8780B">
        <w:t>Simple geometry.</w:t>
      </w:r>
    </w:p>
    <w:p w14:paraId="404FE4EF" w14:textId="77777777" w:rsidR="001C416B" w:rsidRDefault="00A664B2" w:rsidP="008B49B8">
      <w:hyperlink r:id="rId57" w:history="1">
        <w:r w:rsidR="001C416B">
          <w:rPr>
            <w:rStyle w:val="Hyperlink"/>
          </w:rPr>
          <w:t>http://www.warsow.net/media/0.5/1280px/01.jpg</w:t>
        </w:r>
      </w:hyperlink>
    </w:p>
    <w:p w14:paraId="540E7D04" w14:textId="77777777" w:rsidR="001C416B" w:rsidRPr="008B49B8" w:rsidRDefault="001C416B" w:rsidP="008B49B8">
      <w:pPr>
        <w:rPr>
          <w:u w:val="single"/>
        </w:rPr>
      </w:pPr>
      <w:r w:rsidRPr="008B49B8">
        <w:rPr>
          <w:u w:val="single"/>
        </w:rPr>
        <w:br w:type="page"/>
      </w:r>
      <w:r w:rsidRPr="008B49B8">
        <w:rPr>
          <w:u w:val="single"/>
        </w:rPr>
        <w:lastRenderedPageBreak/>
        <w:t>Team Fortress 2</w:t>
      </w:r>
    </w:p>
    <w:p w14:paraId="4ADED446" w14:textId="77777777" w:rsidR="001C416B" w:rsidRDefault="001C416B" w:rsidP="001D0CE0">
      <w:pPr>
        <w:pStyle w:val="Heading7"/>
      </w:pPr>
      <w:r>
        <w:rPr>
          <w:noProof/>
          <w:lang w:bidi="ar-SA"/>
        </w:rPr>
        <w:drawing>
          <wp:inline distT="0" distB="0" distL="0" distR="0" wp14:editId="40F9C498">
            <wp:extent cx="6029325" cy="6371731"/>
            <wp:effectExtent l="19050" t="0" r="9525" b="0"/>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6029325" cy="6371731"/>
                    </a:xfrm>
                    <a:prstGeom prst="rect">
                      <a:avLst/>
                    </a:prstGeom>
                    <a:noFill/>
                    <a:ln w="9525">
                      <a:noFill/>
                      <a:miter lim="800000"/>
                      <a:headEnd/>
                      <a:tailEnd/>
                    </a:ln>
                  </pic:spPr>
                </pic:pic>
              </a:graphicData>
            </a:graphic>
          </wp:inline>
        </w:drawing>
      </w:r>
    </w:p>
    <w:p w14:paraId="618268C1" w14:textId="36A2A43B" w:rsidR="001C416B" w:rsidRPr="00A53322" w:rsidRDefault="001C416B" w:rsidP="008B49B8">
      <w:r w:rsidRPr="00A53322">
        <w:rPr>
          <w:b/>
        </w:rPr>
        <w:t>Relevant Parts</w:t>
      </w:r>
      <w:r w:rsidRPr="00A53322">
        <w:t>: The painterly quality of the textures</w:t>
      </w:r>
      <w:r w:rsidR="00C674B9" w:rsidRPr="00A53322">
        <w:t xml:space="preserve">.  </w:t>
      </w:r>
      <w:r w:rsidRPr="00A53322">
        <w:t>The angular and orthogonal lines</w:t>
      </w:r>
      <w:r w:rsidR="00C674B9" w:rsidRPr="00A53322">
        <w:t xml:space="preserve">.  </w:t>
      </w:r>
      <w:r w:rsidRPr="00A53322">
        <w:t xml:space="preserve">The </w:t>
      </w:r>
      <w:r w:rsidR="00C674B9" w:rsidRPr="00A53322">
        <w:t>eye-catching</w:t>
      </w:r>
      <w:r w:rsidRPr="00A53322">
        <w:t xml:space="preserve"> layout of the geometry.</w:t>
      </w:r>
    </w:p>
    <w:p w14:paraId="62F9A075" w14:textId="77777777" w:rsidR="001C416B" w:rsidRDefault="00A664B2" w:rsidP="001C416B">
      <w:pPr>
        <w:rPr>
          <w:color w:val="0034B0"/>
          <w:u w:val="single"/>
        </w:rPr>
      </w:pPr>
      <w:hyperlink r:id="rId59" w:history="1">
        <w:r w:rsidR="001C416B">
          <w:rPr>
            <w:color w:val="0034B0"/>
            <w:u w:val="single"/>
          </w:rPr>
          <w:t>http://evilwombat.files.wordpress.com/2008/08/05_ravine_2.jpg</w:t>
        </w:r>
      </w:hyperlink>
    </w:p>
    <w:p w14:paraId="1D8D9B5F" w14:textId="77777777" w:rsidR="001C416B" w:rsidRDefault="001C416B" w:rsidP="0031202C">
      <w:pPr>
        <w:pStyle w:val="Heading1"/>
      </w:pPr>
      <w:r>
        <w:rPr>
          <w:color w:val="0034B0"/>
          <w:u w:val="single"/>
        </w:rPr>
        <w:br w:type="page"/>
      </w:r>
      <w:bookmarkStart w:id="149" w:name="_Toc254907059"/>
      <w:bookmarkStart w:id="150" w:name="_Toc256375071"/>
      <w:r>
        <w:lastRenderedPageBreak/>
        <w:t>Map Styles</w:t>
      </w:r>
      <w:bookmarkEnd w:id="149"/>
      <w:bookmarkEnd w:id="150"/>
    </w:p>
    <w:p w14:paraId="5C8E5072" w14:textId="77777777" w:rsidR="001C416B" w:rsidRPr="008B49B8" w:rsidRDefault="001C416B" w:rsidP="008B49B8">
      <w:pPr>
        <w:pStyle w:val="Heading2"/>
      </w:pPr>
      <w:bookmarkStart w:id="151" w:name="_Toc254907060"/>
      <w:bookmarkStart w:id="152" w:name="_Toc256375072"/>
      <w:r w:rsidRPr="008B49B8">
        <w:t>The Future Proficient Soldier Academy</w:t>
      </w:r>
      <w:bookmarkEnd w:id="151"/>
      <w:bookmarkEnd w:id="152"/>
    </w:p>
    <w:p w14:paraId="5AB10373" w14:textId="49C69B20" w:rsidR="001C416B" w:rsidRDefault="00F81E8D" w:rsidP="008B49B8">
      <w:r>
        <w:tab/>
      </w:r>
      <w:r w:rsidR="001C416B">
        <w:t>The Academy is built into an old, stone fort that has been decaying for several hundred years</w:t>
      </w:r>
      <w:r w:rsidR="00C674B9">
        <w:t xml:space="preserve">.  </w:t>
      </w:r>
      <w:r w:rsidR="001C416B">
        <w:t>It is two stories tall with additional space in a spooky, catacomb-like basement area</w:t>
      </w:r>
      <w:r w:rsidR="00C674B9">
        <w:t xml:space="preserve">.  </w:t>
      </w:r>
      <w:r w:rsidR="001C416B">
        <w:t>Its rooms and corridors are in various states of disrepair, ranging from surface damage, to structural damage, to complete collapse</w:t>
      </w:r>
      <w:r w:rsidR="00C674B9">
        <w:t xml:space="preserve">.  </w:t>
      </w:r>
      <w:r w:rsidR="001C416B">
        <w:t>Some parts have been patched up with new or found materials, but most have not</w:t>
      </w:r>
      <w:r w:rsidR="00C674B9">
        <w:t xml:space="preserve">.  </w:t>
      </w:r>
      <w:r w:rsidR="001C416B">
        <w:t>The original rooms of the fort have mostly been converted over to new purposes for use in the school</w:t>
      </w:r>
      <w:r w:rsidR="00C674B9">
        <w:t xml:space="preserve">.  </w:t>
      </w:r>
      <w:r w:rsidR="001C416B">
        <w:t xml:space="preserve">For example, the armory now stores spare part boxes as a warehouse, while the dungeons have been re-purposed as a hidden experimentation area. </w:t>
      </w:r>
    </w:p>
    <w:p w14:paraId="53DE2B0B" w14:textId="77777777" w:rsidR="008B49B8" w:rsidRDefault="008B49B8" w:rsidP="008B49B8"/>
    <w:p w14:paraId="0D261DCA" w14:textId="177F23D1" w:rsidR="001C416B" w:rsidRDefault="001C416B" w:rsidP="008B49B8">
      <w:r>
        <w:tab/>
        <w:t>Attached to the fort is a new research lab built by the fabulously rich Impossible Possibilities Corporation</w:t>
      </w:r>
      <w:r w:rsidR="00C674B9">
        <w:t xml:space="preserve">.  </w:t>
      </w:r>
      <w:r>
        <w:t>Unlike the rest of the school, it is built from high quality futuristic materials</w:t>
      </w:r>
      <w:r w:rsidR="00C674B9">
        <w:t xml:space="preserve">.  </w:t>
      </w:r>
      <w:r>
        <w:t>In fact, the entire city surrounding the Academy is more like the research lab than the fort</w:t>
      </w:r>
      <w:r w:rsidR="00C674B9">
        <w:t xml:space="preserve">.  </w:t>
      </w:r>
      <w:r>
        <w:t>The only reason that the fort and its grassy grounds exist in the modern architectural age is that universal historical preservation laws prevent its outright destruction.</w:t>
      </w:r>
      <w:r w:rsidR="00A73B11">
        <w:t xml:space="preserve"> </w:t>
      </w:r>
    </w:p>
    <w:p w14:paraId="0A518B3A" w14:textId="77777777" w:rsidR="001C416B" w:rsidRDefault="001C416B" w:rsidP="001D0CE0">
      <w:pPr>
        <w:pStyle w:val="Heading7"/>
      </w:pPr>
      <w:r>
        <w:rPr>
          <w:noProof/>
          <w:lang w:bidi="ar-SA"/>
        </w:rPr>
        <w:drawing>
          <wp:inline distT="0" distB="0" distL="0" distR="0" wp14:editId="48F7DB5A">
            <wp:extent cx="5682584" cy="4305300"/>
            <wp:effectExtent l="19050" t="0" r="0" b="0"/>
            <wp:docPr id="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5686717" cy="4308431"/>
                    </a:xfrm>
                    <a:prstGeom prst="rect">
                      <a:avLst/>
                    </a:prstGeom>
                    <a:noFill/>
                  </pic:spPr>
                </pic:pic>
              </a:graphicData>
            </a:graphic>
          </wp:inline>
        </w:drawing>
      </w:r>
    </w:p>
    <w:p w14:paraId="7556F66D" w14:textId="77777777" w:rsidR="001C416B" w:rsidRDefault="001C416B" w:rsidP="00A73B11">
      <w:pPr>
        <w:pStyle w:val="Heading3"/>
      </w:pPr>
      <w:r>
        <w:br w:type="page"/>
      </w:r>
      <w:bookmarkStart w:id="153" w:name="_Toc254907061"/>
      <w:bookmarkStart w:id="154" w:name="_Toc256375073"/>
      <w:r>
        <w:lastRenderedPageBreak/>
        <w:t>References</w:t>
      </w:r>
      <w:bookmarkEnd w:id="153"/>
      <w:bookmarkEnd w:id="154"/>
    </w:p>
    <w:p w14:paraId="2438A2F1" w14:textId="77777777" w:rsidR="001C416B" w:rsidRDefault="001C416B" w:rsidP="001D0CE0">
      <w:pPr>
        <w:pStyle w:val="Heading7"/>
      </w:pPr>
      <w:r>
        <w:rPr>
          <w:noProof/>
          <w:lang w:bidi="ar-SA"/>
        </w:rPr>
        <w:drawing>
          <wp:inline distT="0" distB="0" distL="0" distR="0" wp14:editId="67A6E741">
            <wp:extent cx="6177312" cy="4381500"/>
            <wp:effectExtent l="19050" t="0" r="0" b="0"/>
            <wp:docPr id="2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6181350" cy="4384364"/>
                    </a:xfrm>
                    <a:prstGeom prst="rect">
                      <a:avLst/>
                    </a:prstGeom>
                    <a:noFill/>
                  </pic:spPr>
                </pic:pic>
              </a:graphicData>
            </a:graphic>
          </wp:inline>
        </w:drawing>
      </w:r>
    </w:p>
    <w:p w14:paraId="2BCFCE3F" w14:textId="77777777" w:rsidR="001C416B" w:rsidRDefault="001C416B" w:rsidP="00A73B11">
      <w:pPr>
        <w:pStyle w:val="Heading2"/>
      </w:pPr>
      <w:r>
        <w:br w:type="page"/>
      </w:r>
      <w:bookmarkStart w:id="155" w:name="_Toc254907062"/>
      <w:bookmarkStart w:id="156" w:name="_Toc256375074"/>
      <w:r>
        <w:lastRenderedPageBreak/>
        <w:t>The Appendage Conservation Front Wing</w:t>
      </w:r>
      <w:bookmarkEnd w:id="155"/>
      <w:bookmarkEnd w:id="156"/>
    </w:p>
    <w:p w14:paraId="5E28006E" w14:textId="6E3EE2AC" w:rsidR="001C416B" w:rsidRDefault="00F81E8D" w:rsidP="00A73B11">
      <w:r>
        <w:tab/>
      </w:r>
      <w:r w:rsidR="001C416B" w:rsidRPr="007F0EE1">
        <w:t>The Appendage Conservation Front Wing is half dedicated to ACF work and half dedicated to their school support activities</w:t>
      </w:r>
      <w:r w:rsidR="00C674B9" w:rsidRPr="007F0EE1">
        <w:t xml:space="preserve">.  </w:t>
      </w:r>
      <w:r w:rsidR="001C416B" w:rsidRPr="007F0EE1">
        <w:t>It is styled in a bright and cheery way, which is meant to be juxtaposed with its morbid work</w:t>
      </w:r>
      <w:r w:rsidR="00C674B9" w:rsidRPr="007F0EE1">
        <w:t xml:space="preserve">.  </w:t>
      </w:r>
      <w:r w:rsidR="001C416B" w:rsidRPr="007F0EE1">
        <w:t>It is the wing with the most windows, light, and airy space.  The decorations placed throughout the wing are mostly natural or do-it-yourself kind of objects though there is machinery when it cannot be helped</w:t>
      </w:r>
      <w:r w:rsidR="00C674B9" w:rsidRPr="007F0EE1">
        <w:t xml:space="preserve">.  </w:t>
      </w:r>
      <w:r w:rsidR="001C416B" w:rsidRPr="007F0EE1">
        <w:t>For example, their conveyor belts are mostly metal and rubber, but the holes in them have been repaired with cloth patches that betray hand stitching</w:t>
      </w:r>
      <w:r w:rsidR="00C674B9" w:rsidRPr="007F0EE1">
        <w:t xml:space="preserve">.  </w:t>
      </w:r>
      <w:r w:rsidR="001C416B" w:rsidRPr="007F0EE1">
        <w:t>The walls are partially fort stone, but it is vine covered in places</w:t>
      </w:r>
      <w:r w:rsidR="00C674B9" w:rsidRPr="007F0EE1">
        <w:t xml:space="preserve">.  </w:t>
      </w:r>
      <w:r w:rsidR="001C416B" w:rsidRPr="007F0EE1">
        <w:t>There is a prodigious amount of signage advertising environmentally friendly practices</w:t>
      </w:r>
      <w:r w:rsidR="00C674B9" w:rsidRPr="007F0EE1">
        <w:t xml:space="preserve">.  </w:t>
      </w:r>
      <w:r w:rsidR="001C416B" w:rsidRPr="007F0EE1">
        <w:t>Any repair work done here is done using sustainable materials like wood or clay.</w:t>
      </w:r>
    </w:p>
    <w:p w14:paraId="3FA568FB" w14:textId="77777777" w:rsidR="001C416B" w:rsidRDefault="001C416B" w:rsidP="001D0CE0">
      <w:pPr>
        <w:pStyle w:val="Heading7"/>
      </w:pPr>
      <w:r>
        <w:rPr>
          <w:noProof/>
          <w:lang w:bidi="ar-SA"/>
        </w:rPr>
        <w:drawing>
          <wp:inline distT="0" distB="0" distL="0" distR="0" wp14:editId="0902A778">
            <wp:extent cx="5418428" cy="4191000"/>
            <wp:effectExtent l="19050" t="0" r="0" b="0"/>
            <wp:docPr id="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5422255" cy="4193960"/>
                    </a:xfrm>
                    <a:prstGeom prst="rect">
                      <a:avLst/>
                    </a:prstGeom>
                    <a:noFill/>
                  </pic:spPr>
                </pic:pic>
              </a:graphicData>
            </a:graphic>
          </wp:inline>
        </w:drawing>
      </w:r>
    </w:p>
    <w:p w14:paraId="47B94A09" w14:textId="77777777" w:rsidR="00A73B11" w:rsidRDefault="001C416B" w:rsidP="001D0CE0">
      <w:pPr>
        <w:pStyle w:val="Heading7"/>
      </w:pPr>
      <w:r>
        <w:rPr>
          <w:noProof/>
          <w:lang w:bidi="ar-SA"/>
        </w:rPr>
        <w:drawing>
          <wp:inline distT="0" distB="0" distL="0" distR="0" wp14:editId="45DF6DED">
            <wp:extent cx="1819275" cy="1409700"/>
            <wp:effectExtent l="19050" t="0" r="9525" b="0"/>
            <wp:docPr id="2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a:stretch>
                      <a:fillRect/>
                    </a:stretch>
                  </pic:blipFill>
                  <pic:spPr bwMode="auto">
                    <a:xfrm>
                      <a:off x="0" y="0"/>
                      <a:ext cx="1819275" cy="1409700"/>
                    </a:xfrm>
                    <a:prstGeom prst="rect">
                      <a:avLst/>
                    </a:prstGeom>
                    <a:noFill/>
                    <a:ln w="9525">
                      <a:noFill/>
                      <a:miter lim="800000"/>
                      <a:headEnd/>
                      <a:tailEnd/>
                    </a:ln>
                  </pic:spPr>
                </pic:pic>
              </a:graphicData>
            </a:graphic>
          </wp:inline>
        </w:drawing>
      </w:r>
    </w:p>
    <w:p w14:paraId="2A5A27D8" w14:textId="77777777" w:rsidR="001C416B" w:rsidRDefault="001C416B" w:rsidP="00A73B11">
      <w:pPr>
        <w:pStyle w:val="Heading3"/>
      </w:pPr>
      <w:r>
        <w:br w:type="page"/>
      </w:r>
      <w:bookmarkStart w:id="157" w:name="_Toc254907063"/>
      <w:bookmarkStart w:id="158" w:name="_Toc256375075"/>
      <w:r>
        <w:lastRenderedPageBreak/>
        <w:t>References</w:t>
      </w:r>
      <w:bookmarkEnd w:id="157"/>
      <w:bookmarkEnd w:id="158"/>
    </w:p>
    <w:p w14:paraId="5FB74483" w14:textId="77777777" w:rsidR="001C416B" w:rsidRDefault="001C416B" w:rsidP="001D0CE0">
      <w:pPr>
        <w:pStyle w:val="Heading7"/>
      </w:pPr>
      <w:r w:rsidRPr="001D0CE0">
        <w:rPr>
          <w:noProof/>
          <w:lang w:bidi="ar-SA"/>
        </w:rPr>
        <w:drawing>
          <wp:inline distT="0" distB="0" distL="0" distR="0" wp14:editId="2788F3F1">
            <wp:extent cx="2581275" cy="3441700"/>
            <wp:effectExtent l="19050" t="0" r="9525" b="0"/>
            <wp:docPr id="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2586653" cy="3448870"/>
                    </a:xfrm>
                    <a:prstGeom prst="rect">
                      <a:avLst/>
                    </a:prstGeom>
                    <a:noFill/>
                  </pic:spPr>
                </pic:pic>
              </a:graphicData>
            </a:graphic>
          </wp:inline>
        </w:drawing>
      </w:r>
      <w:r w:rsidRPr="00A73B11">
        <w:rPr>
          <w:noProof/>
          <w:lang w:bidi="ar-SA"/>
        </w:rPr>
        <w:drawing>
          <wp:inline distT="0" distB="0" distL="0" distR="0" wp14:editId="4C032C08">
            <wp:extent cx="3086100" cy="2314575"/>
            <wp:effectExtent l="19050" t="0" r="0" b="0"/>
            <wp:docPr id="2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srcRect/>
                    <a:stretch>
                      <a:fillRect/>
                    </a:stretch>
                  </pic:blipFill>
                  <pic:spPr bwMode="auto">
                    <a:xfrm>
                      <a:off x="0" y="0"/>
                      <a:ext cx="3086100" cy="2314575"/>
                    </a:xfrm>
                    <a:prstGeom prst="rect">
                      <a:avLst/>
                    </a:prstGeom>
                    <a:noFill/>
                  </pic:spPr>
                </pic:pic>
              </a:graphicData>
            </a:graphic>
          </wp:inline>
        </w:drawing>
      </w:r>
    </w:p>
    <w:p w14:paraId="14CC3487" w14:textId="77777777" w:rsidR="001C416B" w:rsidRDefault="001C416B" w:rsidP="00A73B11">
      <w:pPr>
        <w:pStyle w:val="Heading2"/>
      </w:pPr>
      <w:r>
        <w:br w:type="page"/>
      </w:r>
      <w:bookmarkStart w:id="159" w:name="_Toc254907064"/>
      <w:bookmarkStart w:id="160" w:name="_Toc256375076"/>
      <w:r>
        <w:lastRenderedPageBreak/>
        <w:t>The Academy Wing</w:t>
      </w:r>
      <w:bookmarkEnd w:id="159"/>
      <w:bookmarkEnd w:id="160"/>
    </w:p>
    <w:p w14:paraId="7907D7D6" w14:textId="756EC3A6" w:rsidR="001C416B" w:rsidRDefault="00F81E8D" w:rsidP="00A73B11">
      <w:r>
        <w:tab/>
      </w:r>
      <w:r w:rsidR="001C416B" w:rsidRPr="006074AF">
        <w:t>The Academy Wing is housed in the fort training area</w:t>
      </w:r>
      <w:r w:rsidR="00C674B9" w:rsidRPr="006074AF">
        <w:t xml:space="preserve">.  </w:t>
      </w:r>
      <w:r w:rsidR="001C416B" w:rsidRPr="006074AF">
        <w:t>This area is composed of a number of training rooms and a large courtyard that was used for doing military exercises</w:t>
      </w:r>
      <w:r w:rsidR="00C674B9" w:rsidRPr="006074AF">
        <w:t xml:space="preserve">.  </w:t>
      </w:r>
      <w:r w:rsidR="001C416B" w:rsidRPr="006074AF">
        <w:t>It is styled in a semi-scholastic fashion, with notable differences that separate it from a standard school look</w:t>
      </w:r>
      <w:r w:rsidR="00C674B9" w:rsidRPr="006074AF">
        <w:t xml:space="preserve">.  </w:t>
      </w:r>
      <w:r w:rsidR="001C416B" w:rsidRPr="006074AF">
        <w:t>These differences are largely drawn from a vast store of first-person shooter objects and training items</w:t>
      </w:r>
      <w:r w:rsidR="00C674B9" w:rsidRPr="006074AF">
        <w:t xml:space="preserve">.  </w:t>
      </w:r>
      <w:r w:rsidR="001C416B" w:rsidRPr="006074AF">
        <w:t xml:space="preserve">The point </w:t>
      </w:r>
      <w:r w:rsidR="00C674B9" w:rsidRPr="006074AF">
        <w:t>is not</w:t>
      </w:r>
      <w:r w:rsidR="001C416B" w:rsidRPr="006074AF">
        <w:t xml:space="preserve"> so much to mock a </w:t>
      </w:r>
      <w:r w:rsidR="00C674B9" w:rsidRPr="006074AF">
        <w:t>FPS,</w:t>
      </w:r>
      <w:r w:rsidR="001C416B" w:rsidRPr="006074AF">
        <w:t xml:space="preserve"> as it is to create an environment where students can learn about this type of combat</w:t>
      </w:r>
      <w:r w:rsidR="00C674B9" w:rsidRPr="006074AF">
        <w:t xml:space="preserve">.  </w:t>
      </w:r>
      <w:r w:rsidR="001C416B" w:rsidRPr="006074AF">
        <w:t>As such, every cover spot, spawn location, and capture point is a labeled learning opportunity</w:t>
      </w:r>
      <w:r w:rsidR="00C674B9" w:rsidRPr="006074AF">
        <w:t xml:space="preserve">.  </w:t>
      </w:r>
      <w:r w:rsidR="001C416B" w:rsidRPr="006074AF">
        <w:t>The materials here are rubber for the training arena, and stone for the classrooms</w:t>
      </w:r>
      <w:r w:rsidR="00C674B9" w:rsidRPr="006074AF">
        <w:t xml:space="preserve">.  </w:t>
      </w:r>
      <w:r w:rsidR="001C416B" w:rsidRPr="006074AF">
        <w:t>The classrooms contain a mix of rugged training gear and standard school gear like chalkboards and class rules.</w:t>
      </w:r>
    </w:p>
    <w:p w14:paraId="3CF020CE" w14:textId="77777777" w:rsidR="001C416B" w:rsidRDefault="001C416B" w:rsidP="001D0CE0">
      <w:pPr>
        <w:pStyle w:val="Heading7"/>
      </w:pPr>
      <w:r w:rsidRPr="000A55BA">
        <w:rPr>
          <w:noProof/>
          <w:lang w:bidi="ar-SA"/>
        </w:rPr>
        <w:drawing>
          <wp:inline distT="0" distB="0" distL="0" distR="0" wp14:editId="30BD13B0">
            <wp:extent cx="5601812" cy="4305300"/>
            <wp:effectExtent l="19050" t="0" r="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606921" cy="4309227"/>
                    </a:xfrm>
                    <a:prstGeom prst="rect">
                      <a:avLst/>
                    </a:prstGeom>
                    <a:noFill/>
                  </pic:spPr>
                </pic:pic>
              </a:graphicData>
            </a:graphic>
          </wp:inline>
        </w:drawing>
      </w:r>
    </w:p>
    <w:p w14:paraId="6327669C" w14:textId="77777777" w:rsidR="001C416B" w:rsidRDefault="001C416B" w:rsidP="001D0CE0">
      <w:pPr>
        <w:pStyle w:val="Heading7"/>
      </w:pPr>
      <w:r>
        <w:rPr>
          <w:noProof/>
          <w:lang w:bidi="ar-SA"/>
        </w:rPr>
        <w:drawing>
          <wp:inline distT="0" distB="0" distL="0" distR="0" wp14:editId="60A9062D">
            <wp:extent cx="1828800" cy="1409700"/>
            <wp:effectExtent l="19050" t="0" r="0" b="0"/>
            <wp:docPr id="2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1828800" cy="1409700"/>
                    </a:xfrm>
                    <a:prstGeom prst="rect">
                      <a:avLst/>
                    </a:prstGeom>
                    <a:noFill/>
                    <a:ln w="9525">
                      <a:noFill/>
                      <a:miter lim="800000"/>
                      <a:headEnd/>
                      <a:tailEnd/>
                    </a:ln>
                  </pic:spPr>
                </pic:pic>
              </a:graphicData>
            </a:graphic>
          </wp:inline>
        </w:drawing>
      </w:r>
    </w:p>
    <w:p w14:paraId="79985E76" w14:textId="77777777" w:rsidR="001C416B" w:rsidRPr="00A73B11" w:rsidRDefault="001C416B" w:rsidP="00A73B11">
      <w:pPr>
        <w:pStyle w:val="Heading3"/>
      </w:pPr>
      <w:r>
        <w:br w:type="page"/>
      </w:r>
      <w:bookmarkStart w:id="161" w:name="_Toc254907065"/>
      <w:bookmarkStart w:id="162" w:name="_Toc256375077"/>
      <w:r w:rsidRPr="00A73B11">
        <w:lastRenderedPageBreak/>
        <w:t>References</w:t>
      </w:r>
      <w:bookmarkEnd w:id="161"/>
      <w:bookmarkEnd w:id="162"/>
    </w:p>
    <w:p w14:paraId="656CD55E" w14:textId="77777777" w:rsidR="001C416B" w:rsidRDefault="001C416B" w:rsidP="001D0CE0">
      <w:pPr>
        <w:pStyle w:val="Heading7"/>
        <w:jc w:val="left"/>
      </w:pPr>
      <w:r>
        <w:rPr>
          <w:noProof/>
          <w:lang w:bidi="ar-SA"/>
        </w:rPr>
        <w:drawing>
          <wp:inline distT="0" distB="0" distL="0" distR="0" wp14:editId="4F5ED1E0">
            <wp:extent cx="4686300" cy="2807985"/>
            <wp:effectExtent l="19050" t="0" r="0" b="0"/>
            <wp:docPr id="3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4686300" cy="2807985"/>
                    </a:xfrm>
                    <a:prstGeom prst="rect">
                      <a:avLst/>
                    </a:prstGeom>
                    <a:noFill/>
                    <a:ln w="9525">
                      <a:noFill/>
                      <a:miter lim="800000"/>
                      <a:headEnd/>
                      <a:tailEnd/>
                    </a:ln>
                  </pic:spPr>
                </pic:pic>
              </a:graphicData>
            </a:graphic>
          </wp:inline>
        </w:drawing>
      </w:r>
    </w:p>
    <w:p w14:paraId="1B4264C5" w14:textId="77777777" w:rsidR="001C416B" w:rsidRDefault="00A664B2" w:rsidP="00A73B11">
      <w:hyperlink r:id="rId69" w:history="1">
        <w:r w:rsidR="001C416B">
          <w:rPr>
            <w:color w:val="0034B0"/>
            <w:u w:val="single"/>
          </w:rPr>
          <w:t>http://www.jewell.edu/william_jewell/gen/william_and_jewell_generated_bin/images/basic_module/track.jpg</w:t>
        </w:r>
      </w:hyperlink>
    </w:p>
    <w:p w14:paraId="5D20A970" w14:textId="77777777" w:rsidR="001C416B" w:rsidRDefault="001C416B" w:rsidP="001D0CE0">
      <w:pPr>
        <w:pStyle w:val="Heading7"/>
        <w:jc w:val="left"/>
      </w:pPr>
      <w:r>
        <w:rPr>
          <w:noProof/>
          <w:lang w:bidi="ar-SA"/>
        </w:rPr>
        <w:drawing>
          <wp:inline distT="0" distB="0" distL="0" distR="0" wp14:editId="03A65CF0">
            <wp:extent cx="4419600" cy="3291681"/>
            <wp:effectExtent l="19050" t="0" r="0" b="0"/>
            <wp:docPr id="3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4419600" cy="3291681"/>
                    </a:xfrm>
                    <a:prstGeom prst="rect">
                      <a:avLst/>
                    </a:prstGeom>
                    <a:noFill/>
                    <a:ln w="9525">
                      <a:noFill/>
                      <a:miter lim="800000"/>
                      <a:headEnd/>
                      <a:tailEnd/>
                    </a:ln>
                  </pic:spPr>
                </pic:pic>
              </a:graphicData>
            </a:graphic>
          </wp:inline>
        </w:drawing>
      </w:r>
    </w:p>
    <w:p w14:paraId="49111FA7" w14:textId="77777777" w:rsidR="001C416B" w:rsidRDefault="00A664B2" w:rsidP="00A73B11">
      <w:hyperlink r:id="rId71" w:history="1">
        <w:r w:rsidR="001C416B" w:rsidRPr="00E028AB">
          <w:rPr>
            <w:rStyle w:val="Hyperlink"/>
          </w:rPr>
          <w:t>http://www.paranormalknowledge.com/wp-content/uploads/2009/07/high-school-hallway-300x224.jpg</w:t>
        </w:r>
      </w:hyperlink>
    </w:p>
    <w:p w14:paraId="30F82E13" w14:textId="77777777" w:rsidR="001C416B" w:rsidRPr="00A73B11" w:rsidRDefault="001C416B" w:rsidP="00A73B11">
      <w:pPr>
        <w:pStyle w:val="Heading2"/>
      </w:pPr>
      <w:bookmarkStart w:id="163" w:name="_Toc254907066"/>
      <w:bookmarkStart w:id="164" w:name="_Toc256375078"/>
      <w:r w:rsidRPr="00A73B11">
        <w:t>The Society for Historical Beatdowns Wing</w:t>
      </w:r>
      <w:bookmarkEnd w:id="163"/>
      <w:bookmarkEnd w:id="164"/>
    </w:p>
    <w:p w14:paraId="3C0C51AA" w14:textId="416E83D1" w:rsidR="001C416B" w:rsidRDefault="00F81E8D" w:rsidP="00A73B11">
      <w:r>
        <w:tab/>
      </w:r>
      <w:r w:rsidR="001C416B" w:rsidRPr="00E60E84">
        <w:t>This wing is located behind the Academy wing inside of a large, two-story tall room</w:t>
      </w:r>
      <w:r w:rsidR="00C674B9" w:rsidRPr="00E60E84">
        <w:t xml:space="preserve">.  </w:t>
      </w:r>
      <w:r w:rsidR="001C416B" w:rsidRPr="00E60E84">
        <w:t xml:space="preserve">It constructed as a museum, and is filled with relics of our military history; however, their purposes of are grossly </w:t>
      </w:r>
      <w:r w:rsidR="001C416B" w:rsidRPr="00E60E84">
        <w:lastRenderedPageBreak/>
        <w:t>misinterpreted</w:t>
      </w:r>
      <w:r w:rsidR="00C674B9" w:rsidRPr="00E60E84">
        <w:t xml:space="preserve">.  </w:t>
      </w:r>
      <w:r w:rsidR="001C416B" w:rsidRPr="00E60E84">
        <w:t>The general look of this wing is one of cheaply purchased luxury obscuring serious faults in the building</w:t>
      </w:r>
      <w:r w:rsidR="00C674B9" w:rsidRPr="00E60E84">
        <w:t xml:space="preserve">.  </w:t>
      </w:r>
      <w:r w:rsidR="001C416B" w:rsidRPr="00E60E84">
        <w:t>Columns hide crumbling supports</w:t>
      </w:r>
      <w:r w:rsidR="00C674B9" w:rsidRPr="00E60E84">
        <w:t xml:space="preserve">.  </w:t>
      </w:r>
      <w:r w:rsidR="001C416B" w:rsidRPr="00E60E84">
        <w:t>Velvet curtains hide destroyed sections of wall</w:t>
      </w:r>
      <w:r w:rsidR="00C674B9" w:rsidRPr="00E60E84">
        <w:t xml:space="preserve">.  </w:t>
      </w:r>
      <w:r w:rsidR="001C416B" w:rsidRPr="00E60E84">
        <w:t>The only windows in the wing are covered in heavy, protective steel bars</w:t>
      </w:r>
      <w:r w:rsidR="00C674B9" w:rsidRPr="00E60E84">
        <w:t xml:space="preserve">.  </w:t>
      </w:r>
      <w:r w:rsidR="001C416B" w:rsidRPr="00E60E84">
        <w:t>However, despite all of this, the professors are immensely proud of their creation.</w:t>
      </w:r>
    </w:p>
    <w:p w14:paraId="3FA5BA87" w14:textId="77777777" w:rsidR="001C416B" w:rsidRPr="00AA449F" w:rsidRDefault="001C416B" w:rsidP="001D0CE0">
      <w:pPr>
        <w:pStyle w:val="Heading7"/>
      </w:pPr>
      <w:r>
        <w:rPr>
          <w:noProof/>
          <w:lang w:bidi="ar-SA"/>
        </w:rPr>
        <w:drawing>
          <wp:inline distT="0" distB="0" distL="0" distR="0" wp14:editId="20481F82">
            <wp:extent cx="5983081" cy="4352925"/>
            <wp:effectExtent l="19050" t="0" r="0" b="0"/>
            <wp:docPr id="3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985271" cy="4354519"/>
                    </a:xfrm>
                    <a:prstGeom prst="rect">
                      <a:avLst/>
                    </a:prstGeom>
                    <a:noFill/>
                  </pic:spPr>
                </pic:pic>
              </a:graphicData>
            </a:graphic>
          </wp:inline>
        </w:drawing>
      </w:r>
    </w:p>
    <w:p w14:paraId="53F1A9BA" w14:textId="77777777" w:rsidR="001C416B" w:rsidRDefault="001C416B" w:rsidP="001D0CE0">
      <w:pPr>
        <w:pStyle w:val="Heading7"/>
      </w:pPr>
      <w:r>
        <w:rPr>
          <w:noProof/>
          <w:lang w:bidi="ar-SA"/>
        </w:rPr>
        <w:drawing>
          <wp:inline distT="0" distB="0" distL="0" distR="0" wp14:editId="09ED7A2C">
            <wp:extent cx="1838325" cy="1409700"/>
            <wp:effectExtent l="19050" t="0" r="9525" b="0"/>
            <wp:docPr id="3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1838325" cy="1409700"/>
                    </a:xfrm>
                    <a:prstGeom prst="rect">
                      <a:avLst/>
                    </a:prstGeom>
                    <a:noFill/>
                    <a:ln w="9525">
                      <a:noFill/>
                      <a:miter lim="800000"/>
                      <a:headEnd/>
                      <a:tailEnd/>
                    </a:ln>
                  </pic:spPr>
                </pic:pic>
              </a:graphicData>
            </a:graphic>
          </wp:inline>
        </w:drawing>
      </w:r>
    </w:p>
    <w:p w14:paraId="790938DB" w14:textId="77777777" w:rsidR="001C416B" w:rsidRDefault="001C416B" w:rsidP="00A73B11">
      <w:pPr>
        <w:pStyle w:val="Heading3"/>
      </w:pPr>
      <w:r>
        <w:br w:type="page"/>
      </w:r>
      <w:bookmarkStart w:id="165" w:name="_Toc254907067"/>
      <w:bookmarkStart w:id="166" w:name="_Toc256375079"/>
      <w:r>
        <w:lastRenderedPageBreak/>
        <w:t>References</w:t>
      </w:r>
      <w:bookmarkEnd w:id="165"/>
      <w:bookmarkEnd w:id="166"/>
    </w:p>
    <w:p w14:paraId="71D72629" w14:textId="77777777" w:rsidR="001C416B" w:rsidRDefault="001C416B" w:rsidP="001D0CE0">
      <w:pPr>
        <w:pStyle w:val="Heading7"/>
        <w:jc w:val="left"/>
      </w:pPr>
      <w:r>
        <w:rPr>
          <w:noProof/>
          <w:lang w:bidi="ar-SA"/>
        </w:rPr>
        <w:drawing>
          <wp:inline distT="0" distB="0" distL="0" distR="0" wp14:editId="7674A972">
            <wp:extent cx="4724400" cy="3993243"/>
            <wp:effectExtent l="19050" t="0" r="0" b="0"/>
            <wp:docPr id="3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4724400" cy="3993243"/>
                    </a:xfrm>
                    <a:prstGeom prst="rect">
                      <a:avLst/>
                    </a:prstGeom>
                    <a:noFill/>
                    <a:ln w="9525">
                      <a:noFill/>
                      <a:miter lim="800000"/>
                      <a:headEnd/>
                      <a:tailEnd/>
                    </a:ln>
                  </pic:spPr>
                </pic:pic>
              </a:graphicData>
            </a:graphic>
          </wp:inline>
        </w:drawing>
      </w:r>
    </w:p>
    <w:p w14:paraId="65DFF5CB" w14:textId="77777777" w:rsidR="001C416B" w:rsidRDefault="00A664B2" w:rsidP="001C416B">
      <w:pPr>
        <w:rPr>
          <w:color w:val="0034B0"/>
          <w:u w:val="single"/>
        </w:rPr>
      </w:pPr>
      <w:hyperlink r:id="rId75" w:history="1">
        <w:r w:rsidR="001C416B">
          <w:rPr>
            <w:color w:val="0034B0"/>
            <w:u w:val="single"/>
          </w:rPr>
          <w:t>http://www.lensimpressions.net/index.php?showimage=515</w:t>
        </w:r>
      </w:hyperlink>
    </w:p>
    <w:p w14:paraId="5BE5532C" w14:textId="77777777" w:rsidR="001C416B" w:rsidRDefault="001C416B" w:rsidP="00A73B11">
      <w:pPr>
        <w:pStyle w:val="Heading2"/>
      </w:pPr>
      <w:r>
        <w:rPr>
          <w:color w:val="0034B0"/>
          <w:u w:val="single"/>
        </w:rPr>
        <w:br w:type="page"/>
      </w:r>
      <w:bookmarkStart w:id="167" w:name="_Toc254907068"/>
      <w:bookmarkStart w:id="168" w:name="_Toc256375080"/>
      <w:r>
        <w:lastRenderedPageBreak/>
        <w:t>The Impossible Possibilities Wing</w:t>
      </w:r>
      <w:bookmarkEnd w:id="167"/>
      <w:bookmarkEnd w:id="168"/>
    </w:p>
    <w:p w14:paraId="07B4A471" w14:textId="77626B2B" w:rsidR="001C416B" w:rsidRDefault="00F81E8D" w:rsidP="00A73B11">
      <w:r>
        <w:tab/>
      </w:r>
      <w:r w:rsidR="001C416B" w:rsidRPr="00050266">
        <w:t>The Impossible Possibilities Wing has a split personality</w:t>
      </w:r>
      <w:r w:rsidR="00C674B9" w:rsidRPr="00050266">
        <w:t xml:space="preserve">.  </w:t>
      </w:r>
      <w:r w:rsidR="001C416B" w:rsidRPr="00050266">
        <w:t>Upstairs it is the only futuristic looking location in the entire academy</w:t>
      </w:r>
      <w:r w:rsidR="00C674B9" w:rsidRPr="00050266">
        <w:t xml:space="preserve">.  </w:t>
      </w:r>
      <w:r w:rsidR="001C416B" w:rsidRPr="00050266">
        <w:t>Materials like glass and stainless steel dominate</w:t>
      </w:r>
      <w:r w:rsidR="00C674B9" w:rsidRPr="00050266">
        <w:t xml:space="preserve">.  </w:t>
      </w:r>
      <w:r w:rsidR="001C416B" w:rsidRPr="00050266">
        <w:t>Object float, hang, and sparkle in the sun</w:t>
      </w:r>
      <w:r w:rsidR="00C674B9" w:rsidRPr="00050266">
        <w:t xml:space="preserve">.  </w:t>
      </w:r>
      <w:r w:rsidR="001C416B" w:rsidRPr="00050266">
        <w:t>Even the cubicles are built from transparent displays</w:t>
      </w:r>
      <w:r w:rsidR="00C674B9" w:rsidRPr="00050266">
        <w:t xml:space="preserve">.  </w:t>
      </w:r>
      <w:r w:rsidR="001C416B" w:rsidRPr="00050266">
        <w:t>However, this luxury comes at a price</w:t>
      </w:r>
      <w:r w:rsidR="00C674B9" w:rsidRPr="00050266">
        <w:t xml:space="preserve">.  </w:t>
      </w:r>
      <w:r w:rsidR="001C416B" w:rsidRPr="00050266">
        <w:t>The entire floor is under heavy, automated observation by the parent corporation</w:t>
      </w:r>
      <w:r w:rsidR="00C674B9" w:rsidRPr="00050266">
        <w:t xml:space="preserve">.  </w:t>
      </w:r>
      <w:r w:rsidR="001C416B" w:rsidRPr="00050266">
        <w:t>Big brother is present in all of the hidden and not so hidden niches</w:t>
      </w:r>
      <w:r w:rsidR="00C674B9" w:rsidRPr="00050266">
        <w:t xml:space="preserve">.  </w:t>
      </w:r>
      <w:r w:rsidR="001C416B" w:rsidRPr="00050266">
        <w:t>Luckily, the lab staff and students have a place where they can work unobstructed</w:t>
      </w:r>
      <w:r w:rsidR="00C674B9" w:rsidRPr="00050266">
        <w:t xml:space="preserve">.  </w:t>
      </w:r>
      <w:r w:rsidR="001C416B" w:rsidRPr="00050266">
        <w:t>The basement of this wing taps into the dungeons of the fort</w:t>
      </w:r>
      <w:r w:rsidR="00C674B9" w:rsidRPr="00050266">
        <w:t xml:space="preserve">.  </w:t>
      </w:r>
      <w:r w:rsidR="001C416B" w:rsidRPr="00050266">
        <w:t>In this spooky environment, modern technology mixes with ancient stockades</w:t>
      </w:r>
      <w:r w:rsidR="00C674B9" w:rsidRPr="00050266">
        <w:t xml:space="preserve">.  </w:t>
      </w:r>
      <w:r w:rsidR="001C416B" w:rsidRPr="00050266">
        <w:t>The combined look is an accidental mad scientist’s lab set in a dimly lit underground cavity.</w:t>
      </w:r>
    </w:p>
    <w:p w14:paraId="38153448" w14:textId="77777777" w:rsidR="001C416B" w:rsidRDefault="001C416B" w:rsidP="001D0CE0">
      <w:pPr>
        <w:pStyle w:val="Heading7"/>
      </w:pPr>
      <w:r>
        <w:rPr>
          <w:noProof/>
          <w:lang w:bidi="ar-SA"/>
        </w:rPr>
        <w:drawing>
          <wp:inline distT="0" distB="0" distL="0" distR="0" wp14:editId="749574D8">
            <wp:extent cx="5750983" cy="4448027"/>
            <wp:effectExtent l="19050" t="0" r="2117" b="0"/>
            <wp:docPr id="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a:off x="0" y="0"/>
                      <a:ext cx="5750983" cy="4448027"/>
                    </a:xfrm>
                    <a:prstGeom prst="rect">
                      <a:avLst/>
                    </a:prstGeom>
                    <a:noFill/>
                  </pic:spPr>
                </pic:pic>
              </a:graphicData>
            </a:graphic>
          </wp:inline>
        </w:drawing>
      </w:r>
    </w:p>
    <w:p w14:paraId="20836E99" w14:textId="77777777" w:rsidR="001C416B" w:rsidRDefault="001C416B" w:rsidP="001D0CE0">
      <w:pPr>
        <w:pStyle w:val="Heading7"/>
      </w:pPr>
      <w:r w:rsidRPr="001D0CE0">
        <w:rPr>
          <w:noProof/>
          <w:lang w:bidi="ar-SA"/>
        </w:rPr>
        <w:drawing>
          <wp:inline distT="0" distB="0" distL="0" distR="0" wp14:editId="24B07B08">
            <wp:extent cx="1657350" cy="1277541"/>
            <wp:effectExtent l="19050" t="0" r="0" b="0"/>
            <wp:docPr id="3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1657350" cy="1277541"/>
                    </a:xfrm>
                    <a:prstGeom prst="rect">
                      <a:avLst/>
                    </a:prstGeom>
                    <a:noFill/>
                    <a:ln w="9525">
                      <a:noFill/>
                      <a:miter lim="800000"/>
                      <a:headEnd/>
                      <a:tailEnd/>
                    </a:ln>
                  </pic:spPr>
                </pic:pic>
              </a:graphicData>
            </a:graphic>
          </wp:inline>
        </w:drawing>
      </w:r>
      <w:r>
        <w:rPr>
          <w:noProof/>
          <w:lang w:bidi="ar-SA"/>
        </w:rPr>
        <w:drawing>
          <wp:inline distT="0" distB="0" distL="0" distR="0" wp14:editId="216C9F6D">
            <wp:extent cx="1647825" cy="1270198"/>
            <wp:effectExtent l="19050" t="0" r="9525" b="0"/>
            <wp:docPr id="3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1647825" cy="1270198"/>
                    </a:xfrm>
                    <a:prstGeom prst="rect">
                      <a:avLst/>
                    </a:prstGeom>
                    <a:noFill/>
                    <a:ln w="9525">
                      <a:noFill/>
                      <a:miter lim="800000"/>
                      <a:headEnd/>
                      <a:tailEnd/>
                    </a:ln>
                  </pic:spPr>
                </pic:pic>
              </a:graphicData>
            </a:graphic>
          </wp:inline>
        </w:drawing>
      </w:r>
    </w:p>
    <w:p w14:paraId="6D369F26" w14:textId="77777777" w:rsidR="001C416B" w:rsidRDefault="001C416B" w:rsidP="001C416B">
      <w:pPr>
        <w:pStyle w:val="Heading3"/>
      </w:pPr>
      <w:r>
        <w:br w:type="page"/>
      </w:r>
      <w:bookmarkStart w:id="169" w:name="_Toc254907069"/>
      <w:bookmarkStart w:id="170" w:name="_Toc256375081"/>
      <w:r>
        <w:lastRenderedPageBreak/>
        <w:t>References</w:t>
      </w:r>
      <w:bookmarkEnd w:id="169"/>
      <w:bookmarkEnd w:id="170"/>
    </w:p>
    <w:p w14:paraId="63845E27" w14:textId="77777777" w:rsidR="001C416B" w:rsidRPr="00A73B11" w:rsidRDefault="001C416B" w:rsidP="00A73B11">
      <w:pPr>
        <w:rPr>
          <w:u w:val="single"/>
        </w:rPr>
      </w:pPr>
      <w:r w:rsidRPr="00A73B11">
        <w:rPr>
          <w:u w:val="single"/>
        </w:rPr>
        <w:t>Ground Level Cubicles</w:t>
      </w:r>
    </w:p>
    <w:p w14:paraId="681CE6D7" w14:textId="77777777" w:rsidR="001C416B" w:rsidRDefault="001C416B" w:rsidP="001D0CE0">
      <w:pPr>
        <w:pStyle w:val="Heading7"/>
        <w:jc w:val="left"/>
      </w:pPr>
      <w:r>
        <w:rPr>
          <w:noProof/>
          <w:lang w:bidi="ar-SA"/>
        </w:rPr>
        <w:drawing>
          <wp:inline distT="0" distB="0" distL="0" distR="0" wp14:editId="5F2CD0F1">
            <wp:extent cx="1828800" cy="2438400"/>
            <wp:effectExtent l="19050" t="0" r="0" b="0"/>
            <wp:docPr id="3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1828800" cy="2438400"/>
                    </a:xfrm>
                    <a:prstGeom prst="rect">
                      <a:avLst/>
                    </a:prstGeom>
                    <a:noFill/>
                    <a:ln w="9525">
                      <a:noFill/>
                      <a:miter lim="800000"/>
                      <a:headEnd/>
                      <a:tailEnd/>
                    </a:ln>
                  </pic:spPr>
                </pic:pic>
              </a:graphicData>
            </a:graphic>
          </wp:inline>
        </w:drawing>
      </w:r>
    </w:p>
    <w:p w14:paraId="37D0BCCB" w14:textId="77777777" w:rsidR="001C416B" w:rsidRDefault="00A664B2" w:rsidP="00A73B11">
      <w:hyperlink r:id="rId80" w:history="1">
        <w:r w:rsidR="001C416B">
          <w:rPr>
            <w:color w:val="0034B0"/>
            <w:u w:val="single"/>
          </w:rPr>
          <w:t>http://www.peterallenco.com/DSCN0095.JPG</w:t>
        </w:r>
      </w:hyperlink>
    </w:p>
    <w:p w14:paraId="5DE786CB" w14:textId="77777777" w:rsidR="00A73B11" w:rsidRDefault="00A73B11" w:rsidP="00A73B11">
      <w:pPr>
        <w:rPr>
          <w:u w:val="single"/>
        </w:rPr>
      </w:pPr>
    </w:p>
    <w:p w14:paraId="162B0BCA" w14:textId="77777777" w:rsidR="001C416B" w:rsidRDefault="001C416B" w:rsidP="00A73B11">
      <w:r>
        <w:rPr>
          <w:u w:val="single"/>
        </w:rPr>
        <w:t>Basement Lab</w:t>
      </w:r>
    </w:p>
    <w:p w14:paraId="0C700965" w14:textId="77777777" w:rsidR="001C416B" w:rsidRDefault="001C416B" w:rsidP="001D0CE0">
      <w:pPr>
        <w:pStyle w:val="Heading7"/>
        <w:jc w:val="left"/>
      </w:pPr>
      <w:r>
        <w:rPr>
          <w:noProof/>
          <w:lang w:bidi="ar-SA"/>
        </w:rPr>
        <w:drawing>
          <wp:inline distT="0" distB="0" distL="0" distR="0" wp14:editId="55589E2B">
            <wp:extent cx="2514600" cy="1885950"/>
            <wp:effectExtent l="19050" t="0" r="0" b="0"/>
            <wp:docPr id="3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41252655" w14:textId="77777777" w:rsidR="001C416B" w:rsidRDefault="00A664B2" w:rsidP="001C416B">
      <w:hyperlink r:id="rId82" w:history="1">
        <w:r w:rsidR="001C416B">
          <w:rPr>
            <w:color w:val="0034B0"/>
            <w:u w:val="single"/>
          </w:rPr>
          <w:t>http://dolinsky.fa.indiana.edu/caveart/spr09/jcterzin/jct_dungeon1.jpg</w:t>
        </w:r>
      </w:hyperlink>
    </w:p>
    <w:p w14:paraId="493C5F06" w14:textId="77777777" w:rsidR="001C416B" w:rsidRDefault="001C416B" w:rsidP="001D0CE0">
      <w:pPr>
        <w:pStyle w:val="Heading7"/>
        <w:jc w:val="left"/>
      </w:pPr>
      <w:r>
        <w:rPr>
          <w:noProof/>
          <w:lang w:bidi="ar-SA"/>
        </w:rPr>
        <w:drawing>
          <wp:inline distT="0" distB="0" distL="0" distR="0" wp14:editId="43B8B1AF">
            <wp:extent cx="1825625" cy="1374140"/>
            <wp:effectExtent l="19050" t="0" r="3175" b="0"/>
            <wp:docPr id="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1825625" cy="1374140"/>
                    </a:xfrm>
                    <a:prstGeom prst="rect">
                      <a:avLst/>
                    </a:prstGeom>
                    <a:noFill/>
                  </pic:spPr>
                </pic:pic>
              </a:graphicData>
            </a:graphic>
          </wp:inline>
        </w:drawing>
      </w:r>
      <w:r w:rsidRPr="00A73B11">
        <w:rPr>
          <w:noProof/>
          <w:lang w:bidi="ar-SA"/>
        </w:rPr>
        <w:drawing>
          <wp:inline distT="0" distB="0" distL="0" distR="0" wp14:editId="1F856D27">
            <wp:extent cx="1828800" cy="933450"/>
            <wp:effectExtent l="19050" t="0" r="0" b="0"/>
            <wp:docPr id="3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a:off x="0" y="0"/>
                      <a:ext cx="1828800" cy="933450"/>
                    </a:xfrm>
                    <a:prstGeom prst="rect">
                      <a:avLst/>
                    </a:prstGeom>
                    <a:noFill/>
                  </pic:spPr>
                </pic:pic>
              </a:graphicData>
            </a:graphic>
          </wp:inline>
        </w:drawing>
      </w:r>
    </w:p>
    <w:p w14:paraId="2C164259" w14:textId="77777777" w:rsidR="001C416B" w:rsidRDefault="00A73B11" w:rsidP="0031202C">
      <w:pPr>
        <w:pStyle w:val="Heading1"/>
      </w:pPr>
      <w:r>
        <w:br w:type="page"/>
      </w:r>
      <w:bookmarkStart w:id="171" w:name="_Toc254907070"/>
      <w:bookmarkStart w:id="172" w:name="_Toc256375082"/>
      <w:r w:rsidR="001C416B">
        <w:lastRenderedPageBreak/>
        <w:t>Scenes</w:t>
      </w:r>
      <w:bookmarkEnd w:id="171"/>
      <w:bookmarkEnd w:id="172"/>
    </w:p>
    <w:p w14:paraId="6CFC09A6" w14:textId="77777777" w:rsidR="001C416B" w:rsidRPr="00A125F4" w:rsidRDefault="001C416B" w:rsidP="00A125F4">
      <w:pPr>
        <w:pStyle w:val="Heading2"/>
      </w:pPr>
      <w:bookmarkStart w:id="173" w:name="_Toc254907071"/>
      <w:bookmarkStart w:id="174" w:name="_Toc256375083"/>
      <w:r w:rsidRPr="00A125F4">
        <w:t>Test Render: The Sorting Room</w:t>
      </w:r>
      <w:bookmarkEnd w:id="173"/>
      <w:bookmarkEnd w:id="174"/>
    </w:p>
    <w:p w14:paraId="1C0B23C9" w14:textId="77777777" w:rsidR="001C416B" w:rsidRDefault="00A125F4" w:rsidP="00A125F4">
      <w:r>
        <w:tab/>
      </w:r>
      <w:r w:rsidR="001C416B">
        <w:t>For details on the layout, see the Models and Textures section.</w:t>
      </w:r>
    </w:p>
    <w:p w14:paraId="7268A0DF" w14:textId="77777777" w:rsidR="001C416B" w:rsidRDefault="001C416B" w:rsidP="001D0CE0">
      <w:pPr>
        <w:pStyle w:val="Heading7"/>
      </w:pPr>
      <w:r>
        <w:rPr>
          <w:noProof/>
          <w:lang w:bidi="ar-SA"/>
        </w:rPr>
        <w:drawing>
          <wp:inline distT="0" distB="0" distL="0" distR="0" wp14:editId="5CB93E31">
            <wp:extent cx="5943600" cy="5943600"/>
            <wp:effectExtent l="19050" t="0" r="0" b="0"/>
            <wp:docPr id="312" name="Picture 1" descr="P:\gdd_capstone\Documentation\Renders\CeilingWide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dd_capstone\Documentation\Renders\CeilingWideShot.png"/>
                    <pic:cNvPicPr>
                      <a:picLocks noChangeAspect="1" noChangeArrowheads="1"/>
                    </pic:cNvPicPr>
                  </pic:nvPicPr>
                  <pic:blipFill>
                    <a:blip r:embed="rId85"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14:paraId="32F07676" w14:textId="4F1DDA5E" w:rsidR="00A125F4" w:rsidRDefault="001C416B" w:rsidP="00A125F4">
      <w:pPr>
        <w:pStyle w:val="Caption"/>
        <w:jc w:val="center"/>
      </w:pPr>
      <w:r>
        <w:t xml:space="preserve">Figure </w:t>
      </w:r>
      <w:fldSimple w:instr=" SEQ Figure \* ARABIC ">
        <w:r w:rsidR="00C207BD">
          <w:rPr>
            <w:noProof/>
          </w:rPr>
          <w:t>34</w:t>
        </w:r>
      </w:fldSimple>
      <w:r>
        <w:t xml:space="preserve">: </w:t>
      </w:r>
      <w:r w:rsidR="00C674B9">
        <w:t>Wide shot</w:t>
      </w:r>
      <w:r>
        <w:t xml:space="preserve"> from the ceiling.</w:t>
      </w:r>
    </w:p>
    <w:p w14:paraId="4DFD527A" w14:textId="77777777" w:rsidR="001C416B" w:rsidRDefault="001C416B" w:rsidP="001D0CE0">
      <w:pPr>
        <w:pStyle w:val="Heading7"/>
      </w:pPr>
      <w:r>
        <w:br w:type="page"/>
      </w:r>
      <w:r>
        <w:rPr>
          <w:noProof/>
          <w:lang w:bidi="ar-SA"/>
        </w:rPr>
        <w:lastRenderedPageBreak/>
        <w:drawing>
          <wp:inline distT="0" distB="0" distL="0" distR="0" wp14:editId="4993D383">
            <wp:extent cx="5943600" cy="5943600"/>
            <wp:effectExtent l="19050" t="0" r="0" b="0"/>
            <wp:docPr id="313" name="Picture 2" descr="P:\gdd_capstone\Documentation\Renders\FromLedgeInCor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dd_capstone\Documentation\Renders\FromLedgeInCorner.png"/>
                    <pic:cNvPicPr>
                      <a:picLocks noChangeAspect="1" noChangeArrowheads="1"/>
                    </pic:cNvPicPr>
                  </pic:nvPicPr>
                  <pic:blipFill>
                    <a:blip r:embed="rId86"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14:paraId="0A51E259" w14:textId="77777777" w:rsidR="001C416B" w:rsidRDefault="001C416B" w:rsidP="00A125F4">
      <w:pPr>
        <w:pStyle w:val="Caption"/>
        <w:jc w:val="center"/>
      </w:pPr>
      <w:r>
        <w:t xml:space="preserve">Figure </w:t>
      </w:r>
      <w:fldSimple w:instr=" SEQ Figure \* ARABIC ">
        <w:r w:rsidR="00C207BD">
          <w:rPr>
            <w:noProof/>
          </w:rPr>
          <w:t>35</w:t>
        </w:r>
      </w:fldSimple>
      <w:r>
        <w:t>: From the ledge.</w:t>
      </w:r>
    </w:p>
    <w:p w14:paraId="02652383" w14:textId="77777777" w:rsidR="001C416B" w:rsidRDefault="001C416B" w:rsidP="001D0CE0">
      <w:pPr>
        <w:pStyle w:val="Heading7"/>
      </w:pPr>
      <w:r>
        <w:br w:type="page"/>
      </w:r>
      <w:r>
        <w:rPr>
          <w:noProof/>
          <w:lang w:bidi="ar-SA"/>
        </w:rPr>
        <w:lastRenderedPageBreak/>
        <w:drawing>
          <wp:inline distT="0" distB="0" distL="0" distR="0" wp14:editId="47263024">
            <wp:extent cx="5943600" cy="5943600"/>
            <wp:effectExtent l="19050" t="0" r="0" b="0"/>
            <wp:docPr id="314" name="Picture 3" descr="P:\gdd_capstone\Documentation\Renders\SorterFromCei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gdd_capstone\Documentation\Renders\SorterFromCeiling.png"/>
                    <pic:cNvPicPr>
                      <a:picLocks noChangeAspect="1" noChangeArrowheads="1"/>
                    </pic:cNvPicPr>
                  </pic:nvPicPr>
                  <pic:blipFill>
                    <a:blip r:embed="rId87"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14:paraId="7D100E63" w14:textId="77777777" w:rsidR="001C416B" w:rsidRDefault="001C416B" w:rsidP="00A125F4">
      <w:pPr>
        <w:pStyle w:val="Caption"/>
        <w:jc w:val="center"/>
      </w:pPr>
      <w:r>
        <w:t xml:space="preserve">Figure </w:t>
      </w:r>
      <w:fldSimple w:instr=" SEQ Figure \* ARABIC ">
        <w:r w:rsidR="00C207BD">
          <w:rPr>
            <w:noProof/>
          </w:rPr>
          <w:t>36</w:t>
        </w:r>
      </w:fldSimple>
      <w:r>
        <w:t>: The sorting machine and conveyors.</w:t>
      </w:r>
    </w:p>
    <w:p w14:paraId="6C04D5D7" w14:textId="77777777" w:rsidR="001C416B" w:rsidRDefault="001C416B" w:rsidP="0031202C">
      <w:pPr>
        <w:pStyle w:val="Heading1"/>
      </w:pPr>
      <w:r>
        <w:br w:type="page"/>
      </w:r>
      <w:bookmarkStart w:id="175" w:name="_Toc254907072"/>
      <w:bookmarkStart w:id="176" w:name="_Toc256375084"/>
      <w:r>
        <w:lastRenderedPageBreak/>
        <w:t>Models and Textures</w:t>
      </w:r>
      <w:bookmarkEnd w:id="175"/>
      <w:bookmarkEnd w:id="176"/>
    </w:p>
    <w:p w14:paraId="108C7CD7" w14:textId="77777777" w:rsidR="001C416B" w:rsidRDefault="001C416B" w:rsidP="00A125F4">
      <w:r>
        <w:t>Each asset is rated according to three criteria:</w:t>
      </w:r>
    </w:p>
    <w:p w14:paraId="789DEE96" w14:textId="4C863D56" w:rsidR="001C416B" w:rsidRDefault="00C674B9" w:rsidP="00DD4C99">
      <w:pPr>
        <w:pStyle w:val="ListParagraph"/>
        <w:numPr>
          <w:ilvl w:val="0"/>
          <w:numId w:val="96"/>
        </w:numPr>
      </w:pPr>
      <w:r>
        <w:t>Gameplay</w:t>
      </w:r>
      <w:r w:rsidR="001C416B">
        <w:t xml:space="preserve"> Importance [5 most – 1 least] – How much losing this asset would affect the gameplay (level flow, not having a weapon to fire, etc.).</w:t>
      </w:r>
      <w:r w:rsidR="00A125F4">
        <w:t xml:space="preserve"> </w:t>
      </w:r>
    </w:p>
    <w:p w14:paraId="5DD6F051" w14:textId="77777777" w:rsidR="001C416B" w:rsidRDefault="001C416B" w:rsidP="00DD4C99">
      <w:pPr>
        <w:pStyle w:val="ListParagraph"/>
        <w:numPr>
          <w:ilvl w:val="0"/>
          <w:numId w:val="96"/>
        </w:numPr>
      </w:pPr>
      <w:r>
        <w:t>Art Importance [5 most – 1 least] – How much losing this asset would affect the ability of the game to convey story and style.</w:t>
      </w:r>
      <w:r w:rsidR="00A125F4">
        <w:t xml:space="preserve"> </w:t>
      </w:r>
    </w:p>
    <w:p w14:paraId="19CE4EFC" w14:textId="77777777" w:rsidR="001C416B" w:rsidRDefault="001C416B" w:rsidP="00DD4C99">
      <w:pPr>
        <w:pStyle w:val="ListParagraph"/>
        <w:numPr>
          <w:ilvl w:val="0"/>
          <w:numId w:val="96"/>
        </w:numPr>
      </w:pPr>
      <w:r>
        <w:t>Simplifiable?  - Can the geometry and textures be simplified or is it critical that this asset appear exactly as stated.</w:t>
      </w:r>
      <w:r w:rsidR="00A125F4">
        <w:t xml:space="preserve"> </w:t>
      </w:r>
    </w:p>
    <w:p w14:paraId="1AB8E12E" w14:textId="77777777" w:rsidR="001C416B" w:rsidRPr="00A125F4" w:rsidRDefault="001C416B" w:rsidP="00A125F4">
      <w:pPr>
        <w:pStyle w:val="Heading2"/>
      </w:pPr>
      <w:bookmarkStart w:id="177" w:name="_Toc254907073"/>
      <w:bookmarkStart w:id="178" w:name="_Toc256375085"/>
      <w:r w:rsidRPr="00A125F4">
        <w:t>Player Avatar</w:t>
      </w:r>
      <w:bookmarkEnd w:id="177"/>
      <w:bookmarkEnd w:id="178"/>
    </w:p>
    <w:p w14:paraId="41A36E10" w14:textId="77777777" w:rsidR="001C416B" w:rsidRDefault="001C416B" w:rsidP="001D0CE0">
      <w:pPr>
        <w:pStyle w:val="Heading7"/>
      </w:pPr>
      <w:r>
        <w:rPr>
          <w:noProof/>
          <w:lang w:bidi="ar-SA"/>
        </w:rPr>
        <w:drawing>
          <wp:inline distT="0" distB="0" distL="0" distR="0" wp14:editId="1F11AFF8">
            <wp:extent cx="2952750" cy="3686175"/>
            <wp:effectExtent l="19050" t="0" r="0" b="0"/>
            <wp:docPr id="3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cstate="print"/>
                    <a:srcRect/>
                    <a:stretch>
                      <a:fillRect/>
                    </a:stretch>
                  </pic:blipFill>
                  <pic:spPr bwMode="auto">
                    <a:xfrm>
                      <a:off x="0" y="0"/>
                      <a:ext cx="2952750" cy="3686175"/>
                    </a:xfrm>
                    <a:prstGeom prst="rect">
                      <a:avLst/>
                    </a:prstGeom>
                    <a:noFill/>
                    <a:ln w="9525">
                      <a:noFill/>
                      <a:miter lim="800000"/>
                      <a:headEnd/>
                      <a:tailEnd/>
                    </a:ln>
                  </pic:spPr>
                </pic:pic>
              </a:graphicData>
            </a:graphic>
          </wp:inline>
        </w:drawing>
      </w:r>
      <w:r w:rsidRPr="001D0CE0">
        <w:rPr>
          <w:noProof/>
          <w:lang w:bidi="ar-SA"/>
        </w:rPr>
        <w:drawing>
          <wp:inline distT="0" distB="0" distL="0" distR="0" wp14:editId="04987D3C">
            <wp:extent cx="1219200" cy="3695700"/>
            <wp:effectExtent l="19050" t="0" r="0" b="0"/>
            <wp:docPr id="3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srcRect/>
                    <a:stretch>
                      <a:fillRect/>
                    </a:stretch>
                  </pic:blipFill>
                  <pic:spPr bwMode="auto">
                    <a:xfrm>
                      <a:off x="0" y="0"/>
                      <a:ext cx="1219200" cy="3695700"/>
                    </a:xfrm>
                    <a:prstGeom prst="rect">
                      <a:avLst/>
                    </a:prstGeom>
                    <a:noFill/>
                    <a:ln w="9525">
                      <a:noFill/>
                      <a:miter lim="800000"/>
                      <a:headEnd/>
                      <a:tailEnd/>
                    </a:ln>
                  </pic:spPr>
                </pic:pic>
              </a:graphicData>
            </a:graphic>
          </wp:inline>
        </w:drawing>
      </w:r>
    </w:p>
    <w:p w14:paraId="35C2392D" w14:textId="77777777" w:rsidR="001C416B" w:rsidRDefault="001C416B" w:rsidP="001C416B"/>
    <w:p w14:paraId="77183342" w14:textId="77777777" w:rsidR="001C416B" w:rsidRPr="00692A20" w:rsidRDefault="001C416B" w:rsidP="00DD4C99">
      <w:pPr>
        <w:numPr>
          <w:ilvl w:val="0"/>
          <w:numId w:val="18"/>
        </w:numPr>
      </w:pPr>
      <w:r w:rsidRPr="00692A20">
        <w:t>Meshes</w:t>
      </w:r>
      <w:r w:rsidR="00A125F4">
        <w:t xml:space="preserve"> </w:t>
      </w:r>
    </w:p>
    <w:p w14:paraId="767368DA" w14:textId="77777777" w:rsidR="001C416B" w:rsidRPr="00692A20" w:rsidRDefault="001C416B" w:rsidP="00DD4C99">
      <w:pPr>
        <w:numPr>
          <w:ilvl w:val="1"/>
          <w:numId w:val="87"/>
        </w:numPr>
      </w:pPr>
      <w:r w:rsidRPr="00692A20">
        <w:t>A medium-build humanoid with shoes and shin guards</w:t>
      </w:r>
      <w:r w:rsidR="00A125F4">
        <w:t xml:space="preserve"> </w:t>
      </w:r>
    </w:p>
    <w:p w14:paraId="448A7964" w14:textId="77777777" w:rsidR="001C416B" w:rsidRPr="00692A20" w:rsidRDefault="001C416B" w:rsidP="00DD4C99">
      <w:pPr>
        <w:numPr>
          <w:ilvl w:val="1"/>
          <w:numId w:val="87"/>
        </w:numPr>
      </w:pPr>
      <w:r w:rsidRPr="00692A20">
        <w:t>A t-shirt attached to torso</w:t>
      </w:r>
      <w:r w:rsidR="00A125F4">
        <w:t xml:space="preserve"> </w:t>
      </w:r>
    </w:p>
    <w:p w14:paraId="0F5FD775" w14:textId="77777777" w:rsidR="001C416B" w:rsidRPr="00692A20" w:rsidRDefault="001C416B" w:rsidP="00DD4C99">
      <w:pPr>
        <w:numPr>
          <w:ilvl w:val="1"/>
          <w:numId w:val="87"/>
        </w:numPr>
      </w:pPr>
      <w:r w:rsidRPr="00692A20">
        <w:t>A pair of shorts attached to lower body</w:t>
      </w:r>
      <w:r w:rsidR="00A125F4">
        <w:t xml:space="preserve"> </w:t>
      </w:r>
    </w:p>
    <w:p w14:paraId="6AD96D15" w14:textId="77777777" w:rsidR="001C416B" w:rsidRPr="00692A20" w:rsidRDefault="001C416B" w:rsidP="00DD4C99">
      <w:pPr>
        <w:numPr>
          <w:ilvl w:val="1"/>
          <w:numId w:val="87"/>
        </w:numPr>
      </w:pPr>
      <w:r w:rsidRPr="00692A20">
        <w:t>A set of shoulder pads</w:t>
      </w:r>
      <w:r w:rsidR="00A125F4">
        <w:t xml:space="preserve"> </w:t>
      </w:r>
    </w:p>
    <w:p w14:paraId="323AA6B5" w14:textId="77777777" w:rsidR="001C416B" w:rsidRPr="00692A20" w:rsidRDefault="001C416B" w:rsidP="00DD4C99">
      <w:pPr>
        <w:numPr>
          <w:ilvl w:val="1"/>
          <w:numId w:val="87"/>
        </w:numPr>
      </w:pPr>
      <w:r w:rsidRPr="00692A20">
        <w:t>A football style helme</w:t>
      </w:r>
      <w:r w:rsidR="00A125F4">
        <w:t xml:space="preserve">t </w:t>
      </w:r>
    </w:p>
    <w:p w14:paraId="0F1A2CC6" w14:textId="77777777" w:rsidR="001C416B" w:rsidRPr="00692A20" w:rsidRDefault="001C416B" w:rsidP="00DD4C99">
      <w:pPr>
        <w:numPr>
          <w:ilvl w:val="1"/>
          <w:numId w:val="87"/>
        </w:numPr>
      </w:pPr>
      <w:r w:rsidRPr="00692A20">
        <w:t>A pillow attached to the torso</w:t>
      </w:r>
      <w:r w:rsidR="00A125F4">
        <w:t xml:space="preserve"> </w:t>
      </w:r>
    </w:p>
    <w:p w14:paraId="7A345230" w14:textId="77777777" w:rsidR="001C416B" w:rsidRPr="00692A20" w:rsidRDefault="001C416B" w:rsidP="00DD4C99">
      <w:pPr>
        <w:numPr>
          <w:ilvl w:val="0"/>
          <w:numId w:val="87"/>
        </w:numPr>
      </w:pPr>
      <w:r w:rsidRPr="00692A20">
        <w:t>Textures</w:t>
      </w:r>
      <w:r w:rsidR="00A125F4">
        <w:t xml:space="preserve"> </w:t>
      </w:r>
    </w:p>
    <w:p w14:paraId="4441E65C" w14:textId="77777777" w:rsidR="001C416B" w:rsidRPr="00692A20" w:rsidRDefault="001C416B" w:rsidP="00DD4C99">
      <w:pPr>
        <w:numPr>
          <w:ilvl w:val="1"/>
          <w:numId w:val="87"/>
        </w:numPr>
      </w:pPr>
      <w:r w:rsidRPr="00692A20">
        <w:t>Body parts</w:t>
      </w:r>
      <w:r w:rsidR="00A125F4">
        <w:t xml:space="preserve"> </w:t>
      </w:r>
    </w:p>
    <w:p w14:paraId="2F2F390E" w14:textId="77777777" w:rsidR="001C416B" w:rsidRPr="00692A20" w:rsidRDefault="001C416B" w:rsidP="00DD4C99">
      <w:pPr>
        <w:numPr>
          <w:ilvl w:val="2"/>
          <w:numId w:val="87"/>
        </w:numPr>
      </w:pPr>
      <w:r w:rsidRPr="00692A20">
        <w:t>Left Arm</w:t>
      </w:r>
      <w:r w:rsidR="00A125F4">
        <w:t xml:space="preserve"> </w:t>
      </w:r>
    </w:p>
    <w:p w14:paraId="41AC9B90" w14:textId="77777777" w:rsidR="001C416B" w:rsidRPr="00692A20" w:rsidRDefault="001C416B" w:rsidP="00DD4C99">
      <w:pPr>
        <w:numPr>
          <w:ilvl w:val="2"/>
          <w:numId w:val="87"/>
        </w:numPr>
      </w:pPr>
      <w:r w:rsidRPr="00692A20">
        <w:t>Right Arm</w:t>
      </w:r>
      <w:r w:rsidR="00A125F4">
        <w:t xml:space="preserve"> </w:t>
      </w:r>
    </w:p>
    <w:p w14:paraId="15D8B61C" w14:textId="77777777" w:rsidR="001C416B" w:rsidRPr="00692A20" w:rsidRDefault="001C416B" w:rsidP="00DD4C99">
      <w:pPr>
        <w:numPr>
          <w:ilvl w:val="2"/>
          <w:numId w:val="87"/>
        </w:numPr>
      </w:pPr>
      <w:r w:rsidRPr="00692A20">
        <w:lastRenderedPageBreak/>
        <w:t>Left Leg</w:t>
      </w:r>
      <w:r w:rsidR="00A125F4">
        <w:t xml:space="preserve"> </w:t>
      </w:r>
    </w:p>
    <w:p w14:paraId="35CF1EFF" w14:textId="77777777" w:rsidR="001C416B" w:rsidRPr="00692A20" w:rsidRDefault="001C416B" w:rsidP="00DD4C99">
      <w:pPr>
        <w:numPr>
          <w:ilvl w:val="2"/>
          <w:numId w:val="87"/>
        </w:numPr>
      </w:pPr>
      <w:r w:rsidRPr="00692A20">
        <w:t>Right Leg</w:t>
      </w:r>
      <w:r w:rsidR="00A125F4">
        <w:t xml:space="preserve"> </w:t>
      </w:r>
    </w:p>
    <w:p w14:paraId="65E4F9C5" w14:textId="77777777" w:rsidR="001C416B" w:rsidRPr="00692A20" w:rsidRDefault="001C416B" w:rsidP="00DD4C99">
      <w:pPr>
        <w:numPr>
          <w:ilvl w:val="2"/>
          <w:numId w:val="87"/>
        </w:numPr>
      </w:pPr>
      <w:r w:rsidRPr="00692A20">
        <w:t>Head</w:t>
      </w:r>
      <w:r w:rsidR="00A125F4">
        <w:t xml:space="preserve"> </w:t>
      </w:r>
    </w:p>
    <w:p w14:paraId="1C4EF24E" w14:textId="77777777" w:rsidR="001C416B" w:rsidRPr="00692A20" w:rsidRDefault="001C416B" w:rsidP="00DD4C99">
      <w:pPr>
        <w:numPr>
          <w:ilvl w:val="2"/>
          <w:numId w:val="87"/>
        </w:numPr>
      </w:pPr>
      <w:r w:rsidRPr="00692A20">
        <w:t>Hand</w:t>
      </w:r>
      <w:r w:rsidR="00A125F4">
        <w:t xml:space="preserve"> </w:t>
      </w:r>
    </w:p>
    <w:p w14:paraId="1BB257DB" w14:textId="77777777" w:rsidR="001C416B" w:rsidRPr="00692A20" w:rsidRDefault="001C416B" w:rsidP="00DD4C99">
      <w:pPr>
        <w:numPr>
          <w:ilvl w:val="1"/>
          <w:numId w:val="87"/>
        </w:numPr>
      </w:pPr>
      <w:r w:rsidRPr="00692A20">
        <w:t>Team Colored Items (red and blue coloring)</w:t>
      </w:r>
      <w:r w:rsidR="00A125F4">
        <w:t xml:space="preserve"> </w:t>
      </w:r>
    </w:p>
    <w:p w14:paraId="23E124E8" w14:textId="77777777" w:rsidR="001C416B" w:rsidRPr="00692A20" w:rsidRDefault="001C416B" w:rsidP="00DD4C99">
      <w:pPr>
        <w:numPr>
          <w:ilvl w:val="2"/>
          <w:numId w:val="87"/>
        </w:numPr>
      </w:pPr>
      <w:r w:rsidRPr="00692A20">
        <w:t>Helmet</w:t>
      </w:r>
      <w:r w:rsidR="00A125F4">
        <w:t xml:space="preserve"> </w:t>
      </w:r>
    </w:p>
    <w:p w14:paraId="0F51A28A" w14:textId="77777777" w:rsidR="001C416B" w:rsidRPr="00692A20" w:rsidRDefault="001C416B" w:rsidP="00DD4C99">
      <w:pPr>
        <w:numPr>
          <w:ilvl w:val="2"/>
          <w:numId w:val="87"/>
        </w:numPr>
      </w:pPr>
      <w:r w:rsidRPr="00692A20">
        <w:t>Shoulder Pads</w:t>
      </w:r>
      <w:r w:rsidR="00A125F4">
        <w:t xml:space="preserve"> </w:t>
      </w:r>
    </w:p>
    <w:p w14:paraId="49D53BD5" w14:textId="77777777" w:rsidR="001C416B" w:rsidRPr="00692A20" w:rsidRDefault="001C416B" w:rsidP="00DD4C99">
      <w:pPr>
        <w:numPr>
          <w:ilvl w:val="2"/>
          <w:numId w:val="87"/>
        </w:numPr>
      </w:pPr>
      <w:r w:rsidRPr="00692A20">
        <w:t>T-shirt</w:t>
      </w:r>
      <w:r w:rsidR="00A125F4">
        <w:t xml:space="preserve"> </w:t>
      </w:r>
    </w:p>
    <w:p w14:paraId="146540F5" w14:textId="77777777" w:rsidR="001C416B" w:rsidRPr="00692A20" w:rsidRDefault="001C416B" w:rsidP="00DD4C99">
      <w:pPr>
        <w:numPr>
          <w:ilvl w:val="2"/>
          <w:numId w:val="87"/>
        </w:numPr>
      </w:pPr>
      <w:r w:rsidRPr="00692A20">
        <w:t>Shoes</w:t>
      </w:r>
      <w:r w:rsidR="00A125F4">
        <w:t xml:space="preserve"> </w:t>
      </w:r>
    </w:p>
    <w:p w14:paraId="0B79C409" w14:textId="77777777" w:rsidR="001C416B" w:rsidRPr="00692A20" w:rsidRDefault="001C416B" w:rsidP="00DD4C99">
      <w:pPr>
        <w:numPr>
          <w:ilvl w:val="1"/>
          <w:numId w:val="87"/>
        </w:numPr>
      </w:pPr>
      <w:r w:rsidRPr="00692A20">
        <w:t>General</w:t>
      </w:r>
      <w:r>
        <w:t xml:space="preserve"> Items (one coloring)</w:t>
      </w:r>
      <w:r w:rsidR="00A125F4">
        <w:t xml:space="preserve"> </w:t>
      </w:r>
    </w:p>
    <w:p w14:paraId="59623641" w14:textId="77777777" w:rsidR="001C416B" w:rsidRPr="00692A20" w:rsidRDefault="001C416B" w:rsidP="00DD4C99">
      <w:pPr>
        <w:numPr>
          <w:ilvl w:val="2"/>
          <w:numId w:val="87"/>
        </w:numPr>
      </w:pPr>
      <w:r>
        <w:t xml:space="preserve">Grey </w:t>
      </w:r>
      <w:r w:rsidRPr="00692A20">
        <w:t>Shorts</w:t>
      </w:r>
      <w:r w:rsidR="00A125F4">
        <w:t xml:space="preserve"> </w:t>
      </w:r>
    </w:p>
    <w:p w14:paraId="27C8432A" w14:textId="77777777" w:rsidR="001C416B" w:rsidRPr="00692A20" w:rsidRDefault="001C416B" w:rsidP="00DD4C99">
      <w:pPr>
        <w:numPr>
          <w:ilvl w:val="2"/>
          <w:numId w:val="87"/>
        </w:numPr>
      </w:pPr>
      <w:r w:rsidRPr="00692A20">
        <w:t>White pillow</w:t>
      </w:r>
      <w:r w:rsidR="00A125F4">
        <w:t xml:space="preserve"> </w:t>
      </w:r>
    </w:p>
    <w:p w14:paraId="48C57D25" w14:textId="77777777" w:rsidR="001C416B" w:rsidRPr="00692A20" w:rsidRDefault="001C416B" w:rsidP="00DD4C99">
      <w:pPr>
        <w:numPr>
          <w:ilvl w:val="2"/>
          <w:numId w:val="87"/>
        </w:numPr>
      </w:pPr>
      <w:r>
        <w:t xml:space="preserve">White </w:t>
      </w:r>
      <w:r w:rsidRPr="00692A20">
        <w:t>Shin guard</w:t>
      </w:r>
      <w:r>
        <w:t>s</w:t>
      </w:r>
      <w:r w:rsidR="00A125F4">
        <w:t xml:space="preserve"> </w:t>
      </w:r>
    </w:p>
    <w:p w14:paraId="5B5EDAF1" w14:textId="77777777" w:rsidR="001C416B" w:rsidRPr="00A125F4" w:rsidRDefault="001C416B" w:rsidP="00A125F4">
      <w:pPr>
        <w:pStyle w:val="Heading2"/>
      </w:pPr>
      <w:bookmarkStart w:id="179" w:name="_Toc254907074"/>
      <w:bookmarkStart w:id="180" w:name="_Toc256375086"/>
      <w:r w:rsidRPr="00A125F4">
        <w:t>Weapons</w:t>
      </w:r>
      <w:bookmarkEnd w:id="179"/>
      <w:bookmarkEnd w:id="180"/>
    </w:p>
    <w:p w14:paraId="61023BF8" w14:textId="77777777" w:rsidR="001C416B" w:rsidRDefault="001C416B" w:rsidP="001C416B">
      <w:pPr>
        <w:pStyle w:val="Heading4"/>
      </w:pPr>
      <w:bookmarkStart w:id="181" w:name="_Toc254907075"/>
      <w:bookmarkStart w:id="182" w:name="_Toc256375087"/>
      <w:r>
        <w:t>Modifier Launcher</w:t>
      </w:r>
      <w:bookmarkEnd w:id="181"/>
      <w:bookmarkEnd w:id="182"/>
    </w:p>
    <w:p w14:paraId="2DC392EE" w14:textId="1526769F" w:rsidR="001C416B" w:rsidRPr="004C4ED6" w:rsidRDefault="001C416B" w:rsidP="00DD4C99">
      <w:pPr>
        <w:numPr>
          <w:ilvl w:val="0"/>
          <w:numId w:val="1"/>
        </w:numPr>
      </w:pPr>
      <w:r w:rsidRPr="004C4ED6">
        <w:rPr>
          <w:i/>
        </w:rPr>
        <w:t>Description:</w:t>
      </w:r>
      <w:r w:rsidRPr="004C4ED6">
        <w:t xml:space="preserve"> A metal lunch box like container that holds the modifiers</w:t>
      </w:r>
      <w:r w:rsidR="00C674B9" w:rsidRPr="004C4ED6">
        <w:t xml:space="preserve">.  </w:t>
      </w:r>
      <w:r w:rsidRPr="004C4ED6">
        <w:t xml:space="preserve">Decorated with the "Mod Crew" logo (70s theme) and various technical components (radar dish, </w:t>
      </w:r>
      <w:r w:rsidR="00C674B9" w:rsidRPr="004C4ED6">
        <w:t>etc.</w:t>
      </w:r>
      <w:r w:rsidRPr="004C4ED6">
        <w:t>).</w:t>
      </w:r>
    </w:p>
    <w:p w14:paraId="42E87546" w14:textId="77777777" w:rsidR="001C416B" w:rsidRPr="004C4ED6" w:rsidRDefault="001C416B" w:rsidP="00DD4C99">
      <w:pPr>
        <w:numPr>
          <w:ilvl w:val="0"/>
          <w:numId w:val="1"/>
        </w:numPr>
      </w:pPr>
      <w:r w:rsidRPr="004C4ED6">
        <w:rPr>
          <w:i/>
        </w:rPr>
        <w:t>Quality:</w:t>
      </w:r>
      <w:r w:rsidRPr="004C4ED6">
        <w:t xml:space="preserve"> High.</w:t>
      </w:r>
    </w:p>
    <w:p w14:paraId="6AE7DCD6" w14:textId="77777777" w:rsidR="001C416B" w:rsidRPr="004C4ED6" w:rsidRDefault="001C416B" w:rsidP="00DD4C99">
      <w:pPr>
        <w:numPr>
          <w:ilvl w:val="0"/>
          <w:numId w:val="1"/>
        </w:numPr>
      </w:pPr>
      <w:r w:rsidRPr="004C4ED6">
        <w:rPr>
          <w:i/>
        </w:rPr>
        <w:t>Use</w:t>
      </w:r>
      <w:r w:rsidRPr="004C4ED6">
        <w:t>: Fire</w:t>
      </w:r>
      <w:r>
        <w:t>s</w:t>
      </w:r>
      <w:r w:rsidRPr="004C4ED6">
        <w:t xml:space="preserve"> the modifiers.</w:t>
      </w:r>
    </w:p>
    <w:p w14:paraId="5C0FF8D9" w14:textId="71D71F00" w:rsidR="001C416B" w:rsidRDefault="001C416B" w:rsidP="00DD4C99">
      <w:pPr>
        <w:numPr>
          <w:ilvl w:val="0"/>
          <w:numId w:val="1"/>
        </w:numPr>
      </w:pPr>
      <w:r>
        <w:rPr>
          <w:i/>
        </w:rPr>
        <w:t xml:space="preserve">Importance: </w:t>
      </w:r>
      <w:r w:rsidR="00C674B9">
        <w:t>Gameplay</w:t>
      </w:r>
      <w:r>
        <w:t xml:space="preserve"> (5)</w:t>
      </w:r>
      <w:r w:rsidR="00C674B9">
        <w:t xml:space="preserve">.  </w:t>
      </w:r>
      <w:r>
        <w:t>Art (3)</w:t>
      </w:r>
      <w:r w:rsidR="00C674B9">
        <w:t xml:space="preserve">.  </w:t>
      </w:r>
      <w:r>
        <w:t>Can be simplified.</w:t>
      </w:r>
    </w:p>
    <w:p w14:paraId="6BCA8774" w14:textId="77777777" w:rsidR="001C416B" w:rsidRDefault="001C416B" w:rsidP="001D0CE0">
      <w:pPr>
        <w:pStyle w:val="Heading7"/>
      </w:pPr>
      <w:r>
        <w:rPr>
          <w:noProof/>
          <w:lang w:bidi="ar-SA"/>
        </w:rPr>
        <w:drawing>
          <wp:inline distT="0" distB="0" distL="0" distR="0" wp14:editId="69092CDA">
            <wp:extent cx="4400550" cy="2948259"/>
            <wp:effectExtent l="19050" t="0" r="0" b="0"/>
            <wp:docPr id="31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cstate="print">
                      <a:grayscl/>
                      <a:lum bright="-10000"/>
                    </a:blip>
                    <a:srcRect/>
                    <a:stretch>
                      <a:fillRect/>
                    </a:stretch>
                  </pic:blipFill>
                  <pic:spPr bwMode="auto">
                    <a:xfrm>
                      <a:off x="0" y="0"/>
                      <a:ext cx="4402414" cy="2949508"/>
                    </a:xfrm>
                    <a:prstGeom prst="rect">
                      <a:avLst/>
                    </a:prstGeom>
                    <a:noFill/>
                    <a:ln w="9525">
                      <a:noFill/>
                      <a:miter lim="800000"/>
                      <a:headEnd/>
                      <a:tailEnd/>
                    </a:ln>
                  </pic:spPr>
                </pic:pic>
              </a:graphicData>
            </a:graphic>
          </wp:inline>
        </w:drawing>
      </w:r>
    </w:p>
    <w:p w14:paraId="53BB5930" w14:textId="77777777" w:rsidR="001C416B" w:rsidRDefault="001C416B" w:rsidP="00A125F4">
      <w:pPr>
        <w:pStyle w:val="Heading4"/>
      </w:pPr>
      <w:r>
        <w:br w:type="page"/>
      </w:r>
      <w:bookmarkStart w:id="183" w:name="_Toc254907076"/>
      <w:bookmarkStart w:id="184" w:name="_Toc256375088"/>
      <w:r>
        <w:lastRenderedPageBreak/>
        <w:t>Nullifier Weapon</w:t>
      </w:r>
      <w:bookmarkEnd w:id="183"/>
      <w:bookmarkEnd w:id="184"/>
    </w:p>
    <w:p w14:paraId="55595D6E" w14:textId="7E521D2D" w:rsidR="001C416B" w:rsidRPr="007019CD" w:rsidRDefault="001C416B" w:rsidP="00DD4C99">
      <w:pPr>
        <w:numPr>
          <w:ilvl w:val="0"/>
          <w:numId w:val="20"/>
        </w:numPr>
      </w:pPr>
      <w:r w:rsidRPr="007019CD">
        <w:rPr>
          <w:i/>
        </w:rPr>
        <w:t>Description:</w:t>
      </w:r>
      <w:r w:rsidRPr="007019CD">
        <w:t xml:space="preserve"> </w:t>
      </w:r>
      <w:r>
        <w:t>A remote control-like device made from a pocket calculator and an antenna</w:t>
      </w:r>
      <w:r w:rsidR="00C674B9">
        <w:t xml:space="preserve">.  </w:t>
      </w:r>
      <w:r>
        <w:t>The button is large and red.</w:t>
      </w:r>
    </w:p>
    <w:p w14:paraId="60621A61" w14:textId="77777777" w:rsidR="001C416B" w:rsidRPr="007019CD" w:rsidRDefault="001C416B" w:rsidP="00DD4C99">
      <w:pPr>
        <w:numPr>
          <w:ilvl w:val="0"/>
          <w:numId w:val="20"/>
        </w:numPr>
      </w:pPr>
      <w:r w:rsidRPr="007019CD">
        <w:rPr>
          <w:i/>
        </w:rPr>
        <w:t>Quality:</w:t>
      </w:r>
      <w:r w:rsidRPr="007019CD">
        <w:t xml:space="preserve"> High.</w:t>
      </w:r>
    </w:p>
    <w:p w14:paraId="2E9AD7C7" w14:textId="77777777" w:rsidR="001C416B" w:rsidRDefault="001C416B" w:rsidP="00DD4C99">
      <w:pPr>
        <w:numPr>
          <w:ilvl w:val="0"/>
          <w:numId w:val="20"/>
        </w:numPr>
      </w:pPr>
      <w:r w:rsidRPr="007019CD">
        <w:rPr>
          <w:i/>
        </w:rPr>
        <w:t>Use</w:t>
      </w:r>
      <w:r w:rsidRPr="007019CD">
        <w:t>:</w:t>
      </w:r>
      <w:r>
        <w:t xml:space="preserve"> Held in one hand by the player.</w:t>
      </w:r>
    </w:p>
    <w:p w14:paraId="0554AD49" w14:textId="77777777" w:rsidR="001C416B" w:rsidRDefault="001C416B" w:rsidP="00DD4C99">
      <w:pPr>
        <w:numPr>
          <w:ilvl w:val="0"/>
          <w:numId w:val="20"/>
        </w:numPr>
      </w:pPr>
      <w:r w:rsidRPr="000439FC">
        <w:rPr>
          <w:i/>
        </w:rPr>
        <w:t>Importance:</w:t>
      </w:r>
      <w:r>
        <w:t xml:space="preserve"> Gameplay (5). Art (3). Can be simplified to a remote with only a single button.</w:t>
      </w:r>
    </w:p>
    <w:p w14:paraId="1C8881A5" w14:textId="77777777" w:rsidR="001C416B" w:rsidRPr="007019CD" w:rsidRDefault="001C416B" w:rsidP="001D0CE0">
      <w:pPr>
        <w:pStyle w:val="Heading7"/>
      </w:pPr>
      <w:r>
        <w:rPr>
          <w:noProof/>
          <w:lang w:bidi="ar-SA"/>
        </w:rPr>
        <w:drawing>
          <wp:inline distT="0" distB="0" distL="0" distR="0" wp14:editId="200AA108">
            <wp:extent cx="2600325" cy="1783556"/>
            <wp:effectExtent l="19050" t="0" r="0" b="0"/>
            <wp:docPr id="318" name="Picture 31" descr="NullifierGun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llifierGunConcept.png"/>
                    <pic:cNvPicPr/>
                  </pic:nvPicPr>
                  <pic:blipFill>
                    <a:blip r:embed="rId91" cstate="print"/>
                    <a:stretch>
                      <a:fillRect/>
                    </a:stretch>
                  </pic:blipFill>
                  <pic:spPr>
                    <a:xfrm>
                      <a:off x="0" y="0"/>
                      <a:ext cx="2601135" cy="1784112"/>
                    </a:xfrm>
                    <a:prstGeom prst="rect">
                      <a:avLst/>
                    </a:prstGeom>
                  </pic:spPr>
                </pic:pic>
              </a:graphicData>
            </a:graphic>
          </wp:inline>
        </w:drawing>
      </w:r>
    </w:p>
    <w:p w14:paraId="3BE24C4A" w14:textId="77777777" w:rsidR="001C416B" w:rsidRPr="00A125F4" w:rsidRDefault="001C416B" w:rsidP="00A125F4">
      <w:pPr>
        <w:pStyle w:val="Heading4"/>
      </w:pPr>
      <w:bookmarkStart w:id="185" w:name="_Toc254907077"/>
      <w:bookmarkStart w:id="186" w:name="_Toc256375089"/>
      <w:r w:rsidRPr="00A125F4">
        <w:t>Pistol "The Small Bang"</w:t>
      </w:r>
      <w:bookmarkEnd w:id="185"/>
      <w:bookmarkEnd w:id="186"/>
    </w:p>
    <w:p w14:paraId="7395994F" w14:textId="77777777" w:rsidR="001C416B" w:rsidRPr="00ED6D5B" w:rsidRDefault="001C416B" w:rsidP="00DD4C99">
      <w:pPr>
        <w:numPr>
          <w:ilvl w:val="0"/>
          <w:numId w:val="2"/>
        </w:numPr>
      </w:pPr>
      <w:r w:rsidRPr="00ED6D5B">
        <w:rPr>
          <w:i/>
        </w:rPr>
        <w:t>Description:</w:t>
      </w:r>
      <w:r w:rsidRPr="00ED6D5B">
        <w:t xml:space="preserve"> A modified pop gun. Augmented with small pistons to work the pumping motion.</w:t>
      </w:r>
      <w:r>
        <w:t xml:space="preserve"> Constructed from a fine grained wood material.</w:t>
      </w:r>
    </w:p>
    <w:p w14:paraId="4D275127" w14:textId="77777777" w:rsidR="001C416B" w:rsidRPr="00ED6D5B" w:rsidRDefault="001C416B" w:rsidP="00DD4C99">
      <w:pPr>
        <w:numPr>
          <w:ilvl w:val="0"/>
          <w:numId w:val="2"/>
        </w:numPr>
      </w:pPr>
      <w:r w:rsidRPr="00ED6D5B">
        <w:rPr>
          <w:i/>
        </w:rPr>
        <w:t>Quality:</w:t>
      </w:r>
      <w:r w:rsidRPr="00ED6D5B">
        <w:t xml:space="preserve"> High.</w:t>
      </w:r>
    </w:p>
    <w:p w14:paraId="78611CC2" w14:textId="77777777" w:rsidR="001C416B" w:rsidRDefault="001C416B" w:rsidP="00DD4C99">
      <w:pPr>
        <w:numPr>
          <w:ilvl w:val="0"/>
          <w:numId w:val="2"/>
        </w:numPr>
      </w:pPr>
      <w:r w:rsidRPr="00ED6D5B">
        <w:rPr>
          <w:i/>
        </w:rPr>
        <w:t>Use</w:t>
      </w:r>
      <w:r w:rsidRPr="00ED6D5B">
        <w:t>: Shoots normal and flaming ping pong balls.</w:t>
      </w:r>
    </w:p>
    <w:p w14:paraId="40992547" w14:textId="77777777" w:rsidR="001C416B" w:rsidRPr="00ED6D5B" w:rsidRDefault="001C416B" w:rsidP="00DD4C99">
      <w:pPr>
        <w:numPr>
          <w:ilvl w:val="0"/>
          <w:numId w:val="2"/>
        </w:numPr>
      </w:pPr>
      <w:r>
        <w:rPr>
          <w:i/>
        </w:rPr>
        <w:t>Importance</w:t>
      </w:r>
      <w:r w:rsidRPr="00585261">
        <w:t>:</w:t>
      </w:r>
      <w:r>
        <w:rPr>
          <w:i/>
        </w:rPr>
        <w:t xml:space="preserve"> </w:t>
      </w:r>
      <w:r>
        <w:t>Gameplay (5). Art (4). Can be simplified to a basic pop gun.</w:t>
      </w:r>
    </w:p>
    <w:p w14:paraId="4E37F6B9" w14:textId="77777777" w:rsidR="001C416B" w:rsidRDefault="001C416B" w:rsidP="001D0CE0">
      <w:pPr>
        <w:pStyle w:val="Heading7"/>
      </w:pPr>
      <w:r>
        <w:rPr>
          <w:noProof/>
          <w:lang w:bidi="ar-SA"/>
        </w:rPr>
        <w:drawing>
          <wp:inline distT="0" distB="0" distL="0" distR="0" wp14:editId="52D070B8">
            <wp:extent cx="4265558" cy="2819400"/>
            <wp:effectExtent l="19050" t="0" r="1642" b="0"/>
            <wp:docPr id="3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lum bright="-10000"/>
                    </a:blip>
                    <a:srcRect/>
                    <a:stretch>
                      <a:fillRect/>
                    </a:stretch>
                  </pic:blipFill>
                  <pic:spPr bwMode="auto">
                    <a:xfrm>
                      <a:off x="0" y="0"/>
                      <a:ext cx="4265558" cy="2819400"/>
                    </a:xfrm>
                    <a:prstGeom prst="rect">
                      <a:avLst/>
                    </a:prstGeom>
                    <a:noFill/>
                    <a:ln w="9525">
                      <a:noFill/>
                      <a:miter lim="800000"/>
                      <a:headEnd/>
                      <a:tailEnd/>
                    </a:ln>
                  </pic:spPr>
                </pic:pic>
              </a:graphicData>
            </a:graphic>
          </wp:inline>
        </w:drawing>
      </w:r>
    </w:p>
    <w:p w14:paraId="5401008E" w14:textId="77777777" w:rsidR="001C416B" w:rsidRPr="00A125F4" w:rsidRDefault="001C416B" w:rsidP="00A125F4">
      <w:pPr>
        <w:pStyle w:val="Heading4"/>
      </w:pPr>
      <w:bookmarkStart w:id="187" w:name="_Toc254907078"/>
      <w:bookmarkStart w:id="188" w:name="_Toc256375090"/>
      <w:r w:rsidRPr="00A125F4">
        <w:t>Sniper Rifle "Binocular Sniper Rifle"</w:t>
      </w:r>
      <w:bookmarkEnd w:id="187"/>
      <w:bookmarkEnd w:id="188"/>
    </w:p>
    <w:p w14:paraId="457F3043" w14:textId="77777777" w:rsidR="001C416B" w:rsidRPr="001B3668" w:rsidRDefault="001C416B" w:rsidP="00DD4C99">
      <w:pPr>
        <w:numPr>
          <w:ilvl w:val="0"/>
          <w:numId w:val="21"/>
        </w:numPr>
      </w:pPr>
      <w:r w:rsidRPr="001B3668">
        <w:rPr>
          <w:i/>
        </w:rPr>
        <w:t>Description:</w:t>
      </w:r>
      <w:r w:rsidRPr="001B3668">
        <w:t xml:space="preserve"> A compact sniper rifle mounted inside a pair of binoculars. The left ocular contains the barrel while the right ocular contains the scope. There are two triggers, one on each ocular where the hands hold.</w:t>
      </w:r>
    </w:p>
    <w:p w14:paraId="3B6B4AAA" w14:textId="77777777" w:rsidR="001C416B" w:rsidRPr="001B3668" w:rsidRDefault="001C416B" w:rsidP="00DD4C99">
      <w:pPr>
        <w:numPr>
          <w:ilvl w:val="0"/>
          <w:numId w:val="21"/>
        </w:numPr>
      </w:pPr>
      <w:r w:rsidRPr="001B3668">
        <w:rPr>
          <w:i/>
        </w:rPr>
        <w:lastRenderedPageBreak/>
        <w:t>Quality:</w:t>
      </w:r>
      <w:r w:rsidRPr="001B3668">
        <w:t xml:space="preserve"> High.</w:t>
      </w:r>
    </w:p>
    <w:p w14:paraId="1E1C2ACF" w14:textId="77777777" w:rsidR="001C416B" w:rsidRDefault="001C416B" w:rsidP="00DD4C99">
      <w:pPr>
        <w:numPr>
          <w:ilvl w:val="0"/>
          <w:numId w:val="21"/>
        </w:numPr>
      </w:pPr>
      <w:r w:rsidRPr="001B3668">
        <w:rPr>
          <w:i/>
        </w:rPr>
        <w:t>Use</w:t>
      </w:r>
      <w:r w:rsidRPr="001B3668">
        <w:t>: Held with two hands. Each on the triggers of the binocular scopes.</w:t>
      </w:r>
    </w:p>
    <w:p w14:paraId="39A312E1" w14:textId="77777777" w:rsidR="001C416B" w:rsidRDefault="001C416B" w:rsidP="00DD4C99">
      <w:pPr>
        <w:numPr>
          <w:ilvl w:val="0"/>
          <w:numId w:val="21"/>
        </w:numPr>
      </w:pPr>
      <w:r>
        <w:rPr>
          <w:i/>
        </w:rPr>
        <w:t>Importance</w:t>
      </w:r>
      <w:r w:rsidRPr="001B3668">
        <w:t>:</w:t>
      </w:r>
      <w:r>
        <w:rPr>
          <w:i/>
        </w:rPr>
        <w:t xml:space="preserve"> </w:t>
      </w:r>
      <w:r>
        <w:t>Gameplay (5). Art (3). Can be simplified a small amount, but the scope and barrel much remain.</w:t>
      </w:r>
    </w:p>
    <w:p w14:paraId="401806BF" w14:textId="77777777" w:rsidR="001C416B" w:rsidRPr="001B3668" w:rsidRDefault="001C416B" w:rsidP="001D0CE0">
      <w:pPr>
        <w:pStyle w:val="Heading7"/>
      </w:pPr>
      <w:r>
        <w:rPr>
          <w:noProof/>
          <w:lang w:bidi="ar-SA"/>
        </w:rPr>
        <w:drawing>
          <wp:inline distT="0" distB="0" distL="0" distR="0" wp14:editId="21812141">
            <wp:extent cx="3392146" cy="1990725"/>
            <wp:effectExtent l="19050" t="0" r="0" b="0"/>
            <wp:docPr id="16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srcRect/>
                    <a:stretch>
                      <a:fillRect/>
                    </a:stretch>
                  </pic:blipFill>
                  <pic:spPr bwMode="auto">
                    <a:xfrm>
                      <a:off x="0" y="0"/>
                      <a:ext cx="3404611" cy="1998040"/>
                    </a:xfrm>
                    <a:prstGeom prst="rect">
                      <a:avLst/>
                    </a:prstGeom>
                    <a:noFill/>
                    <a:ln w="9525">
                      <a:noFill/>
                      <a:miter lim="800000"/>
                      <a:headEnd/>
                      <a:tailEnd/>
                    </a:ln>
                  </pic:spPr>
                </pic:pic>
              </a:graphicData>
            </a:graphic>
          </wp:inline>
        </w:drawing>
      </w:r>
    </w:p>
    <w:p w14:paraId="74C7B263" w14:textId="77777777" w:rsidR="001C416B" w:rsidRPr="00ED6D5B" w:rsidRDefault="001C416B" w:rsidP="001C416B"/>
    <w:p w14:paraId="2C137A79" w14:textId="77777777" w:rsidR="001C416B" w:rsidRPr="00A125F4" w:rsidRDefault="001C416B" w:rsidP="00A125F4">
      <w:pPr>
        <w:pStyle w:val="Heading4"/>
      </w:pPr>
      <w:bookmarkStart w:id="189" w:name="_Toc254907079"/>
      <w:bookmarkStart w:id="190" w:name="_Toc256375091"/>
      <w:r w:rsidRPr="00A125F4">
        <w:t>Explosive Projectile Weapon "Cannon Gun"</w:t>
      </w:r>
      <w:bookmarkEnd w:id="189"/>
      <w:bookmarkEnd w:id="190"/>
    </w:p>
    <w:p w14:paraId="024E4D33" w14:textId="77777777" w:rsidR="001C416B" w:rsidRPr="008B3DA1" w:rsidRDefault="001C416B" w:rsidP="00DD4C99">
      <w:pPr>
        <w:numPr>
          <w:ilvl w:val="0"/>
          <w:numId w:val="22"/>
        </w:numPr>
      </w:pPr>
      <w:r w:rsidRPr="008B3DA1">
        <w:rPr>
          <w:i/>
        </w:rPr>
        <w:t>Description:</w:t>
      </w:r>
      <w:r w:rsidRPr="008B3DA1">
        <w:t xml:space="preserve"> A blunderbuss widened at the end to fire explosive cannon balls.</w:t>
      </w:r>
      <w:r>
        <w:t xml:space="preserve"> Augmented with shock absorbers, one on each side and a joint spring in the middle. Features a large crosshair sight on the end of the barrel.</w:t>
      </w:r>
    </w:p>
    <w:p w14:paraId="10F45DD2" w14:textId="77777777" w:rsidR="001C416B" w:rsidRPr="008B3DA1" w:rsidRDefault="001C416B" w:rsidP="00DD4C99">
      <w:pPr>
        <w:numPr>
          <w:ilvl w:val="0"/>
          <w:numId w:val="22"/>
        </w:numPr>
      </w:pPr>
      <w:r w:rsidRPr="008B3DA1">
        <w:rPr>
          <w:i/>
        </w:rPr>
        <w:t>Quality:</w:t>
      </w:r>
      <w:r w:rsidRPr="008B3DA1">
        <w:t xml:space="preserve"> High.</w:t>
      </w:r>
    </w:p>
    <w:p w14:paraId="09BFEEED" w14:textId="77777777" w:rsidR="001C416B" w:rsidRDefault="001C416B" w:rsidP="00DD4C99">
      <w:pPr>
        <w:numPr>
          <w:ilvl w:val="0"/>
          <w:numId w:val="22"/>
        </w:numPr>
      </w:pPr>
      <w:r w:rsidRPr="008B3DA1">
        <w:rPr>
          <w:i/>
        </w:rPr>
        <w:t>Use</w:t>
      </w:r>
      <w:r w:rsidRPr="008B3DA1">
        <w:t>: Held with two hands. One on the trigger, one on the stock.</w:t>
      </w:r>
    </w:p>
    <w:p w14:paraId="233DB5F8" w14:textId="77777777" w:rsidR="001C416B" w:rsidRDefault="001C416B" w:rsidP="00DD4C99">
      <w:pPr>
        <w:numPr>
          <w:ilvl w:val="0"/>
          <w:numId w:val="22"/>
        </w:numPr>
      </w:pPr>
      <w:r>
        <w:rPr>
          <w:i/>
        </w:rPr>
        <w:t>Importance</w:t>
      </w:r>
      <w:r w:rsidRPr="0042549E">
        <w:t>:</w:t>
      </w:r>
      <w:r>
        <w:rPr>
          <w:i/>
        </w:rPr>
        <w:t xml:space="preserve"> </w:t>
      </w:r>
      <w:r>
        <w:t>Gameplay (5). Art (3). Can be simplified as long as it maintains its shape and joint spring.</w:t>
      </w:r>
    </w:p>
    <w:p w14:paraId="117AA398" w14:textId="77777777" w:rsidR="001C416B" w:rsidRDefault="001C416B" w:rsidP="001D0CE0">
      <w:pPr>
        <w:pStyle w:val="Heading7"/>
      </w:pPr>
      <w:r>
        <w:rPr>
          <w:noProof/>
          <w:lang w:bidi="ar-SA"/>
        </w:rPr>
        <w:drawing>
          <wp:inline distT="0" distB="0" distL="0" distR="0" wp14:editId="71E58F5B">
            <wp:extent cx="4086412" cy="2428875"/>
            <wp:effectExtent l="19050" t="0" r="9338" b="0"/>
            <wp:docPr id="1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cstate="print"/>
                    <a:srcRect/>
                    <a:stretch>
                      <a:fillRect/>
                    </a:stretch>
                  </pic:blipFill>
                  <pic:spPr bwMode="auto">
                    <a:xfrm>
                      <a:off x="0" y="0"/>
                      <a:ext cx="4087509" cy="2429527"/>
                    </a:xfrm>
                    <a:prstGeom prst="rect">
                      <a:avLst/>
                    </a:prstGeom>
                    <a:noFill/>
                    <a:ln w="9525">
                      <a:noFill/>
                      <a:miter lim="800000"/>
                      <a:headEnd/>
                      <a:tailEnd/>
                    </a:ln>
                  </pic:spPr>
                </pic:pic>
              </a:graphicData>
            </a:graphic>
          </wp:inline>
        </w:drawing>
      </w:r>
    </w:p>
    <w:p w14:paraId="28E2B00C" w14:textId="77777777" w:rsidR="001C416B" w:rsidRDefault="001C416B" w:rsidP="001C416B">
      <w:pPr>
        <w:pStyle w:val="Heading4"/>
      </w:pPr>
      <w:bookmarkStart w:id="191" w:name="_Toc254907080"/>
      <w:bookmarkStart w:id="192" w:name="_Toc256375092"/>
      <w:r>
        <w:t>Assault Rifle "Fists of Fury"</w:t>
      </w:r>
      <w:bookmarkEnd w:id="191"/>
      <w:bookmarkEnd w:id="192"/>
    </w:p>
    <w:p w14:paraId="1B888E2F" w14:textId="77777777" w:rsidR="001C416B" w:rsidRPr="00FE7833" w:rsidRDefault="001C416B" w:rsidP="00DD4C99">
      <w:pPr>
        <w:numPr>
          <w:ilvl w:val="0"/>
          <w:numId w:val="23"/>
        </w:numPr>
      </w:pPr>
      <w:r w:rsidRPr="00FE7833">
        <w:rPr>
          <w:i/>
        </w:rPr>
        <w:t>Description:</w:t>
      </w:r>
      <w:r w:rsidRPr="00FE7833">
        <w:t xml:space="preserve"> A gun that fires unusable hands in the form of f</w:t>
      </w:r>
      <w:r>
        <w:t>ists. It feeds from a parts box and projects them from a steel tube.</w:t>
      </w:r>
    </w:p>
    <w:p w14:paraId="60C36209" w14:textId="77777777" w:rsidR="001C416B" w:rsidRPr="00FE7833" w:rsidRDefault="001C416B" w:rsidP="00DD4C99">
      <w:pPr>
        <w:numPr>
          <w:ilvl w:val="0"/>
          <w:numId w:val="23"/>
        </w:numPr>
      </w:pPr>
      <w:r w:rsidRPr="00FE7833">
        <w:rPr>
          <w:i/>
        </w:rPr>
        <w:t>Quality:</w:t>
      </w:r>
      <w:r w:rsidRPr="00FE7833">
        <w:t xml:space="preserve"> High.</w:t>
      </w:r>
    </w:p>
    <w:p w14:paraId="4294DF9E" w14:textId="77777777" w:rsidR="001C416B" w:rsidRDefault="001C416B" w:rsidP="00DD4C99">
      <w:pPr>
        <w:numPr>
          <w:ilvl w:val="0"/>
          <w:numId w:val="23"/>
        </w:numPr>
      </w:pPr>
      <w:r w:rsidRPr="00FE7833">
        <w:rPr>
          <w:i/>
        </w:rPr>
        <w:t>Use</w:t>
      </w:r>
      <w:r w:rsidRPr="00FE7833">
        <w:t>: Held with two hands. One on the stock, one on the trigger.</w:t>
      </w:r>
    </w:p>
    <w:p w14:paraId="64537CE6" w14:textId="77777777" w:rsidR="001C416B" w:rsidRPr="00FE7833" w:rsidRDefault="001C416B" w:rsidP="00DD4C99">
      <w:pPr>
        <w:numPr>
          <w:ilvl w:val="0"/>
          <w:numId w:val="23"/>
        </w:numPr>
      </w:pPr>
      <w:r>
        <w:rPr>
          <w:i/>
        </w:rPr>
        <w:lastRenderedPageBreak/>
        <w:t>Importance</w:t>
      </w:r>
      <w:r w:rsidRPr="00FE7833">
        <w:t>:</w:t>
      </w:r>
      <w:r>
        <w:t xml:space="preserve"> Gameplay (5). Art (4). Cannot be simplified.</w:t>
      </w:r>
    </w:p>
    <w:p w14:paraId="71EB6ED9" w14:textId="77777777" w:rsidR="001C416B" w:rsidRPr="008B3DA1" w:rsidRDefault="001C416B" w:rsidP="001D0CE0">
      <w:pPr>
        <w:pStyle w:val="Heading7"/>
      </w:pPr>
      <w:r>
        <w:rPr>
          <w:noProof/>
          <w:lang w:bidi="ar-SA"/>
        </w:rPr>
        <w:drawing>
          <wp:inline distT="0" distB="0" distL="0" distR="0" wp14:editId="0EB9809C">
            <wp:extent cx="5710989" cy="1828800"/>
            <wp:effectExtent l="19050" t="0" r="4011" b="0"/>
            <wp:docPr id="17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cstate="print"/>
                    <a:srcRect/>
                    <a:stretch>
                      <a:fillRect/>
                    </a:stretch>
                  </pic:blipFill>
                  <pic:spPr bwMode="auto">
                    <a:xfrm>
                      <a:off x="0" y="0"/>
                      <a:ext cx="5710989" cy="1828800"/>
                    </a:xfrm>
                    <a:prstGeom prst="rect">
                      <a:avLst/>
                    </a:prstGeom>
                    <a:noFill/>
                    <a:ln w="9525">
                      <a:noFill/>
                      <a:miter lim="800000"/>
                      <a:headEnd/>
                      <a:tailEnd/>
                    </a:ln>
                  </pic:spPr>
                </pic:pic>
              </a:graphicData>
            </a:graphic>
          </wp:inline>
        </w:drawing>
      </w:r>
    </w:p>
    <w:p w14:paraId="70087F3A" w14:textId="77777777" w:rsidR="001C416B" w:rsidRPr="00A125F4" w:rsidRDefault="001C416B" w:rsidP="00A125F4">
      <w:pPr>
        <w:pStyle w:val="Heading4"/>
      </w:pPr>
      <w:bookmarkStart w:id="193" w:name="_Toc254907081"/>
      <w:bookmarkStart w:id="194" w:name="_Toc256375093"/>
      <w:r w:rsidRPr="00A125F4">
        <w:t>Shotgun "Multi-Shot"</w:t>
      </w:r>
      <w:bookmarkEnd w:id="193"/>
      <w:bookmarkEnd w:id="194"/>
    </w:p>
    <w:p w14:paraId="1105D2C7" w14:textId="77777777" w:rsidR="001C416B" w:rsidRPr="003C13E8" w:rsidRDefault="001C416B" w:rsidP="00DD4C99">
      <w:pPr>
        <w:numPr>
          <w:ilvl w:val="0"/>
          <w:numId w:val="67"/>
        </w:numPr>
      </w:pPr>
      <w:r w:rsidRPr="003C13E8">
        <w:rPr>
          <w:i/>
        </w:rPr>
        <w:t>Description:</w:t>
      </w:r>
      <w:r w:rsidRPr="003C13E8">
        <w:t xml:space="preserve"> Many single shot guns taped together. They reload at different frequencies.</w:t>
      </w:r>
    </w:p>
    <w:p w14:paraId="2773D5C4" w14:textId="77777777" w:rsidR="001C416B" w:rsidRPr="003C13E8" w:rsidRDefault="001C416B" w:rsidP="00DD4C99">
      <w:pPr>
        <w:numPr>
          <w:ilvl w:val="0"/>
          <w:numId w:val="67"/>
        </w:numPr>
      </w:pPr>
      <w:r w:rsidRPr="003C13E8">
        <w:rPr>
          <w:i/>
        </w:rPr>
        <w:t>Quality:</w:t>
      </w:r>
      <w:r w:rsidRPr="003C13E8">
        <w:t xml:space="preserve"> High.</w:t>
      </w:r>
    </w:p>
    <w:p w14:paraId="21DC7FE5" w14:textId="77777777" w:rsidR="001C416B" w:rsidRDefault="001C416B" w:rsidP="00DD4C99">
      <w:pPr>
        <w:numPr>
          <w:ilvl w:val="0"/>
          <w:numId w:val="67"/>
        </w:numPr>
      </w:pPr>
      <w:r w:rsidRPr="003C13E8">
        <w:rPr>
          <w:i/>
        </w:rPr>
        <w:t>Use</w:t>
      </w:r>
      <w:r w:rsidRPr="003C13E8">
        <w:t>: Held with two hands. One on the stock, one on the trigger.</w:t>
      </w:r>
    </w:p>
    <w:p w14:paraId="232336CE" w14:textId="77777777" w:rsidR="001C416B" w:rsidRPr="003C13E8" w:rsidRDefault="001C416B" w:rsidP="00DD4C99">
      <w:pPr>
        <w:numPr>
          <w:ilvl w:val="0"/>
          <w:numId w:val="67"/>
        </w:numPr>
      </w:pPr>
      <w:r>
        <w:rPr>
          <w:i/>
        </w:rPr>
        <w:t>Importance</w:t>
      </w:r>
      <w:r w:rsidRPr="00F769B5">
        <w:t>:</w:t>
      </w:r>
      <w:r>
        <w:t xml:space="preserve"> Gameplay (5). Art (2). Can be simplified or outright changed.</w:t>
      </w:r>
    </w:p>
    <w:p w14:paraId="18FA42AC" w14:textId="77777777" w:rsidR="001C416B" w:rsidRDefault="001C416B" w:rsidP="001D0CE0">
      <w:pPr>
        <w:pStyle w:val="Heading7"/>
      </w:pPr>
      <w:r>
        <w:rPr>
          <w:noProof/>
          <w:lang w:bidi="ar-SA"/>
        </w:rPr>
        <w:drawing>
          <wp:inline distT="0" distB="0" distL="0" distR="0" wp14:editId="7D879F62">
            <wp:extent cx="5615838" cy="2609850"/>
            <wp:effectExtent l="19050" t="0" r="3912" b="0"/>
            <wp:docPr id="17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srcRect/>
                    <a:stretch>
                      <a:fillRect/>
                    </a:stretch>
                  </pic:blipFill>
                  <pic:spPr bwMode="auto">
                    <a:xfrm>
                      <a:off x="0" y="0"/>
                      <a:ext cx="5615838" cy="2609850"/>
                    </a:xfrm>
                    <a:prstGeom prst="rect">
                      <a:avLst/>
                    </a:prstGeom>
                    <a:noFill/>
                    <a:ln w="9525">
                      <a:noFill/>
                      <a:miter lim="800000"/>
                      <a:headEnd/>
                      <a:tailEnd/>
                    </a:ln>
                  </pic:spPr>
                </pic:pic>
              </a:graphicData>
            </a:graphic>
          </wp:inline>
        </w:drawing>
      </w:r>
    </w:p>
    <w:p w14:paraId="53DC7F0C" w14:textId="77777777" w:rsidR="001C416B" w:rsidRPr="00A125F4" w:rsidRDefault="001C416B" w:rsidP="00A125F4">
      <w:pPr>
        <w:pStyle w:val="Heading4"/>
      </w:pPr>
      <w:bookmarkStart w:id="195" w:name="_Toc254907082"/>
      <w:bookmarkStart w:id="196" w:name="_Toc256375094"/>
      <w:r w:rsidRPr="00A125F4">
        <w:t>Damage over Time Weapon "The Composter"</w:t>
      </w:r>
      <w:bookmarkEnd w:id="195"/>
      <w:bookmarkEnd w:id="196"/>
    </w:p>
    <w:p w14:paraId="4D02E2E6" w14:textId="77777777" w:rsidR="001C416B" w:rsidRPr="00540A94" w:rsidRDefault="001C416B" w:rsidP="00DD4C99">
      <w:pPr>
        <w:numPr>
          <w:ilvl w:val="0"/>
          <w:numId w:val="19"/>
        </w:numPr>
      </w:pPr>
      <w:r w:rsidRPr="00540A94">
        <w:rPr>
          <w:i/>
        </w:rPr>
        <w:t>Description:</w:t>
      </w:r>
      <w:r w:rsidRPr="00540A94">
        <w:t xml:space="preserve"> A solar powered heat ray gun, powered by an energy efficient CFL. Over-driven version of a tool used for composting and moving soil. A solar panel is mounted on </w:t>
      </w:r>
      <w:r>
        <w:t>its</w:t>
      </w:r>
      <w:r w:rsidRPr="00540A94">
        <w:t xml:space="preserve"> back; while an array of focusing lenses sit on the top.</w:t>
      </w:r>
    </w:p>
    <w:p w14:paraId="02C76ED8" w14:textId="77777777" w:rsidR="001C416B" w:rsidRPr="00540A94" w:rsidRDefault="001C416B" w:rsidP="00DD4C99">
      <w:pPr>
        <w:numPr>
          <w:ilvl w:val="0"/>
          <w:numId w:val="19"/>
        </w:numPr>
      </w:pPr>
      <w:r w:rsidRPr="00540A94">
        <w:rPr>
          <w:i/>
        </w:rPr>
        <w:t>Quality:</w:t>
      </w:r>
      <w:r w:rsidRPr="00540A94">
        <w:t xml:space="preserve"> High.</w:t>
      </w:r>
    </w:p>
    <w:p w14:paraId="37F40D6A" w14:textId="77777777" w:rsidR="001C416B" w:rsidRDefault="001C416B" w:rsidP="00DD4C99">
      <w:pPr>
        <w:numPr>
          <w:ilvl w:val="0"/>
          <w:numId w:val="19"/>
        </w:numPr>
      </w:pPr>
      <w:r w:rsidRPr="00540A94">
        <w:rPr>
          <w:i/>
        </w:rPr>
        <w:t>Use</w:t>
      </w:r>
      <w:r w:rsidRPr="00540A94">
        <w:t>: Held with two hands. One on the stock, one on the trigger.</w:t>
      </w:r>
    </w:p>
    <w:p w14:paraId="28B37726" w14:textId="77777777" w:rsidR="001C416B" w:rsidRDefault="001C416B" w:rsidP="00DD4C99">
      <w:pPr>
        <w:numPr>
          <w:ilvl w:val="0"/>
          <w:numId w:val="19"/>
        </w:numPr>
      </w:pPr>
      <w:r>
        <w:rPr>
          <w:i/>
        </w:rPr>
        <w:t>Importance</w:t>
      </w:r>
      <w:r w:rsidRPr="007D2744">
        <w:t>:</w:t>
      </w:r>
      <w:r>
        <w:rPr>
          <w:i/>
        </w:rPr>
        <w:t xml:space="preserve"> </w:t>
      </w:r>
      <w:r>
        <w:t>Gameplay (5). Art (4). Can only be simplified very little without losing its meaning.</w:t>
      </w:r>
    </w:p>
    <w:p w14:paraId="07EEBCE8" w14:textId="77777777" w:rsidR="001C416B" w:rsidRPr="00540A94" w:rsidRDefault="001C416B" w:rsidP="001D0CE0">
      <w:pPr>
        <w:pStyle w:val="Heading7"/>
      </w:pPr>
      <w:r>
        <w:rPr>
          <w:noProof/>
          <w:lang w:bidi="ar-SA"/>
        </w:rPr>
        <w:lastRenderedPageBreak/>
        <w:drawing>
          <wp:inline distT="0" distB="0" distL="0" distR="0" wp14:editId="56FA7414">
            <wp:extent cx="5616773" cy="2114550"/>
            <wp:effectExtent l="19050" t="0" r="2977" b="0"/>
            <wp:docPr id="17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cstate="print"/>
                    <a:srcRect/>
                    <a:stretch>
                      <a:fillRect/>
                    </a:stretch>
                  </pic:blipFill>
                  <pic:spPr bwMode="auto">
                    <a:xfrm>
                      <a:off x="0" y="0"/>
                      <a:ext cx="5616773" cy="2114550"/>
                    </a:xfrm>
                    <a:prstGeom prst="rect">
                      <a:avLst/>
                    </a:prstGeom>
                    <a:noFill/>
                    <a:ln w="9525">
                      <a:noFill/>
                      <a:miter lim="800000"/>
                      <a:headEnd/>
                      <a:tailEnd/>
                    </a:ln>
                  </pic:spPr>
                </pic:pic>
              </a:graphicData>
            </a:graphic>
          </wp:inline>
        </w:drawing>
      </w:r>
    </w:p>
    <w:p w14:paraId="6CD1CA6C" w14:textId="77777777" w:rsidR="001C416B" w:rsidRPr="00A125F4" w:rsidRDefault="001C416B" w:rsidP="00A125F4">
      <w:pPr>
        <w:pStyle w:val="Heading4"/>
      </w:pPr>
      <w:bookmarkStart w:id="197" w:name="_Toc254907083"/>
      <w:bookmarkStart w:id="198" w:name="_Toc256375095"/>
      <w:r w:rsidRPr="00A125F4">
        <w:t>Grenade "Pop Can"</w:t>
      </w:r>
      <w:bookmarkEnd w:id="197"/>
      <w:bookmarkEnd w:id="198"/>
    </w:p>
    <w:p w14:paraId="474F8FA3" w14:textId="77777777" w:rsidR="001C416B" w:rsidRPr="00247442" w:rsidRDefault="001C416B" w:rsidP="00DD4C99">
      <w:pPr>
        <w:numPr>
          <w:ilvl w:val="0"/>
          <w:numId w:val="68"/>
        </w:numPr>
      </w:pPr>
      <w:r w:rsidRPr="00247442">
        <w:rPr>
          <w:i/>
        </w:rPr>
        <w:t>Description:</w:t>
      </w:r>
      <w:r w:rsidRPr="00247442">
        <w:t xml:space="preserve"> A soda can filled with explosives. Triggers shortly after the tab is popped.</w:t>
      </w:r>
      <w:r>
        <w:t xml:space="preserve"> Explodes in a fireball.</w:t>
      </w:r>
    </w:p>
    <w:p w14:paraId="52464A8A" w14:textId="77777777" w:rsidR="001C416B" w:rsidRPr="00247442" w:rsidRDefault="001C416B" w:rsidP="00DD4C99">
      <w:pPr>
        <w:numPr>
          <w:ilvl w:val="0"/>
          <w:numId w:val="68"/>
        </w:numPr>
      </w:pPr>
      <w:r w:rsidRPr="00247442">
        <w:rPr>
          <w:i/>
        </w:rPr>
        <w:t>Quality:</w:t>
      </w:r>
      <w:r w:rsidRPr="00247442">
        <w:t xml:space="preserve"> High.</w:t>
      </w:r>
    </w:p>
    <w:p w14:paraId="6DA6604E" w14:textId="77777777" w:rsidR="001C416B" w:rsidRDefault="001C416B" w:rsidP="00DD4C99">
      <w:pPr>
        <w:numPr>
          <w:ilvl w:val="0"/>
          <w:numId w:val="68"/>
        </w:numPr>
      </w:pPr>
      <w:r w:rsidRPr="00247442">
        <w:rPr>
          <w:i/>
        </w:rPr>
        <w:t>Use</w:t>
      </w:r>
      <w:r w:rsidRPr="00247442">
        <w:t>: Held with one hand.</w:t>
      </w:r>
    </w:p>
    <w:p w14:paraId="22C977D0" w14:textId="77777777" w:rsidR="001C416B" w:rsidRPr="00247442" w:rsidRDefault="001C416B" w:rsidP="00DD4C99">
      <w:pPr>
        <w:numPr>
          <w:ilvl w:val="0"/>
          <w:numId w:val="68"/>
        </w:numPr>
      </w:pPr>
      <w:r>
        <w:rPr>
          <w:i/>
        </w:rPr>
        <w:t>Importance</w:t>
      </w:r>
      <w:r w:rsidRPr="00247442">
        <w:t>:</w:t>
      </w:r>
      <w:r>
        <w:t xml:space="preserve"> Gameplay (5). Art (2). Cannot be simplified.</w:t>
      </w:r>
    </w:p>
    <w:p w14:paraId="26063A8F" w14:textId="77777777" w:rsidR="001C416B" w:rsidRDefault="001C416B" w:rsidP="001D0CE0">
      <w:pPr>
        <w:pStyle w:val="Heading7"/>
      </w:pPr>
      <w:r>
        <w:rPr>
          <w:noProof/>
          <w:lang w:bidi="ar-SA"/>
        </w:rPr>
        <w:drawing>
          <wp:inline distT="0" distB="0" distL="0" distR="0" wp14:editId="6143F84F">
            <wp:extent cx="2447925" cy="2416134"/>
            <wp:effectExtent l="19050" t="0" r="9525" b="0"/>
            <wp:docPr id="17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cstate="print"/>
                    <a:srcRect/>
                    <a:stretch>
                      <a:fillRect/>
                    </a:stretch>
                  </pic:blipFill>
                  <pic:spPr bwMode="auto">
                    <a:xfrm>
                      <a:off x="0" y="0"/>
                      <a:ext cx="2447925" cy="2416134"/>
                    </a:xfrm>
                    <a:prstGeom prst="rect">
                      <a:avLst/>
                    </a:prstGeom>
                    <a:noFill/>
                    <a:ln w="9525">
                      <a:noFill/>
                      <a:miter lim="800000"/>
                      <a:headEnd/>
                      <a:tailEnd/>
                    </a:ln>
                  </pic:spPr>
                </pic:pic>
              </a:graphicData>
            </a:graphic>
          </wp:inline>
        </w:drawing>
      </w:r>
    </w:p>
    <w:p w14:paraId="58014B2D" w14:textId="77777777" w:rsidR="00A125F4" w:rsidRDefault="00A125F4" w:rsidP="00A125F4">
      <w:bookmarkStart w:id="199" w:name="_Toc254907084"/>
    </w:p>
    <w:p w14:paraId="44ADE546" w14:textId="77777777" w:rsidR="001C416B" w:rsidRPr="00A125F4" w:rsidRDefault="001C416B" w:rsidP="00A125F4">
      <w:pPr>
        <w:pStyle w:val="Heading3"/>
      </w:pPr>
      <w:bookmarkStart w:id="200" w:name="_Toc256375096"/>
      <w:r w:rsidRPr="00A125F4">
        <w:t>Modifiers</w:t>
      </w:r>
      <w:bookmarkEnd w:id="199"/>
      <w:bookmarkEnd w:id="200"/>
    </w:p>
    <w:p w14:paraId="5E4185CB" w14:textId="77777777" w:rsidR="001C416B" w:rsidRPr="00A125F4" w:rsidRDefault="001C416B" w:rsidP="00A125F4">
      <w:pPr>
        <w:pStyle w:val="Heading4"/>
      </w:pPr>
      <w:bookmarkStart w:id="201" w:name="_Toc254907085"/>
      <w:bookmarkStart w:id="202" w:name="_Toc256375097"/>
      <w:r w:rsidRPr="00A125F4">
        <w:t>Modifier Marker</w:t>
      </w:r>
      <w:bookmarkEnd w:id="201"/>
      <w:bookmarkEnd w:id="202"/>
    </w:p>
    <w:p w14:paraId="12B6B502" w14:textId="77777777" w:rsidR="001C416B" w:rsidRPr="00CB57B6" w:rsidRDefault="001C416B" w:rsidP="00DD4C99">
      <w:pPr>
        <w:numPr>
          <w:ilvl w:val="0"/>
          <w:numId w:val="36"/>
        </w:numPr>
      </w:pPr>
      <w:r w:rsidRPr="00CB57B6">
        <w:rPr>
          <w:i/>
        </w:rPr>
        <w:t>Description:</w:t>
      </w:r>
      <w:r w:rsidRPr="00CB57B6">
        <w:t xml:space="preserve"> An X shaped decal marking where a modifier is. Colored to almost but not quite blend in with the environment.</w:t>
      </w:r>
      <w:r>
        <w:t xml:space="preserve"> Appears to be made from tape.</w:t>
      </w:r>
    </w:p>
    <w:p w14:paraId="064AD5A9" w14:textId="77777777" w:rsidR="001C416B" w:rsidRPr="00CB57B6" w:rsidRDefault="001C416B" w:rsidP="00DD4C99">
      <w:pPr>
        <w:numPr>
          <w:ilvl w:val="0"/>
          <w:numId w:val="36"/>
        </w:numPr>
      </w:pPr>
      <w:r w:rsidRPr="00CB57B6">
        <w:rPr>
          <w:i/>
        </w:rPr>
        <w:t>Quality:</w:t>
      </w:r>
      <w:r w:rsidRPr="00CB57B6">
        <w:t xml:space="preserve"> High.</w:t>
      </w:r>
    </w:p>
    <w:p w14:paraId="7FF37641" w14:textId="77777777" w:rsidR="001C416B" w:rsidRDefault="001C416B" w:rsidP="00DD4C99">
      <w:pPr>
        <w:numPr>
          <w:ilvl w:val="0"/>
          <w:numId w:val="36"/>
        </w:numPr>
      </w:pPr>
      <w:r w:rsidRPr="00CB57B6">
        <w:rPr>
          <w:i/>
        </w:rPr>
        <w:t>Use</w:t>
      </w:r>
      <w:r w:rsidRPr="00CB57B6">
        <w:t>: Placed to mark where a modifier is deployed.</w:t>
      </w:r>
    </w:p>
    <w:p w14:paraId="3A0C8EDB" w14:textId="77777777" w:rsidR="001C416B" w:rsidRPr="00CB57B6" w:rsidRDefault="001C416B" w:rsidP="00DD4C99">
      <w:pPr>
        <w:numPr>
          <w:ilvl w:val="0"/>
          <w:numId w:val="36"/>
        </w:numPr>
      </w:pPr>
      <w:r>
        <w:rPr>
          <w:i/>
        </w:rPr>
        <w:t>Importance</w:t>
      </w:r>
      <w:r w:rsidRPr="00CB57B6">
        <w:t>:</w:t>
      </w:r>
      <w:r>
        <w:t xml:space="preserve"> Gameplay (5). Art (2). Cannot be simplified.</w:t>
      </w:r>
    </w:p>
    <w:p w14:paraId="0ED128F9" w14:textId="77777777" w:rsidR="001C416B" w:rsidRDefault="001C416B" w:rsidP="001D0CE0">
      <w:pPr>
        <w:pStyle w:val="Heading7"/>
      </w:pPr>
      <w:r>
        <w:rPr>
          <w:noProof/>
          <w:lang w:bidi="ar-SA"/>
        </w:rPr>
        <w:lastRenderedPageBreak/>
        <w:drawing>
          <wp:inline distT="0" distB="0" distL="0" distR="0" wp14:editId="0799CEC3">
            <wp:extent cx="2733675" cy="1829301"/>
            <wp:effectExtent l="19050" t="0" r="9525" b="0"/>
            <wp:docPr id="17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cstate="print"/>
                    <a:srcRect/>
                    <a:stretch>
                      <a:fillRect/>
                    </a:stretch>
                  </pic:blipFill>
                  <pic:spPr bwMode="auto">
                    <a:xfrm>
                      <a:off x="0" y="0"/>
                      <a:ext cx="2733675" cy="1829301"/>
                    </a:xfrm>
                    <a:prstGeom prst="rect">
                      <a:avLst/>
                    </a:prstGeom>
                    <a:noFill/>
                    <a:ln w="9525">
                      <a:noFill/>
                      <a:miter lim="800000"/>
                      <a:headEnd/>
                      <a:tailEnd/>
                    </a:ln>
                  </pic:spPr>
                </pic:pic>
              </a:graphicData>
            </a:graphic>
          </wp:inline>
        </w:drawing>
      </w:r>
    </w:p>
    <w:p w14:paraId="091DA1E4" w14:textId="77777777" w:rsidR="001C416B" w:rsidRDefault="001C416B" w:rsidP="001C416B">
      <w:pPr>
        <w:pStyle w:val="Heading4"/>
      </w:pPr>
      <w:bookmarkStart w:id="203" w:name="_Toc254907086"/>
      <w:bookmarkStart w:id="204" w:name="_Toc256375098"/>
      <w:r>
        <w:t>Shrink Effect</w:t>
      </w:r>
      <w:bookmarkEnd w:id="203"/>
      <w:bookmarkEnd w:id="204"/>
    </w:p>
    <w:p w14:paraId="50D85B9A" w14:textId="77777777" w:rsidR="001C416B" w:rsidRPr="000C40B8" w:rsidRDefault="001C416B" w:rsidP="00DD4C99">
      <w:pPr>
        <w:numPr>
          <w:ilvl w:val="0"/>
          <w:numId w:val="37"/>
        </w:numPr>
      </w:pPr>
      <w:r w:rsidRPr="000C40B8">
        <w:rPr>
          <w:i/>
        </w:rPr>
        <w:t>Description:</w:t>
      </w:r>
      <w:r w:rsidRPr="000C40B8">
        <w:t xml:space="preserve"> A portal appears 6 feet along the normal of the surface that the modifier is on. A large hand or dinosaur foot stomps downward crushing the player for the duration.</w:t>
      </w:r>
      <w:r>
        <w:t xml:space="preserve"> The portal features a swirl distortion and is textured like a star field.</w:t>
      </w:r>
    </w:p>
    <w:p w14:paraId="173F107E" w14:textId="77777777" w:rsidR="001C416B" w:rsidRPr="000C40B8" w:rsidRDefault="001C416B" w:rsidP="00DD4C99">
      <w:pPr>
        <w:numPr>
          <w:ilvl w:val="0"/>
          <w:numId w:val="37"/>
        </w:numPr>
      </w:pPr>
      <w:r w:rsidRPr="000C40B8">
        <w:rPr>
          <w:i/>
        </w:rPr>
        <w:t>Quality:</w:t>
      </w:r>
      <w:r w:rsidRPr="000C40B8">
        <w:t xml:space="preserve"> High.</w:t>
      </w:r>
    </w:p>
    <w:p w14:paraId="69687AAD" w14:textId="77777777" w:rsidR="001C416B" w:rsidRDefault="001C416B" w:rsidP="00DD4C99">
      <w:pPr>
        <w:numPr>
          <w:ilvl w:val="0"/>
          <w:numId w:val="37"/>
        </w:numPr>
      </w:pPr>
      <w:r w:rsidRPr="000C40B8">
        <w:rPr>
          <w:i/>
        </w:rPr>
        <w:t>Use</w:t>
      </w:r>
      <w:r w:rsidRPr="000C40B8">
        <w:t>: Triggered when a Shrink modifier goes off.</w:t>
      </w:r>
    </w:p>
    <w:p w14:paraId="683734EF" w14:textId="77777777" w:rsidR="001C416B" w:rsidRDefault="001C416B" w:rsidP="00DD4C99">
      <w:pPr>
        <w:numPr>
          <w:ilvl w:val="0"/>
          <w:numId w:val="37"/>
        </w:numPr>
      </w:pPr>
      <w:r w:rsidRPr="00522446">
        <w:rPr>
          <w:i/>
        </w:rPr>
        <w:t xml:space="preserve">Importance: </w:t>
      </w:r>
      <w:r>
        <w:t>Gameplay (5). Art (4). Can be simplified as long as it intuitively represents crushing or shrinking.</w:t>
      </w:r>
    </w:p>
    <w:p w14:paraId="28F698DB" w14:textId="77777777" w:rsidR="001C416B" w:rsidRDefault="001C416B" w:rsidP="001D0CE0">
      <w:pPr>
        <w:pStyle w:val="Heading7"/>
      </w:pPr>
      <w:r>
        <w:rPr>
          <w:noProof/>
          <w:lang w:bidi="ar-SA"/>
        </w:rPr>
        <w:drawing>
          <wp:inline distT="0" distB="0" distL="0" distR="0" wp14:editId="329DBD12">
            <wp:extent cx="4606656" cy="2200275"/>
            <wp:effectExtent l="19050" t="0" r="3444" b="0"/>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cstate="print">
                      <a:lum bright="-10000"/>
                    </a:blip>
                    <a:srcRect/>
                    <a:stretch>
                      <a:fillRect/>
                    </a:stretch>
                  </pic:blipFill>
                  <pic:spPr bwMode="auto">
                    <a:xfrm>
                      <a:off x="0" y="0"/>
                      <a:ext cx="4608850" cy="2201323"/>
                    </a:xfrm>
                    <a:prstGeom prst="rect">
                      <a:avLst/>
                    </a:prstGeom>
                    <a:noFill/>
                    <a:ln w="9525">
                      <a:noFill/>
                      <a:miter lim="800000"/>
                      <a:headEnd/>
                      <a:tailEnd/>
                    </a:ln>
                  </pic:spPr>
                </pic:pic>
              </a:graphicData>
            </a:graphic>
          </wp:inline>
        </w:drawing>
      </w:r>
    </w:p>
    <w:p w14:paraId="1752CFD8" w14:textId="77777777" w:rsidR="001C416B" w:rsidRPr="00A125F4" w:rsidRDefault="001C416B" w:rsidP="00A125F4">
      <w:pPr>
        <w:pStyle w:val="Heading4"/>
      </w:pPr>
      <w:bookmarkStart w:id="205" w:name="_Toc254907087"/>
      <w:bookmarkStart w:id="206" w:name="_Toc256375099"/>
      <w:r w:rsidRPr="00A125F4">
        <w:t>Growth Effect</w:t>
      </w:r>
      <w:bookmarkEnd w:id="205"/>
      <w:bookmarkEnd w:id="206"/>
    </w:p>
    <w:p w14:paraId="5EFC537B" w14:textId="77777777" w:rsidR="001C416B" w:rsidRPr="00C055AF" w:rsidRDefault="001C416B" w:rsidP="00DD4C99">
      <w:pPr>
        <w:numPr>
          <w:ilvl w:val="0"/>
          <w:numId w:val="34"/>
        </w:numPr>
      </w:pPr>
      <w:r w:rsidRPr="00C055AF">
        <w:rPr>
          <w:i/>
        </w:rPr>
        <w:t>Description:</w:t>
      </w:r>
      <w:r w:rsidRPr="00C055AF">
        <w:t xml:space="preserve"> A large radiation symbol glowing with</w:t>
      </w:r>
      <w:r>
        <w:t xml:space="preserve"> unnatural orange</w:t>
      </w:r>
      <w:r w:rsidRPr="00C055AF">
        <w:t xml:space="preserve"> light. Indicative of mutating radiation.</w:t>
      </w:r>
    </w:p>
    <w:p w14:paraId="111B7080" w14:textId="77777777" w:rsidR="001C416B" w:rsidRPr="00C055AF" w:rsidRDefault="001C416B" w:rsidP="00DD4C99">
      <w:pPr>
        <w:numPr>
          <w:ilvl w:val="0"/>
          <w:numId w:val="34"/>
        </w:numPr>
      </w:pPr>
      <w:r w:rsidRPr="00C055AF">
        <w:rPr>
          <w:i/>
        </w:rPr>
        <w:t>Quality:</w:t>
      </w:r>
      <w:r w:rsidRPr="00C055AF">
        <w:t xml:space="preserve"> High.</w:t>
      </w:r>
    </w:p>
    <w:p w14:paraId="64B797AB" w14:textId="77777777" w:rsidR="001C416B" w:rsidRPr="00C055AF" w:rsidRDefault="001C416B" w:rsidP="00DD4C99">
      <w:pPr>
        <w:numPr>
          <w:ilvl w:val="0"/>
          <w:numId w:val="34"/>
        </w:numPr>
      </w:pPr>
      <w:r w:rsidRPr="00C055AF">
        <w:rPr>
          <w:i/>
        </w:rPr>
        <w:t>Use</w:t>
      </w:r>
      <w:r w:rsidRPr="00C055AF">
        <w:t>: Appears when the Grow modification is triggered. Causes the player model to get bigger as described in the Grow animation.</w:t>
      </w:r>
    </w:p>
    <w:p w14:paraId="72426BA9" w14:textId="77777777" w:rsidR="001C416B" w:rsidRPr="00C055AF" w:rsidRDefault="001C416B" w:rsidP="00DD4C99">
      <w:pPr>
        <w:numPr>
          <w:ilvl w:val="0"/>
          <w:numId w:val="34"/>
        </w:numPr>
      </w:pPr>
      <w:r>
        <w:rPr>
          <w:i/>
        </w:rPr>
        <w:t xml:space="preserve">Importance: </w:t>
      </w:r>
      <w:r>
        <w:t>Gameplay (3). Art (4). Can be simplified as long as it communicates the idea of growth.</w:t>
      </w:r>
    </w:p>
    <w:p w14:paraId="79292BDA" w14:textId="77777777" w:rsidR="001C416B" w:rsidRDefault="001C416B" w:rsidP="001D0CE0">
      <w:pPr>
        <w:pStyle w:val="Heading7"/>
      </w:pPr>
      <w:r>
        <w:rPr>
          <w:noProof/>
          <w:lang w:bidi="ar-SA"/>
        </w:rPr>
        <w:lastRenderedPageBreak/>
        <w:drawing>
          <wp:inline distT="0" distB="0" distL="0" distR="0" wp14:editId="686B3826">
            <wp:extent cx="3779680" cy="2162175"/>
            <wp:effectExtent l="1905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cstate="print">
                      <a:lum bright="-10000"/>
                    </a:blip>
                    <a:srcRect/>
                    <a:stretch>
                      <a:fillRect/>
                    </a:stretch>
                  </pic:blipFill>
                  <pic:spPr bwMode="auto">
                    <a:xfrm>
                      <a:off x="0" y="0"/>
                      <a:ext cx="3779680" cy="2162175"/>
                    </a:xfrm>
                    <a:prstGeom prst="rect">
                      <a:avLst/>
                    </a:prstGeom>
                    <a:noFill/>
                    <a:ln w="9525">
                      <a:noFill/>
                      <a:miter lim="800000"/>
                      <a:headEnd/>
                      <a:tailEnd/>
                    </a:ln>
                  </pic:spPr>
                </pic:pic>
              </a:graphicData>
            </a:graphic>
          </wp:inline>
        </w:drawing>
      </w:r>
    </w:p>
    <w:p w14:paraId="3B8434F8" w14:textId="77777777" w:rsidR="001C416B" w:rsidRDefault="001C416B" w:rsidP="001C416B">
      <w:pPr>
        <w:pStyle w:val="Heading4"/>
      </w:pPr>
      <w:bookmarkStart w:id="207" w:name="_Toc254907088"/>
      <w:bookmarkStart w:id="208" w:name="_Toc256375100"/>
      <w:r>
        <w:t>Wall Effect</w:t>
      </w:r>
      <w:bookmarkEnd w:id="207"/>
      <w:bookmarkEnd w:id="208"/>
    </w:p>
    <w:p w14:paraId="59F0E1CA" w14:textId="77777777" w:rsidR="001C416B" w:rsidRPr="001650AB" w:rsidRDefault="001C416B" w:rsidP="00DD4C99">
      <w:pPr>
        <w:numPr>
          <w:ilvl w:val="0"/>
          <w:numId w:val="79"/>
        </w:numPr>
      </w:pPr>
      <w:r w:rsidRPr="001650AB">
        <w:rPr>
          <w:i/>
        </w:rPr>
        <w:t>Description:</w:t>
      </w:r>
      <w:r w:rsidRPr="001650AB">
        <w:t xml:space="preserve"> A wall make of transparent wood planks. It is as tall as a player and twice as wide. Has depth equal to twice a player's depth. An opaque sign on the front says "Trespassers wi</w:t>
      </w:r>
      <w:r>
        <w:t>ll be Shot." It pops up from the modifier’s</w:t>
      </w:r>
      <w:r w:rsidRPr="001650AB">
        <w:t xml:space="preserve"> surface along the surface normal.</w:t>
      </w:r>
    </w:p>
    <w:p w14:paraId="0912D81B" w14:textId="77777777" w:rsidR="001C416B" w:rsidRPr="001650AB" w:rsidRDefault="001C416B" w:rsidP="00DD4C99">
      <w:pPr>
        <w:numPr>
          <w:ilvl w:val="0"/>
          <w:numId w:val="79"/>
        </w:numPr>
      </w:pPr>
      <w:r w:rsidRPr="001650AB">
        <w:rPr>
          <w:i/>
        </w:rPr>
        <w:t>Quality:</w:t>
      </w:r>
      <w:r w:rsidRPr="001650AB">
        <w:t xml:space="preserve"> High.</w:t>
      </w:r>
    </w:p>
    <w:p w14:paraId="32F92F7E" w14:textId="77777777" w:rsidR="001C416B" w:rsidRDefault="001C416B" w:rsidP="00DD4C99">
      <w:pPr>
        <w:numPr>
          <w:ilvl w:val="0"/>
          <w:numId w:val="79"/>
        </w:numPr>
      </w:pPr>
      <w:r w:rsidRPr="001650AB">
        <w:rPr>
          <w:i/>
        </w:rPr>
        <w:t>Use</w:t>
      </w:r>
      <w:r w:rsidRPr="001650AB">
        <w:t>: Triggered when a wall modifier is activated.</w:t>
      </w:r>
    </w:p>
    <w:p w14:paraId="1C9FCAA5" w14:textId="77777777" w:rsidR="001C416B" w:rsidRDefault="001C416B" w:rsidP="00DD4C99">
      <w:pPr>
        <w:numPr>
          <w:ilvl w:val="0"/>
          <w:numId w:val="79"/>
        </w:numPr>
      </w:pPr>
      <w:r>
        <w:rPr>
          <w:i/>
        </w:rPr>
        <w:t>Importance</w:t>
      </w:r>
      <w:r w:rsidRPr="00DA64E0">
        <w:t>:</w:t>
      </w:r>
      <w:r>
        <w:t xml:space="preserve"> Gameplay (5). Art (3). Can be simplified as long as it blocks the player’s path but not their view.</w:t>
      </w:r>
    </w:p>
    <w:p w14:paraId="392DD590" w14:textId="77777777" w:rsidR="001C416B" w:rsidRDefault="001C416B" w:rsidP="001D0CE0">
      <w:pPr>
        <w:pStyle w:val="Heading7"/>
      </w:pPr>
      <w:r>
        <w:rPr>
          <w:noProof/>
          <w:lang w:bidi="ar-SA"/>
        </w:rPr>
        <w:drawing>
          <wp:inline distT="0" distB="0" distL="0" distR="0" wp14:editId="7455F71F">
            <wp:extent cx="2857500" cy="1943100"/>
            <wp:effectExtent l="19050" t="0" r="0" b="0"/>
            <wp:docPr id="1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lum bright="-10000"/>
                    </a:blip>
                    <a:srcRect/>
                    <a:stretch>
                      <a:fillRect/>
                    </a:stretch>
                  </pic:blipFill>
                  <pic:spPr bwMode="auto">
                    <a:xfrm>
                      <a:off x="0" y="0"/>
                      <a:ext cx="2857500" cy="1943100"/>
                    </a:xfrm>
                    <a:prstGeom prst="rect">
                      <a:avLst/>
                    </a:prstGeom>
                    <a:noFill/>
                    <a:ln w="9525">
                      <a:noFill/>
                      <a:miter lim="800000"/>
                      <a:headEnd/>
                      <a:tailEnd/>
                    </a:ln>
                  </pic:spPr>
                </pic:pic>
              </a:graphicData>
            </a:graphic>
          </wp:inline>
        </w:drawing>
      </w:r>
    </w:p>
    <w:p w14:paraId="2E66C2F1" w14:textId="77777777" w:rsidR="001C416B" w:rsidRPr="00A125F4" w:rsidRDefault="001C416B" w:rsidP="00A125F4">
      <w:pPr>
        <w:pStyle w:val="Heading4"/>
      </w:pPr>
      <w:bookmarkStart w:id="209" w:name="_Toc254907089"/>
      <w:bookmarkStart w:id="210" w:name="_Toc256375101"/>
      <w:r w:rsidRPr="00A125F4">
        <w:t>Knockback Effect</w:t>
      </w:r>
      <w:bookmarkEnd w:id="209"/>
      <w:bookmarkEnd w:id="210"/>
    </w:p>
    <w:p w14:paraId="375151EC" w14:textId="77777777" w:rsidR="001C416B" w:rsidRPr="00D8580A" w:rsidRDefault="001C416B" w:rsidP="00DD4C99">
      <w:pPr>
        <w:numPr>
          <w:ilvl w:val="0"/>
          <w:numId w:val="33"/>
        </w:numPr>
      </w:pPr>
      <w:r w:rsidRPr="00D8580A">
        <w:rPr>
          <w:i/>
        </w:rPr>
        <w:t>Description:</w:t>
      </w:r>
      <w:r w:rsidRPr="00D8580A">
        <w:t xml:space="preserve"> An explosion of confetti and streamers.</w:t>
      </w:r>
    </w:p>
    <w:p w14:paraId="45C09151" w14:textId="77777777" w:rsidR="001C416B" w:rsidRPr="00D8580A" w:rsidRDefault="001C416B" w:rsidP="00DD4C99">
      <w:pPr>
        <w:numPr>
          <w:ilvl w:val="0"/>
          <w:numId w:val="33"/>
        </w:numPr>
      </w:pPr>
      <w:r w:rsidRPr="00D8580A">
        <w:rPr>
          <w:i/>
        </w:rPr>
        <w:t>Quality:</w:t>
      </w:r>
      <w:r w:rsidRPr="00D8580A">
        <w:t xml:space="preserve"> High.</w:t>
      </w:r>
    </w:p>
    <w:p w14:paraId="0793AE51" w14:textId="77777777" w:rsidR="001C416B" w:rsidRDefault="001C416B" w:rsidP="00DD4C99">
      <w:pPr>
        <w:numPr>
          <w:ilvl w:val="0"/>
          <w:numId w:val="33"/>
        </w:numPr>
      </w:pPr>
      <w:r w:rsidRPr="00D8580A">
        <w:rPr>
          <w:i/>
        </w:rPr>
        <w:t>Use</w:t>
      </w:r>
      <w:r w:rsidRPr="00D8580A">
        <w:t>: Triggered when the knockback modifier is activated.</w:t>
      </w:r>
    </w:p>
    <w:p w14:paraId="4792FD64" w14:textId="77777777" w:rsidR="001C416B" w:rsidRPr="00D8580A" w:rsidRDefault="001C416B" w:rsidP="00DD4C99">
      <w:pPr>
        <w:numPr>
          <w:ilvl w:val="0"/>
          <w:numId w:val="33"/>
        </w:numPr>
      </w:pPr>
      <w:r>
        <w:rPr>
          <w:i/>
        </w:rPr>
        <w:t>Importance</w:t>
      </w:r>
      <w:r w:rsidRPr="00D8580A">
        <w:t>:</w:t>
      </w:r>
      <w:r>
        <w:t xml:space="preserve"> Gameplay (3). Art (3). Can be simplified as long as it communicates the idea of an explosion.</w:t>
      </w:r>
    </w:p>
    <w:p w14:paraId="6D0FC65C" w14:textId="77777777" w:rsidR="001C416B" w:rsidRDefault="001C416B" w:rsidP="001D0CE0">
      <w:pPr>
        <w:pStyle w:val="Heading7"/>
      </w:pPr>
      <w:r>
        <w:rPr>
          <w:noProof/>
          <w:lang w:bidi="ar-SA"/>
        </w:rPr>
        <w:lastRenderedPageBreak/>
        <w:drawing>
          <wp:inline distT="0" distB="0" distL="0" distR="0" wp14:editId="20F660FE">
            <wp:extent cx="3181793" cy="2533650"/>
            <wp:effectExtent l="19050" t="0" r="0" b="0"/>
            <wp:docPr id="1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cstate="print">
                      <a:lum bright="-10000"/>
                    </a:blip>
                    <a:srcRect/>
                    <a:stretch>
                      <a:fillRect/>
                    </a:stretch>
                  </pic:blipFill>
                  <pic:spPr bwMode="auto">
                    <a:xfrm>
                      <a:off x="0" y="0"/>
                      <a:ext cx="3181793" cy="2533650"/>
                    </a:xfrm>
                    <a:prstGeom prst="rect">
                      <a:avLst/>
                    </a:prstGeom>
                    <a:noFill/>
                    <a:ln w="9525">
                      <a:noFill/>
                      <a:miter lim="800000"/>
                      <a:headEnd/>
                      <a:tailEnd/>
                    </a:ln>
                  </pic:spPr>
                </pic:pic>
              </a:graphicData>
            </a:graphic>
          </wp:inline>
        </w:drawing>
      </w:r>
    </w:p>
    <w:p w14:paraId="113999E1" w14:textId="77777777" w:rsidR="001C416B" w:rsidRPr="00A125F4" w:rsidRDefault="001C416B" w:rsidP="00A125F4">
      <w:pPr>
        <w:pStyle w:val="Heading4"/>
      </w:pPr>
      <w:bookmarkStart w:id="211" w:name="_Toc254907090"/>
      <w:bookmarkStart w:id="212" w:name="_Toc256375102"/>
      <w:r w:rsidRPr="00A125F4">
        <w:t>Gravity Inversion Effect</w:t>
      </w:r>
      <w:bookmarkEnd w:id="211"/>
      <w:bookmarkEnd w:id="212"/>
    </w:p>
    <w:p w14:paraId="69D11A23" w14:textId="77777777" w:rsidR="001C416B" w:rsidRPr="008561EF" w:rsidRDefault="001C416B" w:rsidP="00DD4C99">
      <w:pPr>
        <w:numPr>
          <w:ilvl w:val="0"/>
          <w:numId w:val="76"/>
        </w:numPr>
      </w:pPr>
      <w:r w:rsidRPr="008561EF">
        <w:rPr>
          <w:i/>
        </w:rPr>
        <w:t>Description:</w:t>
      </w:r>
      <w:r w:rsidRPr="008561EF">
        <w:t xml:space="preserve"> A wormhole-like swirl extends from the modifier location upwards along the current gravity vector. Animates to show the swirl like a small, thin disk moving up a barbershop pole.</w:t>
      </w:r>
    </w:p>
    <w:p w14:paraId="15E4A2E9" w14:textId="77777777" w:rsidR="001C416B" w:rsidRPr="008561EF" w:rsidRDefault="001C416B" w:rsidP="00DD4C99">
      <w:pPr>
        <w:numPr>
          <w:ilvl w:val="0"/>
          <w:numId w:val="76"/>
        </w:numPr>
      </w:pPr>
      <w:r w:rsidRPr="008561EF">
        <w:rPr>
          <w:i/>
        </w:rPr>
        <w:t>Quality:</w:t>
      </w:r>
      <w:r w:rsidRPr="008561EF">
        <w:t xml:space="preserve"> High.</w:t>
      </w:r>
    </w:p>
    <w:p w14:paraId="7F4A7139" w14:textId="77777777" w:rsidR="001C416B" w:rsidRDefault="001C416B" w:rsidP="00DD4C99">
      <w:pPr>
        <w:numPr>
          <w:ilvl w:val="0"/>
          <w:numId w:val="76"/>
        </w:numPr>
      </w:pPr>
      <w:r w:rsidRPr="008561EF">
        <w:rPr>
          <w:i/>
        </w:rPr>
        <w:t>Use</w:t>
      </w:r>
      <w:r w:rsidRPr="008561EF">
        <w:t>: Triggered when a gravity inversion modifier is activated.</w:t>
      </w:r>
    </w:p>
    <w:p w14:paraId="65E69AD4" w14:textId="77777777" w:rsidR="001C416B" w:rsidRPr="008561EF" w:rsidRDefault="001C416B" w:rsidP="00DD4C99">
      <w:pPr>
        <w:numPr>
          <w:ilvl w:val="0"/>
          <w:numId w:val="76"/>
        </w:numPr>
      </w:pPr>
      <w:r>
        <w:rPr>
          <w:i/>
        </w:rPr>
        <w:t>Importance</w:t>
      </w:r>
      <w:r w:rsidRPr="008561EF">
        <w:t>:</w:t>
      </w:r>
      <w:r>
        <w:t xml:space="preserve"> Gameplay (4). Art (3). Can be simplified as long as it points the direction of the player’s movement.</w:t>
      </w:r>
    </w:p>
    <w:p w14:paraId="5ACEB245" w14:textId="77777777" w:rsidR="001C416B" w:rsidRDefault="001C416B" w:rsidP="001D0CE0">
      <w:pPr>
        <w:pStyle w:val="Heading7"/>
      </w:pPr>
      <w:r>
        <w:rPr>
          <w:noProof/>
          <w:lang w:bidi="ar-SA"/>
        </w:rPr>
        <w:drawing>
          <wp:inline distT="0" distB="0" distL="0" distR="0" wp14:editId="26F3A600">
            <wp:extent cx="1943100" cy="2400300"/>
            <wp:effectExtent l="19050" t="0" r="0" b="0"/>
            <wp:docPr id="18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cstate="print">
                      <a:lum bright="-10000"/>
                    </a:blip>
                    <a:srcRect/>
                    <a:stretch>
                      <a:fillRect/>
                    </a:stretch>
                  </pic:blipFill>
                  <pic:spPr bwMode="auto">
                    <a:xfrm>
                      <a:off x="0" y="0"/>
                      <a:ext cx="1943100" cy="2400300"/>
                    </a:xfrm>
                    <a:prstGeom prst="rect">
                      <a:avLst/>
                    </a:prstGeom>
                    <a:noFill/>
                    <a:ln w="9525">
                      <a:noFill/>
                      <a:miter lim="800000"/>
                      <a:headEnd/>
                      <a:tailEnd/>
                    </a:ln>
                  </pic:spPr>
                </pic:pic>
              </a:graphicData>
            </a:graphic>
          </wp:inline>
        </w:drawing>
      </w:r>
    </w:p>
    <w:p w14:paraId="4699F98D" w14:textId="77777777" w:rsidR="001C416B" w:rsidRPr="00A125F4" w:rsidRDefault="001C416B" w:rsidP="00A125F4">
      <w:pPr>
        <w:pStyle w:val="Heading4"/>
      </w:pPr>
      <w:bookmarkStart w:id="213" w:name="_Toc254907091"/>
      <w:bookmarkStart w:id="214" w:name="_Toc256375103"/>
      <w:r w:rsidRPr="00A125F4">
        <w:t>Frictionless Effect</w:t>
      </w:r>
      <w:bookmarkEnd w:id="213"/>
      <w:bookmarkEnd w:id="214"/>
    </w:p>
    <w:p w14:paraId="1C077310" w14:textId="77777777" w:rsidR="001C416B" w:rsidRPr="00FB225E" w:rsidRDefault="001C416B" w:rsidP="00DD4C99">
      <w:pPr>
        <w:numPr>
          <w:ilvl w:val="0"/>
          <w:numId w:val="35"/>
        </w:numPr>
      </w:pPr>
      <w:r w:rsidRPr="00FB225E">
        <w:rPr>
          <w:i/>
        </w:rPr>
        <w:t>Description:</w:t>
      </w:r>
      <w:r w:rsidRPr="00FB225E">
        <w:t xml:space="preserve"> Replace the player's lower body clothing with a pair of footie pajamas.</w:t>
      </w:r>
    </w:p>
    <w:p w14:paraId="64D5E24F" w14:textId="77777777" w:rsidR="001C416B" w:rsidRPr="00FB225E" w:rsidRDefault="001C416B" w:rsidP="00DD4C99">
      <w:pPr>
        <w:numPr>
          <w:ilvl w:val="0"/>
          <w:numId w:val="35"/>
        </w:numPr>
      </w:pPr>
      <w:r w:rsidRPr="00FB225E">
        <w:rPr>
          <w:i/>
        </w:rPr>
        <w:t>Quality:</w:t>
      </w:r>
      <w:r w:rsidRPr="00FB225E">
        <w:t xml:space="preserve"> High.</w:t>
      </w:r>
    </w:p>
    <w:p w14:paraId="7C57E50F" w14:textId="77777777" w:rsidR="001C416B" w:rsidRDefault="001C416B" w:rsidP="00DD4C99">
      <w:pPr>
        <w:numPr>
          <w:ilvl w:val="0"/>
          <w:numId w:val="35"/>
        </w:numPr>
      </w:pPr>
      <w:r w:rsidRPr="00FB225E">
        <w:rPr>
          <w:i/>
        </w:rPr>
        <w:t>Use</w:t>
      </w:r>
      <w:r w:rsidRPr="00FB225E">
        <w:t>: Swapped into the model texture when the player is under the effect of the Frictionless modifier. Does not interrupt the player's running leg animations.</w:t>
      </w:r>
    </w:p>
    <w:p w14:paraId="52FB7406" w14:textId="77777777" w:rsidR="001C416B" w:rsidRPr="00FB225E" w:rsidRDefault="001C416B" w:rsidP="00DD4C99">
      <w:pPr>
        <w:numPr>
          <w:ilvl w:val="0"/>
          <w:numId w:val="35"/>
        </w:numPr>
      </w:pPr>
      <w:r>
        <w:rPr>
          <w:i/>
        </w:rPr>
        <w:t xml:space="preserve">Importance: </w:t>
      </w:r>
      <w:r>
        <w:t>Gameplay (5). Art (2). Cannot be simplified.</w:t>
      </w:r>
    </w:p>
    <w:p w14:paraId="139EE286" w14:textId="77777777" w:rsidR="001C416B" w:rsidRDefault="001C416B" w:rsidP="001D0CE0">
      <w:pPr>
        <w:pStyle w:val="Heading7"/>
      </w:pPr>
      <w:r>
        <w:rPr>
          <w:noProof/>
          <w:lang w:bidi="ar-SA"/>
        </w:rPr>
        <w:lastRenderedPageBreak/>
        <w:drawing>
          <wp:inline distT="0" distB="0" distL="0" distR="0" wp14:editId="6C340A8A">
            <wp:extent cx="1676400" cy="2152650"/>
            <wp:effectExtent l="19050" t="0" r="0" b="0"/>
            <wp:docPr id="18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srcRect/>
                    <a:stretch>
                      <a:fillRect/>
                    </a:stretch>
                  </pic:blipFill>
                  <pic:spPr bwMode="auto">
                    <a:xfrm>
                      <a:off x="0" y="0"/>
                      <a:ext cx="1676400" cy="2152650"/>
                    </a:xfrm>
                    <a:prstGeom prst="rect">
                      <a:avLst/>
                    </a:prstGeom>
                    <a:noFill/>
                    <a:ln w="9525">
                      <a:noFill/>
                      <a:miter lim="800000"/>
                      <a:headEnd/>
                      <a:tailEnd/>
                    </a:ln>
                  </pic:spPr>
                </pic:pic>
              </a:graphicData>
            </a:graphic>
          </wp:inline>
        </w:drawing>
      </w:r>
    </w:p>
    <w:p w14:paraId="5164E813" w14:textId="77777777" w:rsidR="001C416B" w:rsidRPr="00FB470C" w:rsidRDefault="001C416B" w:rsidP="001C416B">
      <w:pPr>
        <w:pStyle w:val="Heading4"/>
      </w:pPr>
      <w:bookmarkStart w:id="215" w:name="_Toc254907092"/>
      <w:bookmarkStart w:id="216" w:name="_Toc256375104"/>
      <w:r w:rsidRPr="00FB470C">
        <w:t>Increase Gravity Effect</w:t>
      </w:r>
      <w:bookmarkEnd w:id="215"/>
      <w:bookmarkEnd w:id="216"/>
    </w:p>
    <w:p w14:paraId="2727FFFD" w14:textId="77777777" w:rsidR="001C416B" w:rsidRPr="00FB470C" w:rsidRDefault="001C416B" w:rsidP="00DD4C99">
      <w:pPr>
        <w:numPr>
          <w:ilvl w:val="0"/>
          <w:numId w:val="78"/>
        </w:numPr>
      </w:pPr>
      <w:r w:rsidRPr="00FB470C">
        <w:rPr>
          <w:i/>
        </w:rPr>
        <w:t>Description:</w:t>
      </w:r>
      <w:r w:rsidRPr="00FB470C">
        <w:t xml:space="preserve"> Two planetoid-like objects circle the player in perpendicular orbits.</w:t>
      </w:r>
    </w:p>
    <w:p w14:paraId="449453A4" w14:textId="77777777" w:rsidR="001C416B" w:rsidRPr="00FB470C" w:rsidRDefault="001C416B" w:rsidP="00DD4C99">
      <w:pPr>
        <w:numPr>
          <w:ilvl w:val="0"/>
          <w:numId w:val="78"/>
        </w:numPr>
      </w:pPr>
      <w:r w:rsidRPr="00FB470C">
        <w:rPr>
          <w:i/>
        </w:rPr>
        <w:t>Quality:</w:t>
      </w:r>
      <w:r w:rsidRPr="00FB470C">
        <w:t xml:space="preserve"> High.</w:t>
      </w:r>
    </w:p>
    <w:p w14:paraId="0959A667" w14:textId="77777777" w:rsidR="001C416B" w:rsidRDefault="001C416B" w:rsidP="00DD4C99">
      <w:pPr>
        <w:numPr>
          <w:ilvl w:val="0"/>
          <w:numId w:val="78"/>
        </w:numPr>
      </w:pPr>
      <w:r w:rsidRPr="00FB470C">
        <w:rPr>
          <w:i/>
        </w:rPr>
        <w:t>Use</w:t>
      </w:r>
      <w:r w:rsidRPr="00FB470C">
        <w:t>: Appear when the player is under the effect of the Increase Gravity effect.</w:t>
      </w:r>
    </w:p>
    <w:p w14:paraId="4F517F81" w14:textId="77777777" w:rsidR="001C416B" w:rsidRDefault="001C416B" w:rsidP="00DD4C99">
      <w:pPr>
        <w:numPr>
          <w:ilvl w:val="0"/>
          <w:numId w:val="78"/>
        </w:numPr>
      </w:pPr>
      <w:r>
        <w:rPr>
          <w:i/>
        </w:rPr>
        <w:t>Importance</w:t>
      </w:r>
      <w:r w:rsidRPr="00FB470C">
        <w:t>:</w:t>
      </w:r>
      <w:r>
        <w:t xml:space="preserve"> Gameplay (5). Art (3). Can be simplified as long as it communicates increased weight.</w:t>
      </w:r>
    </w:p>
    <w:p w14:paraId="049559A6" w14:textId="77777777" w:rsidR="001C416B" w:rsidRDefault="001C416B" w:rsidP="001D0CE0">
      <w:pPr>
        <w:pStyle w:val="Heading7"/>
      </w:pPr>
      <w:r>
        <w:rPr>
          <w:noProof/>
          <w:lang w:bidi="ar-SA"/>
        </w:rPr>
        <w:drawing>
          <wp:inline distT="0" distB="0" distL="0" distR="0" wp14:editId="23854759">
            <wp:extent cx="1952625" cy="2333625"/>
            <wp:effectExtent l="19050" t="0" r="9525" b="0"/>
            <wp:docPr id="18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cstate="print"/>
                    <a:srcRect/>
                    <a:stretch>
                      <a:fillRect/>
                    </a:stretch>
                  </pic:blipFill>
                  <pic:spPr bwMode="auto">
                    <a:xfrm>
                      <a:off x="0" y="0"/>
                      <a:ext cx="1952625" cy="2333625"/>
                    </a:xfrm>
                    <a:prstGeom prst="rect">
                      <a:avLst/>
                    </a:prstGeom>
                    <a:noFill/>
                    <a:ln w="9525">
                      <a:noFill/>
                      <a:miter lim="800000"/>
                      <a:headEnd/>
                      <a:tailEnd/>
                    </a:ln>
                  </pic:spPr>
                </pic:pic>
              </a:graphicData>
            </a:graphic>
          </wp:inline>
        </w:drawing>
      </w:r>
    </w:p>
    <w:p w14:paraId="709CEA5A" w14:textId="77777777" w:rsidR="001C416B" w:rsidRPr="00A125F4" w:rsidRDefault="001C416B" w:rsidP="00A125F4">
      <w:pPr>
        <w:pStyle w:val="Heading4"/>
      </w:pPr>
      <w:bookmarkStart w:id="217" w:name="_Toc254907093"/>
      <w:bookmarkStart w:id="218" w:name="_Toc256375105"/>
      <w:r w:rsidRPr="00A125F4">
        <w:t>Illusion Effect</w:t>
      </w:r>
      <w:bookmarkEnd w:id="217"/>
      <w:bookmarkEnd w:id="218"/>
    </w:p>
    <w:p w14:paraId="4ED76F9D" w14:textId="77777777" w:rsidR="001C416B" w:rsidRPr="00AF3F13" w:rsidRDefault="001C416B" w:rsidP="00DD4C99">
      <w:pPr>
        <w:numPr>
          <w:ilvl w:val="0"/>
          <w:numId w:val="77"/>
        </w:numPr>
      </w:pPr>
      <w:r w:rsidRPr="00AF3F13">
        <w:rPr>
          <w:i/>
        </w:rPr>
        <w:t>Description:</w:t>
      </w:r>
      <w:r w:rsidRPr="00AF3F13">
        <w:t xml:space="preserve"> Spawns several copies of the player's model to distract enemies.</w:t>
      </w:r>
      <w:r>
        <w:t xml:space="preserve"> Appears just like a player avatar.</w:t>
      </w:r>
    </w:p>
    <w:p w14:paraId="39E1A9AF" w14:textId="77777777" w:rsidR="001C416B" w:rsidRPr="00AF3F13" w:rsidRDefault="001C416B" w:rsidP="00DD4C99">
      <w:pPr>
        <w:numPr>
          <w:ilvl w:val="0"/>
          <w:numId w:val="77"/>
        </w:numPr>
      </w:pPr>
      <w:r w:rsidRPr="00AF3F13">
        <w:rPr>
          <w:i/>
        </w:rPr>
        <w:t>Quality:</w:t>
      </w:r>
      <w:r w:rsidRPr="00AF3F13">
        <w:t xml:space="preserve"> High.</w:t>
      </w:r>
    </w:p>
    <w:p w14:paraId="21377BA3" w14:textId="77777777" w:rsidR="001C416B" w:rsidRDefault="001C416B" w:rsidP="00DD4C99">
      <w:pPr>
        <w:numPr>
          <w:ilvl w:val="0"/>
          <w:numId w:val="77"/>
        </w:numPr>
      </w:pPr>
      <w:r w:rsidRPr="00AF3F13">
        <w:rPr>
          <w:i/>
        </w:rPr>
        <w:t>Use</w:t>
      </w:r>
      <w:r w:rsidRPr="00AF3F13">
        <w:t>: Appear when the Decoy modifier is activated.</w:t>
      </w:r>
    </w:p>
    <w:p w14:paraId="688EE69E" w14:textId="77777777" w:rsidR="001C416B" w:rsidRDefault="001C416B" w:rsidP="00DD4C99">
      <w:pPr>
        <w:numPr>
          <w:ilvl w:val="0"/>
          <w:numId w:val="77"/>
        </w:numPr>
      </w:pPr>
      <w:r>
        <w:rPr>
          <w:i/>
        </w:rPr>
        <w:t>Importance</w:t>
      </w:r>
      <w:r w:rsidRPr="00AF3F13">
        <w:t>:</w:t>
      </w:r>
      <w:r>
        <w:t xml:space="preserve"> Gameplay (5). Art (3). Cannot be simplified.</w:t>
      </w:r>
    </w:p>
    <w:p w14:paraId="4D322366" w14:textId="77777777" w:rsidR="001C416B" w:rsidRDefault="001C416B" w:rsidP="001C416B"/>
    <w:p w14:paraId="1784DE64" w14:textId="77777777" w:rsidR="00922C30" w:rsidRDefault="001C416B" w:rsidP="001C416B">
      <w:pPr>
        <w:jc w:val="center"/>
        <w:rPr>
          <w:b/>
        </w:rPr>
      </w:pPr>
      <w:r w:rsidRPr="0088792D">
        <w:rPr>
          <w:b/>
        </w:rPr>
        <w:t>Consult the Player Avatar section for concept art.</w:t>
      </w:r>
    </w:p>
    <w:p w14:paraId="5F54701A" w14:textId="77777777" w:rsidR="001C416B" w:rsidRDefault="001C416B" w:rsidP="00922C30">
      <w:pPr>
        <w:pStyle w:val="Heading3"/>
      </w:pPr>
      <w:r>
        <w:br w:type="page"/>
      </w:r>
      <w:bookmarkStart w:id="219" w:name="_Toc254907094"/>
      <w:bookmarkStart w:id="220" w:name="_Toc256375106"/>
      <w:r>
        <w:lastRenderedPageBreak/>
        <w:t>Map: The Academy</w:t>
      </w:r>
      <w:bookmarkEnd w:id="219"/>
      <w:bookmarkEnd w:id="220"/>
    </w:p>
    <w:p w14:paraId="455D841D" w14:textId="77777777" w:rsidR="001C416B" w:rsidRDefault="001C416B" w:rsidP="001D0CE0">
      <w:pPr>
        <w:pStyle w:val="Heading7"/>
      </w:pPr>
      <w:r>
        <w:rPr>
          <w:noProof/>
          <w:lang w:bidi="ar-SA"/>
        </w:rPr>
        <w:drawing>
          <wp:inline distT="0" distB="0" distL="0" distR="0" wp14:editId="4B0ED482">
            <wp:extent cx="5172075" cy="3488579"/>
            <wp:effectExtent l="19050" t="0" r="9525" b="0"/>
            <wp:docPr id="1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cstate="print"/>
                    <a:srcRect/>
                    <a:stretch>
                      <a:fillRect/>
                    </a:stretch>
                  </pic:blipFill>
                  <pic:spPr bwMode="auto">
                    <a:xfrm>
                      <a:off x="0" y="0"/>
                      <a:ext cx="5172075" cy="3488579"/>
                    </a:xfrm>
                    <a:prstGeom prst="rect">
                      <a:avLst/>
                    </a:prstGeom>
                    <a:noFill/>
                    <a:ln w="9525">
                      <a:noFill/>
                      <a:miter lim="800000"/>
                      <a:headEnd/>
                      <a:tailEnd/>
                    </a:ln>
                  </pic:spPr>
                </pic:pic>
              </a:graphicData>
            </a:graphic>
          </wp:inline>
        </w:drawing>
      </w:r>
    </w:p>
    <w:p w14:paraId="2FA2313D" w14:textId="77777777" w:rsidR="001C416B" w:rsidRDefault="001C416B" w:rsidP="001C416B">
      <w:pPr>
        <w:pStyle w:val="Caption"/>
        <w:jc w:val="center"/>
        <w:rPr>
          <w:noProof/>
        </w:rPr>
      </w:pPr>
      <w:r>
        <w:t xml:space="preserve">Figure </w:t>
      </w:r>
      <w:fldSimple w:instr=" SEQ Figure \* ARABIC ">
        <w:r w:rsidR="00C207BD">
          <w:rPr>
            <w:noProof/>
          </w:rPr>
          <w:t>37</w:t>
        </w:r>
      </w:fldSimple>
      <w:r>
        <w:t>: Blueprint for Academy Level</w:t>
      </w:r>
    </w:p>
    <w:p w14:paraId="7C47CFCB" w14:textId="77777777" w:rsidR="001C416B" w:rsidRDefault="001C416B" w:rsidP="001D0CE0">
      <w:pPr>
        <w:pStyle w:val="Heading7"/>
      </w:pPr>
      <w:r>
        <w:rPr>
          <w:noProof/>
          <w:lang w:bidi="ar-SA"/>
        </w:rPr>
        <w:drawing>
          <wp:inline distT="0" distB="0" distL="0" distR="0" wp14:editId="12FB5B64">
            <wp:extent cx="5875907" cy="3362325"/>
            <wp:effectExtent l="19050" t="0" r="0" b="0"/>
            <wp:docPr id="191" name="Picture 35" descr="Map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Diagram.jpg"/>
                    <pic:cNvPicPr/>
                  </pic:nvPicPr>
                  <pic:blipFill>
                    <a:blip r:embed="rId48" cstate="print"/>
                    <a:stretch>
                      <a:fillRect/>
                    </a:stretch>
                  </pic:blipFill>
                  <pic:spPr>
                    <a:xfrm>
                      <a:off x="0" y="0"/>
                      <a:ext cx="5877005" cy="3362953"/>
                    </a:xfrm>
                    <a:prstGeom prst="rect">
                      <a:avLst/>
                    </a:prstGeom>
                  </pic:spPr>
                </pic:pic>
              </a:graphicData>
            </a:graphic>
          </wp:inline>
        </w:drawing>
      </w:r>
    </w:p>
    <w:p w14:paraId="69FB8865" w14:textId="77777777" w:rsidR="001C416B" w:rsidRDefault="001C416B" w:rsidP="001C416B">
      <w:pPr>
        <w:pStyle w:val="Caption"/>
        <w:jc w:val="center"/>
      </w:pPr>
      <w:r>
        <w:t xml:space="preserve">Figure </w:t>
      </w:r>
      <w:fldSimple w:instr=" SEQ Figure \* ARABIC ">
        <w:r w:rsidR="00C207BD">
          <w:rPr>
            <w:noProof/>
          </w:rPr>
          <w:t>38</w:t>
        </w:r>
      </w:fldSimple>
      <w:r>
        <w:t>: Connection Flowchart for each room in the Academy Level</w:t>
      </w:r>
    </w:p>
    <w:p w14:paraId="71AC68E0" w14:textId="77777777" w:rsidR="001C416B" w:rsidRDefault="001C416B" w:rsidP="001C416B">
      <w:pPr>
        <w:pStyle w:val="Heading4"/>
      </w:pPr>
      <w:bookmarkStart w:id="221" w:name="_Toc254907095"/>
      <w:bookmarkStart w:id="222" w:name="_Toc256375107"/>
      <w:r>
        <w:lastRenderedPageBreak/>
        <w:t>The Appendage Conservation Front Wing</w:t>
      </w:r>
      <w:bookmarkEnd w:id="221"/>
      <w:bookmarkEnd w:id="222"/>
    </w:p>
    <w:p w14:paraId="7E403F93" w14:textId="77777777" w:rsidR="001C416B" w:rsidRPr="00922C30" w:rsidRDefault="001C416B" w:rsidP="00922C30">
      <w:pPr>
        <w:pStyle w:val="Heading5"/>
      </w:pPr>
      <w:bookmarkStart w:id="223" w:name="_Toc254907096"/>
      <w:bookmarkStart w:id="224" w:name="_Toc256375108"/>
      <w:r w:rsidRPr="00922C30">
        <w:t>Sorting Room</w:t>
      </w:r>
      <w:bookmarkEnd w:id="223"/>
      <w:bookmarkEnd w:id="224"/>
    </w:p>
    <w:p w14:paraId="01D3E151" w14:textId="77777777" w:rsidR="001C416B" w:rsidRPr="000842B0" w:rsidRDefault="001C416B" w:rsidP="001C416B">
      <w:pPr>
        <w:pStyle w:val="Heading6"/>
      </w:pPr>
      <w:bookmarkStart w:id="225" w:name="_Toc254907097"/>
      <w:bookmarkStart w:id="226" w:name="_Toc256375109"/>
      <w:r>
        <w:t>Environment</w:t>
      </w:r>
      <w:bookmarkEnd w:id="225"/>
      <w:bookmarkEnd w:id="226"/>
    </w:p>
    <w:p w14:paraId="38779E18" w14:textId="77777777" w:rsidR="001C416B" w:rsidRDefault="00F81E8D" w:rsidP="00922C30">
      <w:r>
        <w:tab/>
      </w:r>
      <w:r w:rsidR="001C416B" w:rsidRPr="005549FE">
        <w:t>This room is open, airy, and has a cheerful tenor. It is lit through its myriad windows and is painted in natural colors. The floor is dirty, but not damaged or neglected. The walls are half natural material, half old stone from the fort. Vines and moss cover parts of it.</w:t>
      </w:r>
    </w:p>
    <w:p w14:paraId="5FF8C501" w14:textId="77777777" w:rsidR="001C416B" w:rsidRDefault="001C416B" w:rsidP="001C416B">
      <w:pPr>
        <w:pStyle w:val="Heading6"/>
      </w:pPr>
      <w:bookmarkStart w:id="227" w:name="_Toc254907098"/>
      <w:bookmarkStart w:id="228" w:name="_Toc256375110"/>
      <w:r>
        <w:t>Conveyor Belt</w:t>
      </w:r>
      <w:bookmarkEnd w:id="227"/>
      <w:bookmarkEnd w:id="228"/>
    </w:p>
    <w:p w14:paraId="65AA9060" w14:textId="77777777" w:rsidR="001C416B" w:rsidRPr="00D63B01" w:rsidRDefault="001C416B" w:rsidP="00DD4C99">
      <w:pPr>
        <w:numPr>
          <w:ilvl w:val="0"/>
          <w:numId w:val="48"/>
        </w:numPr>
      </w:pPr>
      <w:r w:rsidRPr="00D63B01">
        <w:rPr>
          <w:i/>
        </w:rPr>
        <w:t>Description:</w:t>
      </w:r>
      <w:r w:rsidRPr="00D63B01">
        <w:t xml:space="preserve"> Several belts at varying levels of inclination. Fairly worn down. Wide enough to support two players side by side. The belt has worn thin in places and been fixed up with cloth patches.</w:t>
      </w:r>
    </w:p>
    <w:p w14:paraId="5B71AAFC" w14:textId="77777777" w:rsidR="001C416B" w:rsidRPr="00D63B01" w:rsidRDefault="001C416B" w:rsidP="00DD4C99">
      <w:pPr>
        <w:numPr>
          <w:ilvl w:val="0"/>
          <w:numId w:val="48"/>
        </w:numPr>
      </w:pPr>
      <w:r w:rsidRPr="00D63B01">
        <w:rPr>
          <w:i/>
        </w:rPr>
        <w:t>Quality:</w:t>
      </w:r>
      <w:r w:rsidRPr="00D63B01">
        <w:t xml:space="preserve"> Medium, 250/piece.</w:t>
      </w:r>
    </w:p>
    <w:p w14:paraId="32B965E8" w14:textId="77777777" w:rsidR="001C416B" w:rsidRDefault="001C416B" w:rsidP="00DD4C99">
      <w:pPr>
        <w:numPr>
          <w:ilvl w:val="0"/>
          <w:numId w:val="48"/>
        </w:numPr>
      </w:pPr>
      <w:r w:rsidRPr="00D63B01">
        <w:rPr>
          <w:i/>
        </w:rPr>
        <w:t>Use</w:t>
      </w:r>
      <w:r w:rsidRPr="00D63B01">
        <w:t>: Proceed into and out of the sorting machine. Used as walkways.</w:t>
      </w:r>
    </w:p>
    <w:p w14:paraId="0D873F64" w14:textId="77777777" w:rsidR="001C416B" w:rsidRDefault="001C416B" w:rsidP="00DD4C99">
      <w:pPr>
        <w:numPr>
          <w:ilvl w:val="0"/>
          <w:numId w:val="48"/>
        </w:numPr>
      </w:pPr>
      <w:r>
        <w:rPr>
          <w:i/>
        </w:rPr>
        <w:t xml:space="preserve">Importance: </w:t>
      </w:r>
      <w:r>
        <w:t>Gameplay (4). Art (3). Can be simplified in texture.</w:t>
      </w:r>
    </w:p>
    <w:p w14:paraId="18978518" w14:textId="77777777" w:rsidR="001C416B" w:rsidRPr="00D63B01" w:rsidRDefault="001C416B" w:rsidP="001D0CE0">
      <w:pPr>
        <w:pStyle w:val="Heading7"/>
      </w:pPr>
      <w:r>
        <w:rPr>
          <w:noProof/>
          <w:lang w:bidi="ar-SA"/>
        </w:rPr>
        <w:drawing>
          <wp:inline distT="0" distB="0" distL="0" distR="0" wp14:editId="4FEDCED6">
            <wp:extent cx="3676650" cy="1095375"/>
            <wp:effectExtent l="19050" t="0" r="0" b="0"/>
            <wp:docPr id="19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cstate="print"/>
                    <a:srcRect/>
                    <a:stretch>
                      <a:fillRect/>
                    </a:stretch>
                  </pic:blipFill>
                  <pic:spPr bwMode="auto">
                    <a:xfrm>
                      <a:off x="0" y="0"/>
                      <a:ext cx="3676650" cy="1095375"/>
                    </a:xfrm>
                    <a:prstGeom prst="rect">
                      <a:avLst/>
                    </a:prstGeom>
                    <a:noFill/>
                    <a:ln w="9525">
                      <a:noFill/>
                      <a:miter lim="800000"/>
                      <a:headEnd/>
                      <a:tailEnd/>
                    </a:ln>
                  </pic:spPr>
                </pic:pic>
              </a:graphicData>
            </a:graphic>
          </wp:inline>
        </w:drawing>
      </w:r>
    </w:p>
    <w:p w14:paraId="07D9B22E" w14:textId="77777777" w:rsidR="001C416B" w:rsidRDefault="001C416B" w:rsidP="001C416B">
      <w:pPr>
        <w:pStyle w:val="Heading6"/>
      </w:pPr>
      <w:bookmarkStart w:id="229" w:name="_Toc254907099"/>
      <w:bookmarkStart w:id="230" w:name="_Toc256375111"/>
      <w:r>
        <w:t>Wooden Body Part Boxes</w:t>
      </w:r>
      <w:bookmarkEnd w:id="229"/>
      <w:bookmarkEnd w:id="230"/>
    </w:p>
    <w:p w14:paraId="459534A0" w14:textId="77777777" w:rsidR="001C416B" w:rsidRPr="00BF5D72" w:rsidRDefault="001C416B" w:rsidP="00DD4C99">
      <w:pPr>
        <w:numPr>
          <w:ilvl w:val="0"/>
          <w:numId w:val="47"/>
        </w:numPr>
      </w:pPr>
      <w:r w:rsidRPr="00BF5D72">
        <w:rPr>
          <w:i/>
        </w:rPr>
        <w:t>Description:</w:t>
      </w:r>
      <w:r w:rsidRPr="00BF5D72">
        <w:t xml:space="preserve"> Wooden boxes with depictions of appendages on them. At least one depiction for upper body and one for lower body.</w:t>
      </w:r>
    </w:p>
    <w:p w14:paraId="0810B485" w14:textId="77777777" w:rsidR="001C416B" w:rsidRPr="00BF5D72" w:rsidRDefault="001C416B" w:rsidP="00DD4C99">
      <w:pPr>
        <w:numPr>
          <w:ilvl w:val="0"/>
          <w:numId w:val="47"/>
        </w:numPr>
      </w:pPr>
      <w:r w:rsidRPr="00BF5D72">
        <w:rPr>
          <w:i/>
        </w:rPr>
        <w:t>Quality:</w:t>
      </w:r>
      <w:r w:rsidRPr="00BF5D72">
        <w:t xml:space="preserve"> Low, 12-50.</w:t>
      </w:r>
    </w:p>
    <w:p w14:paraId="03EA165B" w14:textId="77777777" w:rsidR="001C416B" w:rsidRDefault="001C416B" w:rsidP="00DD4C99">
      <w:pPr>
        <w:numPr>
          <w:ilvl w:val="0"/>
          <w:numId w:val="47"/>
        </w:numPr>
      </w:pPr>
      <w:r w:rsidRPr="00BF5D72">
        <w:rPr>
          <w:i/>
        </w:rPr>
        <w:t>Use</w:t>
      </w:r>
      <w:r w:rsidRPr="00BF5D72">
        <w:t>: Placed on conveyor belts and in stockpiles.</w:t>
      </w:r>
    </w:p>
    <w:p w14:paraId="466851D6" w14:textId="77777777" w:rsidR="001C416B" w:rsidRDefault="001C416B" w:rsidP="00DD4C99">
      <w:pPr>
        <w:numPr>
          <w:ilvl w:val="0"/>
          <w:numId w:val="47"/>
        </w:numPr>
      </w:pPr>
      <w:r>
        <w:rPr>
          <w:i/>
        </w:rPr>
        <w:t>Importance</w:t>
      </w:r>
      <w:r w:rsidRPr="00BF5D72">
        <w:t>:</w:t>
      </w:r>
      <w:r>
        <w:t xml:space="preserve"> Gameplay (3). Art (5). Cannot be simplified.</w:t>
      </w:r>
    </w:p>
    <w:p w14:paraId="2B186219" w14:textId="77777777" w:rsidR="001C416B" w:rsidRPr="00BF5D72" w:rsidRDefault="001C416B" w:rsidP="001D0CE0">
      <w:pPr>
        <w:pStyle w:val="Heading7"/>
      </w:pPr>
      <w:r>
        <w:rPr>
          <w:noProof/>
          <w:lang w:bidi="ar-SA"/>
        </w:rPr>
        <w:lastRenderedPageBreak/>
        <w:drawing>
          <wp:inline distT="0" distB="0" distL="0" distR="0" wp14:editId="7124DAD4">
            <wp:extent cx="3468402" cy="2524125"/>
            <wp:effectExtent l="19050" t="0" r="0" b="0"/>
            <wp:docPr id="19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cstate="print">
                      <a:lum bright="-10000"/>
                    </a:blip>
                    <a:srcRect/>
                    <a:stretch>
                      <a:fillRect/>
                    </a:stretch>
                  </pic:blipFill>
                  <pic:spPr bwMode="auto">
                    <a:xfrm>
                      <a:off x="0" y="0"/>
                      <a:ext cx="3468402" cy="2524125"/>
                    </a:xfrm>
                    <a:prstGeom prst="rect">
                      <a:avLst/>
                    </a:prstGeom>
                    <a:noFill/>
                    <a:ln w="9525">
                      <a:noFill/>
                      <a:miter lim="800000"/>
                      <a:headEnd/>
                      <a:tailEnd/>
                    </a:ln>
                  </pic:spPr>
                </pic:pic>
              </a:graphicData>
            </a:graphic>
          </wp:inline>
        </w:drawing>
      </w:r>
    </w:p>
    <w:p w14:paraId="61782D60" w14:textId="77777777" w:rsidR="001C416B" w:rsidRDefault="001C416B" w:rsidP="001C416B">
      <w:pPr>
        <w:pStyle w:val="Heading6"/>
      </w:pPr>
      <w:bookmarkStart w:id="231" w:name="_Toc254907100"/>
      <w:bookmarkStart w:id="232" w:name="_Toc256375112"/>
      <w:r>
        <w:t>Delivery Truck Rear</w:t>
      </w:r>
      <w:bookmarkEnd w:id="231"/>
      <w:bookmarkEnd w:id="232"/>
    </w:p>
    <w:p w14:paraId="5A71A2FA" w14:textId="77777777" w:rsidR="001C416B" w:rsidRPr="00726553" w:rsidRDefault="001C416B" w:rsidP="00DD4C99">
      <w:pPr>
        <w:numPr>
          <w:ilvl w:val="0"/>
          <w:numId w:val="82"/>
        </w:numPr>
      </w:pPr>
      <w:r w:rsidRPr="00726553">
        <w:rPr>
          <w:i/>
        </w:rPr>
        <w:t>Description:</w:t>
      </w:r>
      <w:r w:rsidRPr="00726553">
        <w:t xml:space="preserve"> The back of a delivery truck, partly open but not accessible. Decorated with the ACF logo.</w:t>
      </w:r>
    </w:p>
    <w:p w14:paraId="54862843" w14:textId="77777777" w:rsidR="001C416B" w:rsidRPr="00726553" w:rsidRDefault="001C416B" w:rsidP="00DD4C99">
      <w:pPr>
        <w:numPr>
          <w:ilvl w:val="0"/>
          <w:numId w:val="82"/>
        </w:numPr>
      </w:pPr>
      <w:r w:rsidRPr="00726553">
        <w:rPr>
          <w:i/>
        </w:rPr>
        <w:t>Quality:</w:t>
      </w:r>
      <w:r w:rsidRPr="00726553">
        <w:t xml:space="preserve"> Low-Medium, 35-50.</w:t>
      </w:r>
    </w:p>
    <w:p w14:paraId="39C36B35" w14:textId="77777777" w:rsidR="001C416B" w:rsidRDefault="001C416B" w:rsidP="00DD4C99">
      <w:pPr>
        <w:numPr>
          <w:ilvl w:val="0"/>
          <w:numId w:val="82"/>
        </w:numPr>
      </w:pPr>
      <w:r w:rsidRPr="00726553">
        <w:rPr>
          <w:i/>
        </w:rPr>
        <w:t>Use</w:t>
      </w:r>
      <w:r w:rsidRPr="00726553">
        <w:t xml:space="preserve">: Placed along the wall with only the rear two feet showing. </w:t>
      </w:r>
    </w:p>
    <w:p w14:paraId="18F49411" w14:textId="77777777" w:rsidR="001C416B" w:rsidRDefault="001C416B" w:rsidP="00DD4C99">
      <w:pPr>
        <w:numPr>
          <w:ilvl w:val="0"/>
          <w:numId w:val="82"/>
        </w:numPr>
      </w:pPr>
      <w:r>
        <w:rPr>
          <w:i/>
        </w:rPr>
        <w:t>Importance</w:t>
      </w:r>
      <w:r w:rsidRPr="00726553">
        <w:t>:</w:t>
      </w:r>
      <w:r>
        <w:t xml:space="preserve"> Gameplay (1). Art (3). Can be simplified in complexity or texture.</w:t>
      </w:r>
    </w:p>
    <w:p w14:paraId="79E11269" w14:textId="77777777" w:rsidR="001C416B" w:rsidRDefault="001C416B" w:rsidP="001D0CE0">
      <w:pPr>
        <w:pStyle w:val="Heading7"/>
      </w:pPr>
      <w:r>
        <w:rPr>
          <w:noProof/>
          <w:lang w:bidi="ar-SA"/>
        </w:rPr>
        <w:drawing>
          <wp:inline distT="0" distB="0" distL="0" distR="0" wp14:editId="2DEBF738">
            <wp:extent cx="2752725" cy="2924175"/>
            <wp:effectExtent l="19050" t="0" r="9525" b="0"/>
            <wp:docPr id="19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cstate="print">
                      <a:lum bright="-10000"/>
                    </a:blip>
                    <a:srcRect/>
                    <a:stretch>
                      <a:fillRect/>
                    </a:stretch>
                  </pic:blipFill>
                  <pic:spPr bwMode="auto">
                    <a:xfrm>
                      <a:off x="0" y="0"/>
                      <a:ext cx="2752725" cy="2924175"/>
                    </a:xfrm>
                    <a:prstGeom prst="rect">
                      <a:avLst/>
                    </a:prstGeom>
                    <a:noFill/>
                    <a:ln w="9525">
                      <a:noFill/>
                      <a:miter lim="800000"/>
                      <a:headEnd/>
                      <a:tailEnd/>
                    </a:ln>
                  </pic:spPr>
                </pic:pic>
              </a:graphicData>
            </a:graphic>
          </wp:inline>
        </w:drawing>
      </w:r>
    </w:p>
    <w:p w14:paraId="4A8C35DD" w14:textId="77777777" w:rsidR="001C416B" w:rsidRDefault="001C416B" w:rsidP="001C416B">
      <w:pPr>
        <w:pStyle w:val="Heading6"/>
      </w:pPr>
      <w:bookmarkStart w:id="233" w:name="_Toc254907101"/>
      <w:bookmarkStart w:id="234" w:name="_Toc256375113"/>
      <w:r>
        <w:t>Categorization Signs</w:t>
      </w:r>
      <w:bookmarkEnd w:id="233"/>
      <w:bookmarkEnd w:id="234"/>
    </w:p>
    <w:p w14:paraId="7FFB3287" w14:textId="77777777" w:rsidR="001C416B" w:rsidRPr="00B20F5C" w:rsidRDefault="001C416B" w:rsidP="00DD4C99">
      <w:pPr>
        <w:numPr>
          <w:ilvl w:val="0"/>
          <w:numId w:val="44"/>
        </w:numPr>
      </w:pPr>
      <w:r w:rsidRPr="00B20F5C">
        <w:rPr>
          <w:i/>
        </w:rPr>
        <w:t>Description:</w:t>
      </w:r>
      <w:r w:rsidRPr="00B20F5C">
        <w:t xml:space="preserve"> Two signs identifying the two categories that parts are sorted into: "Uppers" and "Lowers". Hand</w:t>
      </w:r>
      <w:r>
        <w:t>-</w:t>
      </w:r>
      <w:r w:rsidRPr="00B20F5C">
        <w:t>painted.</w:t>
      </w:r>
    </w:p>
    <w:p w14:paraId="62CE5DAD" w14:textId="77777777" w:rsidR="001C416B" w:rsidRPr="00B20F5C" w:rsidRDefault="001C416B" w:rsidP="00DD4C99">
      <w:pPr>
        <w:numPr>
          <w:ilvl w:val="0"/>
          <w:numId w:val="44"/>
        </w:numPr>
      </w:pPr>
      <w:r w:rsidRPr="00B20F5C">
        <w:rPr>
          <w:i/>
        </w:rPr>
        <w:t>Quality:</w:t>
      </w:r>
      <w:r w:rsidRPr="00B20F5C">
        <w:t xml:space="preserve"> Low, 2-26/piece.</w:t>
      </w:r>
    </w:p>
    <w:p w14:paraId="21ECA09F" w14:textId="77777777" w:rsidR="001C416B" w:rsidRDefault="001C416B" w:rsidP="00DD4C99">
      <w:pPr>
        <w:numPr>
          <w:ilvl w:val="0"/>
          <w:numId w:val="44"/>
        </w:numPr>
      </w:pPr>
      <w:r w:rsidRPr="00B20F5C">
        <w:rPr>
          <w:i/>
        </w:rPr>
        <w:t>Use</w:t>
      </w:r>
      <w:r w:rsidRPr="00B20F5C">
        <w:t xml:space="preserve">: Placed above the conveyor exits from the </w:t>
      </w:r>
      <w:r w:rsidRPr="00B20F5C">
        <w:rPr>
          <w:i/>
        </w:rPr>
        <w:t xml:space="preserve">Sorting Room </w:t>
      </w:r>
      <w:r w:rsidRPr="00B20F5C">
        <w:t xml:space="preserve">into the </w:t>
      </w:r>
      <w:r w:rsidRPr="00B20F5C">
        <w:rPr>
          <w:i/>
        </w:rPr>
        <w:t>Warehouse</w:t>
      </w:r>
      <w:r w:rsidRPr="00B20F5C">
        <w:t>.</w:t>
      </w:r>
    </w:p>
    <w:p w14:paraId="0DDAC763" w14:textId="77777777" w:rsidR="001C416B" w:rsidRDefault="001C416B" w:rsidP="00DD4C99">
      <w:pPr>
        <w:numPr>
          <w:ilvl w:val="0"/>
          <w:numId w:val="44"/>
        </w:numPr>
      </w:pPr>
      <w:r>
        <w:rPr>
          <w:i/>
        </w:rPr>
        <w:t>Importance</w:t>
      </w:r>
      <w:r w:rsidRPr="008C50F1">
        <w:t>:</w:t>
      </w:r>
      <w:r>
        <w:t xml:space="preserve"> Gameplay (1). Art (4). Can be simplified as long as body depictions are preserved.</w:t>
      </w:r>
    </w:p>
    <w:p w14:paraId="1D1FC95B" w14:textId="77777777" w:rsidR="001C416B" w:rsidRPr="00B20F5C" w:rsidRDefault="001C416B" w:rsidP="001D0CE0">
      <w:pPr>
        <w:pStyle w:val="Heading7"/>
      </w:pPr>
      <w:r>
        <w:rPr>
          <w:noProof/>
          <w:lang w:bidi="ar-SA"/>
        </w:rPr>
        <w:lastRenderedPageBreak/>
        <w:drawing>
          <wp:inline distT="0" distB="0" distL="0" distR="0" wp14:editId="5077F117">
            <wp:extent cx="1940392" cy="1981200"/>
            <wp:effectExtent l="19050" t="0" r="2708" b="0"/>
            <wp:docPr id="19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3" cstate="print">
                      <a:lum bright="-10000"/>
                    </a:blip>
                    <a:srcRect/>
                    <a:stretch>
                      <a:fillRect/>
                    </a:stretch>
                  </pic:blipFill>
                  <pic:spPr bwMode="auto">
                    <a:xfrm>
                      <a:off x="0" y="0"/>
                      <a:ext cx="1940392" cy="1981200"/>
                    </a:xfrm>
                    <a:prstGeom prst="rect">
                      <a:avLst/>
                    </a:prstGeom>
                    <a:noFill/>
                    <a:ln w="9525">
                      <a:noFill/>
                      <a:miter lim="800000"/>
                      <a:headEnd/>
                      <a:tailEnd/>
                    </a:ln>
                  </pic:spPr>
                </pic:pic>
              </a:graphicData>
            </a:graphic>
          </wp:inline>
        </w:drawing>
      </w:r>
    </w:p>
    <w:p w14:paraId="677C57DC" w14:textId="77777777" w:rsidR="001C416B" w:rsidRDefault="001C416B" w:rsidP="001C416B">
      <w:pPr>
        <w:pStyle w:val="Heading6"/>
      </w:pPr>
      <w:bookmarkStart w:id="235" w:name="_Toc254907102"/>
      <w:bookmarkStart w:id="236" w:name="_Toc256375114"/>
      <w:r>
        <w:t>Windows</w:t>
      </w:r>
      <w:bookmarkEnd w:id="235"/>
      <w:bookmarkEnd w:id="236"/>
    </w:p>
    <w:p w14:paraId="28438EC8" w14:textId="77777777" w:rsidR="001C416B" w:rsidRPr="000C6339" w:rsidRDefault="001C416B" w:rsidP="00DD4C99">
      <w:pPr>
        <w:numPr>
          <w:ilvl w:val="0"/>
          <w:numId w:val="83"/>
        </w:numPr>
      </w:pPr>
      <w:r w:rsidRPr="000C6339">
        <w:rPr>
          <w:i/>
        </w:rPr>
        <w:t>Description:</w:t>
      </w:r>
      <w:r w:rsidRPr="000C6339">
        <w:t xml:space="preserve"> Large, greenhouse like window with multiple panes.</w:t>
      </w:r>
    </w:p>
    <w:p w14:paraId="42C94BCC" w14:textId="77777777" w:rsidR="001C416B" w:rsidRPr="000C6339" w:rsidRDefault="001C416B" w:rsidP="00DD4C99">
      <w:pPr>
        <w:numPr>
          <w:ilvl w:val="0"/>
          <w:numId w:val="83"/>
        </w:numPr>
      </w:pPr>
      <w:r w:rsidRPr="000C6339">
        <w:rPr>
          <w:i/>
        </w:rPr>
        <w:t>Quality:</w:t>
      </w:r>
      <w:r w:rsidRPr="000C6339">
        <w:t xml:space="preserve"> Low, 2-18.</w:t>
      </w:r>
    </w:p>
    <w:p w14:paraId="3F6DB357" w14:textId="77777777" w:rsidR="001C416B" w:rsidRDefault="001C416B" w:rsidP="00DD4C99">
      <w:pPr>
        <w:numPr>
          <w:ilvl w:val="0"/>
          <w:numId w:val="83"/>
        </w:numPr>
      </w:pPr>
      <w:r w:rsidRPr="000C6339">
        <w:rPr>
          <w:i/>
        </w:rPr>
        <w:t>Use</w:t>
      </w:r>
      <w:r w:rsidRPr="000C6339">
        <w:t>: Allows light to enter through the backside and top of the sorting room.</w:t>
      </w:r>
    </w:p>
    <w:p w14:paraId="6E85EF76" w14:textId="77777777" w:rsidR="001C416B" w:rsidRDefault="001C416B" w:rsidP="00DD4C99">
      <w:pPr>
        <w:numPr>
          <w:ilvl w:val="0"/>
          <w:numId w:val="83"/>
        </w:numPr>
      </w:pPr>
      <w:r>
        <w:rPr>
          <w:i/>
        </w:rPr>
        <w:t>Importance</w:t>
      </w:r>
      <w:r w:rsidRPr="000C6339">
        <w:t>:</w:t>
      </w:r>
      <w:r>
        <w:t xml:space="preserve"> Gameplay (1). Art (3). Cannot be simplified.</w:t>
      </w:r>
    </w:p>
    <w:p w14:paraId="2340806C" w14:textId="77777777" w:rsidR="001C416B" w:rsidRDefault="001C416B" w:rsidP="001D0CE0">
      <w:pPr>
        <w:pStyle w:val="Heading7"/>
      </w:pPr>
      <w:r>
        <w:rPr>
          <w:noProof/>
          <w:lang w:bidi="ar-SA"/>
        </w:rPr>
        <w:drawing>
          <wp:inline distT="0" distB="0" distL="0" distR="0" wp14:editId="2468DFB7">
            <wp:extent cx="1860698" cy="1828800"/>
            <wp:effectExtent l="19050" t="0" r="6202" b="0"/>
            <wp:docPr id="19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4" cstate="print"/>
                    <a:srcRect/>
                    <a:stretch>
                      <a:fillRect/>
                    </a:stretch>
                  </pic:blipFill>
                  <pic:spPr bwMode="auto">
                    <a:xfrm>
                      <a:off x="0" y="0"/>
                      <a:ext cx="1860698" cy="1828800"/>
                    </a:xfrm>
                    <a:prstGeom prst="rect">
                      <a:avLst/>
                    </a:prstGeom>
                    <a:noFill/>
                    <a:ln w="9525">
                      <a:noFill/>
                      <a:miter lim="800000"/>
                      <a:headEnd/>
                      <a:tailEnd/>
                    </a:ln>
                  </pic:spPr>
                </pic:pic>
              </a:graphicData>
            </a:graphic>
          </wp:inline>
        </w:drawing>
      </w:r>
    </w:p>
    <w:p w14:paraId="7C8B8121" w14:textId="77777777" w:rsidR="001C416B" w:rsidRDefault="001C416B" w:rsidP="001C416B">
      <w:pPr>
        <w:jc w:val="center"/>
      </w:pPr>
    </w:p>
    <w:p w14:paraId="0EE5BD49" w14:textId="77777777" w:rsidR="001C416B" w:rsidRDefault="001C416B" w:rsidP="001C416B">
      <w:pPr>
        <w:pStyle w:val="Heading6"/>
      </w:pPr>
      <w:bookmarkStart w:id="237" w:name="_Toc254907103"/>
      <w:bookmarkStart w:id="238" w:name="_Toc256375115"/>
      <w:r>
        <w:t>Flower Decorations "Diversi-pot"</w:t>
      </w:r>
      <w:bookmarkEnd w:id="237"/>
      <w:bookmarkEnd w:id="238"/>
    </w:p>
    <w:p w14:paraId="1E9B5B62" w14:textId="77777777" w:rsidR="001C416B" w:rsidRPr="003C129D" w:rsidRDefault="001C416B" w:rsidP="00DD4C99">
      <w:pPr>
        <w:numPr>
          <w:ilvl w:val="0"/>
          <w:numId w:val="45"/>
        </w:numPr>
      </w:pPr>
      <w:r w:rsidRPr="003C129D">
        <w:rPr>
          <w:i/>
        </w:rPr>
        <w:t>Description:</w:t>
      </w:r>
      <w:r w:rsidRPr="003C129D">
        <w:t xml:space="preserve"> Combination </w:t>
      </w:r>
      <w:r>
        <w:t>of several flower types on a single stem. Held in a small red pot</w:t>
      </w:r>
      <w:r w:rsidRPr="003C129D">
        <w:t>. Should be scalable to two different heights (2' and 4').</w:t>
      </w:r>
    </w:p>
    <w:p w14:paraId="490D8B7A" w14:textId="77777777" w:rsidR="001C416B" w:rsidRPr="003C129D" w:rsidRDefault="001C416B" w:rsidP="00DD4C99">
      <w:pPr>
        <w:numPr>
          <w:ilvl w:val="0"/>
          <w:numId w:val="45"/>
        </w:numPr>
      </w:pPr>
      <w:r w:rsidRPr="003C129D">
        <w:rPr>
          <w:i/>
        </w:rPr>
        <w:t>Quality:</w:t>
      </w:r>
      <w:r w:rsidRPr="003C129D">
        <w:t xml:space="preserve"> Medium, 800-1000.</w:t>
      </w:r>
    </w:p>
    <w:p w14:paraId="27ACAF19" w14:textId="77777777" w:rsidR="001C416B" w:rsidRDefault="001C416B" w:rsidP="00DD4C99">
      <w:pPr>
        <w:numPr>
          <w:ilvl w:val="0"/>
          <w:numId w:val="45"/>
        </w:numPr>
      </w:pPr>
      <w:r w:rsidRPr="003C129D">
        <w:rPr>
          <w:i/>
        </w:rPr>
        <w:t>Use</w:t>
      </w:r>
      <w:r w:rsidRPr="003C129D">
        <w:t>: Used to decorate and freshen the borders of the room.</w:t>
      </w:r>
    </w:p>
    <w:p w14:paraId="26C61B83" w14:textId="77777777" w:rsidR="001C416B" w:rsidRDefault="001C416B" w:rsidP="00DD4C99">
      <w:pPr>
        <w:numPr>
          <w:ilvl w:val="0"/>
          <w:numId w:val="45"/>
        </w:numPr>
      </w:pPr>
      <w:r>
        <w:rPr>
          <w:i/>
        </w:rPr>
        <w:t>Importance</w:t>
      </w:r>
      <w:r w:rsidRPr="00797956">
        <w:t>:</w:t>
      </w:r>
      <w:r>
        <w:t xml:space="preserve"> Gameplay (1). Art (3). Can be simplified as long as the stem holds at least two distinct flowers/fruits.</w:t>
      </w:r>
    </w:p>
    <w:p w14:paraId="191A4ABB" w14:textId="77777777" w:rsidR="001C416B" w:rsidRPr="00124F01" w:rsidRDefault="001C416B" w:rsidP="001D0CE0">
      <w:pPr>
        <w:pStyle w:val="Heading7"/>
      </w:pPr>
      <w:r>
        <w:rPr>
          <w:noProof/>
          <w:lang w:bidi="ar-SA"/>
        </w:rPr>
        <w:lastRenderedPageBreak/>
        <w:drawing>
          <wp:inline distT="0" distB="0" distL="0" distR="0" wp14:editId="665B3995">
            <wp:extent cx="2028825" cy="3129430"/>
            <wp:effectExtent l="19050" t="0" r="9525" b="0"/>
            <wp:docPr id="20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2028825" cy="3129430"/>
                    </a:xfrm>
                    <a:prstGeom prst="rect">
                      <a:avLst/>
                    </a:prstGeom>
                    <a:noFill/>
                    <a:ln w="9525">
                      <a:noFill/>
                      <a:miter lim="800000"/>
                      <a:headEnd/>
                      <a:tailEnd/>
                    </a:ln>
                  </pic:spPr>
                </pic:pic>
              </a:graphicData>
            </a:graphic>
          </wp:inline>
        </w:drawing>
      </w:r>
    </w:p>
    <w:p w14:paraId="20B1AF1E" w14:textId="77777777" w:rsidR="001C416B" w:rsidRDefault="001C416B" w:rsidP="001C416B">
      <w:pPr>
        <w:pStyle w:val="Heading6"/>
      </w:pPr>
      <w:bookmarkStart w:id="239" w:name="_Toc254907104"/>
      <w:bookmarkStart w:id="240" w:name="_Toc256375116"/>
      <w:r>
        <w:t>Sorting Machine</w:t>
      </w:r>
      <w:bookmarkEnd w:id="239"/>
      <w:bookmarkEnd w:id="240"/>
    </w:p>
    <w:p w14:paraId="5B97DACD" w14:textId="77777777" w:rsidR="001C416B" w:rsidRPr="008649F4" w:rsidRDefault="001C416B" w:rsidP="00DD4C99">
      <w:pPr>
        <w:numPr>
          <w:ilvl w:val="0"/>
          <w:numId w:val="54"/>
        </w:numPr>
      </w:pPr>
      <w:r w:rsidRPr="008649F4">
        <w:rPr>
          <w:i/>
        </w:rPr>
        <w:t>Description:</w:t>
      </w:r>
      <w:r w:rsidRPr="008649F4">
        <w:t xml:space="preserve"> Large octagonal machine for sorting parts. Flat on the top with solar panels arranged around the outside like flowers petals. Various openings for conveyors to enter or exit. Decorated with environmental graffiti.</w:t>
      </w:r>
    </w:p>
    <w:p w14:paraId="6BB1E08F" w14:textId="77777777" w:rsidR="001C416B" w:rsidRPr="008649F4" w:rsidRDefault="001C416B" w:rsidP="00DD4C99">
      <w:pPr>
        <w:numPr>
          <w:ilvl w:val="0"/>
          <w:numId w:val="54"/>
        </w:numPr>
      </w:pPr>
      <w:r w:rsidRPr="008649F4">
        <w:rPr>
          <w:i/>
        </w:rPr>
        <w:t>Quality:</w:t>
      </w:r>
      <w:r w:rsidRPr="008649F4">
        <w:t xml:space="preserve"> Medium, 500-800.</w:t>
      </w:r>
    </w:p>
    <w:p w14:paraId="2200B1FB" w14:textId="77777777" w:rsidR="001C416B" w:rsidRDefault="001C416B" w:rsidP="00DD4C99">
      <w:pPr>
        <w:numPr>
          <w:ilvl w:val="0"/>
          <w:numId w:val="54"/>
        </w:numPr>
      </w:pPr>
      <w:r w:rsidRPr="008649F4">
        <w:rPr>
          <w:i/>
        </w:rPr>
        <w:t>Use</w:t>
      </w:r>
      <w:r w:rsidRPr="008649F4">
        <w:t>: Used as a platform on which to fight.</w:t>
      </w:r>
    </w:p>
    <w:p w14:paraId="0FB8B08B" w14:textId="77777777" w:rsidR="001C416B" w:rsidRDefault="001C416B" w:rsidP="00DD4C99">
      <w:pPr>
        <w:numPr>
          <w:ilvl w:val="0"/>
          <w:numId w:val="54"/>
        </w:numPr>
      </w:pPr>
      <w:r>
        <w:rPr>
          <w:i/>
        </w:rPr>
        <w:t>Importance</w:t>
      </w:r>
      <w:r w:rsidRPr="008649F4">
        <w:t>:</w:t>
      </w:r>
      <w:r>
        <w:t xml:space="preserve"> Gameplay (5). Art (4). Textures can be simplified.</w:t>
      </w:r>
    </w:p>
    <w:p w14:paraId="3B598D7A" w14:textId="77777777" w:rsidR="001C416B" w:rsidRDefault="001C416B" w:rsidP="001D0CE0">
      <w:pPr>
        <w:pStyle w:val="Heading7"/>
      </w:pPr>
      <w:r>
        <w:rPr>
          <w:noProof/>
          <w:lang w:bidi="ar-SA"/>
        </w:rPr>
        <w:drawing>
          <wp:inline distT="0" distB="0" distL="0" distR="0" wp14:editId="54BCFB9E">
            <wp:extent cx="4974362" cy="3190875"/>
            <wp:effectExtent l="19050" t="0" r="0" b="0"/>
            <wp:docPr id="20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6" cstate="print">
                      <a:lum bright="-10000"/>
                    </a:blip>
                    <a:srcRect/>
                    <a:stretch>
                      <a:fillRect/>
                    </a:stretch>
                  </pic:blipFill>
                  <pic:spPr bwMode="auto">
                    <a:xfrm>
                      <a:off x="0" y="0"/>
                      <a:ext cx="4974362" cy="3190875"/>
                    </a:xfrm>
                    <a:prstGeom prst="rect">
                      <a:avLst/>
                    </a:prstGeom>
                    <a:noFill/>
                    <a:ln w="9525">
                      <a:noFill/>
                      <a:miter lim="800000"/>
                      <a:headEnd/>
                      <a:tailEnd/>
                    </a:ln>
                  </pic:spPr>
                </pic:pic>
              </a:graphicData>
            </a:graphic>
          </wp:inline>
        </w:drawing>
      </w:r>
    </w:p>
    <w:p w14:paraId="75955802" w14:textId="77777777" w:rsidR="001C416B" w:rsidRDefault="001C416B" w:rsidP="00922C30">
      <w:pPr>
        <w:pStyle w:val="Heading5"/>
      </w:pPr>
      <w:r>
        <w:br w:type="page"/>
      </w:r>
      <w:bookmarkStart w:id="241" w:name="_Toc254907105"/>
      <w:bookmarkStart w:id="242" w:name="_Toc256375117"/>
      <w:r>
        <w:lastRenderedPageBreak/>
        <w:t>Warehouse</w:t>
      </w:r>
      <w:bookmarkEnd w:id="241"/>
      <w:bookmarkEnd w:id="242"/>
    </w:p>
    <w:p w14:paraId="7D5E4AFF" w14:textId="77777777" w:rsidR="001C416B" w:rsidRDefault="001C416B" w:rsidP="001C416B">
      <w:pPr>
        <w:pStyle w:val="Heading6"/>
      </w:pPr>
      <w:bookmarkStart w:id="243" w:name="_Toc254907106"/>
      <w:bookmarkStart w:id="244" w:name="_Toc256375118"/>
      <w:r>
        <w:t>Environment</w:t>
      </w:r>
      <w:bookmarkEnd w:id="243"/>
      <w:bookmarkEnd w:id="244"/>
    </w:p>
    <w:p w14:paraId="257005A9" w14:textId="77777777" w:rsidR="001C416B" w:rsidRDefault="001C416B" w:rsidP="001C416B">
      <w:r>
        <w:tab/>
      </w:r>
      <w:r w:rsidRPr="00EC4276">
        <w:t>Large, cavernous, stone room</w:t>
      </w:r>
      <w:r>
        <w:t xml:space="preserve"> that used to function as the armory</w:t>
      </w:r>
      <w:r w:rsidRPr="00EC4276">
        <w:t xml:space="preserve">. Worn down feeling. </w:t>
      </w:r>
      <w:r>
        <w:t>Some of t</w:t>
      </w:r>
      <w:r w:rsidRPr="00EC4276">
        <w:t>he walls have moss on them.</w:t>
      </w:r>
    </w:p>
    <w:p w14:paraId="5595E2F5" w14:textId="77777777" w:rsidR="001C416B" w:rsidRDefault="001C416B" w:rsidP="001C416B">
      <w:pPr>
        <w:pStyle w:val="Heading6"/>
      </w:pPr>
      <w:bookmarkStart w:id="245" w:name="_Toc254907107"/>
      <w:bookmarkStart w:id="246" w:name="_Toc256375119"/>
      <w:r>
        <w:t>Wooden Body Part Boxes</w:t>
      </w:r>
      <w:bookmarkEnd w:id="245"/>
      <w:bookmarkEnd w:id="246"/>
    </w:p>
    <w:p w14:paraId="7230C48A" w14:textId="77777777" w:rsidR="001C416B" w:rsidRDefault="001C416B" w:rsidP="00DD4C99">
      <w:pPr>
        <w:numPr>
          <w:ilvl w:val="0"/>
          <w:numId w:val="46"/>
        </w:numPr>
      </w:pPr>
      <w:r w:rsidRPr="00AA33BE">
        <w:rPr>
          <w:i/>
        </w:rPr>
        <w:t>Defined In: "</w:t>
      </w:r>
      <w:r w:rsidRPr="00AA33BE">
        <w:t xml:space="preserve">Wooden Body Part Boxes" in </w:t>
      </w:r>
      <w:r w:rsidRPr="00AA33BE">
        <w:rPr>
          <w:i/>
        </w:rPr>
        <w:t>Appendage Conservation Front - Sorting Room</w:t>
      </w:r>
      <w:r w:rsidRPr="00AA33BE">
        <w:t>.</w:t>
      </w:r>
    </w:p>
    <w:p w14:paraId="53F0E5C8" w14:textId="77777777" w:rsidR="001C416B" w:rsidRDefault="001C416B" w:rsidP="001C416B">
      <w:pPr>
        <w:pStyle w:val="Heading6"/>
      </w:pPr>
      <w:bookmarkStart w:id="247" w:name="_Toc254907108"/>
      <w:bookmarkStart w:id="248" w:name="_Toc256375120"/>
      <w:r>
        <w:t>Categorization Signs</w:t>
      </w:r>
      <w:bookmarkEnd w:id="247"/>
      <w:bookmarkEnd w:id="248"/>
    </w:p>
    <w:p w14:paraId="5BAC090A" w14:textId="77777777" w:rsidR="001C416B" w:rsidRPr="00E62444" w:rsidRDefault="001C416B" w:rsidP="00DD4C99">
      <w:pPr>
        <w:numPr>
          <w:ilvl w:val="0"/>
          <w:numId w:val="84"/>
        </w:numPr>
      </w:pPr>
      <w:r w:rsidRPr="00E62444">
        <w:rPr>
          <w:i/>
        </w:rPr>
        <w:t>Description:</w:t>
      </w:r>
      <w:r w:rsidRPr="00E62444">
        <w:t xml:space="preserve"> Signs labeling the various stock piles in the warehouse. Cardboard, hand painted. Size Labels: "Scrappy," "Solid." Types: "Hairy", "Goofy", "Magnificent," "Whoa" </w:t>
      </w:r>
    </w:p>
    <w:p w14:paraId="71E3A73C" w14:textId="77777777" w:rsidR="001C416B" w:rsidRPr="00E62444" w:rsidRDefault="001C416B" w:rsidP="00DD4C99">
      <w:pPr>
        <w:numPr>
          <w:ilvl w:val="0"/>
          <w:numId w:val="84"/>
        </w:numPr>
      </w:pPr>
      <w:r w:rsidRPr="00E62444">
        <w:rPr>
          <w:i/>
        </w:rPr>
        <w:t>Quality:</w:t>
      </w:r>
      <w:r w:rsidRPr="00E62444">
        <w:t xml:space="preserve"> Low, 20-40/piece.</w:t>
      </w:r>
    </w:p>
    <w:p w14:paraId="4593AA7F" w14:textId="77777777" w:rsidR="001C416B" w:rsidRDefault="001C416B" w:rsidP="00DD4C99">
      <w:pPr>
        <w:numPr>
          <w:ilvl w:val="0"/>
          <w:numId w:val="84"/>
        </w:numPr>
      </w:pPr>
      <w:r w:rsidRPr="00E62444">
        <w:rPr>
          <w:i/>
        </w:rPr>
        <w:t>Use</w:t>
      </w:r>
      <w:r w:rsidRPr="00E62444">
        <w:t>: Placed above the stock piles, either hung or on a pole projecting from a pile.</w:t>
      </w:r>
    </w:p>
    <w:p w14:paraId="4D00B429" w14:textId="77777777" w:rsidR="001C416B" w:rsidRDefault="001C416B" w:rsidP="00DD4C99">
      <w:pPr>
        <w:numPr>
          <w:ilvl w:val="0"/>
          <w:numId w:val="84"/>
        </w:numPr>
      </w:pPr>
      <w:r>
        <w:rPr>
          <w:i/>
        </w:rPr>
        <w:t xml:space="preserve">Importance: </w:t>
      </w:r>
      <w:r>
        <w:t>Gameplay (1). Art (4). Can be simplified a bit in texture.</w:t>
      </w:r>
    </w:p>
    <w:p w14:paraId="2F0C638F" w14:textId="77777777" w:rsidR="001C416B" w:rsidRDefault="001C416B" w:rsidP="001D0CE0">
      <w:pPr>
        <w:pStyle w:val="Heading7"/>
      </w:pPr>
      <w:r>
        <w:rPr>
          <w:noProof/>
          <w:lang w:bidi="ar-SA"/>
        </w:rPr>
        <w:drawing>
          <wp:inline distT="0" distB="0" distL="0" distR="0" wp14:editId="710DCB37">
            <wp:extent cx="3582670" cy="1963420"/>
            <wp:effectExtent l="19050" t="0" r="0" b="0"/>
            <wp:docPr id="20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7" cstate="print">
                      <a:lum bright="-10000"/>
                    </a:blip>
                    <a:srcRect/>
                    <a:stretch>
                      <a:fillRect/>
                    </a:stretch>
                  </pic:blipFill>
                  <pic:spPr bwMode="auto">
                    <a:xfrm>
                      <a:off x="0" y="0"/>
                      <a:ext cx="3582670" cy="1963420"/>
                    </a:xfrm>
                    <a:prstGeom prst="rect">
                      <a:avLst/>
                    </a:prstGeom>
                    <a:noFill/>
                    <a:ln w="9525">
                      <a:noFill/>
                      <a:miter lim="800000"/>
                      <a:headEnd/>
                      <a:tailEnd/>
                    </a:ln>
                  </pic:spPr>
                </pic:pic>
              </a:graphicData>
            </a:graphic>
          </wp:inline>
        </w:drawing>
      </w:r>
    </w:p>
    <w:p w14:paraId="0954368D" w14:textId="77777777" w:rsidR="001C416B" w:rsidRPr="00D42433" w:rsidRDefault="001C416B" w:rsidP="001C416B">
      <w:pPr>
        <w:pStyle w:val="Heading6"/>
      </w:pPr>
      <w:bookmarkStart w:id="249" w:name="_Toc254907109"/>
      <w:bookmarkStart w:id="250" w:name="_Toc256375121"/>
      <w:r w:rsidRPr="00D42433">
        <w:t>Armory Label</w:t>
      </w:r>
      <w:bookmarkEnd w:id="249"/>
      <w:bookmarkEnd w:id="250"/>
    </w:p>
    <w:p w14:paraId="7EBD6B47" w14:textId="77777777" w:rsidR="001C416B" w:rsidRPr="00D42433" w:rsidRDefault="001C416B" w:rsidP="00DD4C99">
      <w:pPr>
        <w:numPr>
          <w:ilvl w:val="0"/>
          <w:numId w:val="85"/>
        </w:numPr>
      </w:pPr>
      <w:r w:rsidRPr="00D42433">
        <w:rPr>
          <w:i/>
        </w:rPr>
        <w:t>Description:</w:t>
      </w:r>
      <w:r w:rsidRPr="00D42433">
        <w:t xml:space="preserve"> An official, solid looking military sign saying "ARMORY" with quotes around "ARM" (the joke being that it houses arms...)</w:t>
      </w:r>
      <w:r>
        <w:t>.</w:t>
      </w:r>
      <w:r w:rsidRPr="00D42433">
        <w:t xml:space="preserve"> Yellow and black warning stripes on the sides.</w:t>
      </w:r>
    </w:p>
    <w:p w14:paraId="43C97B81" w14:textId="77777777" w:rsidR="001C416B" w:rsidRPr="00D42433" w:rsidRDefault="001C416B" w:rsidP="00DD4C99">
      <w:pPr>
        <w:numPr>
          <w:ilvl w:val="0"/>
          <w:numId w:val="85"/>
        </w:numPr>
      </w:pPr>
      <w:r w:rsidRPr="00D42433">
        <w:rPr>
          <w:i/>
        </w:rPr>
        <w:t>Quality:</w:t>
      </w:r>
      <w:r w:rsidRPr="00D42433">
        <w:t xml:space="preserve"> Low, 2-10.</w:t>
      </w:r>
    </w:p>
    <w:p w14:paraId="2393CF51" w14:textId="77777777" w:rsidR="001C416B" w:rsidRDefault="001C416B" w:rsidP="00DD4C99">
      <w:pPr>
        <w:numPr>
          <w:ilvl w:val="0"/>
          <w:numId w:val="85"/>
        </w:numPr>
      </w:pPr>
      <w:r w:rsidRPr="00D42433">
        <w:rPr>
          <w:i/>
        </w:rPr>
        <w:t>Use</w:t>
      </w:r>
      <w:r w:rsidRPr="00D42433">
        <w:t>: Large scale and place on the longest wall of the room at a height to allow viewing from all parts of the room.</w:t>
      </w:r>
    </w:p>
    <w:p w14:paraId="78852CE4" w14:textId="77777777" w:rsidR="001C416B" w:rsidRDefault="001C416B" w:rsidP="00DD4C99">
      <w:pPr>
        <w:numPr>
          <w:ilvl w:val="0"/>
          <w:numId w:val="85"/>
        </w:numPr>
      </w:pPr>
      <w:r>
        <w:rPr>
          <w:i/>
        </w:rPr>
        <w:t>Importance</w:t>
      </w:r>
      <w:r w:rsidRPr="00CD5CF2">
        <w:t>:</w:t>
      </w:r>
      <w:r>
        <w:t xml:space="preserve"> Gameplay (1). Art (3). Cannot be simplified.</w:t>
      </w:r>
    </w:p>
    <w:p w14:paraId="28181832" w14:textId="77777777" w:rsidR="001C416B" w:rsidRDefault="001C416B" w:rsidP="001D0CE0">
      <w:pPr>
        <w:pStyle w:val="Heading7"/>
      </w:pPr>
      <w:r>
        <w:rPr>
          <w:noProof/>
          <w:lang w:bidi="ar-SA"/>
        </w:rPr>
        <w:drawing>
          <wp:inline distT="0" distB="0" distL="0" distR="0" wp14:editId="3939EF9F">
            <wp:extent cx="2428875" cy="1019175"/>
            <wp:effectExtent l="19050" t="0" r="9525" b="0"/>
            <wp:docPr id="20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8" cstate="print"/>
                    <a:srcRect/>
                    <a:stretch>
                      <a:fillRect/>
                    </a:stretch>
                  </pic:blipFill>
                  <pic:spPr bwMode="auto">
                    <a:xfrm>
                      <a:off x="0" y="0"/>
                      <a:ext cx="2428875" cy="1019175"/>
                    </a:xfrm>
                    <a:prstGeom prst="rect">
                      <a:avLst/>
                    </a:prstGeom>
                    <a:noFill/>
                    <a:ln w="9525">
                      <a:noFill/>
                      <a:miter lim="800000"/>
                      <a:headEnd/>
                      <a:tailEnd/>
                    </a:ln>
                  </pic:spPr>
                </pic:pic>
              </a:graphicData>
            </a:graphic>
          </wp:inline>
        </w:drawing>
      </w:r>
    </w:p>
    <w:p w14:paraId="3F650943" w14:textId="77777777" w:rsidR="001C416B" w:rsidRDefault="001C416B" w:rsidP="001C416B">
      <w:pPr>
        <w:pStyle w:val="Heading6"/>
      </w:pPr>
      <w:bookmarkStart w:id="251" w:name="_Toc254907110"/>
      <w:bookmarkStart w:id="252" w:name="_Toc256375122"/>
      <w:r>
        <w:t>Warning Sign</w:t>
      </w:r>
      <w:bookmarkEnd w:id="251"/>
      <w:bookmarkEnd w:id="252"/>
    </w:p>
    <w:p w14:paraId="222113AD" w14:textId="77777777" w:rsidR="001C416B" w:rsidRPr="00DB0AC2" w:rsidRDefault="001C416B" w:rsidP="00DD4C99">
      <w:pPr>
        <w:numPr>
          <w:ilvl w:val="0"/>
          <w:numId w:val="6"/>
        </w:numPr>
      </w:pPr>
      <w:r w:rsidRPr="00DB0AC2">
        <w:rPr>
          <w:i/>
        </w:rPr>
        <w:t>Description:</w:t>
      </w:r>
      <w:r w:rsidRPr="00DB0AC2">
        <w:t xml:space="preserve"> A conspicuous sign warning of the dangers of discharging live ammunition in the Armory. Official, standardized look. Full of bullet holes and dents.</w:t>
      </w:r>
    </w:p>
    <w:p w14:paraId="69FCA07F" w14:textId="77777777" w:rsidR="001C416B" w:rsidRPr="00DB0AC2" w:rsidRDefault="001C416B" w:rsidP="00DD4C99">
      <w:pPr>
        <w:numPr>
          <w:ilvl w:val="0"/>
          <w:numId w:val="6"/>
        </w:numPr>
      </w:pPr>
      <w:r w:rsidRPr="00DB0AC2">
        <w:rPr>
          <w:i/>
        </w:rPr>
        <w:t>Quality:</w:t>
      </w:r>
      <w:r w:rsidRPr="00DB0AC2">
        <w:t xml:space="preserve"> Low, 2-10.</w:t>
      </w:r>
    </w:p>
    <w:p w14:paraId="1BA62160" w14:textId="77777777" w:rsidR="001C416B" w:rsidRDefault="001C416B" w:rsidP="00DD4C99">
      <w:pPr>
        <w:numPr>
          <w:ilvl w:val="0"/>
          <w:numId w:val="6"/>
        </w:numPr>
      </w:pPr>
      <w:r w:rsidRPr="00DB0AC2">
        <w:rPr>
          <w:i/>
        </w:rPr>
        <w:t>Use</w:t>
      </w:r>
      <w:r w:rsidRPr="00DB0AC2">
        <w:t>: Placed around doors and stockpiles.</w:t>
      </w:r>
    </w:p>
    <w:p w14:paraId="4F5B0F4E" w14:textId="77777777" w:rsidR="001C416B" w:rsidRDefault="001C416B" w:rsidP="00DD4C99">
      <w:pPr>
        <w:numPr>
          <w:ilvl w:val="0"/>
          <w:numId w:val="6"/>
        </w:numPr>
      </w:pPr>
      <w:r>
        <w:rPr>
          <w:i/>
        </w:rPr>
        <w:lastRenderedPageBreak/>
        <w:t>Importance</w:t>
      </w:r>
      <w:r w:rsidRPr="00F465DB">
        <w:t>:</w:t>
      </w:r>
      <w:r>
        <w:t xml:space="preserve"> Gameplay (1). Art (4). Cannot be simplified.</w:t>
      </w:r>
    </w:p>
    <w:p w14:paraId="7366FC59" w14:textId="77777777" w:rsidR="001C416B" w:rsidRDefault="001C416B" w:rsidP="001D0CE0">
      <w:pPr>
        <w:pStyle w:val="Heading7"/>
      </w:pPr>
      <w:r>
        <w:rPr>
          <w:noProof/>
          <w:lang w:bidi="ar-SA"/>
        </w:rPr>
        <w:drawing>
          <wp:inline distT="0" distB="0" distL="0" distR="0" wp14:editId="7EAA7D27">
            <wp:extent cx="1876425" cy="2190750"/>
            <wp:effectExtent l="19050" t="0" r="9525" b="0"/>
            <wp:docPr id="20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9" cstate="print"/>
                    <a:srcRect/>
                    <a:stretch>
                      <a:fillRect/>
                    </a:stretch>
                  </pic:blipFill>
                  <pic:spPr bwMode="auto">
                    <a:xfrm>
                      <a:off x="0" y="0"/>
                      <a:ext cx="1876425" cy="2190750"/>
                    </a:xfrm>
                    <a:prstGeom prst="rect">
                      <a:avLst/>
                    </a:prstGeom>
                    <a:noFill/>
                    <a:ln w="9525">
                      <a:noFill/>
                      <a:miter lim="800000"/>
                      <a:headEnd/>
                      <a:tailEnd/>
                    </a:ln>
                  </pic:spPr>
                </pic:pic>
              </a:graphicData>
            </a:graphic>
          </wp:inline>
        </w:drawing>
      </w:r>
    </w:p>
    <w:p w14:paraId="50EBDA71" w14:textId="77777777" w:rsidR="001C416B" w:rsidRDefault="001C416B" w:rsidP="001C416B">
      <w:pPr>
        <w:pStyle w:val="Heading6"/>
      </w:pPr>
      <w:bookmarkStart w:id="253" w:name="_Toc254907111"/>
      <w:bookmarkStart w:id="254" w:name="_Toc256375123"/>
      <w:r>
        <w:t>Gun Racks</w:t>
      </w:r>
      <w:bookmarkEnd w:id="253"/>
      <w:bookmarkEnd w:id="254"/>
    </w:p>
    <w:p w14:paraId="0328017D" w14:textId="77777777" w:rsidR="001C416B" w:rsidRPr="00C903A3" w:rsidRDefault="001C416B" w:rsidP="00DD4C99">
      <w:pPr>
        <w:numPr>
          <w:ilvl w:val="0"/>
          <w:numId w:val="7"/>
        </w:numPr>
      </w:pPr>
      <w:r w:rsidRPr="00C903A3">
        <w:rPr>
          <w:i/>
        </w:rPr>
        <w:t>Description:</w:t>
      </w:r>
      <w:r w:rsidRPr="00C903A3">
        <w:t xml:space="preserve"> Basic, functional racks that can hold a number of weapons upright. Overflowing with both boxes and weapons.</w:t>
      </w:r>
    </w:p>
    <w:p w14:paraId="30CDC31F" w14:textId="77777777" w:rsidR="001C416B" w:rsidRPr="00C903A3" w:rsidRDefault="001C416B" w:rsidP="00DD4C99">
      <w:pPr>
        <w:numPr>
          <w:ilvl w:val="0"/>
          <w:numId w:val="7"/>
        </w:numPr>
      </w:pPr>
      <w:r w:rsidRPr="00C903A3">
        <w:rPr>
          <w:i/>
        </w:rPr>
        <w:t>Quality:</w:t>
      </w:r>
      <w:r w:rsidRPr="00C903A3">
        <w:t xml:space="preserve"> Low, 60 w/o objects.</w:t>
      </w:r>
    </w:p>
    <w:p w14:paraId="60C34445" w14:textId="77777777" w:rsidR="001C416B" w:rsidRDefault="001C416B" w:rsidP="00DD4C99">
      <w:pPr>
        <w:numPr>
          <w:ilvl w:val="0"/>
          <w:numId w:val="7"/>
        </w:numPr>
      </w:pPr>
      <w:r w:rsidRPr="00C903A3">
        <w:rPr>
          <w:i/>
        </w:rPr>
        <w:t>Use</w:t>
      </w:r>
      <w:r w:rsidRPr="00C903A3">
        <w:t>: Allow players to run along top. Placed in series across the room.</w:t>
      </w:r>
    </w:p>
    <w:p w14:paraId="3E1EEAE6" w14:textId="77777777" w:rsidR="001C416B" w:rsidRDefault="001C416B" w:rsidP="00DD4C99">
      <w:pPr>
        <w:numPr>
          <w:ilvl w:val="0"/>
          <w:numId w:val="7"/>
        </w:numPr>
      </w:pPr>
      <w:r>
        <w:rPr>
          <w:i/>
        </w:rPr>
        <w:t>Importance:</w:t>
      </w:r>
      <w:r>
        <w:t xml:space="preserve"> Gameplay (5). Art (3). Can be simplified to unadorned warehouse pallet racks.</w:t>
      </w:r>
    </w:p>
    <w:p w14:paraId="43265F9B" w14:textId="77777777" w:rsidR="001C416B" w:rsidRDefault="001C416B" w:rsidP="001D0CE0">
      <w:pPr>
        <w:pStyle w:val="Heading7"/>
      </w:pPr>
      <w:r>
        <w:rPr>
          <w:noProof/>
          <w:lang w:bidi="ar-SA"/>
        </w:rPr>
        <w:drawing>
          <wp:inline distT="0" distB="0" distL="0" distR="0" wp14:editId="6D902B90">
            <wp:extent cx="2209800" cy="3028950"/>
            <wp:effectExtent l="19050" t="0" r="0" b="0"/>
            <wp:docPr id="20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0" cstate="print"/>
                    <a:srcRect/>
                    <a:stretch>
                      <a:fillRect/>
                    </a:stretch>
                  </pic:blipFill>
                  <pic:spPr bwMode="auto">
                    <a:xfrm>
                      <a:off x="0" y="0"/>
                      <a:ext cx="2209800" cy="3028950"/>
                    </a:xfrm>
                    <a:prstGeom prst="rect">
                      <a:avLst/>
                    </a:prstGeom>
                    <a:noFill/>
                    <a:ln w="9525">
                      <a:noFill/>
                      <a:miter lim="800000"/>
                      <a:headEnd/>
                      <a:tailEnd/>
                    </a:ln>
                  </pic:spPr>
                </pic:pic>
              </a:graphicData>
            </a:graphic>
          </wp:inline>
        </w:drawing>
      </w:r>
    </w:p>
    <w:p w14:paraId="322EA649" w14:textId="77777777" w:rsidR="001C416B" w:rsidRPr="00010C7F" w:rsidRDefault="001C416B" w:rsidP="00010C7F">
      <w:pPr>
        <w:pStyle w:val="Heading6"/>
      </w:pPr>
      <w:bookmarkStart w:id="255" w:name="_Toc254907112"/>
      <w:bookmarkStart w:id="256" w:name="_Toc256375124"/>
      <w:r w:rsidRPr="00010C7F">
        <w:t>Part Piles</w:t>
      </w:r>
      <w:bookmarkEnd w:id="255"/>
      <w:bookmarkEnd w:id="256"/>
    </w:p>
    <w:p w14:paraId="42AE045A" w14:textId="77777777" w:rsidR="001C416B" w:rsidRPr="00F119B1" w:rsidRDefault="001C416B" w:rsidP="00DD4C99">
      <w:pPr>
        <w:numPr>
          <w:ilvl w:val="0"/>
          <w:numId w:val="8"/>
        </w:numPr>
      </w:pPr>
      <w:r w:rsidRPr="00F119B1">
        <w:rPr>
          <w:i/>
        </w:rPr>
        <w:t>Description:</w:t>
      </w:r>
      <w:r w:rsidRPr="00F119B1">
        <w:t xml:space="preserve"> Messy collections of part boxes labeled with signs.</w:t>
      </w:r>
    </w:p>
    <w:p w14:paraId="28E9D5A0" w14:textId="77777777" w:rsidR="001C416B" w:rsidRPr="00F119B1" w:rsidRDefault="001C416B" w:rsidP="00DD4C99">
      <w:pPr>
        <w:numPr>
          <w:ilvl w:val="0"/>
          <w:numId w:val="8"/>
        </w:numPr>
      </w:pPr>
      <w:r w:rsidRPr="00F119B1">
        <w:rPr>
          <w:i/>
        </w:rPr>
        <w:t>Quality:</w:t>
      </w:r>
      <w:r w:rsidRPr="00F119B1">
        <w:t xml:space="preserve"> Medium, 100-200.</w:t>
      </w:r>
    </w:p>
    <w:p w14:paraId="2DB5284D" w14:textId="77777777" w:rsidR="001C416B" w:rsidRDefault="001C416B" w:rsidP="00DD4C99">
      <w:pPr>
        <w:numPr>
          <w:ilvl w:val="0"/>
          <w:numId w:val="8"/>
        </w:numPr>
      </w:pPr>
      <w:r w:rsidRPr="00F119B1">
        <w:rPr>
          <w:i/>
        </w:rPr>
        <w:t>Use</w:t>
      </w:r>
      <w:r w:rsidRPr="00F119B1">
        <w:t xml:space="preserve">: </w:t>
      </w:r>
      <w:r>
        <w:t>P</w:t>
      </w:r>
      <w:r w:rsidRPr="00F119B1">
        <w:t xml:space="preserve">laced on the floor </w:t>
      </w:r>
      <w:r>
        <w:t>around the room.</w:t>
      </w:r>
    </w:p>
    <w:p w14:paraId="19D7EF43" w14:textId="77777777" w:rsidR="001C416B" w:rsidRDefault="001C416B" w:rsidP="00DD4C99">
      <w:pPr>
        <w:numPr>
          <w:ilvl w:val="0"/>
          <w:numId w:val="8"/>
        </w:numPr>
      </w:pPr>
      <w:r>
        <w:rPr>
          <w:i/>
        </w:rPr>
        <w:t>Importance</w:t>
      </w:r>
      <w:r w:rsidRPr="00A70DE4">
        <w:t>:</w:t>
      </w:r>
      <w:r>
        <w:t xml:space="preserve"> Gameplay (4). Art (4). Cannot be simplified.</w:t>
      </w:r>
    </w:p>
    <w:p w14:paraId="0C02964A" w14:textId="77777777" w:rsidR="001C416B" w:rsidRDefault="001C416B" w:rsidP="001D0CE0">
      <w:pPr>
        <w:pStyle w:val="Heading7"/>
      </w:pPr>
      <w:r>
        <w:rPr>
          <w:noProof/>
          <w:lang w:bidi="ar-SA"/>
        </w:rPr>
        <w:lastRenderedPageBreak/>
        <w:drawing>
          <wp:inline distT="0" distB="0" distL="0" distR="0" wp14:editId="4EE430D1">
            <wp:extent cx="2952750" cy="3253394"/>
            <wp:effectExtent l="19050" t="0" r="0" b="0"/>
            <wp:docPr id="20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1" cstate="print">
                      <a:lum bright="-10000"/>
                    </a:blip>
                    <a:srcRect/>
                    <a:stretch>
                      <a:fillRect/>
                    </a:stretch>
                  </pic:blipFill>
                  <pic:spPr bwMode="auto">
                    <a:xfrm>
                      <a:off x="0" y="0"/>
                      <a:ext cx="2952750" cy="3253394"/>
                    </a:xfrm>
                    <a:prstGeom prst="rect">
                      <a:avLst/>
                    </a:prstGeom>
                    <a:noFill/>
                    <a:ln w="9525">
                      <a:noFill/>
                      <a:miter lim="800000"/>
                      <a:headEnd/>
                      <a:tailEnd/>
                    </a:ln>
                  </pic:spPr>
                </pic:pic>
              </a:graphicData>
            </a:graphic>
          </wp:inline>
        </w:drawing>
      </w:r>
    </w:p>
    <w:p w14:paraId="5A4C4A28" w14:textId="77777777" w:rsidR="001C416B" w:rsidRDefault="001C416B" w:rsidP="00010C7F">
      <w:pPr>
        <w:pStyle w:val="Heading5"/>
      </w:pPr>
      <w:r>
        <w:br w:type="page"/>
      </w:r>
      <w:bookmarkStart w:id="257" w:name="_Toc254907113"/>
      <w:bookmarkStart w:id="258" w:name="_Toc256375125"/>
      <w:r>
        <w:lastRenderedPageBreak/>
        <w:t>War Room</w:t>
      </w:r>
      <w:bookmarkEnd w:id="257"/>
      <w:bookmarkEnd w:id="258"/>
    </w:p>
    <w:p w14:paraId="3BC5BFFE" w14:textId="77777777" w:rsidR="001C416B" w:rsidRDefault="001C416B" w:rsidP="001C416B">
      <w:pPr>
        <w:pStyle w:val="Heading6"/>
      </w:pPr>
      <w:bookmarkStart w:id="259" w:name="_Toc254907114"/>
      <w:bookmarkStart w:id="260" w:name="_Toc256375126"/>
      <w:r>
        <w:t>Environment</w:t>
      </w:r>
      <w:bookmarkEnd w:id="259"/>
      <w:bookmarkEnd w:id="260"/>
    </w:p>
    <w:p w14:paraId="2C63367C" w14:textId="77777777" w:rsidR="001C416B" w:rsidRDefault="001C416B" w:rsidP="001C416B">
      <w:r>
        <w:tab/>
        <w:t>Octagonal shape. Wood paneled walls. Tile floor. Has a dim, smoky feel.</w:t>
      </w:r>
    </w:p>
    <w:p w14:paraId="752E0A43" w14:textId="77777777" w:rsidR="001C416B" w:rsidRDefault="001C416B" w:rsidP="001C416B">
      <w:pPr>
        <w:pStyle w:val="Heading6"/>
      </w:pPr>
      <w:bookmarkStart w:id="261" w:name="_Toc254907115"/>
      <w:bookmarkStart w:id="262" w:name="_Toc256375127"/>
      <w:r>
        <w:t>War Table</w:t>
      </w:r>
      <w:bookmarkEnd w:id="261"/>
      <w:bookmarkEnd w:id="262"/>
    </w:p>
    <w:p w14:paraId="024C96AB" w14:textId="77777777" w:rsidR="001C416B" w:rsidRPr="00C8034D" w:rsidRDefault="001C416B" w:rsidP="00DD4C99">
      <w:pPr>
        <w:numPr>
          <w:ilvl w:val="0"/>
          <w:numId w:val="89"/>
        </w:numPr>
      </w:pPr>
      <w:r w:rsidRPr="00C8034D">
        <w:rPr>
          <w:i/>
        </w:rPr>
        <w:t>Description:</w:t>
      </w:r>
      <w:r w:rsidRPr="00C8034D">
        <w:t xml:space="preserve"> An octagonal table covered with paperwork, a cigarette tray, a bottle of soy-milk, and scotch glasses.</w:t>
      </w:r>
    </w:p>
    <w:p w14:paraId="4F3CC801" w14:textId="77777777" w:rsidR="001C416B" w:rsidRPr="00C8034D" w:rsidRDefault="001C416B" w:rsidP="00DD4C99">
      <w:pPr>
        <w:numPr>
          <w:ilvl w:val="0"/>
          <w:numId w:val="89"/>
        </w:numPr>
      </w:pPr>
      <w:r w:rsidRPr="00C8034D">
        <w:rPr>
          <w:i/>
        </w:rPr>
        <w:t>Quality:</w:t>
      </w:r>
      <w:r w:rsidRPr="00C8034D">
        <w:t xml:space="preserve"> Medium, 200-300.</w:t>
      </w:r>
    </w:p>
    <w:p w14:paraId="69D1BCCF" w14:textId="77777777" w:rsidR="001C416B" w:rsidRDefault="001C416B" w:rsidP="00DD4C99">
      <w:pPr>
        <w:numPr>
          <w:ilvl w:val="0"/>
          <w:numId w:val="89"/>
        </w:numPr>
      </w:pPr>
      <w:r w:rsidRPr="00C8034D">
        <w:rPr>
          <w:i/>
        </w:rPr>
        <w:t>Use</w:t>
      </w:r>
      <w:r w:rsidRPr="00C8034D">
        <w:t>: Placed in the middle of the war room.</w:t>
      </w:r>
    </w:p>
    <w:p w14:paraId="2E453801" w14:textId="77777777" w:rsidR="001C416B" w:rsidRDefault="001C416B" w:rsidP="00DD4C99">
      <w:pPr>
        <w:numPr>
          <w:ilvl w:val="0"/>
          <w:numId w:val="89"/>
        </w:numPr>
      </w:pPr>
      <w:r>
        <w:rPr>
          <w:i/>
        </w:rPr>
        <w:t>Importance</w:t>
      </w:r>
      <w:r w:rsidRPr="00C8034D">
        <w:t>:</w:t>
      </w:r>
      <w:r>
        <w:t xml:space="preserve"> Gameplay (3). Art (4). The items on top of the table can be simplified or removed.</w:t>
      </w:r>
    </w:p>
    <w:p w14:paraId="308239EF" w14:textId="77777777" w:rsidR="001C416B" w:rsidRDefault="001C416B" w:rsidP="001D0CE0">
      <w:pPr>
        <w:pStyle w:val="Heading7"/>
      </w:pPr>
      <w:r>
        <w:rPr>
          <w:noProof/>
          <w:lang w:bidi="ar-SA"/>
        </w:rPr>
        <w:drawing>
          <wp:inline distT="0" distB="0" distL="0" distR="0" wp14:editId="2331A55C">
            <wp:extent cx="2324100" cy="2191041"/>
            <wp:effectExtent l="19050" t="0" r="0" b="0"/>
            <wp:docPr id="21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2" cstate="print">
                      <a:lum bright="-10000"/>
                    </a:blip>
                    <a:srcRect/>
                    <a:stretch>
                      <a:fillRect/>
                    </a:stretch>
                  </pic:blipFill>
                  <pic:spPr bwMode="auto">
                    <a:xfrm>
                      <a:off x="0" y="0"/>
                      <a:ext cx="2324100" cy="2191041"/>
                    </a:xfrm>
                    <a:prstGeom prst="rect">
                      <a:avLst/>
                    </a:prstGeom>
                    <a:noFill/>
                    <a:ln w="9525">
                      <a:noFill/>
                      <a:miter lim="800000"/>
                      <a:headEnd/>
                      <a:tailEnd/>
                    </a:ln>
                  </pic:spPr>
                </pic:pic>
              </a:graphicData>
            </a:graphic>
          </wp:inline>
        </w:drawing>
      </w:r>
    </w:p>
    <w:p w14:paraId="0EF548D0" w14:textId="77777777" w:rsidR="001C416B" w:rsidRDefault="001C416B" w:rsidP="001C416B">
      <w:pPr>
        <w:jc w:val="center"/>
      </w:pPr>
    </w:p>
    <w:p w14:paraId="72F715DF" w14:textId="77777777" w:rsidR="001C416B" w:rsidRDefault="001C416B" w:rsidP="001C416B">
      <w:pPr>
        <w:pStyle w:val="Heading6"/>
      </w:pPr>
      <w:bookmarkStart w:id="263" w:name="_Toc254907116"/>
      <w:bookmarkStart w:id="264" w:name="_Toc256375128"/>
      <w:r>
        <w:t>Battlefield Map</w:t>
      </w:r>
      <w:bookmarkEnd w:id="263"/>
      <w:bookmarkEnd w:id="264"/>
    </w:p>
    <w:p w14:paraId="0C0F02B4" w14:textId="77777777" w:rsidR="001C416B" w:rsidRPr="00C11BA9" w:rsidRDefault="001C416B" w:rsidP="00DD4C99">
      <w:pPr>
        <w:numPr>
          <w:ilvl w:val="0"/>
          <w:numId w:val="56"/>
        </w:numPr>
      </w:pPr>
      <w:r w:rsidRPr="00C11BA9">
        <w:rPr>
          <w:i/>
        </w:rPr>
        <w:t>Description:</w:t>
      </w:r>
      <w:r w:rsidRPr="00C11BA9">
        <w:t xml:space="preserve"> A gridded map depicting an upcoming operation. The map shows the target ("Home &amp; Clone"), their shipping network, the plan to swap packages to mismatch gift deliveries, and the result (a large muscular guy now with tiny forearms). </w:t>
      </w:r>
    </w:p>
    <w:p w14:paraId="36E75C14" w14:textId="77777777" w:rsidR="001C416B" w:rsidRPr="00C11BA9" w:rsidRDefault="001C416B" w:rsidP="00DD4C99">
      <w:pPr>
        <w:numPr>
          <w:ilvl w:val="0"/>
          <w:numId w:val="56"/>
        </w:numPr>
      </w:pPr>
      <w:r w:rsidRPr="00C11BA9">
        <w:rPr>
          <w:i/>
        </w:rPr>
        <w:t>Quality:</w:t>
      </w:r>
      <w:r w:rsidRPr="00C11BA9">
        <w:t xml:space="preserve"> Medium-High, 150.</w:t>
      </w:r>
    </w:p>
    <w:p w14:paraId="64C436F1" w14:textId="77777777" w:rsidR="001C416B" w:rsidRDefault="001C416B" w:rsidP="00DD4C99">
      <w:pPr>
        <w:numPr>
          <w:ilvl w:val="0"/>
          <w:numId w:val="56"/>
        </w:numPr>
      </w:pPr>
      <w:r w:rsidRPr="00C11BA9">
        <w:rPr>
          <w:i/>
        </w:rPr>
        <w:t>Use</w:t>
      </w:r>
      <w:r w:rsidRPr="00C11BA9">
        <w:t>: Hung prominently on one wall.</w:t>
      </w:r>
    </w:p>
    <w:p w14:paraId="567CA6EC" w14:textId="77777777" w:rsidR="001C416B" w:rsidRDefault="001C416B" w:rsidP="00DD4C99">
      <w:pPr>
        <w:numPr>
          <w:ilvl w:val="0"/>
          <w:numId w:val="56"/>
        </w:numPr>
      </w:pPr>
      <w:r>
        <w:rPr>
          <w:i/>
        </w:rPr>
        <w:t>Importance</w:t>
      </w:r>
      <w:r w:rsidRPr="00D07BB0">
        <w:t>:</w:t>
      </w:r>
      <w:r>
        <w:t xml:space="preserve"> Gameplay (1). Art (4). The map details can be simplified to a single target.</w:t>
      </w:r>
    </w:p>
    <w:p w14:paraId="071C90BE" w14:textId="77777777" w:rsidR="001C416B" w:rsidRPr="00C11BA9" w:rsidRDefault="001C416B" w:rsidP="001D0CE0">
      <w:pPr>
        <w:pStyle w:val="Heading7"/>
      </w:pPr>
      <w:r>
        <w:rPr>
          <w:noProof/>
          <w:lang w:bidi="ar-SA"/>
        </w:rPr>
        <w:lastRenderedPageBreak/>
        <w:drawing>
          <wp:inline distT="0" distB="0" distL="0" distR="0" wp14:editId="42A16F52">
            <wp:extent cx="2152650" cy="1745392"/>
            <wp:effectExtent l="19050" t="0" r="0" b="0"/>
            <wp:docPr id="21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3" cstate="print">
                      <a:lum bright="-10000"/>
                    </a:blip>
                    <a:srcRect/>
                    <a:stretch>
                      <a:fillRect/>
                    </a:stretch>
                  </pic:blipFill>
                  <pic:spPr bwMode="auto">
                    <a:xfrm>
                      <a:off x="0" y="0"/>
                      <a:ext cx="2161521" cy="1752585"/>
                    </a:xfrm>
                    <a:prstGeom prst="rect">
                      <a:avLst/>
                    </a:prstGeom>
                    <a:noFill/>
                    <a:ln w="9525">
                      <a:noFill/>
                      <a:miter lim="800000"/>
                      <a:headEnd/>
                      <a:tailEnd/>
                    </a:ln>
                  </pic:spPr>
                </pic:pic>
              </a:graphicData>
            </a:graphic>
          </wp:inline>
        </w:drawing>
      </w:r>
    </w:p>
    <w:p w14:paraId="6DE976CD" w14:textId="77777777" w:rsidR="001C416B" w:rsidRDefault="001C416B" w:rsidP="001C416B">
      <w:pPr>
        <w:pStyle w:val="Heading6"/>
      </w:pPr>
      <w:bookmarkStart w:id="265" w:name="_Toc254907117"/>
      <w:bookmarkStart w:id="266" w:name="_Toc256375129"/>
      <w:r>
        <w:t>Wanted Posters</w:t>
      </w:r>
      <w:bookmarkEnd w:id="265"/>
      <w:bookmarkEnd w:id="266"/>
    </w:p>
    <w:p w14:paraId="307F9600" w14:textId="77777777" w:rsidR="001C416B" w:rsidRPr="00BF10C5" w:rsidRDefault="001C416B" w:rsidP="00DD4C99">
      <w:pPr>
        <w:numPr>
          <w:ilvl w:val="0"/>
          <w:numId w:val="55"/>
        </w:numPr>
      </w:pPr>
      <w:r w:rsidRPr="00BF10C5">
        <w:rPr>
          <w:i/>
        </w:rPr>
        <w:t>Description:</w:t>
      </w:r>
      <w:r w:rsidRPr="00BF10C5">
        <w:t xml:space="preserve"> Various posters advertising ACF services: support group for clones, and a recruitment poster for their vintage fashion line.</w:t>
      </w:r>
    </w:p>
    <w:p w14:paraId="29AA5DAF" w14:textId="77777777" w:rsidR="001C416B" w:rsidRPr="00BF10C5" w:rsidRDefault="001C416B" w:rsidP="00DD4C99">
      <w:pPr>
        <w:numPr>
          <w:ilvl w:val="0"/>
          <w:numId w:val="55"/>
        </w:numPr>
      </w:pPr>
      <w:r w:rsidRPr="00BF10C5">
        <w:rPr>
          <w:i/>
        </w:rPr>
        <w:t>Quality:</w:t>
      </w:r>
      <w:r w:rsidRPr="00BF10C5">
        <w:t xml:space="preserve"> Low, 2-10.</w:t>
      </w:r>
    </w:p>
    <w:p w14:paraId="07D8DAB2" w14:textId="77777777" w:rsidR="001C416B" w:rsidRDefault="001C416B" w:rsidP="00DD4C99">
      <w:pPr>
        <w:numPr>
          <w:ilvl w:val="0"/>
          <w:numId w:val="55"/>
        </w:numPr>
      </w:pPr>
      <w:r w:rsidRPr="00BF10C5">
        <w:rPr>
          <w:i/>
        </w:rPr>
        <w:t>Use</w:t>
      </w:r>
      <w:r w:rsidRPr="00BF10C5">
        <w:t>: Placed around the room.</w:t>
      </w:r>
    </w:p>
    <w:p w14:paraId="254A8328" w14:textId="77777777" w:rsidR="001C416B" w:rsidRDefault="001C416B" w:rsidP="00DD4C99">
      <w:pPr>
        <w:numPr>
          <w:ilvl w:val="0"/>
          <w:numId w:val="55"/>
        </w:numPr>
      </w:pPr>
      <w:r>
        <w:rPr>
          <w:i/>
        </w:rPr>
        <w:t>Importance</w:t>
      </w:r>
      <w:r w:rsidRPr="00BF10C5">
        <w:t>:</w:t>
      </w:r>
      <w:r>
        <w:t xml:space="preserve"> Gameplay (1). Art (3). Cannot be simplified.</w:t>
      </w:r>
    </w:p>
    <w:p w14:paraId="36965A9E" w14:textId="77777777" w:rsidR="001C416B" w:rsidRDefault="001C416B" w:rsidP="001D0CE0">
      <w:pPr>
        <w:pStyle w:val="Heading7"/>
      </w:pPr>
      <w:r>
        <w:rPr>
          <w:noProof/>
          <w:lang w:bidi="ar-SA"/>
        </w:rPr>
        <w:drawing>
          <wp:inline distT="0" distB="0" distL="0" distR="0" wp14:editId="46387FC5">
            <wp:extent cx="3314700" cy="2162175"/>
            <wp:effectExtent l="19050" t="0" r="0" b="0"/>
            <wp:docPr id="21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4" cstate="print">
                      <a:lum bright="-10000"/>
                    </a:blip>
                    <a:srcRect/>
                    <a:stretch>
                      <a:fillRect/>
                    </a:stretch>
                  </pic:blipFill>
                  <pic:spPr bwMode="auto">
                    <a:xfrm>
                      <a:off x="0" y="0"/>
                      <a:ext cx="3314700" cy="2162175"/>
                    </a:xfrm>
                    <a:prstGeom prst="rect">
                      <a:avLst/>
                    </a:prstGeom>
                    <a:noFill/>
                    <a:ln w="9525">
                      <a:noFill/>
                      <a:miter lim="800000"/>
                      <a:headEnd/>
                      <a:tailEnd/>
                    </a:ln>
                  </pic:spPr>
                </pic:pic>
              </a:graphicData>
            </a:graphic>
          </wp:inline>
        </w:drawing>
      </w:r>
    </w:p>
    <w:p w14:paraId="411F2502" w14:textId="77777777" w:rsidR="001C416B" w:rsidRDefault="001C416B" w:rsidP="00010C7F">
      <w:pPr>
        <w:pStyle w:val="Heading5"/>
      </w:pPr>
      <w:r>
        <w:br w:type="page"/>
      </w:r>
      <w:bookmarkStart w:id="267" w:name="_Toc254907118"/>
      <w:bookmarkStart w:id="268" w:name="_Toc256375130"/>
      <w:r>
        <w:lastRenderedPageBreak/>
        <w:t>School Store</w:t>
      </w:r>
      <w:bookmarkEnd w:id="267"/>
      <w:bookmarkEnd w:id="268"/>
    </w:p>
    <w:p w14:paraId="62DB8DC0" w14:textId="77777777" w:rsidR="001C416B" w:rsidRDefault="001C416B" w:rsidP="001C416B">
      <w:pPr>
        <w:pStyle w:val="Heading6"/>
      </w:pPr>
      <w:bookmarkStart w:id="269" w:name="_Toc254907119"/>
      <w:bookmarkStart w:id="270" w:name="_Toc256375131"/>
      <w:r>
        <w:t>Environment</w:t>
      </w:r>
      <w:bookmarkEnd w:id="269"/>
      <w:bookmarkEnd w:id="270"/>
    </w:p>
    <w:p w14:paraId="1BD9D84B" w14:textId="77777777" w:rsidR="001C416B" w:rsidRDefault="001C416B" w:rsidP="001C416B">
      <w:r>
        <w:tab/>
        <w:t>Carpeted floors. Walls painted green on the bottom half. Parts of the walls are covered with banners for the school. It is split into two vertical levels, with the left side of the store raised higher than the right. The left side has school supplies while the right has parts.</w:t>
      </w:r>
    </w:p>
    <w:p w14:paraId="0F4B6B0C" w14:textId="77777777" w:rsidR="001C416B" w:rsidRDefault="001C416B" w:rsidP="001C416B">
      <w:pPr>
        <w:pStyle w:val="Heading6"/>
      </w:pPr>
      <w:bookmarkStart w:id="271" w:name="_Toc254907120"/>
      <w:bookmarkStart w:id="272" w:name="_Toc256375132"/>
      <w:r>
        <w:t>Bargain Bin</w:t>
      </w:r>
      <w:bookmarkEnd w:id="271"/>
      <w:bookmarkEnd w:id="272"/>
    </w:p>
    <w:p w14:paraId="5B566EDE" w14:textId="77777777" w:rsidR="001C416B" w:rsidRPr="009775D6" w:rsidRDefault="001C416B" w:rsidP="00DD4C99">
      <w:pPr>
        <w:numPr>
          <w:ilvl w:val="0"/>
          <w:numId w:val="30"/>
        </w:numPr>
      </w:pPr>
      <w:r w:rsidRPr="009775D6">
        <w:rPr>
          <w:i/>
        </w:rPr>
        <w:t>Description:</w:t>
      </w:r>
      <w:r w:rsidRPr="009775D6">
        <w:t xml:space="preserve"> An 8' x 8', low-sitting bin with parts boxes piled in it. This bin connects through a chute horizontally to the emergency room.</w:t>
      </w:r>
    </w:p>
    <w:p w14:paraId="1DE82DBE" w14:textId="77777777" w:rsidR="001C416B" w:rsidRPr="009775D6" w:rsidRDefault="001C416B" w:rsidP="00DD4C99">
      <w:pPr>
        <w:numPr>
          <w:ilvl w:val="0"/>
          <w:numId w:val="30"/>
        </w:numPr>
      </w:pPr>
      <w:r w:rsidRPr="009775D6">
        <w:rPr>
          <w:i/>
        </w:rPr>
        <w:t>Quality:</w:t>
      </w:r>
      <w:r w:rsidRPr="009775D6">
        <w:t xml:space="preserve"> Medium, 200-300.</w:t>
      </w:r>
    </w:p>
    <w:p w14:paraId="6F2F857F" w14:textId="77777777" w:rsidR="001C416B" w:rsidRDefault="001C416B" w:rsidP="00DD4C99">
      <w:pPr>
        <w:numPr>
          <w:ilvl w:val="0"/>
          <w:numId w:val="30"/>
        </w:numPr>
      </w:pPr>
      <w:r w:rsidRPr="009775D6">
        <w:rPr>
          <w:i/>
        </w:rPr>
        <w:t>Use</w:t>
      </w:r>
      <w:r w:rsidRPr="009775D6">
        <w:t>: Placed near the center of the store.</w:t>
      </w:r>
    </w:p>
    <w:p w14:paraId="0D21512D" w14:textId="77777777" w:rsidR="001C416B" w:rsidRDefault="001C416B" w:rsidP="00DD4C99">
      <w:pPr>
        <w:numPr>
          <w:ilvl w:val="0"/>
          <w:numId w:val="30"/>
        </w:numPr>
      </w:pPr>
      <w:r>
        <w:rPr>
          <w:i/>
        </w:rPr>
        <w:t>Importance</w:t>
      </w:r>
      <w:r w:rsidRPr="00F0278B">
        <w:t>:</w:t>
      </w:r>
      <w:r>
        <w:t xml:space="preserve"> Gameplay (4). Art (4). Cannot be simplified.</w:t>
      </w:r>
    </w:p>
    <w:p w14:paraId="5233DE5F" w14:textId="77777777" w:rsidR="001C416B" w:rsidRDefault="001C416B" w:rsidP="001D0CE0">
      <w:pPr>
        <w:pStyle w:val="Heading7"/>
      </w:pPr>
      <w:r>
        <w:rPr>
          <w:noProof/>
          <w:lang w:bidi="ar-SA"/>
        </w:rPr>
        <w:drawing>
          <wp:inline distT="0" distB="0" distL="0" distR="0" wp14:editId="008A8063">
            <wp:extent cx="2352675" cy="1952625"/>
            <wp:effectExtent l="19050" t="0" r="9525" b="0"/>
            <wp:docPr id="21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5" cstate="print"/>
                    <a:srcRect/>
                    <a:stretch>
                      <a:fillRect/>
                    </a:stretch>
                  </pic:blipFill>
                  <pic:spPr bwMode="auto">
                    <a:xfrm>
                      <a:off x="0" y="0"/>
                      <a:ext cx="2352675" cy="1952625"/>
                    </a:xfrm>
                    <a:prstGeom prst="rect">
                      <a:avLst/>
                    </a:prstGeom>
                    <a:noFill/>
                    <a:ln w="9525">
                      <a:noFill/>
                      <a:miter lim="800000"/>
                      <a:headEnd/>
                      <a:tailEnd/>
                    </a:ln>
                  </pic:spPr>
                </pic:pic>
              </a:graphicData>
            </a:graphic>
          </wp:inline>
        </w:drawing>
      </w:r>
    </w:p>
    <w:p w14:paraId="2AE6D71A" w14:textId="77777777" w:rsidR="001C416B" w:rsidRDefault="001C416B" w:rsidP="001C416B">
      <w:pPr>
        <w:pStyle w:val="Heading6"/>
      </w:pPr>
      <w:bookmarkStart w:id="273" w:name="_Toc254907121"/>
      <w:bookmarkStart w:id="274" w:name="_Toc256375133"/>
      <w:r>
        <w:t>Reclaimed Crafting Supplies Bins</w:t>
      </w:r>
      <w:bookmarkEnd w:id="273"/>
      <w:bookmarkEnd w:id="274"/>
    </w:p>
    <w:p w14:paraId="74D6CC32" w14:textId="77777777" w:rsidR="001C416B" w:rsidRPr="00A23D07" w:rsidRDefault="001C416B" w:rsidP="00DD4C99">
      <w:pPr>
        <w:numPr>
          <w:ilvl w:val="0"/>
          <w:numId w:val="60"/>
        </w:numPr>
      </w:pPr>
      <w:r w:rsidRPr="00A23D07">
        <w:rPr>
          <w:i/>
        </w:rPr>
        <w:t>Description:</w:t>
      </w:r>
      <w:r w:rsidRPr="00A23D07">
        <w:t xml:space="preserve"> Bins containing recycled materials including: gun powder, radioactive waste, wood, and assorted chemicals.</w:t>
      </w:r>
    </w:p>
    <w:p w14:paraId="6F648C81" w14:textId="77777777" w:rsidR="001C416B" w:rsidRPr="00A23D07" w:rsidRDefault="001C416B" w:rsidP="00DD4C99">
      <w:pPr>
        <w:numPr>
          <w:ilvl w:val="0"/>
          <w:numId w:val="60"/>
        </w:numPr>
      </w:pPr>
      <w:r w:rsidRPr="00A23D07">
        <w:rPr>
          <w:i/>
        </w:rPr>
        <w:t>Quality:</w:t>
      </w:r>
      <w:r w:rsidRPr="00A23D07">
        <w:t xml:space="preserve"> Low, 200-300.</w:t>
      </w:r>
    </w:p>
    <w:p w14:paraId="7F6F11BE" w14:textId="77777777" w:rsidR="001C416B" w:rsidRDefault="001C416B" w:rsidP="00DD4C99">
      <w:pPr>
        <w:numPr>
          <w:ilvl w:val="0"/>
          <w:numId w:val="60"/>
        </w:numPr>
      </w:pPr>
      <w:r w:rsidRPr="00A23D07">
        <w:rPr>
          <w:i/>
        </w:rPr>
        <w:t>Use</w:t>
      </w:r>
      <w:r w:rsidRPr="00A23D07">
        <w:t>: Placed near the entrance to the store (interspersed with school supplies).</w:t>
      </w:r>
    </w:p>
    <w:p w14:paraId="6308A0FB" w14:textId="4832824A" w:rsidR="001C416B" w:rsidRDefault="001C416B" w:rsidP="00DD4C99">
      <w:pPr>
        <w:numPr>
          <w:ilvl w:val="0"/>
          <w:numId w:val="60"/>
        </w:numPr>
      </w:pPr>
      <w:r>
        <w:rPr>
          <w:i/>
        </w:rPr>
        <w:t xml:space="preserve">Importance: </w:t>
      </w:r>
      <w:r w:rsidR="00C674B9">
        <w:t>Gameplay</w:t>
      </w:r>
      <w:r>
        <w:t xml:space="preserve"> (2). Art (3). Can remove some of the supplies types.</w:t>
      </w:r>
    </w:p>
    <w:p w14:paraId="5D1499DE" w14:textId="77777777" w:rsidR="001C416B" w:rsidRPr="00A23D07" w:rsidRDefault="001C416B" w:rsidP="001D0CE0">
      <w:pPr>
        <w:pStyle w:val="Heading7"/>
      </w:pPr>
      <w:r>
        <w:rPr>
          <w:noProof/>
          <w:lang w:bidi="ar-SA"/>
        </w:rPr>
        <w:lastRenderedPageBreak/>
        <w:drawing>
          <wp:inline distT="0" distB="0" distL="0" distR="0" wp14:editId="5C6C04F2">
            <wp:extent cx="2571750" cy="2143125"/>
            <wp:effectExtent l="19050" t="0" r="0" b="0"/>
            <wp:docPr id="21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6" cstate="print"/>
                    <a:srcRect/>
                    <a:stretch>
                      <a:fillRect/>
                    </a:stretch>
                  </pic:blipFill>
                  <pic:spPr bwMode="auto">
                    <a:xfrm>
                      <a:off x="0" y="0"/>
                      <a:ext cx="2571750" cy="2143125"/>
                    </a:xfrm>
                    <a:prstGeom prst="rect">
                      <a:avLst/>
                    </a:prstGeom>
                    <a:noFill/>
                    <a:ln w="9525">
                      <a:noFill/>
                      <a:miter lim="800000"/>
                      <a:headEnd/>
                      <a:tailEnd/>
                    </a:ln>
                  </pic:spPr>
                </pic:pic>
              </a:graphicData>
            </a:graphic>
          </wp:inline>
        </w:drawing>
      </w:r>
    </w:p>
    <w:p w14:paraId="7A5FCDEF" w14:textId="77777777" w:rsidR="001C416B" w:rsidRDefault="001C416B" w:rsidP="001C416B">
      <w:pPr>
        <w:pStyle w:val="Heading6"/>
      </w:pPr>
      <w:bookmarkStart w:id="275" w:name="_Toc254907122"/>
      <w:bookmarkStart w:id="276" w:name="_Toc256375134"/>
      <w:r>
        <w:t>Register</w:t>
      </w:r>
      <w:bookmarkEnd w:id="275"/>
      <w:bookmarkEnd w:id="276"/>
    </w:p>
    <w:p w14:paraId="486C466E" w14:textId="77777777" w:rsidR="001C416B" w:rsidRPr="0035259C" w:rsidRDefault="001C416B" w:rsidP="00DD4C99">
      <w:pPr>
        <w:numPr>
          <w:ilvl w:val="0"/>
          <w:numId w:val="14"/>
        </w:numPr>
      </w:pPr>
      <w:r w:rsidRPr="0035259C">
        <w:rPr>
          <w:i/>
        </w:rPr>
        <w:t>Description:</w:t>
      </w:r>
      <w:r w:rsidRPr="0035259C">
        <w:t xml:space="preserve"> Registers for selling the various supplies at the store. Marked with signs advertising for trade</w:t>
      </w:r>
      <w:r>
        <w:t>-</w:t>
      </w:r>
      <w:r w:rsidRPr="0035259C">
        <w:t>ins.</w:t>
      </w:r>
    </w:p>
    <w:p w14:paraId="7CD6C67E" w14:textId="77777777" w:rsidR="001C416B" w:rsidRPr="0035259C" w:rsidRDefault="001C416B" w:rsidP="00DD4C99">
      <w:pPr>
        <w:numPr>
          <w:ilvl w:val="0"/>
          <w:numId w:val="14"/>
        </w:numPr>
      </w:pPr>
      <w:r w:rsidRPr="0035259C">
        <w:rPr>
          <w:i/>
        </w:rPr>
        <w:t>Quality:</w:t>
      </w:r>
      <w:r w:rsidRPr="0035259C">
        <w:t xml:space="preserve"> Low, 50.</w:t>
      </w:r>
    </w:p>
    <w:p w14:paraId="5689DC7D" w14:textId="77777777" w:rsidR="001C416B" w:rsidRDefault="001C416B" w:rsidP="00DD4C99">
      <w:pPr>
        <w:numPr>
          <w:ilvl w:val="0"/>
          <w:numId w:val="14"/>
        </w:numPr>
      </w:pPr>
      <w:r w:rsidRPr="0035259C">
        <w:rPr>
          <w:i/>
        </w:rPr>
        <w:t>Use</w:t>
      </w:r>
      <w:r w:rsidRPr="0035259C">
        <w:t>: Placed near the entrance to the store.</w:t>
      </w:r>
    </w:p>
    <w:p w14:paraId="01DC85E6" w14:textId="77777777" w:rsidR="001C416B" w:rsidRDefault="001C416B" w:rsidP="00DD4C99">
      <w:pPr>
        <w:numPr>
          <w:ilvl w:val="0"/>
          <w:numId w:val="14"/>
        </w:numPr>
      </w:pPr>
      <w:r>
        <w:rPr>
          <w:i/>
        </w:rPr>
        <w:t>Importance</w:t>
      </w:r>
      <w:r w:rsidRPr="00A858DA">
        <w:t>:</w:t>
      </w:r>
      <w:r>
        <w:t xml:space="preserve"> Gameplay (1). Art (3). Details can be simplified.</w:t>
      </w:r>
    </w:p>
    <w:p w14:paraId="04097DE8" w14:textId="77777777" w:rsidR="001C416B" w:rsidRPr="0035259C" w:rsidRDefault="001C416B" w:rsidP="001D0CE0">
      <w:pPr>
        <w:pStyle w:val="Heading7"/>
      </w:pPr>
      <w:r>
        <w:rPr>
          <w:noProof/>
          <w:lang w:bidi="ar-SA"/>
        </w:rPr>
        <w:drawing>
          <wp:inline distT="0" distB="0" distL="0" distR="0" wp14:editId="37068D7C">
            <wp:extent cx="2162175" cy="2326705"/>
            <wp:effectExtent l="19050" t="0" r="9525" b="0"/>
            <wp:docPr id="21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7" cstate="print"/>
                    <a:srcRect/>
                    <a:stretch>
                      <a:fillRect/>
                    </a:stretch>
                  </pic:blipFill>
                  <pic:spPr bwMode="auto">
                    <a:xfrm>
                      <a:off x="0" y="0"/>
                      <a:ext cx="2162175" cy="2326705"/>
                    </a:xfrm>
                    <a:prstGeom prst="rect">
                      <a:avLst/>
                    </a:prstGeom>
                    <a:noFill/>
                    <a:ln w="9525">
                      <a:noFill/>
                      <a:miter lim="800000"/>
                      <a:headEnd/>
                      <a:tailEnd/>
                    </a:ln>
                  </pic:spPr>
                </pic:pic>
              </a:graphicData>
            </a:graphic>
          </wp:inline>
        </w:drawing>
      </w:r>
    </w:p>
    <w:p w14:paraId="7B2FED58" w14:textId="77777777" w:rsidR="001C416B" w:rsidRPr="009775D6" w:rsidRDefault="001C416B" w:rsidP="001C416B"/>
    <w:p w14:paraId="78B1456B" w14:textId="77777777" w:rsidR="001C416B" w:rsidRDefault="001C416B" w:rsidP="001C416B">
      <w:pPr>
        <w:pStyle w:val="Heading6"/>
      </w:pPr>
      <w:bookmarkStart w:id="277" w:name="_Toc254907123"/>
      <w:bookmarkStart w:id="278" w:name="_Toc256375135"/>
      <w:r>
        <w:t>Categorization Signs</w:t>
      </w:r>
      <w:bookmarkEnd w:id="277"/>
      <w:bookmarkEnd w:id="278"/>
    </w:p>
    <w:p w14:paraId="43C10731" w14:textId="77777777" w:rsidR="001C416B" w:rsidRPr="00577947" w:rsidRDefault="001C416B" w:rsidP="00DD4C99">
      <w:pPr>
        <w:numPr>
          <w:ilvl w:val="0"/>
          <w:numId w:val="49"/>
        </w:numPr>
      </w:pPr>
      <w:r w:rsidRPr="00577947">
        <w:rPr>
          <w:i/>
        </w:rPr>
        <w:t>Description:</w:t>
      </w:r>
      <w:r w:rsidRPr="00577947">
        <w:t xml:space="preserve"> Signs labeling the different part types being sold. Roles include: Strong arms for holding weapons, Heat resistant arms for crafting, glowing appendages for drawing attention, and Camouflaged parts for blending in.</w:t>
      </w:r>
    </w:p>
    <w:p w14:paraId="5F3DBD3D" w14:textId="77777777" w:rsidR="001C416B" w:rsidRPr="00577947" w:rsidRDefault="001C416B" w:rsidP="00DD4C99">
      <w:pPr>
        <w:numPr>
          <w:ilvl w:val="0"/>
          <w:numId w:val="49"/>
        </w:numPr>
      </w:pPr>
      <w:r w:rsidRPr="00577947">
        <w:rPr>
          <w:i/>
        </w:rPr>
        <w:t>Quality:</w:t>
      </w:r>
      <w:r w:rsidRPr="00577947">
        <w:t xml:space="preserve"> Low, 2-10.</w:t>
      </w:r>
    </w:p>
    <w:p w14:paraId="5E91B037" w14:textId="77777777" w:rsidR="001C416B" w:rsidRDefault="001C416B" w:rsidP="00DD4C99">
      <w:pPr>
        <w:numPr>
          <w:ilvl w:val="0"/>
          <w:numId w:val="49"/>
        </w:numPr>
      </w:pPr>
      <w:r w:rsidRPr="00577947">
        <w:rPr>
          <w:i/>
        </w:rPr>
        <w:t>Use</w:t>
      </w:r>
      <w:r w:rsidRPr="00577947">
        <w:t>: Placed above the mannequin displays below.</w:t>
      </w:r>
    </w:p>
    <w:p w14:paraId="16220CC5" w14:textId="77777777" w:rsidR="001C416B" w:rsidRPr="00577947" w:rsidRDefault="001C416B" w:rsidP="00DD4C99">
      <w:pPr>
        <w:numPr>
          <w:ilvl w:val="0"/>
          <w:numId w:val="49"/>
        </w:numPr>
      </w:pPr>
      <w:r>
        <w:rPr>
          <w:i/>
        </w:rPr>
        <w:t xml:space="preserve">Importance: </w:t>
      </w:r>
      <w:r>
        <w:t>Gameplay (1). Art (3). Cannot be simplified.</w:t>
      </w:r>
    </w:p>
    <w:p w14:paraId="33508C6D" w14:textId="77777777" w:rsidR="001C416B" w:rsidRDefault="001C416B" w:rsidP="001D0CE0">
      <w:pPr>
        <w:pStyle w:val="Heading7"/>
      </w:pPr>
      <w:r>
        <w:rPr>
          <w:noProof/>
          <w:lang w:bidi="ar-SA"/>
        </w:rPr>
        <w:lastRenderedPageBreak/>
        <w:drawing>
          <wp:inline distT="0" distB="0" distL="0" distR="0" wp14:editId="116E9DA0">
            <wp:extent cx="2371725" cy="2017311"/>
            <wp:effectExtent l="19050" t="0" r="9525" b="0"/>
            <wp:docPr id="22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8" cstate="print"/>
                    <a:srcRect/>
                    <a:stretch>
                      <a:fillRect/>
                    </a:stretch>
                  </pic:blipFill>
                  <pic:spPr bwMode="auto">
                    <a:xfrm>
                      <a:off x="0" y="0"/>
                      <a:ext cx="2371725" cy="2017311"/>
                    </a:xfrm>
                    <a:prstGeom prst="rect">
                      <a:avLst/>
                    </a:prstGeom>
                    <a:noFill/>
                    <a:ln w="9525">
                      <a:noFill/>
                      <a:miter lim="800000"/>
                      <a:headEnd/>
                      <a:tailEnd/>
                    </a:ln>
                  </pic:spPr>
                </pic:pic>
              </a:graphicData>
            </a:graphic>
          </wp:inline>
        </w:drawing>
      </w:r>
    </w:p>
    <w:p w14:paraId="3428078B" w14:textId="77777777" w:rsidR="001C416B" w:rsidRDefault="001C416B" w:rsidP="001C416B">
      <w:pPr>
        <w:pStyle w:val="Heading6"/>
      </w:pPr>
      <w:bookmarkStart w:id="279" w:name="_Toc254907124"/>
      <w:bookmarkStart w:id="280" w:name="_Toc256375136"/>
      <w:r>
        <w:t>Mannequin Displays</w:t>
      </w:r>
      <w:bookmarkEnd w:id="279"/>
      <w:bookmarkEnd w:id="280"/>
    </w:p>
    <w:p w14:paraId="7EB62015" w14:textId="77777777" w:rsidR="001C416B" w:rsidRPr="006F5182" w:rsidRDefault="001C416B" w:rsidP="00DD4C99">
      <w:pPr>
        <w:numPr>
          <w:ilvl w:val="0"/>
          <w:numId w:val="50"/>
        </w:numPr>
      </w:pPr>
      <w:r w:rsidRPr="006F5182">
        <w:rPr>
          <w:i/>
        </w:rPr>
        <w:t>Description:</w:t>
      </w:r>
      <w:r w:rsidRPr="006F5182">
        <w:t xml:space="preserve"> Mannequins on platforms showing off the looks specified in "Categorization Signs." </w:t>
      </w:r>
    </w:p>
    <w:p w14:paraId="2BF9B580" w14:textId="77777777" w:rsidR="001C416B" w:rsidRPr="006F5182" w:rsidRDefault="001C416B" w:rsidP="00DD4C99">
      <w:pPr>
        <w:numPr>
          <w:ilvl w:val="0"/>
          <w:numId w:val="50"/>
        </w:numPr>
      </w:pPr>
      <w:r w:rsidRPr="006F5182">
        <w:rPr>
          <w:i/>
        </w:rPr>
        <w:t>Quality:</w:t>
      </w:r>
      <w:r>
        <w:t xml:space="preserve"> Medium</w:t>
      </w:r>
      <w:r w:rsidRPr="006F5182">
        <w:t>.</w:t>
      </w:r>
    </w:p>
    <w:p w14:paraId="25B4AA52" w14:textId="77777777" w:rsidR="001C416B" w:rsidRDefault="001C416B" w:rsidP="00DD4C99">
      <w:pPr>
        <w:numPr>
          <w:ilvl w:val="0"/>
          <w:numId w:val="50"/>
        </w:numPr>
      </w:pPr>
      <w:r w:rsidRPr="006F5182">
        <w:rPr>
          <w:i/>
        </w:rPr>
        <w:t>Use</w:t>
      </w:r>
      <w:r w:rsidRPr="006F5182">
        <w:t>: Spread about the room.</w:t>
      </w:r>
    </w:p>
    <w:p w14:paraId="1EF6D5D2" w14:textId="77777777" w:rsidR="001C416B" w:rsidRDefault="001C416B" w:rsidP="00DD4C99">
      <w:pPr>
        <w:numPr>
          <w:ilvl w:val="0"/>
          <w:numId w:val="50"/>
        </w:numPr>
      </w:pPr>
      <w:r>
        <w:rPr>
          <w:i/>
        </w:rPr>
        <w:t>Importance:</w:t>
      </w:r>
      <w:r>
        <w:t xml:space="preserve">  Gameplay (3). Art (4). Can reduce the number of displays or the scene complexity.</w:t>
      </w:r>
    </w:p>
    <w:p w14:paraId="7E759E72" w14:textId="77777777" w:rsidR="001C416B" w:rsidRDefault="001C416B" w:rsidP="001D0CE0">
      <w:pPr>
        <w:pStyle w:val="Heading7"/>
      </w:pPr>
      <w:r>
        <w:rPr>
          <w:noProof/>
          <w:lang w:bidi="ar-SA"/>
        </w:rPr>
        <w:drawing>
          <wp:inline distT="0" distB="0" distL="0" distR="0" wp14:editId="5BA1B2DA">
            <wp:extent cx="6124575" cy="2005498"/>
            <wp:effectExtent l="19050" t="0" r="9525" b="0"/>
            <wp:docPr id="22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9" cstate="print"/>
                    <a:srcRect/>
                    <a:stretch>
                      <a:fillRect/>
                    </a:stretch>
                  </pic:blipFill>
                  <pic:spPr bwMode="auto">
                    <a:xfrm>
                      <a:off x="0" y="0"/>
                      <a:ext cx="6127105" cy="2006326"/>
                    </a:xfrm>
                    <a:prstGeom prst="rect">
                      <a:avLst/>
                    </a:prstGeom>
                    <a:noFill/>
                    <a:ln w="9525">
                      <a:noFill/>
                      <a:miter lim="800000"/>
                      <a:headEnd/>
                      <a:tailEnd/>
                    </a:ln>
                  </pic:spPr>
                </pic:pic>
              </a:graphicData>
            </a:graphic>
          </wp:inline>
        </w:drawing>
      </w:r>
    </w:p>
    <w:p w14:paraId="014C6E5C" w14:textId="77777777" w:rsidR="001C416B" w:rsidRPr="003B6866" w:rsidRDefault="001C416B" w:rsidP="001C416B">
      <w:pPr>
        <w:pStyle w:val="Heading6"/>
      </w:pPr>
      <w:bookmarkStart w:id="281" w:name="_Toc254907125"/>
      <w:bookmarkStart w:id="282" w:name="_Toc256375137"/>
      <w:r w:rsidRPr="003B6866">
        <w:t>Clothing Racks</w:t>
      </w:r>
      <w:bookmarkEnd w:id="281"/>
      <w:bookmarkEnd w:id="282"/>
    </w:p>
    <w:p w14:paraId="6C3264F5" w14:textId="77777777" w:rsidR="001C416B" w:rsidRPr="003B6866" w:rsidRDefault="001C416B" w:rsidP="00DD4C99">
      <w:pPr>
        <w:numPr>
          <w:ilvl w:val="0"/>
          <w:numId w:val="4"/>
        </w:numPr>
      </w:pPr>
      <w:r w:rsidRPr="003B6866">
        <w:rPr>
          <w:i/>
        </w:rPr>
        <w:t>Description:</w:t>
      </w:r>
      <w:r w:rsidRPr="003B6866">
        <w:t xml:space="preserve"> Generic clothing racks holding shirts of various sizes. New clothes to fit the shape and style of your new parts.</w:t>
      </w:r>
    </w:p>
    <w:p w14:paraId="64580B48" w14:textId="77777777" w:rsidR="001C416B" w:rsidRPr="003B6866" w:rsidRDefault="001C416B" w:rsidP="00DD4C99">
      <w:pPr>
        <w:numPr>
          <w:ilvl w:val="0"/>
          <w:numId w:val="4"/>
        </w:numPr>
      </w:pPr>
      <w:r w:rsidRPr="003B6866">
        <w:rPr>
          <w:i/>
        </w:rPr>
        <w:t>Quality:</w:t>
      </w:r>
      <w:r w:rsidRPr="003B6866">
        <w:t xml:space="preserve"> Medium, 250-300 w/o items.</w:t>
      </w:r>
    </w:p>
    <w:p w14:paraId="20B5AD56" w14:textId="77777777" w:rsidR="001C416B" w:rsidRPr="003B6866" w:rsidRDefault="001C416B" w:rsidP="00DD4C99">
      <w:pPr>
        <w:numPr>
          <w:ilvl w:val="0"/>
          <w:numId w:val="4"/>
        </w:numPr>
      </w:pPr>
      <w:r w:rsidRPr="003B6866">
        <w:rPr>
          <w:i/>
        </w:rPr>
        <w:t>Use</w:t>
      </w:r>
      <w:r w:rsidRPr="003B6866">
        <w:t>: Used to segment the room. Placed around the exterior.</w:t>
      </w:r>
    </w:p>
    <w:p w14:paraId="74C79075" w14:textId="77777777" w:rsidR="001C416B" w:rsidRDefault="001C416B" w:rsidP="00DD4C99">
      <w:pPr>
        <w:numPr>
          <w:ilvl w:val="0"/>
          <w:numId w:val="4"/>
        </w:numPr>
      </w:pPr>
      <w:r>
        <w:rPr>
          <w:i/>
        </w:rPr>
        <w:t xml:space="preserve">Importance: </w:t>
      </w:r>
      <w:r>
        <w:t>Gameplay (4). Art (3). Cannot be simplified.</w:t>
      </w:r>
    </w:p>
    <w:p w14:paraId="26FDDF01" w14:textId="77777777" w:rsidR="001C416B" w:rsidRPr="003B6866" w:rsidRDefault="001C416B" w:rsidP="001D0CE0">
      <w:pPr>
        <w:pStyle w:val="Heading7"/>
      </w:pPr>
      <w:r>
        <w:rPr>
          <w:noProof/>
          <w:lang w:bidi="ar-SA"/>
        </w:rPr>
        <w:lastRenderedPageBreak/>
        <w:drawing>
          <wp:inline distT="0" distB="0" distL="0" distR="0" wp14:editId="65574A15">
            <wp:extent cx="1885950" cy="2003009"/>
            <wp:effectExtent l="19050" t="0" r="0" b="0"/>
            <wp:docPr id="22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0" cstate="print">
                      <a:lum bright="-10000"/>
                    </a:blip>
                    <a:srcRect/>
                    <a:stretch>
                      <a:fillRect/>
                    </a:stretch>
                  </pic:blipFill>
                  <pic:spPr bwMode="auto">
                    <a:xfrm>
                      <a:off x="0" y="0"/>
                      <a:ext cx="1885950" cy="2003009"/>
                    </a:xfrm>
                    <a:prstGeom prst="rect">
                      <a:avLst/>
                    </a:prstGeom>
                    <a:noFill/>
                    <a:ln w="9525">
                      <a:noFill/>
                      <a:miter lim="800000"/>
                      <a:headEnd/>
                      <a:tailEnd/>
                    </a:ln>
                  </pic:spPr>
                </pic:pic>
              </a:graphicData>
            </a:graphic>
          </wp:inline>
        </w:drawing>
      </w:r>
    </w:p>
    <w:p w14:paraId="7460DEA2" w14:textId="77777777" w:rsidR="001C416B" w:rsidRPr="00010C7F" w:rsidRDefault="001C416B" w:rsidP="00010C7F">
      <w:pPr>
        <w:pStyle w:val="Heading6"/>
      </w:pPr>
      <w:bookmarkStart w:id="283" w:name="_Toc254907126"/>
      <w:bookmarkStart w:id="284" w:name="_Toc256375138"/>
      <w:r w:rsidRPr="00010C7F">
        <w:t>Dressing Room Door Facings</w:t>
      </w:r>
      <w:bookmarkEnd w:id="283"/>
      <w:bookmarkEnd w:id="284"/>
    </w:p>
    <w:p w14:paraId="4349F2AC" w14:textId="77777777" w:rsidR="001C416B" w:rsidRPr="00CF11F0" w:rsidRDefault="001C416B" w:rsidP="00DD4C99">
      <w:pPr>
        <w:numPr>
          <w:ilvl w:val="0"/>
          <w:numId w:val="5"/>
        </w:numPr>
      </w:pPr>
      <w:r w:rsidRPr="00CF11F0">
        <w:rPr>
          <w:i/>
        </w:rPr>
        <w:t>Description:</w:t>
      </w:r>
      <w:r w:rsidRPr="00CF11F0">
        <w:t xml:space="preserve"> Doors that are decorated and numbered like dressing room doors, with additional machinery around the periphery to indicate the technological process of switching parts.</w:t>
      </w:r>
    </w:p>
    <w:p w14:paraId="06EF9A10" w14:textId="77777777" w:rsidR="001C416B" w:rsidRPr="00CF11F0" w:rsidRDefault="001C416B" w:rsidP="00DD4C99">
      <w:pPr>
        <w:numPr>
          <w:ilvl w:val="0"/>
          <w:numId w:val="5"/>
        </w:numPr>
      </w:pPr>
      <w:r w:rsidRPr="00CF11F0">
        <w:rPr>
          <w:i/>
        </w:rPr>
        <w:t>Quality:</w:t>
      </w:r>
      <w:r w:rsidRPr="00CF11F0">
        <w:t xml:space="preserve"> Medium, 400-500.</w:t>
      </w:r>
    </w:p>
    <w:p w14:paraId="30F608AB" w14:textId="77777777" w:rsidR="001C416B" w:rsidRDefault="001C416B" w:rsidP="00DD4C99">
      <w:pPr>
        <w:numPr>
          <w:ilvl w:val="0"/>
          <w:numId w:val="5"/>
        </w:numPr>
      </w:pPr>
      <w:r w:rsidRPr="00CF11F0">
        <w:rPr>
          <w:i/>
        </w:rPr>
        <w:t>Use</w:t>
      </w:r>
      <w:r w:rsidRPr="00CF11F0">
        <w:t>: Placed in a row against one wall.</w:t>
      </w:r>
    </w:p>
    <w:p w14:paraId="69B74C14" w14:textId="77777777" w:rsidR="001C416B" w:rsidRDefault="001C416B" w:rsidP="00DD4C99">
      <w:pPr>
        <w:numPr>
          <w:ilvl w:val="0"/>
          <w:numId w:val="5"/>
        </w:numPr>
      </w:pPr>
      <w:r>
        <w:rPr>
          <w:i/>
        </w:rPr>
        <w:t>Importance</w:t>
      </w:r>
      <w:r w:rsidRPr="00910C1C">
        <w:t>:</w:t>
      </w:r>
      <w:r>
        <w:t xml:space="preserve"> Gameplay (1). Art (4). The ornamentation of the facing can reduced.</w:t>
      </w:r>
    </w:p>
    <w:p w14:paraId="37EE91CE" w14:textId="77777777" w:rsidR="001C416B" w:rsidRDefault="001C416B" w:rsidP="001D0CE0">
      <w:pPr>
        <w:pStyle w:val="Heading7"/>
      </w:pPr>
      <w:r>
        <w:rPr>
          <w:noProof/>
          <w:lang w:bidi="ar-SA"/>
        </w:rPr>
        <w:drawing>
          <wp:inline distT="0" distB="0" distL="0" distR="0" wp14:editId="60C1EF41">
            <wp:extent cx="1619250" cy="2333625"/>
            <wp:effectExtent l="19050" t="0" r="0" b="0"/>
            <wp:docPr id="32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1" cstate="print">
                      <a:lum bright="-10000"/>
                    </a:blip>
                    <a:srcRect/>
                    <a:stretch>
                      <a:fillRect/>
                    </a:stretch>
                  </pic:blipFill>
                  <pic:spPr bwMode="auto">
                    <a:xfrm>
                      <a:off x="0" y="0"/>
                      <a:ext cx="1619250" cy="2333625"/>
                    </a:xfrm>
                    <a:prstGeom prst="rect">
                      <a:avLst/>
                    </a:prstGeom>
                    <a:noFill/>
                    <a:ln w="9525">
                      <a:noFill/>
                      <a:miter lim="800000"/>
                      <a:headEnd/>
                      <a:tailEnd/>
                    </a:ln>
                  </pic:spPr>
                </pic:pic>
              </a:graphicData>
            </a:graphic>
          </wp:inline>
        </w:drawing>
      </w:r>
    </w:p>
    <w:p w14:paraId="565C4CF3" w14:textId="77777777" w:rsidR="001C416B" w:rsidRDefault="001C416B" w:rsidP="00010C7F">
      <w:pPr>
        <w:pStyle w:val="Heading5"/>
      </w:pPr>
      <w:r>
        <w:br w:type="page"/>
      </w:r>
      <w:bookmarkStart w:id="285" w:name="_Toc254907127"/>
      <w:bookmarkStart w:id="286" w:name="_Toc256375139"/>
      <w:r>
        <w:lastRenderedPageBreak/>
        <w:t>Emergency Room</w:t>
      </w:r>
      <w:bookmarkEnd w:id="285"/>
      <w:bookmarkEnd w:id="286"/>
    </w:p>
    <w:p w14:paraId="2E00DA33" w14:textId="77777777" w:rsidR="001C416B" w:rsidRDefault="001C416B" w:rsidP="001C416B">
      <w:pPr>
        <w:pStyle w:val="Heading6"/>
      </w:pPr>
      <w:bookmarkStart w:id="287" w:name="_Toc254907128"/>
      <w:bookmarkStart w:id="288" w:name="_Toc256375140"/>
      <w:r>
        <w:t>Environment</w:t>
      </w:r>
      <w:bookmarkEnd w:id="287"/>
      <w:bookmarkEnd w:id="288"/>
    </w:p>
    <w:p w14:paraId="71BF9AC9" w14:textId="77777777" w:rsidR="001C416B" w:rsidRDefault="00010C7F" w:rsidP="00010C7F">
      <w:r>
        <w:tab/>
      </w:r>
      <w:r w:rsidR="001C416B">
        <w:t>Hospital white floors. Well lit. Sectioned off by curtains. Light green highlights on the walls.</w:t>
      </w:r>
    </w:p>
    <w:p w14:paraId="5EA1FD11" w14:textId="77777777" w:rsidR="001C416B" w:rsidRDefault="001C416B" w:rsidP="001C416B">
      <w:pPr>
        <w:pStyle w:val="Heading6"/>
      </w:pPr>
      <w:bookmarkStart w:id="289" w:name="_Toc254907129"/>
      <w:bookmarkStart w:id="290" w:name="_Toc256375141"/>
      <w:r>
        <w:t>Gurney</w:t>
      </w:r>
      <w:bookmarkEnd w:id="289"/>
      <w:bookmarkEnd w:id="290"/>
    </w:p>
    <w:p w14:paraId="07764C2C" w14:textId="77777777" w:rsidR="001C416B" w:rsidRPr="001C621C" w:rsidRDefault="001C416B" w:rsidP="00DD4C99">
      <w:pPr>
        <w:numPr>
          <w:ilvl w:val="0"/>
          <w:numId w:val="3"/>
        </w:numPr>
      </w:pPr>
      <w:r w:rsidRPr="001C621C">
        <w:rPr>
          <w:i/>
        </w:rPr>
        <w:t>Description:</w:t>
      </w:r>
      <w:r w:rsidRPr="001C621C">
        <w:t xml:space="preserve"> A standard, while hospital gurney.</w:t>
      </w:r>
    </w:p>
    <w:p w14:paraId="6054E30A" w14:textId="77777777" w:rsidR="001C416B" w:rsidRPr="001C621C" w:rsidRDefault="001C416B" w:rsidP="00DD4C99">
      <w:pPr>
        <w:numPr>
          <w:ilvl w:val="0"/>
          <w:numId w:val="3"/>
        </w:numPr>
      </w:pPr>
      <w:r w:rsidRPr="001C621C">
        <w:rPr>
          <w:i/>
        </w:rPr>
        <w:t>Quality:</w:t>
      </w:r>
      <w:r w:rsidRPr="001C621C">
        <w:t xml:space="preserve"> Medium, 400-500.</w:t>
      </w:r>
    </w:p>
    <w:p w14:paraId="3396D32C" w14:textId="77777777" w:rsidR="001C416B" w:rsidRDefault="001C416B" w:rsidP="00DD4C99">
      <w:pPr>
        <w:numPr>
          <w:ilvl w:val="0"/>
          <w:numId w:val="3"/>
        </w:numPr>
      </w:pPr>
      <w:r w:rsidRPr="001C621C">
        <w:rPr>
          <w:i/>
        </w:rPr>
        <w:t>Use</w:t>
      </w:r>
      <w:r w:rsidRPr="001C621C">
        <w:t>: Placed by the entrance doorway.</w:t>
      </w:r>
    </w:p>
    <w:p w14:paraId="3C2FFEF9" w14:textId="77777777" w:rsidR="001C416B" w:rsidRDefault="001C416B" w:rsidP="00DD4C99">
      <w:pPr>
        <w:numPr>
          <w:ilvl w:val="0"/>
          <w:numId w:val="3"/>
        </w:numPr>
      </w:pPr>
      <w:r>
        <w:rPr>
          <w:i/>
        </w:rPr>
        <w:t>Importance</w:t>
      </w:r>
      <w:r w:rsidRPr="001C621C">
        <w:t>:</w:t>
      </w:r>
      <w:r>
        <w:t xml:space="preserve"> Gameplay (2). Art (4). Cannot be simplified.</w:t>
      </w:r>
    </w:p>
    <w:p w14:paraId="185574F2" w14:textId="77777777" w:rsidR="001C416B" w:rsidRDefault="001C416B" w:rsidP="001D0CE0">
      <w:pPr>
        <w:pStyle w:val="Heading7"/>
      </w:pPr>
      <w:r>
        <w:rPr>
          <w:noProof/>
          <w:lang w:bidi="ar-SA"/>
        </w:rPr>
        <w:drawing>
          <wp:inline distT="0" distB="0" distL="0" distR="0" wp14:editId="0B047279">
            <wp:extent cx="1952096" cy="1133475"/>
            <wp:effectExtent l="19050" t="0" r="0" b="0"/>
            <wp:docPr id="3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2" cstate="print"/>
                    <a:srcRect/>
                    <a:stretch>
                      <a:fillRect/>
                    </a:stretch>
                  </pic:blipFill>
                  <pic:spPr bwMode="auto">
                    <a:xfrm>
                      <a:off x="0" y="0"/>
                      <a:ext cx="1952096" cy="1133475"/>
                    </a:xfrm>
                    <a:prstGeom prst="rect">
                      <a:avLst/>
                    </a:prstGeom>
                    <a:noFill/>
                    <a:ln w="9525">
                      <a:noFill/>
                      <a:miter lim="800000"/>
                      <a:headEnd/>
                      <a:tailEnd/>
                    </a:ln>
                  </pic:spPr>
                </pic:pic>
              </a:graphicData>
            </a:graphic>
          </wp:inline>
        </w:drawing>
      </w:r>
    </w:p>
    <w:p w14:paraId="21741D44" w14:textId="77777777" w:rsidR="001C416B" w:rsidRDefault="001C416B" w:rsidP="001C416B">
      <w:pPr>
        <w:pStyle w:val="Heading6"/>
      </w:pPr>
      <w:bookmarkStart w:id="291" w:name="_Toc254907130"/>
      <w:bookmarkStart w:id="292" w:name="_Toc256375142"/>
      <w:r>
        <w:t>Marked Down Parts Boxes</w:t>
      </w:r>
      <w:bookmarkEnd w:id="291"/>
      <w:bookmarkEnd w:id="292"/>
    </w:p>
    <w:p w14:paraId="7E9379C3" w14:textId="77777777" w:rsidR="001C416B" w:rsidRPr="00D54AC3" w:rsidRDefault="001C416B" w:rsidP="00DD4C99">
      <w:pPr>
        <w:numPr>
          <w:ilvl w:val="0"/>
          <w:numId w:val="9"/>
        </w:numPr>
      </w:pPr>
      <w:r w:rsidRPr="00D54AC3">
        <w:rPr>
          <w:i/>
        </w:rPr>
        <w:t>Description:</w:t>
      </w:r>
      <w:r w:rsidRPr="00D54AC3">
        <w:t xml:space="preserve"> A parts box covered with orange sticke</w:t>
      </w:r>
      <w:r>
        <w:t>rs that announce its low price</w:t>
      </w:r>
      <w:r w:rsidRPr="00D54AC3">
        <w:t xml:space="preserve"> or damage goods.</w:t>
      </w:r>
    </w:p>
    <w:p w14:paraId="7AB339A7" w14:textId="77777777" w:rsidR="001C416B" w:rsidRPr="00D54AC3" w:rsidRDefault="001C416B" w:rsidP="00DD4C99">
      <w:pPr>
        <w:numPr>
          <w:ilvl w:val="0"/>
          <w:numId w:val="9"/>
        </w:numPr>
      </w:pPr>
      <w:r w:rsidRPr="00D54AC3">
        <w:rPr>
          <w:i/>
        </w:rPr>
        <w:t>Quality:</w:t>
      </w:r>
      <w:r w:rsidRPr="00D54AC3">
        <w:t xml:space="preserve"> Medium, 400-500.</w:t>
      </w:r>
    </w:p>
    <w:p w14:paraId="48B7B99F" w14:textId="77777777" w:rsidR="001C416B" w:rsidRPr="00D54AC3" w:rsidRDefault="001C416B" w:rsidP="00DD4C99">
      <w:pPr>
        <w:numPr>
          <w:ilvl w:val="0"/>
          <w:numId w:val="9"/>
        </w:numPr>
      </w:pPr>
      <w:r w:rsidRPr="00D54AC3">
        <w:rPr>
          <w:i/>
        </w:rPr>
        <w:t>Use</w:t>
      </w:r>
      <w:r w:rsidRPr="00D54AC3">
        <w:t>: Placed in the hopper holding boxes that came from the school store bargain bin.</w:t>
      </w:r>
    </w:p>
    <w:p w14:paraId="4B58EFA3" w14:textId="77777777" w:rsidR="001C416B" w:rsidRPr="00D54AC3" w:rsidRDefault="001C416B" w:rsidP="00DD4C99">
      <w:pPr>
        <w:numPr>
          <w:ilvl w:val="0"/>
          <w:numId w:val="9"/>
        </w:numPr>
      </w:pPr>
      <w:r w:rsidRPr="00D54AC3">
        <w:rPr>
          <w:i/>
        </w:rPr>
        <w:t>Uses Content From:</w:t>
      </w:r>
      <w:r w:rsidRPr="00D54AC3">
        <w:t xml:space="preserve"> Parts Boxes - </w:t>
      </w:r>
      <w:r w:rsidRPr="00D54AC3">
        <w:rPr>
          <w:i/>
        </w:rPr>
        <w:t>Appendage Conservation Front Wing - Sorting Room</w:t>
      </w:r>
    </w:p>
    <w:p w14:paraId="2DEE291E" w14:textId="77777777" w:rsidR="001C416B" w:rsidRPr="00D54AC3" w:rsidRDefault="001C416B" w:rsidP="00DD4C99">
      <w:pPr>
        <w:numPr>
          <w:ilvl w:val="0"/>
          <w:numId w:val="9"/>
        </w:numPr>
      </w:pPr>
      <w:r>
        <w:rPr>
          <w:i/>
        </w:rPr>
        <w:t xml:space="preserve">Importance: </w:t>
      </w:r>
      <w:r>
        <w:t>Gameplay (3). Art (4). Cannot be simplified.</w:t>
      </w:r>
    </w:p>
    <w:p w14:paraId="24AC22C4" w14:textId="77777777" w:rsidR="001C416B" w:rsidRDefault="001C416B" w:rsidP="001D0CE0">
      <w:pPr>
        <w:pStyle w:val="Heading7"/>
      </w:pPr>
      <w:r>
        <w:rPr>
          <w:noProof/>
          <w:lang w:bidi="ar-SA"/>
        </w:rPr>
        <w:drawing>
          <wp:inline distT="0" distB="0" distL="0" distR="0" wp14:editId="44A847FA">
            <wp:extent cx="2609850" cy="2238530"/>
            <wp:effectExtent l="19050" t="0" r="0" b="0"/>
            <wp:docPr id="32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3" cstate="print">
                      <a:lum bright="-10000"/>
                    </a:blip>
                    <a:srcRect/>
                    <a:stretch>
                      <a:fillRect/>
                    </a:stretch>
                  </pic:blipFill>
                  <pic:spPr bwMode="auto">
                    <a:xfrm>
                      <a:off x="0" y="0"/>
                      <a:ext cx="2609850" cy="2238530"/>
                    </a:xfrm>
                    <a:prstGeom prst="rect">
                      <a:avLst/>
                    </a:prstGeom>
                    <a:noFill/>
                    <a:ln w="9525">
                      <a:noFill/>
                      <a:miter lim="800000"/>
                      <a:headEnd/>
                      <a:tailEnd/>
                    </a:ln>
                  </pic:spPr>
                </pic:pic>
              </a:graphicData>
            </a:graphic>
          </wp:inline>
        </w:drawing>
      </w:r>
    </w:p>
    <w:p w14:paraId="7ABE7BE3" w14:textId="77777777" w:rsidR="001C416B" w:rsidRDefault="001C416B" w:rsidP="001C416B">
      <w:pPr>
        <w:pStyle w:val="Heading6"/>
      </w:pPr>
      <w:bookmarkStart w:id="293" w:name="_Toc254907131"/>
      <w:bookmarkStart w:id="294" w:name="_Toc256375143"/>
      <w:r>
        <w:t>Curtains</w:t>
      </w:r>
      <w:bookmarkEnd w:id="293"/>
      <w:bookmarkEnd w:id="294"/>
    </w:p>
    <w:p w14:paraId="78A3A6A0" w14:textId="77777777" w:rsidR="001C416B" w:rsidRPr="00C23EE2" w:rsidRDefault="001C416B" w:rsidP="00DD4C99">
      <w:pPr>
        <w:numPr>
          <w:ilvl w:val="0"/>
          <w:numId w:val="28"/>
        </w:numPr>
      </w:pPr>
      <w:r w:rsidRPr="00C23EE2">
        <w:rPr>
          <w:i/>
        </w:rPr>
        <w:t>Description:</w:t>
      </w:r>
      <w:r w:rsidRPr="00C23EE2">
        <w:t xml:space="preserve"> Light blue curtains hung from rolling metal racks.</w:t>
      </w:r>
    </w:p>
    <w:p w14:paraId="393C4F5F" w14:textId="77777777" w:rsidR="001C416B" w:rsidRPr="00C23EE2" w:rsidRDefault="001C416B" w:rsidP="00DD4C99">
      <w:pPr>
        <w:numPr>
          <w:ilvl w:val="0"/>
          <w:numId w:val="28"/>
        </w:numPr>
      </w:pPr>
      <w:r w:rsidRPr="00C23EE2">
        <w:rPr>
          <w:i/>
        </w:rPr>
        <w:t>Quality:</w:t>
      </w:r>
      <w:r w:rsidRPr="00C23EE2">
        <w:t xml:space="preserve"> </w:t>
      </w:r>
      <w:r>
        <w:t>Medium</w:t>
      </w:r>
    </w:p>
    <w:p w14:paraId="59BDC41B" w14:textId="77777777" w:rsidR="001C416B" w:rsidRDefault="001C416B" w:rsidP="00DD4C99">
      <w:pPr>
        <w:numPr>
          <w:ilvl w:val="0"/>
          <w:numId w:val="28"/>
        </w:numPr>
      </w:pPr>
      <w:r w:rsidRPr="00C23EE2">
        <w:rPr>
          <w:i/>
        </w:rPr>
        <w:t>Use</w:t>
      </w:r>
      <w:r w:rsidRPr="00C23EE2">
        <w:t>: Breaks the emergency room into different areas of specialty.</w:t>
      </w:r>
    </w:p>
    <w:p w14:paraId="60191C6B" w14:textId="77777777" w:rsidR="001C416B" w:rsidRDefault="001C416B" w:rsidP="00DD4C99">
      <w:pPr>
        <w:numPr>
          <w:ilvl w:val="0"/>
          <w:numId w:val="28"/>
        </w:numPr>
      </w:pPr>
      <w:r>
        <w:rPr>
          <w:i/>
        </w:rPr>
        <w:t xml:space="preserve">Importance: </w:t>
      </w:r>
      <w:r>
        <w:t>Gameplay (4). Art (4). Cannot be simplified.</w:t>
      </w:r>
    </w:p>
    <w:p w14:paraId="3E642231" w14:textId="77777777" w:rsidR="001C416B" w:rsidRDefault="001C416B" w:rsidP="001D0CE0">
      <w:pPr>
        <w:pStyle w:val="Heading7"/>
      </w:pPr>
      <w:r>
        <w:rPr>
          <w:noProof/>
          <w:lang w:bidi="ar-SA"/>
        </w:rPr>
        <w:lastRenderedPageBreak/>
        <w:drawing>
          <wp:inline distT="0" distB="0" distL="0" distR="0" wp14:editId="06DE0842">
            <wp:extent cx="3084830" cy="2374737"/>
            <wp:effectExtent l="19050" t="0" r="1270" b="0"/>
            <wp:docPr id="32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4" cstate="print">
                      <a:lum bright="-10000"/>
                    </a:blip>
                    <a:srcRect/>
                    <a:stretch>
                      <a:fillRect/>
                    </a:stretch>
                  </pic:blipFill>
                  <pic:spPr bwMode="auto">
                    <a:xfrm>
                      <a:off x="0" y="0"/>
                      <a:ext cx="3084830" cy="2374737"/>
                    </a:xfrm>
                    <a:prstGeom prst="rect">
                      <a:avLst/>
                    </a:prstGeom>
                    <a:noFill/>
                    <a:ln w="9525">
                      <a:noFill/>
                      <a:miter lim="800000"/>
                      <a:headEnd/>
                      <a:tailEnd/>
                    </a:ln>
                  </pic:spPr>
                </pic:pic>
              </a:graphicData>
            </a:graphic>
          </wp:inline>
        </w:drawing>
      </w:r>
    </w:p>
    <w:p w14:paraId="22808C2B" w14:textId="77777777" w:rsidR="001C416B" w:rsidRDefault="001C416B" w:rsidP="001C416B">
      <w:pPr>
        <w:pStyle w:val="Heading6"/>
      </w:pPr>
      <w:bookmarkStart w:id="295" w:name="_Toc254907132"/>
      <w:bookmarkStart w:id="296" w:name="_Toc256375144"/>
      <w:r>
        <w:t>Ward Signs</w:t>
      </w:r>
      <w:bookmarkEnd w:id="295"/>
      <w:bookmarkEnd w:id="296"/>
    </w:p>
    <w:p w14:paraId="388E0358" w14:textId="77777777" w:rsidR="001C416B" w:rsidRPr="004D7DA5" w:rsidRDefault="001C416B" w:rsidP="00DD4C99">
      <w:pPr>
        <w:numPr>
          <w:ilvl w:val="0"/>
          <w:numId w:val="29"/>
        </w:numPr>
      </w:pPr>
      <w:r w:rsidRPr="004D7DA5">
        <w:rPr>
          <w:i/>
        </w:rPr>
        <w:t>Description:</w:t>
      </w:r>
      <w:r w:rsidRPr="004D7DA5">
        <w:t xml:space="preserve"> Signs marking the different specialty areas in the emergency room.</w:t>
      </w:r>
    </w:p>
    <w:p w14:paraId="3B2329E0" w14:textId="77777777" w:rsidR="001C416B" w:rsidRPr="004D7DA5" w:rsidRDefault="001C416B" w:rsidP="00DD4C99">
      <w:pPr>
        <w:numPr>
          <w:ilvl w:val="0"/>
          <w:numId w:val="29"/>
        </w:numPr>
      </w:pPr>
      <w:r w:rsidRPr="004D7DA5">
        <w:rPr>
          <w:i/>
        </w:rPr>
        <w:t>Quality:</w:t>
      </w:r>
      <w:r w:rsidRPr="004D7DA5">
        <w:t xml:space="preserve"> </w:t>
      </w:r>
      <w:r>
        <w:t>Medium</w:t>
      </w:r>
    </w:p>
    <w:p w14:paraId="4F0A4739" w14:textId="77777777" w:rsidR="001C416B" w:rsidRDefault="001C416B" w:rsidP="00DD4C99">
      <w:pPr>
        <w:numPr>
          <w:ilvl w:val="0"/>
          <w:numId w:val="29"/>
        </w:numPr>
      </w:pPr>
      <w:r w:rsidRPr="004D7DA5">
        <w:rPr>
          <w:i/>
        </w:rPr>
        <w:t>Use</w:t>
      </w:r>
      <w:r w:rsidRPr="004D7DA5">
        <w:t>: Placed on the walls and curtains of the different areas.</w:t>
      </w:r>
    </w:p>
    <w:p w14:paraId="585B2F2C" w14:textId="77777777" w:rsidR="001C416B" w:rsidRDefault="001C416B" w:rsidP="00DD4C99">
      <w:pPr>
        <w:numPr>
          <w:ilvl w:val="0"/>
          <w:numId w:val="29"/>
        </w:numPr>
      </w:pPr>
      <w:r>
        <w:rPr>
          <w:i/>
        </w:rPr>
        <w:t>Importance</w:t>
      </w:r>
      <w:r w:rsidRPr="00452F22">
        <w:t>:</w:t>
      </w:r>
      <w:r>
        <w:t xml:space="preserve"> Gameplay (1). Art (4). Number of wards can be reduced.</w:t>
      </w:r>
    </w:p>
    <w:p w14:paraId="3D2D802E" w14:textId="77777777" w:rsidR="001C416B" w:rsidRPr="004D7DA5" w:rsidRDefault="001C416B" w:rsidP="001D0CE0">
      <w:pPr>
        <w:pStyle w:val="Heading7"/>
      </w:pPr>
      <w:r>
        <w:rPr>
          <w:noProof/>
          <w:lang w:bidi="ar-SA"/>
        </w:rPr>
        <w:drawing>
          <wp:inline distT="0" distB="0" distL="0" distR="0" wp14:editId="0EEF7591">
            <wp:extent cx="3637257" cy="2609850"/>
            <wp:effectExtent l="19050" t="0" r="1293" b="0"/>
            <wp:docPr id="324"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5" cstate="print">
                      <a:lum bright="-10000"/>
                    </a:blip>
                    <a:srcRect/>
                    <a:stretch>
                      <a:fillRect/>
                    </a:stretch>
                  </pic:blipFill>
                  <pic:spPr bwMode="auto">
                    <a:xfrm>
                      <a:off x="0" y="0"/>
                      <a:ext cx="3637257" cy="2609850"/>
                    </a:xfrm>
                    <a:prstGeom prst="rect">
                      <a:avLst/>
                    </a:prstGeom>
                    <a:noFill/>
                    <a:ln w="9525">
                      <a:noFill/>
                      <a:miter lim="800000"/>
                      <a:headEnd/>
                      <a:tailEnd/>
                    </a:ln>
                  </pic:spPr>
                </pic:pic>
              </a:graphicData>
            </a:graphic>
          </wp:inline>
        </w:drawing>
      </w:r>
    </w:p>
    <w:p w14:paraId="159B2C58" w14:textId="77777777" w:rsidR="001C416B" w:rsidRDefault="001C416B" w:rsidP="001C416B">
      <w:pPr>
        <w:pStyle w:val="Heading6"/>
      </w:pPr>
      <w:bookmarkStart w:id="297" w:name="_Toc254907133"/>
      <w:bookmarkStart w:id="298" w:name="_Toc256375145"/>
      <w:r>
        <w:t>Respawners</w:t>
      </w:r>
      <w:bookmarkEnd w:id="297"/>
      <w:bookmarkEnd w:id="298"/>
    </w:p>
    <w:p w14:paraId="7D00F851" w14:textId="77777777" w:rsidR="001C416B" w:rsidRPr="008407C0" w:rsidRDefault="001C416B" w:rsidP="00DD4C99">
      <w:pPr>
        <w:numPr>
          <w:ilvl w:val="0"/>
          <w:numId w:val="73"/>
        </w:numPr>
      </w:pPr>
      <w:r w:rsidRPr="008407C0">
        <w:rPr>
          <w:i/>
        </w:rPr>
        <w:t>Description:</w:t>
      </w:r>
      <w:r w:rsidRPr="008407C0">
        <w:t xml:space="preserve"> Specialized machinery for quickly repairing FPS victims ("Out in 5 seconds or less"). Shaped to represent the different injuries. A respawn timer is placed on the outside of the door.</w:t>
      </w:r>
    </w:p>
    <w:p w14:paraId="29433F27" w14:textId="77777777" w:rsidR="001C416B" w:rsidRPr="008407C0" w:rsidRDefault="001C416B" w:rsidP="00DD4C99">
      <w:pPr>
        <w:numPr>
          <w:ilvl w:val="0"/>
          <w:numId w:val="73"/>
        </w:numPr>
      </w:pPr>
      <w:r w:rsidRPr="008407C0">
        <w:rPr>
          <w:i/>
        </w:rPr>
        <w:t>Quality:</w:t>
      </w:r>
      <w:r w:rsidRPr="008407C0">
        <w:t xml:space="preserve"> </w:t>
      </w:r>
      <w:r>
        <w:t>High.</w:t>
      </w:r>
    </w:p>
    <w:p w14:paraId="13DA7B16" w14:textId="77777777" w:rsidR="001C416B" w:rsidRDefault="001C416B" w:rsidP="00DD4C99">
      <w:pPr>
        <w:numPr>
          <w:ilvl w:val="0"/>
          <w:numId w:val="73"/>
        </w:numPr>
      </w:pPr>
      <w:r w:rsidRPr="008407C0">
        <w:rPr>
          <w:i/>
        </w:rPr>
        <w:t>Use</w:t>
      </w:r>
      <w:r w:rsidRPr="008407C0">
        <w:t>: Placed around the room within the curtains. They lay on the floor in the same orientation as an operating table.</w:t>
      </w:r>
    </w:p>
    <w:p w14:paraId="3FB0AC25" w14:textId="77777777" w:rsidR="001C416B" w:rsidRDefault="001C416B" w:rsidP="00DD4C99">
      <w:pPr>
        <w:numPr>
          <w:ilvl w:val="0"/>
          <w:numId w:val="73"/>
        </w:numPr>
      </w:pPr>
      <w:r>
        <w:rPr>
          <w:i/>
        </w:rPr>
        <w:t>Importance</w:t>
      </w:r>
      <w:r w:rsidRPr="00465012">
        <w:t>:</w:t>
      </w:r>
      <w:r>
        <w:t xml:space="preserve"> Gameplay (2). Art (4). Number of types can be reduced.</w:t>
      </w:r>
    </w:p>
    <w:p w14:paraId="77C8E746" w14:textId="77777777" w:rsidR="001C416B" w:rsidRPr="008407C0" w:rsidRDefault="001C416B" w:rsidP="001D0CE0">
      <w:pPr>
        <w:pStyle w:val="Heading7"/>
      </w:pPr>
      <w:r>
        <w:rPr>
          <w:noProof/>
          <w:lang w:bidi="ar-SA"/>
        </w:rPr>
        <w:lastRenderedPageBreak/>
        <w:drawing>
          <wp:inline distT="0" distB="0" distL="0" distR="0" wp14:editId="137DE7E3">
            <wp:extent cx="5644506" cy="2562225"/>
            <wp:effectExtent l="19050" t="0" r="0" b="0"/>
            <wp:docPr id="32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6" cstate="print">
                      <a:lum bright="-10000"/>
                    </a:blip>
                    <a:srcRect/>
                    <a:stretch>
                      <a:fillRect/>
                    </a:stretch>
                  </pic:blipFill>
                  <pic:spPr bwMode="auto">
                    <a:xfrm>
                      <a:off x="0" y="0"/>
                      <a:ext cx="5644506" cy="2562225"/>
                    </a:xfrm>
                    <a:prstGeom prst="rect">
                      <a:avLst/>
                    </a:prstGeom>
                    <a:noFill/>
                    <a:ln w="9525">
                      <a:noFill/>
                      <a:miter lim="800000"/>
                      <a:headEnd/>
                      <a:tailEnd/>
                    </a:ln>
                  </pic:spPr>
                </pic:pic>
              </a:graphicData>
            </a:graphic>
          </wp:inline>
        </w:drawing>
      </w:r>
    </w:p>
    <w:p w14:paraId="715D4E7B" w14:textId="77777777" w:rsidR="001C416B" w:rsidRDefault="001C416B" w:rsidP="00010C7F">
      <w:pPr>
        <w:pStyle w:val="Heading4"/>
      </w:pPr>
      <w:r>
        <w:br w:type="page"/>
      </w:r>
      <w:bookmarkStart w:id="299" w:name="_Toc254907134"/>
      <w:bookmarkStart w:id="300" w:name="_Toc256375146"/>
      <w:r>
        <w:lastRenderedPageBreak/>
        <w:t>Academy Wing</w:t>
      </w:r>
      <w:bookmarkEnd w:id="299"/>
      <w:bookmarkEnd w:id="300"/>
    </w:p>
    <w:p w14:paraId="2398ADA9" w14:textId="77777777" w:rsidR="001C416B" w:rsidRDefault="001C416B" w:rsidP="001C416B">
      <w:pPr>
        <w:pStyle w:val="Heading5"/>
      </w:pPr>
      <w:bookmarkStart w:id="301" w:name="_Toc254907135"/>
      <w:bookmarkStart w:id="302" w:name="_Toc256375147"/>
      <w:r>
        <w:t>The Higher Learning Arena</w:t>
      </w:r>
      <w:bookmarkEnd w:id="301"/>
      <w:bookmarkEnd w:id="302"/>
    </w:p>
    <w:p w14:paraId="334AF24E" w14:textId="77777777" w:rsidR="001C416B" w:rsidRDefault="001C416B" w:rsidP="001C416B">
      <w:pPr>
        <w:pStyle w:val="Heading6"/>
      </w:pPr>
      <w:bookmarkStart w:id="303" w:name="_Toc254907136"/>
      <w:bookmarkStart w:id="304" w:name="_Toc256375148"/>
      <w:r>
        <w:t>Environment</w:t>
      </w:r>
      <w:bookmarkEnd w:id="303"/>
      <w:bookmarkEnd w:id="304"/>
    </w:p>
    <w:p w14:paraId="5D3E5FDE" w14:textId="2F1A86B6" w:rsidR="001C416B" w:rsidRDefault="00010C7F" w:rsidP="00010C7F">
      <w:r>
        <w:tab/>
      </w:r>
      <w:r w:rsidR="001C416B">
        <w:t xml:space="preserve">The floor in this room is covered in colorful, rubberized material that is high traction and easy to clean. The walls are constructed from stone with pads on their bottom sections. Various educational areas are arranged around it, including a target for practicing the knock back modifier and decoys. It has a variety of layouts emphasizing the different situations on an FPS (cover, high ground, spawn camping, </w:t>
      </w:r>
      <w:r w:rsidR="00C674B9">
        <w:t>etc.</w:t>
      </w:r>
      <w:r w:rsidR="001C416B">
        <w:t>).</w:t>
      </w:r>
    </w:p>
    <w:p w14:paraId="3CF0B711" w14:textId="77777777" w:rsidR="001C416B" w:rsidRDefault="001C416B" w:rsidP="001C416B">
      <w:pPr>
        <w:pStyle w:val="Heading6"/>
      </w:pPr>
      <w:bookmarkStart w:id="305" w:name="_Toc254907137"/>
      <w:bookmarkStart w:id="306" w:name="_Toc256375149"/>
      <w:r>
        <w:t>Learning Opportunity Decals</w:t>
      </w:r>
      <w:bookmarkEnd w:id="305"/>
      <w:bookmarkEnd w:id="306"/>
    </w:p>
    <w:p w14:paraId="79ABE4D5" w14:textId="77777777" w:rsidR="001C416B" w:rsidRPr="00337A7D" w:rsidRDefault="001C416B" w:rsidP="00DD4C99">
      <w:pPr>
        <w:numPr>
          <w:ilvl w:val="0"/>
          <w:numId w:val="31"/>
        </w:numPr>
      </w:pPr>
      <w:r w:rsidRPr="00337A7D">
        <w:rPr>
          <w:i/>
        </w:rPr>
        <w:t>Description:</w:t>
      </w:r>
      <w:r w:rsidRPr="00337A7D">
        <w:t xml:space="preserve"> Colorful decals that identify locations. Meant to teach students about combat. Examples include: "Spawn Camping Area, Sniper Spot, Run Away, Spawn Area, Taunt, Photo Op"</w:t>
      </w:r>
    </w:p>
    <w:p w14:paraId="5276C187" w14:textId="77777777" w:rsidR="001C416B" w:rsidRPr="00337A7D" w:rsidRDefault="001C416B" w:rsidP="00DD4C99">
      <w:pPr>
        <w:numPr>
          <w:ilvl w:val="0"/>
          <w:numId w:val="31"/>
        </w:numPr>
      </w:pPr>
      <w:r w:rsidRPr="00337A7D">
        <w:rPr>
          <w:i/>
        </w:rPr>
        <w:t>Quality:</w:t>
      </w:r>
      <w:r w:rsidRPr="00337A7D">
        <w:t xml:space="preserve"> Low, 2-50/piece.</w:t>
      </w:r>
    </w:p>
    <w:p w14:paraId="30EB4584" w14:textId="77777777" w:rsidR="001C416B" w:rsidRDefault="001C416B" w:rsidP="00DD4C99">
      <w:pPr>
        <w:numPr>
          <w:ilvl w:val="0"/>
          <w:numId w:val="31"/>
        </w:numPr>
      </w:pPr>
      <w:r w:rsidRPr="00337A7D">
        <w:rPr>
          <w:i/>
        </w:rPr>
        <w:t>Use</w:t>
      </w:r>
      <w:r w:rsidRPr="00337A7D">
        <w:t>: Placed on the floors and walls around the arena.</w:t>
      </w:r>
    </w:p>
    <w:p w14:paraId="4CD69AE4" w14:textId="77777777" w:rsidR="001C416B" w:rsidRDefault="001C416B" w:rsidP="00DD4C99">
      <w:pPr>
        <w:numPr>
          <w:ilvl w:val="0"/>
          <w:numId w:val="31"/>
        </w:numPr>
      </w:pPr>
      <w:r>
        <w:rPr>
          <w:i/>
        </w:rPr>
        <w:t>Importance</w:t>
      </w:r>
      <w:r w:rsidRPr="00337A7D">
        <w:t>:</w:t>
      </w:r>
      <w:r>
        <w:t xml:space="preserve"> Gameplay (1). Art (5). Can be simplified in number and ornateness.</w:t>
      </w:r>
    </w:p>
    <w:p w14:paraId="6000F0AC" w14:textId="77777777" w:rsidR="001C416B" w:rsidRPr="00337A7D" w:rsidRDefault="001C416B" w:rsidP="001D0CE0">
      <w:pPr>
        <w:pStyle w:val="Heading7"/>
      </w:pPr>
      <w:r>
        <w:rPr>
          <w:noProof/>
          <w:lang w:bidi="ar-SA"/>
        </w:rPr>
        <w:drawing>
          <wp:inline distT="0" distB="0" distL="0" distR="0" wp14:editId="6035A962">
            <wp:extent cx="5794836" cy="3419475"/>
            <wp:effectExtent l="19050" t="0" r="0" b="0"/>
            <wp:docPr id="32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7" cstate="print"/>
                    <a:srcRect/>
                    <a:stretch>
                      <a:fillRect/>
                    </a:stretch>
                  </pic:blipFill>
                  <pic:spPr bwMode="auto">
                    <a:xfrm>
                      <a:off x="0" y="0"/>
                      <a:ext cx="5796679" cy="3420563"/>
                    </a:xfrm>
                    <a:prstGeom prst="rect">
                      <a:avLst/>
                    </a:prstGeom>
                    <a:noFill/>
                    <a:ln w="9525">
                      <a:noFill/>
                      <a:miter lim="800000"/>
                      <a:headEnd/>
                      <a:tailEnd/>
                    </a:ln>
                  </pic:spPr>
                </pic:pic>
              </a:graphicData>
            </a:graphic>
          </wp:inline>
        </w:drawing>
      </w:r>
    </w:p>
    <w:p w14:paraId="1F1DDA24" w14:textId="77777777" w:rsidR="001C416B" w:rsidRDefault="001C416B" w:rsidP="001C416B">
      <w:pPr>
        <w:pStyle w:val="Heading6"/>
      </w:pPr>
      <w:bookmarkStart w:id="307" w:name="_Toc254907138"/>
      <w:bookmarkStart w:id="308" w:name="_Toc256375150"/>
      <w:r>
        <w:rPr>
          <w:sz w:val="20"/>
        </w:rPr>
        <w:t xml:space="preserve">Grade </w:t>
      </w:r>
      <w:r w:rsidRPr="00A116E9">
        <w:t>Scoreboard</w:t>
      </w:r>
      <w:bookmarkEnd w:id="307"/>
      <w:bookmarkEnd w:id="308"/>
    </w:p>
    <w:p w14:paraId="574660E2" w14:textId="3EDDA888" w:rsidR="001C416B" w:rsidRPr="00A116E9" w:rsidRDefault="001C416B" w:rsidP="00DD4C99">
      <w:pPr>
        <w:numPr>
          <w:ilvl w:val="0"/>
          <w:numId w:val="32"/>
        </w:numPr>
      </w:pPr>
      <w:r w:rsidRPr="00A116E9">
        <w:rPr>
          <w:i/>
        </w:rPr>
        <w:t>Description:</w:t>
      </w:r>
      <w:r w:rsidRPr="00A116E9">
        <w:t xml:space="preserve"> Wall mounted scoreboard depicting ranks for each student along with </w:t>
      </w:r>
      <w:r w:rsidR="00AE74F4" w:rsidRPr="00A116E9">
        <w:t>kill: death</w:t>
      </w:r>
      <w:r w:rsidRPr="00A116E9">
        <w:t xml:space="preserve"> ratio and number of trap triggers. Bell mounted on the top rings every 30s and then scoreboard announces "N-n-new Valedictorian" if there is a new leader.</w:t>
      </w:r>
    </w:p>
    <w:p w14:paraId="41FF94B8" w14:textId="77777777" w:rsidR="001C416B" w:rsidRPr="00A116E9" w:rsidRDefault="001C416B" w:rsidP="00DD4C99">
      <w:pPr>
        <w:numPr>
          <w:ilvl w:val="0"/>
          <w:numId w:val="32"/>
        </w:numPr>
      </w:pPr>
      <w:r w:rsidRPr="00A116E9">
        <w:rPr>
          <w:i/>
        </w:rPr>
        <w:t>Quality:</w:t>
      </w:r>
      <w:r w:rsidRPr="00A116E9">
        <w:t xml:space="preserve"> Low, 130.</w:t>
      </w:r>
    </w:p>
    <w:p w14:paraId="04F92FCA" w14:textId="77777777" w:rsidR="001C416B" w:rsidRDefault="001C416B" w:rsidP="00DD4C99">
      <w:pPr>
        <w:numPr>
          <w:ilvl w:val="0"/>
          <w:numId w:val="32"/>
        </w:numPr>
      </w:pPr>
      <w:r w:rsidRPr="00A116E9">
        <w:rPr>
          <w:i/>
        </w:rPr>
        <w:t>Use</w:t>
      </w:r>
      <w:r w:rsidRPr="00A116E9">
        <w:t>: Placed on a non-covered wall at a height to place between the 1st and 2nd level.</w:t>
      </w:r>
    </w:p>
    <w:p w14:paraId="66AAFCCC" w14:textId="77777777" w:rsidR="001C416B" w:rsidRDefault="001C416B" w:rsidP="00DD4C99">
      <w:pPr>
        <w:numPr>
          <w:ilvl w:val="0"/>
          <w:numId w:val="32"/>
        </w:numPr>
      </w:pPr>
      <w:r>
        <w:rPr>
          <w:i/>
        </w:rPr>
        <w:t>Importance</w:t>
      </w:r>
      <w:r w:rsidRPr="00A116E9">
        <w:t>:</w:t>
      </w:r>
      <w:r>
        <w:t xml:space="preserve"> Gameplay (2). Art (5). Can be stripped of functionality.</w:t>
      </w:r>
    </w:p>
    <w:p w14:paraId="48B10297" w14:textId="77777777" w:rsidR="001C416B" w:rsidRPr="00A116E9" w:rsidRDefault="001C416B" w:rsidP="001D0CE0">
      <w:pPr>
        <w:pStyle w:val="Heading7"/>
      </w:pPr>
      <w:r>
        <w:rPr>
          <w:noProof/>
          <w:lang w:bidi="ar-SA"/>
        </w:rPr>
        <w:lastRenderedPageBreak/>
        <w:drawing>
          <wp:inline distT="0" distB="0" distL="0" distR="0" wp14:editId="05AFFE1B">
            <wp:extent cx="4278346" cy="2162175"/>
            <wp:effectExtent l="19050" t="0" r="7904" b="0"/>
            <wp:docPr id="32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cstate="print"/>
                    <a:srcRect/>
                    <a:stretch>
                      <a:fillRect/>
                    </a:stretch>
                  </pic:blipFill>
                  <pic:spPr bwMode="auto">
                    <a:xfrm>
                      <a:off x="0" y="0"/>
                      <a:ext cx="4278346" cy="2162175"/>
                    </a:xfrm>
                    <a:prstGeom prst="rect">
                      <a:avLst/>
                    </a:prstGeom>
                    <a:noFill/>
                    <a:ln w="9525">
                      <a:noFill/>
                      <a:miter lim="800000"/>
                      <a:headEnd/>
                      <a:tailEnd/>
                    </a:ln>
                  </pic:spPr>
                </pic:pic>
              </a:graphicData>
            </a:graphic>
          </wp:inline>
        </w:drawing>
      </w:r>
    </w:p>
    <w:p w14:paraId="49BD2496" w14:textId="77777777" w:rsidR="001C416B" w:rsidRDefault="001C416B" w:rsidP="001C416B">
      <w:pPr>
        <w:pStyle w:val="Heading6"/>
      </w:pPr>
      <w:bookmarkStart w:id="309" w:name="_Toc254907139"/>
      <w:bookmarkStart w:id="310" w:name="_Toc256375151"/>
      <w:r>
        <w:t>Cat Walks</w:t>
      </w:r>
      <w:bookmarkEnd w:id="309"/>
      <w:bookmarkEnd w:id="310"/>
    </w:p>
    <w:p w14:paraId="78315E23" w14:textId="77777777" w:rsidR="001C416B" w:rsidRPr="006E1E6A" w:rsidRDefault="001C416B" w:rsidP="00DD4C99">
      <w:pPr>
        <w:numPr>
          <w:ilvl w:val="0"/>
          <w:numId w:val="75"/>
        </w:numPr>
      </w:pPr>
      <w:r w:rsidRPr="006E1E6A">
        <w:rPr>
          <w:i/>
        </w:rPr>
        <w:t>Description:</w:t>
      </w:r>
      <w:r w:rsidRPr="006E1E6A">
        <w:t xml:space="preserve"> Metal cat walks of about 8 feet in width. Secured to the wall on the bottom with bolted L-shaped pieces of metal. Colored dark grey.</w:t>
      </w:r>
    </w:p>
    <w:p w14:paraId="18F56824" w14:textId="77777777" w:rsidR="001C416B" w:rsidRPr="006E1E6A" w:rsidRDefault="001C416B" w:rsidP="00DD4C99">
      <w:pPr>
        <w:numPr>
          <w:ilvl w:val="0"/>
          <w:numId w:val="75"/>
        </w:numPr>
      </w:pPr>
      <w:r w:rsidRPr="006E1E6A">
        <w:rPr>
          <w:i/>
        </w:rPr>
        <w:t>Quality:</w:t>
      </w:r>
      <w:r>
        <w:t xml:space="preserve"> Medium, 400/piece</w:t>
      </w:r>
      <w:r w:rsidRPr="006E1E6A">
        <w:t>.</w:t>
      </w:r>
    </w:p>
    <w:p w14:paraId="19A8F77C" w14:textId="77777777" w:rsidR="001C416B" w:rsidRDefault="001C416B" w:rsidP="00DD4C99">
      <w:pPr>
        <w:numPr>
          <w:ilvl w:val="0"/>
          <w:numId w:val="75"/>
        </w:numPr>
      </w:pPr>
      <w:r w:rsidRPr="006E1E6A">
        <w:rPr>
          <w:i/>
        </w:rPr>
        <w:t>Use</w:t>
      </w:r>
      <w:r w:rsidRPr="006E1E6A">
        <w:t>: Attached to the walls and between other cat walks. Two floors vertical.</w:t>
      </w:r>
    </w:p>
    <w:p w14:paraId="022B11B0" w14:textId="77777777" w:rsidR="001C416B" w:rsidRDefault="001C416B" w:rsidP="00DD4C99">
      <w:pPr>
        <w:numPr>
          <w:ilvl w:val="0"/>
          <w:numId w:val="75"/>
        </w:numPr>
      </w:pPr>
      <w:r>
        <w:rPr>
          <w:i/>
        </w:rPr>
        <w:t>Importance</w:t>
      </w:r>
      <w:r w:rsidRPr="003D7636">
        <w:t>:</w:t>
      </w:r>
      <w:r>
        <w:t xml:space="preserve"> Gameplay (5). Art (3). Can play with the railing details.</w:t>
      </w:r>
    </w:p>
    <w:p w14:paraId="495244E9" w14:textId="77777777" w:rsidR="001C416B" w:rsidRDefault="001C416B" w:rsidP="001D0CE0">
      <w:pPr>
        <w:pStyle w:val="Heading7"/>
      </w:pPr>
      <w:r>
        <w:rPr>
          <w:noProof/>
          <w:lang w:bidi="ar-SA"/>
        </w:rPr>
        <w:drawing>
          <wp:inline distT="0" distB="0" distL="0" distR="0" wp14:editId="4BB3FBB1">
            <wp:extent cx="3563261" cy="2371725"/>
            <wp:effectExtent l="19050" t="0" r="0" b="0"/>
            <wp:docPr id="328"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9" cstate="print">
                      <a:lum bright="-10000"/>
                    </a:blip>
                    <a:srcRect/>
                    <a:stretch>
                      <a:fillRect/>
                    </a:stretch>
                  </pic:blipFill>
                  <pic:spPr bwMode="auto">
                    <a:xfrm>
                      <a:off x="0" y="0"/>
                      <a:ext cx="3563261" cy="2371725"/>
                    </a:xfrm>
                    <a:prstGeom prst="rect">
                      <a:avLst/>
                    </a:prstGeom>
                    <a:noFill/>
                    <a:ln w="9525">
                      <a:noFill/>
                      <a:miter lim="800000"/>
                      <a:headEnd/>
                      <a:tailEnd/>
                    </a:ln>
                  </pic:spPr>
                </pic:pic>
              </a:graphicData>
            </a:graphic>
          </wp:inline>
        </w:drawing>
      </w:r>
    </w:p>
    <w:p w14:paraId="742A6C6B" w14:textId="77777777" w:rsidR="001C416B" w:rsidRDefault="001C416B" w:rsidP="001C416B">
      <w:pPr>
        <w:jc w:val="center"/>
      </w:pPr>
    </w:p>
    <w:p w14:paraId="1A8E4A8C" w14:textId="77777777" w:rsidR="001C416B" w:rsidRDefault="001C416B" w:rsidP="001C416B">
      <w:pPr>
        <w:jc w:val="center"/>
      </w:pPr>
    </w:p>
    <w:p w14:paraId="5FCE9222" w14:textId="77777777" w:rsidR="001C416B" w:rsidRDefault="001C416B" w:rsidP="001C416B">
      <w:pPr>
        <w:pStyle w:val="Heading5"/>
      </w:pPr>
      <w:bookmarkStart w:id="311" w:name="_Toc254907140"/>
      <w:bookmarkStart w:id="312" w:name="_Toc256375152"/>
      <w:r>
        <w:t>The Classrooms</w:t>
      </w:r>
      <w:bookmarkEnd w:id="311"/>
      <w:bookmarkEnd w:id="312"/>
    </w:p>
    <w:p w14:paraId="12C901D0" w14:textId="77777777" w:rsidR="001C416B" w:rsidRDefault="001C416B" w:rsidP="001C416B">
      <w:pPr>
        <w:pStyle w:val="Heading6"/>
      </w:pPr>
      <w:bookmarkStart w:id="313" w:name="_Toc254907141"/>
      <w:bookmarkStart w:id="314" w:name="_Toc256375153"/>
      <w:r>
        <w:t>Environment</w:t>
      </w:r>
      <w:bookmarkEnd w:id="313"/>
      <w:bookmarkEnd w:id="314"/>
    </w:p>
    <w:p w14:paraId="44574BC6" w14:textId="77777777" w:rsidR="001C416B" w:rsidRDefault="00010C7F" w:rsidP="00010C7F">
      <w:r>
        <w:tab/>
      </w:r>
      <w:r w:rsidR="001C416B">
        <w:t>Stone walls and floors. Items are colored blue or red based on which team the student is a part of. Some parts of the classroom are mock battlefield environments. There are six total, stacked with three per floor on two floors.</w:t>
      </w:r>
    </w:p>
    <w:p w14:paraId="6402C225" w14:textId="77777777" w:rsidR="001C416B" w:rsidRDefault="001C416B" w:rsidP="001C416B">
      <w:pPr>
        <w:pStyle w:val="Heading6"/>
      </w:pPr>
      <w:bookmarkStart w:id="315" w:name="_Toc254907142"/>
      <w:bookmarkStart w:id="316" w:name="_Toc256375154"/>
      <w:r>
        <w:t>Chalkboard</w:t>
      </w:r>
      <w:bookmarkEnd w:id="315"/>
      <w:bookmarkEnd w:id="316"/>
    </w:p>
    <w:p w14:paraId="58DEEFC3" w14:textId="77777777" w:rsidR="001C416B" w:rsidRPr="00693C2B" w:rsidRDefault="001C416B" w:rsidP="00DD4C99">
      <w:pPr>
        <w:numPr>
          <w:ilvl w:val="0"/>
          <w:numId w:val="80"/>
        </w:numPr>
      </w:pPr>
      <w:r w:rsidRPr="00693C2B">
        <w:rPr>
          <w:i/>
        </w:rPr>
        <w:t>Description:</w:t>
      </w:r>
      <w:r w:rsidRPr="00693C2B">
        <w:t xml:space="preserve"> Chalkboards depicting the name of the subject taught in the classroom. Roughly 4' x 12'. Classes include:</w:t>
      </w:r>
    </w:p>
    <w:p w14:paraId="7BA10260" w14:textId="77777777" w:rsidR="001C416B" w:rsidRPr="00693C2B" w:rsidRDefault="001C416B" w:rsidP="00DD4C99">
      <w:pPr>
        <w:numPr>
          <w:ilvl w:val="1"/>
          <w:numId w:val="80"/>
        </w:numPr>
      </w:pPr>
      <w:r w:rsidRPr="00693C2B">
        <w:t>Team Combat: Defense</w:t>
      </w:r>
    </w:p>
    <w:p w14:paraId="6AE50459" w14:textId="77777777" w:rsidR="001C416B" w:rsidRPr="00693C2B" w:rsidRDefault="001C416B" w:rsidP="00DD4C99">
      <w:pPr>
        <w:numPr>
          <w:ilvl w:val="1"/>
          <w:numId w:val="80"/>
        </w:numPr>
      </w:pPr>
      <w:r w:rsidRPr="00693C2B">
        <w:lastRenderedPageBreak/>
        <w:t>Team Combat: Offense</w:t>
      </w:r>
    </w:p>
    <w:p w14:paraId="6EE4C4B0" w14:textId="77777777" w:rsidR="001C416B" w:rsidRPr="00693C2B" w:rsidRDefault="001C416B" w:rsidP="00DD4C99">
      <w:pPr>
        <w:numPr>
          <w:ilvl w:val="1"/>
          <w:numId w:val="80"/>
        </w:numPr>
      </w:pPr>
      <w:r w:rsidRPr="00693C2B">
        <w:t>The Importance of High Ground</w:t>
      </w:r>
    </w:p>
    <w:p w14:paraId="595A859A" w14:textId="3DF5D9D1" w:rsidR="001C416B" w:rsidRPr="00693C2B" w:rsidRDefault="001C416B" w:rsidP="00DD4C99">
      <w:pPr>
        <w:numPr>
          <w:ilvl w:val="1"/>
          <w:numId w:val="80"/>
        </w:numPr>
      </w:pPr>
      <w:r w:rsidRPr="00693C2B">
        <w:t xml:space="preserve">Spawn Camping: Do's and </w:t>
      </w:r>
      <w:r w:rsidR="00AE74F4" w:rsidRPr="00693C2B">
        <w:t>Don’ts</w:t>
      </w:r>
    </w:p>
    <w:p w14:paraId="00C453EB" w14:textId="77777777" w:rsidR="001C416B" w:rsidRPr="00693C2B" w:rsidRDefault="001C416B" w:rsidP="00DD4C99">
      <w:pPr>
        <w:numPr>
          <w:ilvl w:val="1"/>
          <w:numId w:val="80"/>
        </w:numPr>
      </w:pPr>
      <w:r w:rsidRPr="00693C2B">
        <w:t>Our Violent History of Warfare: Tips and Tricks</w:t>
      </w:r>
    </w:p>
    <w:p w14:paraId="06D4123A" w14:textId="77777777" w:rsidR="001C416B" w:rsidRPr="00693C2B" w:rsidRDefault="001C416B" w:rsidP="00DD4C99">
      <w:pPr>
        <w:numPr>
          <w:ilvl w:val="1"/>
          <w:numId w:val="80"/>
        </w:numPr>
      </w:pPr>
      <w:r w:rsidRPr="00693C2B">
        <w:t>Don't Shoot the Camera: Combat as Performance Entertainment</w:t>
      </w:r>
    </w:p>
    <w:p w14:paraId="10CBE2DD" w14:textId="77777777" w:rsidR="001C416B" w:rsidRPr="00693C2B" w:rsidRDefault="001C416B" w:rsidP="00DD4C99">
      <w:pPr>
        <w:numPr>
          <w:ilvl w:val="0"/>
          <w:numId w:val="80"/>
        </w:numPr>
      </w:pPr>
      <w:r w:rsidRPr="00693C2B">
        <w:rPr>
          <w:i/>
        </w:rPr>
        <w:t>Quality:</w:t>
      </w:r>
      <w:r w:rsidRPr="00693C2B">
        <w:t xml:space="preserve"> Low, 70.</w:t>
      </w:r>
    </w:p>
    <w:p w14:paraId="78CAE234" w14:textId="77777777" w:rsidR="001C416B" w:rsidRDefault="001C416B" w:rsidP="00DD4C99">
      <w:pPr>
        <w:numPr>
          <w:ilvl w:val="0"/>
          <w:numId w:val="80"/>
        </w:numPr>
      </w:pPr>
      <w:r w:rsidRPr="00693C2B">
        <w:rPr>
          <w:i/>
        </w:rPr>
        <w:t>Use</w:t>
      </w:r>
      <w:r w:rsidRPr="00693C2B">
        <w:t>: Attached to one classroom wall.</w:t>
      </w:r>
    </w:p>
    <w:p w14:paraId="1A54EA01" w14:textId="77777777" w:rsidR="001C416B" w:rsidRDefault="001C416B" w:rsidP="00DD4C99">
      <w:pPr>
        <w:numPr>
          <w:ilvl w:val="0"/>
          <w:numId w:val="80"/>
        </w:numPr>
      </w:pPr>
      <w:r>
        <w:rPr>
          <w:i/>
        </w:rPr>
        <w:t xml:space="preserve">Importance: </w:t>
      </w:r>
      <w:r>
        <w:t>Gameplay (1). Art (5). Number of classrooms can be reduced.</w:t>
      </w:r>
    </w:p>
    <w:p w14:paraId="46A1E2E2" w14:textId="77777777" w:rsidR="001C416B" w:rsidRDefault="001C416B" w:rsidP="001D0CE0">
      <w:pPr>
        <w:pStyle w:val="Heading7"/>
      </w:pPr>
      <w:r>
        <w:rPr>
          <w:noProof/>
          <w:lang w:bidi="ar-SA"/>
        </w:rPr>
        <w:drawing>
          <wp:inline distT="0" distB="0" distL="0" distR="0" wp14:editId="52CBA3BF">
            <wp:extent cx="2657475" cy="1762125"/>
            <wp:effectExtent l="19050" t="0" r="9525" b="0"/>
            <wp:docPr id="32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0" cstate="print"/>
                    <a:srcRect/>
                    <a:stretch>
                      <a:fillRect/>
                    </a:stretch>
                  </pic:blipFill>
                  <pic:spPr bwMode="auto">
                    <a:xfrm>
                      <a:off x="0" y="0"/>
                      <a:ext cx="2657475" cy="1762125"/>
                    </a:xfrm>
                    <a:prstGeom prst="rect">
                      <a:avLst/>
                    </a:prstGeom>
                    <a:noFill/>
                    <a:ln w="9525">
                      <a:noFill/>
                      <a:miter lim="800000"/>
                      <a:headEnd/>
                      <a:tailEnd/>
                    </a:ln>
                  </pic:spPr>
                </pic:pic>
              </a:graphicData>
            </a:graphic>
          </wp:inline>
        </w:drawing>
      </w:r>
    </w:p>
    <w:p w14:paraId="4B89CC9F" w14:textId="77777777" w:rsidR="001C416B" w:rsidRDefault="001C416B" w:rsidP="001C416B">
      <w:pPr>
        <w:pStyle w:val="Heading6"/>
      </w:pPr>
      <w:bookmarkStart w:id="317" w:name="_Toc254907143"/>
      <w:bookmarkStart w:id="318" w:name="_Toc256375155"/>
      <w:r>
        <w:t>Chairs</w:t>
      </w:r>
      <w:bookmarkEnd w:id="317"/>
      <w:bookmarkEnd w:id="318"/>
    </w:p>
    <w:p w14:paraId="007BC569" w14:textId="77777777" w:rsidR="001C416B" w:rsidRPr="006C6F7A" w:rsidRDefault="001C416B" w:rsidP="00DD4C99">
      <w:pPr>
        <w:numPr>
          <w:ilvl w:val="0"/>
          <w:numId w:val="41"/>
        </w:numPr>
      </w:pPr>
      <w:r w:rsidRPr="006C6F7A">
        <w:rPr>
          <w:i/>
        </w:rPr>
        <w:t>Description:</w:t>
      </w:r>
      <w:r w:rsidRPr="006C6F7A">
        <w:t xml:space="preserve"> Standard mass produced seating. Folding wooden chairs.</w:t>
      </w:r>
    </w:p>
    <w:p w14:paraId="2750F1DC" w14:textId="77777777" w:rsidR="001C416B" w:rsidRPr="006C6F7A" w:rsidRDefault="001C416B" w:rsidP="00DD4C99">
      <w:pPr>
        <w:numPr>
          <w:ilvl w:val="0"/>
          <w:numId w:val="41"/>
        </w:numPr>
      </w:pPr>
      <w:r w:rsidRPr="006C6F7A">
        <w:rPr>
          <w:i/>
        </w:rPr>
        <w:t>Quality:</w:t>
      </w:r>
      <w:r w:rsidRPr="006C6F7A">
        <w:t xml:space="preserve"> Medium, 150.</w:t>
      </w:r>
    </w:p>
    <w:p w14:paraId="675B5EE9" w14:textId="77777777" w:rsidR="001C416B" w:rsidRDefault="001C416B" w:rsidP="00DD4C99">
      <w:pPr>
        <w:numPr>
          <w:ilvl w:val="0"/>
          <w:numId w:val="41"/>
        </w:numPr>
      </w:pPr>
      <w:r w:rsidRPr="006C6F7A">
        <w:rPr>
          <w:i/>
        </w:rPr>
        <w:t>Use</w:t>
      </w:r>
      <w:r w:rsidRPr="006C6F7A">
        <w:t>: Placed around the edges of the classroom.</w:t>
      </w:r>
    </w:p>
    <w:p w14:paraId="3754FBC1" w14:textId="77777777" w:rsidR="001C416B" w:rsidRDefault="001C416B" w:rsidP="00DD4C99">
      <w:pPr>
        <w:numPr>
          <w:ilvl w:val="0"/>
          <w:numId w:val="41"/>
        </w:numPr>
      </w:pPr>
      <w:r>
        <w:rPr>
          <w:i/>
        </w:rPr>
        <w:t xml:space="preserve">Importance: </w:t>
      </w:r>
      <w:r>
        <w:t>Gameplay (2). Art (3). Folding mechanism can be simplified.</w:t>
      </w:r>
    </w:p>
    <w:p w14:paraId="524AFAF2" w14:textId="77777777" w:rsidR="001C416B" w:rsidRDefault="001C416B" w:rsidP="001D0CE0">
      <w:pPr>
        <w:pStyle w:val="Heading7"/>
      </w:pPr>
      <w:r>
        <w:rPr>
          <w:noProof/>
          <w:lang w:bidi="ar-SA"/>
        </w:rPr>
        <w:drawing>
          <wp:inline distT="0" distB="0" distL="0" distR="0" wp14:editId="6955A62F">
            <wp:extent cx="828675" cy="1076325"/>
            <wp:effectExtent l="19050" t="0" r="9525" b="0"/>
            <wp:docPr id="33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1" cstate="print"/>
                    <a:srcRect/>
                    <a:stretch>
                      <a:fillRect/>
                    </a:stretch>
                  </pic:blipFill>
                  <pic:spPr bwMode="auto">
                    <a:xfrm>
                      <a:off x="0" y="0"/>
                      <a:ext cx="828675" cy="1076325"/>
                    </a:xfrm>
                    <a:prstGeom prst="rect">
                      <a:avLst/>
                    </a:prstGeom>
                    <a:noFill/>
                    <a:ln w="9525">
                      <a:noFill/>
                      <a:miter lim="800000"/>
                      <a:headEnd/>
                      <a:tailEnd/>
                    </a:ln>
                  </pic:spPr>
                </pic:pic>
              </a:graphicData>
            </a:graphic>
          </wp:inline>
        </w:drawing>
      </w:r>
    </w:p>
    <w:p w14:paraId="2189FBF8" w14:textId="77777777" w:rsidR="001C416B" w:rsidRDefault="001C416B" w:rsidP="001C416B">
      <w:pPr>
        <w:pStyle w:val="Heading6"/>
      </w:pPr>
      <w:bookmarkStart w:id="319" w:name="_Toc254907144"/>
      <w:bookmarkStart w:id="320" w:name="_Toc256375156"/>
      <w:r>
        <w:t>Rubble</w:t>
      </w:r>
      <w:bookmarkEnd w:id="319"/>
      <w:bookmarkEnd w:id="320"/>
    </w:p>
    <w:p w14:paraId="45941BB4" w14:textId="77777777" w:rsidR="001C416B" w:rsidRPr="00944618" w:rsidRDefault="001C416B" w:rsidP="00DD4C99">
      <w:pPr>
        <w:numPr>
          <w:ilvl w:val="0"/>
          <w:numId w:val="43"/>
        </w:numPr>
      </w:pPr>
      <w:r w:rsidRPr="00944618">
        <w:rPr>
          <w:i/>
        </w:rPr>
        <w:t>Description:</w:t>
      </w:r>
      <w:r w:rsidRPr="00944618">
        <w:t xml:space="preserve"> Small and medium sized rocks clustered around the holes that were punched in the class room walls.</w:t>
      </w:r>
    </w:p>
    <w:p w14:paraId="5DF7B496" w14:textId="77777777" w:rsidR="001C416B" w:rsidRPr="00944618" w:rsidRDefault="001C416B" w:rsidP="00DD4C99">
      <w:pPr>
        <w:numPr>
          <w:ilvl w:val="0"/>
          <w:numId w:val="43"/>
        </w:numPr>
      </w:pPr>
      <w:r w:rsidRPr="00944618">
        <w:rPr>
          <w:i/>
        </w:rPr>
        <w:t>Quality:</w:t>
      </w:r>
      <w:r>
        <w:t xml:space="preserve"> Low, 50/piece</w:t>
      </w:r>
      <w:r w:rsidRPr="00944618">
        <w:t>.</w:t>
      </w:r>
    </w:p>
    <w:p w14:paraId="02D7C36D" w14:textId="77777777" w:rsidR="001C416B" w:rsidRDefault="001C416B" w:rsidP="00DD4C99">
      <w:pPr>
        <w:numPr>
          <w:ilvl w:val="0"/>
          <w:numId w:val="43"/>
        </w:numPr>
      </w:pPr>
      <w:r w:rsidRPr="00944618">
        <w:rPr>
          <w:i/>
        </w:rPr>
        <w:t>Use</w:t>
      </w:r>
      <w:r w:rsidRPr="00944618">
        <w:t>: Placed around the edges of the classroom.</w:t>
      </w:r>
    </w:p>
    <w:p w14:paraId="2A70D36A" w14:textId="77777777" w:rsidR="001C416B" w:rsidRDefault="001C416B" w:rsidP="00DD4C99">
      <w:pPr>
        <w:numPr>
          <w:ilvl w:val="0"/>
          <w:numId w:val="43"/>
        </w:numPr>
      </w:pPr>
      <w:r>
        <w:rPr>
          <w:i/>
        </w:rPr>
        <w:t>Importance</w:t>
      </w:r>
      <w:r w:rsidRPr="00944618">
        <w:t>:</w:t>
      </w:r>
      <w:r>
        <w:t xml:space="preserve"> Gameplay (1). Art (3). Number of different types of rocks can be reduced.</w:t>
      </w:r>
    </w:p>
    <w:p w14:paraId="456B406F" w14:textId="77777777" w:rsidR="001C416B" w:rsidRDefault="001C416B" w:rsidP="001D0CE0">
      <w:pPr>
        <w:pStyle w:val="Heading7"/>
      </w:pPr>
      <w:r>
        <w:rPr>
          <w:noProof/>
          <w:lang w:bidi="ar-SA"/>
        </w:rPr>
        <w:lastRenderedPageBreak/>
        <w:drawing>
          <wp:inline distT="0" distB="0" distL="0" distR="0" wp14:editId="15D54413">
            <wp:extent cx="2939526" cy="2533650"/>
            <wp:effectExtent l="19050" t="0" r="0" b="0"/>
            <wp:docPr id="331"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2" cstate="print"/>
                    <a:srcRect/>
                    <a:stretch>
                      <a:fillRect/>
                    </a:stretch>
                  </pic:blipFill>
                  <pic:spPr bwMode="auto">
                    <a:xfrm>
                      <a:off x="0" y="0"/>
                      <a:ext cx="2939526" cy="2533650"/>
                    </a:xfrm>
                    <a:prstGeom prst="rect">
                      <a:avLst/>
                    </a:prstGeom>
                    <a:noFill/>
                    <a:ln w="9525">
                      <a:noFill/>
                      <a:miter lim="800000"/>
                      <a:headEnd/>
                      <a:tailEnd/>
                    </a:ln>
                  </pic:spPr>
                </pic:pic>
              </a:graphicData>
            </a:graphic>
          </wp:inline>
        </w:drawing>
      </w:r>
    </w:p>
    <w:p w14:paraId="3E93B246" w14:textId="77777777" w:rsidR="001C416B" w:rsidRDefault="001C416B" w:rsidP="001C416B">
      <w:pPr>
        <w:pStyle w:val="Heading6"/>
      </w:pPr>
      <w:bookmarkStart w:id="321" w:name="_Toc254907145"/>
      <w:bookmarkStart w:id="322" w:name="_Toc256375157"/>
      <w:r>
        <w:t>Sandbag Wall</w:t>
      </w:r>
      <w:bookmarkEnd w:id="321"/>
      <w:bookmarkEnd w:id="322"/>
    </w:p>
    <w:p w14:paraId="432AFA00" w14:textId="77777777" w:rsidR="001C416B" w:rsidRPr="00C45C02" w:rsidRDefault="001C416B" w:rsidP="00DD4C99">
      <w:pPr>
        <w:numPr>
          <w:ilvl w:val="0"/>
          <w:numId w:val="66"/>
        </w:numPr>
      </w:pPr>
      <w:r w:rsidRPr="00C45C02">
        <w:rPr>
          <w:i/>
        </w:rPr>
        <w:t>Description:</w:t>
      </w:r>
      <w:r w:rsidRPr="00C45C02">
        <w:t xml:space="preserve"> Sandbags stacked in a wall to provide protection against bullets. Tall enough to block the bottom 2/3 of a person and wide enough to cover a small tunnel in width.</w:t>
      </w:r>
    </w:p>
    <w:p w14:paraId="62C5B248" w14:textId="77777777" w:rsidR="001C416B" w:rsidRPr="00C45C02" w:rsidRDefault="001C416B" w:rsidP="00DD4C99">
      <w:pPr>
        <w:numPr>
          <w:ilvl w:val="0"/>
          <w:numId w:val="66"/>
        </w:numPr>
      </w:pPr>
      <w:r w:rsidRPr="00C45C02">
        <w:rPr>
          <w:i/>
        </w:rPr>
        <w:t>Quality:</w:t>
      </w:r>
      <w:r w:rsidRPr="00C45C02">
        <w:t xml:space="preserve"> Low-Medium, 50/piece.</w:t>
      </w:r>
    </w:p>
    <w:p w14:paraId="55555DA8" w14:textId="77777777" w:rsidR="001C416B" w:rsidRDefault="001C416B" w:rsidP="00DD4C99">
      <w:pPr>
        <w:numPr>
          <w:ilvl w:val="0"/>
          <w:numId w:val="66"/>
        </w:numPr>
      </w:pPr>
      <w:r w:rsidRPr="00C45C02">
        <w:rPr>
          <w:i/>
        </w:rPr>
        <w:t>Use</w:t>
      </w:r>
      <w:r w:rsidRPr="00C45C02">
        <w:t>: Placed blocking the exit from the tunnel connecting the Team Combat: Offense class to the Team Combat: Defense class.</w:t>
      </w:r>
    </w:p>
    <w:p w14:paraId="46F6C648" w14:textId="77777777" w:rsidR="001C416B" w:rsidRDefault="001C416B" w:rsidP="00DD4C99">
      <w:pPr>
        <w:numPr>
          <w:ilvl w:val="0"/>
          <w:numId w:val="66"/>
        </w:numPr>
      </w:pPr>
      <w:r>
        <w:rPr>
          <w:i/>
        </w:rPr>
        <w:t>Importance</w:t>
      </w:r>
      <w:r w:rsidRPr="00D76076">
        <w:t>:</w:t>
      </w:r>
      <w:r>
        <w:t xml:space="preserve"> Gameplay (4). Art (4). Cannot be simplified.</w:t>
      </w:r>
    </w:p>
    <w:p w14:paraId="0421803E" w14:textId="77777777" w:rsidR="001C416B" w:rsidRPr="00C45C02" w:rsidRDefault="001C416B" w:rsidP="001D0CE0">
      <w:pPr>
        <w:pStyle w:val="Heading7"/>
      </w:pPr>
      <w:r>
        <w:rPr>
          <w:noProof/>
          <w:lang w:bidi="ar-SA"/>
        </w:rPr>
        <w:drawing>
          <wp:inline distT="0" distB="0" distL="0" distR="0" wp14:editId="31A14F11">
            <wp:extent cx="3650974" cy="1657350"/>
            <wp:effectExtent l="19050" t="0" r="6626" b="0"/>
            <wp:docPr id="3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3" cstate="print"/>
                    <a:srcRect/>
                    <a:stretch>
                      <a:fillRect/>
                    </a:stretch>
                  </pic:blipFill>
                  <pic:spPr bwMode="auto">
                    <a:xfrm>
                      <a:off x="0" y="0"/>
                      <a:ext cx="3650974" cy="1657350"/>
                    </a:xfrm>
                    <a:prstGeom prst="rect">
                      <a:avLst/>
                    </a:prstGeom>
                    <a:noFill/>
                    <a:ln w="9525">
                      <a:noFill/>
                      <a:miter lim="800000"/>
                      <a:headEnd/>
                      <a:tailEnd/>
                    </a:ln>
                  </pic:spPr>
                </pic:pic>
              </a:graphicData>
            </a:graphic>
          </wp:inline>
        </w:drawing>
      </w:r>
    </w:p>
    <w:p w14:paraId="144173F6" w14:textId="77777777" w:rsidR="001C416B" w:rsidRDefault="001C416B" w:rsidP="001C416B">
      <w:pPr>
        <w:pStyle w:val="Heading5"/>
      </w:pPr>
      <w:bookmarkStart w:id="323" w:name="_Toc254907146"/>
      <w:bookmarkStart w:id="324" w:name="_Toc256375158"/>
      <w:r>
        <w:t>The Classroom Hallway</w:t>
      </w:r>
      <w:bookmarkEnd w:id="323"/>
      <w:bookmarkEnd w:id="324"/>
    </w:p>
    <w:p w14:paraId="2E0A6901" w14:textId="77777777" w:rsidR="001C416B" w:rsidRDefault="001C416B" w:rsidP="001C416B">
      <w:pPr>
        <w:pStyle w:val="Heading6"/>
      </w:pPr>
      <w:bookmarkStart w:id="325" w:name="_Toc254907147"/>
      <w:bookmarkStart w:id="326" w:name="_Toc256375159"/>
      <w:r>
        <w:t>Environment</w:t>
      </w:r>
      <w:bookmarkEnd w:id="325"/>
      <w:bookmarkEnd w:id="326"/>
    </w:p>
    <w:p w14:paraId="606B0D86" w14:textId="77777777" w:rsidR="001C416B" w:rsidRDefault="00010C7F" w:rsidP="00010C7F">
      <w:r>
        <w:tab/>
      </w:r>
      <w:r w:rsidR="001C416B" w:rsidRPr="00FA39B7">
        <w:t>Brick halls with tile floors. Posters and lockers line the walls.</w:t>
      </w:r>
    </w:p>
    <w:p w14:paraId="05F2B66F" w14:textId="77777777" w:rsidR="001C416B" w:rsidRDefault="001C416B" w:rsidP="001C416B">
      <w:pPr>
        <w:pStyle w:val="Heading6"/>
      </w:pPr>
      <w:bookmarkStart w:id="327" w:name="_Toc254907148"/>
      <w:bookmarkStart w:id="328" w:name="_Toc256375160"/>
      <w:r>
        <w:t>Lockers</w:t>
      </w:r>
      <w:bookmarkEnd w:id="327"/>
      <w:bookmarkEnd w:id="328"/>
    </w:p>
    <w:p w14:paraId="4B4D7141" w14:textId="77777777" w:rsidR="001C416B" w:rsidRPr="00FA39B7" w:rsidRDefault="001C416B" w:rsidP="00DD4C99">
      <w:pPr>
        <w:numPr>
          <w:ilvl w:val="0"/>
          <w:numId w:val="81"/>
        </w:numPr>
      </w:pPr>
      <w:r w:rsidRPr="00FA39B7">
        <w:rPr>
          <w:i/>
        </w:rPr>
        <w:t>Description:</w:t>
      </w:r>
      <w:r w:rsidRPr="00FA39B7">
        <w:t xml:space="preserve"> Gun-metal gray lockers with combination locks. Six to a bank. 5' tall.</w:t>
      </w:r>
    </w:p>
    <w:p w14:paraId="74FE958A" w14:textId="77777777" w:rsidR="001C416B" w:rsidRPr="00FA39B7" w:rsidRDefault="001C416B" w:rsidP="00DD4C99">
      <w:pPr>
        <w:numPr>
          <w:ilvl w:val="0"/>
          <w:numId w:val="81"/>
        </w:numPr>
      </w:pPr>
      <w:r w:rsidRPr="00FA39B7">
        <w:rPr>
          <w:i/>
        </w:rPr>
        <w:t>Quality:</w:t>
      </w:r>
      <w:r w:rsidRPr="00FA39B7">
        <w:t xml:space="preserve"> Low, 40.</w:t>
      </w:r>
    </w:p>
    <w:p w14:paraId="65BBC18C" w14:textId="77777777" w:rsidR="001C416B" w:rsidRDefault="001C416B" w:rsidP="00DD4C99">
      <w:pPr>
        <w:numPr>
          <w:ilvl w:val="0"/>
          <w:numId w:val="81"/>
        </w:numPr>
      </w:pPr>
      <w:r w:rsidRPr="00FA39B7">
        <w:rPr>
          <w:i/>
        </w:rPr>
        <w:t>Use</w:t>
      </w:r>
      <w:r w:rsidRPr="00FA39B7">
        <w:t>: Placed on one side of the hallway to act as cover.</w:t>
      </w:r>
    </w:p>
    <w:p w14:paraId="6EFCFFC8" w14:textId="77777777" w:rsidR="001C416B" w:rsidRDefault="001C416B" w:rsidP="00DD4C99">
      <w:pPr>
        <w:numPr>
          <w:ilvl w:val="0"/>
          <w:numId w:val="81"/>
        </w:numPr>
      </w:pPr>
      <w:r>
        <w:rPr>
          <w:i/>
        </w:rPr>
        <w:t xml:space="preserve">Importance: </w:t>
      </w:r>
      <w:r>
        <w:t>Gameplay (4). Art (4). Cannot be simplified.</w:t>
      </w:r>
    </w:p>
    <w:p w14:paraId="7AED9962" w14:textId="77777777" w:rsidR="001C416B" w:rsidRPr="00FA39B7" w:rsidRDefault="001C416B" w:rsidP="001D0CE0">
      <w:pPr>
        <w:pStyle w:val="Heading7"/>
      </w:pPr>
      <w:r>
        <w:rPr>
          <w:noProof/>
          <w:lang w:bidi="ar-SA"/>
        </w:rPr>
        <w:lastRenderedPageBreak/>
        <w:drawing>
          <wp:inline distT="0" distB="0" distL="0" distR="0" wp14:editId="14630191">
            <wp:extent cx="3524250" cy="2181679"/>
            <wp:effectExtent l="19050" t="0" r="0" b="0"/>
            <wp:docPr id="333"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4" cstate="print"/>
                    <a:srcRect/>
                    <a:stretch>
                      <a:fillRect/>
                    </a:stretch>
                  </pic:blipFill>
                  <pic:spPr bwMode="auto">
                    <a:xfrm>
                      <a:off x="0" y="0"/>
                      <a:ext cx="3524250" cy="2181679"/>
                    </a:xfrm>
                    <a:prstGeom prst="rect">
                      <a:avLst/>
                    </a:prstGeom>
                    <a:noFill/>
                    <a:ln w="9525">
                      <a:noFill/>
                      <a:miter lim="800000"/>
                      <a:headEnd/>
                      <a:tailEnd/>
                    </a:ln>
                  </pic:spPr>
                </pic:pic>
              </a:graphicData>
            </a:graphic>
          </wp:inline>
        </w:drawing>
      </w:r>
    </w:p>
    <w:p w14:paraId="08223CDD" w14:textId="77777777" w:rsidR="001C416B" w:rsidRDefault="001C416B" w:rsidP="001C416B">
      <w:pPr>
        <w:pStyle w:val="Heading6"/>
      </w:pPr>
      <w:bookmarkStart w:id="329" w:name="_Toc254907149"/>
      <w:bookmarkStart w:id="330" w:name="_Toc256375161"/>
      <w:r>
        <w:t>Graded Shooting Targets</w:t>
      </w:r>
      <w:bookmarkEnd w:id="329"/>
      <w:bookmarkEnd w:id="330"/>
    </w:p>
    <w:p w14:paraId="2485B24B" w14:textId="77777777" w:rsidR="001C416B" w:rsidRPr="00525AFA" w:rsidRDefault="001C416B" w:rsidP="00DD4C99">
      <w:pPr>
        <w:numPr>
          <w:ilvl w:val="0"/>
          <w:numId w:val="42"/>
        </w:numPr>
      </w:pPr>
      <w:r w:rsidRPr="00525AFA">
        <w:rPr>
          <w:i/>
        </w:rPr>
        <w:t>Description:</w:t>
      </w:r>
      <w:r w:rsidRPr="00525AFA">
        <w:t xml:space="preserve"> Black and white, cartoonish shooting target graded with a B+.</w:t>
      </w:r>
    </w:p>
    <w:p w14:paraId="3815B014" w14:textId="77777777" w:rsidR="001C416B" w:rsidRPr="00525AFA" w:rsidRDefault="001C416B" w:rsidP="00DD4C99">
      <w:pPr>
        <w:numPr>
          <w:ilvl w:val="0"/>
          <w:numId w:val="42"/>
        </w:numPr>
      </w:pPr>
      <w:r w:rsidRPr="00525AFA">
        <w:rPr>
          <w:i/>
        </w:rPr>
        <w:t>Quality:</w:t>
      </w:r>
      <w:r w:rsidRPr="00525AFA">
        <w:t xml:space="preserve"> Low, 2-10.</w:t>
      </w:r>
    </w:p>
    <w:p w14:paraId="3310B806" w14:textId="77777777" w:rsidR="001C416B" w:rsidRDefault="001C416B" w:rsidP="00DD4C99">
      <w:pPr>
        <w:numPr>
          <w:ilvl w:val="0"/>
          <w:numId w:val="42"/>
        </w:numPr>
      </w:pPr>
      <w:r w:rsidRPr="00525AFA">
        <w:rPr>
          <w:i/>
        </w:rPr>
        <w:t>Use</w:t>
      </w:r>
      <w:r w:rsidRPr="00525AFA">
        <w:t>: Posted on a locker.</w:t>
      </w:r>
    </w:p>
    <w:p w14:paraId="23707FF8" w14:textId="77777777" w:rsidR="001C416B" w:rsidRDefault="001C416B" w:rsidP="00DD4C99">
      <w:pPr>
        <w:numPr>
          <w:ilvl w:val="0"/>
          <w:numId w:val="42"/>
        </w:numPr>
      </w:pPr>
      <w:r>
        <w:rPr>
          <w:i/>
        </w:rPr>
        <w:t>Importance:</w:t>
      </w:r>
      <w:r>
        <w:t xml:space="preserve"> Gameplay (1). Art (3). Cannot be simplified.</w:t>
      </w:r>
    </w:p>
    <w:p w14:paraId="2DEA1301" w14:textId="77777777" w:rsidR="001C416B" w:rsidRPr="00525AFA" w:rsidRDefault="001C416B" w:rsidP="001D0CE0">
      <w:pPr>
        <w:pStyle w:val="Heading7"/>
      </w:pPr>
      <w:r>
        <w:rPr>
          <w:noProof/>
          <w:lang w:bidi="ar-SA"/>
        </w:rPr>
        <w:drawing>
          <wp:inline distT="0" distB="0" distL="0" distR="0" wp14:editId="353FC89B">
            <wp:extent cx="2038350" cy="2660747"/>
            <wp:effectExtent l="19050" t="0" r="0" b="0"/>
            <wp:docPr id="33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5" cstate="print">
                      <a:lum bright="-10000"/>
                    </a:blip>
                    <a:srcRect/>
                    <a:stretch>
                      <a:fillRect/>
                    </a:stretch>
                  </pic:blipFill>
                  <pic:spPr bwMode="auto">
                    <a:xfrm>
                      <a:off x="0" y="0"/>
                      <a:ext cx="2038350" cy="2660747"/>
                    </a:xfrm>
                    <a:prstGeom prst="rect">
                      <a:avLst/>
                    </a:prstGeom>
                    <a:noFill/>
                    <a:ln w="9525">
                      <a:noFill/>
                      <a:miter lim="800000"/>
                      <a:headEnd/>
                      <a:tailEnd/>
                    </a:ln>
                  </pic:spPr>
                </pic:pic>
              </a:graphicData>
            </a:graphic>
          </wp:inline>
        </w:drawing>
      </w:r>
    </w:p>
    <w:p w14:paraId="07E7D2E7" w14:textId="77777777" w:rsidR="001C416B" w:rsidRDefault="001C416B" w:rsidP="001C416B">
      <w:pPr>
        <w:pStyle w:val="Heading6"/>
      </w:pPr>
      <w:bookmarkStart w:id="331" w:name="_Toc254907150"/>
      <w:bookmarkStart w:id="332" w:name="_Toc256375162"/>
      <w:r>
        <w:t>School Dance Poster</w:t>
      </w:r>
      <w:bookmarkEnd w:id="331"/>
      <w:bookmarkEnd w:id="332"/>
    </w:p>
    <w:p w14:paraId="63928A9C" w14:textId="77777777" w:rsidR="001C416B" w:rsidRPr="001852FB" w:rsidRDefault="001C416B" w:rsidP="00DD4C99">
      <w:pPr>
        <w:numPr>
          <w:ilvl w:val="0"/>
          <w:numId w:val="38"/>
        </w:numPr>
      </w:pPr>
      <w:r w:rsidRPr="001852FB">
        <w:rPr>
          <w:i/>
        </w:rPr>
        <w:t>Description:</w:t>
      </w:r>
      <w:r w:rsidRPr="001852FB">
        <w:t xml:space="preserve"> Poster advertising for the School Dance: "Red meets Blue: Senior Prom"  </w:t>
      </w:r>
    </w:p>
    <w:p w14:paraId="07DC6056" w14:textId="77777777" w:rsidR="001C416B" w:rsidRPr="001852FB" w:rsidRDefault="001C416B" w:rsidP="00DD4C99">
      <w:pPr>
        <w:numPr>
          <w:ilvl w:val="0"/>
          <w:numId w:val="38"/>
        </w:numPr>
      </w:pPr>
      <w:r w:rsidRPr="001852FB">
        <w:rPr>
          <w:i/>
        </w:rPr>
        <w:t>Quality:</w:t>
      </w:r>
      <w:r w:rsidRPr="001852FB">
        <w:t xml:space="preserve"> Low, 2-10.</w:t>
      </w:r>
    </w:p>
    <w:p w14:paraId="2C6878AB" w14:textId="77777777" w:rsidR="001C416B" w:rsidRDefault="001C416B" w:rsidP="00DD4C99">
      <w:pPr>
        <w:numPr>
          <w:ilvl w:val="0"/>
          <w:numId w:val="38"/>
        </w:numPr>
      </w:pPr>
      <w:r w:rsidRPr="001852FB">
        <w:rPr>
          <w:i/>
        </w:rPr>
        <w:t>Use</w:t>
      </w:r>
      <w:r w:rsidRPr="001852FB">
        <w:t>: Placed in between the lockers.</w:t>
      </w:r>
    </w:p>
    <w:p w14:paraId="3EE9FF27" w14:textId="77777777" w:rsidR="001C416B" w:rsidRDefault="001C416B" w:rsidP="00DD4C99">
      <w:pPr>
        <w:numPr>
          <w:ilvl w:val="0"/>
          <w:numId w:val="38"/>
        </w:numPr>
      </w:pPr>
      <w:r>
        <w:rPr>
          <w:i/>
        </w:rPr>
        <w:t xml:space="preserve">Importance: </w:t>
      </w:r>
      <w:r>
        <w:t>Gameplay (1). Art (3). Cannot be simplified.</w:t>
      </w:r>
    </w:p>
    <w:p w14:paraId="31EE5C80" w14:textId="77777777" w:rsidR="001C416B" w:rsidRDefault="001C416B" w:rsidP="001D0CE0">
      <w:pPr>
        <w:pStyle w:val="Heading7"/>
      </w:pPr>
      <w:r>
        <w:rPr>
          <w:noProof/>
          <w:lang w:bidi="ar-SA"/>
        </w:rPr>
        <w:lastRenderedPageBreak/>
        <w:drawing>
          <wp:inline distT="0" distB="0" distL="0" distR="0" wp14:editId="6AFFAD3C">
            <wp:extent cx="2861152" cy="3943350"/>
            <wp:effectExtent l="19050" t="0" r="0" b="0"/>
            <wp:docPr id="33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6" cstate="print">
                      <a:lum bright="-10000"/>
                    </a:blip>
                    <a:srcRect/>
                    <a:stretch>
                      <a:fillRect/>
                    </a:stretch>
                  </pic:blipFill>
                  <pic:spPr bwMode="auto">
                    <a:xfrm>
                      <a:off x="0" y="0"/>
                      <a:ext cx="2861152" cy="3943350"/>
                    </a:xfrm>
                    <a:prstGeom prst="rect">
                      <a:avLst/>
                    </a:prstGeom>
                    <a:noFill/>
                    <a:ln w="9525">
                      <a:noFill/>
                      <a:miter lim="800000"/>
                      <a:headEnd/>
                      <a:tailEnd/>
                    </a:ln>
                  </pic:spPr>
                </pic:pic>
              </a:graphicData>
            </a:graphic>
          </wp:inline>
        </w:drawing>
      </w:r>
    </w:p>
    <w:p w14:paraId="205F7278" w14:textId="77777777" w:rsidR="001C416B" w:rsidRDefault="001C416B" w:rsidP="00010C7F">
      <w:pPr>
        <w:pStyle w:val="Heading4"/>
      </w:pPr>
      <w:r>
        <w:br w:type="page"/>
      </w:r>
      <w:bookmarkStart w:id="333" w:name="_Toc254907151"/>
      <w:bookmarkStart w:id="334" w:name="_Toc256375163"/>
      <w:r>
        <w:lastRenderedPageBreak/>
        <w:t>The Society for Historical Beatdowns Wing</w:t>
      </w:r>
      <w:bookmarkEnd w:id="333"/>
      <w:bookmarkEnd w:id="334"/>
    </w:p>
    <w:p w14:paraId="08B72284" w14:textId="77777777" w:rsidR="001C416B" w:rsidRDefault="001C416B" w:rsidP="001C416B">
      <w:pPr>
        <w:rPr>
          <w:b/>
          <w:sz w:val="20"/>
          <w:szCs w:val="20"/>
        </w:rPr>
      </w:pPr>
    </w:p>
    <w:p w14:paraId="74B3C8EA" w14:textId="77777777" w:rsidR="001C416B" w:rsidRPr="00010C7F" w:rsidRDefault="001C416B" w:rsidP="00010C7F">
      <w:pPr>
        <w:rPr>
          <w:b/>
          <w:sz w:val="20"/>
          <w:szCs w:val="20"/>
        </w:rPr>
      </w:pPr>
      <w:r w:rsidRPr="00010C7F">
        <w:rPr>
          <w:b/>
          <w:sz w:val="20"/>
          <w:szCs w:val="20"/>
        </w:rPr>
        <w:t>[Note: This wing can optionally be closed off to reduce the size of the map / asset creation. Hidden / optional assets are labeled as (Optional) in their title.]</w:t>
      </w:r>
    </w:p>
    <w:p w14:paraId="302FA43B" w14:textId="77777777" w:rsidR="001C416B" w:rsidRDefault="001C416B" w:rsidP="001C416B">
      <w:pPr>
        <w:pStyle w:val="Heading5"/>
      </w:pPr>
      <w:bookmarkStart w:id="335" w:name="_Toc254907152"/>
      <w:bookmarkStart w:id="336" w:name="_Toc256375164"/>
      <w:r>
        <w:t>The Museum</w:t>
      </w:r>
      <w:bookmarkEnd w:id="335"/>
      <w:bookmarkEnd w:id="336"/>
    </w:p>
    <w:p w14:paraId="2EBC4294" w14:textId="77777777" w:rsidR="001C416B" w:rsidRDefault="001C416B" w:rsidP="001C416B">
      <w:pPr>
        <w:pStyle w:val="Heading6"/>
      </w:pPr>
      <w:bookmarkStart w:id="337" w:name="_Toc254907153"/>
      <w:bookmarkStart w:id="338" w:name="_Toc256375165"/>
      <w:r>
        <w:t>Environment</w:t>
      </w:r>
      <w:bookmarkEnd w:id="337"/>
      <w:bookmarkEnd w:id="338"/>
    </w:p>
    <w:p w14:paraId="0752E4C3" w14:textId="77777777" w:rsidR="001C416B" w:rsidRPr="0024001E" w:rsidRDefault="00010C7F" w:rsidP="00010C7F">
      <w:r>
        <w:tab/>
      </w:r>
      <w:r w:rsidR="001C416B" w:rsidRPr="0024001E">
        <w:t>This large hall typifies the personalities of the professors. It is a worn and crumbling edifice that has been patched over to give the impression of grandeur. Holes in the walls have been covered over. The architectural style is classical, and focuses on whites, reds, and golds.</w:t>
      </w:r>
    </w:p>
    <w:p w14:paraId="121EBAC6" w14:textId="77777777" w:rsidR="001C416B" w:rsidRDefault="001C416B" w:rsidP="001C416B">
      <w:pPr>
        <w:pStyle w:val="Heading6"/>
      </w:pPr>
      <w:bookmarkStart w:id="339" w:name="_Toc254907154"/>
      <w:bookmarkStart w:id="340" w:name="_Toc256375166"/>
      <w:r>
        <w:t>Classical Greek Airlock</w:t>
      </w:r>
      <w:bookmarkEnd w:id="339"/>
      <w:bookmarkEnd w:id="340"/>
    </w:p>
    <w:p w14:paraId="3FEFFEAB" w14:textId="77777777" w:rsidR="001C416B" w:rsidRPr="008754AE" w:rsidRDefault="001C416B" w:rsidP="00DD4C99">
      <w:pPr>
        <w:numPr>
          <w:ilvl w:val="0"/>
          <w:numId w:val="39"/>
        </w:numPr>
      </w:pPr>
      <w:r w:rsidRPr="008754AE">
        <w:rPr>
          <w:i/>
        </w:rPr>
        <w:t>Description:</w:t>
      </w:r>
      <w:r>
        <w:t xml:space="preserve"> An ancient G</w:t>
      </w:r>
      <w:r w:rsidRPr="008754AE">
        <w:t>reek style entrance. A doorway, flanked by two columns, with a triangular upper piece. The doorway itself is composed of two sliding stone doors that are pressurized as an airlock. Labeled with "AIRLOCK" (it was "restored," filling in where four missing letters were). The air lock explains some unusually well preserved artifacts.</w:t>
      </w:r>
    </w:p>
    <w:p w14:paraId="7509BD8F" w14:textId="77777777" w:rsidR="001C416B" w:rsidRPr="008754AE" w:rsidRDefault="001C416B" w:rsidP="00DD4C99">
      <w:pPr>
        <w:numPr>
          <w:ilvl w:val="0"/>
          <w:numId w:val="39"/>
        </w:numPr>
      </w:pPr>
      <w:r w:rsidRPr="008754AE">
        <w:rPr>
          <w:i/>
        </w:rPr>
        <w:t>Quality:</w:t>
      </w:r>
      <w:r w:rsidRPr="008754AE">
        <w:t xml:space="preserve"> Medium, 300.</w:t>
      </w:r>
    </w:p>
    <w:p w14:paraId="11BA162E" w14:textId="77777777" w:rsidR="001C416B" w:rsidRDefault="001C416B" w:rsidP="00DD4C99">
      <w:pPr>
        <w:numPr>
          <w:ilvl w:val="0"/>
          <w:numId w:val="39"/>
        </w:numPr>
      </w:pPr>
      <w:r w:rsidRPr="008754AE">
        <w:rPr>
          <w:i/>
        </w:rPr>
        <w:t>Use</w:t>
      </w:r>
      <w:r w:rsidRPr="008754AE">
        <w:t>: Functions as a sealed entrance to the museum if it is to be closed.</w:t>
      </w:r>
    </w:p>
    <w:p w14:paraId="2AF1A686" w14:textId="77777777" w:rsidR="001C416B" w:rsidRDefault="001C416B" w:rsidP="00DD4C99">
      <w:pPr>
        <w:numPr>
          <w:ilvl w:val="0"/>
          <w:numId w:val="39"/>
        </w:numPr>
      </w:pPr>
      <w:r>
        <w:rPr>
          <w:i/>
        </w:rPr>
        <w:t>Importance</w:t>
      </w:r>
      <w:r w:rsidRPr="008754AE">
        <w:t>:</w:t>
      </w:r>
      <w:r>
        <w:t xml:space="preserve"> Gameplay (2). Art (4). Cannot be simplified.</w:t>
      </w:r>
    </w:p>
    <w:p w14:paraId="138E24EB" w14:textId="77777777" w:rsidR="001C416B" w:rsidRPr="008754AE" w:rsidRDefault="001C416B" w:rsidP="004C7595">
      <w:pPr>
        <w:pStyle w:val="Heading7"/>
      </w:pPr>
      <w:r>
        <w:rPr>
          <w:noProof/>
          <w:lang w:bidi="ar-SA"/>
        </w:rPr>
        <w:drawing>
          <wp:inline distT="0" distB="0" distL="0" distR="0" wp14:editId="6DA5C936">
            <wp:extent cx="3261451" cy="2990850"/>
            <wp:effectExtent l="19050" t="0" r="0" b="0"/>
            <wp:docPr id="33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7" cstate="print">
                      <a:lum bright="-10000"/>
                    </a:blip>
                    <a:srcRect/>
                    <a:stretch>
                      <a:fillRect/>
                    </a:stretch>
                  </pic:blipFill>
                  <pic:spPr bwMode="auto">
                    <a:xfrm>
                      <a:off x="0" y="0"/>
                      <a:ext cx="3261451" cy="2990850"/>
                    </a:xfrm>
                    <a:prstGeom prst="rect">
                      <a:avLst/>
                    </a:prstGeom>
                    <a:noFill/>
                    <a:ln w="9525">
                      <a:noFill/>
                      <a:miter lim="800000"/>
                      <a:headEnd/>
                      <a:tailEnd/>
                    </a:ln>
                  </pic:spPr>
                </pic:pic>
              </a:graphicData>
            </a:graphic>
          </wp:inline>
        </w:drawing>
      </w:r>
    </w:p>
    <w:p w14:paraId="4F2B14BA" w14:textId="77777777" w:rsidR="001C416B" w:rsidRDefault="001C416B" w:rsidP="001C416B">
      <w:pPr>
        <w:pStyle w:val="Heading6"/>
      </w:pPr>
      <w:bookmarkStart w:id="341" w:name="_Toc254907155"/>
      <w:bookmarkStart w:id="342" w:name="_Toc256375167"/>
      <w:r>
        <w:t>Exhibit Posters</w:t>
      </w:r>
      <w:bookmarkEnd w:id="341"/>
      <w:bookmarkEnd w:id="342"/>
    </w:p>
    <w:p w14:paraId="42C6F6BE" w14:textId="77777777" w:rsidR="001C416B" w:rsidRPr="004C4BF7" w:rsidRDefault="001C416B" w:rsidP="00DD4C99">
      <w:pPr>
        <w:numPr>
          <w:ilvl w:val="0"/>
          <w:numId w:val="40"/>
        </w:numPr>
      </w:pPr>
      <w:r w:rsidRPr="004C4BF7">
        <w:rPr>
          <w:i/>
        </w:rPr>
        <w:t>Description:</w:t>
      </w:r>
      <w:r w:rsidRPr="004C4BF7">
        <w:t xml:space="preserve"> Posters showing off the various exhibits inside the museum. One for each of the exhibits listed below: The Cannon, The Bowmerang, and The Gods of the Past.</w:t>
      </w:r>
    </w:p>
    <w:p w14:paraId="65F4A253" w14:textId="77777777" w:rsidR="001C416B" w:rsidRPr="004C4BF7" w:rsidRDefault="001C416B" w:rsidP="00DD4C99">
      <w:pPr>
        <w:numPr>
          <w:ilvl w:val="0"/>
          <w:numId w:val="40"/>
        </w:numPr>
      </w:pPr>
      <w:r w:rsidRPr="004C4BF7">
        <w:rPr>
          <w:i/>
        </w:rPr>
        <w:t>Quality:</w:t>
      </w:r>
      <w:r w:rsidRPr="004C4BF7">
        <w:t xml:space="preserve"> Low, 2-10.</w:t>
      </w:r>
    </w:p>
    <w:p w14:paraId="7504390B" w14:textId="77777777" w:rsidR="001C416B" w:rsidRDefault="001C416B" w:rsidP="00DD4C99">
      <w:pPr>
        <w:numPr>
          <w:ilvl w:val="0"/>
          <w:numId w:val="40"/>
        </w:numPr>
      </w:pPr>
      <w:r w:rsidRPr="004C4BF7">
        <w:rPr>
          <w:i/>
        </w:rPr>
        <w:t>Use</w:t>
      </w:r>
      <w:r w:rsidRPr="004C4BF7">
        <w:t>: Hung on the walls and doors around the museum.</w:t>
      </w:r>
    </w:p>
    <w:p w14:paraId="3E0D549B" w14:textId="77777777" w:rsidR="001C416B" w:rsidRDefault="001C416B" w:rsidP="00DD4C99">
      <w:pPr>
        <w:numPr>
          <w:ilvl w:val="0"/>
          <w:numId w:val="40"/>
        </w:numPr>
      </w:pPr>
      <w:r>
        <w:rPr>
          <w:i/>
        </w:rPr>
        <w:t>Importance</w:t>
      </w:r>
      <w:r w:rsidRPr="004C4BF7">
        <w:t>:</w:t>
      </w:r>
      <w:r>
        <w:t xml:space="preserve"> Gameplay (1). Art (4). Detail in the poster drawings can be reduced.</w:t>
      </w:r>
    </w:p>
    <w:p w14:paraId="207390A8" w14:textId="77777777" w:rsidR="001C416B" w:rsidRDefault="001C416B" w:rsidP="001D0CE0">
      <w:pPr>
        <w:pStyle w:val="Heading7"/>
      </w:pPr>
      <w:r>
        <w:rPr>
          <w:noProof/>
          <w:lang w:bidi="ar-SA"/>
        </w:rPr>
        <w:lastRenderedPageBreak/>
        <w:drawing>
          <wp:inline distT="0" distB="0" distL="0" distR="0" wp14:editId="0C25048C">
            <wp:extent cx="1797889" cy="1952625"/>
            <wp:effectExtent l="19050" t="0" r="0" b="0"/>
            <wp:docPr id="33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8" cstate="print">
                      <a:lum bright="-10000"/>
                    </a:blip>
                    <a:srcRect/>
                    <a:stretch>
                      <a:fillRect/>
                    </a:stretch>
                  </pic:blipFill>
                  <pic:spPr bwMode="auto">
                    <a:xfrm>
                      <a:off x="0" y="0"/>
                      <a:ext cx="1797889" cy="1952625"/>
                    </a:xfrm>
                    <a:prstGeom prst="rect">
                      <a:avLst/>
                    </a:prstGeom>
                    <a:noFill/>
                    <a:ln w="9525">
                      <a:noFill/>
                      <a:miter lim="800000"/>
                      <a:headEnd/>
                      <a:tailEnd/>
                    </a:ln>
                  </pic:spPr>
                </pic:pic>
              </a:graphicData>
            </a:graphic>
          </wp:inline>
        </w:drawing>
      </w:r>
    </w:p>
    <w:p w14:paraId="0C81486A" w14:textId="77777777" w:rsidR="001C416B" w:rsidRDefault="001C416B" w:rsidP="001C416B">
      <w:pPr>
        <w:pStyle w:val="Heading6"/>
      </w:pPr>
      <w:bookmarkStart w:id="343" w:name="_Toc254907156"/>
      <w:bookmarkStart w:id="344" w:name="_Toc256375168"/>
      <w:r>
        <w:t>Cannon-wielding Exo-Skeleton (Optional)</w:t>
      </w:r>
      <w:bookmarkEnd w:id="343"/>
      <w:bookmarkEnd w:id="344"/>
    </w:p>
    <w:p w14:paraId="56C3B3A4" w14:textId="77777777" w:rsidR="001C416B" w:rsidRPr="00D94BEA" w:rsidRDefault="001C416B" w:rsidP="00DD4C99">
      <w:pPr>
        <w:numPr>
          <w:ilvl w:val="0"/>
          <w:numId w:val="74"/>
        </w:numPr>
      </w:pPr>
      <w:r w:rsidRPr="00D94BEA">
        <w:rPr>
          <w:i/>
        </w:rPr>
        <w:t>Description:</w:t>
      </w:r>
      <w:r w:rsidRPr="00D94BEA">
        <w:t xml:space="preserve"> A large, iron and wooden exo-skeleton. Dating back to the Civil War. Wields a cannon on one arm and a ramrod on the other. A misconception of how cannons are used.</w:t>
      </w:r>
    </w:p>
    <w:p w14:paraId="2CCF9011" w14:textId="77777777" w:rsidR="001C416B" w:rsidRPr="00D94BEA" w:rsidRDefault="001C416B" w:rsidP="00DD4C99">
      <w:pPr>
        <w:numPr>
          <w:ilvl w:val="0"/>
          <w:numId w:val="74"/>
        </w:numPr>
      </w:pPr>
      <w:r w:rsidRPr="00D94BEA">
        <w:rPr>
          <w:i/>
        </w:rPr>
        <w:t>Quality:</w:t>
      </w:r>
      <w:r>
        <w:t xml:space="preserve"> Medium, 2000-3000</w:t>
      </w:r>
      <w:r w:rsidRPr="00D94BEA">
        <w:t>.</w:t>
      </w:r>
    </w:p>
    <w:p w14:paraId="31D6AED3" w14:textId="77777777" w:rsidR="001C416B" w:rsidRDefault="001C416B" w:rsidP="00DD4C99">
      <w:pPr>
        <w:numPr>
          <w:ilvl w:val="0"/>
          <w:numId w:val="74"/>
        </w:numPr>
      </w:pPr>
      <w:r w:rsidRPr="00D94BEA">
        <w:rPr>
          <w:i/>
        </w:rPr>
        <w:t>Use</w:t>
      </w:r>
      <w:r w:rsidRPr="00D94BEA">
        <w:t>: Placed in the museum.</w:t>
      </w:r>
    </w:p>
    <w:p w14:paraId="13FD958B" w14:textId="77777777" w:rsidR="001C416B" w:rsidRDefault="001C416B" w:rsidP="00DD4C99">
      <w:pPr>
        <w:numPr>
          <w:ilvl w:val="0"/>
          <w:numId w:val="74"/>
        </w:numPr>
      </w:pPr>
      <w:r>
        <w:rPr>
          <w:i/>
        </w:rPr>
        <w:t>Importance</w:t>
      </w:r>
      <w:r w:rsidRPr="008B73F1">
        <w:t>:</w:t>
      </w:r>
      <w:r>
        <w:t xml:space="preserve"> Gameplay (4). Art (4). Can be simplified, but must be its component parts must be recognizable (Civil War and the cannon).</w:t>
      </w:r>
    </w:p>
    <w:p w14:paraId="025EB484" w14:textId="77777777" w:rsidR="001C416B" w:rsidRDefault="001C416B" w:rsidP="001D0CE0">
      <w:pPr>
        <w:pStyle w:val="Heading7"/>
      </w:pPr>
      <w:r>
        <w:rPr>
          <w:noProof/>
          <w:lang w:bidi="ar-SA"/>
        </w:rPr>
        <w:drawing>
          <wp:inline distT="0" distB="0" distL="0" distR="0" wp14:editId="032C1FF1">
            <wp:extent cx="1922538" cy="2590800"/>
            <wp:effectExtent l="19050" t="0" r="1512" b="0"/>
            <wp:docPr id="33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9" cstate="print"/>
                    <a:srcRect/>
                    <a:stretch>
                      <a:fillRect/>
                    </a:stretch>
                  </pic:blipFill>
                  <pic:spPr bwMode="auto">
                    <a:xfrm>
                      <a:off x="0" y="0"/>
                      <a:ext cx="1923068" cy="2591514"/>
                    </a:xfrm>
                    <a:prstGeom prst="rect">
                      <a:avLst/>
                    </a:prstGeom>
                    <a:noFill/>
                    <a:ln w="9525">
                      <a:noFill/>
                      <a:miter lim="800000"/>
                      <a:headEnd/>
                      <a:tailEnd/>
                    </a:ln>
                  </pic:spPr>
                </pic:pic>
              </a:graphicData>
            </a:graphic>
          </wp:inline>
        </w:drawing>
      </w:r>
    </w:p>
    <w:p w14:paraId="063FD637" w14:textId="77777777" w:rsidR="001C416B" w:rsidRDefault="001C416B" w:rsidP="001C416B">
      <w:pPr>
        <w:pStyle w:val="Heading6"/>
      </w:pPr>
      <w:bookmarkStart w:id="345" w:name="_Toc254907157"/>
      <w:bookmarkStart w:id="346" w:name="_Toc256375169"/>
      <w:r>
        <w:t>Bowmerang Diorama (Optional)</w:t>
      </w:r>
      <w:bookmarkEnd w:id="345"/>
      <w:bookmarkEnd w:id="346"/>
    </w:p>
    <w:p w14:paraId="5A09C08A" w14:textId="77777777" w:rsidR="001C416B" w:rsidRPr="00AE714F" w:rsidRDefault="001C416B" w:rsidP="00DD4C99">
      <w:pPr>
        <w:numPr>
          <w:ilvl w:val="0"/>
          <w:numId w:val="52"/>
        </w:numPr>
      </w:pPr>
      <w:r w:rsidRPr="00AE714F">
        <w:rPr>
          <w:i/>
        </w:rPr>
        <w:t>Description:</w:t>
      </w:r>
      <w:r w:rsidRPr="00AE714F">
        <w:t xml:space="preserve"> A life-size diorama cordoned off by velvet rope. Depicts two men: the first is drawing back the bowmerang to shoot it, and the second is the soon to be victim. In between, semi-transparent bowmerangs are hung to depict the flight path</w:t>
      </w:r>
      <w:r>
        <w:t>.</w:t>
      </w:r>
      <w:r w:rsidRPr="00AE714F">
        <w:t xml:space="preserve"> The bowmerang is a bow shaped piece of wood with its draw string covered in glass and spikes.</w:t>
      </w:r>
    </w:p>
    <w:p w14:paraId="432C66B0" w14:textId="77777777" w:rsidR="001C416B" w:rsidRPr="00AE714F" w:rsidRDefault="001C416B" w:rsidP="00DD4C99">
      <w:pPr>
        <w:numPr>
          <w:ilvl w:val="0"/>
          <w:numId w:val="52"/>
        </w:numPr>
      </w:pPr>
      <w:r w:rsidRPr="00AE714F">
        <w:rPr>
          <w:i/>
        </w:rPr>
        <w:t>Quality:</w:t>
      </w:r>
      <w:r w:rsidRPr="00AE714F">
        <w:t xml:space="preserve"> Medium, 100 for bow + character.</w:t>
      </w:r>
    </w:p>
    <w:p w14:paraId="196C4A1A" w14:textId="77777777" w:rsidR="001C416B" w:rsidRDefault="001C416B" w:rsidP="00DD4C99">
      <w:pPr>
        <w:numPr>
          <w:ilvl w:val="0"/>
          <w:numId w:val="52"/>
        </w:numPr>
      </w:pPr>
      <w:r w:rsidRPr="00AE714F">
        <w:rPr>
          <w:i/>
        </w:rPr>
        <w:t>Use</w:t>
      </w:r>
      <w:r w:rsidRPr="00AE714F">
        <w:t>: Placed in the museum.</w:t>
      </w:r>
    </w:p>
    <w:p w14:paraId="6A638AF4" w14:textId="77777777" w:rsidR="001C416B" w:rsidRDefault="001C416B" w:rsidP="00DD4C99">
      <w:pPr>
        <w:numPr>
          <w:ilvl w:val="0"/>
          <w:numId w:val="52"/>
        </w:numPr>
      </w:pPr>
      <w:r>
        <w:rPr>
          <w:i/>
        </w:rPr>
        <w:t>Importance</w:t>
      </w:r>
      <w:r w:rsidRPr="00AE714F">
        <w:t>:</w:t>
      </w:r>
      <w:r>
        <w:t xml:space="preserve"> Gameplay (3). Art (4). The mannequins can be simplified.</w:t>
      </w:r>
    </w:p>
    <w:p w14:paraId="07D6A5BC" w14:textId="77777777" w:rsidR="001C416B" w:rsidRPr="00AE714F" w:rsidRDefault="001C416B" w:rsidP="001D0CE0">
      <w:pPr>
        <w:pStyle w:val="Heading7"/>
      </w:pPr>
      <w:r>
        <w:rPr>
          <w:noProof/>
          <w:lang w:bidi="ar-SA"/>
        </w:rPr>
        <w:lastRenderedPageBreak/>
        <w:drawing>
          <wp:inline distT="0" distB="0" distL="0" distR="0" wp14:editId="4ED2130D">
            <wp:extent cx="4741069" cy="1724025"/>
            <wp:effectExtent l="19050" t="0" r="2381" b="0"/>
            <wp:docPr id="33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0" cstate="print"/>
                    <a:srcRect/>
                    <a:stretch>
                      <a:fillRect/>
                    </a:stretch>
                  </pic:blipFill>
                  <pic:spPr bwMode="auto">
                    <a:xfrm>
                      <a:off x="0" y="0"/>
                      <a:ext cx="4741069" cy="1724025"/>
                    </a:xfrm>
                    <a:prstGeom prst="rect">
                      <a:avLst/>
                    </a:prstGeom>
                    <a:noFill/>
                    <a:ln w="9525">
                      <a:noFill/>
                      <a:miter lim="800000"/>
                      <a:headEnd/>
                      <a:tailEnd/>
                    </a:ln>
                  </pic:spPr>
                </pic:pic>
              </a:graphicData>
            </a:graphic>
          </wp:inline>
        </w:drawing>
      </w:r>
    </w:p>
    <w:p w14:paraId="50A0D0C6" w14:textId="77777777" w:rsidR="001C416B" w:rsidRDefault="001C416B" w:rsidP="001C416B">
      <w:pPr>
        <w:pStyle w:val="Heading6"/>
      </w:pPr>
      <w:bookmarkStart w:id="347" w:name="_Toc254907158"/>
      <w:bookmarkStart w:id="348" w:name="_Toc256375170"/>
      <w:r>
        <w:t>ICBM Diorama (Optional)</w:t>
      </w:r>
      <w:bookmarkEnd w:id="347"/>
      <w:bookmarkEnd w:id="348"/>
    </w:p>
    <w:p w14:paraId="44760D9A" w14:textId="77777777" w:rsidR="001C416B" w:rsidRPr="00E64A3A" w:rsidRDefault="001C416B" w:rsidP="00DD4C99">
      <w:pPr>
        <w:numPr>
          <w:ilvl w:val="0"/>
          <w:numId w:val="51"/>
        </w:numPr>
      </w:pPr>
      <w:r w:rsidRPr="00E64A3A">
        <w:rPr>
          <w:i/>
        </w:rPr>
        <w:t>Description:</w:t>
      </w:r>
      <w:r w:rsidRPr="00E64A3A">
        <w:t xml:space="preserve"> A larger-than-life ICBM surrounded by people worshipping/groveling. The ICBM is labeled with ICBM and Warhead. The backdrop shows a mushroom cloud.</w:t>
      </w:r>
    </w:p>
    <w:p w14:paraId="7FF4A655" w14:textId="77777777" w:rsidR="001C416B" w:rsidRPr="00E64A3A" w:rsidRDefault="001C416B" w:rsidP="00DD4C99">
      <w:pPr>
        <w:numPr>
          <w:ilvl w:val="0"/>
          <w:numId w:val="51"/>
        </w:numPr>
      </w:pPr>
      <w:r w:rsidRPr="00E64A3A">
        <w:rPr>
          <w:i/>
        </w:rPr>
        <w:t>Quality:</w:t>
      </w:r>
      <w:r>
        <w:t xml:space="preserve"> Medium</w:t>
      </w:r>
      <w:r w:rsidRPr="00E64A3A">
        <w:t>.</w:t>
      </w:r>
    </w:p>
    <w:p w14:paraId="679DFF77" w14:textId="77777777" w:rsidR="001C416B" w:rsidRDefault="001C416B" w:rsidP="00DD4C99">
      <w:pPr>
        <w:numPr>
          <w:ilvl w:val="0"/>
          <w:numId w:val="51"/>
        </w:numPr>
      </w:pPr>
      <w:r w:rsidRPr="00E64A3A">
        <w:rPr>
          <w:i/>
        </w:rPr>
        <w:t>Use</w:t>
      </w:r>
      <w:r w:rsidRPr="00E64A3A">
        <w:t>: Placed in the museum.</w:t>
      </w:r>
    </w:p>
    <w:p w14:paraId="335E6A59" w14:textId="77777777" w:rsidR="001C416B" w:rsidRDefault="001C416B" w:rsidP="00DD4C99">
      <w:pPr>
        <w:numPr>
          <w:ilvl w:val="0"/>
          <w:numId w:val="51"/>
        </w:numPr>
      </w:pPr>
      <w:r>
        <w:rPr>
          <w:i/>
        </w:rPr>
        <w:t>Importance</w:t>
      </w:r>
      <w:r w:rsidRPr="00AC50DB">
        <w:t>:</w:t>
      </w:r>
      <w:r>
        <w:t xml:space="preserve"> Gameplay (4). Art (4). The number of worshippers can be reduced.</w:t>
      </w:r>
    </w:p>
    <w:p w14:paraId="4822A44F" w14:textId="77777777" w:rsidR="001C416B" w:rsidRPr="00E64A3A" w:rsidRDefault="001C416B" w:rsidP="001D0CE0">
      <w:pPr>
        <w:pStyle w:val="Heading7"/>
      </w:pPr>
      <w:r>
        <w:rPr>
          <w:noProof/>
          <w:lang w:bidi="ar-SA"/>
        </w:rPr>
        <w:drawing>
          <wp:inline distT="0" distB="0" distL="0" distR="0" wp14:editId="6C31C3E5">
            <wp:extent cx="2438400" cy="2438400"/>
            <wp:effectExtent l="19050" t="0" r="0" b="0"/>
            <wp:docPr id="34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1" cstate="print"/>
                    <a:srcRect/>
                    <a:stretch>
                      <a:fillRect/>
                    </a:stretch>
                  </pic:blipFill>
                  <pic:spPr bwMode="auto">
                    <a:xfrm>
                      <a:off x="0" y="0"/>
                      <a:ext cx="2438400" cy="2438400"/>
                    </a:xfrm>
                    <a:prstGeom prst="rect">
                      <a:avLst/>
                    </a:prstGeom>
                    <a:noFill/>
                    <a:ln w="9525">
                      <a:noFill/>
                      <a:miter lim="800000"/>
                      <a:headEnd/>
                      <a:tailEnd/>
                    </a:ln>
                  </pic:spPr>
                </pic:pic>
              </a:graphicData>
            </a:graphic>
          </wp:inline>
        </w:drawing>
      </w:r>
    </w:p>
    <w:p w14:paraId="74064B94" w14:textId="77777777" w:rsidR="001C416B" w:rsidRDefault="001C416B" w:rsidP="001C416B">
      <w:pPr>
        <w:pStyle w:val="Heading6"/>
      </w:pPr>
      <w:bookmarkStart w:id="349" w:name="_Toc254907159"/>
      <w:bookmarkStart w:id="350" w:name="_Toc256375171"/>
      <w:r>
        <w:t>Drapery (Optional)</w:t>
      </w:r>
      <w:bookmarkEnd w:id="349"/>
      <w:bookmarkEnd w:id="350"/>
    </w:p>
    <w:p w14:paraId="308E67A6" w14:textId="77777777" w:rsidR="001C416B" w:rsidRPr="00B86C7B" w:rsidRDefault="001C416B" w:rsidP="00DD4C99">
      <w:pPr>
        <w:numPr>
          <w:ilvl w:val="0"/>
          <w:numId w:val="88"/>
        </w:numPr>
      </w:pPr>
      <w:r w:rsidRPr="00B86C7B">
        <w:rPr>
          <w:i/>
        </w:rPr>
        <w:t xml:space="preserve">Description: </w:t>
      </w:r>
      <w:r w:rsidRPr="00B86C7B">
        <w:t xml:space="preserve">Drapery hung on the windows of the museum. It is made from a rich material like velvet or silk. </w:t>
      </w:r>
      <w:r>
        <w:t>The windows are small and</w:t>
      </w:r>
      <w:r w:rsidRPr="00B86C7B">
        <w:t xml:space="preserve"> almost prison-like, </w:t>
      </w:r>
      <w:r>
        <w:t xml:space="preserve">which is </w:t>
      </w:r>
      <w:r w:rsidRPr="00B86C7B">
        <w:t>typical for a fort.</w:t>
      </w:r>
    </w:p>
    <w:p w14:paraId="622B20F2" w14:textId="77777777" w:rsidR="001C416B" w:rsidRPr="00B86C7B" w:rsidRDefault="001C416B" w:rsidP="00DD4C99">
      <w:pPr>
        <w:numPr>
          <w:ilvl w:val="0"/>
          <w:numId w:val="88"/>
        </w:numPr>
      </w:pPr>
      <w:r w:rsidRPr="00B86C7B">
        <w:rPr>
          <w:i/>
        </w:rPr>
        <w:t>Quality:</w:t>
      </w:r>
      <w:r>
        <w:t xml:space="preserve"> Medium</w:t>
      </w:r>
      <w:r w:rsidRPr="00B86C7B">
        <w:t>.</w:t>
      </w:r>
    </w:p>
    <w:p w14:paraId="2B9BD55B" w14:textId="77777777" w:rsidR="001C416B" w:rsidRDefault="001C416B" w:rsidP="00DD4C99">
      <w:pPr>
        <w:numPr>
          <w:ilvl w:val="0"/>
          <w:numId w:val="88"/>
        </w:numPr>
      </w:pPr>
      <w:r w:rsidRPr="00B86C7B">
        <w:rPr>
          <w:i/>
        </w:rPr>
        <w:t>Use</w:t>
      </w:r>
      <w:r w:rsidRPr="00B86C7B">
        <w:t>: Hung on the windows around the museum. Cover defects and holes in the walls.</w:t>
      </w:r>
    </w:p>
    <w:p w14:paraId="1454DE0D" w14:textId="77777777" w:rsidR="001C416B" w:rsidRDefault="001C416B" w:rsidP="00DD4C99">
      <w:pPr>
        <w:numPr>
          <w:ilvl w:val="0"/>
          <w:numId w:val="88"/>
        </w:numPr>
      </w:pPr>
      <w:r>
        <w:rPr>
          <w:i/>
        </w:rPr>
        <w:t>Importance</w:t>
      </w:r>
      <w:r w:rsidRPr="003F50AC">
        <w:t>:</w:t>
      </w:r>
      <w:r>
        <w:t xml:space="preserve"> Gameplay (1). Art (4). The draping of the fabric can be reduced to flatness.</w:t>
      </w:r>
    </w:p>
    <w:p w14:paraId="16D751F9" w14:textId="77777777" w:rsidR="001C416B" w:rsidRDefault="001C416B" w:rsidP="001D0CE0">
      <w:pPr>
        <w:pStyle w:val="Heading7"/>
      </w:pPr>
      <w:r>
        <w:rPr>
          <w:noProof/>
          <w:lang w:bidi="ar-SA"/>
        </w:rPr>
        <w:lastRenderedPageBreak/>
        <w:drawing>
          <wp:inline distT="0" distB="0" distL="0" distR="0" wp14:editId="4C3527CB">
            <wp:extent cx="2686050" cy="2038350"/>
            <wp:effectExtent l="19050" t="0" r="0" b="0"/>
            <wp:docPr id="341"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2" cstate="print"/>
                    <a:srcRect/>
                    <a:stretch>
                      <a:fillRect/>
                    </a:stretch>
                  </pic:blipFill>
                  <pic:spPr bwMode="auto">
                    <a:xfrm>
                      <a:off x="0" y="0"/>
                      <a:ext cx="2686050" cy="2038350"/>
                    </a:xfrm>
                    <a:prstGeom prst="rect">
                      <a:avLst/>
                    </a:prstGeom>
                    <a:noFill/>
                    <a:ln w="9525">
                      <a:noFill/>
                      <a:miter lim="800000"/>
                      <a:headEnd/>
                      <a:tailEnd/>
                    </a:ln>
                  </pic:spPr>
                </pic:pic>
              </a:graphicData>
            </a:graphic>
          </wp:inline>
        </w:drawing>
      </w:r>
    </w:p>
    <w:p w14:paraId="5D70683D" w14:textId="77777777" w:rsidR="001C416B" w:rsidRDefault="001C416B" w:rsidP="001C416B">
      <w:pPr>
        <w:pStyle w:val="Heading6"/>
      </w:pPr>
      <w:bookmarkStart w:id="351" w:name="_Toc254907160"/>
      <w:bookmarkStart w:id="352" w:name="_Toc256375172"/>
      <w:r>
        <w:t>Columns (Optional)</w:t>
      </w:r>
      <w:bookmarkEnd w:id="351"/>
      <w:bookmarkEnd w:id="352"/>
    </w:p>
    <w:p w14:paraId="3C5BE180" w14:textId="77777777" w:rsidR="001C416B" w:rsidRPr="00BE6CC2" w:rsidRDefault="001C416B" w:rsidP="00DD4C99">
      <w:pPr>
        <w:numPr>
          <w:ilvl w:val="0"/>
          <w:numId w:val="53"/>
        </w:numPr>
      </w:pPr>
      <w:r w:rsidRPr="00BE6CC2">
        <w:rPr>
          <w:i/>
        </w:rPr>
        <w:t>Description:</w:t>
      </w:r>
      <w:r w:rsidRPr="00BE6CC2">
        <w:t xml:space="preserve"> Plaster, Corinthian columns erected around the stone supports of the original fort. They only stretch up 2/3 of the original supports.</w:t>
      </w:r>
    </w:p>
    <w:p w14:paraId="2BE6B036" w14:textId="77777777" w:rsidR="001C416B" w:rsidRPr="00BE6CC2" w:rsidRDefault="001C416B" w:rsidP="00DD4C99">
      <w:pPr>
        <w:numPr>
          <w:ilvl w:val="0"/>
          <w:numId w:val="53"/>
        </w:numPr>
      </w:pPr>
      <w:r w:rsidRPr="00BE6CC2">
        <w:rPr>
          <w:i/>
        </w:rPr>
        <w:t>Quality:</w:t>
      </w:r>
      <w:r w:rsidRPr="00BE6CC2">
        <w:t xml:space="preserve"> Medium, 700/piece.</w:t>
      </w:r>
    </w:p>
    <w:p w14:paraId="4C02D0BF" w14:textId="77777777" w:rsidR="001C416B" w:rsidRDefault="001C416B" w:rsidP="00DD4C99">
      <w:pPr>
        <w:numPr>
          <w:ilvl w:val="0"/>
          <w:numId w:val="53"/>
        </w:numPr>
      </w:pPr>
      <w:r w:rsidRPr="00BE6CC2">
        <w:rPr>
          <w:i/>
        </w:rPr>
        <w:t>Use</w:t>
      </w:r>
      <w:r w:rsidRPr="00BE6CC2">
        <w:t>: Supporting the ceiling.</w:t>
      </w:r>
    </w:p>
    <w:p w14:paraId="230F1404" w14:textId="77777777" w:rsidR="001C416B" w:rsidRDefault="001C416B" w:rsidP="00DD4C99">
      <w:pPr>
        <w:numPr>
          <w:ilvl w:val="0"/>
          <w:numId w:val="53"/>
        </w:numPr>
      </w:pPr>
      <w:r>
        <w:rPr>
          <w:i/>
        </w:rPr>
        <w:t xml:space="preserve">Importance: </w:t>
      </w:r>
      <w:r>
        <w:t>Gameplay (5). Art (4). Fluting detail can be reduced.</w:t>
      </w:r>
    </w:p>
    <w:p w14:paraId="147FB51F" w14:textId="77777777" w:rsidR="001C416B" w:rsidRDefault="001C416B" w:rsidP="001D0CE0">
      <w:pPr>
        <w:pStyle w:val="Heading7"/>
      </w:pPr>
      <w:r>
        <w:rPr>
          <w:noProof/>
          <w:lang w:bidi="ar-SA"/>
        </w:rPr>
        <w:drawing>
          <wp:inline distT="0" distB="0" distL="0" distR="0" wp14:editId="2E447D79">
            <wp:extent cx="1457325" cy="2634394"/>
            <wp:effectExtent l="19050" t="0" r="0" b="0"/>
            <wp:docPr id="342"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3" cstate="print">
                      <a:lum bright="-10000"/>
                    </a:blip>
                    <a:srcRect/>
                    <a:stretch>
                      <a:fillRect/>
                    </a:stretch>
                  </pic:blipFill>
                  <pic:spPr bwMode="auto">
                    <a:xfrm>
                      <a:off x="0" y="0"/>
                      <a:ext cx="1463575" cy="2645693"/>
                    </a:xfrm>
                    <a:prstGeom prst="rect">
                      <a:avLst/>
                    </a:prstGeom>
                    <a:noFill/>
                    <a:ln w="9525">
                      <a:noFill/>
                      <a:miter lim="800000"/>
                      <a:headEnd/>
                      <a:tailEnd/>
                    </a:ln>
                  </pic:spPr>
                </pic:pic>
              </a:graphicData>
            </a:graphic>
          </wp:inline>
        </w:drawing>
      </w:r>
    </w:p>
    <w:p w14:paraId="02542DAC" w14:textId="77777777" w:rsidR="001C416B" w:rsidRDefault="001C416B" w:rsidP="001C416B">
      <w:pPr>
        <w:pStyle w:val="Heading4"/>
      </w:pPr>
      <w:bookmarkStart w:id="353" w:name="_Toc254907161"/>
      <w:bookmarkStart w:id="354" w:name="_Toc256375173"/>
      <w:r>
        <w:t>Impossible Possibilities Wing</w:t>
      </w:r>
      <w:bookmarkEnd w:id="353"/>
      <w:bookmarkEnd w:id="354"/>
    </w:p>
    <w:p w14:paraId="7268D6EE" w14:textId="77777777" w:rsidR="001C416B" w:rsidRDefault="001C416B" w:rsidP="001C416B">
      <w:pPr>
        <w:pStyle w:val="Heading5"/>
      </w:pPr>
      <w:bookmarkStart w:id="355" w:name="_Toc254907162"/>
      <w:bookmarkStart w:id="356" w:name="_Toc256375174"/>
      <w:r>
        <w:t>Ground Level – Cubicles</w:t>
      </w:r>
      <w:bookmarkEnd w:id="355"/>
      <w:bookmarkEnd w:id="356"/>
    </w:p>
    <w:p w14:paraId="3B0A5230" w14:textId="77777777" w:rsidR="001C416B" w:rsidRDefault="001C416B" w:rsidP="001C416B">
      <w:pPr>
        <w:pStyle w:val="Heading6"/>
      </w:pPr>
      <w:bookmarkStart w:id="357" w:name="_Toc254907163"/>
      <w:bookmarkStart w:id="358" w:name="_Toc256375175"/>
      <w:r>
        <w:t>Environment</w:t>
      </w:r>
      <w:bookmarkEnd w:id="357"/>
      <w:bookmarkEnd w:id="358"/>
    </w:p>
    <w:p w14:paraId="15FFD13C" w14:textId="77777777" w:rsidR="001C416B" w:rsidRDefault="00010C7F" w:rsidP="00010C7F">
      <w:r>
        <w:tab/>
      </w:r>
      <w:r w:rsidR="001C416B">
        <w:t>A tidy corporate environment. Well kept, well lit, and bland. Features fancy metallic "sculpture" hung on the windowed ceiling.</w:t>
      </w:r>
    </w:p>
    <w:p w14:paraId="120A9D74" w14:textId="77777777" w:rsidR="001C416B" w:rsidRPr="000C4D74" w:rsidRDefault="001C416B" w:rsidP="001C416B">
      <w:pPr>
        <w:pStyle w:val="Heading6"/>
      </w:pPr>
      <w:bookmarkStart w:id="359" w:name="_Toc254907164"/>
      <w:bookmarkStart w:id="360" w:name="_Toc256375176"/>
      <w:r w:rsidRPr="000C4D74">
        <w:t>Impossible Possibilities Sign</w:t>
      </w:r>
      <w:bookmarkEnd w:id="359"/>
      <w:bookmarkEnd w:id="360"/>
    </w:p>
    <w:p w14:paraId="3C471686" w14:textId="77777777" w:rsidR="001C416B" w:rsidRPr="000C4D74" w:rsidRDefault="001C416B" w:rsidP="00DD4C99">
      <w:pPr>
        <w:numPr>
          <w:ilvl w:val="0"/>
          <w:numId w:val="17"/>
        </w:numPr>
      </w:pPr>
      <w:r w:rsidRPr="000C4D74">
        <w:rPr>
          <w:i/>
        </w:rPr>
        <w:t>Description:</w:t>
      </w:r>
      <w:r w:rsidRPr="000C4D74">
        <w:t xml:space="preserve"> Futuristic looking sign displaying the Impossible Possibilities logo. It is holographic and floating in the air behind the welcome desk.</w:t>
      </w:r>
    </w:p>
    <w:p w14:paraId="0E37F30A" w14:textId="77777777" w:rsidR="001C416B" w:rsidRPr="000C4D74" w:rsidRDefault="001C416B" w:rsidP="00DD4C99">
      <w:pPr>
        <w:numPr>
          <w:ilvl w:val="0"/>
          <w:numId w:val="17"/>
        </w:numPr>
      </w:pPr>
      <w:r w:rsidRPr="000C4D74">
        <w:rPr>
          <w:i/>
        </w:rPr>
        <w:t>Quality:</w:t>
      </w:r>
      <w:r w:rsidRPr="000C4D74">
        <w:t xml:space="preserve"> Medium, 700.</w:t>
      </w:r>
    </w:p>
    <w:p w14:paraId="137390BD" w14:textId="77777777" w:rsidR="001C416B" w:rsidRDefault="001C416B" w:rsidP="00DD4C99">
      <w:pPr>
        <w:numPr>
          <w:ilvl w:val="0"/>
          <w:numId w:val="17"/>
        </w:numPr>
      </w:pPr>
      <w:r w:rsidRPr="000C4D74">
        <w:rPr>
          <w:i/>
        </w:rPr>
        <w:t>Use</w:t>
      </w:r>
      <w:r w:rsidRPr="000C4D74">
        <w:t>: Floating behind the welcome desk. Meant to be impressive.</w:t>
      </w:r>
    </w:p>
    <w:p w14:paraId="53846EC9" w14:textId="77777777" w:rsidR="001C416B" w:rsidRDefault="001C416B" w:rsidP="00DD4C99">
      <w:pPr>
        <w:numPr>
          <w:ilvl w:val="0"/>
          <w:numId w:val="17"/>
        </w:numPr>
      </w:pPr>
      <w:r>
        <w:rPr>
          <w:i/>
        </w:rPr>
        <w:lastRenderedPageBreak/>
        <w:t>Importance</w:t>
      </w:r>
      <w:r w:rsidRPr="000C4D74">
        <w:t>:</w:t>
      </w:r>
      <w:r>
        <w:t xml:space="preserve"> Gameplay (2). Art (4). Holographic effect can be reduced to a normal sign constructed of stainless steel.</w:t>
      </w:r>
    </w:p>
    <w:p w14:paraId="1A9B03D7" w14:textId="77777777" w:rsidR="001C416B" w:rsidRPr="000C4D74" w:rsidRDefault="001C416B" w:rsidP="001D0CE0">
      <w:pPr>
        <w:pStyle w:val="Heading7"/>
      </w:pPr>
      <w:r>
        <w:rPr>
          <w:noProof/>
          <w:lang w:bidi="ar-SA"/>
        </w:rPr>
        <w:drawing>
          <wp:inline distT="0" distB="0" distL="0" distR="0" wp14:editId="148E65EC">
            <wp:extent cx="2953445" cy="1371600"/>
            <wp:effectExtent l="19050" t="0" r="0" b="0"/>
            <wp:docPr id="343"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44" cstate="print">
                      <a:lum bright="-10000"/>
                    </a:blip>
                    <a:srcRect/>
                    <a:stretch>
                      <a:fillRect/>
                    </a:stretch>
                  </pic:blipFill>
                  <pic:spPr bwMode="auto">
                    <a:xfrm>
                      <a:off x="0" y="0"/>
                      <a:ext cx="2953445" cy="1371600"/>
                    </a:xfrm>
                    <a:prstGeom prst="rect">
                      <a:avLst/>
                    </a:prstGeom>
                    <a:noFill/>
                    <a:ln w="9525">
                      <a:noFill/>
                      <a:miter lim="800000"/>
                      <a:headEnd/>
                      <a:tailEnd/>
                    </a:ln>
                  </pic:spPr>
                </pic:pic>
              </a:graphicData>
            </a:graphic>
          </wp:inline>
        </w:drawing>
      </w:r>
    </w:p>
    <w:p w14:paraId="47EF1B62" w14:textId="77777777" w:rsidR="001C416B" w:rsidRDefault="001C416B" w:rsidP="001C416B">
      <w:pPr>
        <w:pStyle w:val="Heading6"/>
      </w:pPr>
      <w:bookmarkStart w:id="361" w:name="_Toc254907165"/>
      <w:bookmarkStart w:id="362" w:name="_Toc256375177"/>
      <w:r>
        <w:t>Welcome Desk</w:t>
      </w:r>
      <w:bookmarkEnd w:id="361"/>
      <w:bookmarkEnd w:id="362"/>
    </w:p>
    <w:p w14:paraId="3AFA54FF" w14:textId="77777777" w:rsidR="001C416B" w:rsidRPr="00FE1123" w:rsidRDefault="001C416B" w:rsidP="00DD4C99">
      <w:pPr>
        <w:numPr>
          <w:ilvl w:val="0"/>
          <w:numId w:val="65"/>
        </w:numPr>
      </w:pPr>
      <w:r w:rsidRPr="00FE1123">
        <w:rPr>
          <w:i/>
        </w:rPr>
        <w:t>Description:</w:t>
      </w:r>
      <w:r w:rsidRPr="00FE1123">
        <w:t xml:space="preserve"> Made from glass. Wide but not bulky. Hovers above the ground.</w:t>
      </w:r>
    </w:p>
    <w:p w14:paraId="309B7EAC" w14:textId="77777777" w:rsidR="001C416B" w:rsidRPr="00FE1123" w:rsidRDefault="001C416B" w:rsidP="00DD4C99">
      <w:pPr>
        <w:numPr>
          <w:ilvl w:val="0"/>
          <w:numId w:val="65"/>
        </w:numPr>
      </w:pPr>
      <w:r w:rsidRPr="00FE1123">
        <w:rPr>
          <w:i/>
        </w:rPr>
        <w:t>Quality:</w:t>
      </w:r>
      <w:r w:rsidRPr="00FE1123">
        <w:t xml:space="preserve"> Low-Medium, 200.</w:t>
      </w:r>
    </w:p>
    <w:p w14:paraId="585763A0" w14:textId="77777777" w:rsidR="001C416B" w:rsidRDefault="001C416B" w:rsidP="00DD4C99">
      <w:pPr>
        <w:numPr>
          <w:ilvl w:val="0"/>
          <w:numId w:val="65"/>
        </w:numPr>
      </w:pPr>
      <w:r w:rsidRPr="00FE1123">
        <w:rPr>
          <w:i/>
        </w:rPr>
        <w:t>Use</w:t>
      </w:r>
      <w:r w:rsidRPr="00FE1123">
        <w:t>: Placed facing the entrance to this wing.</w:t>
      </w:r>
    </w:p>
    <w:p w14:paraId="2B95D47B" w14:textId="77777777" w:rsidR="001C416B" w:rsidRDefault="001C416B" w:rsidP="00DD4C99">
      <w:pPr>
        <w:numPr>
          <w:ilvl w:val="0"/>
          <w:numId w:val="65"/>
        </w:numPr>
      </w:pPr>
      <w:r>
        <w:rPr>
          <w:i/>
        </w:rPr>
        <w:t>Importance</w:t>
      </w:r>
      <w:r w:rsidRPr="00FE1123">
        <w:t>:</w:t>
      </w:r>
      <w:r>
        <w:t xml:space="preserve"> Gameplay (3). Art (3). Can be simplified in shape.</w:t>
      </w:r>
    </w:p>
    <w:p w14:paraId="2E0546FB" w14:textId="77777777" w:rsidR="001C416B" w:rsidRPr="00FE1123" w:rsidRDefault="001C416B" w:rsidP="001D0CE0">
      <w:pPr>
        <w:pStyle w:val="Heading7"/>
      </w:pPr>
      <w:r>
        <w:rPr>
          <w:noProof/>
          <w:lang w:bidi="ar-SA"/>
        </w:rPr>
        <w:drawing>
          <wp:inline distT="0" distB="0" distL="0" distR="0" wp14:editId="35E8D5D8">
            <wp:extent cx="2663046" cy="1181100"/>
            <wp:effectExtent l="19050" t="0" r="3954" b="0"/>
            <wp:docPr id="344"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45" cstate="print"/>
                    <a:srcRect/>
                    <a:stretch>
                      <a:fillRect/>
                    </a:stretch>
                  </pic:blipFill>
                  <pic:spPr bwMode="auto">
                    <a:xfrm>
                      <a:off x="0" y="0"/>
                      <a:ext cx="2663046" cy="1181100"/>
                    </a:xfrm>
                    <a:prstGeom prst="rect">
                      <a:avLst/>
                    </a:prstGeom>
                    <a:noFill/>
                    <a:ln w="9525">
                      <a:noFill/>
                      <a:miter lim="800000"/>
                      <a:headEnd/>
                      <a:tailEnd/>
                    </a:ln>
                  </pic:spPr>
                </pic:pic>
              </a:graphicData>
            </a:graphic>
          </wp:inline>
        </w:drawing>
      </w:r>
    </w:p>
    <w:p w14:paraId="1B80CBED" w14:textId="77777777" w:rsidR="001C416B" w:rsidRDefault="001C416B" w:rsidP="001C416B">
      <w:pPr>
        <w:pStyle w:val="Heading6"/>
      </w:pPr>
      <w:bookmarkStart w:id="363" w:name="_Toc254907166"/>
      <w:bookmarkStart w:id="364" w:name="_Toc256375178"/>
      <w:r>
        <w:t>Cubicle</w:t>
      </w:r>
      <w:bookmarkEnd w:id="363"/>
      <w:bookmarkEnd w:id="364"/>
    </w:p>
    <w:p w14:paraId="371BF42D" w14:textId="77777777" w:rsidR="001C416B" w:rsidRPr="00ED5060" w:rsidRDefault="001C416B" w:rsidP="00DD4C99">
      <w:pPr>
        <w:numPr>
          <w:ilvl w:val="0"/>
          <w:numId w:val="15"/>
        </w:numPr>
      </w:pPr>
      <w:r w:rsidRPr="00ED5060">
        <w:rPr>
          <w:i/>
        </w:rPr>
        <w:t>Description:</w:t>
      </w:r>
      <w:r w:rsidRPr="00ED5060">
        <w:t xml:space="preserve"> Six foot by six foot cell. Contains desk and chair. All four walls are information displays showing busy work (support calls, paperwork). Hacked to display impossibly good values.</w:t>
      </w:r>
    </w:p>
    <w:p w14:paraId="46733B36" w14:textId="77777777" w:rsidR="001C416B" w:rsidRPr="00ED5060" w:rsidRDefault="001C416B" w:rsidP="00DD4C99">
      <w:pPr>
        <w:numPr>
          <w:ilvl w:val="0"/>
          <w:numId w:val="15"/>
        </w:numPr>
      </w:pPr>
      <w:r w:rsidRPr="00ED5060">
        <w:rPr>
          <w:i/>
        </w:rPr>
        <w:t>Quality:</w:t>
      </w:r>
      <w:r w:rsidRPr="00ED5060">
        <w:t xml:space="preserve"> Medium, 200/piece.</w:t>
      </w:r>
    </w:p>
    <w:p w14:paraId="4DB370CA" w14:textId="77777777" w:rsidR="001C416B" w:rsidRDefault="001C416B" w:rsidP="00DD4C99">
      <w:pPr>
        <w:numPr>
          <w:ilvl w:val="0"/>
          <w:numId w:val="15"/>
        </w:numPr>
      </w:pPr>
      <w:r w:rsidRPr="00ED5060">
        <w:rPr>
          <w:i/>
        </w:rPr>
        <w:t>Use</w:t>
      </w:r>
      <w:r w:rsidRPr="00ED5060">
        <w:t>: Cover most of the upper level.</w:t>
      </w:r>
    </w:p>
    <w:p w14:paraId="77FADDFB" w14:textId="77777777" w:rsidR="001C416B" w:rsidRPr="00ED5060" w:rsidRDefault="001C416B" w:rsidP="00DD4C99">
      <w:pPr>
        <w:numPr>
          <w:ilvl w:val="0"/>
          <w:numId w:val="15"/>
        </w:numPr>
      </w:pPr>
      <w:r>
        <w:rPr>
          <w:i/>
        </w:rPr>
        <w:t>Importance</w:t>
      </w:r>
      <w:r w:rsidRPr="009C015D">
        <w:t>:</w:t>
      </w:r>
      <w:r>
        <w:t xml:space="preserve"> Gameplay (5). Art (3). Textures can be simplified.</w:t>
      </w:r>
    </w:p>
    <w:p w14:paraId="6E22D5E6" w14:textId="77777777" w:rsidR="001C416B" w:rsidRDefault="001C416B" w:rsidP="001D0CE0">
      <w:pPr>
        <w:pStyle w:val="Heading7"/>
      </w:pPr>
      <w:r>
        <w:rPr>
          <w:noProof/>
          <w:lang w:bidi="ar-SA"/>
        </w:rPr>
        <w:lastRenderedPageBreak/>
        <w:drawing>
          <wp:inline distT="0" distB="0" distL="0" distR="0" wp14:editId="40608168">
            <wp:extent cx="3314700" cy="2552700"/>
            <wp:effectExtent l="19050" t="0" r="0" b="0"/>
            <wp:docPr id="34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46" cstate="print"/>
                    <a:srcRect/>
                    <a:stretch>
                      <a:fillRect/>
                    </a:stretch>
                  </pic:blipFill>
                  <pic:spPr bwMode="auto">
                    <a:xfrm>
                      <a:off x="0" y="0"/>
                      <a:ext cx="3314700" cy="2552700"/>
                    </a:xfrm>
                    <a:prstGeom prst="rect">
                      <a:avLst/>
                    </a:prstGeom>
                    <a:noFill/>
                    <a:ln w="9525">
                      <a:noFill/>
                      <a:miter lim="800000"/>
                      <a:headEnd/>
                      <a:tailEnd/>
                    </a:ln>
                  </pic:spPr>
                </pic:pic>
              </a:graphicData>
            </a:graphic>
          </wp:inline>
        </w:drawing>
      </w:r>
    </w:p>
    <w:p w14:paraId="4974D22A" w14:textId="77777777" w:rsidR="001C416B" w:rsidRDefault="001C416B" w:rsidP="001C416B">
      <w:pPr>
        <w:jc w:val="center"/>
      </w:pPr>
    </w:p>
    <w:p w14:paraId="21AF679B" w14:textId="77777777" w:rsidR="001C416B" w:rsidRDefault="001C416B" w:rsidP="001C416B">
      <w:pPr>
        <w:pStyle w:val="Heading6"/>
      </w:pPr>
      <w:bookmarkStart w:id="365" w:name="_Toc254907167"/>
      <w:bookmarkStart w:id="366" w:name="_Toc256375179"/>
      <w:r>
        <w:t>We Trust Our Employees Sign</w:t>
      </w:r>
      <w:bookmarkEnd w:id="365"/>
      <w:bookmarkEnd w:id="366"/>
    </w:p>
    <w:p w14:paraId="612670AF" w14:textId="77777777" w:rsidR="001C416B" w:rsidRPr="00724411" w:rsidRDefault="001C416B" w:rsidP="00DD4C99">
      <w:pPr>
        <w:numPr>
          <w:ilvl w:val="0"/>
          <w:numId w:val="64"/>
        </w:numPr>
      </w:pPr>
      <w:r w:rsidRPr="00724411">
        <w:rPr>
          <w:i/>
        </w:rPr>
        <w:t xml:space="preserve">Description: </w:t>
      </w:r>
      <w:r w:rsidRPr="00724411">
        <w:t>A large corporate sign with the words "We Trust Our Employees." Set into the letters are microphones and video cameras.</w:t>
      </w:r>
    </w:p>
    <w:p w14:paraId="1ABDDF70" w14:textId="77777777" w:rsidR="001C416B" w:rsidRPr="00724411" w:rsidRDefault="001C416B" w:rsidP="00DD4C99">
      <w:pPr>
        <w:numPr>
          <w:ilvl w:val="0"/>
          <w:numId w:val="64"/>
        </w:numPr>
      </w:pPr>
      <w:r w:rsidRPr="00724411">
        <w:rPr>
          <w:i/>
        </w:rPr>
        <w:t>Quality:</w:t>
      </w:r>
      <w:r w:rsidRPr="00724411">
        <w:t xml:space="preserve"> Low, 40-50.</w:t>
      </w:r>
    </w:p>
    <w:p w14:paraId="01319AD1" w14:textId="77777777" w:rsidR="001C416B" w:rsidRDefault="001C416B" w:rsidP="00DD4C99">
      <w:pPr>
        <w:numPr>
          <w:ilvl w:val="0"/>
          <w:numId w:val="64"/>
        </w:numPr>
      </w:pPr>
      <w:r w:rsidRPr="00724411">
        <w:rPr>
          <w:i/>
        </w:rPr>
        <w:t>Use</w:t>
      </w:r>
      <w:r w:rsidRPr="00724411">
        <w:t>: Placed along one wall, facing all of the cubicle entrances.</w:t>
      </w:r>
    </w:p>
    <w:p w14:paraId="670CF035" w14:textId="77777777" w:rsidR="001C416B" w:rsidRDefault="001C416B" w:rsidP="00DD4C99">
      <w:pPr>
        <w:numPr>
          <w:ilvl w:val="0"/>
          <w:numId w:val="64"/>
        </w:numPr>
      </w:pPr>
      <w:r>
        <w:rPr>
          <w:i/>
        </w:rPr>
        <w:t>Importance</w:t>
      </w:r>
      <w:r w:rsidRPr="00724411">
        <w:t>:</w:t>
      </w:r>
      <w:r>
        <w:t xml:space="preserve"> Gameplay (1). Art (4). Number of devices in the letters can be reduced.</w:t>
      </w:r>
    </w:p>
    <w:p w14:paraId="76680881" w14:textId="77777777" w:rsidR="001C416B" w:rsidRPr="00724411" w:rsidRDefault="001C416B" w:rsidP="001D0CE0">
      <w:pPr>
        <w:pStyle w:val="Heading7"/>
      </w:pPr>
      <w:r>
        <w:rPr>
          <w:noProof/>
          <w:lang w:bidi="ar-SA"/>
        </w:rPr>
        <w:drawing>
          <wp:inline distT="0" distB="0" distL="0" distR="0" wp14:editId="515146A0">
            <wp:extent cx="4488016" cy="1333500"/>
            <wp:effectExtent l="19050" t="0" r="7784" b="0"/>
            <wp:docPr id="34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7" cstate="print"/>
                    <a:srcRect/>
                    <a:stretch>
                      <a:fillRect/>
                    </a:stretch>
                  </pic:blipFill>
                  <pic:spPr bwMode="auto">
                    <a:xfrm>
                      <a:off x="0" y="0"/>
                      <a:ext cx="4488016" cy="1333500"/>
                    </a:xfrm>
                    <a:prstGeom prst="rect">
                      <a:avLst/>
                    </a:prstGeom>
                    <a:noFill/>
                    <a:ln w="9525">
                      <a:noFill/>
                      <a:miter lim="800000"/>
                      <a:headEnd/>
                      <a:tailEnd/>
                    </a:ln>
                  </pic:spPr>
                </pic:pic>
              </a:graphicData>
            </a:graphic>
          </wp:inline>
        </w:drawing>
      </w:r>
    </w:p>
    <w:p w14:paraId="101B2DB5" w14:textId="77777777" w:rsidR="001C416B" w:rsidRDefault="001C416B" w:rsidP="001C416B">
      <w:pPr>
        <w:pStyle w:val="Heading6"/>
      </w:pPr>
      <w:bookmarkStart w:id="367" w:name="_Toc254907168"/>
      <w:bookmarkStart w:id="368" w:name="_Toc256375180"/>
      <w:r>
        <w:t>Mannequin</w:t>
      </w:r>
      <w:bookmarkEnd w:id="367"/>
      <w:bookmarkEnd w:id="368"/>
    </w:p>
    <w:p w14:paraId="7DB5415B" w14:textId="77777777" w:rsidR="001C416B" w:rsidRPr="003435DF" w:rsidRDefault="001C416B" w:rsidP="00DD4C99">
      <w:pPr>
        <w:numPr>
          <w:ilvl w:val="0"/>
          <w:numId w:val="16"/>
        </w:numPr>
      </w:pPr>
      <w:r w:rsidRPr="003435DF">
        <w:rPr>
          <w:i/>
        </w:rPr>
        <w:t>Description:</w:t>
      </w:r>
      <w:r w:rsidRPr="003435DF">
        <w:t xml:space="preserve"> Crude mannequins stolen from the ACF store and dressed in lab coats.</w:t>
      </w:r>
    </w:p>
    <w:p w14:paraId="2D9940A3" w14:textId="77777777" w:rsidR="001C416B" w:rsidRPr="003435DF" w:rsidRDefault="001C416B" w:rsidP="00DD4C99">
      <w:pPr>
        <w:numPr>
          <w:ilvl w:val="0"/>
          <w:numId w:val="16"/>
        </w:numPr>
      </w:pPr>
      <w:r w:rsidRPr="003435DF">
        <w:rPr>
          <w:i/>
        </w:rPr>
        <w:t>Quality:</w:t>
      </w:r>
      <w:r>
        <w:t xml:space="preserve"> Medium</w:t>
      </w:r>
      <w:r w:rsidRPr="003435DF">
        <w:t>.</w:t>
      </w:r>
    </w:p>
    <w:p w14:paraId="6B517B5D" w14:textId="77777777" w:rsidR="001C416B" w:rsidRDefault="001C416B" w:rsidP="00DD4C99">
      <w:pPr>
        <w:numPr>
          <w:ilvl w:val="0"/>
          <w:numId w:val="16"/>
        </w:numPr>
      </w:pPr>
      <w:r w:rsidRPr="003435DF">
        <w:rPr>
          <w:i/>
        </w:rPr>
        <w:t>Use</w:t>
      </w:r>
      <w:r w:rsidRPr="003435DF">
        <w:t>: Placed in various cubicles to create the illusion of work.</w:t>
      </w:r>
    </w:p>
    <w:p w14:paraId="2FF689EF" w14:textId="77777777" w:rsidR="001C416B" w:rsidRDefault="001C416B" w:rsidP="00DD4C99">
      <w:pPr>
        <w:numPr>
          <w:ilvl w:val="0"/>
          <w:numId w:val="16"/>
        </w:numPr>
      </w:pPr>
      <w:r>
        <w:rPr>
          <w:i/>
        </w:rPr>
        <w:t>Importance</w:t>
      </w:r>
      <w:r w:rsidRPr="006A0305">
        <w:t>:</w:t>
      </w:r>
      <w:r>
        <w:t xml:space="preserve"> Gameplay (1). Art (3). Cannot be simplified.</w:t>
      </w:r>
    </w:p>
    <w:p w14:paraId="201665ED" w14:textId="77777777" w:rsidR="001C416B" w:rsidRDefault="001C416B" w:rsidP="001D0CE0">
      <w:pPr>
        <w:pStyle w:val="Heading7"/>
      </w:pPr>
      <w:r>
        <w:rPr>
          <w:noProof/>
          <w:lang w:bidi="ar-SA"/>
        </w:rPr>
        <w:lastRenderedPageBreak/>
        <w:drawing>
          <wp:inline distT="0" distB="0" distL="0" distR="0" wp14:editId="360F4BC8">
            <wp:extent cx="2752725" cy="2752725"/>
            <wp:effectExtent l="19050" t="0" r="9525" b="0"/>
            <wp:docPr id="347"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48" cstate="print"/>
                    <a:srcRect/>
                    <a:stretch>
                      <a:fillRect/>
                    </a:stretch>
                  </pic:blipFill>
                  <pic:spPr bwMode="auto">
                    <a:xfrm>
                      <a:off x="0" y="0"/>
                      <a:ext cx="2752725" cy="2752725"/>
                    </a:xfrm>
                    <a:prstGeom prst="rect">
                      <a:avLst/>
                    </a:prstGeom>
                    <a:noFill/>
                    <a:ln w="9525">
                      <a:noFill/>
                      <a:miter lim="800000"/>
                      <a:headEnd/>
                      <a:tailEnd/>
                    </a:ln>
                  </pic:spPr>
                </pic:pic>
              </a:graphicData>
            </a:graphic>
          </wp:inline>
        </w:drawing>
      </w:r>
    </w:p>
    <w:p w14:paraId="1650EF3F" w14:textId="77777777" w:rsidR="001C416B" w:rsidRDefault="001C416B" w:rsidP="00010C7F">
      <w:pPr>
        <w:pStyle w:val="Heading5"/>
      </w:pPr>
      <w:r>
        <w:br w:type="page"/>
      </w:r>
      <w:bookmarkStart w:id="369" w:name="_Toc254907169"/>
      <w:bookmarkStart w:id="370" w:name="_Toc256375181"/>
      <w:r>
        <w:lastRenderedPageBreak/>
        <w:t>Basement Level – Lab</w:t>
      </w:r>
      <w:bookmarkEnd w:id="369"/>
      <w:bookmarkEnd w:id="370"/>
    </w:p>
    <w:p w14:paraId="39F6F591" w14:textId="77777777" w:rsidR="001C416B" w:rsidRDefault="001C416B" w:rsidP="001C416B">
      <w:pPr>
        <w:pStyle w:val="Heading6"/>
      </w:pPr>
      <w:bookmarkStart w:id="371" w:name="_Toc254907170"/>
      <w:bookmarkStart w:id="372" w:name="_Toc256375182"/>
      <w:r>
        <w:t>Environment</w:t>
      </w:r>
      <w:bookmarkEnd w:id="371"/>
      <w:bookmarkEnd w:id="372"/>
    </w:p>
    <w:p w14:paraId="52377F8F" w14:textId="77777777" w:rsidR="001C416B" w:rsidRDefault="00010C7F" w:rsidP="00010C7F">
      <w:r>
        <w:tab/>
      </w:r>
      <w:r w:rsidR="001C416B">
        <w:t>A large, subterranean area that is catacomb-like. Its walls are charred and deformed by explosions. In some places, the outlines of test subjects can be seen. It has two entrances: one from above in the office space area and one from a hall exiting the Academy wing. There are still various skeleton and torture devices around.</w:t>
      </w:r>
    </w:p>
    <w:p w14:paraId="36258085" w14:textId="77777777" w:rsidR="001C416B" w:rsidRDefault="001C416B" w:rsidP="001C416B">
      <w:pPr>
        <w:pStyle w:val="Heading6"/>
      </w:pPr>
      <w:bookmarkStart w:id="373" w:name="_Toc254907171"/>
      <w:bookmarkStart w:id="374" w:name="_Toc256375183"/>
      <w:r>
        <w:t>Suits Warning Sign</w:t>
      </w:r>
      <w:bookmarkEnd w:id="373"/>
      <w:bookmarkEnd w:id="374"/>
    </w:p>
    <w:p w14:paraId="57C0338D" w14:textId="77777777" w:rsidR="001C416B" w:rsidRPr="00370268" w:rsidRDefault="001C416B" w:rsidP="00DD4C99">
      <w:pPr>
        <w:numPr>
          <w:ilvl w:val="0"/>
          <w:numId w:val="63"/>
        </w:numPr>
      </w:pPr>
      <w:r w:rsidRPr="00370268">
        <w:rPr>
          <w:i/>
        </w:rPr>
        <w:t xml:space="preserve">Description: </w:t>
      </w:r>
      <w:r w:rsidRPr="00370268">
        <w:t>A white neon sign saying "Impossible Possibilities." The "Possibilities" part is burnt out. It displays "Possible" most of the time, but switches over to "Impossible" when the suits arrive. Flanked by red lights that also flash when the suits come by.</w:t>
      </w:r>
    </w:p>
    <w:p w14:paraId="03867BC6" w14:textId="77777777" w:rsidR="001C416B" w:rsidRPr="00370268" w:rsidRDefault="001C416B" w:rsidP="00DD4C99">
      <w:pPr>
        <w:numPr>
          <w:ilvl w:val="0"/>
          <w:numId w:val="63"/>
        </w:numPr>
      </w:pPr>
      <w:r w:rsidRPr="00370268">
        <w:rPr>
          <w:i/>
        </w:rPr>
        <w:t>Quality:</w:t>
      </w:r>
      <w:r w:rsidRPr="00370268">
        <w:t xml:space="preserve"> Low, 2-10.</w:t>
      </w:r>
    </w:p>
    <w:p w14:paraId="5946FC59" w14:textId="77777777" w:rsidR="001C416B" w:rsidRDefault="001C416B" w:rsidP="00DD4C99">
      <w:pPr>
        <w:numPr>
          <w:ilvl w:val="0"/>
          <w:numId w:val="63"/>
        </w:numPr>
      </w:pPr>
      <w:r w:rsidRPr="00370268">
        <w:rPr>
          <w:i/>
        </w:rPr>
        <w:t>Use</w:t>
      </w:r>
      <w:r w:rsidRPr="00370268">
        <w:t>: Placed in a high visibility spot to provide ample warning.</w:t>
      </w:r>
    </w:p>
    <w:p w14:paraId="134BBCA0" w14:textId="77777777" w:rsidR="001C416B" w:rsidRDefault="001C416B" w:rsidP="00DD4C99">
      <w:pPr>
        <w:numPr>
          <w:ilvl w:val="0"/>
          <w:numId w:val="63"/>
        </w:numPr>
      </w:pPr>
      <w:r>
        <w:rPr>
          <w:i/>
        </w:rPr>
        <w:t xml:space="preserve">Importance: </w:t>
      </w:r>
      <w:r>
        <w:t>Gameplay (1). Art (4). Functionality can be removed.</w:t>
      </w:r>
    </w:p>
    <w:p w14:paraId="5B8FF4E1" w14:textId="77777777" w:rsidR="001C416B" w:rsidRDefault="001C416B" w:rsidP="004C7595">
      <w:pPr>
        <w:pStyle w:val="Heading7"/>
      </w:pPr>
      <w:r>
        <w:rPr>
          <w:noProof/>
          <w:lang w:bidi="ar-SA"/>
        </w:rPr>
        <w:drawing>
          <wp:inline distT="0" distB="0" distL="0" distR="0" wp14:editId="03DB0177">
            <wp:extent cx="4010025" cy="1390650"/>
            <wp:effectExtent l="19050" t="0" r="9525" b="0"/>
            <wp:docPr id="348"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9" cstate="print"/>
                    <a:srcRect/>
                    <a:stretch>
                      <a:fillRect/>
                    </a:stretch>
                  </pic:blipFill>
                  <pic:spPr bwMode="auto">
                    <a:xfrm>
                      <a:off x="0" y="0"/>
                      <a:ext cx="4010025" cy="1390650"/>
                    </a:xfrm>
                    <a:prstGeom prst="rect">
                      <a:avLst/>
                    </a:prstGeom>
                    <a:noFill/>
                    <a:ln w="9525">
                      <a:noFill/>
                      <a:miter lim="800000"/>
                      <a:headEnd/>
                      <a:tailEnd/>
                    </a:ln>
                  </pic:spPr>
                </pic:pic>
              </a:graphicData>
            </a:graphic>
          </wp:inline>
        </w:drawing>
      </w:r>
    </w:p>
    <w:p w14:paraId="3CB242C4" w14:textId="77777777" w:rsidR="001C416B" w:rsidRDefault="001C416B" w:rsidP="001C416B">
      <w:pPr>
        <w:pStyle w:val="Heading6"/>
      </w:pPr>
      <w:bookmarkStart w:id="375" w:name="_Toc254907172"/>
      <w:bookmarkStart w:id="376" w:name="_Toc256375184"/>
      <w:r>
        <w:t>Entrance Warning Light and Sign</w:t>
      </w:r>
      <w:bookmarkEnd w:id="375"/>
      <w:bookmarkEnd w:id="376"/>
    </w:p>
    <w:p w14:paraId="1DB829AE" w14:textId="77777777" w:rsidR="001C416B" w:rsidRPr="00C02B2E" w:rsidRDefault="001C416B" w:rsidP="00DD4C99">
      <w:pPr>
        <w:numPr>
          <w:ilvl w:val="0"/>
          <w:numId w:val="10"/>
        </w:numPr>
      </w:pPr>
      <w:r w:rsidRPr="00C02B2E">
        <w:rPr>
          <w:i/>
        </w:rPr>
        <w:t xml:space="preserve">Description: </w:t>
      </w:r>
      <w:r w:rsidRPr="00C02B2E">
        <w:t>A red light embedded in a sign saying "Warning: Somebody is coming." The light activates whenever a player is standing in any of the inbound hallways.</w:t>
      </w:r>
    </w:p>
    <w:p w14:paraId="3D23AED6" w14:textId="77777777" w:rsidR="001C416B" w:rsidRPr="00C02B2E" w:rsidRDefault="001C416B" w:rsidP="00DD4C99">
      <w:pPr>
        <w:numPr>
          <w:ilvl w:val="0"/>
          <w:numId w:val="10"/>
        </w:numPr>
      </w:pPr>
      <w:r w:rsidRPr="00C02B2E">
        <w:rPr>
          <w:i/>
        </w:rPr>
        <w:t>Quality:</w:t>
      </w:r>
      <w:r w:rsidRPr="00C02B2E">
        <w:t xml:space="preserve"> Low, 40.</w:t>
      </w:r>
    </w:p>
    <w:p w14:paraId="1CF70B2E" w14:textId="77777777" w:rsidR="001C416B" w:rsidRDefault="001C416B" w:rsidP="00DD4C99">
      <w:pPr>
        <w:numPr>
          <w:ilvl w:val="0"/>
          <w:numId w:val="10"/>
        </w:numPr>
      </w:pPr>
      <w:r w:rsidRPr="00C02B2E">
        <w:rPr>
          <w:i/>
        </w:rPr>
        <w:t>Use</w:t>
      </w:r>
      <w:r w:rsidRPr="00C02B2E">
        <w:t>: Placed near the entrances to the Basement level.</w:t>
      </w:r>
    </w:p>
    <w:p w14:paraId="4C74A978" w14:textId="77777777" w:rsidR="001C416B" w:rsidRDefault="001C416B" w:rsidP="00DD4C99">
      <w:pPr>
        <w:numPr>
          <w:ilvl w:val="0"/>
          <w:numId w:val="10"/>
        </w:numPr>
      </w:pPr>
      <w:r>
        <w:rPr>
          <w:i/>
        </w:rPr>
        <w:t>Importance</w:t>
      </w:r>
      <w:r w:rsidRPr="00C02B2E">
        <w:t>:</w:t>
      </w:r>
      <w:r>
        <w:t xml:space="preserve"> Gameplay (3). Art (3). Cannot be simplified.</w:t>
      </w:r>
    </w:p>
    <w:p w14:paraId="32963E8E" w14:textId="77777777" w:rsidR="001C416B" w:rsidRPr="00C02B2E" w:rsidRDefault="001C416B" w:rsidP="001D0CE0">
      <w:pPr>
        <w:pStyle w:val="Heading7"/>
      </w:pPr>
      <w:r>
        <w:rPr>
          <w:noProof/>
          <w:lang w:bidi="ar-SA"/>
        </w:rPr>
        <w:drawing>
          <wp:inline distT="0" distB="0" distL="0" distR="0" wp14:editId="03D3E27D">
            <wp:extent cx="1123950" cy="1647825"/>
            <wp:effectExtent l="19050" t="0" r="0" b="0"/>
            <wp:docPr id="34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0" cstate="print"/>
                    <a:srcRect/>
                    <a:stretch>
                      <a:fillRect/>
                    </a:stretch>
                  </pic:blipFill>
                  <pic:spPr bwMode="auto">
                    <a:xfrm>
                      <a:off x="0" y="0"/>
                      <a:ext cx="1123950" cy="1647825"/>
                    </a:xfrm>
                    <a:prstGeom prst="rect">
                      <a:avLst/>
                    </a:prstGeom>
                    <a:noFill/>
                    <a:ln w="9525">
                      <a:noFill/>
                      <a:miter lim="800000"/>
                      <a:headEnd/>
                      <a:tailEnd/>
                    </a:ln>
                  </pic:spPr>
                </pic:pic>
              </a:graphicData>
            </a:graphic>
          </wp:inline>
        </w:drawing>
      </w:r>
    </w:p>
    <w:p w14:paraId="48EA9EE2" w14:textId="77777777" w:rsidR="001C416B" w:rsidRDefault="001C416B" w:rsidP="001C416B">
      <w:pPr>
        <w:pStyle w:val="Heading6"/>
      </w:pPr>
      <w:bookmarkStart w:id="377" w:name="_Toc254907173"/>
      <w:bookmarkStart w:id="378" w:name="_Toc256375185"/>
      <w:r>
        <w:t>Experimental Apparatuses</w:t>
      </w:r>
      <w:bookmarkEnd w:id="377"/>
      <w:bookmarkEnd w:id="378"/>
    </w:p>
    <w:p w14:paraId="6BDE2103" w14:textId="77777777" w:rsidR="001C416B" w:rsidRPr="00414C60" w:rsidRDefault="001C416B" w:rsidP="00DD4C99">
      <w:pPr>
        <w:numPr>
          <w:ilvl w:val="0"/>
          <w:numId w:val="61"/>
        </w:numPr>
      </w:pPr>
      <w:r w:rsidRPr="00414C60">
        <w:rPr>
          <w:i/>
        </w:rPr>
        <w:t xml:space="preserve">Description: </w:t>
      </w:r>
      <w:r w:rsidRPr="00414C60">
        <w:t>Modifiers that are being tested and devices for testing them. They apply their effects to the immediate area around them. When the suits alarm goes off, they fold up into the wall.</w:t>
      </w:r>
    </w:p>
    <w:p w14:paraId="43A552EC" w14:textId="77777777" w:rsidR="001C416B" w:rsidRPr="00414C60" w:rsidRDefault="001C416B" w:rsidP="00DD4C99">
      <w:pPr>
        <w:numPr>
          <w:ilvl w:val="0"/>
          <w:numId w:val="61"/>
        </w:numPr>
      </w:pPr>
      <w:r w:rsidRPr="00414C60">
        <w:rPr>
          <w:i/>
        </w:rPr>
        <w:t>Quality:</w:t>
      </w:r>
      <w:r>
        <w:t xml:space="preserve"> Medium</w:t>
      </w:r>
      <w:r w:rsidRPr="00414C60">
        <w:t>.</w:t>
      </w:r>
    </w:p>
    <w:p w14:paraId="386AF1B0" w14:textId="77777777" w:rsidR="001C416B" w:rsidRDefault="001C416B" w:rsidP="00DD4C99">
      <w:pPr>
        <w:numPr>
          <w:ilvl w:val="0"/>
          <w:numId w:val="61"/>
        </w:numPr>
      </w:pPr>
      <w:r w:rsidRPr="00414C60">
        <w:rPr>
          <w:i/>
        </w:rPr>
        <w:t>Use</w:t>
      </w:r>
      <w:r w:rsidRPr="00414C60">
        <w:t>: Placed around the room.</w:t>
      </w:r>
    </w:p>
    <w:p w14:paraId="79C6D17D" w14:textId="77777777" w:rsidR="001C416B" w:rsidRDefault="001C416B" w:rsidP="00DD4C99">
      <w:pPr>
        <w:numPr>
          <w:ilvl w:val="0"/>
          <w:numId w:val="61"/>
        </w:numPr>
      </w:pPr>
      <w:r>
        <w:rPr>
          <w:i/>
        </w:rPr>
        <w:lastRenderedPageBreak/>
        <w:t xml:space="preserve">Importance: </w:t>
      </w:r>
      <w:r>
        <w:t>Gameplay (3). Art (4). Can be reduced in number and complexity.</w:t>
      </w:r>
    </w:p>
    <w:p w14:paraId="5B5F9F78" w14:textId="77777777" w:rsidR="001C416B" w:rsidRDefault="001C416B" w:rsidP="001D0CE0">
      <w:pPr>
        <w:pStyle w:val="Heading7"/>
      </w:pPr>
      <w:r>
        <w:rPr>
          <w:noProof/>
          <w:lang w:bidi="ar-SA"/>
        </w:rPr>
        <w:drawing>
          <wp:inline distT="0" distB="0" distL="0" distR="0" wp14:editId="72A487FC">
            <wp:extent cx="4853940" cy="1857375"/>
            <wp:effectExtent l="19050" t="0" r="3810" b="0"/>
            <wp:docPr id="3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1" cstate="print"/>
                    <a:srcRect/>
                    <a:stretch>
                      <a:fillRect/>
                    </a:stretch>
                  </pic:blipFill>
                  <pic:spPr bwMode="auto">
                    <a:xfrm>
                      <a:off x="0" y="0"/>
                      <a:ext cx="4853940" cy="1857375"/>
                    </a:xfrm>
                    <a:prstGeom prst="rect">
                      <a:avLst/>
                    </a:prstGeom>
                    <a:noFill/>
                    <a:ln w="9525">
                      <a:noFill/>
                      <a:miter lim="800000"/>
                      <a:headEnd/>
                      <a:tailEnd/>
                    </a:ln>
                  </pic:spPr>
                </pic:pic>
              </a:graphicData>
            </a:graphic>
          </wp:inline>
        </w:drawing>
      </w:r>
    </w:p>
    <w:p w14:paraId="7E75B08E" w14:textId="77777777" w:rsidR="001C416B" w:rsidRDefault="001C416B" w:rsidP="001C416B">
      <w:pPr>
        <w:pStyle w:val="Heading6"/>
      </w:pPr>
      <w:bookmarkStart w:id="379" w:name="_Toc254907174"/>
      <w:bookmarkStart w:id="380" w:name="_Toc256375186"/>
      <w:r>
        <w:t>Test Subjects</w:t>
      </w:r>
      <w:bookmarkEnd w:id="379"/>
      <w:bookmarkEnd w:id="380"/>
    </w:p>
    <w:p w14:paraId="0403425B" w14:textId="77777777" w:rsidR="001C416B" w:rsidRPr="00C82FAC" w:rsidRDefault="001C416B" w:rsidP="00DD4C99">
      <w:pPr>
        <w:numPr>
          <w:ilvl w:val="0"/>
          <w:numId w:val="62"/>
        </w:numPr>
      </w:pPr>
      <w:r w:rsidRPr="00C82FAC">
        <w:rPr>
          <w:i/>
        </w:rPr>
        <w:t xml:space="preserve">Description: </w:t>
      </w:r>
      <w:r w:rsidRPr="00C82FAC">
        <w:t xml:space="preserve">Various living and non-living objects that are used to test the modifiers. Examples are: Cows and Mannequins. </w:t>
      </w:r>
    </w:p>
    <w:p w14:paraId="0C155FD3" w14:textId="77777777" w:rsidR="001C416B" w:rsidRPr="00C82FAC" w:rsidRDefault="001C416B" w:rsidP="00DD4C99">
      <w:pPr>
        <w:numPr>
          <w:ilvl w:val="0"/>
          <w:numId w:val="62"/>
        </w:numPr>
      </w:pPr>
      <w:r w:rsidRPr="00C82FAC">
        <w:rPr>
          <w:i/>
        </w:rPr>
        <w:t>Quality:</w:t>
      </w:r>
      <w:r>
        <w:t xml:space="preserve"> Medium</w:t>
      </w:r>
      <w:r w:rsidRPr="00C82FAC">
        <w:t>.</w:t>
      </w:r>
    </w:p>
    <w:p w14:paraId="2B09CF0F" w14:textId="77777777" w:rsidR="001C416B" w:rsidRDefault="001C416B" w:rsidP="00DD4C99">
      <w:pPr>
        <w:numPr>
          <w:ilvl w:val="0"/>
          <w:numId w:val="62"/>
        </w:numPr>
      </w:pPr>
      <w:r w:rsidRPr="00C82FAC">
        <w:rPr>
          <w:i/>
        </w:rPr>
        <w:t>Use</w:t>
      </w:r>
      <w:r w:rsidRPr="00C82FAC">
        <w:t>: Placed in the experimental areas.</w:t>
      </w:r>
    </w:p>
    <w:p w14:paraId="32594F23" w14:textId="77777777" w:rsidR="001C416B" w:rsidRDefault="001C416B" w:rsidP="00DD4C99">
      <w:pPr>
        <w:numPr>
          <w:ilvl w:val="0"/>
          <w:numId w:val="62"/>
        </w:numPr>
      </w:pPr>
      <w:r>
        <w:rPr>
          <w:i/>
        </w:rPr>
        <w:t>Importance:</w:t>
      </w:r>
      <w:r>
        <w:t xml:space="preserve"> Gameplay (2). Art (3). Can be replaced with simpler test subjects.</w:t>
      </w:r>
    </w:p>
    <w:p w14:paraId="273DBFA4" w14:textId="77777777" w:rsidR="001C416B" w:rsidRDefault="001C416B" w:rsidP="001D0CE0">
      <w:pPr>
        <w:pStyle w:val="Heading7"/>
      </w:pPr>
      <w:r>
        <w:rPr>
          <w:noProof/>
          <w:lang w:bidi="ar-SA"/>
        </w:rPr>
        <w:drawing>
          <wp:inline distT="0" distB="0" distL="0" distR="0" wp14:editId="2D01BFB1">
            <wp:extent cx="2447925" cy="2671918"/>
            <wp:effectExtent l="19050" t="0" r="9525" b="0"/>
            <wp:docPr id="351"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52" cstate="print">
                      <a:lum bright="-10000"/>
                    </a:blip>
                    <a:srcRect/>
                    <a:stretch>
                      <a:fillRect/>
                    </a:stretch>
                  </pic:blipFill>
                  <pic:spPr bwMode="auto">
                    <a:xfrm>
                      <a:off x="0" y="0"/>
                      <a:ext cx="2449484" cy="2673620"/>
                    </a:xfrm>
                    <a:prstGeom prst="rect">
                      <a:avLst/>
                    </a:prstGeom>
                    <a:noFill/>
                    <a:ln w="9525">
                      <a:noFill/>
                      <a:miter lim="800000"/>
                      <a:headEnd/>
                      <a:tailEnd/>
                    </a:ln>
                  </pic:spPr>
                </pic:pic>
              </a:graphicData>
            </a:graphic>
          </wp:inline>
        </w:drawing>
      </w:r>
    </w:p>
    <w:p w14:paraId="06EDCCD3" w14:textId="77777777" w:rsidR="001C416B" w:rsidRPr="00F8376C" w:rsidRDefault="001C416B" w:rsidP="001C416B">
      <w:pPr>
        <w:pStyle w:val="Heading6"/>
      </w:pPr>
      <w:bookmarkStart w:id="381" w:name="_Toc254907175"/>
      <w:bookmarkStart w:id="382" w:name="_Toc256375187"/>
      <w:r w:rsidRPr="00F8376C">
        <w:t>Inverted Cubicle</w:t>
      </w:r>
      <w:bookmarkEnd w:id="381"/>
      <w:bookmarkEnd w:id="382"/>
    </w:p>
    <w:p w14:paraId="6BD770C0" w14:textId="77777777" w:rsidR="001C416B" w:rsidRPr="00F8376C" w:rsidRDefault="001C416B" w:rsidP="00DD4C99">
      <w:pPr>
        <w:numPr>
          <w:ilvl w:val="0"/>
          <w:numId w:val="11"/>
        </w:numPr>
      </w:pPr>
      <w:r w:rsidRPr="00F8376C">
        <w:rPr>
          <w:i/>
        </w:rPr>
        <w:t xml:space="preserve">Description: </w:t>
      </w:r>
      <w:r w:rsidRPr="00F8376C">
        <w:t>A cubicle environment attached upside-down to the ceiling. It is placed in a gravity inversion area to test the effects of the modifier.</w:t>
      </w:r>
    </w:p>
    <w:p w14:paraId="430D5522" w14:textId="77777777" w:rsidR="001C416B" w:rsidRPr="00F8376C" w:rsidRDefault="001C416B" w:rsidP="00DD4C99">
      <w:pPr>
        <w:numPr>
          <w:ilvl w:val="0"/>
          <w:numId w:val="11"/>
        </w:numPr>
      </w:pPr>
      <w:r w:rsidRPr="00F8376C">
        <w:rPr>
          <w:i/>
        </w:rPr>
        <w:t>Quality:</w:t>
      </w:r>
      <w:r w:rsidRPr="00F8376C">
        <w:t xml:space="preserve"> Medium, 200/piece.</w:t>
      </w:r>
    </w:p>
    <w:p w14:paraId="7187DC08" w14:textId="77777777" w:rsidR="001C416B" w:rsidRDefault="001C416B" w:rsidP="00DD4C99">
      <w:pPr>
        <w:numPr>
          <w:ilvl w:val="0"/>
          <w:numId w:val="11"/>
        </w:numPr>
      </w:pPr>
      <w:r w:rsidRPr="00F8376C">
        <w:rPr>
          <w:i/>
        </w:rPr>
        <w:t>Use</w:t>
      </w:r>
      <w:r w:rsidRPr="00F8376C">
        <w:t>: Placed in the room on the ceiling.</w:t>
      </w:r>
    </w:p>
    <w:p w14:paraId="04110137" w14:textId="77777777" w:rsidR="001C416B" w:rsidRDefault="001C416B" w:rsidP="00DD4C99">
      <w:pPr>
        <w:numPr>
          <w:ilvl w:val="0"/>
          <w:numId w:val="11"/>
        </w:numPr>
      </w:pPr>
      <w:r>
        <w:rPr>
          <w:i/>
        </w:rPr>
        <w:t>Uses Content From</w:t>
      </w:r>
      <w:r w:rsidRPr="00A9613C">
        <w:t>:</w:t>
      </w:r>
      <w:r>
        <w:t xml:space="preserve"> </w:t>
      </w:r>
      <w:r>
        <w:rPr>
          <w:b/>
        </w:rPr>
        <w:t xml:space="preserve">Ground Level – Cubicles </w:t>
      </w:r>
      <w:r>
        <w:t>“Cubicle.”</w:t>
      </w:r>
    </w:p>
    <w:p w14:paraId="1B685A73" w14:textId="77777777" w:rsidR="001C416B" w:rsidRDefault="001C416B" w:rsidP="00DD4C99">
      <w:pPr>
        <w:numPr>
          <w:ilvl w:val="0"/>
          <w:numId w:val="11"/>
        </w:numPr>
      </w:pPr>
      <w:r w:rsidRPr="007B75B8">
        <w:rPr>
          <w:i/>
        </w:rPr>
        <w:t xml:space="preserve">Importance: </w:t>
      </w:r>
      <w:r>
        <w:t>Gameplay (4). Art (4). Cannot be simplified.</w:t>
      </w:r>
    </w:p>
    <w:p w14:paraId="0D629B7D" w14:textId="77777777" w:rsidR="001C416B" w:rsidRDefault="001C416B" w:rsidP="001D0CE0">
      <w:pPr>
        <w:pStyle w:val="Heading7"/>
      </w:pPr>
      <w:r>
        <w:rPr>
          <w:noProof/>
          <w:lang w:bidi="ar-SA"/>
        </w:rPr>
        <w:lastRenderedPageBreak/>
        <w:drawing>
          <wp:inline distT="0" distB="0" distL="0" distR="0" wp14:editId="3723A76B">
            <wp:extent cx="2857500" cy="2259419"/>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53" cstate="print"/>
                    <a:srcRect/>
                    <a:stretch>
                      <a:fillRect/>
                    </a:stretch>
                  </pic:blipFill>
                  <pic:spPr bwMode="auto">
                    <a:xfrm>
                      <a:off x="0" y="0"/>
                      <a:ext cx="2863516" cy="2264176"/>
                    </a:xfrm>
                    <a:prstGeom prst="rect">
                      <a:avLst/>
                    </a:prstGeom>
                    <a:noFill/>
                    <a:ln w="9525">
                      <a:noFill/>
                      <a:miter lim="800000"/>
                      <a:headEnd/>
                      <a:tailEnd/>
                    </a:ln>
                  </pic:spPr>
                </pic:pic>
              </a:graphicData>
            </a:graphic>
          </wp:inline>
        </w:drawing>
      </w:r>
    </w:p>
    <w:p w14:paraId="1AF3B63F" w14:textId="77777777" w:rsidR="001C416B" w:rsidRDefault="001C416B" w:rsidP="001C416B">
      <w:pPr>
        <w:pStyle w:val="Heading6"/>
      </w:pPr>
      <w:bookmarkStart w:id="383" w:name="_Toc254907176"/>
      <w:bookmarkStart w:id="384" w:name="_Toc256375188"/>
      <w:r>
        <w:t>Hide-able Lab Bench</w:t>
      </w:r>
      <w:bookmarkEnd w:id="383"/>
      <w:bookmarkEnd w:id="384"/>
    </w:p>
    <w:p w14:paraId="12A34C55" w14:textId="77777777" w:rsidR="001C416B" w:rsidRPr="00485AF8" w:rsidRDefault="001C416B" w:rsidP="00DD4C99">
      <w:pPr>
        <w:numPr>
          <w:ilvl w:val="0"/>
          <w:numId w:val="12"/>
        </w:numPr>
      </w:pPr>
      <w:r w:rsidRPr="00485AF8">
        <w:rPr>
          <w:i/>
        </w:rPr>
        <w:t xml:space="preserve">Description: </w:t>
      </w:r>
      <w:r w:rsidRPr="00485AF8">
        <w:t xml:space="preserve">A laboratory bench with various electronic parts placed on its service. A curved back chair by it with a scientist sitting on it. Folds up into the wall. </w:t>
      </w:r>
    </w:p>
    <w:p w14:paraId="1DB40A42" w14:textId="77777777" w:rsidR="001C416B" w:rsidRPr="00485AF8" w:rsidRDefault="001C416B" w:rsidP="00DD4C99">
      <w:pPr>
        <w:numPr>
          <w:ilvl w:val="0"/>
          <w:numId w:val="12"/>
        </w:numPr>
      </w:pPr>
      <w:r w:rsidRPr="00485AF8">
        <w:rPr>
          <w:i/>
        </w:rPr>
        <w:t>Quality:</w:t>
      </w:r>
      <w:r w:rsidRPr="00485AF8">
        <w:t xml:space="preserve"> Medium, 100.</w:t>
      </w:r>
    </w:p>
    <w:p w14:paraId="1EFA545B" w14:textId="77777777" w:rsidR="001C416B" w:rsidRDefault="001C416B" w:rsidP="00DD4C99">
      <w:pPr>
        <w:numPr>
          <w:ilvl w:val="0"/>
          <w:numId w:val="12"/>
        </w:numPr>
      </w:pPr>
      <w:r w:rsidRPr="00485AF8">
        <w:rPr>
          <w:i/>
        </w:rPr>
        <w:t>Use</w:t>
      </w:r>
      <w:r w:rsidRPr="00485AF8">
        <w:t>: Placed along one wall, facing all of the cubicle entrances.</w:t>
      </w:r>
    </w:p>
    <w:p w14:paraId="0482DA63" w14:textId="77777777" w:rsidR="001C416B" w:rsidRDefault="001C416B" w:rsidP="00DD4C99">
      <w:pPr>
        <w:numPr>
          <w:ilvl w:val="0"/>
          <w:numId w:val="12"/>
        </w:numPr>
      </w:pPr>
      <w:r>
        <w:rPr>
          <w:i/>
        </w:rPr>
        <w:t>Importance</w:t>
      </w:r>
      <w:r w:rsidRPr="00485AF8">
        <w:t>:</w:t>
      </w:r>
      <w:r>
        <w:t xml:space="preserve"> Gameplay (4). Art (3). Ornaments on bench surface can be removed.</w:t>
      </w:r>
    </w:p>
    <w:p w14:paraId="2B00CBB4" w14:textId="77777777" w:rsidR="001C416B" w:rsidRPr="00485AF8" w:rsidRDefault="001C416B" w:rsidP="001D0CE0">
      <w:pPr>
        <w:pStyle w:val="Heading7"/>
      </w:pPr>
      <w:r>
        <w:rPr>
          <w:noProof/>
          <w:lang w:bidi="ar-SA"/>
        </w:rPr>
        <w:drawing>
          <wp:inline distT="0" distB="0" distL="0" distR="0" wp14:editId="6DDA7D99">
            <wp:extent cx="3593896" cy="2305050"/>
            <wp:effectExtent l="19050" t="0" r="6554" b="0"/>
            <wp:docPr id="35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54" cstate="print">
                      <a:lum bright="-10000"/>
                    </a:blip>
                    <a:srcRect/>
                    <a:stretch>
                      <a:fillRect/>
                    </a:stretch>
                  </pic:blipFill>
                  <pic:spPr bwMode="auto">
                    <a:xfrm>
                      <a:off x="0" y="0"/>
                      <a:ext cx="3593896" cy="2305050"/>
                    </a:xfrm>
                    <a:prstGeom prst="rect">
                      <a:avLst/>
                    </a:prstGeom>
                    <a:noFill/>
                    <a:ln w="9525">
                      <a:noFill/>
                      <a:miter lim="800000"/>
                      <a:headEnd/>
                      <a:tailEnd/>
                    </a:ln>
                  </pic:spPr>
                </pic:pic>
              </a:graphicData>
            </a:graphic>
          </wp:inline>
        </w:drawing>
      </w:r>
    </w:p>
    <w:p w14:paraId="589373A8" w14:textId="77777777" w:rsidR="001C416B" w:rsidRDefault="001C416B" w:rsidP="0031202C">
      <w:pPr>
        <w:pStyle w:val="Heading1"/>
      </w:pPr>
      <w:r>
        <w:br w:type="page"/>
      </w:r>
      <w:bookmarkStart w:id="385" w:name="_Toc254907177"/>
      <w:bookmarkStart w:id="386" w:name="_Toc256375189"/>
      <w:r>
        <w:lastRenderedPageBreak/>
        <w:t>Animations</w:t>
      </w:r>
      <w:bookmarkEnd w:id="385"/>
      <w:bookmarkEnd w:id="386"/>
    </w:p>
    <w:p w14:paraId="2BC8E7DF" w14:textId="77777777" w:rsidR="001C416B" w:rsidRDefault="001C416B" w:rsidP="001C416B">
      <w:pPr>
        <w:pStyle w:val="Heading2"/>
      </w:pPr>
      <w:bookmarkStart w:id="387" w:name="_Toc254907178"/>
      <w:bookmarkStart w:id="388" w:name="_Toc256375190"/>
      <w:r>
        <w:t>Character Animations</w:t>
      </w:r>
      <w:bookmarkEnd w:id="387"/>
      <w:bookmarkEnd w:id="388"/>
    </w:p>
    <w:p w14:paraId="557428CE" w14:textId="77777777" w:rsidR="001C416B" w:rsidRDefault="001C416B" w:rsidP="001C416B">
      <w:pPr>
        <w:pStyle w:val="Heading3"/>
      </w:pPr>
      <w:bookmarkStart w:id="389" w:name="_Toc254907179"/>
      <w:bookmarkStart w:id="390" w:name="_Toc256375191"/>
      <w:r>
        <w:t>Walk</w:t>
      </w:r>
      <w:bookmarkEnd w:id="389"/>
      <w:bookmarkEnd w:id="390"/>
    </w:p>
    <w:p w14:paraId="644E5C06" w14:textId="77777777" w:rsidR="001C416B" w:rsidRDefault="001C416B" w:rsidP="001C416B">
      <w:r w:rsidRPr="002B3924">
        <w:rPr>
          <w:b/>
        </w:rPr>
        <w:t>Action:</w:t>
      </w:r>
      <w:r w:rsidRPr="002B3924">
        <w:t xml:space="preserve"> A medium speed jogging motion. As each foot prepares to strike the ground, the other foot has already left it.</w:t>
      </w:r>
    </w:p>
    <w:p w14:paraId="2D2D2F51" w14:textId="77777777" w:rsidR="001C416B" w:rsidRDefault="001C416B" w:rsidP="001D0CE0">
      <w:pPr>
        <w:pStyle w:val="Heading7"/>
      </w:pPr>
      <w:r>
        <w:rPr>
          <w:noProof/>
          <w:lang w:bidi="ar-SA"/>
        </w:rPr>
        <w:drawing>
          <wp:inline distT="0" distB="0" distL="0" distR="0" wp14:editId="72114C97">
            <wp:extent cx="5524500" cy="1809750"/>
            <wp:effectExtent l="19050" t="0" r="0" b="0"/>
            <wp:docPr id="3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cstate="print"/>
                    <a:srcRect/>
                    <a:stretch>
                      <a:fillRect/>
                    </a:stretch>
                  </pic:blipFill>
                  <pic:spPr bwMode="auto">
                    <a:xfrm>
                      <a:off x="0" y="0"/>
                      <a:ext cx="5524500" cy="1809750"/>
                    </a:xfrm>
                    <a:prstGeom prst="rect">
                      <a:avLst/>
                    </a:prstGeom>
                    <a:noFill/>
                  </pic:spPr>
                </pic:pic>
              </a:graphicData>
            </a:graphic>
          </wp:inline>
        </w:drawing>
      </w:r>
    </w:p>
    <w:p w14:paraId="397D07CC" w14:textId="77777777" w:rsidR="001C416B" w:rsidRDefault="001C416B" w:rsidP="001C416B">
      <w:pPr>
        <w:pStyle w:val="Heading3"/>
      </w:pPr>
      <w:bookmarkStart w:id="391" w:name="_Toc254907180"/>
      <w:bookmarkStart w:id="392" w:name="_Toc256375192"/>
      <w:r>
        <w:t>Die</w:t>
      </w:r>
      <w:bookmarkEnd w:id="391"/>
      <w:bookmarkEnd w:id="392"/>
    </w:p>
    <w:p w14:paraId="0CA100FE" w14:textId="77777777" w:rsidR="001C416B" w:rsidRDefault="001C416B" w:rsidP="001C416B">
      <w:r>
        <w:rPr>
          <w:b/>
        </w:rPr>
        <w:t>Action:</w:t>
      </w:r>
      <w:r>
        <w:t xml:space="preserve"> The player collapses to the ground with arms splayed out and knees bent.</w:t>
      </w:r>
    </w:p>
    <w:p w14:paraId="17AFC89F" w14:textId="77777777" w:rsidR="001C416B" w:rsidRDefault="001C416B" w:rsidP="001D0CE0">
      <w:pPr>
        <w:pStyle w:val="Heading7"/>
        <w:jc w:val="left"/>
      </w:pPr>
      <w:r>
        <w:rPr>
          <w:noProof/>
          <w:lang w:bidi="ar-SA"/>
        </w:rPr>
        <w:drawing>
          <wp:inline distT="0" distB="0" distL="0" distR="0" wp14:editId="1CB4405B">
            <wp:extent cx="1218643" cy="1581150"/>
            <wp:effectExtent l="19050" t="0" r="557" b="0"/>
            <wp:docPr id="355"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56" cstate="print">
                      <a:lum bright="-10000"/>
                    </a:blip>
                    <a:srcRect/>
                    <a:stretch>
                      <a:fillRect/>
                    </a:stretch>
                  </pic:blipFill>
                  <pic:spPr bwMode="auto">
                    <a:xfrm>
                      <a:off x="0" y="0"/>
                      <a:ext cx="1218643" cy="1581150"/>
                    </a:xfrm>
                    <a:prstGeom prst="rect">
                      <a:avLst/>
                    </a:prstGeom>
                    <a:noFill/>
                    <a:ln w="9525">
                      <a:noFill/>
                      <a:miter lim="800000"/>
                      <a:headEnd/>
                      <a:tailEnd/>
                    </a:ln>
                  </pic:spPr>
                </pic:pic>
              </a:graphicData>
            </a:graphic>
          </wp:inline>
        </w:drawing>
      </w:r>
    </w:p>
    <w:p w14:paraId="4DB04604" w14:textId="77777777" w:rsidR="001C416B" w:rsidRDefault="001C416B" w:rsidP="001C416B">
      <w:pPr>
        <w:pStyle w:val="Heading3"/>
      </w:pPr>
      <w:bookmarkStart w:id="393" w:name="_Toc254907181"/>
      <w:bookmarkStart w:id="394" w:name="_Toc256375193"/>
      <w:r>
        <w:t>Jump</w:t>
      </w:r>
      <w:bookmarkEnd w:id="393"/>
      <w:bookmarkEnd w:id="394"/>
    </w:p>
    <w:p w14:paraId="7E7AE183" w14:textId="77777777" w:rsidR="001C416B" w:rsidRDefault="001C416B" w:rsidP="001C416B">
      <w:r>
        <w:rPr>
          <w:b/>
        </w:rPr>
        <w:t>Action:</w:t>
      </w:r>
      <w:r>
        <w:t xml:space="preserve"> The player jumps upwards bending the knees and raising the upper legs.</w:t>
      </w:r>
    </w:p>
    <w:p w14:paraId="4B2A6B88" w14:textId="77777777" w:rsidR="001C416B" w:rsidRDefault="001C416B" w:rsidP="001D0CE0">
      <w:pPr>
        <w:pStyle w:val="Heading7"/>
        <w:jc w:val="left"/>
      </w:pPr>
      <w:r>
        <w:rPr>
          <w:noProof/>
          <w:lang w:bidi="ar-SA"/>
        </w:rPr>
        <w:lastRenderedPageBreak/>
        <w:drawing>
          <wp:inline distT="0" distB="0" distL="0" distR="0" wp14:editId="4A15B481">
            <wp:extent cx="885825" cy="1809750"/>
            <wp:effectExtent l="19050" t="0" r="9525" b="0"/>
            <wp:docPr id="35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57" cstate="print">
                      <a:lum bright="-10000"/>
                    </a:blip>
                    <a:srcRect/>
                    <a:stretch>
                      <a:fillRect/>
                    </a:stretch>
                  </pic:blipFill>
                  <pic:spPr bwMode="auto">
                    <a:xfrm>
                      <a:off x="0" y="0"/>
                      <a:ext cx="885825" cy="1809750"/>
                    </a:xfrm>
                    <a:prstGeom prst="rect">
                      <a:avLst/>
                    </a:prstGeom>
                    <a:noFill/>
                    <a:ln w="9525">
                      <a:noFill/>
                      <a:miter lim="800000"/>
                      <a:headEnd/>
                      <a:tailEnd/>
                    </a:ln>
                  </pic:spPr>
                </pic:pic>
              </a:graphicData>
            </a:graphic>
          </wp:inline>
        </w:drawing>
      </w:r>
    </w:p>
    <w:p w14:paraId="356C0D82" w14:textId="77777777" w:rsidR="001C416B" w:rsidRDefault="001C416B" w:rsidP="001C416B">
      <w:pPr>
        <w:pStyle w:val="Heading3"/>
      </w:pPr>
      <w:bookmarkStart w:id="395" w:name="_Toc254907182"/>
      <w:bookmarkStart w:id="396" w:name="_Toc256375194"/>
      <w:r>
        <w:t>Fall</w:t>
      </w:r>
      <w:bookmarkEnd w:id="395"/>
      <w:bookmarkEnd w:id="396"/>
    </w:p>
    <w:p w14:paraId="0D4F0A8C" w14:textId="77777777" w:rsidR="001C416B" w:rsidRPr="00433A72" w:rsidRDefault="001C416B" w:rsidP="001C416B">
      <w:r w:rsidRPr="00433A72">
        <w:rPr>
          <w:b/>
        </w:rPr>
        <w:t>Action:</w:t>
      </w:r>
      <w:r w:rsidRPr="00433A72">
        <w:t xml:space="preserve"> The player model extends the legs and moves them in small circles.</w:t>
      </w:r>
    </w:p>
    <w:p w14:paraId="2C5459ED" w14:textId="77777777" w:rsidR="001C416B" w:rsidRPr="00433A72" w:rsidRDefault="001C416B" w:rsidP="001D0CE0">
      <w:pPr>
        <w:pStyle w:val="Heading7"/>
        <w:jc w:val="left"/>
      </w:pPr>
      <w:r>
        <w:rPr>
          <w:noProof/>
          <w:lang w:bidi="ar-SA"/>
        </w:rPr>
        <w:drawing>
          <wp:inline distT="0" distB="0" distL="0" distR="0" wp14:editId="3DBAA3B6">
            <wp:extent cx="1781175" cy="2105025"/>
            <wp:effectExtent l="19050" t="0" r="9525" b="0"/>
            <wp:docPr id="35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58" cstate="print">
                      <a:lum bright="-10000"/>
                    </a:blip>
                    <a:srcRect/>
                    <a:stretch>
                      <a:fillRect/>
                    </a:stretch>
                  </pic:blipFill>
                  <pic:spPr bwMode="auto">
                    <a:xfrm>
                      <a:off x="0" y="0"/>
                      <a:ext cx="1781175" cy="2105025"/>
                    </a:xfrm>
                    <a:prstGeom prst="rect">
                      <a:avLst/>
                    </a:prstGeom>
                    <a:noFill/>
                    <a:ln w="9525">
                      <a:noFill/>
                      <a:miter lim="800000"/>
                      <a:headEnd/>
                      <a:tailEnd/>
                    </a:ln>
                  </pic:spPr>
                </pic:pic>
              </a:graphicData>
            </a:graphic>
          </wp:inline>
        </w:drawing>
      </w:r>
    </w:p>
    <w:p w14:paraId="3B0AB45C" w14:textId="77777777" w:rsidR="001C416B" w:rsidRDefault="001C416B" w:rsidP="001C416B">
      <w:pPr>
        <w:pStyle w:val="Heading3"/>
      </w:pPr>
      <w:bookmarkStart w:id="397" w:name="_Toc254907183"/>
      <w:bookmarkStart w:id="398" w:name="_Toc256375195"/>
      <w:r>
        <w:t>Invert</w:t>
      </w:r>
      <w:bookmarkEnd w:id="397"/>
      <w:bookmarkEnd w:id="398"/>
    </w:p>
    <w:p w14:paraId="24B61067" w14:textId="77777777" w:rsidR="001C416B" w:rsidRDefault="001C416B" w:rsidP="001C416B">
      <w:r>
        <w:rPr>
          <w:b/>
        </w:rPr>
        <w:t>Action:</w:t>
      </w:r>
      <w:r>
        <w:t xml:space="preserve"> The player begins moving in the opposite direction of the current gravity vector while the model rotates 180 degrees about the X and Y axes.</w:t>
      </w:r>
    </w:p>
    <w:p w14:paraId="77A0173B" w14:textId="77777777" w:rsidR="001C416B" w:rsidRDefault="001C416B" w:rsidP="001D0CE0">
      <w:pPr>
        <w:pStyle w:val="Heading7"/>
        <w:jc w:val="left"/>
      </w:pPr>
      <w:r>
        <w:rPr>
          <w:noProof/>
          <w:lang w:bidi="ar-SA"/>
        </w:rPr>
        <w:lastRenderedPageBreak/>
        <w:drawing>
          <wp:inline distT="0" distB="0" distL="0" distR="0" wp14:editId="3C2757B5">
            <wp:extent cx="3362325" cy="2733675"/>
            <wp:effectExtent l="19050" t="0" r="9525" b="0"/>
            <wp:docPr id="358"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59" cstate="print">
                      <a:lum bright="-10000"/>
                    </a:blip>
                    <a:srcRect/>
                    <a:stretch>
                      <a:fillRect/>
                    </a:stretch>
                  </pic:blipFill>
                  <pic:spPr bwMode="auto">
                    <a:xfrm>
                      <a:off x="0" y="0"/>
                      <a:ext cx="3362325" cy="2733675"/>
                    </a:xfrm>
                    <a:prstGeom prst="rect">
                      <a:avLst/>
                    </a:prstGeom>
                    <a:noFill/>
                    <a:ln w="9525">
                      <a:noFill/>
                      <a:miter lim="800000"/>
                      <a:headEnd/>
                      <a:tailEnd/>
                    </a:ln>
                  </pic:spPr>
                </pic:pic>
              </a:graphicData>
            </a:graphic>
          </wp:inline>
        </w:drawing>
      </w:r>
    </w:p>
    <w:p w14:paraId="53A82E24" w14:textId="77777777" w:rsidR="001C416B" w:rsidRDefault="001C416B" w:rsidP="001C416B">
      <w:pPr>
        <w:pStyle w:val="Heading3"/>
      </w:pPr>
      <w:bookmarkStart w:id="399" w:name="_Toc254907184"/>
      <w:bookmarkStart w:id="400" w:name="_Toc256375196"/>
      <w:r>
        <w:t>Grow</w:t>
      </w:r>
      <w:bookmarkEnd w:id="399"/>
      <w:bookmarkEnd w:id="400"/>
    </w:p>
    <w:p w14:paraId="75FEF0B8" w14:textId="77777777" w:rsidR="001C416B" w:rsidRDefault="001C416B" w:rsidP="001C416B">
      <w:r>
        <w:rPr>
          <w:b/>
        </w:rPr>
        <w:t>Action:</w:t>
      </w:r>
      <w:r>
        <w:t xml:space="preserve"> Scales the player model up and slows the walk cycle animation.</w:t>
      </w:r>
    </w:p>
    <w:p w14:paraId="5065B449" w14:textId="77777777" w:rsidR="001C416B" w:rsidRPr="003159DD" w:rsidRDefault="001C416B" w:rsidP="001C416B">
      <w:pPr>
        <w:pStyle w:val="Heading3"/>
      </w:pPr>
      <w:bookmarkStart w:id="401" w:name="_Toc254907185"/>
      <w:bookmarkStart w:id="402" w:name="_Toc256375197"/>
      <w:r>
        <w:t>Shrink</w:t>
      </w:r>
      <w:bookmarkEnd w:id="401"/>
      <w:bookmarkEnd w:id="402"/>
    </w:p>
    <w:p w14:paraId="68C22E82" w14:textId="77777777" w:rsidR="001C416B" w:rsidRDefault="001C416B" w:rsidP="001C416B">
      <w:r>
        <w:rPr>
          <w:b/>
        </w:rPr>
        <w:t>Action:</w:t>
      </w:r>
      <w:r>
        <w:t xml:space="preserve"> Scales the player model down and speeds up the walk cycle animation.</w:t>
      </w:r>
    </w:p>
    <w:p w14:paraId="7C7F10D5" w14:textId="77777777" w:rsidR="001C416B" w:rsidRPr="00C82FAC" w:rsidRDefault="001C416B" w:rsidP="002E3F00">
      <w:pPr>
        <w:pStyle w:val="Heading2"/>
      </w:pPr>
      <w:r>
        <w:br w:type="page"/>
      </w:r>
      <w:bookmarkStart w:id="403" w:name="_Toc254907186"/>
      <w:bookmarkStart w:id="404" w:name="_Toc256375198"/>
      <w:r>
        <w:lastRenderedPageBreak/>
        <w:t>Weapon Animations</w:t>
      </w:r>
      <w:bookmarkEnd w:id="403"/>
      <w:bookmarkEnd w:id="404"/>
    </w:p>
    <w:p w14:paraId="31B5B2E4" w14:textId="77777777" w:rsidR="001C416B" w:rsidRDefault="001C416B" w:rsidP="001C416B">
      <w:pPr>
        <w:pStyle w:val="Heading3"/>
      </w:pPr>
      <w:bookmarkStart w:id="405" w:name="_Toc254907187"/>
      <w:bookmarkStart w:id="406" w:name="_Toc256375199"/>
      <w:r>
        <w:t>Modifier Launcher</w:t>
      </w:r>
      <w:bookmarkEnd w:id="405"/>
      <w:bookmarkEnd w:id="406"/>
    </w:p>
    <w:p w14:paraId="229CA3E1" w14:textId="77777777" w:rsidR="001C416B" w:rsidRPr="00505CC4" w:rsidRDefault="001C416B" w:rsidP="00DD4C99">
      <w:pPr>
        <w:numPr>
          <w:ilvl w:val="0"/>
          <w:numId w:val="27"/>
        </w:numPr>
      </w:pPr>
      <w:r w:rsidRPr="00505CC4">
        <w:rPr>
          <w:b/>
        </w:rPr>
        <w:t>Hold:</w:t>
      </w:r>
      <w:r w:rsidRPr="00505CC4">
        <w:t xml:space="preserve"> Two-handed. Clutches the box on both sides.</w:t>
      </w:r>
    </w:p>
    <w:p w14:paraId="6E47BA6A" w14:textId="77777777" w:rsidR="001C416B" w:rsidRPr="00505CC4" w:rsidRDefault="001C416B" w:rsidP="00DD4C99">
      <w:pPr>
        <w:numPr>
          <w:ilvl w:val="0"/>
          <w:numId w:val="27"/>
        </w:numPr>
      </w:pPr>
      <w:r w:rsidRPr="00505CC4">
        <w:rPr>
          <w:b/>
        </w:rPr>
        <w:t>Deploy:</w:t>
      </w:r>
      <w:r w:rsidRPr="00505CC4">
        <w:t xml:space="preserve"> Holds the box on the right, reaches in with the left, grabs a modifier and flings it by straightening the arm.</w:t>
      </w:r>
    </w:p>
    <w:p w14:paraId="50C75FE1" w14:textId="77777777" w:rsidR="001C416B" w:rsidRPr="00505CC4" w:rsidRDefault="001C416B" w:rsidP="00DD4C99">
      <w:pPr>
        <w:numPr>
          <w:ilvl w:val="0"/>
          <w:numId w:val="27"/>
        </w:numPr>
      </w:pPr>
      <w:r w:rsidRPr="00505CC4">
        <w:rPr>
          <w:b/>
        </w:rPr>
        <w:t>Take out/Replace:</w:t>
      </w:r>
      <w:r w:rsidRPr="00505CC4">
        <w:t xml:space="preserve"> Reaches over the shoulders towards the back with both hands.</w:t>
      </w:r>
    </w:p>
    <w:p w14:paraId="0BB61FD2" w14:textId="77777777" w:rsidR="001C416B" w:rsidRDefault="001C416B" w:rsidP="001D0CE0">
      <w:pPr>
        <w:pStyle w:val="Heading7"/>
      </w:pPr>
      <w:r>
        <w:rPr>
          <w:noProof/>
          <w:lang w:bidi="ar-SA"/>
        </w:rPr>
        <w:drawing>
          <wp:inline distT="0" distB="0" distL="0" distR="0" wp14:editId="4C5C8562">
            <wp:extent cx="4295775" cy="2066925"/>
            <wp:effectExtent l="19050" t="0" r="9525" b="0"/>
            <wp:docPr id="35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0" cstate="print"/>
                    <a:srcRect/>
                    <a:stretch>
                      <a:fillRect/>
                    </a:stretch>
                  </pic:blipFill>
                  <pic:spPr bwMode="auto">
                    <a:xfrm>
                      <a:off x="0" y="0"/>
                      <a:ext cx="4295775" cy="2066925"/>
                    </a:xfrm>
                    <a:prstGeom prst="rect">
                      <a:avLst/>
                    </a:prstGeom>
                    <a:noFill/>
                    <a:ln w="9525">
                      <a:noFill/>
                      <a:miter lim="800000"/>
                      <a:headEnd/>
                      <a:tailEnd/>
                    </a:ln>
                  </pic:spPr>
                </pic:pic>
              </a:graphicData>
            </a:graphic>
          </wp:inline>
        </w:drawing>
      </w:r>
    </w:p>
    <w:p w14:paraId="64EF7009" w14:textId="77777777" w:rsidR="001C416B" w:rsidRDefault="001C416B" w:rsidP="001C416B">
      <w:pPr>
        <w:jc w:val="center"/>
      </w:pPr>
    </w:p>
    <w:p w14:paraId="50AA04AD" w14:textId="77777777" w:rsidR="001C416B" w:rsidRDefault="001C416B" w:rsidP="001C416B">
      <w:pPr>
        <w:pStyle w:val="Heading3"/>
      </w:pPr>
      <w:bookmarkStart w:id="407" w:name="_Toc254907188"/>
      <w:bookmarkStart w:id="408" w:name="_Toc256375200"/>
      <w:r>
        <w:t>Nullifier Weapon</w:t>
      </w:r>
      <w:bookmarkEnd w:id="407"/>
      <w:bookmarkEnd w:id="408"/>
    </w:p>
    <w:p w14:paraId="258240E8" w14:textId="77777777" w:rsidR="001C416B" w:rsidRPr="00113D7B" w:rsidRDefault="001C416B" w:rsidP="00DD4C99">
      <w:pPr>
        <w:numPr>
          <w:ilvl w:val="0"/>
          <w:numId w:val="27"/>
        </w:numPr>
      </w:pPr>
      <w:r w:rsidRPr="00113D7B">
        <w:rPr>
          <w:b/>
        </w:rPr>
        <w:t>Hold:</w:t>
      </w:r>
      <w:r w:rsidRPr="00113D7B">
        <w:t xml:space="preserve"> </w:t>
      </w:r>
      <w:r>
        <w:t>One</w:t>
      </w:r>
      <w:r w:rsidRPr="00113D7B">
        <w:t xml:space="preserve">-handed. </w:t>
      </w:r>
      <w:r>
        <w:t>Hand grips the remote shape from the side</w:t>
      </w:r>
      <w:r w:rsidRPr="00113D7B">
        <w:t>.</w:t>
      </w:r>
    </w:p>
    <w:p w14:paraId="1100D8E1" w14:textId="77777777" w:rsidR="001C416B" w:rsidRDefault="001C416B" w:rsidP="00DD4C99">
      <w:pPr>
        <w:numPr>
          <w:ilvl w:val="0"/>
          <w:numId w:val="27"/>
        </w:numPr>
      </w:pPr>
      <w:r w:rsidRPr="00F51000">
        <w:rPr>
          <w:b/>
        </w:rPr>
        <w:t>Deploy:</w:t>
      </w:r>
      <w:r w:rsidRPr="00113D7B">
        <w:t xml:space="preserve"> </w:t>
      </w:r>
      <w:r>
        <w:t>Presses the button on the surface with the holding hand.</w:t>
      </w:r>
    </w:p>
    <w:p w14:paraId="688CE5FC" w14:textId="77777777" w:rsidR="001C416B" w:rsidRDefault="001C416B" w:rsidP="00DD4C99">
      <w:pPr>
        <w:numPr>
          <w:ilvl w:val="0"/>
          <w:numId w:val="27"/>
        </w:numPr>
      </w:pPr>
      <w:r w:rsidRPr="00F51000">
        <w:rPr>
          <w:b/>
        </w:rPr>
        <w:t>Take out/Replace:</w:t>
      </w:r>
      <w:r w:rsidRPr="00113D7B">
        <w:t xml:space="preserve"> Reaches </w:t>
      </w:r>
      <w:r>
        <w:t>down toward the legs.</w:t>
      </w:r>
    </w:p>
    <w:p w14:paraId="005FE1DF" w14:textId="77777777" w:rsidR="001C416B" w:rsidRPr="00113D7B" w:rsidRDefault="001C416B" w:rsidP="001D0CE0">
      <w:pPr>
        <w:pStyle w:val="Heading7"/>
      </w:pPr>
      <w:r>
        <w:rPr>
          <w:noProof/>
          <w:lang w:bidi="ar-SA"/>
        </w:rPr>
        <w:lastRenderedPageBreak/>
        <w:drawing>
          <wp:inline distT="0" distB="0" distL="0" distR="0" wp14:editId="1475D726">
            <wp:extent cx="4733925" cy="2928357"/>
            <wp:effectExtent l="19050" t="0" r="9525" b="0"/>
            <wp:docPr id="360" name="Picture 38" descr="NullifierGunConceptAn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llifierGunConceptAnim.png"/>
                    <pic:cNvPicPr/>
                  </pic:nvPicPr>
                  <pic:blipFill>
                    <a:blip r:embed="rId161" cstate="print"/>
                    <a:stretch>
                      <a:fillRect/>
                    </a:stretch>
                  </pic:blipFill>
                  <pic:spPr>
                    <a:xfrm>
                      <a:off x="0" y="0"/>
                      <a:ext cx="4733925" cy="2928357"/>
                    </a:xfrm>
                    <a:prstGeom prst="rect">
                      <a:avLst/>
                    </a:prstGeom>
                  </pic:spPr>
                </pic:pic>
              </a:graphicData>
            </a:graphic>
          </wp:inline>
        </w:drawing>
      </w:r>
    </w:p>
    <w:p w14:paraId="7968DC02" w14:textId="77777777" w:rsidR="001C416B" w:rsidRDefault="001C416B" w:rsidP="001C416B">
      <w:pPr>
        <w:pStyle w:val="Heading3"/>
      </w:pPr>
      <w:bookmarkStart w:id="409" w:name="_Toc254907189"/>
      <w:bookmarkStart w:id="410" w:name="_Toc256375201"/>
      <w:r>
        <w:t>Pistol</w:t>
      </w:r>
      <w:bookmarkEnd w:id="409"/>
      <w:bookmarkEnd w:id="410"/>
    </w:p>
    <w:p w14:paraId="46CD3B2E" w14:textId="77777777" w:rsidR="001C416B" w:rsidRPr="00CC27E5" w:rsidRDefault="001C416B" w:rsidP="00DD4C99">
      <w:pPr>
        <w:numPr>
          <w:ilvl w:val="0"/>
          <w:numId w:val="72"/>
        </w:numPr>
      </w:pPr>
      <w:r w:rsidRPr="00CC27E5">
        <w:rPr>
          <w:b/>
        </w:rPr>
        <w:t>Hold:</w:t>
      </w:r>
      <w:r w:rsidRPr="00CC27E5">
        <w:t xml:space="preserve"> One-handed. Bobs with the player's hand as they move.</w:t>
      </w:r>
    </w:p>
    <w:p w14:paraId="4A641E90" w14:textId="77777777" w:rsidR="001C416B" w:rsidRPr="00CC27E5" w:rsidRDefault="001C416B" w:rsidP="00DD4C99">
      <w:pPr>
        <w:numPr>
          <w:ilvl w:val="0"/>
          <w:numId w:val="72"/>
        </w:numPr>
      </w:pPr>
      <w:r w:rsidRPr="00CC27E5">
        <w:rPr>
          <w:b/>
        </w:rPr>
        <w:t>Fire:</w:t>
      </w:r>
      <w:r w:rsidRPr="00CC27E5">
        <w:t xml:space="preserve"> Small amount of recoil for a normal shot. Larger recoil for a charged shot. The barrel moves toward the hand when a shot is fired and moves back out shortly after the shot is fired.</w:t>
      </w:r>
    </w:p>
    <w:p w14:paraId="7DF565C2" w14:textId="77777777" w:rsidR="001C416B" w:rsidRDefault="001C416B" w:rsidP="00DD4C99">
      <w:pPr>
        <w:numPr>
          <w:ilvl w:val="0"/>
          <w:numId w:val="72"/>
        </w:numPr>
      </w:pPr>
      <w:r w:rsidRPr="00CC27E5">
        <w:rPr>
          <w:b/>
        </w:rPr>
        <w:t>Take out/Replace:</w:t>
      </w:r>
      <w:r w:rsidRPr="00CC27E5">
        <w:t xml:space="preserve"> Reach down toward legs.</w:t>
      </w:r>
    </w:p>
    <w:p w14:paraId="4A4DAF73" w14:textId="77777777" w:rsidR="001C416B" w:rsidRDefault="001C416B" w:rsidP="001D0CE0">
      <w:pPr>
        <w:pStyle w:val="Heading7"/>
      </w:pPr>
      <w:r>
        <w:rPr>
          <w:noProof/>
          <w:lang w:bidi="ar-SA"/>
        </w:rPr>
        <w:drawing>
          <wp:inline distT="0" distB="0" distL="0" distR="0" wp14:editId="07CB786B">
            <wp:extent cx="4343011" cy="2200275"/>
            <wp:effectExtent l="19050" t="0" r="389"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62" cstate="print"/>
                    <a:srcRect/>
                    <a:stretch>
                      <a:fillRect/>
                    </a:stretch>
                  </pic:blipFill>
                  <pic:spPr bwMode="auto">
                    <a:xfrm>
                      <a:off x="0" y="0"/>
                      <a:ext cx="4343011" cy="2200275"/>
                    </a:xfrm>
                    <a:prstGeom prst="rect">
                      <a:avLst/>
                    </a:prstGeom>
                    <a:noFill/>
                    <a:ln w="9525">
                      <a:noFill/>
                      <a:miter lim="800000"/>
                      <a:headEnd/>
                      <a:tailEnd/>
                    </a:ln>
                  </pic:spPr>
                </pic:pic>
              </a:graphicData>
            </a:graphic>
          </wp:inline>
        </w:drawing>
      </w:r>
    </w:p>
    <w:p w14:paraId="21509EE1" w14:textId="77777777" w:rsidR="001C416B" w:rsidRDefault="001C416B" w:rsidP="001C416B">
      <w:pPr>
        <w:pStyle w:val="Heading3"/>
      </w:pPr>
      <w:bookmarkStart w:id="411" w:name="_Toc254907190"/>
      <w:bookmarkStart w:id="412" w:name="_Toc256375202"/>
      <w:r>
        <w:t>Sniper Rifle</w:t>
      </w:r>
      <w:bookmarkEnd w:id="411"/>
      <w:bookmarkEnd w:id="412"/>
    </w:p>
    <w:p w14:paraId="2CEBD7E2" w14:textId="77777777" w:rsidR="001C416B" w:rsidRPr="007C6A1E" w:rsidRDefault="001C416B" w:rsidP="00DD4C99">
      <w:pPr>
        <w:numPr>
          <w:ilvl w:val="0"/>
          <w:numId w:val="24"/>
        </w:numPr>
      </w:pPr>
      <w:r w:rsidRPr="007C6A1E">
        <w:rPr>
          <w:b/>
        </w:rPr>
        <w:t>Hold:</w:t>
      </w:r>
      <w:r w:rsidRPr="007C6A1E">
        <w:t xml:space="preserve"> Two-handed. Hands grip either side of the binocular sniper. Held at chest level.</w:t>
      </w:r>
    </w:p>
    <w:p w14:paraId="6EC5D124" w14:textId="77777777" w:rsidR="001C416B" w:rsidRPr="007C6A1E" w:rsidRDefault="001C416B" w:rsidP="00DD4C99">
      <w:pPr>
        <w:numPr>
          <w:ilvl w:val="0"/>
          <w:numId w:val="24"/>
        </w:numPr>
      </w:pPr>
      <w:r w:rsidRPr="007C6A1E">
        <w:rPr>
          <w:b/>
        </w:rPr>
        <w:t>Scope-in:</w:t>
      </w:r>
      <w:r w:rsidRPr="007C6A1E">
        <w:t xml:space="preserve"> Move the binoculars to the eyes.</w:t>
      </w:r>
    </w:p>
    <w:p w14:paraId="35F53C54" w14:textId="77777777" w:rsidR="001C416B" w:rsidRPr="007C6A1E" w:rsidRDefault="001C416B" w:rsidP="00DD4C99">
      <w:pPr>
        <w:numPr>
          <w:ilvl w:val="0"/>
          <w:numId w:val="24"/>
        </w:numPr>
      </w:pPr>
      <w:r w:rsidRPr="007C6A1E">
        <w:rPr>
          <w:b/>
        </w:rPr>
        <w:t>Fire:</w:t>
      </w:r>
      <w:r w:rsidRPr="007C6A1E">
        <w:t xml:space="preserve"> Significant recoil. When scoped-in, the head whips backwards. When not scoped-in, the binocular sniper strikes the chest.</w:t>
      </w:r>
    </w:p>
    <w:p w14:paraId="1C182BB9" w14:textId="77777777" w:rsidR="001C416B" w:rsidRPr="007C6A1E" w:rsidRDefault="001C416B" w:rsidP="00DD4C99">
      <w:pPr>
        <w:numPr>
          <w:ilvl w:val="0"/>
          <w:numId w:val="24"/>
        </w:numPr>
      </w:pPr>
      <w:r w:rsidRPr="007C6A1E">
        <w:rPr>
          <w:b/>
        </w:rPr>
        <w:t>Take out/Replace:</w:t>
      </w:r>
      <w:r w:rsidRPr="007C6A1E">
        <w:t xml:space="preserve"> Reach down toward legs.</w:t>
      </w:r>
    </w:p>
    <w:p w14:paraId="66521D70" w14:textId="77777777" w:rsidR="001C416B" w:rsidRDefault="001C416B" w:rsidP="001D0CE0">
      <w:pPr>
        <w:pStyle w:val="Heading7"/>
      </w:pPr>
      <w:r>
        <w:rPr>
          <w:noProof/>
          <w:lang w:bidi="ar-SA"/>
        </w:rPr>
        <w:lastRenderedPageBreak/>
        <w:drawing>
          <wp:inline distT="0" distB="0" distL="0" distR="0" wp14:editId="23D74969">
            <wp:extent cx="5116167" cy="2209800"/>
            <wp:effectExtent l="19050" t="0" r="8283" b="0"/>
            <wp:docPr id="3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63" cstate="print"/>
                    <a:srcRect/>
                    <a:stretch>
                      <a:fillRect/>
                    </a:stretch>
                  </pic:blipFill>
                  <pic:spPr bwMode="auto">
                    <a:xfrm>
                      <a:off x="0" y="0"/>
                      <a:ext cx="5116167" cy="2209800"/>
                    </a:xfrm>
                    <a:prstGeom prst="rect">
                      <a:avLst/>
                    </a:prstGeom>
                    <a:noFill/>
                    <a:ln w="9525">
                      <a:noFill/>
                      <a:miter lim="800000"/>
                      <a:headEnd/>
                      <a:tailEnd/>
                    </a:ln>
                  </pic:spPr>
                </pic:pic>
              </a:graphicData>
            </a:graphic>
          </wp:inline>
        </w:drawing>
      </w:r>
    </w:p>
    <w:p w14:paraId="77404B98" w14:textId="77777777" w:rsidR="001C416B" w:rsidRDefault="001C416B" w:rsidP="001C416B">
      <w:pPr>
        <w:pStyle w:val="Heading3"/>
      </w:pPr>
      <w:bookmarkStart w:id="413" w:name="_Toc254907191"/>
      <w:bookmarkStart w:id="414" w:name="_Toc256375203"/>
      <w:r>
        <w:t>Explosive Projectile Weapon</w:t>
      </w:r>
      <w:bookmarkEnd w:id="413"/>
      <w:bookmarkEnd w:id="414"/>
    </w:p>
    <w:p w14:paraId="78A0F45C" w14:textId="77777777" w:rsidR="001C416B" w:rsidRPr="00BD7FF9" w:rsidRDefault="001C416B" w:rsidP="00DD4C99">
      <w:pPr>
        <w:numPr>
          <w:ilvl w:val="0"/>
          <w:numId w:val="69"/>
        </w:numPr>
      </w:pPr>
      <w:r w:rsidRPr="00BD7FF9">
        <w:rPr>
          <w:b/>
        </w:rPr>
        <w:t>Hold:</w:t>
      </w:r>
      <w:r w:rsidRPr="00BD7FF9">
        <w:t xml:space="preserve"> Two-handed. Bobs as the player moves.</w:t>
      </w:r>
    </w:p>
    <w:p w14:paraId="51CB6E13" w14:textId="77777777" w:rsidR="001C416B" w:rsidRPr="00BD7FF9" w:rsidRDefault="001C416B" w:rsidP="00DD4C99">
      <w:pPr>
        <w:numPr>
          <w:ilvl w:val="0"/>
          <w:numId w:val="69"/>
        </w:numPr>
      </w:pPr>
      <w:r w:rsidRPr="00BD7FF9">
        <w:rPr>
          <w:b/>
        </w:rPr>
        <w:t>Fire:</w:t>
      </w:r>
      <w:r w:rsidRPr="00BD7FF9">
        <w:t xml:space="preserve"> Heavy recoil. Snaps the forward half of the gun upwards at the joint. Rebounds back into place after completing the upward motion.</w:t>
      </w:r>
    </w:p>
    <w:p w14:paraId="044AA41A" w14:textId="77777777" w:rsidR="001C416B" w:rsidRDefault="001C416B" w:rsidP="00DD4C99">
      <w:pPr>
        <w:numPr>
          <w:ilvl w:val="0"/>
          <w:numId w:val="69"/>
        </w:numPr>
      </w:pPr>
      <w:r w:rsidRPr="00BD7FF9">
        <w:rPr>
          <w:b/>
        </w:rPr>
        <w:t>Take out/Replace:</w:t>
      </w:r>
      <w:r w:rsidRPr="00BD7FF9">
        <w:t xml:space="preserve"> Reach down toward legs.</w:t>
      </w:r>
    </w:p>
    <w:p w14:paraId="3E861AB7" w14:textId="77777777" w:rsidR="001C416B" w:rsidRPr="00BD7FF9" w:rsidRDefault="001C416B" w:rsidP="001D0CE0">
      <w:pPr>
        <w:pStyle w:val="Heading7"/>
      </w:pPr>
      <w:r>
        <w:rPr>
          <w:noProof/>
          <w:lang w:bidi="ar-SA"/>
        </w:rPr>
        <w:drawing>
          <wp:inline distT="0" distB="0" distL="0" distR="0" wp14:editId="1527FEE3">
            <wp:extent cx="5657552" cy="2371725"/>
            <wp:effectExtent l="19050" t="0" r="298" b="0"/>
            <wp:docPr id="36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64" cstate="print"/>
                    <a:srcRect/>
                    <a:stretch>
                      <a:fillRect/>
                    </a:stretch>
                  </pic:blipFill>
                  <pic:spPr bwMode="auto">
                    <a:xfrm>
                      <a:off x="0" y="0"/>
                      <a:ext cx="5657552" cy="2371725"/>
                    </a:xfrm>
                    <a:prstGeom prst="rect">
                      <a:avLst/>
                    </a:prstGeom>
                    <a:noFill/>
                    <a:ln w="9525">
                      <a:noFill/>
                      <a:miter lim="800000"/>
                      <a:headEnd/>
                      <a:tailEnd/>
                    </a:ln>
                  </pic:spPr>
                </pic:pic>
              </a:graphicData>
            </a:graphic>
          </wp:inline>
        </w:drawing>
      </w:r>
    </w:p>
    <w:p w14:paraId="39BBAAD5" w14:textId="77777777" w:rsidR="001C416B" w:rsidRDefault="001C416B" w:rsidP="001C416B">
      <w:pPr>
        <w:pStyle w:val="Heading3"/>
      </w:pPr>
      <w:bookmarkStart w:id="415" w:name="_Toc254907192"/>
      <w:bookmarkStart w:id="416" w:name="_Toc256375204"/>
      <w:r>
        <w:t>Assault Rifle</w:t>
      </w:r>
      <w:bookmarkEnd w:id="415"/>
      <w:bookmarkEnd w:id="416"/>
    </w:p>
    <w:p w14:paraId="6F958ABD" w14:textId="77777777" w:rsidR="001C416B" w:rsidRPr="00701501" w:rsidRDefault="001C416B" w:rsidP="00DD4C99">
      <w:pPr>
        <w:numPr>
          <w:ilvl w:val="0"/>
          <w:numId w:val="70"/>
        </w:numPr>
      </w:pPr>
      <w:r w:rsidRPr="00701501">
        <w:rPr>
          <w:b/>
        </w:rPr>
        <w:t>Hold:</w:t>
      </w:r>
      <w:r w:rsidRPr="00701501">
        <w:t xml:space="preserve"> Two-handed. Bobs with the player's hands as they move.</w:t>
      </w:r>
    </w:p>
    <w:p w14:paraId="56F85AF0" w14:textId="77777777" w:rsidR="001C416B" w:rsidRPr="00701501" w:rsidRDefault="001C416B" w:rsidP="00DD4C99">
      <w:pPr>
        <w:numPr>
          <w:ilvl w:val="0"/>
          <w:numId w:val="70"/>
        </w:numPr>
      </w:pPr>
      <w:r w:rsidRPr="00701501">
        <w:rPr>
          <w:b/>
        </w:rPr>
        <w:t>Fire:</w:t>
      </w:r>
      <w:r w:rsidRPr="00701501">
        <w:t xml:space="preserve"> Very limited recoil. Moves slightly up and toward the player as it's shot.</w:t>
      </w:r>
    </w:p>
    <w:p w14:paraId="10C580C8" w14:textId="77777777" w:rsidR="001C416B" w:rsidRDefault="001C416B" w:rsidP="00DD4C99">
      <w:pPr>
        <w:numPr>
          <w:ilvl w:val="0"/>
          <w:numId w:val="70"/>
        </w:numPr>
      </w:pPr>
      <w:r w:rsidRPr="00701501">
        <w:rPr>
          <w:b/>
        </w:rPr>
        <w:t>Take out/Replace:</w:t>
      </w:r>
      <w:r w:rsidRPr="00701501">
        <w:t xml:space="preserve"> Reach down toward legs.</w:t>
      </w:r>
    </w:p>
    <w:p w14:paraId="03EA3919" w14:textId="77777777" w:rsidR="001C416B" w:rsidRPr="00701501" w:rsidRDefault="001C416B" w:rsidP="001D0CE0">
      <w:pPr>
        <w:pStyle w:val="Heading7"/>
      </w:pPr>
      <w:r>
        <w:rPr>
          <w:noProof/>
          <w:lang w:bidi="ar-SA"/>
        </w:rPr>
        <w:lastRenderedPageBreak/>
        <w:drawing>
          <wp:inline distT="0" distB="0" distL="0" distR="0" wp14:editId="3A6A17B7">
            <wp:extent cx="2632777" cy="2543175"/>
            <wp:effectExtent l="19050" t="0" r="0" b="0"/>
            <wp:docPr id="364"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65" cstate="print"/>
                    <a:srcRect/>
                    <a:stretch>
                      <a:fillRect/>
                    </a:stretch>
                  </pic:blipFill>
                  <pic:spPr bwMode="auto">
                    <a:xfrm>
                      <a:off x="0" y="0"/>
                      <a:ext cx="2634685" cy="2545018"/>
                    </a:xfrm>
                    <a:prstGeom prst="rect">
                      <a:avLst/>
                    </a:prstGeom>
                    <a:noFill/>
                    <a:ln w="9525">
                      <a:noFill/>
                      <a:miter lim="800000"/>
                      <a:headEnd/>
                      <a:tailEnd/>
                    </a:ln>
                  </pic:spPr>
                </pic:pic>
              </a:graphicData>
            </a:graphic>
          </wp:inline>
        </w:drawing>
      </w:r>
    </w:p>
    <w:p w14:paraId="4B9D2FA6" w14:textId="77777777" w:rsidR="001C416B" w:rsidRDefault="001C416B" w:rsidP="001C416B">
      <w:pPr>
        <w:pStyle w:val="Heading3"/>
      </w:pPr>
      <w:bookmarkStart w:id="417" w:name="_Toc254907193"/>
      <w:bookmarkStart w:id="418" w:name="_Toc256375205"/>
      <w:r>
        <w:t>Shotgun</w:t>
      </w:r>
      <w:bookmarkEnd w:id="417"/>
      <w:bookmarkEnd w:id="418"/>
    </w:p>
    <w:p w14:paraId="6839DCA7" w14:textId="77777777" w:rsidR="001C416B" w:rsidRPr="001C2DEB" w:rsidRDefault="001C416B" w:rsidP="00DD4C99">
      <w:pPr>
        <w:numPr>
          <w:ilvl w:val="0"/>
          <w:numId w:val="25"/>
        </w:numPr>
      </w:pPr>
      <w:r w:rsidRPr="001C2DEB">
        <w:rPr>
          <w:b/>
        </w:rPr>
        <w:t>Hold:</w:t>
      </w:r>
      <w:r w:rsidRPr="001C2DEB">
        <w:t xml:space="preserve"> Two-handed. Bobs with the player's hands as they move.</w:t>
      </w:r>
    </w:p>
    <w:p w14:paraId="0ED2DB59" w14:textId="77777777" w:rsidR="001C416B" w:rsidRPr="001C2DEB" w:rsidRDefault="001C416B" w:rsidP="00DD4C99">
      <w:pPr>
        <w:numPr>
          <w:ilvl w:val="0"/>
          <w:numId w:val="25"/>
        </w:numPr>
      </w:pPr>
      <w:r w:rsidRPr="001C2DEB">
        <w:rPr>
          <w:b/>
        </w:rPr>
        <w:t>Fire:</w:t>
      </w:r>
      <w:r w:rsidRPr="001C2DEB">
        <w:t xml:space="preserve"> Heavy recoil moving the barrel significantly up and back. The three component guns reload sequentially.</w:t>
      </w:r>
    </w:p>
    <w:p w14:paraId="4A358F4B" w14:textId="77777777" w:rsidR="001C416B" w:rsidRDefault="001C416B" w:rsidP="00DD4C99">
      <w:pPr>
        <w:numPr>
          <w:ilvl w:val="0"/>
          <w:numId w:val="25"/>
        </w:numPr>
      </w:pPr>
      <w:r w:rsidRPr="001C2DEB">
        <w:rPr>
          <w:b/>
        </w:rPr>
        <w:t>Take out/Replace:</w:t>
      </w:r>
      <w:r w:rsidRPr="001C2DEB">
        <w:t xml:space="preserve"> Reach down toward legs.</w:t>
      </w:r>
    </w:p>
    <w:p w14:paraId="03C6FF4D" w14:textId="77777777" w:rsidR="001C416B" w:rsidRPr="001C2DEB" w:rsidRDefault="001C416B" w:rsidP="001D0CE0">
      <w:pPr>
        <w:pStyle w:val="Heading7"/>
      </w:pPr>
      <w:r>
        <w:rPr>
          <w:noProof/>
          <w:lang w:bidi="ar-SA"/>
        </w:rPr>
        <w:drawing>
          <wp:inline distT="0" distB="0" distL="0" distR="0" wp14:editId="131CABBD">
            <wp:extent cx="2324100" cy="2505075"/>
            <wp:effectExtent l="19050" t="0" r="0" b="0"/>
            <wp:docPr id="36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66" cstate="print"/>
                    <a:srcRect/>
                    <a:stretch>
                      <a:fillRect/>
                    </a:stretch>
                  </pic:blipFill>
                  <pic:spPr bwMode="auto">
                    <a:xfrm>
                      <a:off x="0" y="0"/>
                      <a:ext cx="2324100" cy="2505075"/>
                    </a:xfrm>
                    <a:prstGeom prst="rect">
                      <a:avLst/>
                    </a:prstGeom>
                    <a:noFill/>
                    <a:ln w="9525">
                      <a:noFill/>
                      <a:miter lim="800000"/>
                      <a:headEnd/>
                      <a:tailEnd/>
                    </a:ln>
                  </pic:spPr>
                </pic:pic>
              </a:graphicData>
            </a:graphic>
          </wp:inline>
        </w:drawing>
      </w:r>
    </w:p>
    <w:p w14:paraId="043CD24A" w14:textId="77777777" w:rsidR="001C416B" w:rsidRDefault="001C416B" w:rsidP="001C416B">
      <w:pPr>
        <w:pStyle w:val="Heading3"/>
      </w:pPr>
      <w:bookmarkStart w:id="419" w:name="_Toc254907194"/>
      <w:bookmarkStart w:id="420" w:name="_Toc256375206"/>
      <w:r>
        <w:t>Damage over Time Weapon</w:t>
      </w:r>
      <w:bookmarkEnd w:id="419"/>
      <w:bookmarkEnd w:id="420"/>
    </w:p>
    <w:p w14:paraId="2C5C25E5" w14:textId="77777777" w:rsidR="001C416B" w:rsidRPr="003A5623" w:rsidRDefault="001C416B" w:rsidP="00DD4C99">
      <w:pPr>
        <w:numPr>
          <w:ilvl w:val="0"/>
          <w:numId w:val="71"/>
        </w:numPr>
      </w:pPr>
      <w:r w:rsidRPr="003A5623">
        <w:rPr>
          <w:b/>
        </w:rPr>
        <w:t>Hold:</w:t>
      </w:r>
      <w:r w:rsidRPr="003A5623">
        <w:t xml:space="preserve"> Two-handed.</w:t>
      </w:r>
    </w:p>
    <w:p w14:paraId="662680D4" w14:textId="77777777" w:rsidR="001C416B" w:rsidRPr="003A5623" w:rsidRDefault="001C416B" w:rsidP="00DD4C99">
      <w:pPr>
        <w:numPr>
          <w:ilvl w:val="0"/>
          <w:numId w:val="71"/>
        </w:numPr>
      </w:pPr>
      <w:r w:rsidRPr="003A5623">
        <w:rPr>
          <w:b/>
        </w:rPr>
        <w:t>Fire:</w:t>
      </w:r>
      <w:r w:rsidRPr="003A5623">
        <w:t xml:space="preserve"> No recoil. A beam projects through the lenses and to the target.</w:t>
      </w:r>
    </w:p>
    <w:p w14:paraId="6E293F85" w14:textId="77777777" w:rsidR="001C416B" w:rsidRDefault="001C416B" w:rsidP="00DD4C99">
      <w:pPr>
        <w:numPr>
          <w:ilvl w:val="0"/>
          <w:numId w:val="71"/>
        </w:numPr>
      </w:pPr>
      <w:r w:rsidRPr="003A5623">
        <w:rPr>
          <w:b/>
        </w:rPr>
        <w:t>Take out/Replace:</w:t>
      </w:r>
      <w:r w:rsidRPr="003A5623">
        <w:t xml:space="preserve"> Reach down toward legs.</w:t>
      </w:r>
    </w:p>
    <w:p w14:paraId="3F76D0D8" w14:textId="77777777" w:rsidR="001C416B" w:rsidRPr="003A5623" w:rsidRDefault="001C416B" w:rsidP="001D0CE0">
      <w:pPr>
        <w:pStyle w:val="Heading7"/>
      </w:pPr>
      <w:r>
        <w:rPr>
          <w:noProof/>
          <w:lang w:bidi="ar-SA"/>
        </w:rPr>
        <w:lastRenderedPageBreak/>
        <w:drawing>
          <wp:inline distT="0" distB="0" distL="0" distR="0" wp14:editId="4DF5267C">
            <wp:extent cx="2619375" cy="2795680"/>
            <wp:effectExtent l="19050" t="0" r="9525" b="0"/>
            <wp:docPr id="36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67" cstate="print"/>
                    <a:srcRect/>
                    <a:stretch>
                      <a:fillRect/>
                    </a:stretch>
                  </pic:blipFill>
                  <pic:spPr bwMode="auto">
                    <a:xfrm>
                      <a:off x="0" y="0"/>
                      <a:ext cx="2619375" cy="2795680"/>
                    </a:xfrm>
                    <a:prstGeom prst="rect">
                      <a:avLst/>
                    </a:prstGeom>
                    <a:noFill/>
                    <a:ln w="9525">
                      <a:noFill/>
                      <a:miter lim="800000"/>
                      <a:headEnd/>
                      <a:tailEnd/>
                    </a:ln>
                  </pic:spPr>
                </pic:pic>
              </a:graphicData>
            </a:graphic>
          </wp:inline>
        </w:drawing>
      </w:r>
    </w:p>
    <w:p w14:paraId="4C36CE27" w14:textId="77777777" w:rsidR="001C416B" w:rsidRPr="00A162DE" w:rsidRDefault="001C416B" w:rsidP="001C416B">
      <w:pPr>
        <w:pStyle w:val="Heading3"/>
      </w:pPr>
      <w:bookmarkStart w:id="421" w:name="_Toc254907195"/>
      <w:bookmarkStart w:id="422" w:name="_Toc256375207"/>
      <w:r>
        <w:t>Grenade</w:t>
      </w:r>
      <w:bookmarkEnd w:id="421"/>
      <w:bookmarkEnd w:id="422"/>
    </w:p>
    <w:p w14:paraId="6D8F8648" w14:textId="77777777" w:rsidR="001C416B" w:rsidRPr="00906327" w:rsidRDefault="001C416B" w:rsidP="00DD4C99">
      <w:pPr>
        <w:numPr>
          <w:ilvl w:val="0"/>
          <w:numId w:val="26"/>
        </w:numPr>
      </w:pPr>
      <w:r w:rsidRPr="00906327">
        <w:rPr>
          <w:b/>
        </w:rPr>
        <w:t>Hold:</w:t>
      </w:r>
      <w:r w:rsidRPr="00906327">
        <w:t xml:space="preserve"> Single-handed. Bobs with the player's hand as they move.</w:t>
      </w:r>
    </w:p>
    <w:p w14:paraId="361F6960" w14:textId="77777777" w:rsidR="001C416B" w:rsidRPr="00906327" w:rsidRDefault="001C416B" w:rsidP="00DD4C99">
      <w:pPr>
        <w:numPr>
          <w:ilvl w:val="0"/>
          <w:numId w:val="26"/>
        </w:numPr>
      </w:pPr>
      <w:r w:rsidRPr="00906327">
        <w:rPr>
          <w:b/>
        </w:rPr>
        <w:t>Shake:</w:t>
      </w:r>
      <w:r w:rsidRPr="00906327">
        <w:t xml:space="preserve"> Bends at the elbow up and down rapidly in a shaking motion.</w:t>
      </w:r>
    </w:p>
    <w:p w14:paraId="6E1A4D08" w14:textId="77777777" w:rsidR="001C416B" w:rsidRPr="00906327" w:rsidRDefault="001C416B" w:rsidP="00DD4C99">
      <w:pPr>
        <w:numPr>
          <w:ilvl w:val="0"/>
          <w:numId w:val="26"/>
        </w:numPr>
      </w:pPr>
      <w:r w:rsidRPr="00906327">
        <w:rPr>
          <w:b/>
        </w:rPr>
        <w:t>Throw:</w:t>
      </w:r>
      <w:r w:rsidRPr="00906327">
        <w:t xml:space="preserve"> Extends the elbow and rotates the shoulder forward to throw the grenade.</w:t>
      </w:r>
    </w:p>
    <w:p w14:paraId="020A1EDA" w14:textId="77777777" w:rsidR="001C416B" w:rsidRDefault="001C416B" w:rsidP="001D0CE0">
      <w:pPr>
        <w:pStyle w:val="Heading7"/>
      </w:pPr>
      <w:r>
        <w:rPr>
          <w:noProof/>
          <w:lang w:bidi="ar-SA"/>
        </w:rPr>
        <w:drawing>
          <wp:inline distT="0" distB="0" distL="0" distR="0" wp14:editId="50D23F0F">
            <wp:extent cx="4546058" cy="1895475"/>
            <wp:effectExtent l="19050" t="0" r="6892" b="0"/>
            <wp:docPr id="367"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68" cstate="print"/>
                    <a:srcRect/>
                    <a:stretch>
                      <a:fillRect/>
                    </a:stretch>
                  </pic:blipFill>
                  <pic:spPr bwMode="auto">
                    <a:xfrm>
                      <a:off x="0" y="0"/>
                      <a:ext cx="4546058" cy="1895475"/>
                    </a:xfrm>
                    <a:prstGeom prst="rect">
                      <a:avLst/>
                    </a:prstGeom>
                    <a:noFill/>
                    <a:ln w="9525">
                      <a:noFill/>
                      <a:miter lim="800000"/>
                      <a:headEnd/>
                      <a:tailEnd/>
                    </a:ln>
                  </pic:spPr>
                </pic:pic>
              </a:graphicData>
            </a:graphic>
          </wp:inline>
        </w:drawing>
      </w:r>
    </w:p>
    <w:p w14:paraId="594E36BC" w14:textId="77777777" w:rsidR="002E3F00" w:rsidRDefault="001C416B" w:rsidP="002E3F00">
      <w:pPr>
        <w:pStyle w:val="Title"/>
      </w:pPr>
      <w:r>
        <w:br w:type="page"/>
      </w:r>
      <w:bookmarkStart w:id="423" w:name="_Toc256375208"/>
      <w:r w:rsidR="002E3F00">
        <w:lastRenderedPageBreak/>
        <w:t>Technical Design Document</w:t>
      </w:r>
      <w:bookmarkEnd w:id="423"/>
    </w:p>
    <w:p w14:paraId="2896A437" w14:textId="77777777" w:rsidR="001C416B" w:rsidRPr="002E3F00" w:rsidRDefault="001C416B" w:rsidP="0031202C">
      <w:pPr>
        <w:pStyle w:val="Heading1"/>
      </w:pPr>
      <w:bookmarkStart w:id="424" w:name="_Toc256375209"/>
      <w:r w:rsidRPr="002E3F00">
        <w:t>Summary</w:t>
      </w:r>
      <w:bookmarkEnd w:id="424"/>
    </w:p>
    <w:p w14:paraId="36269B43" w14:textId="77777777" w:rsidR="001C416B" w:rsidRPr="0043131D" w:rsidRDefault="002E3F00" w:rsidP="002E3F00">
      <w:r>
        <w:rPr>
          <w:rFonts w:eastAsia="Trebuchet MS"/>
        </w:rPr>
        <w:tab/>
      </w:r>
      <w:r w:rsidR="001C416B" w:rsidRPr="0043131D">
        <w:rPr>
          <w:rFonts w:eastAsia="Trebuchet MS"/>
        </w:rPr>
        <w:t>This document is used to provide a detailed view of the technical aspects of the development for Trigger Happy the game.  All aspects of both the design of the game objects as well as the underlying game engine have been detail in the pages below.  Since the design choices made for the engine are tangential to the usual design choices for engines, some confusion might result if the reader does not start from the beginning with the system architecture description.</w:t>
      </w:r>
    </w:p>
    <w:p w14:paraId="021F258C" w14:textId="77777777" w:rsidR="001C416B" w:rsidRPr="0043131D" w:rsidRDefault="001C416B" w:rsidP="0031202C">
      <w:pPr>
        <w:pStyle w:val="Heading1"/>
      </w:pPr>
      <w:r w:rsidRPr="0043131D">
        <w:t xml:space="preserve"> </w:t>
      </w:r>
      <w:bookmarkStart w:id="425" w:name="_Toc256375210"/>
      <w:r w:rsidRPr="0043131D">
        <w:t>Document Scope</w:t>
      </w:r>
      <w:bookmarkEnd w:id="425"/>
    </w:p>
    <w:p w14:paraId="7FF014EB" w14:textId="77777777" w:rsidR="002E3F00" w:rsidRDefault="002E3F00" w:rsidP="002E3F00">
      <w:pPr>
        <w:rPr>
          <w:rFonts w:eastAsia="Trebuchet MS"/>
        </w:rPr>
      </w:pPr>
      <w:r>
        <w:rPr>
          <w:rFonts w:eastAsia="Trebuchet MS"/>
        </w:rPr>
        <w:tab/>
      </w:r>
      <w:r w:rsidR="001C416B" w:rsidRPr="0043131D">
        <w:rPr>
          <w:rFonts w:eastAsia="Trebuchet MS"/>
        </w:rPr>
        <w:t>This document is intended to be used in the development and implementation of the Trigger Happy game.  The document will detail the architecture of the multi-threaded engine, the core components, and gameplay elements that are to be used in the development cycle.</w:t>
      </w:r>
      <w:r>
        <w:rPr>
          <w:rFonts w:eastAsia="Trebuchet MS"/>
        </w:rPr>
        <w:t xml:space="preserve"> </w:t>
      </w:r>
      <w:r w:rsidR="001C416B" w:rsidRPr="0043131D">
        <w:rPr>
          <w:rFonts w:eastAsia="Trebuchet MS"/>
        </w:rPr>
        <w:t>It is useful background reading for anyone involved in management or oversight of the Trigger Happy game.</w:t>
      </w:r>
    </w:p>
    <w:p w14:paraId="385F69E5" w14:textId="77777777" w:rsidR="001C416B" w:rsidRPr="0043131D" w:rsidRDefault="001C416B" w:rsidP="0031202C">
      <w:pPr>
        <w:pStyle w:val="Heading1"/>
        <w:rPr>
          <w:rStyle w:val="Heading1Char"/>
        </w:rPr>
      </w:pPr>
      <w:bookmarkStart w:id="426" w:name="_Toc256375211"/>
      <w:r w:rsidRPr="0043131D">
        <w:rPr>
          <w:rStyle w:val="Heading1Char"/>
        </w:rPr>
        <w:t>Development Technology</w:t>
      </w:r>
      <w:bookmarkEnd w:id="426"/>
    </w:p>
    <w:tbl>
      <w:tblPr>
        <w:tblW w:w="0" w:type="auto"/>
        <w:tblLayout w:type="fixed"/>
        <w:tblCellMar>
          <w:left w:w="0" w:type="dxa"/>
          <w:right w:w="0" w:type="dxa"/>
        </w:tblCellMar>
        <w:tblLook w:val="04A0" w:firstRow="1" w:lastRow="0" w:firstColumn="1" w:lastColumn="0" w:noHBand="0" w:noVBand="1"/>
      </w:tblPr>
      <w:tblGrid>
        <w:gridCol w:w="2652"/>
        <w:gridCol w:w="3904"/>
      </w:tblGrid>
      <w:tr w:rsidR="001C416B" w:rsidRPr="0043131D" w14:paraId="7AD58A0C"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3F6E3D99" w14:textId="77777777" w:rsidR="001C416B" w:rsidRPr="002E3F00" w:rsidRDefault="001C416B" w:rsidP="002E3F00">
            <w:pPr>
              <w:jc w:val="right"/>
            </w:pPr>
            <w:r w:rsidRPr="002E3F00">
              <w:rPr>
                <w:rFonts w:eastAsia="Trebuchet MS" w:cs="Trebuchet MS"/>
                <w:b/>
              </w:rPr>
              <w:t>Graphical Platform</w:t>
            </w:r>
          </w:p>
        </w:tc>
        <w:tc>
          <w:tcPr>
            <w:tcW w:w="3904" w:type="dxa"/>
            <w:tcBorders>
              <w:top w:val="nil"/>
              <w:left w:val="nil"/>
              <w:bottom w:val="nil"/>
              <w:right w:val="nil"/>
            </w:tcBorders>
            <w:tcMar>
              <w:top w:w="60" w:type="dxa"/>
              <w:left w:w="60" w:type="dxa"/>
              <w:bottom w:w="60" w:type="dxa"/>
              <w:right w:w="60" w:type="dxa"/>
            </w:tcMar>
          </w:tcPr>
          <w:p w14:paraId="033DF465" w14:textId="77777777" w:rsidR="001C416B" w:rsidRPr="002E3F00" w:rsidRDefault="001C416B" w:rsidP="001C416B">
            <w:r w:rsidRPr="002E3F00">
              <w:rPr>
                <w:rFonts w:eastAsia="Trebuchet MS" w:cs="Trebuchet MS"/>
              </w:rPr>
              <w:t>NVidia 9600 GT (x2)</w:t>
            </w:r>
          </w:p>
        </w:tc>
      </w:tr>
      <w:tr w:rsidR="001C416B" w:rsidRPr="0043131D" w14:paraId="77DD39ED"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6D1DF9E0" w14:textId="77777777" w:rsidR="001C416B" w:rsidRPr="002E3F00" w:rsidRDefault="001C416B" w:rsidP="001C416B">
            <w:pPr>
              <w:jc w:val="right"/>
            </w:pPr>
            <w:r w:rsidRPr="002E3F00">
              <w:rPr>
                <w:rFonts w:eastAsia="Trebuchet MS" w:cs="Trebuchet MS"/>
                <w:b/>
              </w:rPr>
              <w:t>System Hardware</w:t>
            </w:r>
          </w:p>
        </w:tc>
        <w:tc>
          <w:tcPr>
            <w:tcW w:w="3904" w:type="dxa"/>
            <w:tcBorders>
              <w:top w:val="nil"/>
              <w:left w:val="nil"/>
              <w:bottom w:val="nil"/>
              <w:right w:val="nil"/>
            </w:tcBorders>
            <w:tcMar>
              <w:top w:w="60" w:type="dxa"/>
              <w:left w:w="60" w:type="dxa"/>
              <w:bottom w:w="60" w:type="dxa"/>
              <w:right w:w="60" w:type="dxa"/>
            </w:tcMar>
          </w:tcPr>
          <w:p w14:paraId="3207FF63" w14:textId="77777777" w:rsidR="001C416B" w:rsidRPr="002E3F00" w:rsidRDefault="001C416B" w:rsidP="001C416B">
            <w:r w:rsidRPr="002E3F00">
              <w:rPr>
                <w:rFonts w:eastAsia="Trebuchet MS" w:cs="Trebuchet MS"/>
              </w:rPr>
              <w:t>Intel Core2 Quad 2.66GHz</w:t>
            </w:r>
          </w:p>
        </w:tc>
      </w:tr>
      <w:tr w:rsidR="001C416B" w:rsidRPr="0043131D" w14:paraId="3702C662"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7D042571" w14:textId="77777777" w:rsidR="001C416B" w:rsidRPr="002E3F00" w:rsidRDefault="001C416B" w:rsidP="001C416B">
            <w:pPr>
              <w:jc w:val="right"/>
            </w:pPr>
            <w:r w:rsidRPr="002E3F00">
              <w:rPr>
                <w:rFonts w:eastAsia="Trebuchet MS" w:cs="Trebuchet MS"/>
                <w:b/>
              </w:rPr>
              <w:t>Content Pipeline Tools</w:t>
            </w:r>
          </w:p>
        </w:tc>
        <w:tc>
          <w:tcPr>
            <w:tcW w:w="3904" w:type="dxa"/>
            <w:tcBorders>
              <w:top w:val="nil"/>
              <w:left w:val="nil"/>
              <w:bottom w:val="nil"/>
              <w:right w:val="nil"/>
            </w:tcBorders>
            <w:tcMar>
              <w:top w:w="60" w:type="dxa"/>
              <w:left w:w="60" w:type="dxa"/>
              <w:bottom w:w="60" w:type="dxa"/>
              <w:right w:w="60" w:type="dxa"/>
            </w:tcMar>
          </w:tcPr>
          <w:p w14:paraId="231D52EB" w14:textId="77777777" w:rsidR="001C416B" w:rsidRPr="002E3F00" w:rsidRDefault="001C416B" w:rsidP="001C416B">
            <w:r w:rsidRPr="002E3F00">
              <w:rPr>
                <w:rFonts w:eastAsia="Trebuchet MS" w:cs="Trebuchet MS"/>
              </w:rPr>
              <w:t>Autodesk Maya</w:t>
            </w:r>
          </w:p>
        </w:tc>
      </w:tr>
      <w:tr w:rsidR="001C416B" w:rsidRPr="0043131D" w14:paraId="45209B49"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00815C3F" w14:textId="77777777" w:rsidR="001C416B" w:rsidRPr="002E3F00" w:rsidRDefault="001C416B" w:rsidP="001C416B"/>
        </w:tc>
        <w:tc>
          <w:tcPr>
            <w:tcW w:w="3904" w:type="dxa"/>
            <w:tcBorders>
              <w:top w:val="nil"/>
              <w:left w:val="nil"/>
              <w:bottom w:val="nil"/>
              <w:right w:val="nil"/>
            </w:tcBorders>
            <w:tcMar>
              <w:top w:w="60" w:type="dxa"/>
              <w:left w:w="60" w:type="dxa"/>
              <w:bottom w:w="60" w:type="dxa"/>
              <w:right w:w="60" w:type="dxa"/>
            </w:tcMar>
          </w:tcPr>
          <w:p w14:paraId="7DBC8AAA" w14:textId="77777777" w:rsidR="001C416B" w:rsidRPr="002E3F00" w:rsidRDefault="001C416B" w:rsidP="001C416B">
            <w:r w:rsidRPr="002E3F00">
              <w:rPr>
                <w:rFonts w:eastAsia="Trebuchet MS" w:cs="Trebuchet MS"/>
              </w:rPr>
              <w:t>Apple Logic</w:t>
            </w:r>
          </w:p>
        </w:tc>
      </w:tr>
      <w:tr w:rsidR="001C416B" w:rsidRPr="0043131D" w14:paraId="761758BD"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0EF22ABF" w14:textId="77777777" w:rsidR="001C416B" w:rsidRPr="002E3F00" w:rsidRDefault="001C416B" w:rsidP="001C416B"/>
        </w:tc>
        <w:tc>
          <w:tcPr>
            <w:tcW w:w="3904" w:type="dxa"/>
            <w:tcBorders>
              <w:top w:val="nil"/>
              <w:left w:val="nil"/>
              <w:bottom w:val="nil"/>
              <w:right w:val="nil"/>
            </w:tcBorders>
            <w:tcMar>
              <w:top w:w="60" w:type="dxa"/>
              <w:left w:w="60" w:type="dxa"/>
              <w:bottom w:w="60" w:type="dxa"/>
              <w:right w:w="60" w:type="dxa"/>
            </w:tcMar>
          </w:tcPr>
          <w:p w14:paraId="7B5E9216" w14:textId="77777777" w:rsidR="001C416B" w:rsidRPr="002E3F00" w:rsidRDefault="001C416B" w:rsidP="001C416B">
            <w:r w:rsidRPr="002E3F00">
              <w:rPr>
                <w:rFonts w:eastAsia="Trebuchet MS" w:cs="Trebuchet MS"/>
              </w:rPr>
              <w:t>Adobe Photoshop CS4</w:t>
            </w:r>
          </w:p>
        </w:tc>
      </w:tr>
      <w:tr w:rsidR="001C416B" w:rsidRPr="0043131D" w14:paraId="219AEB4F"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78B44983" w14:textId="77777777" w:rsidR="001C416B" w:rsidRPr="002E3F00" w:rsidRDefault="001C416B" w:rsidP="001C416B">
            <w:pPr>
              <w:jc w:val="right"/>
            </w:pPr>
            <w:r w:rsidRPr="002E3F00">
              <w:rPr>
                <w:rFonts w:eastAsia="Trebuchet MS" w:cs="Trebuchet MS"/>
                <w:b/>
              </w:rPr>
              <w:t>Development Tools</w:t>
            </w:r>
          </w:p>
        </w:tc>
        <w:tc>
          <w:tcPr>
            <w:tcW w:w="3904" w:type="dxa"/>
            <w:tcBorders>
              <w:top w:val="nil"/>
              <w:left w:val="nil"/>
              <w:bottom w:val="nil"/>
              <w:right w:val="nil"/>
            </w:tcBorders>
            <w:tcMar>
              <w:top w:w="60" w:type="dxa"/>
              <w:left w:w="60" w:type="dxa"/>
              <w:bottom w:w="60" w:type="dxa"/>
              <w:right w:w="60" w:type="dxa"/>
            </w:tcMar>
          </w:tcPr>
          <w:p w14:paraId="3775145C" w14:textId="77777777" w:rsidR="001C416B" w:rsidRPr="002E3F00" w:rsidRDefault="001C416B" w:rsidP="001C416B">
            <w:r w:rsidRPr="002E3F00">
              <w:rPr>
                <w:rFonts w:eastAsia="Trebuchet MS" w:cs="Trebuchet MS"/>
              </w:rPr>
              <w:t>Visual Studio 2008</w:t>
            </w:r>
          </w:p>
        </w:tc>
      </w:tr>
      <w:tr w:rsidR="001C416B" w:rsidRPr="0043131D" w14:paraId="753202DB"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4F420007" w14:textId="77777777" w:rsidR="001C416B" w:rsidRPr="002E3F00" w:rsidRDefault="001C416B" w:rsidP="001C416B">
            <w:pPr>
              <w:jc w:val="right"/>
            </w:pPr>
          </w:p>
        </w:tc>
        <w:tc>
          <w:tcPr>
            <w:tcW w:w="3904" w:type="dxa"/>
            <w:tcBorders>
              <w:top w:val="nil"/>
              <w:left w:val="nil"/>
              <w:bottom w:val="nil"/>
              <w:right w:val="nil"/>
            </w:tcBorders>
            <w:tcMar>
              <w:top w:w="60" w:type="dxa"/>
              <w:left w:w="60" w:type="dxa"/>
              <w:bottom w:w="60" w:type="dxa"/>
              <w:right w:w="60" w:type="dxa"/>
            </w:tcMar>
          </w:tcPr>
          <w:p w14:paraId="3207ED94" w14:textId="77777777" w:rsidR="001C416B" w:rsidRPr="002E3F00" w:rsidRDefault="001C416B" w:rsidP="001C416B">
            <w:r w:rsidRPr="002E3F00">
              <w:rPr>
                <w:rFonts w:eastAsia="Trebuchet MS" w:cs="Trebuchet MS"/>
              </w:rPr>
              <w:t>SVN (gdd.unfuddle.com)</w:t>
            </w:r>
          </w:p>
        </w:tc>
      </w:tr>
      <w:tr w:rsidR="001C416B" w:rsidRPr="0043131D" w14:paraId="500C7600"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1AA47F53" w14:textId="77777777" w:rsidR="001C416B" w:rsidRPr="002E3F00" w:rsidRDefault="001C416B" w:rsidP="001C416B"/>
        </w:tc>
        <w:tc>
          <w:tcPr>
            <w:tcW w:w="3904" w:type="dxa"/>
            <w:tcBorders>
              <w:top w:val="nil"/>
              <w:left w:val="nil"/>
              <w:bottom w:val="nil"/>
              <w:right w:val="nil"/>
            </w:tcBorders>
            <w:tcMar>
              <w:top w:w="60" w:type="dxa"/>
              <w:left w:w="60" w:type="dxa"/>
              <w:bottom w:w="60" w:type="dxa"/>
              <w:right w:w="60" w:type="dxa"/>
            </w:tcMar>
          </w:tcPr>
          <w:p w14:paraId="33B55F0E" w14:textId="77777777" w:rsidR="001C416B" w:rsidRPr="002E3F00" w:rsidRDefault="001C416B" w:rsidP="001C416B">
            <w:r w:rsidRPr="002E3F00">
              <w:rPr>
                <w:rFonts w:eastAsia="Trebuchet MS" w:cs="Trebuchet MS"/>
              </w:rPr>
              <w:t>Trac</w:t>
            </w:r>
          </w:p>
        </w:tc>
      </w:tr>
      <w:tr w:rsidR="001C416B" w:rsidRPr="0043131D" w14:paraId="7430016E"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0917B6A5" w14:textId="77777777" w:rsidR="001C416B" w:rsidRPr="002E3F00" w:rsidRDefault="001C416B" w:rsidP="001C416B">
            <w:pPr>
              <w:jc w:val="right"/>
            </w:pPr>
            <w:r w:rsidRPr="002E3F00">
              <w:rPr>
                <w:rFonts w:eastAsia="Trebuchet MS" w:cs="Trebuchet MS"/>
                <w:b/>
              </w:rPr>
              <w:t>Operating System(s)</w:t>
            </w:r>
          </w:p>
        </w:tc>
        <w:tc>
          <w:tcPr>
            <w:tcW w:w="3904" w:type="dxa"/>
            <w:tcBorders>
              <w:top w:val="nil"/>
              <w:left w:val="nil"/>
              <w:bottom w:val="nil"/>
              <w:right w:val="nil"/>
            </w:tcBorders>
            <w:tcMar>
              <w:top w:w="60" w:type="dxa"/>
              <w:left w:w="60" w:type="dxa"/>
              <w:bottom w:w="60" w:type="dxa"/>
              <w:right w:w="60" w:type="dxa"/>
            </w:tcMar>
          </w:tcPr>
          <w:p w14:paraId="6DC686D8" w14:textId="77777777" w:rsidR="001C416B" w:rsidRPr="002E3F00" w:rsidRDefault="001C416B" w:rsidP="001C416B">
            <w:r w:rsidRPr="002E3F00">
              <w:rPr>
                <w:rFonts w:eastAsia="Trebuchet MS" w:cs="Trebuchet MS"/>
              </w:rPr>
              <w:t>Windows Vista</w:t>
            </w:r>
          </w:p>
        </w:tc>
      </w:tr>
      <w:tr w:rsidR="001C416B" w:rsidRPr="0043131D" w14:paraId="265A2662"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70B3C7A1" w14:textId="77777777" w:rsidR="001C416B" w:rsidRPr="002E3F00" w:rsidRDefault="001C416B" w:rsidP="001C416B">
            <w:pPr>
              <w:jc w:val="right"/>
            </w:pPr>
          </w:p>
        </w:tc>
        <w:tc>
          <w:tcPr>
            <w:tcW w:w="3904" w:type="dxa"/>
            <w:tcBorders>
              <w:top w:val="nil"/>
              <w:left w:val="nil"/>
              <w:bottom w:val="nil"/>
              <w:right w:val="nil"/>
            </w:tcBorders>
            <w:tcMar>
              <w:top w:w="60" w:type="dxa"/>
              <w:left w:w="60" w:type="dxa"/>
              <w:bottom w:w="60" w:type="dxa"/>
              <w:right w:w="60" w:type="dxa"/>
            </w:tcMar>
          </w:tcPr>
          <w:p w14:paraId="3BFE5044" w14:textId="77777777" w:rsidR="001C416B" w:rsidRPr="002E3F00" w:rsidRDefault="001C416B" w:rsidP="001C416B">
            <w:r w:rsidRPr="002E3F00">
              <w:rPr>
                <w:rFonts w:eastAsia="Trebuchet MS" w:cs="Trebuchet MS"/>
              </w:rPr>
              <w:t>Windows 7</w:t>
            </w:r>
          </w:p>
        </w:tc>
      </w:tr>
      <w:tr w:rsidR="001C416B" w:rsidRPr="0043131D" w14:paraId="6856D86D"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6B7F43BB" w14:textId="77777777" w:rsidR="001C416B" w:rsidRPr="002E3F00" w:rsidRDefault="001C416B" w:rsidP="001C416B">
            <w:pPr>
              <w:jc w:val="right"/>
            </w:pPr>
            <w:r w:rsidRPr="002E3F00">
              <w:rPr>
                <w:rFonts w:eastAsia="Trebuchet MS" w:cs="Trebuchet MS"/>
                <w:b/>
              </w:rPr>
              <w:t>External Libraries</w:t>
            </w:r>
          </w:p>
        </w:tc>
        <w:tc>
          <w:tcPr>
            <w:tcW w:w="3904" w:type="dxa"/>
            <w:tcBorders>
              <w:top w:val="nil"/>
              <w:left w:val="nil"/>
              <w:bottom w:val="nil"/>
              <w:right w:val="nil"/>
            </w:tcBorders>
            <w:tcMar>
              <w:top w:w="60" w:type="dxa"/>
              <w:left w:w="60" w:type="dxa"/>
              <w:bottom w:w="60" w:type="dxa"/>
              <w:right w:w="60" w:type="dxa"/>
            </w:tcMar>
          </w:tcPr>
          <w:p w14:paraId="0C565DBD" w14:textId="77777777" w:rsidR="001C416B" w:rsidRPr="002E3F00" w:rsidRDefault="001C416B" w:rsidP="001C416B">
            <w:r w:rsidRPr="002E3F00">
              <w:rPr>
                <w:rFonts w:eastAsia="Trebuchet MS" w:cs="Trebuchet MS"/>
              </w:rPr>
              <w:t>Lua v5.1</w:t>
            </w:r>
          </w:p>
        </w:tc>
      </w:tr>
      <w:tr w:rsidR="001C416B" w:rsidRPr="0043131D" w14:paraId="2882786E"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66B9B359" w14:textId="77777777" w:rsidR="001C416B" w:rsidRPr="002E3F00" w:rsidRDefault="001C416B" w:rsidP="001C416B"/>
        </w:tc>
        <w:tc>
          <w:tcPr>
            <w:tcW w:w="3904" w:type="dxa"/>
            <w:tcBorders>
              <w:top w:val="nil"/>
              <w:left w:val="nil"/>
              <w:bottom w:val="nil"/>
              <w:right w:val="nil"/>
            </w:tcBorders>
            <w:tcMar>
              <w:top w:w="60" w:type="dxa"/>
              <w:left w:w="60" w:type="dxa"/>
              <w:bottom w:w="60" w:type="dxa"/>
              <w:right w:w="60" w:type="dxa"/>
            </w:tcMar>
          </w:tcPr>
          <w:p w14:paraId="7D2250CB" w14:textId="77777777" w:rsidR="001C416B" w:rsidRPr="002E3F00" w:rsidRDefault="001C416B" w:rsidP="001C416B">
            <w:r w:rsidRPr="002E3F00">
              <w:rPr>
                <w:rFonts w:eastAsia="Trebuchet MS" w:cs="Trebuchet MS"/>
              </w:rPr>
              <w:t>XACT</w:t>
            </w:r>
          </w:p>
        </w:tc>
      </w:tr>
      <w:tr w:rsidR="001C416B" w:rsidRPr="0043131D" w14:paraId="03D5C5D2"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3052D107" w14:textId="77777777" w:rsidR="001C416B" w:rsidRPr="002E3F00" w:rsidRDefault="001C416B" w:rsidP="001C416B"/>
        </w:tc>
        <w:tc>
          <w:tcPr>
            <w:tcW w:w="3904" w:type="dxa"/>
            <w:tcBorders>
              <w:top w:val="nil"/>
              <w:left w:val="nil"/>
              <w:bottom w:val="nil"/>
              <w:right w:val="nil"/>
            </w:tcBorders>
            <w:tcMar>
              <w:top w:w="60" w:type="dxa"/>
              <w:left w:w="60" w:type="dxa"/>
              <w:bottom w:w="60" w:type="dxa"/>
              <w:right w:w="60" w:type="dxa"/>
            </w:tcMar>
          </w:tcPr>
          <w:p w14:paraId="7429D4CE" w14:textId="77777777" w:rsidR="001C416B" w:rsidRPr="002E3F00" w:rsidRDefault="001C416B" w:rsidP="001C416B">
            <w:r w:rsidRPr="002E3F00">
              <w:rPr>
                <w:rFonts w:eastAsia="Trebuchet MS" w:cs="Trebuchet MS"/>
              </w:rPr>
              <w:t>DirectX v10</w:t>
            </w:r>
          </w:p>
        </w:tc>
      </w:tr>
      <w:tr w:rsidR="001C416B" w:rsidRPr="0043131D" w14:paraId="03FCB59C" w14:textId="77777777" w:rsidTr="002E3F00">
        <w:trPr>
          <w:trHeight w:val="285"/>
        </w:trPr>
        <w:tc>
          <w:tcPr>
            <w:tcW w:w="2652" w:type="dxa"/>
            <w:tcBorders>
              <w:top w:val="nil"/>
              <w:left w:val="nil"/>
              <w:bottom w:val="nil"/>
              <w:right w:val="nil"/>
            </w:tcBorders>
            <w:tcMar>
              <w:top w:w="60" w:type="dxa"/>
              <w:left w:w="60" w:type="dxa"/>
              <w:bottom w:w="60" w:type="dxa"/>
              <w:right w:w="60" w:type="dxa"/>
            </w:tcMar>
          </w:tcPr>
          <w:p w14:paraId="3B12BAD1" w14:textId="77777777" w:rsidR="001C416B" w:rsidRPr="002E3F00" w:rsidRDefault="001C416B" w:rsidP="001C416B"/>
        </w:tc>
        <w:tc>
          <w:tcPr>
            <w:tcW w:w="3904" w:type="dxa"/>
            <w:tcBorders>
              <w:top w:val="nil"/>
              <w:left w:val="nil"/>
              <w:bottom w:val="nil"/>
              <w:right w:val="nil"/>
            </w:tcBorders>
            <w:tcMar>
              <w:top w:w="60" w:type="dxa"/>
              <w:left w:w="60" w:type="dxa"/>
              <w:bottom w:w="60" w:type="dxa"/>
              <w:right w:w="60" w:type="dxa"/>
            </w:tcMar>
          </w:tcPr>
          <w:p w14:paraId="5895C03C" w14:textId="77777777" w:rsidR="001C416B" w:rsidRPr="002E3F00" w:rsidRDefault="001C416B" w:rsidP="001C416B">
            <w:r w:rsidRPr="002E3F00">
              <w:rPr>
                <w:rFonts w:eastAsia="Trebuchet MS" w:cs="Trebuchet MS"/>
              </w:rPr>
              <w:t>DirectInput v8</w:t>
            </w:r>
          </w:p>
        </w:tc>
      </w:tr>
    </w:tbl>
    <w:p w14:paraId="10CFE629" w14:textId="77777777" w:rsidR="001C416B" w:rsidRPr="0043131D" w:rsidRDefault="001C416B" w:rsidP="0031202C">
      <w:pPr>
        <w:pStyle w:val="Heading1"/>
      </w:pPr>
      <w:bookmarkStart w:id="427" w:name="_Toc256375212"/>
      <w:r w:rsidRPr="0043131D">
        <w:rPr>
          <w:rStyle w:val="Heading1Char"/>
        </w:rPr>
        <w:lastRenderedPageBreak/>
        <w:t>Production Technology Requirements</w:t>
      </w:r>
      <w:bookmarkEnd w:id="427"/>
    </w:p>
    <w:tbl>
      <w:tblPr>
        <w:tblW w:w="0" w:type="auto"/>
        <w:tblLayout w:type="fixed"/>
        <w:tblCellMar>
          <w:left w:w="0" w:type="dxa"/>
          <w:right w:w="0" w:type="dxa"/>
        </w:tblCellMar>
        <w:tblLook w:val="04A0" w:firstRow="1" w:lastRow="0" w:firstColumn="1" w:lastColumn="0" w:noHBand="0" w:noVBand="1"/>
      </w:tblPr>
      <w:tblGrid>
        <w:gridCol w:w="2685"/>
        <w:gridCol w:w="5857"/>
      </w:tblGrid>
      <w:tr w:rsidR="001C416B" w:rsidRPr="0043131D" w14:paraId="2122957C" w14:textId="77777777" w:rsidTr="002E3F00">
        <w:trPr>
          <w:trHeight w:val="598"/>
        </w:trPr>
        <w:tc>
          <w:tcPr>
            <w:tcW w:w="2685" w:type="dxa"/>
            <w:tcBorders>
              <w:top w:val="nil"/>
              <w:left w:val="nil"/>
              <w:bottom w:val="nil"/>
              <w:right w:val="nil"/>
            </w:tcBorders>
            <w:tcMar>
              <w:top w:w="60" w:type="dxa"/>
              <w:left w:w="60" w:type="dxa"/>
              <w:bottom w:w="60" w:type="dxa"/>
              <w:right w:w="60" w:type="dxa"/>
            </w:tcMar>
          </w:tcPr>
          <w:p w14:paraId="12BD671F" w14:textId="77777777" w:rsidR="001C416B" w:rsidRPr="002E3F00" w:rsidRDefault="001C416B" w:rsidP="001C416B">
            <w:pPr>
              <w:jc w:val="right"/>
            </w:pPr>
            <w:r w:rsidRPr="002E3F00">
              <w:rPr>
                <w:rFonts w:eastAsia="Trebuchet MS" w:cs="Trebuchet MS"/>
                <w:b/>
              </w:rPr>
              <w:t>Hardware</w:t>
            </w:r>
          </w:p>
        </w:tc>
        <w:tc>
          <w:tcPr>
            <w:tcW w:w="5857" w:type="dxa"/>
            <w:tcBorders>
              <w:top w:val="nil"/>
              <w:left w:val="nil"/>
              <w:bottom w:val="nil"/>
              <w:right w:val="nil"/>
            </w:tcBorders>
            <w:tcMar>
              <w:top w:w="60" w:type="dxa"/>
              <w:left w:w="60" w:type="dxa"/>
              <w:bottom w:w="60" w:type="dxa"/>
              <w:right w:w="60" w:type="dxa"/>
            </w:tcMar>
          </w:tcPr>
          <w:p w14:paraId="0729DAE5" w14:textId="77777777" w:rsidR="001C416B" w:rsidRPr="002E3F00" w:rsidRDefault="001C416B" w:rsidP="001C416B">
            <w:r w:rsidRPr="002E3F00">
              <w:rPr>
                <w:rFonts w:eastAsia="Trebuchet MS" w:cs="Trebuchet MS"/>
              </w:rPr>
              <w:t>NVidia 9 Series graphics card or greater</w:t>
            </w:r>
          </w:p>
          <w:p w14:paraId="6BBF335E" w14:textId="77777777" w:rsidR="001C416B" w:rsidRPr="002E3F00" w:rsidRDefault="001C416B" w:rsidP="001C416B">
            <w:r w:rsidRPr="002E3F00">
              <w:rPr>
                <w:rFonts w:eastAsia="Trebuchet MS" w:cs="Trebuchet MS"/>
              </w:rPr>
              <w:t>Radeon HD2900 graphics card or greater</w:t>
            </w:r>
          </w:p>
        </w:tc>
      </w:tr>
      <w:tr w:rsidR="001C416B" w:rsidRPr="0043131D" w14:paraId="15A9B912" w14:textId="77777777" w:rsidTr="002E3F00">
        <w:trPr>
          <w:trHeight w:val="306"/>
        </w:trPr>
        <w:tc>
          <w:tcPr>
            <w:tcW w:w="2685" w:type="dxa"/>
            <w:tcBorders>
              <w:top w:val="nil"/>
              <w:left w:val="nil"/>
              <w:bottom w:val="nil"/>
              <w:right w:val="nil"/>
            </w:tcBorders>
            <w:tcMar>
              <w:top w:w="60" w:type="dxa"/>
              <w:left w:w="60" w:type="dxa"/>
              <w:bottom w:w="60" w:type="dxa"/>
              <w:right w:w="60" w:type="dxa"/>
            </w:tcMar>
          </w:tcPr>
          <w:p w14:paraId="46CD84F2" w14:textId="77777777" w:rsidR="001C416B" w:rsidRPr="002E3F00" w:rsidRDefault="001C416B" w:rsidP="001C416B">
            <w:pPr>
              <w:jc w:val="right"/>
            </w:pPr>
          </w:p>
        </w:tc>
        <w:tc>
          <w:tcPr>
            <w:tcW w:w="5857" w:type="dxa"/>
            <w:tcBorders>
              <w:top w:val="nil"/>
              <w:left w:val="nil"/>
              <w:bottom w:val="nil"/>
              <w:right w:val="nil"/>
            </w:tcBorders>
            <w:tcMar>
              <w:top w:w="60" w:type="dxa"/>
              <w:left w:w="60" w:type="dxa"/>
              <w:bottom w:w="60" w:type="dxa"/>
              <w:right w:w="60" w:type="dxa"/>
            </w:tcMar>
          </w:tcPr>
          <w:p w14:paraId="55721C04" w14:textId="77777777" w:rsidR="001C416B" w:rsidRPr="002E3F00" w:rsidRDefault="001C416B" w:rsidP="001C416B">
            <w:r w:rsidRPr="002E3F00">
              <w:rPr>
                <w:rFonts w:eastAsia="Trebuchet MS" w:cs="Trebuchet MS"/>
              </w:rPr>
              <w:t>Intel Pentium D 3GHz or Higher</w:t>
            </w:r>
          </w:p>
        </w:tc>
      </w:tr>
      <w:tr w:rsidR="001C416B" w:rsidRPr="0043131D" w14:paraId="044CB5D2" w14:textId="77777777" w:rsidTr="002E3F00">
        <w:trPr>
          <w:trHeight w:val="306"/>
        </w:trPr>
        <w:tc>
          <w:tcPr>
            <w:tcW w:w="2685" w:type="dxa"/>
            <w:tcBorders>
              <w:top w:val="nil"/>
              <w:left w:val="nil"/>
              <w:bottom w:val="nil"/>
              <w:right w:val="nil"/>
            </w:tcBorders>
            <w:tcMar>
              <w:top w:w="60" w:type="dxa"/>
              <w:left w:w="60" w:type="dxa"/>
              <w:bottom w:w="60" w:type="dxa"/>
              <w:right w:w="60" w:type="dxa"/>
            </w:tcMar>
          </w:tcPr>
          <w:p w14:paraId="2B2DA56E" w14:textId="77777777" w:rsidR="001C416B" w:rsidRPr="002E3F00" w:rsidRDefault="001C416B" w:rsidP="001C416B">
            <w:pPr>
              <w:jc w:val="right"/>
            </w:pPr>
            <w:r w:rsidRPr="002E3F00">
              <w:rPr>
                <w:rFonts w:eastAsia="Trebuchet MS" w:cs="Trebuchet MS"/>
                <w:b/>
              </w:rPr>
              <w:t>Operating System(s)</w:t>
            </w:r>
          </w:p>
        </w:tc>
        <w:tc>
          <w:tcPr>
            <w:tcW w:w="5857" w:type="dxa"/>
            <w:tcBorders>
              <w:top w:val="nil"/>
              <w:left w:val="nil"/>
              <w:bottom w:val="nil"/>
              <w:right w:val="nil"/>
            </w:tcBorders>
            <w:tcMar>
              <w:top w:w="60" w:type="dxa"/>
              <w:left w:w="60" w:type="dxa"/>
              <w:bottom w:w="60" w:type="dxa"/>
              <w:right w:w="60" w:type="dxa"/>
            </w:tcMar>
          </w:tcPr>
          <w:p w14:paraId="11304827" w14:textId="77777777" w:rsidR="001C416B" w:rsidRPr="002E3F00" w:rsidRDefault="001C416B" w:rsidP="001C416B">
            <w:r w:rsidRPr="002E3F00">
              <w:rPr>
                <w:rFonts w:eastAsia="Trebuchet MS" w:cs="Trebuchet MS"/>
              </w:rPr>
              <w:t>Windows Vista</w:t>
            </w:r>
          </w:p>
        </w:tc>
      </w:tr>
      <w:tr w:rsidR="001C416B" w:rsidRPr="0043131D" w14:paraId="04A9BBB5" w14:textId="77777777" w:rsidTr="002E3F00">
        <w:trPr>
          <w:trHeight w:val="306"/>
        </w:trPr>
        <w:tc>
          <w:tcPr>
            <w:tcW w:w="2685" w:type="dxa"/>
            <w:tcBorders>
              <w:top w:val="nil"/>
              <w:left w:val="nil"/>
              <w:bottom w:val="nil"/>
              <w:right w:val="nil"/>
            </w:tcBorders>
            <w:tcMar>
              <w:top w:w="60" w:type="dxa"/>
              <w:left w:w="60" w:type="dxa"/>
              <w:bottom w:w="60" w:type="dxa"/>
              <w:right w:w="60" w:type="dxa"/>
            </w:tcMar>
          </w:tcPr>
          <w:p w14:paraId="0DE7EEDE" w14:textId="77777777" w:rsidR="001C416B" w:rsidRPr="002E3F00" w:rsidRDefault="001C416B" w:rsidP="001C416B">
            <w:pPr>
              <w:jc w:val="right"/>
            </w:pPr>
          </w:p>
        </w:tc>
        <w:tc>
          <w:tcPr>
            <w:tcW w:w="5857" w:type="dxa"/>
            <w:tcBorders>
              <w:top w:val="nil"/>
              <w:left w:val="nil"/>
              <w:bottom w:val="nil"/>
              <w:right w:val="nil"/>
            </w:tcBorders>
            <w:tcMar>
              <w:top w:w="60" w:type="dxa"/>
              <w:left w:w="60" w:type="dxa"/>
              <w:bottom w:w="60" w:type="dxa"/>
              <w:right w:w="60" w:type="dxa"/>
            </w:tcMar>
          </w:tcPr>
          <w:p w14:paraId="15C36942" w14:textId="77777777" w:rsidR="001C416B" w:rsidRPr="002E3F00" w:rsidRDefault="001C416B" w:rsidP="001C416B">
            <w:r w:rsidRPr="002E3F00">
              <w:rPr>
                <w:rFonts w:eastAsia="Trebuchet MS" w:cs="Trebuchet MS"/>
              </w:rPr>
              <w:t>Windows 7</w:t>
            </w:r>
          </w:p>
        </w:tc>
      </w:tr>
      <w:tr w:rsidR="001C416B" w:rsidRPr="0043131D" w14:paraId="2B5967EA" w14:textId="77777777" w:rsidTr="002E3F00">
        <w:trPr>
          <w:trHeight w:val="306"/>
        </w:trPr>
        <w:tc>
          <w:tcPr>
            <w:tcW w:w="2685" w:type="dxa"/>
            <w:tcBorders>
              <w:top w:val="nil"/>
              <w:left w:val="nil"/>
              <w:bottom w:val="nil"/>
              <w:right w:val="nil"/>
            </w:tcBorders>
            <w:tcMar>
              <w:top w:w="60" w:type="dxa"/>
              <w:left w:w="60" w:type="dxa"/>
              <w:bottom w:w="60" w:type="dxa"/>
              <w:right w:w="60" w:type="dxa"/>
            </w:tcMar>
          </w:tcPr>
          <w:p w14:paraId="7E92C11A" w14:textId="77777777" w:rsidR="001C416B" w:rsidRPr="002E3F00" w:rsidRDefault="001C416B" w:rsidP="001C416B">
            <w:pPr>
              <w:jc w:val="right"/>
            </w:pPr>
            <w:r w:rsidRPr="002E3F00">
              <w:rPr>
                <w:rFonts w:eastAsia="Trebuchet MS" w:cs="Trebuchet MS"/>
                <w:b/>
              </w:rPr>
              <w:t>External Libraries</w:t>
            </w:r>
          </w:p>
        </w:tc>
        <w:tc>
          <w:tcPr>
            <w:tcW w:w="5857" w:type="dxa"/>
            <w:tcBorders>
              <w:top w:val="nil"/>
              <w:left w:val="nil"/>
              <w:bottom w:val="nil"/>
              <w:right w:val="nil"/>
            </w:tcBorders>
            <w:tcMar>
              <w:top w:w="60" w:type="dxa"/>
              <w:left w:w="60" w:type="dxa"/>
              <w:bottom w:w="60" w:type="dxa"/>
              <w:right w:w="60" w:type="dxa"/>
            </w:tcMar>
          </w:tcPr>
          <w:p w14:paraId="5F07050B" w14:textId="77777777" w:rsidR="001C416B" w:rsidRPr="002E3F00" w:rsidRDefault="001C416B" w:rsidP="001C416B">
            <w:r w:rsidRPr="002E3F00">
              <w:rPr>
                <w:rFonts w:eastAsia="Trebuchet MS" w:cs="Trebuchet MS"/>
              </w:rPr>
              <w:t>DirectX v10 or greater</w:t>
            </w:r>
          </w:p>
        </w:tc>
      </w:tr>
      <w:tr w:rsidR="001C416B" w:rsidRPr="0043131D" w14:paraId="16457E3C" w14:textId="77777777" w:rsidTr="002E3F00">
        <w:trPr>
          <w:trHeight w:val="306"/>
        </w:trPr>
        <w:tc>
          <w:tcPr>
            <w:tcW w:w="2685" w:type="dxa"/>
            <w:tcBorders>
              <w:top w:val="nil"/>
              <w:left w:val="nil"/>
              <w:bottom w:val="nil"/>
              <w:right w:val="nil"/>
            </w:tcBorders>
            <w:tcMar>
              <w:top w:w="60" w:type="dxa"/>
              <w:left w:w="60" w:type="dxa"/>
              <w:bottom w:w="60" w:type="dxa"/>
              <w:right w:w="60" w:type="dxa"/>
            </w:tcMar>
          </w:tcPr>
          <w:p w14:paraId="1FF44B95" w14:textId="77777777" w:rsidR="001C416B" w:rsidRPr="002E3F00" w:rsidRDefault="001C416B" w:rsidP="001C416B"/>
        </w:tc>
        <w:tc>
          <w:tcPr>
            <w:tcW w:w="5857" w:type="dxa"/>
            <w:tcBorders>
              <w:top w:val="nil"/>
              <w:left w:val="nil"/>
              <w:bottom w:val="nil"/>
              <w:right w:val="nil"/>
            </w:tcBorders>
            <w:tcMar>
              <w:top w:w="60" w:type="dxa"/>
              <w:left w:w="60" w:type="dxa"/>
              <w:bottom w:w="60" w:type="dxa"/>
              <w:right w:w="60" w:type="dxa"/>
            </w:tcMar>
          </w:tcPr>
          <w:p w14:paraId="7A046938" w14:textId="77777777" w:rsidR="001C416B" w:rsidRPr="002E3F00" w:rsidRDefault="001C416B" w:rsidP="001C416B">
            <w:r w:rsidRPr="002E3F00">
              <w:rPr>
                <w:rFonts w:eastAsia="Trebuchet MS" w:cs="Trebuchet MS"/>
              </w:rPr>
              <w:t>DirectInput v8</w:t>
            </w:r>
          </w:p>
        </w:tc>
      </w:tr>
      <w:tr w:rsidR="001C416B" w:rsidRPr="0043131D" w14:paraId="155EFCB9" w14:textId="77777777" w:rsidTr="002E3F00">
        <w:trPr>
          <w:trHeight w:val="306"/>
        </w:trPr>
        <w:tc>
          <w:tcPr>
            <w:tcW w:w="2685" w:type="dxa"/>
            <w:tcBorders>
              <w:top w:val="nil"/>
              <w:left w:val="nil"/>
              <w:bottom w:val="nil"/>
              <w:right w:val="nil"/>
            </w:tcBorders>
            <w:tcMar>
              <w:top w:w="60" w:type="dxa"/>
              <w:left w:w="60" w:type="dxa"/>
              <w:bottom w:w="60" w:type="dxa"/>
              <w:right w:w="60" w:type="dxa"/>
            </w:tcMar>
          </w:tcPr>
          <w:p w14:paraId="03088510" w14:textId="77777777" w:rsidR="001C416B" w:rsidRPr="002E3F00" w:rsidRDefault="001C416B" w:rsidP="001C416B"/>
        </w:tc>
        <w:tc>
          <w:tcPr>
            <w:tcW w:w="5857" w:type="dxa"/>
            <w:tcBorders>
              <w:top w:val="nil"/>
              <w:left w:val="nil"/>
              <w:bottom w:val="nil"/>
              <w:right w:val="nil"/>
            </w:tcBorders>
            <w:tcMar>
              <w:top w:w="60" w:type="dxa"/>
              <w:left w:w="60" w:type="dxa"/>
              <w:bottom w:w="60" w:type="dxa"/>
              <w:right w:w="60" w:type="dxa"/>
            </w:tcMar>
          </w:tcPr>
          <w:p w14:paraId="78E5724D" w14:textId="77777777" w:rsidR="001C416B" w:rsidRPr="002E3F00" w:rsidRDefault="001C416B" w:rsidP="001C416B">
            <w:r w:rsidRPr="002E3F00">
              <w:rPr>
                <w:rFonts w:eastAsia="Trebuchet MS" w:cs="Trebuchet MS"/>
              </w:rPr>
              <w:t>Lua v5.1</w:t>
            </w:r>
          </w:p>
        </w:tc>
      </w:tr>
    </w:tbl>
    <w:p w14:paraId="7811FC47" w14:textId="77777777" w:rsidR="001C416B" w:rsidRPr="0043131D" w:rsidRDefault="001C416B" w:rsidP="0031202C">
      <w:pPr>
        <w:pStyle w:val="Heading1"/>
      </w:pPr>
      <w:r w:rsidRPr="0043131D">
        <w:rPr>
          <w:rFonts w:cs="Trebuchet MS"/>
        </w:rPr>
        <w:br w:type="page"/>
      </w:r>
      <w:bookmarkStart w:id="428" w:name="_Toc256375213"/>
      <w:r w:rsidRPr="0043131D">
        <w:lastRenderedPageBreak/>
        <w:t>Engin</w:t>
      </w:r>
      <w:r>
        <w:t>e</w:t>
      </w:r>
      <w:bookmarkEnd w:id="428"/>
    </w:p>
    <w:p w14:paraId="65081D09" w14:textId="77777777" w:rsidR="001C416B" w:rsidRPr="0043131D" w:rsidRDefault="001C416B" w:rsidP="00591825">
      <w:r w:rsidRPr="0043131D">
        <w:rPr>
          <w:rFonts w:eastAsia="Trebuchet MS"/>
        </w:rPr>
        <w:t>Details of the internal details of the Singularity engine, its architecture, and objects.</w:t>
      </w:r>
    </w:p>
    <w:p w14:paraId="034EDC08" w14:textId="77777777" w:rsidR="001C416B" w:rsidRPr="00591825" w:rsidRDefault="001C416B" w:rsidP="00591825">
      <w:pPr>
        <w:pStyle w:val="Heading2"/>
      </w:pPr>
      <w:r w:rsidRPr="00591825">
        <w:t xml:space="preserve"> </w:t>
      </w:r>
      <w:bookmarkStart w:id="429" w:name="_Toc256375214"/>
      <w:r w:rsidRPr="00591825">
        <w:t>System Architecture</w:t>
      </w:r>
      <w:bookmarkEnd w:id="429"/>
    </w:p>
    <w:p w14:paraId="035BD8C1" w14:textId="77777777" w:rsidR="001C416B" w:rsidRPr="0043131D" w:rsidRDefault="00591825" w:rsidP="00591825">
      <w:r>
        <w:rPr>
          <w:rFonts w:eastAsia="Trebuchet MS"/>
        </w:rPr>
        <w:tab/>
      </w:r>
      <w:r w:rsidR="001C416B" w:rsidRPr="0043131D">
        <w:rPr>
          <w:rFonts w:eastAsia="Trebuchet MS"/>
        </w:rPr>
        <w:t xml:space="preserve">At the core of Trigger Happy’s development is the design of a new engine known as Singularity. Singularity combines a task-based threading model, popularized by the Intel's Threaded Building Blocks, and a component-based entity architecture. By combining these two techniques Singularity is able to fully utilize multi-core processors while minimizing the usual overhead associated with multi-core development. In the context of multi-core processors, the combination of these two architectures is very powerful and offers a world of possibilities not available to most game engines. </w:t>
      </w:r>
    </w:p>
    <w:p w14:paraId="75972048" w14:textId="77777777" w:rsidR="001C416B" w:rsidRDefault="001C416B" w:rsidP="001D0CE0">
      <w:pPr>
        <w:pStyle w:val="Heading7"/>
      </w:pPr>
      <w:r w:rsidRPr="0043131D">
        <w:rPr>
          <w:noProof/>
          <w:lang w:bidi="ar-SA"/>
        </w:rPr>
        <w:drawing>
          <wp:inline distT="0" distB="0" distL="0" distR="0" wp14:editId="2CC9FE63">
            <wp:extent cx="3937000" cy="2614295"/>
            <wp:effectExtent l="0" t="0" r="0" b="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srcRect/>
                    <a:stretch>
                      <a:fillRect/>
                    </a:stretch>
                  </pic:blipFill>
                  <pic:spPr bwMode="auto">
                    <a:xfrm>
                      <a:off x="0" y="0"/>
                      <a:ext cx="3937000" cy="2614295"/>
                    </a:xfrm>
                    <a:prstGeom prst="rect">
                      <a:avLst/>
                    </a:prstGeom>
                    <a:noFill/>
                    <a:ln w="9525">
                      <a:noFill/>
                      <a:miter lim="800000"/>
                      <a:headEnd/>
                      <a:tailEnd/>
                    </a:ln>
                  </pic:spPr>
                </pic:pic>
              </a:graphicData>
            </a:graphic>
          </wp:inline>
        </w:drawing>
      </w:r>
    </w:p>
    <w:p w14:paraId="41BE5586" w14:textId="77777777" w:rsidR="001C416B" w:rsidRPr="0043131D" w:rsidRDefault="001C416B" w:rsidP="001C416B">
      <w:pPr>
        <w:pStyle w:val="Caption"/>
        <w:jc w:val="center"/>
      </w:pPr>
      <w:r>
        <w:t xml:space="preserve">Figure </w:t>
      </w:r>
      <w:fldSimple w:instr=" SEQ Figure \* ARABIC ">
        <w:r w:rsidR="00C207BD">
          <w:rPr>
            <w:noProof/>
          </w:rPr>
          <w:t>39</w:t>
        </w:r>
      </w:fldSimple>
      <w:r>
        <w:t>: Singularity System Architecture Overview</w:t>
      </w:r>
    </w:p>
    <w:p w14:paraId="3DE3D31E" w14:textId="77777777" w:rsidR="001C416B" w:rsidRPr="0043131D" w:rsidRDefault="001C416B" w:rsidP="001C416B">
      <w:pPr>
        <w:jc w:val="center"/>
      </w:pPr>
    </w:p>
    <w:p w14:paraId="6826ECC7" w14:textId="77777777" w:rsidR="001C416B" w:rsidRPr="0043131D" w:rsidRDefault="00591825" w:rsidP="00591825">
      <w:r>
        <w:rPr>
          <w:rFonts w:eastAsia="Trebuchet MS"/>
        </w:rPr>
        <w:tab/>
      </w:r>
      <w:r w:rsidR="001C416B" w:rsidRPr="0043131D">
        <w:rPr>
          <w:rFonts w:eastAsia="Trebuchet MS"/>
        </w:rPr>
        <w:t>The engine has split into multiple subsystems that consist of the tasking system, scene management, and the engine components. Both the tasking and scene management systems are core to the engine framework and provide the means of executing or managing the engine components. Components are functional extensions to the engine and help to supplement the needs of game development via physics, animation, or other game systems.</w:t>
      </w:r>
    </w:p>
    <w:p w14:paraId="3856880D" w14:textId="77777777" w:rsidR="001C416B" w:rsidRPr="00591825" w:rsidRDefault="001C416B" w:rsidP="00591825">
      <w:pPr>
        <w:pStyle w:val="Heading3"/>
      </w:pPr>
      <w:bookmarkStart w:id="430" w:name="_Toc256375215"/>
      <w:r w:rsidRPr="00591825">
        <w:t>Multi-core</w:t>
      </w:r>
      <w:bookmarkEnd w:id="430"/>
    </w:p>
    <w:p w14:paraId="6AAE3AEE" w14:textId="77777777" w:rsidR="001C416B" w:rsidRDefault="00591825" w:rsidP="00591825">
      <w:pPr>
        <w:rPr>
          <w:rFonts w:eastAsia="Trebuchet MS"/>
        </w:rPr>
      </w:pPr>
      <w:r>
        <w:rPr>
          <w:rFonts w:eastAsia="Trebuchet MS"/>
        </w:rPr>
        <w:tab/>
      </w:r>
      <w:r w:rsidR="001C416B" w:rsidRPr="0043131D">
        <w:rPr>
          <w:rFonts w:eastAsia="Trebuchet MS"/>
        </w:rPr>
        <w:t>With the advent of multi-core processors in the past five years, game engines have begun to move towards parallel execution architectures.  Intel's release of the Threaded Building Blocks (TBB) library was a huge advancement allowing developers to easily interface with the system's cores.  Though the core of design is similar to Intel's Threaded Building Blocks, the library has been rewritten to allow more control over the scheduling and memory footprint of the tasks.</w:t>
      </w:r>
      <w:r>
        <w:rPr>
          <w:rFonts w:eastAsia="Trebuchet MS"/>
        </w:rPr>
        <w:t xml:space="preserve"> </w:t>
      </w:r>
    </w:p>
    <w:p w14:paraId="39179EFE" w14:textId="77777777" w:rsidR="00591825" w:rsidRPr="0043131D" w:rsidRDefault="00591825" w:rsidP="00591825"/>
    <w:p w14:paraId="5A3B4AA4" w14:textId="77777777" w:rsidR="001C416B" w:rsidRPr="0043131D" w:rsidRDefault="00591825" w:rsidP="00591825">
      <w:r>
        <w:rPr>
          <w:rFonts w:eastAsia="Trebuchet MS"/>
        </w:rPr>
        <w:tab/>
      </w:r>
      <w:r w:rsidR="001C416B" w:rsidRPr="0043131D">
        <w:rPr>
          <w:rFonts w:eastAsia="Trebuchet MS"/>
        </w:rPr>
        <w:t xml:space="preserve">Scheduling for TBB is a "first come first serve" model, allowing tasks to execute quickly but with no ordering or absolute scheduling.  Singularity's design attempts to extend the concept of TBB to enable </w:t>
      </w:r>
      <w:r w:rsidR="001C416B" w:rsidRPr="0043131D">
        <w:rPr>
          <w:rFonts w:eastAsia="Trebuchet MS"/>
        </w:rPr>
        <w:lastRenderedPageBreak/>
        <w:t xml:space="preserve">task ordering and allows tasks to dictate how quickly they should be executed.  In order to implement these additions, a new scheduling system and task usage tracking was added. </w:t>
      </w:r>
    </w:p>
    <w:p w14:paraId="2FAB63A6" w14:textId="77777777" w:rsidR="001C416B" w:rsidRDefault="001C416B" w:rsidP="001D0CE0">
      <w:pPr>
        <w:pStyle w:val="Heading7"/>
      </w:pPr>
      <w:r w:rsidRPr="0043131D">
        <w:rPr>
          <w:noProof/>
          <w:lang w:bidi="ar-SA"/>
        </w:rPr>
        <w:drawing>
          <wp:inline distT="0" distB="0" distL="0" distR="0" wp14:editId="5C30F0EF">
            <wp:extent cx="4937760" cy="2453005"/>
            <wp:effectExtent l="1905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srcRect/>
                    <a:stretch>
                      <a:fillRect/>
                    </a:stretch>
                  </pic:blipFill>
                  <pic:spPr bwMode="auto">
                    <a:xfrm>
                      <a:off x="0" y="0"/>
                      <a:ext cx="4937760" cy="2453005"/>
                    </a:xfrm>
                    <a:prstGeom prst="rect">
                      <a:avLst/>
                    </a:prstGeom>
                    <a:noFill/>
                    <a:ln w="9525">
                      <a:noFill/>
                      <a:miter lim="800000"/>
                      <a:headEnd/>
                      <a:tailEnd/>
                    </a:ln>
                  </pic:spPr>
                </pic:pic>
              </a:graphicData>
            </a:graphic>
          </wp:inline>
        </w:drawing>
      </w:r>
    </w:p>
    <w:p w14:paraId="5D1AAAA0" w14:textId="77777777" w:rsidR="001C416B" w:rsidRPr="0043131D" w:rsidRDefault="001C416B" w:rsidP="001C416B">
      <w:pPr>
        <w:pStyle w:val="Caption"/>
        <w:jc w:val="center"/>
      </w:pPr>
      <w:r>
        <w:t xml:space="preserve">Figure </w:t>
      </w:r>
      <w:fldSimple w:instr=" SEQ Figure \* ARABIC ">
        <w:r w:rsidR="00C207BD">
          <w:rPr>
            <w:noProof/>
          </w:rPr>
          <w:t>40</w:t>
        </w:r>
      </w:fldSimple>
      <w:r>
        <w:t>: Threading Task Scheduling Diagrams</w:t>
      </w:r>
    </w:p>
    <w:p w14:paraId="6310955D" w14:textId="77777777" w:rsidR="001C416B" w:rsidRPr="0043131D" w:rsidRDefault="001C416B" w:rsidP="001C416B"/>
    <w:p w14:paraId="0E3EF771" w14:textId="77777777" w:rsidR="001C416B" w:rsidRPr="0043131D" w:rsidRDefault="00591825" w:rsidP="00591825">
      <w:r>
        <w:rPr>
          <w:rFonts w:eastAsia="Trebuchet MS"/>
        </w:rPr>
        <w:tab/>
      </w:r>
      <w:r w:rsidR="001C416B" w:rsidRPr="0043131D">
        <w:rPr>
          <w:rFonts w:eastAsia="Trebuchet MS"/>
        </w:rPr>
        <w:t>To further move the tasking system into the gaming environment, the addition of dependency ordering was added.</w:t>
      </w:r>
      <w:r>
        <w:rPr>
          <w:rFonts w:eastAsia="Trebuchet MS"/>
        </w:rPr>
        <w:t xml:space="preserve"> </w:t>
      </w:r>
      <w:r w:rsidR="001C416B" w:rsidRPr="0043131D">
        <w:rPr>
          <w:rFonts w:eastAsia="Trebuchet MS"/>
        </w:rPr>
        <w:t>This feature allows chaining of tasks through a dependency chain.  This prevents the render task from running before other systems such as physics or the particles.  If the tasks did not have this feature, then tasks would be unpredictable and the rendered output would not match the state of the system properly.</w:t>
      </w:r>
    </w:p>
    <w:p w14:paraId="20A757AF" w14:textId="77777777" w:rsidR="001C416B" w:rsidRPr="00591825" w:rsidRDefault="001C416B" w:rsidP="00591825">
      <w:pPr>
        <w:pStyle w:val="Heading3"/>
      </w:pPr>
      <w:bookmarkStart w:id="431" w:name="_Toc256375216"/>
      <w:r w:rsidRPr="00591825">
        <w:t>Componentization</w:t>
      </w:r>
      <w:bookmarkEnd w:id="431"/>
    </w:p>
    <w:p w14:paraId="4EDB9FCD" w14:textId="77777777" w:rsidR="001C416B" w:rsidRDefault="00591825" w:rsidP="00591825">
      <w:pPr>
        <w:rPr>
          <w:rFonts w:eastAsia="Trebuchet MS"/>
        </w:rPr>
      </w:pPr>
      <w:r>
        <w:rPr>
          <w:rFonts w:eastAsia="Trebuchet MS"/>
        </w:rPr>
        <w:tab/>
      </w:r>
      <w:r w:rsidR="001C416B" w:rsidRPr="0043131D">
        <w:rPr>
          <w:rFonts w:eastAsia="Trebuchet MS"/>
        </w:rPr>
        <w:t>One of the core requirements for the Singularity engine was to allow quick development with an easy to build system.  In order to accomplish such a task, many different techniques were researched.  Each technique had its strengths and weaknesses; however, the component-based entity approach gave the engine the flexibility, testability, and compatibility to work within the multi-core threading model.</w:t>
      </w:r>
    </w:p>
    <w:p w14:paraId="5A8E6366" w14:textId="77777777" w:rsidR="00591825" w:rsidRPr="0043131D" w:rsidRDefault="00591825" w:rsidP="00591825"/>
    <w:p w14:paraId="2388176C" w14:textId="77777777" w:rsidR="001C416B" w:rsidRPr="0043131D" w:rsidRDefault="00591825" w:rsidP="00591825">
      <w:r>
        <w:rPr>
          <w:rFonts w:eastAsia="Trebuchet MS"/>
        </w:rPr>
        <w:tab/>
      </w:r>
      <w:r w:rsidR="001C416B" w:rsidRPr="0043131D">
        <w:rPr>
          <w:rFonts w:eastAsia="Trebuchet MS"/>
        </w:rPr>
        <w:t>A component architecture is based on the separation of functionality into individual components.  Instead of the traditional object hierarchy, an object is created as a collection of components; the sum of which represents all of the functional needs of the entity.  Each component runs only within the scope of its functionality removing much of the data dependency of hierarchical models.</w:t>
      </w:r>
    </w:p>
    <w:p w14:paraId="36F75C22" w14:textId="77777777" w:rsidR="001C416B" w:rsidRDefault="001C416B" w:rsidP="001D0CE0">
      <w:pPr>
        <w:pStyle w:val="Heading7"/>
      </w:pPr>
      <w:r w:rsidRPr="0043131D">
        <w:rPr>
          <w:noProof/>
          <w:lang w:bidi="ar-SA"/>
        </w:rPr>
        <w:lastRenderedPageBreak/>
        <w:drawing>
          <wp:inline distT="0" distB="0" distL="0" distR="0" wp14:editId="5C97D9EA">
            <wp:extent cx="3315902" cy="3515710"/>
            <wp:effectExtent l="19050" t="0" r="0" b="0"/>
            <wp:docPr id="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srcRect/>
                    <a:stretch>
                      <a:fillRect/>
                    </a:stretch>
                  </pic:blipFill>
                  <pic:spPr bwMode="auto">
                    <a:xfrm>
                      <a:off x="0" y="0"/>
                      <a:ext cx="3319476" cy="3519499"/>
                    </a:xfrm>
                    <a:prstGeom prst="rect">
                      <a:avLst/>
                    </a:prstGeom>
                    <a:noFill/>
                    <a:ln w="9525">
                      <a:noFill/>
                      <a:miter lim="800000"/>
                      <a:headEnd/>
                      <a:tailEnd/>
                    </a:ln>
                  </pic:spPr>
                </pic:pic>
              </a:graphicData>
            </a:graphic>
          </wp:inline>
        </w:drawing>
      </w:r>
    </w:p>
    <w:p w14:paraId="4A964C48" w14:textId="77777777" w:rsidR="001C416B" w:rsidRPr="0043131D" w:rsidRDefault="001C416B" w:rsidP="001C416B">
      <w:pPr>
        <w:pStyle w:val="Caption"/>
        <w:jc w:val="center"/>
      </w:pPr>
      <w:r>
        <w:t xml:space="preserve">Figure </w:t>
      </w:r>
      <w:fldSimple w:instr=" SEQ Figure \* ARABIC ">
        <w:r w:rsidR="00C207BD">
          <w:rPr>
            <w:noProof/>
          </w:rPr>
          <w:t>41</w:t>
        </w:r>
      </w:fldSimple>
      <w:r>
        <w:t>: Hierarchal Architecture vs. Component-based Architecture</w:t>
      </w:r>
    </w:p>
    <w:p w14:paraId="02F94E63" w14:textId="17FF236E" w:rsidR="001C416B" w:rsidRDefault="00591825" w:rsidP="00591825">
      <w:pPr>
        <w:rPr>
          <w:rFonts w:eastAsia="Trebuchet MS"/>
        </w:rPr>
      </w:pPr>
      <w:r>
        <w:rPr>
          <w:rFonts w:eastAsia="Trebuchet MS"/>
        </w:rPr>
        <w:tab/>
      </w:r>
      <w:r w:rsidR="001C416B" w:rsidRPr="0043131D">
        <w:rPr>
          <w:rFonts w:eastAsia="Trebuchet MS"/>
        </w:rPr>
        <w:t>The advantages of the component architecture allow us to build independent component systems to handle the usual game functionality.  Components all us</w:t>
      </w:r>
      <w:r w:rsidR="001C416B">
        <w:rPr>
          <w:rFonts w:eastAsia="Trebuchet MS"/>
        </w:rPr>
        <w:t>e</w:t>
      </w:r>
      <w:r w:rsidR="001C416B" w:rsidRPr="0043131D">
        <w:rPr>
          <w:rFonts w:eastAsia="Trebuchet MS"/>
        </w:rPr>
        <w:t xml:space="preserve"> to minimize the amount of </w:t>
      </w:r>
      <w:r w:rsidR="00AE74F4" w:rsidRPr="0043131D">
        <w:rPr>
          <w:rFonts w:eastAsia="Trebuchet MS"/>
        </w:rPr>
        <w:t>overhead</w:t>
      </w:r>
      <w:r w:rsidR="001C416B" w:rsidRPr="0043131D">
        <w:rPr>
          <w:rFonts w:eastAsia="Trebuchet MS"/>
        </w:rPr>
        <w:t xml:space="preserve"> associated with multi-threaded systems.  Due to their independent nature, components can minimize the use of data synchronization constructs.  With very little data sharing between threads there is are only a small number of cases that require any form of locking mechanism.  Unlike most threading models that are only data </w:t>
      </w:r>
      <w:r w:rsidR="001C416B" w:rsidRPr="0043131D">
        <w:rPr>
          <w:rFonts w:eastAsia="Trebuchet MS"/>
          <w:u w:val="single"/>
        </w:rPr>
        <w:t>or</w:t>
      </w:r>
      <w:r w:rsidR="001C416B" w:rsidRPr="0043131D">
        <w:rPr>
          <w:rFonts w:eastAsia="Trebuchet MS"/>
        </w:rPr>
        <w:t xml:space="preserve"> functionally separated, the threading model and component architecture integration allow Singularity to utilize a threading model based on data </w:t>
      </w:r>
      <w:r w:rsidR="001C416B" w:rsidRPr="0043131D">
        <w:rPr>
          <w:rFonts w:eastAsia="Trebuchet MS"/>
          <w:u w:val="single"/>
        </w:rPr>
        <w:t>and</w:t>
      </w:r>
      <w:r w:rsidR="001C416B" w:rsidRPr="0043131D">
        <w:rPr>
          <w:rFonts w:eastAsia="Trebuchet MS"/>
        </w:rPr>
        <w:t xml:space="preserve"> functional division.</w:t>
      </w:r>
      <w:r>
        <w:rPr>
          <w:rFonts w:eastAsia="Trebuchet MS"/>
        </w:rPr>
        <w:t xml:space="preserve"> </w:t>
      </w:r>
    </w:p>
    <w:p w14:paraId="3140D27B" w14:textId="77777777" w:rsidR="00591825" w:rsidRPr="0043131D" w:rsidRDefault="00591825" w:rsidP="00591825"/>
    <w:p w14:paraId="1ED77A1A" w14:textId="77777777" w:rsidR="001C416B" w:rsidRPr="0043131D" w:rsidRDefault="00591825" w:rsidP="00591825">
      <w:r>
        <w:rPr>
          <w:rFonts w:eastAsia="Trebuchet MS"/>
        </w:rPr>
        <w:tab/>
      </w:r>
      <w:r w:rsidR="001C416B" w:rsidRPr="0043131D">
        <w:rPr>
          <w:rFonts w:eastAsia="Trebuchet MS"/>
        </w:rPr>
        <w:t>In Singularity, all game objects are created from a single type.  However, unlike the hierarchical method, we do not derive from the class.  Instead we build up the class by adding components and behaviors.  Components add functionality such as animation or model rendering; behaviors are scriptable and allow developers to extend the functionality of the game object.</w:t>
      </w:r>
    </w:p>
    <w:p w14:paraId="4B73F184" w14:textId="77777777" w:rsidR="001C416B" w:rsidRDefault="001C416B" w:rsidP="001D0CE0">
      <w:pPr>
        <w:pStyle w:val="Heading7"/>
      </w:pPr>
      <w:r w:rsidRPr="0043131D">
        <w:rPr>
          <w:noProof/>
          <w:lang w:bidi="ar-SA"/>
        </w:rPr>
        <w:lastRenderedPageBreak/>
        <w:drawing>
          <wp:inline distT="0" distB="0" distL="0" distR="0" wp14:editId="488FBEB9">
            <wp:extent cx="5272644" cy="3061551"/>
            <wp:effectExtent l="0" t="0" r="4206" b="0"/>
            <wp:docPr id="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5280682" cy="3066218"/>
                    </a:xfrm>
                    <a:prstGeom prst="rect">
                      <a:avLst/>
                    </a:prstGeom>
                    <a:noFill/>
                    <a:ln w="9525">
                      <a:noFill/>
                      <a:miter lim="800000"/>
                      <a:headEnd/>
                      <a:tailEnd/>
                    </a:ln>
                  </pic:spPr>
                </pic:pic>
              </a:graphicData>
            </a:graphic>
          </wp:inline>
        </w:drawing>
      </w:r>
    </w:p>
    <w:p w14:paraId="3A052607" w14:textId="77777777" w:rsidR="001C416B" w:rsidRPr="0043131D" w:rsidRDefault="001C416B" w:rsidP="001C416B">
      <w:pPr>
        <w:pStyle w:val="Caption"/>
        <w:jc w:val="center"/>
      </w:pPr>
      <w:r>
        <w:t xml:space="preserve">Figure </w:t>
      </w:r>
      <w:fldSimple w:instr=" SEQ Figure \* ARABIC ">
        <w:r w:rsidR="00C207BD">
          <w:rPr>
            <w:noProof/>
          </w:rPr>
          <w:t>42</w:t>
        </w:r>
      </w:fldSimple>
      <w:r>
        <w:t>: Object Composition Using Components</w:t>
      </w:r>
    </w:p>
    <w:p w14:paraId="7290A28C" w14:textId="77777777" w:rsidR="001C416B" w:rsidRPr="0043131D" w:rsidRDefault="001C416B" w:rsidP="001C416B"/>
    <w:p w14:paraId="31B8C40E" w14:textId="77777777" w:rsidR="001C416B" w:rsidRPr="0043131D" w:rsidRDefault="00591825" w:rsidP="00591825">
      <w:r>
        <w:rPr>
          <w:rFonts w:eastAsia="Trebuchet MS"/>
        </w:rPr>
        <w:tab/>
      </w:r>
      <w:r w:rsidR="001C416B" w:rsidRPr="0043131D">
        <w:rPr>
          <w:rFonts w:eastAsia="Trebuchet MS"/>
        </w:rPr>
        <w:t>When the components are being executed, they are controlled by a centralized extension singleton.  The purpose of this object is to split up the task into smaller more manageable tasks, each with a subset of the initial set of components.  By running components in parallel instead of focusing on the game object, we can build a threading model where very few locks are needed to maintain stability.  With a small number of locks, we can utilize the tasking system and the multi-core system to its fullest.  What this means for the developer is more time to perform AI, physics, or other lengthy execution systems without having to worry about frame rate.</w:t>
      </w:r>
    </w:p>
    <w:p w14:paraId="184615D8" w14:textId="77777777" w:rsidR="001C416B" w:rsidRPr="00591825" w:rsidRDefault="001C416B" w:rsidP="00591825">
      <w:pPr>
        <w:pStyle w:val="Heading2"/>
      </w:pPr>
      <w:r w:rsidRPr="00591825">
        <w:br w:type="page"/>
      </w:r>
      <w:bookmarkStart w:id="432" w:name="_Toc256375217"/>
      <w:r w:rsidRPr="00591825">
        <w:lastRenderedPageBreak/>
        <w:t>Tasking System</w:t>
      </w:r>
      <w:bookmarkEnd w:id="432"/>
    </w:p>
    <w:p w14:paraId="53C0C141" w14:textId="77777777" w:rsidR="001C416B" w:rsidRDefault="001C416B" w:rsidP="001D0CE0">
      <w:pPr>
        <w:pStyle w:val="Heading7"/>
      </w:pPr>
      <w:r w:rsidRPr="0043131D">
        <w:rPr>
          <w:noProof/>
          <w:lang w:bidi="ar-SA"/>
        </w:rPr>
        <w:drawing>
          <wp:inline distT="0" distB="0" distL="0" distR="0" wp14:editId="4D949B71">
            <wp:extent cx="3980268" cy="3878317"/>
            <wp:effectExtent l="0" t="0" r="1182" b="0"/>
            <wp:docPr id="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srcRect/>
                    <a:stretch>
                      <a:fillRect/>
                    </a:stretch>
                  </pic:blipFill>
                  <pic:spPr bwMode="auto">
                    <a:xfrm>
                      <a:off x="0" y="0"/>
                      <a:ext cx="3981269" cy="3879292"/>
                    </a:xfrm>
                    <a:prstGeom prst="rect">
                      <a:avLst/>
                    </a:prstGeom>
                    <a:noFill/>
                    <a:ln w="9525">
                      <a:noFill/>
                      <a:miter lim="800000"/>
                      <a:headEnd/>
                      <a:tailEnd/>
                    </a:ln>
                  </pic:spPr>
                </pic:pic>
              </a:graphicData>
            </a:graphic>
          </wp:inline>
        </w:drawing>
      </w:r>
    </w:p>
    <w:p w14:paraId="24C2C6E3" w14:textId="77777777" w:rsidR="001C416B" w:rsidRPr="0043131D" w:rsidRDefault="001C416B" w:rsidP="001C416B">
      <w:pPr>
        <w:pStyle w:val="Caption"/>
        <w:jc w:val="center"/>
      </w:pPr>
      <w:r>
        <w:t xml:space="preserve">Figure </w:t>
      </w:r>
      <w:fldSimple w:instr=" SEQ Figure \* ARABIC ">
        <w:r w:rsidR="00C207BD">
          <w:rPr>
            <w:noProof/>
          </w:rPr>
          <w:t>43</w:t>
        </w:r>
      </w:fldSimple>
      <w:r>
        <w:t>: Task System UML Diagram</w:t>
      </w:r>
    </w:p>
    <w:p w14:paraId="5F54B7FF" w14:textId="77777777" w:rsidR="001C416B" w:rsidRPr="0043131D" w:rsidRDefault="00591825" w:rsidP="00591825">
      <w:r>
        <w:rPr>
          <w:rFonts w:eastAsia="Trebuchet MS"/>
        </w:rPr>
        <w:tab/>
      </w:r>
      <w:r w:rsidR="001C416B" w:rsidRPr="0043131D">
        <w:rPr>
          <w:rFonts w:eastAsia="Trebuchet MS"/>
        </w:rPr>
        <w:t xml:space="preserve">The tasking system is a hybrid of the two techniques used in the Intel Smoke demo; both of which utilize the Intel Threaded Building Blocks library.  To minimize the systems size and execution overhead, the tasking system uses a custom developed systems architecture that closely mirrors the functionality of the Intel Threaded Building Block.  Instead of managing tasks on each worker thread, the adjusted system architecture manages a centralized queue of tasks.  Also, due to the system component based architecture, the standard game loop has been replaced with a dependency driven task execution pipeline. </w:t>
      </w:r>
    </w:p>
    <w:p w14:paraId="5023A10E" w14:textId="17166B74" w:rsidR="001C416B" w:rsidRPr="00591825" w:rsidRDefault="00AE74F4" w:rsidP="00591825">
      <w:pPr>
        <w:pStyle w:val="Heading3"/>
      </w:pPr>
      <w:bookmarkStart w:id="433" w:name="_Toc256375218"/>
      <w:r>
        <w:t>Task</w:t>
      </w:r>
      <w:r w:rsidRPr="00591825">
        <w:t>Scheduler</w:t>
      </w:r>
      <w:bookmarkEnd w:id="433"/>
    </w:p>
    <w:p w14:paraId="01E673C0" w14:textId="77777777" w:rsidR="001C416B" w:rsidRPr="0043131D" w:rsidRDefault="00591825" w:rsidP="00591825">
      <w:r>
        <w:rPr>
          <w:rFonts w:eastAsia="Trebuchet MS"/>
        </w:rPr>
        <w:tab/>
      </w:r>
      <w:r w:rsidR="001C416B" w:rsidRPr="0043131D">
        <w:rPr>
          <w:rFonts w:eastAsia="Trebuchet MS"/>
        </w:rPr>
        <w:t>The task scheduler is the core of the tasking system; its primary function is to manage the scheduling of tasks according to a weighting algorithm.  The scheduler maintains an internal queue of the currently assigned tasks and is structured as a dequeue.  When a task is requested the scheduler returns the next task according to the weighting algorithm.</w:t>
      </w:r>
    </w:p>
    <w:p w14:paraId="00F3422E" w14:textId="77777777" w:rsidR="00591825" w:rsidRDefault="00591825" w:rsidP="001C416B">
      <w:pPr>
        <w:rPr>
          <w:rFonts w:eastAsia="Trebuchet MS" w:cs="Trebuchet MS"/>
          <w:b/>
          <w:sz w:val="24"/>
          <w:szCs w:val="24"/>
        </w:rPr>
      </w:pPr>
    </w:p>
    <w:p w14:paraId="0F3E7F63" w14:textId="77777777" w:rsidR="001C416B" w:rsidRPr="003B4750" w:rsidRDefault="001C416B" w:rsidP="001C416B">
      <w:pPr>
        <w:rPr>
          <w:b/>
          <w:sz w:val="24"/>
          <w:szCs w:val="24"/>
        </w:rPr>
      </w:pPr>
      <w:r w:rsidRPr="003B4750">
        <w:rPr>
          <w:rFonts w:eastAsia="Trebuchet MS" w:cs="Trebuchet MS"/>
          <w:b/>
          <w:sz w:val="24"/>
          <w:szCs w:val="24"/>
        </w:rPr>
        <w:t>Weighting Algorithm</w:t>
      </w:r>
    </w:p>
    <w:p w14:paraId="6BA9A491" w14:textId="77777777" w:rsidR="001C416B" w:rsidRPr="0043131D" w:rsidRDefault="001C416B" w:rsidP="00591825">
      <w:r w:rsidRPr="0043131D">
        <w:rPr>
          <w:rFonts w:eastAsia="Trebuchet MS"/>
        </w:rPr>
        <w:t>The rules used to determine the what task is executed next</w:t>
      </w:r>
    </w:p>
    <w:p w14:paraId="661B30D0" w14:textId="77777777" w:rsidR="001C416B" w:rsidRPr="0043131D" w:rsidRDefault="001C416B" w:rsidP="00DD4C99">
      <w:pPr>
        <w:pStyle w:val="ListParagraph"/>
        <w:numPr>
          <w:ilvl w:val="0"/>
          <w:numId w:val="104"/>
        </w:numPr>
      </w:pPr>
      <w:r w:rsidRPr="00591825">
        <w:rPr>
          <w:rFonts w:eastAsia="Trebuchet MS"/>
        </w:rPr>
        <w:t xml:space="preserve">The task whose last child was completed by this thread. </w:t>
      </w:r>
    </w:p>
    <w:p w14:paraId="3C2C7B3F" w14:textId="77777777" w:rsidR="001C416B" w:rsidRPr="0043131D" w:rsidRDefault="001C416B" w:rsidP="00DD4C99">
      <w:pPr>
        <w:pStyle w:val="ListParagraph"/>
        <w:numPr>
          <w:ilvl w:val="0"/>
          <w:numId w:val="104"/>
        </w:numPr>
      </w:pPr>
      <w:r w:rsidRPr="00591825">
        <w:rPr>
          <w:rFonts w:eastAsia="Trebuchet MS"/>
        </w:rPr>
        <w:t>The task whose frequency deadline has been reached or will fail if another task is executed</w:t>
      </w:r>
    </w:p>
    <w:p w14:paraId="1180F801" w14:textId="77777777" w:rsidR="001C416B" w:rsidRPr="0043131D" w:rsidRDefault="001C416B" w:rsidP="00DD4C99">
      <w:pPr>
        <w:pStyle w:val="ListParagraph"/>
        <w:numPr>
          <w:ilvl w:val="0"/>
          <w:numId w:val="104"/>
        </w:numPr>
      </w:pPr>
      <w:r w:rsidRPr="00591825">
        <w:rPr>
          <w:rFonts w:eastAsia="Trebuchet MS"/>
        </w:rPr>
        <w:t>A task with the highest affinity</w:t>
      </w:r>
    </w:p>
    <w:p w14:paraId="1BB70938" w14:textId="77777777" w:rsidR="001C416B" w:rsidRPr="0043131D" w:rsidRDefault="001C416B" w:rsidP="00DD4C99">
      <w:pPr>
        <w:pStyle w:val="ListParagraph"/>
        <w:numPr>
          <w:ilvl w:val="0"/>
          <w:numId w:val="104"/>
        </w:numPr>
      </w:pPr>
      <w:r w:rsidRPr="00591825">
        <w:rPr>
          <w:rFonts w:eastAsia="Trebuchet MS"/>
        </w:rPr>
        <w:t>A task with the shortest process time</w:t>
      </w:r>
    </w:p>
    <w:p w14:paraId="57E96E6D" w14:textId="77777777" w:rsidR="001C416B" w:rsidRPr="0043131D" w:rsidRDefault="001C416B" w:rsidP="001C416B"/>
    <w:p w14:paraId="313E3792" w14:textId="77777777" w:rsidR="001C416B" w:rsidRPr="00591825" w:rsidRDefault="001C416B" w:rsidP="00DD4C99">
      <w:pPr>
        <w:numPr>
          <w:ilvl w:val="0"/>
          <w:numId w:val="87"/>
        </w:numPr>
      </w:pPr>
      <w:r w:rsidRPr="00591825">
        <w:rPr>
          <w:rFonts w:eastAsia="Trebuchet MS" w:cs="Trebuchet MS"/>
          <w:b/>
        </w:rPr>
        <w:lastRenderedPageBreak/>
        <w:t>Data</w:t>
      </w:r>
    </w:p>
    <w:p w14:paraId="3AE6AC10" w14:textId="77777777" w:rsidR="001C416B" w:rsidRPr="00591825" w:rsidRDefault="001C416B" w:rsidP="00DD4C99">
      <w:pPr>
        <w:numPr>
          <w:ilvl w:val="1"/>
          <w:numId w:val="87"/>
        </w:numPr>
      </w:pPr>
      <w:r w:rsidRPr="00591825">
        <w:rPr>
          <w:rFonts w:eastAsia="Trebuchet MS" w:cs="Trebuchet MS"/>
        </w:rPr>
        <w:t xml:space="preserve">Count : </w:t>
      </w:r>
      <w:r w:rsidRPr="00591825">
        <w:rPr>
          <w:rFonts w:eastAsia="Trebuchet MS" w:cs="Trebuchet MS"/>
          <w:i/>
        </w:rPr>
        <w:t>int</w:t>
      </w:r>
    </w:p>
    <w:p w14:paraId="3E63BB5A" w14:textId="77777777" w:rsidR="001C416B" w:rsidRPr="00591825" w:rsidRDefault="001C416B" w:rsidP="00DD4C99">
      <w:pPr>
        <w:numPr>
          <w:ilvl w:val="2"/>
          <w:numId w:val="87"/>
        </w:numPr>
      </w:pPr>
      <w:r w:rsidRPr="00591825">
        <w:rPr>
          <w:rFonts w:eastAsia="Trebuchet MS" w:cs="Trebuchet MS"/>
        </w:rPr>
        <w:t xml:space="preserve">Number of </w:t>
      </w:r>
      <w:r w:rsidRPr="00591825">
        <w:rPr>
          <w:rFonts w:eastAsia="Trebuchet MS" w:cs="Trebuchet MS"/>
          <w:i/>
        </w:rPr>
        <w:t xml:space="preserve">Tasks </w:t>
      </w:r>
      <w:r w:rsidRPr="00591825">
        <w:rPr>
          <w:rFonts w:eastAsia="Trebuchet MS" w:cs="Trebuchet MS"/>
        </w:rPr>
        <w:t>currently on the scheduling queue</w:t>
      </w:r>
    </w:p>
    <w:p w14:paraId="131747DC" w14:textId="77777777" w:rsidR="001C416B" w:rsidRPr="00591825" w:rsidRDefault="001C416B" w:rsidP="00DD4C99">
      <w:pPr>
        <w:numPr>
          <w:ilvl w:val="1"/>
          <w:numId w:val="87"/>
        </w:numPr>
      </w:pPr>
      <w:r w:rsidRPr="00591825">
        <w:rPr>
          <w:rFonts w:eastAsia="Trebuchet MS" w:cs="Trebuchet MS"/>
        </w:rPr>
        <w:t xml:space="preserve">HardwareThreadCount : </w:t>
      </w:r>
      <w:r w:rsidRPr="00591825">
        <w:rPr>
          <w:rFonts w:eastAsia="Trebuchet MS" w:cs="Trebuchet MS"/>
          <w:i/>
        </w:rPr>
        <w:t>int</w:t>
      </w:r>
    </w:p>
    <w:p w14:paraId="7F2C866E" w14:textId="77777777" w:rsidR="001C416B" w:rsidRPr="00591825" w:rsidRDefault="001C416B" w:rsidP="00DD4C99">
      <w:pPr>
        <w:numPr>
          <w:ilvl w:val="2"/>
          <w:numId w:val="87"/>
        </w:numPr>
      </w:pPr>
      <w:r w:rsidRPr="00591825">
        <w:rPr>
          <w:rFonts w:eastAsia="Trebuchet MS" w:cs="Trebuchet MS"/>
        </w:rPr>
        <w:t>Number of cores/processors that are available on the current system</w:t>
      </w:r>
    </w:p>
    <w:p w14:paraId="6A2E1D0C" w14:textId="77777777" w:rsidR="001C416B" w:rsidRPr="00591825" w:rsidRDefault="001C416B" w:rsidP="001C416B">
      <w:pPr>
        <w:ind w:left="720"/>
      </w:pPr>
    </w:p>
    <w:p w14:paraId="061D5591" w14:textId="77777777" w:rsidR="001C416B" w:rsidRPr="00591825" w:rsidRDefault="001C416B" w:rsidP="00DD4C99">
      <w:pPr>
        <w:numPr>
          <w:ilvl w:val="0"/>
          <w:numId w:val="87"/>
        </w:numPr>
      </w:pPr>
      <w:r w:rsidRPr="00591825">
        <w:rPr>
          <w:rFonts w:eastAsia="Trebuchet MS" w:cs="Trebuchet MS"/>
          <w:b/>
        </w:rPr>
        <w:t>Operations</w:t>
      </w:r>
    </w:p>
    <w:p w14:paraId="2E6846FC" w14:textId="77777777" w:rsidR="001C416B" w:rsidRPr="00591825" w:rsidRDefault="001C416B" w:rsidP="00DD4C99">
      <w:pPr>
        <w:numPr>
          <w:ilvl w:val="1"/>
          <w:numId w:val="87"/>
        </w:numPr>
      </w:pPr>
      <w:r w:rsidRPr="00591825">
        <w:rPr>
          <w:rFonts w:eastAsia="Trebuchet MS" w:cs="Trebuchet MS"/>
        </w:rPr>
        <w:t xml:space="preserve">Initialize(options : </w:t>
      </w:r>
      <w:r w:rsidRPr="00591825">
        <w:rPr>
          <w:rFonts w:eastAsia="Trebuchet MS" w:cs="Trebuchet MS"/>
          <w:i/>
        </w:rPr>
        <w:t xml:space="preserve">int, </w:t>
      </w:r>
      <w:r w:rsidRPr="00591825">
        <w:rPr>
          <w:rFonts w:eastAsia="Trebuchet MS" w:cs="Trebuchet MS"/>
        </w:rPr>
        <w:t xml:space="preserve">algorithm </w:t>
      </w:r>
      <w:r w:rsidRPr="00591825">
        <w:rPr>
          <w:rFonts w:eastAsia="Trebuchet MS" w:cs="Trebuchet MS"/>
          <w:i/>
        </w:rPr>
        <w:t>: WeightingAlgorithmCallback</w:t>
      </w:r>
      <w:r w:rsidRPr="00591825">
        <w:rPr>
          <w:rFonts w:eastAsia="Trebuchet MS" w:cs="Trebuchet MS"/>
        </w:rPr>
        <w:t xml:space="preserve">) : </w:t>
      </w:r>
      <w:r w:rsidRPr="00591825">
        <w:rPr>
          <w:rFonts w:eastAsia="Trebuchet MS" w:cs="Trebuchet MS"/>
          <w:i/>
        </w:rPr>
        <w:t>void</w:t>
      </w:r>
    </w:p>
    <w:p w14:paraId="71780AEF" w14:textId="77777777" w:rsidR="001C416B" w:rsidRPr="00591825" w:rsidRDefault="001C416B" w:rsidP="00DD4C99">
      <w:pPr>
        <w:numPr>
          <w:ilvl w:val="2"/>
          <w:numId w:val="87"/>
        </w:numPr>
      </w:pPr>
      <w:r w:rsidRPr="00591825">
        <w:rPr>
          <w:rFonts w:eastAsia="Trebuchet MS" w:cs="Trebuchet MS"/>
        </w:rPr>
        <w:t>Initializes the task scheduler using the options.  Allows the system to run in single or multi-threaded mode as well as scheduling behaviors.</w:t>
      </w:r>
    </w:p>
    <w:p w14:paraId="2548676A" w14:textId="77777777" w:rsidR="001C416B" w:rsidRPr="00591825" w:rsidRDefault="001C416B" w:rsidP="00DD4C99">
      <w:pPr>
        <w:numPr>
          <w:ilvl w:val="1"/>
          <w:numId w:val="87"/>
        </w:numPr>
      </w:pPr>
      <w:r w:rsidRPr="00591825">
        <w:rPr>
          <w:rFonts w:eastAsia="Trebuchet MS" w:cs="Trebuchet MS"/>
        </w:rPr>
        <w:t>Start( void ) : void</w:t>
      </w:r>
    </w:p>
    <w:p w14:paraId="65B41942" w14:textId="77777777" w:rsidR="001C416B" w:rsidRPr="00591825" w:rsidRDefault="001C416B" w:rsidP="00DD4C99">
      <w:pPr>
        <w:numPr>
          <w:ilvl w:val="2"/>
          <w:numId w:val="87"/>
        </w:numPr>
      </w:pPr>
      <w:r w:rsidRPr="00591825">
        <w:rPr>
          <w:rFonts w:eastAsia="Trebuchet MS" w:cs="Trebuchet MS"/>
        </w:rPr>
        <w:t xml:space="preserve">Starts the scheduling system and spools up the appropriate </w:t>
      </w:r>
      <w:r w:rsidRPr="00591825">
        <w:rPr>
          <w:rFonts w:eastAsia="Trebuchet MS" w:cs="Trebuchet MS"/>
          <w:i/>
        </w:rPr>
        <w:t>WorkerThread</w:t>
      </w:r>
    </w:p>
    <w:p w14:paraId="4939EB51" w14:textId="77777777" w:rsidR="001C416B" w:rsidRPr="00591825" w:rsidRDefault="001C416B" w:rsidP="00DD4C99">
      <w:pPr>
        <w:numPr>
          <w:ilvl w:val="1"/>
          <w:numId w:val="87"/>
        </w:numPr>
      </w:pPr>
      <w:r w:rsidRPr="00591825">
        <w:rPr>
          <w:rFonts w:eastAsia="Trebuchet MS" w:cs="Trebuchet MS"/>
        </w:rPr>
        <w:t>Stop( void ) : void</w:t>
      </w:r>
    </w:p>
    <w:p w14:paraId="4E05634F" w14:textId="77777777" w:rsidR="001C416B" w:rsidRPr="00591825" w:rsidRDefault="001C416B" w:rsidP="00DD4C99">
      <w:pPr>
        <w:numPr>
          <w:ilvl w:val="2"/>
          <w:numId w:val="87"/>
        </w:numPr>
      </w:pPr>
      <w:r w:rsidRPr="00591825">
        <w:rPr>
          <w:rFonts w:eastAsia="Trebuchet MS" w:cs="Trebuchet MS"/>
        </w:rPr>
        <w:t xml:space="preserve">Stops the scheduling system and shuts down the </w:t>
      </w:r>
      <w:r w:rsidRPr="00591825">
        <w:rPr>
          <w:rFonts w:eastAsia="Trebuchet MS" w:cs="Trebuchet MS"/>
          <w:i/>
        </w:rPr>
        <w:t>WorkerThreads</w:t>
      </w:r>
    </w:p>
    <w:p w14:paraId="3FBFA238" w14:textId="77777777" w:rsidR="001C416B" w:rsidRPr="00591825" w:rsidRDefault="001C416B" w:rsidP="00DD4C99">
      <w:pPr>
        <w:numPr>
          <w:ilvl w:val="1"/>
          <w:numId w:val="87"/>
        </w:numPr>
      </w:pPr>
      <w:r w:rsidRPr="00591825">
        <w:rPr>
          <w:rFonts w:eastAsia="Trebuchet MS" w:cs="Trebuchet MS"/>
        </w:rPr>
        <w:t>Pause( void ) : void</w:t>
      </w:r>
    </w:p>
    <w:p w14:paraId="35BF13FD" w14:textId="77777777" w:rsidR="001C416B" w:rsidRPr="00591825" w:rsidRDefault="001C416B" w:rsidP="00DD4C99">
      <w:pPr>
        <w:numPr>
          <w:ilvl w:val="2"/>
          <w:numId w:val="87"/>
        </w:numPr>
      </w:pPr>
      <w:r w:rsidRPr="00591825">
        <w:rPr>
          <w:rFonts w:eastAsia="Trebuchet MS" w:cs="Trebuchet MS"/>
        </w:rPr>
        <w:t xml:space="preserve">Pauses the scheduling system and puts all of the </w:t>
      </w:r>
      <w:r w:rsidRPr="00591825">
        <w:rPr>
          <w:rFonts w:eastAsia="Trebuchet MS" w:cs="Trebuchet MS"/>
          <w:i/>
        </w:rPr>
        <w:t xml:space="preserve">WorkerThread </w:t>
      </w:r>
      <w:r w:rsidRPr="00591825">
        <w:rPr>
          <w:rFonts w:eastAsia="Trebuchet MS" w:cs="Trebuchet MS"/>
        </w:rPr>
        <w:t>into sleep mode</w:t>
      </w:r>
    </w:p>
    <w:p w14:paraId="7E6E9BFC" w14:textId="77777777" w:rsidR="001C416B" w:rsidRPr="00591825" w:rsidRDefault="001C416B" w:rsidP="00DD4C99">
      <w:pPr>
        <w:numPr>
          <w:ilvl w:val="1"/>
          <w:numId w:val="87"/>
        </w:numPr>
      </w:pPr>
      <w:r w:rsidRPr="00591825">
        <w:rPr>
          <w:rFonts w:eastAsia="Trebuchet MS" w:cs="Trebuchet MS"/>
        </w:rPr>
        <w:t xml:space="preserve">Push(task : </w:t>
      </w:r>
      <w:r w:rsidRPr="00591825">
        <w:rPr>
          <w:rFonts w:eastAsia="Trebuchet MS" w:cs="Trebuchet MS"/>
          <w:i/>
        </w:rPr>
        <w:t>Task</w:t>
      </w:r>
      <w:r w:rsidRPr="00591825">
        <w:rPr>
          <w:rFonts w:eastAsia="Trebuchet MS" w:cs="Trebuchet MS"/>
        </w:rPr>
        <w:t>) : void</w:t>
      </w:r>
    </w:p>
    <w:p w14:paraId="746312E5" w14:textId="77777777" w:rsidR="001C416B" w:rsidRPr="00591825" w:rsidRDefault="001C416B" w:rsidP="00DD4C99">
      <w:pPr>
        <w:numPr>
          <w:ilvl w:val="2"/>
          <w:numId w:val="87"/>
        </w:numPr>
      </w:pPr>
      <w:r w:rsidRPr="00591825">
        <w:rPr>
          <w:rFonts w:eastAsia="Trebuchet MS" w:cs="Trebuchet MS"/>
        </w:rPr>
        <w:t>Pushes the task onto the scheduling queue.</w:t>
      </w:r>
    </w:p>
    <w:p w14:paraId="17D8E13E" w14:textId="77777777" w:rsidR="001C416B" w:rsidRPr="00591825" w:rsidRDefault="001C416B" w:rsidP="00DD4C99">
      <w:pPr>
        <w:numPr>
          <w:ilvl w:val="1"/>
          <w:numId w:val="87"/>
        </w:numPr>
      </w:pPr>
      <w:r w:rsidRPr="00591825">
        <w:rPr>
          <w:rFonts w:eastAsia="Trebuchet MS" w:cs="Trebuchet MS"/>
        </w:rPr>
        <w:t>Pop( void ) : Task</w:t>
      </w:r>
    </w:p>
    <w:p w14:paraId="7645B959" w14:textId="77777777" w:rsidR="001C416B" w:rsidRPr="00591825" w:rsidRDefault="001C416B" w:rsidP="00DD4C99">
      <w:pPr>
        <w:numPr>
          <w:ilvl w:val="2"/>
          <w:numId w:val="87"/>
        </w:numPr>
      </w:pPr>
      <w:r w:rsidRPr="00591825">
        <w:rPr>
          <w:rFonts w:eastAsia="Trebuchet MS" w:cs="Trebuchet MS"/>
        </w:rPr>
        <w:t>Pops the next task from the scheduling queue.  Priority is determined by task frequency, last execution time, affinity, and process time.  Ideally tasks that have a frequency set will be moved to the start of the queue the closer they get to their deadline.</w:t>
      </w:r>
    </w:p>
    <w:p w14:paraId="6BE48384" w14:textId="77777777" w:rsidR="001C416B" w:rsidRPr="00591825" w:rsidRDefault="001C416B" w:rsidP="00DD4C99">
      <w:pPr>
        <w:numPr>
          <w:ilvl w:val="1"/>
          <w:numId w:val="87"/>
        </w:numPr>
      </w:pPr>
      <w:r w:rsidRPr="00591825">
        <w:rPr>
          <w:rFonts w:eastAsia="Trebuchet MS" w:cs="Trebuchet MS"/>
        </w:rPr>
        <w:t>Clear( void ) : void</w:t>
      </w:r>
    </w:p>
    <w:p w14:paraId="38964648" w14:textId="77777777" w:rsidR="001C416B" w:rsidRPr="00591825" w:rsidRDefault="001C416B" w:rsidP="00DD4C99">
      <w:pPr>
        <w:numPr>
          <w:ilvl w:val="2"/>
          <w:numId w:val="87"/>
        </w:numPr>
      </w:pPr>
      <w:r w:rsidRPr="00591825">
        <w:rPr>
          <w:rFonts w:eastAsia="Trebuchet MS" w:cs="Trebuchet MS"/>
        </w:rPr>
        <w:t>Removes all of the currently queued tasks from the scheduling queue.</w:t>
      </w:r>
    </w:p>
    <w:p w14:paraId="7812FE36" w14:textId="77777777" w:rsidR="001C416B" w:rsidRPr="00591825" w:rsidRDefault="001C416B" w:rsidP="00591825">
      <w:pPr>
        <w:pStyle w:val="Heading3"/>
      </w:pPr>
      <w:bookmarkStart w:id="434" w:name="_Toc256375219"/>
      <w:r w:rsidRPr="00591825">
        <w:t>WorkerThread</w:t>
      </w:r>
      <w:bookmarkEnd w:id="434"/>
    </w:p>
    <w:p w14:paraId="0BAF5774" w14:textId="77777777" w:rsidR="001C416B" w:rsidRPr="0043131D" w:rsidRDefault="00591825" w:rsidP="00591825">
      <w:r>
        <w:rPr>
          <w:rFonts w:eastAsia="Trebuchet MS"/>
        </w:rPr>
        <w:tab/>
      </w:r>
      <w:r w:rsidR="001C416B" w:rsidRPr="0043131D">
        <w:rPr>
          <w:rFonts w:eastAsia="Trebuchet MS"/>
        </w:rPr>
        <w:t xml:space="preserve">The </w:t>
      </w:r>
      <w:r w:rsidR="001C416B" w:rsidRPr="0043131D">
        <w:rPr>
          <w:rFonts w:eastAsia="Trebuchet MS"/>
          <w:i/>
        </w:rPr>
        <w:t xml:space="preserve">WorkerThread </w:t>
      </w:r>
      <w:r w:rsidR="001C416B" w:rsidRPr="0043131D">
        <w:rPr>
          <w:rFonts w:eastAsia="Trebuchet MS"/>
        </w:rPr>
        <w:t xml:space="preserve">is the execution thread needed to process the queue tasks.  Depending on the options specified in the initialization of the </w:t>
      </w:r>
      <w:r w:rsidR="001C416B" w:rsidRPr="0043131D">
        <w:rPr>
          <w:rFonts w:eastAsia="Trebuchet MS"/>
          <w:i/>
        </w:rPr>
        <w:t xml:space="preserve">TaskScheduler </w:t>
      </w:r>
      <w:r w:rsidR="001C416B" w:rsidRPr="0043131D">
        <w:rPr>
          <w:rFonts w:eastAsia="Trebuchet MS"/>
        </w:rPr>
        <w:t xml:space="preserve">the number of </w:t>
      </w:r>
      <w:r w:rsidR="001C416B" w:rsidRPr="0043131D">
        <w:rPr>
          <w:rFonts w:eastAsia="Trebuchet MS"/>
          <w:i/>
        </w:rPr>
        <w:t xml:space="preserve">WorkerThreads </w:t>
      </w:r>
      <w:r w:rsidR="001C416B" w:rsidRPr="0043131D">
        <w:rPr>
          <w:rFonts w:eastAsia="Trebuchet MS"/>
        </w:rPr>
        <w:t>can range from one up to the number of cores the system has.</w:t>
      </w:r>
    </w:p>
    <w:p w14:paraId="60BABDF4" w14:textId="77777777" w:rsidR="001C416B" w:rsidRPr="0043131D" w:rsidRDefault="001C416B" w:rsidP="001C416B"/>
    <w:p w14:paraId="7716180C" w14:textId="77777777" w:rsidR="001C416B" w:rsidRPr="00591825" w:rsidRDefault="001C416B" w:rsidP="00DD4C99">
      <w:pPr>
        <w:numPr>
          <w:ilvl w:val="0"/>
          <w:numId w:val="49"/>
        </w:numPr>
      </w:pPr>
      <w:r w:rsidRPr="00591825">
        <w:rPr>
          <w:rFonts w:eastAsia="Trebuchet MS" w:cs="Trebuchet MS"/>
          <w:b/>
        </w:rPr>
        <w:t>Data</w:t>
      </w:r>
    </w:p>
    <w:p w14:paraId="25A57F78" w14:textId="77777777" w:rsidR="001C416B" w:rsidRPr="00591825" w:rsidRDefault="001C416B" w:rsidP="00DD4C99">
      <w:pPr>
        <w:numPr>
          <w:ilvl w:val="1"/>
          <w:numId w:val="49"/>
        </w:numPr>
        <w:tabs>
          <w:tab w:val="clear" w:pos="1440"/>
          <w:tab w:val="num" w:pos="1080"/>
        </w:tabs>
        <w:ind w:left="1080"/>
      </w:pPr>
      <w:r w:rsidRPr="00591825">
        <w:rPr>
          <w:rFonts w:eastAsia="Trebuchet MS" w:cs="Trebuchet MS"/>
        </w:rPr>
        <w:t xml:space="preserve">Id : </w:t>
      </w:r>
      <w:r w:rsidRPr="00591825">
        <w:rPr>
          <w:rFonts w:eastAsia="Trebuchet MS" w:cs="Trebuchet MS"/>
          <w:i/>
        </w:rPr>
        <w:t>int</w:t>
      </w:r>
    </w:p>
    <w:p w14:paraId="5917E2DA" w14:textId="77777777" w:rsidR="001C416B" w:rsidRPr="00591825" w:rsidRDefault="001C416B" w:rsidP="00DD4C99">
      <w:pPr>
        <w:numPr>
          <w:ilvl w:val="2"/>
          <w:numId w:val="49"/>
        </w:numPr>
        <w:tabs>
          <w:tab w:val="clear" w:pos="2160"/>
          <w:tab w:val="num" w:pos="1440"/>
        </w:tabs>
        <w:ind w:left="1440"/>
      </w:pPr>
      <w:r w:rsidRPr="00591825">
        <w:rPr>
          <w:rFonts w:eastAsia="Trebuchet MS" w:cs="Trebuchet MS"/>
        </w:rPr>
        <w:t xml:space="preserve">Identifier of the </w:t>
      </w:r>
      <w:r w:rsidRPr="00591825">
        <w:rPr>
          <w:rFonts w:eastAsia="Trebuchet MS" w:cs="Trebuchet MS"/>
          <w:i/>
        </w:rPr>
        <w:t>WorkerThread</w:t>
      </w:r>
      <w:r w:rsidRPr="00591825">
        <w:rPr>
          <w:rFonts w:eastAsia="Trebuchet MS" w:cs="Trebuchet MS"/>
        </w:rPr>
        <w:t xml:space="preserve"> as assigned by the </w:t>
      </w:r>
      <w:r w:rsidRPr="00591825">
        <w:rPr>
          <w:rFonts w:eastAsia="Trebuchet MS" w:cs="Trebuchet MS"/>
          <w:i/>
        </w:rPr>
        <w:t>TaskScheduler</w:t>
      </w:r>
    </w:p>
    <w:p w14:paraId="0466B13F" w14:textId="77777777" w:rsidR="001C416B" w:rsidRPr="00591825" w:rsidRDefault="001C416B" w:rsidP="00DD4C99">
      <w:pPr>
        <w:numPr>
          <w:ilvl w:val="1"/>
          <w:numId w:val="49"/>
        </w:numPr>
        <w:tabs>
          <w:tab w:val="clear" w:pos="1440"/>
          <w:tab w:val="num" w:pos="1080"/>
        </w:tabs>
        <w:ind w:left="1080"/>
      </w:pPr>
      <w:r w:rsidRPr="00591825">
        <w:rPr>
          <w:rFonts w:eastAsia="Trebuchet MS" w:cs="Trebuchet MS"/>
        </w:rPr>
        <w:t xml:space="preserve">Scheduler : </w:t>
      </w:r>
      <w:r w:rsidRPr="00591825">
        <w:rPr>
          <w:rFonts w:eastAsia="Trebuchet MS" w:cs="Trebuchet MS"/>
          <w:i/>
        </w:rPr>
        <w:t>TaskScheduler</w:t>
      </w:r>
    </w:p>
    <w:p w14:paraId="72AA6E83" w14:textId="77777777" w:rsidR="001C416B" w:rsidRPr="00591825" w:rsidRDefault="001C416B" w:rsidP="00DD4C99">
      <w:pPr>
        <w:numPr>
          <w:ilvl w:val="2"/>
          <w:numId w:val="49"/>
        </w:numPr>
        <w:tabs>
          <w:tab w:val="clear" w:pos="2160"/>
          <w:tab w:val="num" w:pos="1440"/>
        </w:tabs>
        <w:ind w:left="1440"/>
      </w:pPr>
      <w:r w:rsidRPr="00591825">
        <w:rPr>
          <w:rFonts w:eastAsia="Trebuchet MS" w:cs="Trebuchet MS"/>
        </w:rPr>
        <w:t>The scheduler which is currently handling the task management.</w:t>
      </w:r>
    </w:p>
    <w:p w14:paraId="0F5E9360" w14:textId="77777777" w:rsidR="001C416B" w:rsidRPr="00591825" w:rsidRDefault="001C416B" w:rsidP="001C416B"/>
    <w:p w14:paraId="3A48800D" w14:textId="77777777" w:rsidR="001C416B" w:rsidRPr="00591825" w:rsidRDefault="001C416B" w:rsidP="00DD4C99">
      <w:pPr>
        <w:numPr>
          <w:ilvl w:val="0"/>
          <w:numId w:val="50"/>
        </w:numPr>
      </w:pPr>
      <w:r w:rsidRPr="00591825">
        <w:rPr>
          <w:rFonts w:eastAsia="Trebuchet MS" w:cs="Trebuchet MS"/>
          <w:b/>
        </w:rPr>
        <w:t>Operations</w:t>
      </w:r>
    </w:p>
    <w:p w14:paraId="0A6532B7" w14:textId="77777777" w:rsidR="001C416B" w:rsidRPr="00591825" w:rsidRDefault="001C416B" w:rsidP="00DD4C99">
      <w:pPr>
        <w:numPr>
          <w:ilvl w:val="1"/>
          <w:numId w:val="50"/>
        </w:numPr>
        <w:tabs>
          <w:tab w:val="clear" w:pos="1440"/>
          <w:tab w:val="num" w:pos="1080"/>
        </w:tabs>
        <w:ind w:left="1080"/>
      </w:pPr>
      <w:r w:rsidRPr="00591825">
        <w:rPr>
          <w:rFonts w:eastAsia="Trebuchet MS" w:cs="Trebuchet MS"/>
        </w:rPr>
        <w:t xml:space="preserve">DoWork(value : </w:t>
      </w:r>
      <w:r w:rsidRPr="00591825">
        <w:rPr>
          <w:rFonts w:eastAsia="Trebuchet MS" w:cs="Trebuchet MS"/>
          <w:i/>
        </w:rPr>
        <w:t>void*</w:t>
      </w:r>
      <w:r w:rsidRPr="00591825">
        <w:rPr>
          <w:rFonts w:eastAsia="Trebuchet MS" w:cs="Trebuchet MS"/>
        </w:rPr>
        <w:t>) : int</w:t>
      </w:r>
    </w:p>
    <w:p w14:paraId="67574E9A" w14:textId="77777777" w:rsidR="001C416B" w:rsidRPr="00591825" w:rsidRDefault="001C416B" w:rsidP="00DD4C99">
      <w:pPr>
        <w:numPr>
          <w:ilvl w:val="2"/>
          <w:numId w:val="50"/>
        </w:numPr>
        <w:tabs>
          <w:tab w:val="clear" w:pos="2160"/>
          <w:tab w:val="num" w:pos="1440"/>
        </w:tabs>
        <w:ind w:left="1440"/>
      </w:pPr>
      <w:r w:rsidRPr="00591825">
        <w:rPr>
          <w:rFonts w:eastAsia="Trebuchet MS" w:cs="Trebuchet MS"/>
        </w:rPr>
        <w:t xml:space="preserve">The main execution loop for the </w:t>
      </w:r>
      <w:r w:rsidRPr="00591825">
        <w:rPr>
          <w:rFonts w:eastAsia="Trebuchet MS" w:cs="Trebuchet MS"/>
          <w:i/>
        </w:rPr>
        <w:t>WorkerThread</w:t>
      </w:r>
      <w:r w:rsidRPr="00591825">
        <w:rPr>
          <w:rFonts w:eastAsia="Trebuchet MS" w:cs="Trebuchet MS"/>
        </w:rPr>
        <w:t xml:space="preserve">.  This is where all of the </w:t>
      </w:r>
      <w:r w:rsidRPr="00591825">
        <w:rPr>
          <w:rFonts w:eastAsia="Trebuchet MS" w:cs="Trebuchet MS"/>
          <w:i/>
        </w:rPr>
        <w:t xml:space="preserve">Task </w:t>
      </w:r>
      <w:r w:rsidRPr="00591825">
        <w:rPr>
          <w:rFonts w:eastAsia="Trebuchet MS" w:cs="Trebuchet MS"/>
        </w:rPr>
        <w:t>Execution happens as well as the idling when no more tasks are present.</w:t>
      </w:r>
    </w:p>
    <w:p w14:paraId="1B6F45A9" w14:textId="77777777" w:rsidR="001C416B" w:rsidRPr="00591825" w:rsidRDefault="001C416B" w:rsidP="00591825">
      <w:pPr>
        <w:pStyle w:val="Heading3"/>
      </w:pPr>
      <w:bookmarkStart w:id="435" w:name="_Toc256375220"/>
      <w:r w:rsidRPr="00591825">
        <w:t>Task</w:t>
      </w:r>
      <w:bookmarkEnd w:id="435"/>
    </w:p>
    <w:p w14:paraId="16D02476" w14:textId="77777777" w:rsidR="001C416B" w:rsidRPr="0043131D" w:rsidRDefault="00591825" w:rsidP="00591825">
      <w:r>
        <w:rPr>
          <w:rFonts w:eastAsia="Trebuchet MS"/>
        </w:rPr>
        <w:tab/>
      </w:r>
      <w:r w:rsidR="001C416B" w:rsidRPr="0043131D">
        <w:rPr>
          <w:rFonts w:eastAsia="Trebuchet MS"/>
        </w:rPr>
        <w:t xml:space="preserve">The task is the primary development concept of the tasking system.  Tasks are the unitized functional calls that allow the threading model to execute dependent on the processor core, thus allowing multicore programming without having to maintain the overhead of thread management. </w:t>
      </w:r>
    </w:p>
    <w:p w14:paraId="4A1381F5" w14:textId="77777777" w:rsidR="001C416B" w:rsidRDefault="00591825" w:rsidP="00591825">
      <w:pPr>
        <w:rPr>
          <w:rFonts w:eastAsia="Trebuchet MS"/>
        </w:rPr>
      </w:pPr>
      <w:r>
        <w:rPr>
          <w:rFonts w:eastAsia="Trebuchet MS"/>
        </w:rPr>
        <w:tab/>
      </w:r>
      <w:r w:rsidR="001C416B" w:rsidRPr="0043131D">
        <w:rPr>
          <w:rFonts w:eastAsia="Trebuchet MS"/>
        </w:rPr>
        <w:t xml:space="preserve">The task offers a set of functions that allow the developer to manage child and parent relationships. </w:t>
      </w:r>
    </w:p>
    <w:p w14:paraId="696D6B98" w14:textId="77777777" w:rsidR="00591825" w:rsidRPr="0043131D" w:rsidRDefault="00591825" w:rsidP="00591825"/>
    <w:p w14:paraId="25C58D06" w14:textId="77777777" w:rsidR="001C416B" w:rsidRPr="00591825" w:rsidRDefault="001C416B" w:rsidP="00DD4C99">
      <w:pPr>
        <w:numPr>
          <w:ilvl w:val="0"/>
          <w:numId w:val="51"/>
        </w:numPr>
      </w:pPr>
      <w:r w:rsidRPr="00591825">
        <w:rPr>
          <w:rFonts w:eastAsia="Trebuchet MS" w:cs="Trebuchet MS"/>
          <w:b/>
        </w:rPr>
        <w:lastRenderedPageBreak/>
        <w:t>Data</w:t>
      </w:r>
    </w:p>
    <w:p w14:paraId="26BFDAC0"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TimeSinceLastExecution : </w:t>
      </w:r>
      <w:r w:rsidRPr="00591825">
        <w:rPr>
          <w:rFonts w:eastAsia="Trebuchet MS" w:cs="Trebuchet MS"/>
          <w:i/>
        </w:rPr>
        <w:t>float</w:t>
      </w:r>
    </w:p>
    <w:p w14:paraId="2937BABD"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Measurement, in seconds, of the elapsed time since the last execution of the task; if this is the initial run then the return value is 0.</w:t>
      </w:r>
    </w:p>
    <w:p w14:paraId="5A03A6F8"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ProcessTime : </w:t>
      </w:r>
      <w:r w:rsidRPr="00591825">
        <w:rPr>
          <w:rFonts w:eastAsia="Trebuchet MS" w:cs="Trebuchet MS"/>
          <w:i/>
        </w:rPr>
        <w:t>float</w:t>
      </w:r>
    </w:p>
    <w:p w14:paraId="59296EC7"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Measurement, in seconds, of the amount of time the task requires to complete.  This value is averaged over the execution of the task.</w:t>
      </w:r>
    </w:p>
    <w:p w14:paraId="258BBDB5"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Parent : </w:t>
      </w:r>
      <w:r w:rsidRPr="00591825">
        <w:rPr>
          <w:rFonts w:eastAsia="Trebuchet MS" w:cs="Trebuchet MS"/>
          <w:i/>
        </w:rPr>
        <w:t>Task</w:t>
      </w:r>
    </w:p>
    <w:p w14:paraId="7CF9946E"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If the task was spawned from another task, this will be the value of the task's originator.  Tasks that have not been spawned from a task will not have a parent assigned.</w:t>
      </w:r>
    </w:p>
    <w:p w14:paraId="0DC02B56"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Scheduler : </w:t>
      </w:r>
      <w:r w:rsidRPr="00591825">
        <w:rPr>
          <w:rFonts w:eastAsia="Trebuchet MS" w:cs="Trebuchet MS"/>
          <w:i/>
        </w:rPr>
        <w:t>TaskScheduler</w:t>
      </w:r>
    </w:p>
    <w:p w14:paraId="204B40F6"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The scheduler which is currently handling the task management.</w:t>
      </w:r>
    </w:p>
    <w:p w14:paraId="0207D21F"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ReferenceCount : </w:t>
      </w:r>
      <w:r w:rsidRPr="00591825">
        <w:rPr>
          <w:rFonts w:eastAsia="Trebuchet MS" w:cs="Trebuchet MS"/>
          <w:i/>
        </w:rPr>
        <w:t>int</w:t>
      </w:r>
    </w:p>
    <w:p w14:paraId="01149DF2"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The number of tasks that have been spawned from this task.  Before the task can complete every sub-task must complete, thus bringing the reference count to 0.</w:t>
      </w:r>
    </w:p>
    <w:p w14:paraId="0EFC069D"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Affinity : </w:t>
      </w:r>
      <w:r w:rsidRPr="00591825">
        <w:rPr>
          <w:rFonts w:eastAsia="Trebuchet MS" w:cs="Trebuchet MS"/>
          <w:i/>
        </w:rPr>
        <w:t>int</w:t>
      </w:r>
    </w:p>
    <w:p w14:paraId="75967A43"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The task's affinity within the current task scheduler.  The lower the number the higher the priority in the scheduler and the task will run sooner.</w:t>
      </w:r>
    </w:p>
    <w:p w14:paraId="28DD4320"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Frequency : </w:t>
      </w:r>
      <w:r w:rsidRPr="00591825">
        <w:rPr>
          <w:rFonts w:eastAsia="Trebuchet MS" w:cs="Trebuchet MS"/>
          <w:i/>
        </w:rPr>
        <w:t>float</w:t>
      </w:r>
    </w:p>
    <w:p w14:paraId="4B64E5FC"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This defines, for the system, how often the task should be run.  If no frequency is set, the system will treat the task as a filler when dealing with the scheduling algorithm.</w:t>
      </w:r>
    </w:p>
    <w:p w14:paraId="78D7D9B2"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ActualFrequency : </w:t>
      </w:r>
      <w:r w:rsidRPr="00591825">
        <w:rPr>
          <w:rFonts w:eastAsia="Trebuchet MS" w:cs="Trebuchet MS"/>
          <w:i/>
        </w:rPr>
        <w:t>float</w:t>
      </w:r>
    </w:p>
    <w:p w14:paraId="0BC78A1D"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 xml:space="preserve">Measurement of the tasks actual execution frequency.  Due to the dynamic scheduling and process times associated with tasks, the actual execution frequency may not be the same as the defined frequency.  </w:t>
      </w:r>
    </w:p>
    <w:p w14:paraId="010A252C" w14:textId="77777777" w:rsidR="001C416B" w:rsidRPr="00591825" w:rsidRDefault="001C416B" w:rsidP="001C416B">
      <w:pPr>
        <w:ind w:left="1080"/>
      </w:pPr>
    </w:p>
    <w:p w14:paraId="7D40CA05" w14:textId="77777777" w:rsidR="001C416B" w:rsidRPr="00591825" w:rsidRDefault="001C416B" w:rsidP="00DD4C99">
      <w:pPr>
        <w:numPr>
          <w:ilvl w:val="0"/>
          <w:numId w:val="51"/>
        </w:numPr>
      </w:pPr>
      <w:r w:rsidRPr="00591825">
        <w:rPr>
          <w:rFonts w:eastAsia="Trebuchet MS" w:cs="Trebuchet MS"/>
          <w:b/>
        </w:rPr>
        <w:t>Operations</w:t>
      </w:r>
    </w:p>
    <w:p w14:paraId="39931522"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Spawn(task : </w:t>
      </w:r>
      <w:r w:rsidRPr="00591825">
        <w:rPr>
          <w:rFonts w:eastAsia="Trebuchet MS" w:cs="Trebuchet MS"/>
          <w:i/>
        </w:rPr>
        <w:t>Task</w:t>
      </w:r>
      <w:r w:rsidRPr="00591825">
        <w:rPr>
          <w:rFonts w:eastAsia="Trebuchet MS" w:cs="Trebuchet MS"/>
        </w:rPr>
        <w:t xml:space="preserve">) : </w:t>
      </w:r>
      <w:r w:rsidRPr="00591825">
        <w:rPr>
          <w:rFonts w:eastAsia="Trebuchet MS" w:cs="Trebuchet MS"/>
          <w:i/>
        </w:rPr>
        <w:t>void</w:t>
      </w:r>
    </w:p>
    <w:p w14:paraId="5A9E8D32"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Spawns a child task associated with the current task.  Completion of the parent task is dependent on the completion of all of the spawned child tasks.  The reference count of the task will increase by one for each spawned task.</w:t>
      </w:r>
    </w:p>
    <w:p w14:paraId="0F9B9AD2"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Recycle( </w:t>
      </w:r>
      <w:r w:rsidRPr="00591825">
        <w:rPr>
          <w:rFonts w:eastAsia="Trebuchet MS" w:cs="Trebuchet MS"/>
          <w:i/>
        </w:rPr>
        <w:t xml:space="preserve">void </w:t>
      </w:r>
      <w:r w:rsidRPr="00591825">
        <w:rPr>
          <w:rFonts w:eastAsia="Trebuchet MS" w:cs="Trebuchet MS"/>
        </w:rPr>
        <w:t xml:space="preserve">) : </w:t>
      </w:r>
      <w:r w:rsidRPr="00591825">
        <w:rPr>
          <w:rFonts w:eastAsia="Trebuchet MS" w:cs="Trebuchet MS"/>
          <w:i/>
        </w:rPr>
        <w:t>void</w:t>
      </w:r>
    </w:p>
    <w:p w14:paraId="5F8F3418"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Commands the task to push itself back onto the queue once it has finished execution and has been completed (all of its children have completed).</w:t>
      </w:r>
    </w:p>
    <w:p w14:paraId="13CE5357"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OnExecute( </w:t>
      </w:r>
      <w:r w:rsidRPr="00591825">
        <w:rPr>
          <w:rFonts w:eastAsia="Trebuchet MS" w:cs="Trebuchet MS"/>
          <w:i/>
        </w:rPr>
        <w:t>void</w:t>
      </w:r>
      <w:r w:rsidRPr="00591825">
        <w:rPr>
          <w:rFonts w:eastAsia="Trebuchet MS" w:cs="Trebuchet MS"/>
        </w:rPr>
        <w:t xml:space="preserve"> ) : </w:t>
      </w:r>
      <w:r w:rsidRPr="00591825">
        <w:rPr>
          <w:rFonts w:eastAsia="Trebuchet MS" w:cs="Trebuchet MS"/>
          <w:i/>
        </w:rPr>
        <w:t>void</w:t>
      </w:r>
    </w:p>
    <w:p w14:paraId="6D5FE32E"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 xml:space="preserve">This function is called when the task has been assigned to a </w:t>
      </w:r>
      <w:r w:rsidRPr="00591825">
        <w:rPr>
          <w:rFonts w:eastAsia="Trebuchet MS" w:cs="Trebuchet MS"/>
          <w:i/>
        </w:rPr>
        <w:t xml:space="preserve">Worker Thread </w:t>
      </w:r>
      <w:r w:rsidRPr="00591825">
        <w:rPr>
          <w:rFonts w:eastAsia="Trebuchet MS" w:cs="Trebuchet MS"/>
        </w:rPr>
        <w:t xml:space="preserve">and is executed.  When deriving from </w:t>
      </w:r>
      <w:r w:rsidRPr="00591825">
        <w:rPr>
          <w:rFonts w:eastAsia="Trebuchet MS" w:cs="Trebuchet MS"/>
          <w:i/>
        </w:rPr>
        <w:t>Task</w:t>
      </w:r>
      <w:r w:rsidRPr="00591825">
        <w:rPr>
          <w:rFonts w:eastAsia="Trebuchet MS" w:cs="Trebuchet MS"/>
        </w:rPr>
        <w:t>, the primary function that is adjusted to accommodate the functional needs.</w:t>
      </w:r>
    </w:p>
    <w:p w14:paraId="129B4CDB" w14:textId="77777777" w:rsidR="001C416B" w:rsidRPr="00591825" w:rsidRDefault="001C416B" w:rsidP="00DD4C99">
      <w:pPr>
        <w:numPr>
          <w:ilvl w:val="1"/>
          <w:numId w:val="51"/>
        </w:numPr>
        <w:tabs>
          <w:tab w:val="clear" w:pos="1440"/>
          <w:tab w:val="num" w:pos="1080"/>
        </w:tabs>
        <w:ind w:left="1080"/>
      </w:pPr>
      <w:r w:rsidRPr="00591825">
        <w:rPr>
          <w:rFonts w:eastAsia="Trebuchet MS" w:cs="Trebuchet MS"/>
        </w:rPr>
        <w:t xml:space="preserve">OnComplete( </w:t>
      </w:r>
      <w:r w:rsidRPr="00591825">
        <w:rPr>
          <w:rFonts w:eastAsia="Trebuchet MS" w:cs="Trebuchet MS"/>
          <w:i/>
        </w:rPr>
        <w:t>void</w:t>
      </w:r>
      <w:r w:rsidRPr="00591825">
        <w:rPr>
          <w:rFonts w:eastAsia="Trebuchet MS" w:cs="Trebuchet MS"/>
        </w:rPr>
        <w:t xml:space="preserve"> ) : </w:t>
      </w:r>
      <w:r w:rsidRPr="00591825">
        <w:rPr>
          <w:rFonts w:eastAsia="Trebuchet MS" w:cs="Trebuchet MS"/>
          <w:i/>
        </w:rPr>
        <w:t>void</w:t>
      </w:r>
    </w:p>
    <w:p w14:paraId="6AE02BAC" w14:textId="77777777" w:rsidR="001C416B" w:rsidRPr="00591825" w:rsidRDefault="001C416B" w:rsidP="00DD4C99">
      <w:pPr>
        <w:numPr>
          <w:ilvl w:val="2"/>
          <w:numId w:val="51"/>
        </w:numPr>
        <w:tabs>
          <w:tab w:val="clear" w:pos="2160"/>
          <w:tab w:val="num" w:pos="1440"/>
        </w:tabs>
        <w:ind w:left="1440"/>
      </w:pPr>
      <w:r w:rsidRPr="00591825">
        <w:rPr>
          <w:rFonts w:eastAsia="Trebuchet MS" w:cs="Trebuchet MS"/>
        </w:rPr>
        <w:t>This function is called when the task and all its children have completed and the task is finally pulled from the task queue.  If the task has been recycled it will be reset and pushed back onto the scheduling queue.</w:t>
      </w:r>
    </w:p>
    <w:p w14:paraId="34F85594" w14:textId="77777777" w:rsidR="001C416B" w:rsidRPr="00591825" w:rsidRDefault="001C416B" w:rsidP="00591825">
      <w:pPr>
        <w:pStyle w:val="Heading2"/>
      </w:pPr>
      <w:bookmarkStart w:id="436" w:name="_Toc256375221"/>
      <w:r w:rsidRPr="00591825">
        <w:lastRenderedPageBreak/>
        <w:t>Scene System</w:t>
      </w:r>
      <w:bookmarkEnd w:id="436"/>
    </w:p>
    <w:p w14:paraId="35F7DE6A" w14:textId="77777777" w:rsidR="001C416B" w:rsidRDefault="001C416B" w:rsidP="001D0CE0">
      <w:pPr>
        <w:pStyle w:val="Heading7"/>
      </w:pPr>
      <w:r w:rsidRPr="0043131D">
        <w:rPr>
          <w:noProof/>
          <w:lang w:bidi="ar-SA"/>
        </w:rPr>
        <w:drawing>
          <wp:inline distT="0" distB="0" distL="0" distR="0" wp14:editId="591C2EE4">
            <wp:extent cx="2025179" cy="4303987"/>
            <wp:effectExtent l="19050" t="0" r="0" b="0"/>
            <wp:docPr id="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cstate="print"/>
                    <a:srcRect/>
                    <a:stretch>
                      <a:fillRect/>
                    </a:stretch>
                  </pic:blipFill>
                  <pic:spPr bwMode="auto">
                    <a:xfrm>
                      <a:off x="0" y="0"/>
                      <a:ext cx="2025179" cy="4303987"/>
                    </a:xfrm>
                    <a:prstGeom prst="rect">
                      <a:avLst/>
                    </a:prstGeom>
                    <a:noFill/>
                    <a:ln w="9525">
                      <a:noFill/>
                      <a:miter lim="800000"/>
                      <a:headEnd/>
                      <a:tailEnd/>
                    </a:ln>
                  </pic:spPr>
                </pic:pic>
              </a:graphicData>
            </a:graphic>
          </wp:inline>
        </w:drawing>
      </w:r>
    </w:p>
    <w:p w14:paraId="011C6593" w14:textId="77777777" w:rsidR="001C416B" w:rsidRPr="0043131D" w:rsidRDefault="001C416B" w:rsidP="001C416B">
      <w:pPr>
        <w:pStyle w:val="Caption"/>
        <w:jc w:val="center"/>
      </w:pPr>
      <w:r>
        <w:t xml:space="preserve">Figure </w:t>
      </w:r>
      <w:fldSimple w:instr=" SEQ Figure \* ARABIC ">
        <w:r w:rsidR="00C207BD">
          <w:rPr>
            <w:noProof/>
          </w:rPr>
          <w:t>44</w:t>
        </w:r>
      </w:fldSimple>
      <w:r>
        <w:t>: Scene System Diagram</w:t>
      </w:r>
    </w:p>
    <w:p w14:paraId="39715C72" w14:textId="77777777" w:rsidR="001C416B" w:rsidRPr="0043131D" w:rsidRDefault="00591825" w:rsidP="00591825">
      <w:r>
        <w:rPr>
          <w:rFonts w:eastAsia="Trebuchet MS"/>
        </w:rPr>
        <w:tab/>
      </w:r>
      <w:r w:rsidR="001C416B" w:rsidRPr="0043131D">
        <w:rPr>
          <w:rFonts w:eastAsia="Trebuchet MS"/>
        </w:rPr>
        <w:t xml:space="preserve">The scene system is the core of the engine and manages all of the objects that are to be placed within Trigger Happy.  Basic scene culling and object partitioning is handled within this system via the SceneGraph system.  The system allows customization of the storage and partitioning of the </w:t>
      </w:r>
      <w:r w:rsidR="001C416B" w:rsidRPr="0043131D">
        <w:rPr>
          <w:rFonts w:eastAsia="Trebuchet MS"/>
          <w:i/>
        </w:rPr>
        <w:t>GameObjects</w:t>
      </w:r>
      <w:r w:rsidR="001C416B" w:rsidRPr="0043131D">
        <w:rPr>
          <w:rFonts w:eastAsia="Trebuchet MS"/>
        </w:rPr>
        <w:t xml:space="preserve"> by the inclusion of user definable </w:t>
      </w:r>
      <w:r w:rsidR="001C416B" w:rsidRPr="0043131D">
        <w:rPr>
          <w:rFonts w:eastAsia="Trebuchet MS"/>
          <w:i/>
        </w:rPr>
        <w:t xml:space="preserve">SceneGraph </w:t>
      </w:r>
      <w:r w:rsidR="001C416B" w:rsidRPr="0043131D">
        <w:rPr>
          <w:rFonts w:eastAsia="Trebuchet MS"/>
        </w:rPr>
        <w:t>classes.</w:t>
      </w:r>
    </w:p>
    <w:p w14:paraId="4CF4430D" w14:textId="77777777" w:rsidR="001C416B" w:rsidRPr="00591825" w:rsidRDefault="001C416B" w:rsidP="00591825">
      <w:pPr>
        <w:pStyle w:val="Heading3"/>
      </w:pPr>
      <w:bookmarkStart w:id="437" w:name="_Toc256375222"/>
      <w:r w:rsidRPr="00591825">
        <w:t>GameObject</w:t>
      </w:r>
      <w:bookmarkEnd w:id="437"/>
    </w:p>
    <w:p w14:paraId="51BD3385" w14:textId="77777777" w:rsidR="001C416B" w:rsidRPr="0043131D" w:rsidRDefault="00591825" w:rsidP="00591825">
      <w:r>
        <w:rPr>
          <w:rFonts w:eastAsia="Trebuchet MS"/>
        </w:rPr>
        <w:tab/>
      </w:r>
      <w:r w:rsidR="001C416B" w:rsidRPr="0043131D">
        <w:rPr>
          <w:rFonts w:eastAsia="Trebuchet MS"/>
        </w:rPr>
        <w:t xml:space="preserve">The </w:t>
      </w:r>
      <w:r w:rsidR="001C416B" w:rsidRPr="0043131D">
        <w:rPr>
          <w:rFonts w:eastAsia="Trebuchet MS"/>
          <w:i/>
        </w:rPr>
        <w:t xml:space="preserve">GameObject </w:t>
      </w:r>
      <w:r w:rsidR="001C416B" w:rsidRPr="0043131D">
        <w:rPr>
          <w:rFonts w:eastAsia="Trebuchet MS"/>
        </w:rPr>
        <w:t xml:space="preserve">are containers for all of the engine's components.  All of the objects in Trigger Happy are compositions of other </w:t>
      </w:r>
      <w:r w:rsidR="001C416B" w:rsidRPr="0043131D">
        <w:rPr>
          <w:rFonts w:eastAsia="Trebuchet MS"/>
          <w:i/>
        </w:rPr>
        <w:t>GameObjects</w:t>
      </w:r>
      <w:r w:rsidR="001C416B" w:rsidRPr="0043131D">
        <w:rPr>
          <w:rFonts w:eastAsia="Trebuchet MS"/>
        </w:rPr>
        <w:t xml:space="preserve"> and </w:t>
      </w:r>
      <w:r w:rsidR="001C416B" w:rsidRPr="0043131D">
        <w:rPr>
          <w:rFonts w:eastAsia="Trebuchet MS"/>
          <w:i/>
        </w:rPr>
        <w:t>Components</w:t>
      </w:r>
      <w:r w:rsidR="001C416B" w:rsidRPr="0043131D">
        <w:rPr>
          <w:rFonts w:eastAsia="Trebuchet MS"/>
        </w:rPr>
        <w:t xml:space="preserve">.  </w:t>
      </w:r>
      <w:r w:rsidR="001C416B" w:rsidRPr="0043131D">
        <w:rPr>
          <w:rFonts w:eastAsia="Trebuchet MS"/>
          <w:i/>
        </w:rPr>
        <w:t>GameObjects</w:t>
      </w:r>
      <w:r w:rsidR="001C416B" w:rsidRPr="0043131D">
        <w:rPr>
          <w:rFonts w:eastAsia="Trebuchet MS"/>
        </w:rPr>
        <w:t xml:space="preserve"> do not add any characteristics to the game by themselves; instead, they manage the attached </w:t>
      </w:r>
      <w:r w:rsidR="001C416B" w:rsidRPr="0043131D">
        <w:rPr>
          <w:rFonts w:eastAsia="Trebuchet MS"/>
          <w:i/>
        </w:rPr>
        <w:t xml:space="preserve">Components </w:t>
      </w:r>
      <w:r w:rsidR="001C416B" w:rsidRPr="0043131D">
        <w:rPr>
          <w:rFonts w:eastAsia="Trebuchet MS"/>
        </w:rPr>
        <w:t>which implement the actual functionality.</w:t>
      </w:r>
    </w:p>
    <w:p w14:paraId="626E6170" w14:textId="77777777" w:rsidR="001C416B" w:rsidRPr="00591825" w:rsidRDefault="001C416B" w:rsidP="001C416B"/>
    <w:p w14:paraId="3F9CE3A6" w14:textId="77777777" w:rsidR="001C416B" w:rsidRPr="00591825" w:rsidRDefault="001C416B" w:rsidP="00DD4C99">
      <w:pPr>
        <w:numPr>
          <w:ilvl w:val="0"/>
          <w:numId w:val="57"/>
        </w:numPr>
      </w:pPr>
      <w:r w:rsidRPr="00591825">
        <w:rPr>
          <w:rFonts w:eastAsia="Trebuchet MS" w:cs="Trebuchet MS"/>
          <w:b/>
        </w:rPr>
        <w:t>Data</w:t>
      </w:r>
    </w:p>
    <w:p w14:paraId="00D6289B"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Active : </w:t>
      </w:r>
      <w:r w:rsidRPr="00591825">
        <w:rPr>
          <w:rFonts w:eastAsia="Trebuchet MS" w:cs="Trebuchet MS"/>
          <w:i/>
        </w:rPr>
        <w:t>Boolean</w:t>
      </w:r>
    </w:p>
    <w:p w14:paraId="32E078DC"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Details whether the </w:t>
      </w:r>
      <w:r w:rsidRPr="00591825">
        <w:rPr>
          <w:rFonts w:eastAsia="Trebuchet MS" w:cs="Trebuchet MS"/>
          <w:i/>
        </w:rPr>
        <w:t xml:space="preserve">GameObject </w:t>
      </w:r>
      <w:r w:rsidRPr="00591825">
        <w:rPr>
          <w:rFonts w:eastAsia="Trebuchet MS" w:cs="Trebuchet MS"/>
        </w:rPr>
        <w:t xml:space="preserve">is active within the </w:t>
      </w:r>
      <w:r w:rsidRPr="00591825">
        <w:rPr>
          <w:rFonts w:eastAsia="Trebuchet MS" w:cs="Trebuchet MS"/>
          <w:i/>
        </w:rPr>
        <w:t>SceneGraph</w:t>
      </w:r>
    </w:p>
    <w:p w14:paraId="68894C63"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Name : </w:t>
      </w:r>
      <w:r w:rsidRPr="00591825">
        <w:rPr>
          <w:rFonts w:eastAsia="Trebuchet MS" w:cs="Trebuchet MS"/>
          <w:i/>
        </w:rPr>
        <w:t>String</w:t>
      </w:r>
    </w:p>
    <w:p w14:paraId="76446DB5"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The name of the object</w:t>
      </w:r>
    </w:p>
    <w:p w14:paraId="3A31A507"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Parent : </w:t>
      </w:r>
      <w:r w:rsidRPr="00591825">
        <w:rPr>
          <w:rFonts w:eastAsia="Trebuchet MS" w:cs="Trebuchet MS"/>
          <w:i/>
        </w:rPr>
        <w:t>GameObject</w:t>
      </w:r>
    </w:p>
    <w:p w14:paraId="1D94C327"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The parent of the game object</w:t>
      </w:r>
    </w:p>
    <w:p w14:paraId="6F0F7F30"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Children : </w:t>
      </w:r>
      <w:r w:rsidRPr="00591825">
        <w:rPr>
          <w:rFonts w:eastAsia="Trebuchet MS" w:cs="Trebuchet MS"/>
          <w:i/>
        </w:rPr>
        <w:t>GameObject[]</w:t>
      </w:r>
    </w:p>
    <w:p w14:paraId="408F5457"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lastRenderedPageBreak/>
        <w:t>The children of the game object</w:t>
      </w:r>
    </w:p>
    <w:p w14:paraId="55A369D7"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Components : </w:t>
      </w:r>
      <w:r w:rsidRPr="00591825">
        <w:rPr>
          <w:rFonts w:eastAsia="Trebuchet MS" w:cs="Trebuchet MS"/>
          <w:i/>
        </w:rPr>
        <w:t>Component[]</w:t>
      </w:r>
    </w:p>
    <w:p w14:paraId="79204DF2"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The list of all the attached components</w:t>
      </w:r>
    </w:p>
    <w:p w14:paraId="675B2BE1"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LocalTransform : </w:t>
      </w:r>
      <w:r w:rsidRPr="00591825">
        <w:rPr>
          <w:rFonts w:eastAsia="Trebuchet MS" w:cs="Trebuchet MS"/>
          <w:i/>
        </w:rPr>
        <w:t>Transformation</w:t>
      </w:r>
    </w:p>
    <w:p w14:paraId="2FAF5764"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The local transformation of the </w:t>
      </w:r>
      <w:r w:rsidRPr="00591825">
        <w:rPr>
          <w:rFonts w:eastAsia="Trebuchet MS" w:cs="Trebuchet MS"/>
          <w:i/>
        </w:rPr>
        <w:t>GameObject</w:t>
      </w:r>
      <w:r w:rsidRPr="00591825">
        <w:rPr>
          <w:rFonts w:eastAsia="Trebuchet MS" w:cs="Trebuchet MS"/>
        </w:rPr>
        <w:t xml:space="preserve">, this transform describes the </w:t>
      </w:r>
      <w:r w:rsidRPr="00591825">
        <w:rPr>
          <w:rFonts w:eastAsia="Trebuchet MS" w:cs="Trebuchet MS"/>
          <w:i/>
        </w:rPr>
        <w:t xml:space="preserve">GameObjects </w:t>
      </w:r>
      <w:r w:rsidRPr="00591825">
        <w:rPr>
          <w:rFonts w:eastAsia="Trebuchet MS" w:cs="Trebuchet MS"/>
        </w:rPr>
        <w:t xml:space="preserve">position, rotation and scale relative to the parent </w:t>
      </w:r>
      <w:r w:rsidRPr="00591825">
        <w:rPr>
          <w:rFonts w:eastAsia="Trebuchet MS" w:cs="Trebuchet MS"/>
          <w:i/>
        </w:rPr>
        <w:t>GameObject</w:t>
      </w:r>
    </w:p>
    <w:p w14:paraId="74B86C72"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WorldTransform : </w:t>
      </w:r>
      <w:r w:rsidRPr="00591825">
        <w:rPr>
          <w:rFonts w:eastAsia="Trebuchet MS" w:cs="Trebuchet MS"/>
          <w:i/>
        </w:rPr>
        <w:t>Transformation</w:t>
      </w:r>
    </w:p>
    <w:p w14:paraId="62253870"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The world transformation of the </w:t>
      </w:r>
      <w:r w:rsidRPr="00591825">
        <w:rPr>
          <w:rFonts w:eastAsia="Trebuchet MS" w:cs="Trebuchet MS"/>
          <w:i/>
        </w:rPr>
        <w:t>GameObject</w:t>
      </w:r>
      <w:r w:rsidRPr="00591825">
        <w:rPr>
          <w:rFonts w:eastAsia="Trebuchet MS" w:cs="Trebuchet MS"/>
        </w:rPr>
        <w:t xml:space="preserve">, this transform describes the </w:t>
      </w:r>
      <w:r w:rsidRPr="00591825">
        <w:rPr>
          <w:rFonts w:eastAsia="Trebuchet MS" w:cs="Trebuchet MS"/>
          <w:i/>
        </w:rPr>
        <w:t xml:space="preserve">GameObjects </w:t>
      </w:r>
      <w:r w:rsidRPr="00591825">
        <w:rPr>
          <w:rFonts w:eastAsia="Trebuchet MS" w:cs="Trebuchet MS"/>
        </w:rPr>
        <w:t>absolute position, rotation and scale in the world.</w:t>
      </w:r>
    </w:p>
    <w:p w14:paraId="48F31799" w14:textId="77777777" w:rsidR="001C416B" w:rsidRPr="00591825" w:rsidRDefault="001C416B" w:rsidP="001C416B">
      <w:pPr>
        <w:ind w:left="1440"/>
      </w:pPr>
    </w:p>
    <w:p w14:paraId="30DD2C8A" w14:textId="77777777" w:rsidR="001C416B" w:rsidRPr="00591825" w:rsidRDefault="001C416B" w:rsidP="00DD4C99">
      <w:pPr>
        <w:numPr>
          <w:ilvl w:val="0"/>
          <w:numId w:val="57"/>
        </w:numPr>
      </w:pPr>
      <w:r w:rsidRPr="00591825">
        <w:rPr>
          <w:rFonts w:eastAsia="Trebuchet MS" w:cs="Trebuchet MS"/>
          <w:b/>
        </w:rPr>
        <w:t>Operations</w:t>
      </w:r>
    </w:p>
    <w:p w14:paraId="30026973"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AddChild(child : </w:t>
      </w:r>
      <w:r w:rsidRPr="00591825">
        <w:rPr>
          <w:rFonts w:eastAsia="Trebuchet MS" w:cs="Trebuchet MS"/>
          <w:i/>
        </w:rPr>
        <w:t>GameObject</w:t>
      </w:r>
      <w:r w:rsidRPr="00591825">
        <w:rPr>
          <w:rFonts w:eastAsia="Trebuchet MS" w:cs="Trebuchet MS"/>
        </w:rPr>
        <w:t xml:space="preserve">) : </w:t>
      </w:r>
      <w:r w:rsidRPr="00591825">
        <w:rPr>
          <w:rFonts w:eastAsia="Trebuchet MS" w:cs="Trebuchet MS"/>
          <w:i/>
        </w:rPr>
        <w:t>void</w:t>
      </w:r>
    </w:p>
    <w:p w14:paraId="679426E8"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Adds a child </w:t>
      </w:r>
      <w:r w:rsidRPr="00591825">
        <w:rPr>
          <w:rFonts w:eastAsia="Trebuchet MS" w:cs="Trebuchet MS"/>
          <w:i/>
        </w:rPr>
        <w:t xml:space="preserve">GameObject </w:t>
      </w:r>
      <w:r w:rsidRPr="00591825">
        <w:rPr>
          <w:rFonts w:eastAsia="Trebuchet MS" w:cs="Trebuchet MS"/>
        </w:rPr>
        <w:t xml:space="preserve">to current </w:t>
      </w:r>
      <w:r w:rsidRPr="00591825">
        <w:rPr>
          <w:rFonts w:eastAsia="Trebuchet MS" w:cs="Trebuchet MS"/>
          <w:i/>
        </w:rPr>
        <w:t>GameObject</w:t>
      </w:r>
      <w:r w:rsidRPr="00591825">
        <w:rPr>
          <w:rFonts w:eastAsia="Trebuchet MS" w:cs="Trebuchet MS"/>
        </w:rPr>
        <w:t xml:space="preserve">; thus setting the child's parent to the current </w:t>
      </w:r>
      <w:r w:rsidRPr="00591825">
        <w:rPr>
          <w:rFonts w:eastAsia="Trebuchet MS" w:cs="Trebuchet MS"/>
          <w:i/>
        </w:rPr>
        <w:t>GameObject</w:t>
      </w:r>
    </w:p>
    <w:p w14:paraId="39A59315"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RemoveChild(child : </w:t>
      </w:r>
      <w:r w:rsidRPr="00591825">
        <w:rPr>
          <w:rFonts w:eastAsia="Trebuchet MS" w:cs="Trebuchet MS"/>
          <w:i/>
        </w:rPr>
        <w:t>GameObject</w:t>
      </w:r>
      <w:r w:rsidRPr="00591825">
        <w:rPr>
          <w:rFonts w:eastAsia="Trebuchet MS" w:cs="Trebuchet MS"/>
        </w:rPr>
        <w:t xml:space="preserve">) : </w:t>
      </w:r>
      <w:r w:rsidRPr="00591825">
        <w:rPr>
          <w:rFonts w:eastAsia="Trebuchet MS" w:cs="Trebuchet MS"/>
          <w:i/>
        </w:rPr>
        <w:t>void</w:t>
      </w:r>
    </w:p>
    <w:p w14:paraId="20086FB0"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Removes the child </w:t>
      </w:r>
      <w:r w:rsidRPr="00591825">
        <w:rPr>
          <w:rFonts w:eastAsia="Trebuchet MS" w:cs="Trebuchet MS"/>
          <w:i/>
        </w:rPr>
        <w:t xml:space="preserve">GameObject </w:t>
      </w:r>
      <w:r w:rsidRPr="00591825">
        <w:rPr>
          <w:rFonts w:eastAsia="Trebuchet MS" w:cs="Trebuchet MS"/>
        </w:rPr>
        <w:t xml:space="preserve">from the current </w:t>
      </w:r>
      <w:r w:rsidRPr="00591825">
        <w:rPr>
          <w:rFonts w:eastAsia="Trebuchet MS" w:cs="Trebuchet MS"/>
          <w:i/>
        </w:rPr>
        <w:t>GameObject</w:t>
      </w:r>
      <w:r w:rsidRPr="00591825">
        <w:rPr>
          <w:rFonts w:eastAsia="Trebuchet MS" w:cs="Trebuchet MS"/>
        </w:rPr>
        <w:t>; if the child is not found then nothing is removed</w:t>
      </w:r>
    </w:p>
    <w:p w14:paraId="7EB16B5B"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ClearChildren( </w:t>
      </w:r>
      <w:r w:rsidRPr="00591825">
        <w:rPr>
          <w:rFonts w:eastAsia="Trebuchet MS" w:cs="Trebuchet MS"/>
          <w:i/>
        </w:rPr>
        <w:t xml:space="preserve">void </w:t>
      </w:r>
      <w:r w:rsidRPr="00591825">
        <w:rPr>
          <w:rFonts w:eastAsia="Trebuchet MS" w:cs="Trebuchet MS"/>
        </w:rPr>
        <w:t xml:space="preserve">) : </w:t>
      </w:r>
      <w:r w:rsidRPr="00591825">
        <w:rPr>
          <w:rFonts w:eastAsia="Trebuchet MS" w:cs="Trebuchet MS"/>
          <w:i/>
        </w:rPr>
        <w:t>void</w:t>
      </w:r>
    </w:p>
    <w:p w14:paraId="777079A4"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Removes all of the child </w:t>
      </w:r>
      <w:r w:rsidRPr="00591825">
        <w:rPr>
          <w:rFonts w:eastAsia="Trebuchet MS" w:cs="Trebuchet MS"/>
          <w:i/>
        </w:rPr>
        <w:t xml:space="preserve">GameObjects </w:t>
      </w:r>
      <w:r w:rsidRPr="00591825">
        <w:rPr>
          <w:rFonts w:eastAsia="Trebuchet MS" w:cs="Trebuchet MS"/>
        </w:rPr>
        <w:t xml:space="preserve">from the current </w:t>
      </w:r>
      <w:r w:rsidRPr="00591825">
        <w:rPr>
          <w:rFonts w:eastAsia="Trebuchet MS" w:cs="Trebuchet MS"/>
          <w:i/>
        </w:rPr>
        <w:t>GameObject</w:t>
      </w:r>
    </w:p>
    <w:p w14:paraId="30F784E3"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GetComponent(type : </w:t>
      </w:r>
      <w:r w:rsidRPr="00591825">
        <w:rPr>
          <w:rFonts w:eastAsia="Trebuchet MS" w:cs="Trebuchet MS"/>
          <w:i/>
        </w:rPr>
        <w:t>ObjectType</w:t>
      </w:r>
      <w:r w:rsidRPr="00591825">
        <w:rPr>
          <w:rFonts w:eastAsia="Trebuchet MS" w:cs="Trebuchet MS"/>
        </w:rPr>
        <w:t xml:space="preserve">) : </w:t>
      </w:r>
      <w:r w:rsidRPr="00591825">
        <w:rPr>
          <w:rFonts w:eastAsia="Trebuchet MS" w:cs="Trebuchet MS"/>
          <w:i/>
        </w:rPr>
        <w:t>Component</w:t>
      </w:r>
    </w:p>
    <w:p w14:paraId="22B1B921"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Retrieves the first instance of a component that matches the </w:t>
      </w:r>
      <w:r w:rsidRPr="00591825">
        <w:rPr>
          <w:rFonts w:eastAsia="Trebuchet MS" w:cs="Trebuchet MS"/>
          <w:i/>
        </w:rPr>
        <w:t>ObjectType</w:t>
      </w:r>
    </w:p>
    <w:p w14:paraId="1717F777"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AddComponent(component : </w:t>
      </w:r>
      <w:r w:rsidRPr="00591825">
        <w:rPr>
          <w:rFonts w:eastAsia="Trebuchet MS" w:cs="Trebuchet MS"/>
          <w:i/>
        </w:rPr>
        <w:t>Component</w:t>
      </w:r>
      <w:r w:rsidRPr="00591825">
        <w:rPr>
          <w:rFonts w:eastAsia="Trebuchet MS" w:cs="Trebuchet MS"/>
        </w:rPr>
        <w:t xml:space="preserve">) : </w:t>
      </w:r>
      <w:r w:rsidRPr="00591825">
        <w:rPr>
          <w:rFonts w:eastAsia="Trebuchet MS" w:cs="Trebuchet MS"/>
          <w:i/>
        </w:rPr>
        <w:t>void</w:t>
      </w:r>
    </w:p>
    <w:p w14:paraId="0D7D46DB"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Adds a </w:t>
      </w:r>
      <w:r w:rsidRPr="00591825">
        <w:rPr>
          <w:rFonts w:eastAsia="Trebuchet MS" w:cs="Trebuchet MS"/>
          <w:i/>
        </w:rPr>
        <w:t xml:space="preserve">Component </w:t>
      </w:r>
      <w:r w:rsidRPr="00591825">
        <w:rPr>
          <w:rFonts w:eastAsia="Trebuchet MS" w:cs="Trebuchet MS"/>
        </w:rPr>
        <w:t xml:space="preserve">to the current </w:t>
      </w:r>
      <w:r w:rsidRPr="00591825">
        <w:rPr>
          <w:rFonts w:eastAsia="Trebuchet MS" w:cs="Trebuchet MS"/>
          <w:i/>
        </w:rPr>
        <w:t>GameObject</w:t>
      </w:r>
    </w:p>
    <w:p w14:paraId="1A1402FF"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RemoveComponent(component : </w:t>
      </w:r>
      <w:r w:rsidRPr="00591825">
        <w:rPr>
          <w:rFonts w:eastAsia="Trebuchet MS" w:cs="Trebuchet MS"/>
          <w:i/>
        </w:rPr>
        <w:t>Component</w:t>
      </w:r>
      <w:r w:rsidRPr="00591825">
        <w:rPr>
          <w:rFonts w:eastAsia="Trebuchet MS" w:cs="Trebuchet MS"/>
        </w:rPr>
        <w:t xml:space="preserve">) : </w:t>
      </w:r>
      <w:r w:rsidRPr="00591825">
        <w:rPr>
          <w:rFonts w:eastAsia="Trebuchet MS" w:cs="Trebuchet MS"/>
          <w:i/>
        </w:rPr>
        <w:t>void</w:t>
      </w:r>
    </w:p>
    <w:p w14:paraId="0CC3B666"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Removes the component from the current </w:t>
      </w:r>
      <w:r w:rsidRPr="00591825">
        <w:rPr>
          <w:rFonts w:eastAsia="Trebuchet MS" w:cs="Trebuchet MS"/>
          <w:i/>
        </w:rPr>
        <w:t>GameObject</w:t>
      </w:r>
      <w:r w:rsidRPr="00591825">
        <w:rPr>
          <w:rFonts w:eastAsia="Trebuchet MS" w:cs="Trebuchet MS"/>
        </w:rPr>
        <w:t>; if the component is not found then nothing is removed</w:t>
      </w:r>
    </w:p>
    <w:p w14:paraId="4B391EA7" w14:textId="77777777" w:rsidR="001C416B" w:rsidRPr="00591825" w:rsidRDefault="001C416B" w:rsidP="00DD4C99">
      <w:pPr>
        <w:numPr>
          <w:ilvl w:val="1"/>
          <w:numId w:val="57"/>
        </w:numPr>
        <w:tabs>
          <w:tab w:val="clear" w:pos="1440"/>
          <w:tab w:val="num" w:pos="1080"/>
        </w:tabs>
        <w:ind w:left="1080"/>
      </w:pPr>
      <w:r w:rsidRPr="00591825">
        <w:rPr>
          <w:rFonts w:eastAsia="Trebuchet MS" w:cs="Trebuchet MS"/>
        </w:rPr>
        <w:t xml:space="preserve">ClearComponents( </w:t>
      </w:r>
      <w:r w:rsidRPr="00591825">
        <w:rPr>
          <w:rFonts w:eastAsia="Trebuchet MS" w:cs="Trebuchet MS"/>
          <w:i/>
        </w:rPr>
        <w:t xml:space="preserve">void </w:t>
      </w:r>
      <w:r w:rsidRPr="00591825">
        <w:rPr>
          <w:rFonts w:eastAsia="Trebuchet MS" w:cs="Trebuchet MS"/>
        </w:rPr>
        <w:t xml:space="preserve">) : </w:t>
      </w:r>
      <w:r w:rsidRPr="00591825">
        <w:rPr>
          <w:rFonts w:eastAsia="Trebuchet MS" w:cs="Trebuchet MS"/>
          <w:i/>
        </w:rPr>
        <w:t>void</w:t>
      </w:r>
    </w:p>
    <w:p w14:paraId="6959BDF7" w14:textId="77777777" w:rsidR="001C416B" w:rsidRPr="00591825" w:rsidRDefault="001C416B" w:rsidP="00DD4C99">
      <w:pPr>
        <w:numPr>
          <w:ilvl w:val="2"/>
          <w:numId w:val="57"/>
        </w:numPr>
        <w:tabs>
          <w:tab w:val="clear" w:pos="2160"/>
          <w:tab w:val="num" w:pos="1440"/>
        </w:tabs>
        <w:ind w:left="1440"/>
      </w:pPr>
      <w:r w:rsidRPr="00591825">
        <w:rPr>
          <w:rFonts w:eastAsia="Trebuchet MS" w:cs="Trebuchet MS"/>
        </w:rPr>
        <w:t xml:space="preserve">removes all of the components from the current </w:t>
      </w:r>
      <w:r w:rsidRPr="00591825">
        <w:rPr>
          <w:rFonts w:eastAsia="Trebuchet MS" w:cs="Trebuchet MS"/>
          <w:i/>
        </w:rPr>
        <w:t>GameObject</w:t>
      </w:r>
    </w:p>
    <w:p w14:paraId="32D989A5" w14:textId="77777777" w:rsidR="001C416B" w:rsidRPr="00591825" w:rsidRDefault="001C416B" w:rsidP="00591825">
      <w:pPr>
        <w:pStyle w:val="Heading3"/>
      </w:pPr>
      <w:bookmarkStart w:id="438" w:name="_Toc256375223"/>
      <w:r w:rsidRPr="00591825">
        <w:lastRenderedPageBreak/>
        <w:t>Component</w:t>
      </w:r>
      <w:bookmarkEnd w:id="438"/>
    </w:p>
    <w:p w14:paraId="5E823B68" w14:textId="77777777" w:rsidR="001C416B" w:rsidRDefault="001C416B" w:rsidP="001D0CE0">
      <w:pPr>
        <w:pStyle w:val="Heading7"/>
      </w:pPr>
      <w:r w:rsidRPr="0043131D">
        <w:rPr>
          <w:noProof/>
          <w:lang w:bidi="ar-SA"/>
        </w:rPr>
        <w:drawing>
          <wp:inline distT="0" distB="0" distL="0" distR="0" wp14:editId="293FCFCC">
            <wp:extent cx="2463800" cy="4776470"/>
            <wp:effectExtent l="0" t="0" r="0" b="0"/>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srcRect/>
                    <a:stretch>
                      <a:fillRect/>
                    </a:stretch>
                  </pic:blipFill>
                  <pic:spPr bwMode="auto">
                    <a:xfrm>
                      <a:off x="0" y="0"/>
                      <a:ext cx="2463800" cy="4776470"/>
                    </a:xfrm>
                    <a:prstGeom prst="rect">
                      <a:avLst/>
                    </a:prstGeom>
                    <a:noFill/>
                    <a:ln w="9525">
                      <a:noFill/>
                      <a:miter lim="800000"/>
                      <a:headEnd/>
                      <a:tailEnd/>
                    </a:ln>
                  </pic:spPr>
                </pic:pic>
              </a:graphicData>
            </a:graphic>
          </wp:inline>
        </w:drawing>
      </w:r>
    </w:p>
    <w:p w14:paraId="452DF506" w14:textId="77777777" w:rsidR="001C416B" w:rsidRPr="0043131D" w:rsidRDefault="001C416B" w:rsidP="001C416B">
      <w:pPr>
        <w:pStyle w:val="Caption"/>
        <w:jc w:val="center"/>
      </w:pPr>
      <w:r>
        <w:t xml:space="preserve">Figure </w:t>
      </w:r>
      <w:fldSimple w:instr=" SEQ Figure \* ARABIC ">
        <w:r w:rsidR="00C207BD">
          <w:rPr>
            <w:noProof/>
          </w:rPr>
          <w:t>45</w:t>
        </w:r>
      </w:fldSimple>
      <w:r>
        <w:t>: Component UML Diagram</w:t>
      </w:r>
    </w:p>
    <w:p w14:paraId="0F1DC4C5" w14:textId="77777777" w:rsidR="001C416B" w:rsidRDefault="00BF46BE" w:rsidP="00BF46BE">
      <w:pPr>
        <w:rPr>
          <w:rFonts w:eastAsia="Trebuchet MS"/>
        </w:rPr>
      </w:pPr>
      <w:r>
        <w:rPr>
          <w:rFonts w:eastAsia="Trebuchet MS"/>
          <w:i/>
        </w:rPr>
        <w:tab/>
      </w:r>
      <w:r w:rsidR="001C416B" w:rsidRPr="0043131D">
        <w:rPr>
          <w:rFonts w:eastAsia="Trebuchet MS"/>
          <w:i/>
        </w:rPr>
        <w:t xml:space="preserve">Components </w:t>
      </w:r>
      <w:r w:rsidR="001C416B" w:rsidRPr="0043131D">
        <w:rPr>
          <w:rFonts w:eastAsia="Trebuchet MS"/>
        </w:rPr>
        <w:t xml:space="preserve">represent all of the functional additions that can be attached to </w:t>
      </w:r>
      <w:r w:rsidR="001C416B" w:rsidRPr="0043131D">
        <w:rPr>
          <w:rFonts w:eastAsia="Trebuchet MS"/>
          <w:i/>
        </w:rPr>
        <w:t>GameObjects</w:t>
      </w:r>
      <w:r w:rsidR="001C416B" w:rsidRPr="0043131D">
        <w:rPr>
          <w:rFonts w:eastAsia="Trebuchet MS"/>
        </w:rPr>
        <w:t>; examples include rendering, collisions, physics, etc.  See the Components section (section 6) for the current list of engine components that are available to the designers and the game development.</w:t>
      </w:r>
      <w:r>
        <w:rPr>
          <w:rFonts w:eastAsia="Trebuchet MS"/>
        </w:rPr>
        <w:t xml:space="preserve"> </w:t>
      </w:r>
    </w:p>
    <w:p w14:paraId="04126807" w14:textId="77777777" w:rsidR="00BF46BE" w:rsidRPr="0043131D" w:rsidRDefault="00BF46BE" w:rsidP="00BF46BE"/>
    <w:p w14:paraId="512D7955" w14:textId="77777777" w:rsidR="001C416B" w:rsidRPr="00BF46BE" w:rsidRDefault="001C416B" w:rsidP="00DD4C99">
      <w:pPr>
        <w:numPr>
          <w:ilvl w:val="0"/>
          <w:numId w:val="58"/>
        </w:numPr>
      </w:pPr>
      <w:r w:rsidRPr="00BF46BE">
        <w:rPr>
          <w:rFonts w:eastAsia="Trebuchet MS" w:cs="Trebuchet MS"/>
          <w:b/>
        </w:rPr>
        <w:t>Data</w:t>
      </w:r>
    </w:p>
    <w:p w14:paraId="589492D6" w14:textId="77777777" w:rsidR="001C416B" w:rsidRPr="00BF46BE" w:rsidRDefault="001C416B" w:rsidP="00DD4C99">
      <w:pPr>
        <w:numPr>
          <w:ilvl w:val="1"/>
          <w:numId w:val="58"/>
        </w:numPr>
        <w:tabs>
          <w:tab w:val="clear" w:pos="1440"/>
          <w:tab w:val="num" w:pos="1080"/>
        </w:tabs>
        <w:ind w:left="1080"/>
      </w:pPr>
      <w:r w:rsidRPr="00BF46BE">
        <w:rPr>
          <w:rFonts w:eastAsia="Trebuchet MS" w:cs="Trebuchet MS"/>
        </w:rPr>
        <w:t xml:space="preserve">Name : </w:t>
      </w:r>
      <w:r w:rsidRPr="00BF46BE">
        <w:rPr>
          <w:rFonts w:eastAsia="Trebuchet MS" w:cs="Trebuchet MS"/>
          <w:i/>
        </w:rPr>
        <w:t>String</w:t>
      </w:r>
    </w:p>
    <w:p w14:paraId="56D1F73B" w14:textId="77777777" w:rsidR="001C416B" w:rsidRPr="00BF46BE" w:rsidRDefault="001C416B" w:rsidP="00DD4C99">
      <w:pPr>
        <w:numPr>
          <w:ilvl w:val="2"/>
          <w:numId w:val="58"/>
        </w:numPr>
        <w:tabs>
          <w:tab w:val="clear" w:pos="2160"/>
          <w:tab w:val="num" w:pos="1440"/>
        </w:tabs>
        <w:ind w:left="1440"/>
      </w:pPr>
      <w:r w:rsidRPr="00BF46BE">
        <w:rPr>
          <w:rFonts w:eastAsia="Trebuchet MS" w:cs="Trebuchet MS"/>
        </w:rPr>
        <w:t xml:space="preserve">Contains the user-defined name of the </w:t>
      </w:r>
      <w:r w:rsidRPr="00BF46BE">
        <w:rPr>
          <w:rFonts w:eastAsia="Trebuchet MS" w:cs="Trebuchet MS"/>
          <w:i/>
        </w:rPr>
        <w:t>Component</w:t>
      </w:r>
    </w:p>
    <w:p w14:paraId="500663F4" w14:textId="77777777" w:rsidR="001C416B" w:rsidRPr="00BF46BE" w:rsidRDefault="001C416B" w:rsidP="00DD4C99">
      <w:pPr>
        <w:numPr>
          <w:ilvl w:val="1"/>
          <w:numId w:val="58"/>
        </w:numPr>
        <w:tabs>
          <w:tab w:val="clear" w:pos="1440"/>
          <w:tab w:val="num" w:pos="1080"/>
        </w:tabs>
        <w:ind w:left="1080"/>
      </w:pPr>
      <w:r w:rsidRPr="00BF46BE">
        <w:rPr>
          <w:rFonts w:eastAsia="Trebuchet MS" w:cs="Trebuchet MS"/>
        </w:rPr>
        <w:t xml:space="preserve">GameObject : </w:t>
      </w:r>
      <w:r w:rsidRPr="00BF46BE">
        <w:rPr>
          <w:rFonts w:eastAsia="Trebuchet MS" w:cs="Trebuchet MS"/>
          <w:i/>
        </w:rPr>
        <w:t>GameObject</w:t>
      </w:r>
    </w:p>
    <w:p w14:paraId="20357975" w14:textId="77777777" w:rsidR="001C416B" w:rsidRPr="00BF46BE" w:rsidRDefault="001C416B" w:rsidP="00DD4C99">
      <w:pPr>
        <w:numPr>
          <w:ilvl w:val="2"/>
          <w:numId w:val="58"/>
        </w:numPr>
        <w:tabs>
          <w:tab w:val="clear" w:pos="2160"/>
          <w:tab w:val="num" w:pos="1440"/>
        </w:tabs>
        <w:ind w:left="1440"/>
      </w:pPr>
      <w:r w:rsidRPr="00BF46BE">
        <w:rPr>
          <w:rFonts w:eastAsia="Trebuchet MS" w:cs="Trebuchet MS"/>
        </w:rPr>
        <w:t xml:space="preserve">The GameObject that the </w:t>
      </w:r>
      <w:r w:rsidRPr="00BF46BE">
        <w:rPr>
          <w:rFonts w:eastAsia="Trebuchet MS" w:cs="Trebuchet MS"/>
          <w:i/>
        </w:rPr>
        <w:t xml:space="preserve">Component </w:t>
      </w:r>
      <w:r w:rsidRPr="00BF46BE">
        <w:rPr>
          <w:rFonts w:eastAsia="Trebuchet MS" w:cs="Trebuchet MS"/>
        </w:rPr>
        <w:t>is attached to</w:t>
      </w:r>
    </w:p>
    <w:p w14:paraId="3E8153F9" w14:textId="77777777" w:rsidR="001C416B" w:rsidRPr="00BF46BE" w:rsidRDefault="001C416B" w:rsidP="00DD4C99">
      <w:pPr>
        <w:numPr>
          <w:ilvl w:val="1"/>
          <w:numId w:val="58"/>
        </w:numPr>
        <w:tabs>
          <w:tab w:val="clear" w:pos="1440"/>
          <w:tab w:val="num" w:pos="1080"/>
        </w:tabs>
        <w:ind w:left="1080"/>
      </w:pPr>
      <w:r w:rsidRPr="00BF46BE">
        <w:rPr>
          <w:rFonts w:eastAsia="Trebuchet MS" w:cs="Trebuchet MS"/>
        </w:rPr>
        <w:t xml:space="preserve">Enabled : </w:t>
      </w:r>
      <w:r w:rsidRPr="00BF46BE">
        <w:rPr>
          <w:rFonts w:eastAsia="Trebuchet MS" w:cs="Trebuchet MS"/>
          <w:i/>
        </w:rPr>
        <w:t>Boolean</w:t>
      </w:r>
    </w:p>
    <w:p w14:paraId="027F4277" w14:textId="77777777" w:rsidR="001C416B" w:rsidRPr="00BF46BE" w:rsidRDefault="001C416B" w:rsidP="00DD4C99">
      <w:pPr>
        <w:numPr>
          <w:ilvl w:val="2"/>
          <w:numId w:val="58"/>
        </w:numPr>
        <w:tabs>
          <w:tab w:val="clear" w:pos="2160"/>
          <w:tab w:val="num" w:pos="1440"/>
        </w:tabs>
        <w:ind w:left="1440"/>
      </w:pPr>
      <w:r w:rsidRPr="00BF46BE">
        <w:rPr>
          <w:rFonts w:eastAsia="Trebuchet MS" w:cs="Trebuchet MS"/>
        </w:rPr>
        <w:t xml:space="preserve">Describes whether or not the </w:t>
      </w:r>
      <w:r w:rsidRPr="00BF46BE">
        <w:rPr>
          <w:rFonts w:eastAsia="Trebuchet MS" w:cs="Trebuchet MS"/>
          <w:i/>
        </w:rPr>
        <w:t xml:space="preserve">Component </w:t>
      </w:r>
      <w:r w:rsidRPr="00BF46BE">
        <w:rPr>
          <w:rFonts w:eastAsia="Trebuchet MS" w:cs="Trebuchet MS"/>
        </w:rPr>
        <w:t>will be executed</w:t>
      </w:r>
    </w:p>
    <w:p w14:paraId="67257BE3" w14:textId="77777777" w:rsidR="001C416B" w:rsidRPr="00BF46BE" w:rsidRDefault="001C416B" w:rsidP="001C416B"/>
    <w:p w14:paraId="240E9733" w14:textId="77777777" w:rsidR="001C416B" w:rsidRPr="00BF46BE" w:rsidRDefault="001C416B" w:rsidP="00DD4C99">
      <w:pPr>
        <w:numPr>
          <w:ilvl w:val="0"/>
          <w:numId w:val="73"/>
        </w:numPr>
      </w:pPr>
      <w:r w:rsidRPr="00BF46BE">
        <w:rPr>
          <w:rFonts w:eastAsia="Trebuchet MS" w:cs="Trebuchet MS"/>
          <w:b/>
        </w:rPr>
        <w:t>Operations</w:t>
      </w:r>
    </w:p>
    <w:p w14:paraId="5ECB40F0" w14:textId="77777777" w:rsidR="001C416B" w:rsidRPr="00BF46BE" w:rsidRDefault="001C416B" w:rsidP="00DD4C99">
      <w:pPr>
        <w:numPr>
          <w:ilvl w:val="1"/>
          <w:numId w:val="73"/>
        </w:numPr>
      </w:pPr>
      <w:r w:rsidRPr="00BF46BE">
        <w:rPr>
          <w:rFonts w:eastAsia="Trebuchet MS" w:cs="Trebuchet MS"/>
        </w:rPr>
        <w:t xml:space="preserve">OnComponentAdded (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368726FB" w14:textId="77777777" w:rsidR="001C416B" w:rsidRPr="00BF46BE" w:rsidRDefault="001C416B" w:rsidP="00DD4C99">
      <w:pPr>
        <w:numPr>
          <w:ilvl w:val="2"/>
          <w:numId w:val="73"/>
        </w:numPr>
      </w:pPr>
      <w:r w:rsidRPr="00BF46BE">
        <w:rPr>
          <w:rFonts w:eastAsia="Trebuchet MS" w:cs="Trebuchet MS"/>
        </w:rPr>
        <w:t xml:space="preserve">Called when the </w:t>
      </w:r>
      <w:r w:rsidRPr="00BF46BE">
        <w:rPr>
          <w:rFonts w:eastAsia="Trebuchet MS" w:cs="Trebuchet MS"/>
          <w:i/>
        </w:rPr>
        <w:t xml:space="preserve">Component </w:t>
      </w:r>
      <w:r w:rsidRPr="00BF46BE">
        <w:rPr>
          <w:rFonts w:eastAsia="Trebuchet MS" w:cs="Trebuchet MS"/>
        </w:rPr>
        <w:t xml:space="preserve">is added to a </w:t>
      </w:r>
      <w:r w:rsidRPr="00BF46BE">
        <w:rPr>
          <w:rFonts w:eastAsia="Trebuchet MS" w:cs="Trebuchet MS"/>
          <w:i/>
        </w:rPr>
        <w:t>GameObject</w:t>
      </w:r>
    </w:p>
    <w:p w14:paraId="79EF4552" w14:textId="77777777" w:rsidR="001C416B" w:rsidRPr="00BF46BE" w:rsidRDefault="001C416B" w:rsidP="00DD4C99">
      <w:pPr>
        <w:numPr>
          <w:ilvl w:val="1"/>
          <w:numId w:val="73"/>
        </w:numPr>
      </w:pPr>
      <w:r w:rsidRPr="00BF46BE">
        <w:rPr>
          <w:rFonts w:eastAsia="Trebuchet MS" w:cs="Trebuchet MS"/>
        </w:rPr>
        <w:t xml:space="preserve">OnComponentRemoved (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6B434855" w14:textId="77777777" w:rsidR="001C416B" w:rsidRPr="00BF46BE" w:rsidRDefault="001C416B" w:rsidP="00DD4C99">
      <w:pPr>
        <w:numPr>
          <w:ilvl w:val="2"/>
          <w:numId w:val="73"/>
        </w:numPr>
      </w:pPr>
      <w:r w:rsidRPr="00BF46BE">
        <w:rPr>
          <w:rFonts w:eastAsia="Trebuchet MS" w:cs="Trebuchet MS"/>
        </w:rPr>
        <w:t xml:space="preserve">Called when the </w:t>
      </w:r>
      <w:r w:rsidRPr="00BF46BE">
        <w:rPr>
          <w:rFonts w:eastAsia="Trebuchet MS" w:cs="Trebuchet MS"/>
          <w:i/>
        </w:rPr>
        <w:t xml:space="preserve">Component </w:t>
      </w:r>
      <w:r w:rsidRPr="00BF46BE">
        <w:rPr>
          <w:rFonts w:eastAsia="Trebuchet MS" w:cs="Trebuchet MS"/>
        </w:rPr>
        <w:t xml:space="preserve">is removed from a </w:t>
      </w:r>
      <w:r w:rsidRPr="00BF46BE">
        <w:rPr>
          <w:rFonts w:eastAsia="Trebuchet MS" w:cs="Trebuchet MS"/>
          <w:i/>
        </w:rPr>
        <w:t>GameObject</w:t>
      </w:r>
    </w:p>
    <w:p w14:paraId="0F3AD427" w14:textId="77777777" w:rsidR="001C416B" w:rsidRPr="00BF46BE" w:rsidRDefault="001C416B" w:rsidP="00BF46BE">
      <w:pPr>
        <w:pStyle w:val="Heading3"/>
      </w:pPr>
      <w:bookmarkStart w:id="439" w:name="_Toc256375224"/>
      <w:r w:rsidRPr="00BF46BE">
        <w:lastRenderedPageBreak/>
        <w:t>Behavior</w:t>
      </w:r>
      <w:bookmarkEnd w:id="439"/>
    </w:p>
    <w:p w14:paraId="5EE9859A" w14:textId="77777777" w:rsidR="001C416B" w:rsidRPr="0043131D" w:rsidRDefault="00BF46BE" w:rsidP="00BF46BE">
      <w:r>
        <w:rPr>
          <w:rFonts w:eastAsia="Trebuchet MS"/>
        </w:rPr>
        <w:tab/>
      </w:r>
      <w:r w:rsidR="001C416B" w:rsidRPr="0043131D">
        <w:rPr>
          <w:rFonts w:eastAsia="Trebuchet MS"/>
        </w:rPr>
        <w:t xml:space="preserve">The </w:t>
      </w:r>
      <w:r w:rsidR="001C416B" w:rsidRPr="0043131D">
        <w:rPr>
          <w:rFonts w:eastAsia="Trebuchet MS"/>
          <w:i/>
        </w:rPr>
        <w:t xml:space="preserve">Behavior </w:t>
      </w:r>
      <w:r w:rsidR="001C416B" w:rsidRPr="0043131D">
        <w:rPr>
          <w:rFonts w:eastAsia="Trebuchet MS"/>
        </w:rPr>
        <w:t xml:space="preserve">class is nothing more than a simple distinction between functional </w:t>
      </w:r>
      <w:r w:rsidR="001C416B" w:rsidRPr="0043131D">
        <w:rPr>
          <w:rFonts w:eastAsia="Trebuchet MS"/>
          <w:i/>
        </w:rPr>
        <w:t xml:space="preserve">Components </w:t>
      </w:r>
      <w:r w:rsidR="001C416B" w:rsidRPr="0043131D">
        <w:rPr>
          <w:rFonts w:eastAsia="Trebuchet MS"/>
        </w:rPr>
        <w:t xml:space="preserve">and a completely callback based </w:t>
      </w:r>
      <w:r w:rsidR="001C416B" w:rsidRPr="0043131D">
        <w:rPr>
          <w:rFonts w:eastAsia="Trebuchet MS"/>
          <w:i/>
        </w:rPr>
        <w:t>Component.</w:t>
      </w:r>
    </w:p>
    <w:p w14:paraId="3FB74FF1" w14:textId="77777777" w:rsidR="001C416B" w:rsidRPr="00BF46BE" w:rsidRDefault="001C416B" w:rsidP="00BF46BE">
      <w:pPr>
        <w:pStyle w:val="Heading3"/>
      </w:pPr>
      <w:bookmarkStart w:id="440" w:name="_Toc256375225"/>
      <w:r w:rsidRPr="00BF46BE">
        <w:t>Extension</w:t>
      </w:r>
      <w:bookmarkEnd w:id="440"/>
    </w:p>
    <w:p w14:paraId="7682B913" w14:textId="77777777" w:rsidR="001C416B" w:rsidRPr="0043131D" w:rsidRDefault="00BF46BE" w:rsidP="00BF46BE">
      <w:r>
        <w:rPr>
          <w:rFonts w:eastAsia="Trebuchet MS"/>
          <w:i/>
        </w:rPr>
        <w:tab/>
      </w:r>
      <w:r w:rsidR="001C416B" w:rsidRPr="0043131D">
        <w:rPr>
          <w:rFonts w:eastAsia="Trebuchet MS"/>
          <w:i/>
        </w:rPr>
        <w:t xml:space="preserve">Extensions </w:t>
      </w:r>
      <w:r w:rsidR="001C416B" w:rsidRPr="0043131D">
        <w:rPr>
          <w:rFonts w:eastAsia="Trebuchet MS"/>
        </w:rPr>
        <w:t xml:space="preserve">are the managers of components and execute the overall behavior that the custom </w:t>
      </w:r>
      <w:r w:rsidR="001C416B" w:rsidRPr="0043131D">
        <w:rPr>
          <w:rFonts w:eastAsia="Trebuchet MS"/>
          <w:i/>
        </w:rPr>
        <w:t>Component</w:t>
      </w:r>
      <w:r w:rsidR="001C416B" w:rsidRPr="0043131D">
        <w:rPr>
          <w:rFonts w:eastAsia="Trebuchet MS"/>
        </w:rPr>
        <w:t xml:space="preserve"> is meant to embody.  </w:t>
      </w:r>
      <w:r w:rsidR="001C416B" w:rsidRPr="0043131D">
        <w:rPr>
          <w:rFonts w:eastAsia="Trebuchet MS"/>
          <w:i/>
        </w:rPr>
        <w:t xml:space="preserve">Extensions </w:t>
      </w:r>
      <w:r w:rsidR="001C416B" w:rsidRPr="0043131D">
        <w:rPr>
          <w:rFonts w:eastAsia="Trebuchet MS"/>
        </w:rPr>
        <w:t xml:space="preserve">are also </w:t>
      </w:r>
      <w:r w:rsidR="001C416B" w:rsidRPr="0043131D">
        <w:rPr>
          <w:rFonts w:eastAsia="Trebuchet MS"/>
          <w:i/>
        </w:rPr>
        <w:t>Tasks</w:t>
      </w:r>
      <w:r w:rsidR="001C416B" w:rsidRPr="0043131D">
        <w:rPr>
          <w:rFonts w:eastAsia="Trebuchet MS"/>
        </w:rPr>
        <w:t xml:space="preserve"> and as such are able to take advantage of the multicore tasking system.  By utilizing the multicore tasking system, </w:t>
      </w:r>
      <w:r w:rsidR="001C416B" w:rsidRPr="0043131D">
        <w:rPr>
          <w:rFonts w:eastAsia="Trebuchet MS"/>
          <w:i/>
        </w:rPr>
        <w:t>Extensions</w:t>
      </w:r>
      <w:r w:rsidR="001C416B" w:rsidRPr="0043131D">
        <w:rPr>
          <w:rFonts w:eastAsia="Trebuchet MS"/>
        </w:rPr>
        <w:t xml:space="preserve"> are able to partition their </w:t>
      </w:r>
      <w:r w:rsidR="001C416B" w:rsidRPr="0043131D">
        <w:rPr>
          <w:rFonts w:eastAsia="Trebuchet MS"/>
          <w:i/>
        </w:rPr>
        <w:t>Components</w:t>
      </w:r>
      <w:r w:rsidR="001C416B" w:rsidRPr="0043131D">
        <w:rPr>
          <w:rFonts w:eastAsia="Trebuchet MS"/>
        </w:rPr>
        <w:t xml:space="preserve"> and execute each subset in parallel; greatly increasing the execution throughput of the system.</w:t>
      </w:r>
    </w:p>
    <w:p w14:paraId="1002F6A8" w14:textId="77777777" w:rsidR="001C416B" w:rsidRPr="00BF46BE" w:rsidRDefault="001C416B" w:rsidP="001C416B"/>
    <w:p w14:paraId="5CBD3BF5" w14:textId="77777777" w:rsidR="001C416B" w:rsidRPr="00BF46BE" w:rsidRDefault="001C416B" w:rsidP="00DD4C99">
      <w:pPr>
        <w:numPr>
          <w:ilvl w:val="0"/>
          <w:numId w:val="29"/>
        </w:numPr>
      </w:pPr>
      <w:r w:rsidRPr="00BF46BE">
        <w:rPr>
          <w:rFonts w:eastAsia="Trebuchet MS" w:cs="Trebuchet MS"/>
          <w:b/>
        </w:rPr>
        <w:t>Data</w:t>
      </w:r>
    </w:p>
    <w:p w14:paraId="62B2174B" w14:textId="77777777" w:rsidR="001C416B" w:rsidRPr="00BF46BE" w:rsidRDefault="001C416B" w:rsidP="00DD4C99">
      <w:pPr>
        <w:numPr>
          <w:ilvl w:val="1"/>
          <w:numId w:val="29"/>
        </w:numPr>
        <w:tabs>
          <w:tab w:val="clear" w:pos="1440"/>
          <w:tab w:val="num" w:pos="1080"/>
        </w:tabs>
        <w:ind w:left="1080"/>
      </w:pPr>
      <w:r w:rsidRPr="00BF46BE">
        <w:rPr>
          <w:rFonts w:eastAsia="Trebuchet MS" w:cs="Trebuchet MS"/>
        </w:rPr>
        <w:t xml:space="preserve">Name : </w:t>
      </w:r>
      <w:r w:rsidRPr="00BF46BE">
        <w:rPr>
          <w:rFonts w:eastAsia="Trebuchet MS" w:cs="Trebuchet MS"/>
          <w:i/>
        </w:rPr>
        <w:t>String</w:t>
      </w:r>
    </w:p>
    <w:p w14:paraId="65348AA9" w14:textId="77777777" w:rsidR="001C416B" w:rsidRPr="00BF46BE" w:rsidRDefault="001C416B" w:rsidP="00DD4C99">
      <w:pPr>
        <w:numPr>
          <w:ilvl w:val="2"/>
          <w:numId w:val="29"/>
        </w:numPr>
        <w:tabs>
          <w:tab w:val="clear" w:pos="2160"/>
          <w:tab w:val="num" w:pos="1440"/>
        </w:tabs>
        <w:ind w:left="1440"/>
      </w:pPr>
      <w:r w:rsidRPr="00BF46BE">
        <w:rPr>
          <w:rFonts w:eastAsia="Trebuchet MS" w:cs="Trebuchet MS"/>
        </w:rPr>
        <w:t xml:space="preserve">Contains the user-defined name assigned to the </w:t>
      </w:r>
      <w:r w:rsidRPr="00BF46BE">
        <w:rPr>
          <w:rFonts w:eastAsia="Trebuchet MS" w:cs="Trebuchet MS"/>
          <w:i/>
        </w:rPr>
        <w:t>Extension</w:t>
      </w:r>
    </w:p>
    <w:p w14:paraId="2BB85D3F" w14:textId="77777777" w:rsidR="001C416B" w:rsidRPr="00BF46BE" w:rsidRDefault="001C416B" w:rsidP="001C416B"/>
    <w:p w14:paraId="5ADE0A49" w14:textId="77777777" w:rsidR="001C416B" w:rsidRPr="00BF46BE" w:rsidRDefault="001C416B" w:rsidP="00DD4C99">
      <w:pPr>
        <w:numPr>
          <w:ilvl w:val="0"/>
          <w:numId w:val="28"/>
        </w:numPr>
      </w:pPr>
      <w:r w:rsidRPr="00BF46BE">
        <w:rPr>
          <w:rFonts w:eastAsia="Trebuchet MS" w:cs="Trebuchet MS"/>
          <w:b/>
        </w:rPr>
        <w:t>Operations</w:t>
      </w:r>
    </w:p>
    <w:p w14:paraId="133D688A" w14:textId="77777777" w:rsidR="001C416B" w:rsidRPr="00BF46BE" w:rsidRDefault="001C416B" w:rsidP="00DD4C99">
      <w:pPr>
        <w:numPr>
          <w:ilvl w:val="1"/>
          <w:numId w:val="27"/>
        </w:numPr>
        <w:tabs>
          <w:tab w:val="clear" w:pos="1440"/>
          <w:tab w:val="num" w:pos="1080"/>
        </w:tabs>
        <w:ind w:left="1080"/>
      </w:pPr>
      <w:r w:rsidRPr="00BF46BE">
        <w:rPr>
          <w:rFonts w:eastAsia="Trebuchet MS" w:cs="Trebuchet MS"/>
        </w:rPr>
        <w:t xml:space="preserve">OnInitialize(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35E03DB1" w14:textId="77777777" w:rsidR="001C416B" w:rsidRPr="00BF46BE" w:rsidRDefault="001C416B" w:rsidP="00DD4C99">
      <w:pPr>
        <w:numPr>
          <w:ilvl w:val="2"/>
          <w:numId w:val="27"/>
        </w:numPr>
        <w:tabs>
          <w:tab w:val="clear" w:pos="2160"/>
          <w:tab w:val="num" w:pos="1440"/>
        </w:tabs>
        <w:ind w:left="1440"/>
      </w:pPr>
      <w:r w:rsidRPr="00BF46BE">
        <w:rPr>
          <w:rFonts w:eastAsia="Trebuchet MS" w:cs="Trebuchet MS"/>
        </w:rPr>
        <w:t xml:space="preserve">Called when the first </w:t>
      </w:r>
      <w:r w:rsidRPr="00BF46BE">
        <w:rPr>
          <w:rFonts w:eastAsia="Trebuchet MS" w:cs="Trebuchet MS"/>
          <w:i/>
        </w:rPr>
        <w:t xml:space="preserve">Extension </w:t>
      </w:r>
      <w:r w:rsidRPr="00BF46BE">
        <w:rPr>
          <w:rFonts w:eastAsia="Trebuchet MS" w:cs="Trebuchet MS"/>
        </w:rPr>
        <w:t>of this type is initially loaded into the scheduler</w:t>
      </w:r>
    </w:p>
    <w:p w14:paraId="76AB74AE" w14:textId="77777777" w:rsidR="001C416B" w:rsidRPr="00BF46BE" w:rsidRDefault="001C416B" w:rsidP="00DD4C99">
      <w:pPr>
        <w:numPr>
          <w:ilvl w:val="1"/>
          <w:numId w:val="27"/>
        </w:numPr>
        <w:tabs>
          <w:tab w:val="clear" w:pos="1440"/>
          <w:tab w:val="num" w:pos="1080"/>
        </w:tabs>
        <w:ind w:left="1080"/>
      </w:pPr>
      <w:r w:rsidRPr="00BF46BE">
        <w:rPr>
          <w:rFonts w:eastAsia="Trebuchet MS" w:cs="Trebuchet MS"/>
        </w:rPr>
        <w:t xml:space="preserve">OnUninitialize (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2AA83F0F" w14:textId="77777777" w:rsidR="001C416B" w:rsidRPr="00BF46BE" w:rsidRDefault="001C416B" w:rsidP="00DD4C99">
      <w:pPr>
        <w:numPr>
          <w:ilvl w:val="2"/>
          <w:numId w:val="27"/>
        </w:numPr>
        <w:tabs>
          <w:tab w:val="clear" w:pos="2160"/>
          <w:tab w:val="num" w:pos="1440"/>
        </w:tabs>
        <w:ind w:left="1440"/>
      </w:pPr>
      <w:r w:rsidRPr="00BF46BE">
        <w:rPr>
          <w:rFonts w:eastAsia="Trebuchet MS" w:cs="Trebuchet MS"/>
        </w:rPr>
        <w:t xml:space="preserve">Called when the last </w:t>
      </w:r>
      <w:r w:rsidRPr="00BF46BE">
        <w:rPr>
          <w:rFonts w:eastAsia="Trebuchet MS" w:cs="Trebuchet MS"/>
          <w:i/>
        </w:rPr>
        <w:t xml:space="preserve">Extension </w:t>
      </w:r>
      <w:r w:rsidRPr="00BF46BE">
        <w:rPr>
          <w:rFonts w:eastAsia="Trebuchet MS" w:cs="Trebuchet MS"/>
        </w:rPr>
        <w:t>of this type is unloaded from the scheduler</w:t>
      </w:r>
    </w:p>
    <w:p w14:paraId="1387E211" w14:textId="77777777" w:rsidR="001C416B" w:rsidRPr="00BF46BE" w:rsidRDefault="001C416B" w:rsidP="00DD4C99">
      <w:pPr>
        <w:numPr>
          <w:ilvl w:val="1"/>
          <w:numId w:val="27"/>
        </w:numPr>
        <w:tabs>
          <w:tab w:val="clear" w:pos="1440"/>
          <w:tab w:val="num" w:pos="1080"/>
        </w:tabs>
        <w:ind w:left="1080"/>
      </w:pPr>
      <w:r w:rsidRPr="00BF46BE">
        <w:rPr>
          <w:rFonts w:eastAsia="Trebuchet MS" w:cs="Trebuchet MS"/>
        </w:rPr>
        <w:t xml:space="preserve">OnExecute(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5EF861D1" w14:textId="77777777" w:rsidR="001C416B" w:rsidRPr="00BF46BE" w:rsidRDefault="001C416B" w:rsidP="00DD4C99">
      <w:pPr>
        <w:numPr>
          <w:ilvl w:val="2"/>
          <w:numId w:val="27"/>
        </w:numPr>
        <w:tabs>
          <w:tab w:val="clear" w:pos="2160"/>
          <w:tab w:val="num" w:pos="1440"/>
        </w:tabs>
        <w:ind w:left="1440"/>
      </w:pPr>
      <w:r w:rsidRPr="00BF46BE">
        <w:rPr>
          <w:rFonts w:eastAsia="Trebuchet MS" w:cs="Trebuchet MS"/>
        </w:rPr>
        <w:t>Inherited from Task</w:t>
      </w:r>
    </w:p>
    <w:p w14:paraId="79CD7F3D" w14:textId="77777777" w:rsidR="001C416B" w:rsidRPr="00BF46BE" w:rsidRDefault="001C416B" w:rsidP="00DD4C99">
      <w:pPr>
        <w:numPr>
          <w:ilvl w:val="1"/>
          <w:numId w:val="27"/>
        </w:numPr>
        <w:tabs>
          <w:tab w:val="clear" w:pos="1440"/>
          <w:tab w:val="num" w:pos="1080"/>
        </w:tabs>
        <w:ind w:left="1080"/>
      </w:pPr>
      <w:r w:rsidRPr="00BF46BE">
        <w:rPr>
          <w:rFonts w:eastAsia="Trebuchet MS" w:cs="Trebuchet MS"/>
        </w:rPr>
        <w:t xml:space="preserve">OnComplete (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5B975213" w14:textId="77777777" w:rsidR="001C416B" w:rsidRPr="00BF46BE" w:rsidRDefault="001C416B" w:rsidP="00DD4C99">
      <w:pPr>
        <w:numPr>
          <w:ilvl w:val="2"/>
          <w:numId w:val="27"/>
        </w:numPr>
        <w:tabs>
          <w:tab w:val="clear" w:pos="2160"/>
          <w:tab w:val="num" w:pos="1440"/>
        </w:tabs>
        <w:ind w:left="1440"/>
      </w:pPr>
      <w:r w:rsidRPr="00BF46BE">
        <w:rPr>
          <w:rFonts w:eastAsia="Trebuchet MS" w:cs="Trebuchet MS"/>
        </w:rPr>
        <w:t xml:space="preserve">Inherited from Task </w:t>
      </w:r>
    </w:p>
    <w:p w14:paraId="573499F6" w14:textId="77777777" w:rsidR="001C416B" w:rsidRDefault="001C416B" w:rsidP="001C416B">
      <w:pPr>
        <w:pStyle w:val="Heading3"/>
        <w:rPr>
          <w:rFonts w:eastAsia="Trebuchet MS"/>
        </w:rPr>
      </w:pPr>
      <w:bookmarkStart w:id="441" w:name="_Toc256375226"/>
      <w:r w:rsidRPr="0043131D">
        <w:rPr>
          <w:rFonts w:eastAsia="Trebuchet MS"/>
        </w:rPr>
        <w:t>Scene</w:t>
      </w:r>
      <w:bookmarkEnd w:id="441"/>
    </w:p>
    <w:p w14:paraId="18036443" w14:textId="77777777" w:rsidR="001C416B" w:rsidRDefault="00BF46BE" w:rsidP="00BF46BE">
      <w:pPr>
        <w:rPr>
          <w:rFonts w:eastAsia="Trebuchet MS"/>
        </w:rPr>
      </w:pPr>
      <w:r>
        <w:rPr>
          <w:rFonts w:eastAsia="Trebuchet MS"/>
        </w:rPr>
        <w:tab/>
      </w:r>
      <w:r w:rsidR="001C416B" w:rsidRPr="0043131D">
        <w:rPr>
          <w:rFonts w:eastAsia="Trebuchet MS"/>
        </w:rPr>
        <w:t xml:space="preserve">The Scene is the organizational construct that maintains and orders the </w:t>
      </w:r>
      <w:r w:rsidR="001C416B" w:rsidRPr="0043131D">
        <w:rPr>
          <w:rFonts w:eastAsia="Trebuchet MS"/>
          <w:i/>
        </w:rPr>
        <w:t>GameObjects</w:t>
      </w:r>
      <w:r w:rsidR="001C416B" w:rsidRPr="0043131D">
        <w:rPr>
          <w:rFonts w:eastAsia="Trebuchet MS"/>
        </w:rPr>
        <w:t xml:space="preserve">.  Culling and other spacial operations will also be performed using the power of the </w:t>
      </w:r>
      <w:r w:rsidR="001C416B" w:rsidRPr="0043131D">
        <w:rPr>
          <w:rFonts w:eastAsia="Trebuchet MS"/>
          <w:i/>
        </w:rPr>
        <w:t>SceneGraph</w:t>
      </w:r>
      <w:r w:rsidR="001C416B" w:rsidRPr="0043131D">
        <w:rPr>
          <w:rFonts w:eastAsia="Trebuchet MS"/>
        </w:rPr>
        <w:t xml:space="preserve">.  Finally the management of object locking is maintained by the </w:t>
      </w:r>
      <w:r w:rsidR="001C416B" w:rsidRPr="0043131D">
        <w:rPr>
          <w:rFonts w:eastAsia="Trebuchet MS"/>
          <w:i/>
        </w:rPr>
        <w:t xml:space="preserve">SceneGraph </w:t>
      </w:r>
      <w:r w:rsidR="001C416B" w:rsidRPr="0043131D">
        <w:rPr>
          <w:rFonts w:eastAsia="Trebuchet MS"/>
        </w:rPr>
        <w:t xml:space="preserve">in order to prevent systems from causing data collisions through the manipulation of the </w:t>
      </w:r>
      <w:r w:rsidR="001C416B" w:rsidRPr="0043131D">
        <w:rPr>
          <w:rFonts w:eastAsia="Trebuchet MS"/>
          <w:i/>
        </w:rPr>
        <w:t xml:space="preserve">GameObjects </w:t>
      </w:r>
      <w:r w:rsidR="001C416B" w:rsidRPr="0043131D">
        <w:rPr>
          <w:rFonts w:eastAsia="Trebuchet MS"/>
        </w:rPr>
        <w:t xml:space="preserve">within the </w:t>
      </w:r>
      <w:r w:rsidR="001C416B" w:rsidRPr="0043131D">
        <w:rPr>
          <w:rFonts w:eastAsia="Trebuchet MS"/>
          <w:i/>
        </w:rPr>
        <w:t>SceneGraph</w:t>
      </w:r>
      <w:r w:rsidR="001C416B" w:rsidRPr="0043131D">
        <w:rPr>
          <w:rFonts w:eastAsia="Trebuchet MS"/>
        </w:rPr>
        <w:t>.</w:t>
      </w:r>
    </w:p>
    <w:p w14:paraId="552A1569" w14:textId="77777777" w:rsidR="00BF46BE" w:rsidRPr="00BF46BE" w:rsidRDefault="00BF46BE" w:rsidP="00BF46BE"/>
    <w:p w14:paraId="4A844A64" w14:textId="77777777" w:rsidR="001C416B" w:rsidRPr="00BF46BE" w:rsidRDefault="001C416B" w:rsidP="00DD4C99">
      <w:pPr>
        <w:numPr>
          <w:ilvl w:val="0"/>
          <w:numId w:val="70"/>
        </w:numPr>
      </w:pPr>
      <w:r w:rsidRPr="00BF46BE">
        <w:rPr>
          <w:rFonts w:eastAsia="Trebuchet MS" w:cs="Trebuchet MS"/>
          <w:b/>
        </w:rPr>
        <w:t>Data</w:t>
      </w:r>
    </w:p>
    <w:p w14:paraId="5026B1B9" w14:textId="77777777" w:rsidR="001C416B" w:rsidRPr="00BF46BE" w:rsidRDefault="001C416B" w:rsidP="00DD4C99">
      <w:pPr>
        <w:numPr>
          <w:ilvl w:val="1"/>
          <w:numId w:val="70"/>
        </w:numPr>
      </w:pPr>
      <w:r w:rsidRPr="00BF46BE">
        <w:rPr>
          <w:rFonts w:eastAsia="Trebuchet MS" w:cs="Trebuchet MS"/>
        </w:rPr>
        <w:t xml:space="preserve">Root : </w:t>
      </w:r>
      <w:r w:rsidRPr="00BF46BE">
        <w:rPr>
          <w:rFonts w:eastAsia="Trebuchet MS" w:cs="Trebuchet MS"/>
          <w:i/>
        </w:rPr>
        <w:t>GameObject</w:t>
      </w:r>
    </w:p>
    <w:p w14:paraId="777CE669" w14:textId="77777777" w:rsidR="001C416B" w:rsidRPr="00BF46BE" w:rsidRDefault="001C416B" w:rsidP="00DD4C99">
      <w:pPr>
        <w:numPr>
          <w:ilvl w:val="2"/>
          <w:numId w:val="70"/>
        </w:numPr>
      </w:pPr>
      <w:r w:rsidRPr="00BF46BE">
        <w:rPr>
          <w:rFonts w:eastAsia="Trebuchet MS" w:cs="Trebuchet MS"/>
        </w:rPr>
        <w:t xml:space="preserve">Root </w:t>
      </w:r>
      <w:r w:rsidRPr="00BF46BE">
        <w:rPr>
          <w:rFonts w:eastAsia="Trebuchet MS" w:cs="Trebuchet MS"/>
          <w:i/>
        </w:rPr>
        <w:t xml:space="preserve">GameObject </w:t>
      </w:r>
      <w:r w:rsidRPr="00BF46BE">
        <w:rPr>
          <w:rFonts w:eastAsia="Trebuchet MS" w:cs="Trebuchet MS"/>
        </w:rPr>
        <w:t xml:space="preserve">that all other </w:t>
      </w:r>
      <w:r w:rsidRPr="00BF46BE">
        <w:rPr>
          <w:rFonts w:eastAsia="Trebuchet MS" w:cs="Trebuchet MS"/>
          <w:i/>
        </w:rPr>
        <w:t xml:space="preserve">GameObjects </w:t>
      </w:r>
      <w:r w:rsidRPr="00BF46BE">
        <w:rPr>
          <w:rFonts w:eastAsia="Trebuchet MS" w:cs="Trebuchet MS"/>
        </w:rPr>
        <w:t>are relative to.  This is normally used as the base coordinate system for the game.</w:t>
      </w:r>
    </w:p>
    <w:p w14:paraId="0DA0530B" w14:textId="77777777" w:rsidR="001C416B" w:rsidRPr="00BF46BE" w:rsidRDefault="001C416B" w:rsidP="00DD4C99">
      <w:pPr>
        <w:numPr>
          <w:ilvl w:val="0"/>
          <w:numId w:val="70"/>
        </w:numPr>
      </w:pPr>
      <w:r w:rsidRPr="00BF46BE">
        <w:rPr>
          <w:rFonts w:eastAsia="Trebuchet MS" w:cs="Trebuchet MS"/>
          <w:b/>
        </w:rPr>
        <w:t>Operations</w:t>
      </w:r>
    </w:p>
    <w:p w14:paraId="5A9E7B13" w14:textId="77777777" w:rsidR="001C416B" w:rsidRPr="00BF46BE" w:rsidRDefault="001C416B" w:rsidP="00DD4C99">
      <w:pPr>
        <w:numPr>
          <w:ilvl w:val="1"/>
          <w:numId w:val="70"/>
        </w:numPr>
      </w:pPr>
      <w:r w:rsidRPr="00BF46BE">
        <w:rPr>
          <w:rFonts w:eastAsia="Trebuchet MS" w:cs="Trebuchet MS"/>
        </w:rPr>
        <w:t xml:space="preserve">BeginUpdate( </w:t>
      </w:r>
      <w:r w:rsidRPr="00BF46BE">
        <w:rPr>
          <w:rFonts w:eastAsia="Trebuchet MS" w:cs="Trebuchet MS"/>
          <w:i/>
        </w:rPr>
        <w:t>void</w:t>
      </w:r>
      <w:r w:rsidRPr="00BF46BE">
        <w:rPr>
          <w:rFonts w:eastAsia="Trebuchet MS" w:cs="Trebuchet MS"/>
        </w:rPr>
        <w:t xml:space="preserve"> ) : </w:t>
      </w:r>
      <w:r w:rsidRPr="00BF46BE">
        <w:rPr>
          <w:rFonts w:eastAsia="Trebuchet MS" w:cs="Trebuchet MS"/>
          <w:i/>
        </w:rPr>
        <w:t>void</w:t>
      </w:r>
    </w:p>
    <w:p w14:paraId="0CE47CF2" w14:textId="77777777" w:rsidR="001C416B" w:rsidRPr="00BF46BE" w:rsidRDefault="001C416B" w:rsidP="00DD4C99">
      <w:pPr>
        <w:numPr>
          <w:ilvl w:val="2"/>
          <w:numId w:val="70"/>
        </w:numPr>
      </w:pPr>
      <w:r w:rsidRPr="00BF46BE">
        <w:rPr>
          <w:rFonts w:eastAsia="Trebuchet MS" w:cs="Trebuchet MS"/>
        </w:rPr>
        <w:t xml:space="preserve">Sets up a differed rebuild of the </w:t>
      </w:r>
      <w:r w:rsidRPr="00BF46BE">
        <w:rPr>
          <w:rFonts w:eastAsia="Trebuchet MS" w:cs="Trebuchet MS"/>
          <w:i/>
        </w:rPr>
        <w:t xml:space="preserve">SceneGraph </w:t>
      </w:r>
      <w:r w:rsidRPr="00BF46BE">
        <w:rPr>
          <w:rFonts w:eastAsia="Trebuchet MS" w:cs="Trebuchet MS"/>
        </w:rPr>
        <w:t xml:space="preserve">tree structure.  This is used to prevent a large adjustment of </w:t>
      </w:r>
      <w:r w:rsidRPr="00BF46BE">
        <w:rPr>
          <w:rFonts w:eastAsia="Trebuchet MS" w:cs="Trebuchet MS"/>
          <w:i/>
        </w:rPr>
        <w:t xml:space="preserve">GameObjects </w:t>
      </w:r>
      <w:r w:rsidRPr="00BF46BE">
        <w:rPr>
          <w:rFonts w:eastAsia="Trebuchet MS" w:cs="Trebuchet MS"/>
        </w:rPr>
        <w:t>from propagating on every change; speeding up the system significantly.</w:t>
      </w:r>
    </w:p>
    <w:p w14:paraId="3499F8C0" w14:textId="77777777" w:rsidR="001C416B" w:rsidRPr="00BF46BE" w:rsidRDefault="001C416B" w:rsidP="00DD4C99">
      <w:pPr>
        <w:numPr>
          <w:ilvl w:val="1"/>
          <w:numId w:val="70"/>
        </w:numPr>
      </w:pPr>
      <w:r w:rsidRPr="00BF46BE">
        <w:rPr>
          <w:rFonts w:eastAsia="Trebuchet MS" w:cs="Trebuchet MS"/>
        </w:rPr>
        <w:t xml:space="preserve">EndUpdate(force : </w:t>
      </w:r>
      <w:r w:rsidRPr="00BF46BE">
        <w:rPr>
          <w:rFonts w:eastAsia="Trebuchet MS" w:cs="Trebuchet MS"/>
          <w:i/>
        </w:rPr>
        <w:t>Boolean</w:t>
      </w:r>
      <w:r w:rsidRPr="00BF46BE">
        <w:rPr>
          <w:rFonts w:eastAsia="Trebuchet MS" w:cs="Trebuchet MS"/>
        </w:rPr>
        <w:t xml:space="preserve">) : </w:t>
      </w:r>
      <w:r w:rsidRPr="00BF46BE">
        <w:rPr>
          <w:rFonts w:eastAsia="Trebuchet MS" w:cs="Trebuchet MS"/>
          <w:i/>
        </w:rPr>
        <w:t>void</w:t>
      </w:r>
    </w:p>
    <w:p w14:paraId="11E8B75E" w14:textId="77777777" w:rsidR="001C416B" w:rsidRPr="00BF46BE" w:rsidRDefault="001C416B" w:rsidP="00DD4C99">
      <w:pPr>
        <w:numPr>
          <w:ilvl w:val="2"/>
          <w:numId w:val="70"/>
        </w:numPr>
      </w:pPr>
      <w:r w:rsidRPr="00BF46BE">
        <w:rPr>
          <w:rFonts w:eastAsia="Trebuchet MS" w:cs="Trebuchet MS"/>
        </w:rPr>
        <w:t xml:space="preserve">Finalizes the differed update of the </w:t>
      </w:r>
      <w:r w:rsidRPr="00BF46BE">
        <w:rPr>
          <w:rFonts w:eastAsia="Trebuchet MS" w:cs="Trebuchet MS"/>
          <w:i/>
        </w:rPr>
        <w:t xml:space="preserve">SceneGraph </w:t>
      </w:r>
      <w:r w:rsidRPr="00BF46BE">
        <w:rPr>
          <w:rFonts w:eastAsia="Trebuchet MS" w:cs="Trebuchet MS"/>
        </w:rPr>
        <w:t xml:space="preserve">tree structure.  If </w:t>
      </w:r>
      <w:r w:rsidRPr="00BF46BE">
        <w:rPr>
          <w:rFonts w:eastAsia="Trebuchet MS" w:cs="Trebuchet MS"/>
          <w:i/>
        </w:rPr>
        <w:t xml:space="preserve">force </w:t>
      </w:r>
      <w:r w:rsidRPr="00BF46BE">
        <w:rPr>
          <w:rFonts w:eastAsia="Trebuchet MS" w:cs="Trebuchet MS"/>
        </w:rPr>
        <w:t>is enabled, then the tree will rebuild whether or not the tree needs it or not.</w:t>
      </w:r>
    </w:p>
    <w:p w14:paraId="27CF4DEB" w14:textId="77777777" w:rsidR="001C416B" w:rsidRPr="00BF46BE" w:rsidRDefault="001C416B" w:rsidP="00DD4C99">
      <w:pPr>
        <w:numPr>
          <w:ilvl w:val="1"/>
          <w:numId w:val="70"/>
        </w:numPr>
      </w:pPr>
      <w:r w:rsidRPr="00BF46BE">
        <w:rPr>
          <w:rFonts w:eastAsia="Trebuchet MS" w:cs="Trebuchet MS"/>
        </w:rPr>
        <w:t xml:space="preserve">Update(force : </w:t>
      </w:r>
      <w:r w:rsidRPr="00BF46BE">
        <w:rPr>
          <w:rFonts w:eastAsia="Trebuchet MS" w:cs="Trebuchet MS"/>
          <w:i/>
        </w:rPr>
        <w:t>Boolean</w:t>
      </w:r>
      <w:r w:rsidRPr="00BF46BE">
        <w:rPr>
          <w:rFonts w:eastAsia="Trebuchet MS" w:cs="Trebuchet MS"/>
        </w:rPr>
        <w:t xml:space="preserve">) : </w:t>
      </w:r>
      <w:r w:rsidRPr="00BF46BE">
        <w:rPr>
          <w:rFonts w:eastAsia="Trebuchet MS" w:cs="Trebuchet MS"/>
          <w:i/>
        </w:rPr>
        <w:t>void</w:t>
      </w:r>
    </w:p>
    <w:p w14:paraId="56ECEFC2" w14:textId="77777777" w:rsidR="001C416B" w:rsidRPr="00BF46BE" w:rsidRDefault="001C416B" w:rsidP="00DD4C99">
      <w:pPr>
        <w:numPr>
          <w:ilvl w:val="2"/>
          <w:numId w:val="70"/>
        </w:numPr>
      </w:pPr>
      <w:r w:rsidRPr="00BF46BE">
        <w:rPr>
          <w:rFonts w:eastAsia="Trebuchet MS" w:cs="Trebuchet MS"/>
        </w:rPr>
        <w:t xml:space="preserve">Instantly rebuilds the </w:t>
      </w:r>
      <w:r w:rsidRPr="00BF46BE">
        <w:rPr>
          <w:rFonts w:eastAsia="Trebuchet MS" w:cs="Trebuchet MS"/>
          <w:i/>
        </w:rPr>
        <w:t xml:space="preserve">SceneGraph </w:t>
      </w:r>
      <w:r w:rsidRPr="00BF46BE">
        <w:rPr>
          <w:rFonts w:eastAsia="Trebuchet MS" w:cs="Trebuchet MS"/>
        </w:rPr>
        <w:t xml:space="preserve">tree structure.  If </w:t>
      </w:r>
      <w:r w:rsidRPr="00BF46BE">
        <w:rPr>
          <w:rFonts w:eastAsia="Trebuchet MS" w:cs="Trebuchet MS"/>
          <w:i/>
        </w:rPr>
        <w:t xml:space="preserve">force </w:t>
      </w:r>
      <w:r w:rsidRPr="00BF46BE">
        <w:rPr>
          <w:rFonts w:eastAsia="Trebuchet MS" w:cs="Trebuchet MS"/>
        </w:rPr>
        <w:t>is enabled, then the tree will rebuild whether or not the tree needs it or not.</w:t>
      </w:r>
    </w:p>
    <w:p w14:paraId="5AB6D8F1" w14:textId="77777777" w:rsidR="001C416B" w:rsidRPr="00BF46BE" w:rsidRDefault="001C416B" w:rsidP="00BF46BE">
      <w:pPr>
        <w:pStyle w:val="Heading2"/>
      </w:pPr>
      <w:bookmarkStart w:id="442" w:name="_Toc256375227"/>
      <w:r w:rsidRPr="00BF46BE">
        <w:lastRenderedPageBreak/>
        <w:t>Components</w:t>
      </w:r>
      <w:bookmarkEnd w:id="442"/>
    </w:p>
    <w:p w14:paraId="33AD6BDF" w14:textId="77777777" w:rsidR="001C416B" w:rsidRPr="0043131D" w:rsidRDefault="00BF46BE" w:rsidP="00BF46BE">
      <w:r>
        <w:rPr>
          <w:rFonts w:eastAsia="Trebuchet MS"/>
        </w:rPr>
        <w:tab/>
      </w:r>
      <w:r w:rsidR="001C416B" w:rsidRPr="0043131D">
        <w:rPr>
          <w:rFonts w:eastAsia="Trebuchet MS"/>
        </w:rPr>
        <w:t>The engine design up to this point has been about the framework and subsystems needed to manage and execute the components.  Components are the tools by which designers and developers can take the engine to create a game.  As new functionality is needed, new components can be added further extending the abilities of the engine.</w:t>
      </w:r>
    </w:p>
    <w:p w14:paraId="1F100715" w14:textId="77777777" w:rsidR="001C416B" w:rsidRPr="0043131D" w:rsidRDefault="001C416B" w:rsidP="001C416B"/>
    <w:tbl>
      <w:tblPr>
        <w:tblW w:w="0" w:type="auto"/>
        <w:tblLayout w:type="fixed"/>
        <w:tblCellMar>
          <w:left w:w="0" w:type="dxa"/>
          <w:right w:w="0" w:type="dxa"/>
        </w:tblCellMar>
        <w:tblLook w:val="04A0" w:firstRow="1" w:lastRow="0" w:firstColumn="1" w:lastColumn="0" w:noHBand="0" w:noVBand="1"/>
      </w:tblPr>
      <w:tblGrid>
        <w:gridCol w:w="3000"/>
        <w:gridCol w:w="6360"/>
      </w:tblGrid>
      <w:tr w:rsidR="001C416B" w:rsidRPr="0043131D" w14:paraId="5FB5F0FE" w14:textId="77777777" w:rsidTr="001C416B">
        <w:tc>
          <w:tcPr>
            <w:tcW w:w="3000" w:type="dxa"/>
            <w:tcBorders>
              <w:top w:val="single" w:sz="8" w:space="0" w:color="707070"/>
              <w:left w:val="single" w:sz="8" w:space="0" w:color="707070"/>
              <w:bottom w:val="single" w:sz="8" w:space="0" w:color="707070"/>
              <w:right w:val="single" w:sz="8" w:space="0" w:color="707070"/>
            </w:tcBorders>
            <w:shd w:val="clear" w:color="auto" w:fill="707070"/>
            <w:tcMar>
              <w:top w:w="60" w:type="dxa"/>
              <w:left w:w="60" w:type="dxa"/>
              <w:bottom w:w="60" w:type="dxa"/>
              <w:right w:w="60" w:type="dxa"/>
            </w:tcMar>
          </w:tcPr>
          <w:p w14:paraId="44EC6587" w14:textId="77777777" w:rsidR="001C416B" w:rsidRPr="00BF46BE" w:rsidRDefault="001C416B" w:rsidP="001C416B">
            <w:pPr>
              <w:jc w:val="center"/>
            </w:pPr>
            <w:r w:rsidRPr="00BF46BE">
              <w:rPr>
                <w:rFonts w:eastAsia="Trebuchet MS" w:cs="Trebuchet MS"/>
                <w:color w:val="FFFFFF"/>
              </w:rPr>
              <w:t>Component</w:t>
            </w:r>
          </w:p>
        </w:tc>
        <w:tc>
          <w:tcPr>
            <w:tcW w:w="6360" w:type="dxa"/>
            <w:tcBorders>
              <w:top w:val="single" w:sz="8" w:space="0" w:color="707070"/>
              <w:left w:val="single" w:sz="8" w:space="0" w:color="707070"/>
              <w:bottom w:val="single" w:sz="8" w:space="0" w:color="707070"/>
              <w:right w:val="single" w:sz="8" w:space="0" w:color="707070"/>
            </w:tcBorders>
            <w:shd w:val="clear" w:color="auto" w:fill="707070"/>
            <w:tcMar>
              <w:top w:w="60" w:type="dxa"/>
              <w:left w:w="60" w:type="dxa"/>
              <w:bottom w:w="60" w:type="dxa"/>
              <w:right w:w="60" w:type="dxa"/>
            </w:tcMar>
          </w:tcPr>
          <w:p w14:paraId="3BFFCF06" w14:textId="77777777" w:rsidR="001C416B" w:rsidRPr="00BF46BE" w:rsidRDefault="001C416B" w:rsidP="001C416B">
            <w:r w:rsidRPr="00BF46BE">
              <w:rPr>
                <w:rFonts w:eastAsia="Trebuchet MS" w:cs="Trebuchet MS"/>
                <w:color w:val="FFFFFF"/>
              </w:rPr>
              <w:t>Description</w:t>
            </w:r>
          </w:p>
        </w:tc>
      </w:tr>
      <w:tr w:rsidR="001C416B" w:rsidRPr="0043131D" w14:paraId="0AA96D3A"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1EB3BFA" w14:textId="77777777" w:rsidR="001C416B" w:rsidRPr="00BF46BE" w:rsidRDefault="001C416B" w:rsidP="001C416B">
            <w:pPr>
              <w:jc w:val="center"/>
            </w:pPr>
            <w:r w:rsidRPr="00BF46BE">
              <w:rPr>
                <w:rFonts w:eastAsia="Trebuchet MS" w:cs="Trebuchet MS"/>
              </w:rPr>
              <w:t>Rendering</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868E1C1" w14:textId="77777777" w:rsidR="001C416B" w:rsidRPr="00BF46BE" w:rsidRDefault="001C416B" w:rsidP="001C416B">
            <w:r w:rsidRPr="00BF46BE">
              <w:rPr>
                <w:rFonts w:eastAsia="Trebuchet MS" w:cs="Trebuchet MS"/>
              </w:rPr>
              <w:t>Component system used to render images to the graphics device or screen.  Maintains all the information about the graphics hardware and builds in some core components for building scenes.</w:t>
            </w:r>
          </w:p>
        </w:tc>
      </w:tr>
      <w:tr w:rsidR="001C416B" w:rsidRPr="0043131D" w14:paraId="1C748F91"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0D001D2" w14:textId="77777777" w:rsidR="001C416B" w:rsidRPr="00BF46BE" w:rsidRDefault="001C416B" w:rsidP="001C416B">
            <w:pPr>
              <w:jc w:val="center"/>
            </w:pPr>
            <w:r w:rsidRPr="00BF46BE">
              <w:rPr>
                <w:rFonts w:eastAsia="Trebuchet MS" w:cs="Trebuchet MS"/>
              </w:rPr>
              <w:t>Input</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6E28E28" w14:textId="77777777" w:rsidR="001C416B" w:rsidRPr="00BF46BE" w:rsidRDefault="001C416B" w:rsidP="001C416B">
            <w:r w:rsidRPr="00BF46BE">
              <w:rPr>
                <w:rFonts w:eastAsia="Trebuchet MS" w:cs="Trebuchet MS"/>
              </w:rPr>
              <w:t>Component system for tracking and recording input data.</w:t>
            </w:r>
          </w:p>
        </w:tc>
      </w:tr>
      <w:tr w:rsidR="001C416B" w:rsidRPr="0043131D" w14:paraId="7C096547"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EB46AE5" w14:textId="77777777" w:rsidR="001C416B" w:rsidRPr="00BF46BE" w:rsidRDefault="001C416B" w:rsidP="001C416B">
            <w:pPr>
              <w:jc w:val="center"/>
            </w:pPr>
            <w:r w:rsidRPr="00BF46BE">
              <w:rPr>
                <w:rFonts w:eastAsia="Trebuchet MS" w:cs="Trebuchet MS"/>
              </w:rPr>
              <w:t>Collision</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A759607" w14:textId="77777777" w:rsidR="001C416B" w:rsidRPr="00BF46BE" w:rsidRDefault="001C416B" w:rsidP="001C416B">
            <w:r w:rsidRPr="00BF46BE">
              <w:rPr>
                <w:rFonts w:eastAsia="Trebuchet MS" w:cs="Trebuchet MS"/>
              </w:rPr>
              <w:t>Component system used to track and find collisions between objects.</w:t>
            </w:r>
          </w:p>
        </w:tc>
      </w:tr>
      <w:tr w:rsidR="001C416B" w:rsidRPr="0043131D" w14:paraId="152283F3"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F7F53BA" w14:textId="77777777" w:rsidR="001C416B" w:rsidRPr="00BF46BE" w:rsidRDefault="001C416B" w:rsidP="001C416B">
            <w:pPr>
              <w:jc w:val="center"/>
            </w:pPr>
            <w:r w:rsidRPr="00BF46BE">
              <w:rPr>
                <w:rFonts w:eastAsia="Trebuchet MS" w:cs="Trebuchet MS"/>
              </w:rPr>
              <w:t>Physics</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2BBAE82" w14:textId="77777777" w:rsidR="001C416B" w:rsidRPr="00BF46BE" w:rsidRDefault="001C416B" w:rsidP="001C416B">
            <w:r w:rsidRPr="00BF46BE">
              <w:rPr>
                <w:rFonts w:eastAsia="Trebuchet MS" w:cs="Trebuchet MS"/>
              </w:rPr>
              <w:t>Component system the enables physic based simulations on game objects.  This system is used in addition to the collision system to allow general in-game physics simulations.</w:t>
            </w:r>
          </w:p>
        </w:tc>
      </w:tr>
      <w:tr w:rsidR="001C416B" w:rsidRPr="0043131D" w14:paraId="6E3077AB"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82CC922" w14:textId="77777777" w:rsidR="001C416B" w:rsidRPr="00BF46BE" w:rsidRDefault="001C416B" w:rsidP="001C416B">
            <w:pPr>
              <w:jc w:val="center"/>
            </w:pPr>
            <w:r w:rsidRPr="00BF46BE">
              <w:rPr>
                <w:rFonts w:eastAsia="Trebuchet MS" w:cs="Trebuchet MS"/>
              </w:rPr>
              <w:t>Animation</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92CFE9C" w14:textId="77777777" w:rsidR="001C416B" w:rsidRPr="00BF46BE" w:rsidRDefault="001C416B" w:rsidP="001C416B">
            <w:r w:rsidRPr="00BF46BE">
              <w:rPr>
                <w:rFonts w:eastAsia="Trebuchet MS" w:cs="Trebuchet MS"/>
              </w:rPr>
              <w:t>Component system that controls and updates the meshes to enable character or object animations.  Gives the animator a set of functional tools for controlling animation sequences and transitions.</w:t>
            </w:r>
          </w:p>
        </w:tc>
      </w:tr>
      <w:tr w:rsidR="001C416B" w:rsidRPr="0043131D" w14:paraId="6C521E3B"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46BC285" w14:textId="77777777" w:rsidR="001C416B" w:rsidRPr="00BF46BE" w:rsidRDefault="001C416B" w:rsidP="001C416B">
            <w:pPr>
              <w:jc w:val="center"/>
            </w:pPr>
            <w:r w:rsidRPr="00BF46BE">
              <w:rPr>
                <w:rFonts w:eastAsia="Trebuchet MS" w:cs="Trebuchet MS"/>
              </w:rPr>
              <w:t>Networking</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45125BA2" w14:textId="77777777" w:rsidR="001C416B" w:rsidRPr="00BF46BE" w:rsidRDefault="001C416B" w:rsidP="001C416B">
            <w:r w:rsidRPr="00BF46BE">
              <w:rPr>
                <w:rFonts w:eastAsia="Trebuchet MS" w:cs="Trebuchet MS"/>
              </w:rPr>
              <w:t>Component system that manages and synchronizes multiple game clients to enable multi-player action.</w:t>
            </w:r>
          </w:p>
        </w:tc>
      </w:tr>
      <w:tr w:rsidR="001C416B" w:rsidRPr="0043131D" w14:paraId="437B52AF"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55EA91C" w14:textId="77777777" w:rsidR="001C416B" w:rsidRPr="00BF46BE" w:rsidRDefault="001C416B" w:rsidP="001C416B">
            <w:pPr>
              <w:jc w:val="center"/>
            </w:pPr>
            <w:r w:rsidRPr="00BF46BE">
              <w:rPr>
                <w:rFonts w:eastAsia="Trebuchet MS" w:cs="Trebuchet MS"/>
              </w:rPr>
              <w:t>Lua</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B8A4B66" w14:textId="77777777" w:rsidR="001C416B" w:rsidRPr="00BF46BE" w:rsidRDefault="001C416B" w:rsidP="001C416B">
            <w:r w:rsidRPr="00BF46BE">
              <w:rPr>
                <w:rFonts w:eastAsia="Trebuchet MS" w:cs="Trebuchet MS"/>
              </w:rPr>
              <w:t>Component system that allows lua scripting to be executed and interact with game objects.</w:t>
            </w:r>
          </w:p>
        </w:tc>
      </w:tr>
      <w:tr w:rsidR="001C416B" w:rsidRPr="0043131D" w14:paraId="5A4C73E9"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D1FDA1D" w14:textId="77777777" w:rsidR="001C416B" w:rsidRPr="00BF46BE" w:rsidRDefault="001C416B" w:rsidP="001C416B">
            <w:pPr>
              <w:jc w:val="center"/>
            </w:pPr>
            <w:r w:rsidRPr="00BF46BE">
              <w:rPr>
                <w:rFonts w:eastAsia="Trebuchet MS" w:cs="Trebuchet MS"/>
              </w:rPr>
              <w:t>Particle</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79FF82DE" w14:textId="77777777" w:rsidR="001C416B" w:rsidRPr="00BF46BE" w:rsidRDefault="001C416B" w:rsidP="001C416B">
            <w:r w:rsidRPr="00BF46BE">
              <w:rPr>
                <w:rFonts w:eastAsia="Trebuchet MS" w:cs="Trebuchet MS"/>
              </w:rPr>
              <w:t>Component system for displaying and managing particle systems.</w:t>
            </w:r>
          </w:p>
        </w:tc>
      </w:tr>
      <w:tr w:rsidR="001C416B" w:rsidRPr="0043131D" w14:paraId="2F34B225"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420795D3" w14:textId="77777777" w:rsidR="001C416B" w:rsidRPr="00BF46BE" w:rsidRDefault="001C416B" w:rsidP="001C416B">
            <w:pPr>
              <w:jc w:val="center"/>
            </w:pPr>
            <w:r w:rsidRPr="00BF46BE">
              <w:rPr>
                <w:rFonts w:eastAsia="Trebuchet MS" w:cs="Trebuchet MS"/>
              </w:rPr>
              <w:t>Audio</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80B93DF" w14:textId="77777777" w:rsidR="001C416B" w:rsidRPr="00BF46BE" w:rsidRDefault="001C416B" w:rsidP="001C416B">
            <w:r w:rsidRPr="00BF46BE">
              <w:rPr>
                <w:rFonts w:eastAsia="Trebuchet MS" w:cs="Trebuchet MS"/>
              </w:rPr>
              <w:t>Component system for playing and managing audio.  The audio components allow for 3D positional audio and dynamic audio content playback.</w:t>
            </w:r>
          </w:p>
        </w:tc>
      </w:tr>
      <w:tr w:rsidR="001C416B" w:rsidRPr="0043131D" w14:paraId="5A2F37E4"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3A31102" w14:textId="77777777" w:rsidR="001C416B" w:rsidRPr="00BF46BE" w:rsidRDefault="001C416B" w:rsidP="001C416B">
            <w:pPr>
              <w:jc w:val="center"/>
            </w:pPr>
            <w:r w:rsidRPr="00BF46BE">
              <w:rPr>
                <w:rFonts w:eastAsia="Trebuchet MS" w:cs="Trebuchet MS"/>
              </w:rPr>
              <w:t>GUI</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71D02BDA" w14:textId="77777777" w:rsidR="001C416B" w:rsidRPr="00BF46BE" w:rsidRDefault="001C416B" w:rsidP="001C416B">
            <w:r w:rsidRPr="00BF46BE">
              <w:rPr>
                <w:rFonts w:eastAsia="Trebuchet MS" w:cs="Trebuchet MS"/>
              </w:rPr>
              <w:t>Component system that attaches to the camera component to draw 2D GUI components.</w:t>
            </w:r>
          </w:p>
        </w:tc>
      </w:tr>
      <w:tr w:rsidR="001C416B" w:rsidRPr="0043131D" w14:paraId="76A9FD82"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07FFCAB" w14:textId="77777777" w:rsidR="001C416B" w:rsidRPr="00BF46BE" w:rsidRDefault="001C416B" w:rsidP="001C416B">
            <w:pPr>
              <w:jc w:val="center"/>
            </w:pPr>
            <w:r w:rsidRPr="00BF46BE">
              <w:rPr>
                <w:rFonts w:eastAsia="Trebuchet MS" w:cs="Trebuchet MS"/>
              </w:rPr>
              <w:t>Content</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90D19F8" w14:textId="77777777" w:rsidR="001C416B" w:rsidRPr="00BF46BE" w:rsidRDefault="001C416B" w:rsidP="001C416B">
            <w:r w:rsidRPr="00BF46BE">
              <w:rPr>
                <w:rFonts w:eastAsia="Trebuchet MS" w:cs="Trebuchet MS"/>
              </w:rPr>
              <w:t>Component tools for loading and building game objects based off of attribute encoded models.</w:t>
            </w:r>
          </w:p>
        </w:tc>
      </w:tr>
      <w:tr w:rsidR="001C416B" w:rsidRPr="0043131D" w14:paraId="14DCC622" w14:textId="77777777" w:rsidTr="001C416B">
        <w:tc>
          <w:tcPr>
            <w:tcW w:w="300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726F49D4" w14:textId="77777777" w:rsidR="001C416B" w:rsidRPr="00BF46BE" w:rsidRDefault="001C416B" w:rsidP="001C416B">
            <w:pPr>
              <w:jc w:val="center"/>
            </w:pPr>
            <w:r w:rsidRPr="00BF46BE">
              <w:rPr>
                <w:rFonts w:eastAsia="Trebuchet MS" w:cs="Trebuchet MS"/>
              </w:rPr>
              <w:t>In-Game</w:t>
            </w:r>
          </w:p>
        </w:tc>
        <w:tc>
          <w:tcPr>
            <w:tcW w:w="63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2702F8B" w14:textId="77777777" w:rsidR="001C416B" w:rsidRPr="00BF46BE" w:rsidRDefault="001C416B" w:rsidP="001C416B">
            <w:r w:rsidRPr="00BF46BE">
              <w:rPr>
                <w:rFonts w:eastAsia="Trebuchet MS" w:cs="Trebuchet MS"/>
              </w:rPr>
              <w:t>Components that are needed to extend the core engine components in order to fill gaps needed for the development of Trigger Happy.</w:t>
            </w:r>
          </w:p>
        </w:tc>
      </w:tr>
    </w:tbl>
    <w:p w14:paraId="74A9C9A2" w14:textId="77777777" w:rsidR="001C416B" w:rsidRPr="00BF46BE" w:rsidRDefault="001C416B" w:rsidP="00BF46BE">
      <w:pPr>
        <w:pStyle w:val="Heading3"/>
      </w:pPr>
      <w:bookmarkStart w:id="443" w:name="_Toc256375228"/>
      <w:r w:rsidRPr="00BF46BE">
        <w:lastRenderedPageBreak/>
        <w:t>Rendering Subsystem</w:t>
      </w:r>
      <w:bookmarkEnd w:id="443"/>
    </w:p>
    <w:p w14:paraId="30A95067" w14:textId="77777777" w:rsidR="001C416B" w:rsidRDefault="001C416B" w:rsidP="001D0CE0">
      <w:pPr>
        <w:pStyle w:val="Heading7"/>
      </w:pPr>
      <w:r w:rsidRPr="0043131D">
        <w:rPr>
          <w:noProof/>
          <w:lang w:bidi="ar-SA"/>
        </w:rPr>
        <w:drawing>
          <wp:inline distT="0" distB="0" distL="0" distR="0" wp14:editId="10139F54">
            <wp:extent cx="2846216" cy="4035972"/>
            <wp:effectExtent l="1905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srcRect/>
                    <a:stretch>
                      <a:fillRect/>
                    </a:stretch>
                  </pic:blipFill>
                  <pic:spPr bwMode="auto">
                    <a:xfrm>
                      <a:off x="0" y="0"/>
                      <a:ext cx="2846067" cy="4035760"/>
                    </a:xfrm>
                    <a:prstGeom prst="rect">
                      <a:avLst/>
                    </a:prstGeom>
                    <a:noFill/>
                    <a:ln w="9525">
                      <a:noFill/>
                      <a:miter lim="800000"/>
                      <a:headEnd/>
                      <a:tailEnd/>
                    </a:ln>
                  </pic:spPr>
                </pic:pic>
              </a:graphicData>
            </a:graphic>
          </wp:inline>
        </w:drawing>
      </w:r>
    </w:p>
    <w:p w14:paraId="6A7E3F54" w14:textId="77777777" w:rsidR="001C416B" w:rsidRPr="0043131D" w:rsidRDefault="001C416B" w:rsidP="001C416B">
      <w:pPr>
        <w:pStyle w:val="Caption"/>
        <w:jc w:val="center"/>
      </w:pPr>
      <w:r>
        <w:t xml:space="preserve">Figure </w:t>
      </w:r>
      <w:fldSimple w:instr=" SEQ Figure \* ARABIC ">
        <w:r w:rsidR="00C207BD">
          <w:rPr>
            <w:noProof/>
          </w:rPr>
          <w:t>46</w:t>
        </w:r>
      </w:fldSimple>
      <w:r>
        <w:t>: Render UML Diagram</w:t>
      </w:r>
    </w:p>
    <w:p w14:paraId="08507766" w14:textId="77777777" w:rsidR="001C416B" w:rsidRPr="0043131D" w:rsidRDefault="00BF46BE" w:rsidP="00BF46BE">
      <w:r>
        <w:rPr>
          <w:rFonts w:eastAsia="Trebuchet MS"/>
        </w:rPr>
        <w:tab/>
      </w:r>
      <w:r w:rsidR="001C416B" w:rsidRPr="0043131D">
        <w:rPr>
          <w:rFonts w:eastAsia="Trebuchet MS"/>
        </w:rPr>
        <w:t xml:space="preserve">The graphics renderer is the component interface through which calls to the graphics hardware are made.  It manages all aspects of the rendering and is the sole means through which one may request objects to be drawn to the screen.  Since the Singularity engine is component based, the rendering pipeline is implemented as a collection of different components.  Handling of all drawing calls is dealt with through the use of both the </w:t>
      </w:r>
      <w:r w:rsidR="001C416B" w:rsidRPr="0043131D">
        <w:rPr>
          <w:rFonts w:eastAsia="Trebuchet MS"/>
          <w:i/>
        </w:rPr>
        <w:t xml:space="preserve">Camera </w:t>
      </w:r>
      <w:r w:rsidR="001C416B" w:rsidRPr="0043131D">
        <w:rPr>
          <w:rFonts w:eastAsia="Trebuchet MS"/>
        </w:rPr>
        <w:t xml:space="preserve">component and the </w:t>
      </w:r>
      <w:r w:rsidR="001C416B" w:rsidRPr="0043131D">
        <w:rPr>
          <w:rFonts w:eastAsia="Trebuchet MS"/>
          <w:i/>
        </w:rPr>
        <w:t>MeshRenderer</w:t>
      </w:r>
      <w:r w:rsidR="001C416B" w:rsidRPr="0043131D">
        <w:rPr>
          <w:rFonts w:eastAsia="Trebuchet MS"/>
        </w:rPr>
        <w:t xml:space="preserve">.  Though both are </w:t>
      </w:r>
      <w:r w:rsidR="001C416B" w:rsidRPr="0043131D">
        <w:rPr>
          <w:rFonts w:eastAsia="Trebuchet MS"/>
          <w:i/>
        </w:rPr>
        <w:t>Renderers</w:t>
      </w:r>
      <w:r w:rsidR="001C416B" w:rsidRPr="0043131D">
        <w:rPr>
          <w:rFonts w:eastAsia="Trebuchet MS"/>
        </w:rPr>
        <w:t xml:space="preserve">, each component handles different aspects of the rendering pipeline.  The </w:t>
      </w:r>
      <w:r w:rsidR="001C416B" w:rsidRPr="0043131D">
        <w:rPr>
          <w:rFonts w:eastAsia="Trebuchet MS"/>
          <w:i/>
        </w:rPr>
        <w:t xml:space="preserve">Camera </w:t>
      </w:r>
      <w:r w:rsidR="001C416B" w:rsidRPr="0043131D">
        <w:rPr>
          <w:rFonts w:eastAsia="Trebuchet MS"/>
        </w:rPr>
        <w:t xml:space="preserve">primarily handles the setup and processing of the viewport and resulted images from rendering.  The </w:t>
      </w:r>
      <w:r w:rsidR="001C416B" w:rsidRPr="0043131D">
        <w:rPr>
          <w:rFonts w:eastAsia="Trebuchet MS"/>
          <w:i/>
        </w:rPr>
        <w:t xml:space="preserve">MeshRenderer </w:t>
      </w:r>
      <w:r w:rsidR="001C416B" w:rsidRPr="0043131D">
        <w:rPr>
          <w:rFonts w:eastAsia="Trebuchet MS"/>
        </w:rPr>
        <w:t xml:space="preserve">handles the object based rendering. </w:t>
      </w:r>
    </w:p>
    <w:p w14:paraId="12013D87" w14:textId="77777777" w:rsidR="001C416B" w:rsidRPr="00BF46BE" w:rsidRDefault="001C416B" w:rsidP="00BF46BE">
      <w:pPr>
        <w:pStyle w:val="Heading4"/>
      </w:pPr>
      <w:bookmarkStart w:id="444" w:name="_Toc256375229"/>
      <w:r w:rsidRPr="00BF46BE">
        <w:t>Mesh</w:t>
      </w:r>
      <w:bookmarkEnd w:id="444"/>
    </w:p>
    <w:p w14:paraId="54A223BB" w14:textId="77777777" w:rsidR="001C416B" w:rsidRDefault="00BF46BE" w:rsidP="00BF46BE">
      <w:pPr>
        <w:rPr>
          <w:rFonts w:eastAsia="Trebuchet MS"/>
        </w:rPr>
      </w:pPr>
      <w:r>
        <w:rPr>
          <w:rFonts w:eastAsia="Trebuchet MS"/>
        </w:rPr>
        <w:tab/>
      </w:r>
      <w:r w:rsidR="001C416B" w:rsidRPr="0043131D">
        <w:rPr>
          <w:rFonts w:eastAsia="Trebuchet MS"/>
        </w:rPr>
        <w:t xml:space="preserve">Represents a collection of vertices and indices that represent a 3D/2D object. </w:t>
      </w:r>
    </w:p>
    <w:p w14:paraId="6B41A5E8" w14:textId="77777777" w:rsidR="00BF46BE" w:rsidRPr="0043131D" w:rsidRDefault="00BF46BE" w:rsidP="00BF46BE"/>
    <w:p w14:paraId="5086A17A" w14:textId="77777777" w:rsidR="001C416B" w:rsidRPr="00BF46BE" w:rsidRDefault="001C416B" w:rsidP="00DD4C99">
      <w:pPr>
        <w:numPr>
          <w:ilvl w:val="0"/>
          <w:numId w:val="66"/>
        </w:numPr>
      </w:pPr>
      <w:r w:rsidRPr="00BF46BE">
        <w:rPr>
          <w:rFonts w:eastAsia="Trebuchet MS" w:cs="Trebuchet MS"/>
          <w:b/>
        </w:rPr>
        <w:t>Data</w:t>
      </w:r>
    </w:p>
    <w:p w14:paraId="57EDAA3F" w14:textId="77777777" w:rsidR="001C416B" w:rsidRPr="00BF46BE" w:rsidRDefault="001C416B" w:rsidP="00DD4C99">
      <w:pPr>
        <w:numPr>
          <w:ilvl w:val="1"/>
          <w:numId w:val="66"/>
        </w:numPr>
      </w:pPr>
      <w:r w:rsidRPr="00BF46BE">
        <w:rPr>
          <w:rFonts w:eastAsia="Trebuchet MS" w:cs="Trebuchet MS"/>
        </w:rPr>
        <w:t xml:space="preserve">BoundingVolume : </w:t>
      </w:r>
      <w:r w:rsidRPr="00BF46BE">
        <w:rPr>
          <w:rFonts w:eastAsia="Trebuchet MS" w:cs="Trebuchet MS"/>
          <w:i/>
        </w:rPr>
        <w:t>BoundingVolume</w:t>
      </w:r>
    </w:p>
    <w:p w14:paraId="53A9266D" w14:textId="77777777" w:rsidR="001C416B" w:rsidRPr="00BF46BE" w:rsidRDefault="001C416B" w:rsidP="00DD4C99">
      <w:pPr>
        <w:numPr>
          <w:ilvl w:val="2"/>
          <w:numId w:val="66"/>
        </w:numPr>
      </w:pPr>
      <w:r w:rsidRPr="00BF46BE">
        <w:rPr>
          <w:rFonts w:eastAsia="Trebuchet MS" w:cs="Trebuchet MS"/>
        </w:rPr>
        <w:t>A bounding object that contains all of the mesh's polygons.</w:t>
      </w:r>
    </w:p>
    <w:p w14:paraId="1B3400E3" w14:textId="77777777" w:rsidR="001C416B" w:rsidRPr="00BF46BE" w:rsidRDefault="001C416B" w:rsidP="00DD4C99">
      <w:pPr>
        <w:numPr>
          <w:ilvl w:val="1"/>
          <w:numId w:val="66"/>
        </w:numPr>
      </w:pPr>
      <w:r w:rsidRPr="00BF46BE">
        <w:rPr>
          <w:rFonts w:eastAsia="Trebuchet MS" w:cs="Trebuchet MS"/>
        </w:rPr>
        <w:t xml:space="preserve">Vertices : </w:t>
      </w:r>
      <w:r w:rsidRPr="00BF46BE">
        <w:rPr>
          <w:rFonts w:eastAsia="Trebuchet MS" w:cs="Trebuchet MS"/>
          <w:i/>
        </w:rPr>
        <w:t>VertexBuffer</w:t>
      </w:r>
    </w:p>
    <w:p w14:paraId="3512BD69" w14:textId="77777777" w:rsidR="001C416B" w:rsidRPr="00BF46BE" w:rsidRDefault="001C416B" w:rsidP="00DD4C99">
      <w:pPr>
        <w:numPr>
          <w:ilvl w:val="2"/>
          <w:numId w:val="66"/>
        </w:numPr>
      </w:pPr>
      <w:r w:rsidRPr="00BF46BE">
        <w:rPr>
          <w:rFonts w:eastAsia="Trebuchet MS" w:cs="Trebuchet MS"/>
        </w:rPr>
        <w:t xml:space="preserve">The mesh's </w:t>
      </w:r>
      <w:r w:rsidRPr="00BF46BE">
        <w:rPr>
          <w:rFonts w:eastAsia="Trebuchet MS" w:cs="Trebuchet MS"/>
          <w:i/>
        </w:rPr>
        <w:t>VertexBuffer</w:t>
      </w:r>
    </w:p>
    <w:p w14:paraId="2AF940C9" w14:textId="77777777" w:rsidR="001C416B" w:rsidRPr="00BF46BE" w:rsidRDefault="001C416B" w:rsidP="00DD4C99">
      <w:pPr>
        <w:numPr>
          <w:ilvl w:val="1"/>
          <w:numId w:val="66"/>
        </w:numPr>
      </w:pPr>
      <w:r w:rsidRPr="00BF46BE">
        <w:rPr>
          <w:rFonts w:eastAsia="Trebuchet MS" w:cs="Trebuchet MS"/>
        </w:rPr>
        <w:t xml:space="preserve">Indices : </w:t>
      </w:r>
      <w:r w:rsidRPr="00BF46BE">
        <w:rPr>
          <w:rFonts w:eastAsia="Trebuchet MS" w:cs="Trebuchet MS"/>
          <w:i/>
        </w:rPr>
        <w:t>IndexBuffer</w:t>
      </w:r>
    </w:p>
    <w:p w14:paraId="3737181E" w14:textId="77777777" w:rsidR="001C416B" w:rsidRPr="00BF46BE" w:rsidRDefault="001C416B" w:rsidP="00DD4C99">
      <w:pPr>
        <w:numPr>
          <w:ilvl w:val="2"/>
          <w:numId w:val="66"/>
        </w:numPr>
      </w:pPr>
      <w:r w:rsidRPr="00BF46BE">
        <w:rPr>
          <w:rFonts w:eastAsia="Trebuchet MS" w:cs="Trebuchet MS"/>
        </w:rPr>
        <w:t xml:space="preserve">The mesh's </w:t>
      </w:r>
      <w:r w:rsidRPr="00BF46BE">
        <w:rPr>
          <w:rFonts w:eastAsia="Trebuchet MS" w:cs="Trebuchet MS"/>
          <w:i/>
        </w:rPr>
        <w:t>IndexBuffers</w:t>
      </w:r>
    </w:p>
    <w:p w14:paraId="57A4FA1C" w14:textId="77777777" w:rsidR="001C416B" w:rsidRPr="00BF46BE" w:rsidRDefault="001C416B" w:rsidP="001C416B"/>
    <w:p w14:paraId="6F1BDB63" w14:textId="77777777" w:rsidR="001C416B" w:rsidRPr="00BF46BE" w:rsidRDefault="001C416B" w:rsidP="00DD4C99">
      <w:pPr>
        <w:numPr>
          <w:ilvl w:val="0"/>
          <w:numId w:val="18"/>
        </w:numPr>
      </w:pPr>
      <w:r w:rsidRPr="00BF46BE">
        <w:rPr>
          <w:rFonts w:eastAsia="Trebuchet MS" w:cs="Trebuchet MS"/>
          <w:b/>
        </w:rPr>
        <w:t>Operations</w:t>
      </w:r>
    </w:p>
    <w:p w14:paraId="1ABC4F4A" w14:textId="77777777" w:rsidR="001C416B" w:rsidRPr="00BF46BE" w:rsidRDefault="001C416B" w:rsidP="00DD4C99">
      <w:pPr>
        <w:numPr>
          <w:ilvl w:val="1"/>
          <w:numId w:val="18"/>
        </w:numPr>
        <w:tabs>
          <w:tab w:val="clear" w:pos="1440"/>
          <w:tab w:val="num" w:pos="1080"/>
        </w:tabs>
        <w:ind w:left="1080"/>
      </w:pPr>
      <w:r w:rsidRPr="00BF46BE">
        <w:rPr>
          <w:rFonts w:eastAsia="Trebuchet MS" w:cs="Trebuchet MS"/>
        </w:rPr>
        <w:lastRenderedPageBreak/>
        <w:t xml:space="preserve">Clear(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453A9A22" w14:textId="77777777" w:rsidR="001C416B" w:rsidRPr="00BF46BE" w:rsidRDefault="001C416B" w:rsidP="00DD4C99">
      <w:pPr>
        <w:numPr>
          <w:ilvl w:val="2"/>
          <w:numId w:val="18"/>
        </w:numPr>
        <w:tabs>
          <w:tab w:val="clear" w:pos="2160"/>
          <w:tab w:val="num" w:pos="1440"/>
        </w:tabs>
        <w:ind w:left="1440"/>
      </w:pPr>
      <w:r w:rsidRPr="00BF46BE">
        <w:rPr>
          <w:rFonts w:eastAsia="Trebuchet MS" w:cs="Trebuchet MS"/>
        </w:rPr>
        <w:t>Clears out the vertex and index buffers of the mesh resulting in an empty mesh.</w:t>
      </w:r>
    </w:p>
    <w:p w14:paraId="7437D26E" w14:textId="77777777" w:rsidR="001C416B" w:rsidRPr="00BF46BE" w:rsidRDefault="001C416B" w:rsidP="00DD4C99">
      <w:pPr>
        <w:numPr>
          <w:ilvl w:val="1"/>
          <w:numId w:val="18"/>
        </w:numPr>
        <w:tabs>
          <w:tab w:val="clear" w:pos="1440"/>
          <w:tab w:val="num" w:pos="1080"/>
        </w:tabs>
        <w:ind w:left="1080"/>
      </w:pPr>
      <w:r w:rsidRPr="00BF46BE">
        <w:rPr>
          <w:rFonts w:eastAsia="Trebuchet MS" w:cs="Trebuchet MS"/>
        </w:rPr>
        <w:t xml:space="preserve">RecalculateBounds(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1C90BC20" w14:textId="77777777" w:rsidR="001C416B" w:rsidRPr="00BF46BE" w:rsidRDefault="001C416B" w:rsidP="00DD4C99">
      <w:pPr>
        <w:numPr>
          <w:ilvl w:val="2"/>
          <w:numId w:val="18"/>
        </w:numPr>
        <w:tabs>
          <w:tab w:val="clear" w:pos="2160"/>
          <w:tab w:val="num" w:pos="1440"/>
        </w:tabs>
        <w:ind w:left="1440"/>
      </w:pPr>
      <w:r w:rsidRPr="00BF46BE">
        <w:rPr>
          <w:rFonts w:eastAsia="Trebuchet MS" w:cs="Trebuchet MS"/>
        </w:rPr>
        <w:t>Recalculates the bounding volume of the mesh.</w:t>
      </w:r>
    </w:p>
    <w:p w14:paraId="778DDC55" w14:textId="77777777" w:rsidR="001C416B" w:rsidRPr="00BF46BE" w:rsidRDefault="001C416B" w:rsidP="00DD4C99">
      <w:pPr>
        <w:numPr>
          <w:ilvl w:val="1"/>
          <w:numId w:val="18"/>
        </w:numPr>
        <w:tabs>
          <w:tab w:val="clear" w:pos="1440"/>
          <w:tab w:val="num" w:pos="1080"/>
        </w:tabs>
        <w:ind w:left="1080"/>
      </w:pPr>
      <w:r w:rsidRPr="00BF46BE">
        <w:rPr>
          <w:rFonts w:eastAsia="Trebuchet MS" w:cs="Trebuchet MS"/>
        </w:rPr>
        <w:t xml:space="preserve">SetVertices(declaration : </w:t>
      </w:r>
      <w:r w:rsidRPr="00BF46BE">
        <w:rPr>
          <w:rFonts w:eastAsia="Trebuchet MS" w:cs="Trebuchet MS"/>
          <w:i/>
        </w:rPr>
        <w:t>VertexDeclaration</w:t>
      </w:r>
      <w:r w:rsidRPr="00BF46BE">
        <w:rPr>
          <w:rFonts w:eastAsia="Trebuchet MS" w:cs="Trebuchet MS"/>
        </w:rPr>
        <w:t xml:space="preserve">, data : </w:t>
      </w:r>
      <w:r w:rsidRPr="00BF46BE">
        <w:rPr>
          <w:rFonts w:eastAsia="Trebuchet MS" w:cs="Trebuchet MS"/>
          <w:i/>
        </w:rPr>
        <w:t>void[]</w:t>
      </w:r>
      <w:r w:rsidRPr="00BF46BE">
        <w:rPr>
          <w:rFonts w:eastAsia="Trebuchet MS" w:cs="Trebuchet MS"/>
        </w:rPr>
        <w:t xml:space="preserve">, length : </w:t>
      </w:r>
      <w:r w:rsidRPr="00BF46BE">
        <w:rPr>
          <w:rFonts w:eastAsia="Trebuchet MS" w:cs="Trebuchet MS"/>
          <w:i/>
        </w:rPr>
        <w:t>int</w:t>
      </w:r>
      <w:r w:rsidRPr="00BF46BE">
        <w:rPr>
          <w:rFonts w:eastAsia="Trebuchet MS" w:cs="Trebuchet MS"/>
        </w:rPr>
        <w:t xml:space="preserve">) : </w:t>
      </w:r>
      <w:r w:rsidRPr="00BF46BE">
        <w:rPr>
          <w:rFonts w:eastAsia="Trebuchet MS" w:cs="Trebuchet MS"/>
          <w:i/>
        </w:rPr>
        <w:t>void</w:t>
      </w:r>
    </w:p>
    <w:p w14:paraId="184A9860" w14:textId="77777777" w:rsidR="001C416B" w:rsidRPr="00BF46BE" w:rsidRDefault="001C416B" w:rsidP="00DD4C99">
      <w:pPr>
        <w:numPr>
          <w:ilvl w:val="2"/>
          <w:numId w:val="18"/>
        </w:numPr>
        <w:tabs>
          <w:tab w:val="clear" w:pos="2160"/>
          <w:tab w:val="num" w:pos="1440"/>
        </w:tabs>
        <w:ind w:left="1440"/>
      </w:pPr>
      <w:r w:rsidRPr="00BF46BE">
        <w:rPr>
          <w:rFonts w:eastAsia="Trebuchet MS" w:cs="Trebuchet MS"/>
        </w:rPr>
        <w:t xml:space="preserve">Creates or modifies the </w:t>
      </w:r>
      <w:r w:rsidRPr="00BF46BE">
        <w:rPr>
          <w:rFonts w:eastAsia="Trebuchet MS" w:cs="Trebuchet MS"/>
          <w:i/>
        </w:rPr>
        <w:t xml:space="preserve">VertexBuffer </w:t>
      </w:r>
      <w:r w:rsidRPr="00BF46BE">
        <w:rPr>
          <w:rFonts w:eastAsia="Trebuchet MS" w:cs="Trebuchet MS"/>
        </w:rPr>
        <w:t>with the provided data.</w:t>
      </w:r>
    </w:p>
    <w:p w14:paraId="00C45925" w14:textId="77777777" w:rsidR="001C416B" w:rsidRPr="00BF46BE" w:rsidRDefault="001C416B" w:rsidP="00DD4C99">
      <w:pPr>
        <w:numPr>
          <w:ilvl w:val="1"/>
          <w:numId w:val="18"/>
        </w:numPr>
        <w:tabs>
          <w:tab w:val="clear" w:pos="1440"/>
          <w:tab w:val="num" w:pos="1080"/>
        </w:tabs>
        <w:ind w:left="1080"/>
      </w:pPr>
      <w:r w:rsidRPr="00BF46BE">
        <w:rPr>
          <w:rFonts w:eastAsia="Trebuchet MS" w:cs="Trebuchet MS"/>
        </w:rPr>
        <w:t xml:space="preserve">SetIndices(data : </w:t>
      </w:r>
      <w:r w:rsidRPr="00BF46BE">
        <w:rPr>
          <w:rFonts w:eastAsia="Trebuchet MS" w:cs="Trebuchet MS"/>
          <w:i/>
        </w:rPr>
        <w:t>int[]</w:t>
      </w:r>
      <w:r w:rsidRPr="00BF46BE">
        <w:rPr>
          <w:rFonts w:eastAsia="Trebuchet MS" w:cs="Trebuchet MS"/>
        </w:rPr>
        <w:t xml:space="preserve">, length : </w:t>
      </w:r>
      <w:r w:rsidRPr="00BF46BE">
        <w:rPr>
          <w:rFonts w:eastAsia="Trebuchet MS" w:cs="Trebuchet MS"/>
          <w:i/>
        </w:rPr>
        <w:t>int</w:t>
      </w:r>
      <w:r w:rsidRPr="00BF46BE">
        <w:rPr>
          <w:rFonts w:eastAsia="Trebuchet MS" w:cs="Trebuchet MS"/>
        </w:rPr>
        <w:t xml:space="preserve">) : </w:t>
      </w:r>
      <w:r w:rsidRPr="00BF46BE">
        <w:rPr>
          <w:rFonts w:eastAsia="Trebuchet MS" w:cs="Trebuchet MS"/>
          <w:i/>
        </w:rPr>
        <w:t>void</w:t>
      </w:r>
    </w:p>
    <w:p w14:paraId="079C91BF" w14:textId="77777777" w:rsidR="001C416B" w:rsidRPr="00BF46BE" w:rsidRDefault="001C416B" w:rsidP="00DD4C99">
      <w:pPr>
        <w:numPr>
          <w:ilvl w:val="2"/>
          <w:numId w:val="18"/>
        </w:numPr>
        <w:tabs>
          <w:tab w:val="clear" w:pos="2160"/>
          <w:tab w:val="num" w:pos="1440"/>
        </w:tabs>
        <w:ind w:left="1440"/>
      </w:pPr>
      <w:r w:rsidRPr="00BF46BE">
        <w:rPr>
          <w:rFonts w:eastAsia="Trebuchet MS" w:cs="Trebuchet MS"/>
        </w:rPr>
        <w:t xml:space="preserve">Creates or modifies the </w:t>
      </w:r>
      <w:r w:rsidRPr="00BF46BE">
        <w:rPr>
          <w:rFonts w:eastAsia="Trebuchet MS" w:cs="Trebuchet MS"/>
          <w:i/>
        </w:rPr>
        <w:t>IndexBuffer</w:t>
      </w:r>
      <w:r w:rsidRPr="00BF46BE">
        <w:rPr>
          <w:rFonts w:eastAsia="Trebuchet MS" w:cs="Trebuchet MS"/>
        </w:rPr>
        <w:t xml:space="preserve"> with the provided data.</w:t>
      </w:r>
    </w:p>
    <w:p w14:paraId="1C9013CC" w14:textId="77777777" w:rsidR="001C416B" w:rsidRPr="00BF46BE" w:rsidRDefault="001C416B" w:rsidP="00BF46BE">
      <w:pPr>
        <w:pStyle w:val="Heading4"/>
      </w:pPr>
      <w:bookmarkStart w:id="445" w:name="_Toc256375230"/>
      <w:r w:rsidRPr="00BF46BE">
        <w:t>Material</w:t>
      </w:r>
      <w:bookmarkEnd w:id="445"/>
    </w:p>
    <w:p w14:paraId="5E543C0E" w14:textId="77777777" w:rsidR="001C416B" w:rsidRDefault="00BF46BE" w:rsidP="00BF46BE">
      <w:pPr>
        <w:rPr>
          <w:rFonts w:eastAsia="Trebuchet MS"/>
        </w:rPr>
      </w:pPr>
      <w:r>
        <w:rPr>
          <w:rFonts w:eastAsia="Trebuchet MS"/>
        </w:rPr>
        <w:tab/>
      </w:r>
      <w:r w:rsidR="001C416B" w:rsidRPr="0043131D">
        <w:rPr>
          <w:rFonts w:eastAsia="Trebuchet MS"/>
        </w:rPr>
        <w:t>Materials are the core of the rending pipeline.  Materials represent effects and as such control how objects are drawn and represented on the screen.</w:t>
      </w:r>
    </w:p>
    <w:p w14:paraId="6090DD75" w14:textId="77777777" w:rsidR="00BF46BE" w:rsidRPr="0043131D" w:rsidRDefault="00BF46BE" w:rsidP="00BF46BE"/>
    <w:p w14:paraId="308CB71C" w14:textId="77777777" w:rsidR="001C416B" w:rsidRPr="00BF46BE" w:rsidRDefault="001C416B" w:rsidP="00DD4C99">
      <w:pPr>
        <w:numPr>
          <w:ilvl w:val="0"/>
          <w:numId w:val="67"/>
        </w:numPr>
      </w:pPr>
      <w:r w:rsidRPr="00BF46BE">
        <w:rPr>
          <w:rFonts w:eastAsia="Trebuchet MS" w:cs="Trebuchet MS"/>
          <w:b/>
        </w:rPr>
        <w:t>Data</w:t>
      </w:r>
    </w:p>
    <w:p w14:paraId="21596C57" w14:textId="77777777" w:rsidR="001C416B" w:rsidRPr="00BF46BE" w:rsidRDefault="001C416B" w:rsidP="00DD4C99">
      <w:pPr>
        <w:numPr>
          <w:ilvl w:val="1"/>
          <w:numId w:val="67"/>
        </w:numPr>
      </w:pPr>
      <w:r w:rsidRPr="00BF46BE">
        <w:rPr>
          <w:rFonts w:eastAsia="Trebuchet MS" w:cs="Trebuchet MS"/>
        </w:rPr>
        <w:t xml:space="preserve">PassCount : </w:t>
      </w:r>
      <w:r w:rsidRPr="00BF46BE">
        <w:rPr>
          <w:rFonts w:eastAsia="Trebuchet MS" w:cs="Trebuchet MS"/>
          <w:i/>
        </w:rPr>
        <w:t>int</w:t>
      </w:r>
    </w:p>
    <w:p w14:paraId="7E9DFDCC" w14:textId="77777777" w:rsidR="001C416B" w:rsidRPr="00BF46BE" w:rsidRDefault="001C416B" w:rsidP="00DD4C99">
      <w:pPr>
        <w:numPr>
          <w:ilvl w:val="2"/>
          <w:numId w:val="67"/>
        </w:numPr>
      </w:pPr>
      <w:r w:rsidRPr="00BF46BE">
        <w:rPr>
          <w:rFonts w:eastAsia="Trebuchet MS" w:cs="Trebuchet MS"/>
        </w:rPr>
        <w:t>The number of passes associated with this material.</w:t>
      </w:r>
    </w:p>
    <w:p w14:paraId="0E1E8428" w14:textId="77777777" w:rsidR="001C416B" w:rsidRPr="00BF46BE" w:rsidRDefault="001C416B" w:rsidP="00DD4C99">
      <w:pPr>
        <w:numPr>
          <w:ilvl w:val="0"/>
          <w:numId w:val="67"/>
        </w:numPr>
      </w:pPr>
      <w:r w:rsidRPr="00BF46BE">
        <w:rPr>
          <w:rFonts w:eastAsia="Trebuchet MS" w:cs="Trebuchet MS"/>
          <w:b/>
        </w:rPr>
        <w:t>Operations</w:t>
      </w:r>
    </w:p>
    <w:p w14:paraId="43C0AE8D" w14:textId="77777777" w:rsidR="001C416B" w:rsidRPr="00BF46BE" w:rsidRDefault="001C416B" w:rsidP="00DD4C99">
      <w:pPr>
        <w:numPr>
          <w:ilvl w:val="1"/>
          <w:numId w:val="67"/>
        </w:numPr>
      </w:pPr>
      <w:r w:rsidRPr="00BF46BE">
        <w:rPr>
          <w:rFonts w:eastAsia="Trebuchet MS" w:cs="Trebuchet MS"/>
        </w:rPr>
        <w:t xml:space="preserve">SetVariable(key : </w:t>
      </w:r>
      <w:r w:rsidRPr="00BF46BE">
        <w:rPr>
          <w:rFonts w:eastAsia="Trebuchet MS" w:cs="Trebuchet MS"/>
          <w:i/>
        </w:rPr>
        <w:t>String</w:t>
      </w:r>
      <w:r w:rsidRPr="00BF46BE">
        <w:rPr>
          <w:rFonts w:eastAsia="Trebuchet MS" w:cs="Trebuchet MS"/>
        </w:rPr>
        <w:t xml:space="preserve">, value : </w:t>
      </w:r>
      <w:r w:rsidRPr="00BF46BE">
        <w:rPr>
          <w:rFonts w:eastAsia="Trebuchet MS" w:cs="Trebuchet MS"/>
          <w:i/>
        </w:rPr>
        <w:t>Object</w:t>
      </w:r>
      <w:r w:rsidRPr="00BF46BE">
        <w:rPr>
          <w:rFonts w:eastAsia="Trebuchet MS" w:cs="Trebuchet MS"/>
        </w:rPr>
        <w:t xml:space="preserve">) : </w:t>
      </w:r>
      <w:r w:rsidRPr="00BF46BE">
        <w:rPr>
          <w:rFonts w:eastAsia="Trebuchet MS" w:cs="Trebuchet MS"/>
          <w:i/>
        </w:rPr>
        <w:t>void</w:t>
      </w:r>
    </w:p>
    <w:p w14:paraId="51F51DA8" w14:textId="77777777" w:rsidR="00BF46BE" w:rsidRDefault="001C416B" w:rsidP="00DD4C99">
      <w:pPr>
        <w:numPr>
          <w:ilvl w:val="2"/>
          <w:numId w:val="67"/>
        </w:numPr>
        <w:rPr>
          <w:rFonts w:eastAsia="Trebuchet MS" w:cs="Trebuchet MS"/>
        </w:rPr>
      </w:pPr>
      <w:r w:rsidRPr="00BF46BE">
        <w:rPr>
          <w:rFonts w:eastAsia="Trebuchet MS" w:cs="Trebuchet MS"/>
        </w:rPr>
        <w:t xml:space="preserve">Sets the materials parameter named </w:t>
      </w:r>
      <w:r w:rsidRPr="00BF46BE">
        <w:rPr>
          <w:rFonts w:eastAsia="Trebuchet MS" w:cs="Trebuchet MS"/>
          <w:i/>
        </w:rPr>
        <w:t>key</w:t>
      </w:r>
      <w:r w:rsidRPr="00BF46BE">
        <w:rPr>
          <w:rFonts w:eastAsia="Trebuchet MS" w:cs="Trebuchet MS"/>
        </w:rPr>
        <w:t xml:space="preserve"> with the value provided.</w:t>
      </w:r>
    </w:p>
    <w:p w14:paraId="437F85FB" w14:textId="77777777" w:rsidR="00BF46BE" w:rsidRDefault="00BF46BE">
      <w:pPr>
        <w:rPr>
          <w:rFonts w:eastAsia="Trebuchet MS" w:cs="Trebuchet MS"/>
        </w:rPr>
      </w:pPr>
      <w:r>
        <w:rPr>
          <w:rFonts w:eastAsia="Trebuchet MS" w:cs="Trebuchet MS"/>
        </w:rPr>
        <w:br w:type="page"/>
      </w:r>
    </w:p>
    <w:p w14:paraId="0E43C0C2" w14:textId="77777777" w:rsidR="001C416B" w:rsidRPr="0043131D" w:rsidRDefault="001C416B" w:rsidP="001C416B">
      <w:pPr>
        <w:pStyle w:val="Heading4"/>
      </w:pPr>
      <w:bookmarkStart w:id="446" w:name="_Toc256375231"/>
      <w:r w:rsidRPr="0043131D">
        <w:rPr>
          <w:rFonts w:eastAsia="Trebuchet MS"/>
        </w:rPr>
        <w:lastRenderedPageBreak/>
        <w:t>GraphicsDevice</w:t>
      </w:r>
      <w:bookmarkEnd w:id="446"/>
    </w:p>
    <w:p w14:paraId="58468C65" w14:textId="77777777" w:rsidR="001C416B" w:rsidRDefault="001C416B" w:rsidP="001D0CE0">
      <w:pPr>
        <w:pStyle w:val="Heading7"/>
      </w:pPr>
      <w:r w:rsidRPr="0043131D">
        <w:rPr>
          <w:noProof/>
          <w:lang w:bidi="ar-SA"/>
        </w:rPr>
        <w:drawing>
          <wp:inline distT="0" distB="0" distL="0" distR="0" wp14:editId="5BD4014D">
            <wp:extent cx="4003421" cy="4477407"/>
            <wp:effectExtent l="0" t="0" r="0" b="0"/>
            <wp:docPr id="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srcRect/>
                    <a:stretch>
                      <a:fillRect/>
                    </a:stretch>
                  </pic:blipFill>
                  <pic:spPr bwMode="auto">
                    <a:xfrm>
                      <a:off x="0" y="0"/>
                      <a:ext cx="4003732" cy="4477755"/>
                    </a:xfrm>
                    <a:prstGeom prst="rect">
                      <a:avLst/>
                    </a:prstGeom>
                    <a:noFill/>
                    <a:ln w="9525">
                      <a:noFill/>
                      <a:miter lim="800000"/>
                      <a:headEnd/>
                      <a:tailEnd/>
                    </a:ln>
                  </pic:spPr>
                </pic:pic>
              </a:graphicData>
            </a:graphic>
          </wp:inline>
        </w:drawing>
      </w:r>
    </w:p>
    <w:p w14:paraId="2584E831" w14:textId="77777777" w:rsidR="001C416B" w:rsidRPr="0043131D" w:rsidRDefault="001C416B" w:rsidP="001C416B">
      <w:pPr>
        <w:pStyle w:val="Caption"/>
        <w:jc w:val="center"/>
      </w:pPr>
      <w:r>
        <w:t xml:space="preserve">Figure </w:t>
      </w:r>
      <w:fldSimple w:instr=" SEQ Figure \* ARABIC ">
        <w:r w:rsidR="00C207BD">
          <w:rPr>
            <w:noProof/>
          </w:rPr>
          <w:t>47</w:t>
        </w:r>
      </w:fldSimple>
      <w:r>
        <w:t>: Graphics UML Diagram</w:t>
      </w:r>
    </w:p>
    <w:p w14:paraId="76CC700C" w14:textId="77777777" w:rsidR="001C416B" w:rsidRPr="0043131D" w:rsidRDefault="00BF46BE" w:rsidP="00BF46BE">
      <w:r>
        <w:rPr>
          <w:rFonts w:eastAsia="Trebuchet MS"/>
        </w:rPr>
        <w:tab/>
      </w:r>
      <w:r w:rsidR="001C416B" w:rsidRPr="0043131D">
        <w:rPr>
          <w:rFonts w:eastAsia="Trebuchet MS"/>
        </w:rPr>
        <w:t xml:space="preserve">The </w:t>
      </w:r>
      <w:r w:rsidR="001C416B" w:rsidRPr="0043131D">
        <w:rPr>
          <w:rFonts w:eastAsia="Trebuchet MS"/>
          <w:i/>
        </w:rPr>
        <w:t xml:space="preserve">GraphicsDevice </w:t>
      </w:r>
      <w:r w:rsidR="001C416B" w:rsidRPr="0043131D">
        <w:rPr>
          <w:rFonts w:eastAsia="Trebuchet MS"/>
        </w:rPr>
        <w:t xml:space="preserve">used in Singularity has a different structure than most graphic devices in other engines. Most engines spend approximately 50-80% of their time in the render state.  Since the majority of the execution time will be used on rendering, it is in our best interest to spread this execution across the cores.  However, due to the nature of the graphics hardware, we are unable make render calls across threads without locking each call.  With Singularity's multi-core system, this slowdown would cause great hiccups in the execution process.  To alleviate this issue, the graphics device has two primary modes.  One mode is a direct line to the underlying hardware device, the other is a recording system that both optimizes the render calls and is thread safe.  The recording system allows the render of all of the visible objects using the power of the multi-threaded system without having to block between render calls.  Once the recording has been completed, the </w:t>
      </w:r>
      <w:r w:rsidR="001C416B" w:rsidRPr="0043131D">
        <w:rPr>
          <w:rFonts w:eastAsia="Trebuchet MS"/>
          <w:i/>
        </w:rPr>
        <w:t xml:space="preserve">RenderExtension </w:t>
      </w:r>
      <w:r w:rsidR="001C416B" w:rsidRPr="0043131D">
        <w:rPr>
          <w:rFonts w:eastAsia="Trebuchet MS"/>
        </w:rPr>
        <w:t xml:space="preserve">spools up the </w:t>
      </w:r>
      <w:r w:rsidR="001C416B" w:rsidRPr="0043131D">
        <w:rPr>
          <w:rFonts w:eastAsia="Trebuchet MS"/>
          <w:i/>
        </w:rPr>
        <w:t xml:space="preserve">HardwareRendererExtension </w:t>
      </w:r>
      <w:r w:rsidR="001C416B" w:rsidRPr="0043131D">
        <w:rPr>
          <w:rFonts w:eastAsia="Trebuchet MS"/>
        </w:rPr>
        <w:t>which will playback the recorded rendering calls.</w:t>
      </w:r>
      <w:r>
        <w:rPr>
          <w:rFonts w:eastAsia="Trebuchet MS"/>
        </w:rPr>
        <w:t xml:space="preserve"> </w:t>
      </w:r>
    </w:p>
    <w:p w14:paraId="1BF36ACE" w14:textId="77777777" w:rsidR="001C416B" w:rsidRDefault="001C416B" w:rsidP="001D0CE0">
      <w:pPr>
        <w:pStyle w:val="Heading7"/>
      </w:pPr>
      <w:r w:rsidRPr="0043131D">
        <w:rPr>
          <w:noProof/>
          <w:lang w:bidi="ar-SA"/>
        </w:rPr>
        <w:lastRenderedPageBreak/>
        <w:drawing>
          <wp:inline distT="0" distB="0" distL="0" distR="0" wp14:editId="6F42D21E">
            <wp:extent cx="4937760" cy="4195445"/>
            <wp:effectExtent l="19050" t="0" r="0" b="0"/>
            <wp:docPr id="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4937760" cy="4195445"/>
                    </a:xfrm>
                    <a:prstGeom prst="rect">
                      <a:avLst/>
                    </a:prstGeom>
                    <a:noFill/>
                    <a:ln w="9525">
                      <a:noFill/>
                      <a:miter lim="800000"/>
                      <a:headEnd/>
                      <a:tailEnd/>
                    </a:ln>
                  </pic:spPr>
                </pic:pic>
              </a:graphicData>
            </a:graphic>
          </wp:inline>
        </w:drawing>
      </w:r>
    </w:p>
    <w:p w14:paraId="645530A2" w14:textId="77777777" w:rsidR="001C416B" w:rsidRPr="0043131D" w:rsidRDefault="001C416B" w:rsidP="001C416B">
      <w:pPr>
        <w:pStyle w:val="Caption"/>
        <w:jc w:val="center"/>
      </w:pPr>
      <w:r>
        <w:t xml:space="preserve">Figure </w:t>
      </w:r>
      <w:fldSimple w:instr=" SEQ Figure \* ARABIC ">
        <w:r w:rsidR="00C207BD">
          <w:rPr>
            <w:noProof/>
          </w:rPr>
          <w:t>48</w:t>
        </w:r>
      </w:fldSimple>
      <w:r>
        <w:t>: Example of Threaded Rendering</w:t>
      </w:r>
    </w:p>
    <w:p w14:paraId="3337A1DA" w14:textId="77777777" w:rsidR="001C416B" w:rsidRPr="00BF46BE" w:rsidRDefault="001C416B" w:rsidP="00BF46BE">
      <w:pPr>
        <w:pStyle w:val="Heading4"/>
      </w:pPr>
      <w:r w:rsidRPr="0043131D">
        <w:rPr>
          <w:rFonts w:eastAsia="Trebuchet MS"/>
        </w:rPr>
        <w:t xml:space="preserve"> </w:t>
      </w:r>
      <w:bookmarkStart w:id="447" w:name="_Toc256375232"/>
      <w:r w:rsidRPr="00BF46BE">
        <w:t>DeviceAdapter</w:t>
      </w:r>
      <w:bookmarkEnd w:id="447"/>
    </w:p>
    <w:p w14:paraId="7848EA5B" w14:textId="77777777" w:rsidR="001C416B" w:rsidRDefault="00BF46BE" w:rsidP="00BF46B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DeviceAdapter</w:t>
      </w:r>
      <w:r w:rsidR="001C416B" w:rsidRPr="0043131D">
        <w:rPr>
          <w:rFonts w:eastAsia="Trebuchet MS"/>
        </w:rPr>
        <w:t xml:space="preserve"> is a base class for the graphics rendering pipeline.  The class's main purpose to provide an interface layer between the objects and the device.  In Singularity's case, there are two </w:t>
      </w:r>
      <w:r w:rsidR="001C416B" w:rsidRPr="0043131D">
        <w:rPr>
          <w:rFonts w:eastAsia="Trebuchet MS"/>
          <w:i/>
        </w:rPr>
        <w:t>DeviceAdapter</w:t>
      </w:r>
      <w:r w:rsidR="001C416B" w:rsidRPr="0043131D">
        <w:rPr>
          <w:rFonts w:eastAsia="Trebuchet MS"/>
        </w:rPr>
        <w:t xml:space="preserve"> provided with the engine.  One is the </w:t>
      </w:r>
      <w:r w:rsidR="001C416B" w:rsidRPr="0043131D">
        <w:rPr>
          <w:rFonts w:eastAsia="Trebuchet MS"/>
          <w:i/>
        </w:rPr>
        <w:t xml:space="preserve">HardwareDeviceAdapter </w:t>
      </w:r>
      <w:r w:rsidR="001C416B" w:rsidRPr="0043131D">
        <w:rPr>
          <w:rFonts w:eastAsia="Trebuchet MS"/>
        </w:rPr>
        <w:t xml:space="preserve">which is a DirectX 10 wrapper for the device calls.  The other </w:t>
      </w:r>
      <w:r w:rsidR="001C416B" w:rsidRPr="0043131D">
        <w:rPr>
          <w:rFonts w:eastAsia="Trebuchet MS"/>
          <w:i/>
        </w:rPr>
        <w:t>DeviceAdapter</w:t>
      </w:r>
      <w:r w:rsidR="001C416B" w:rsidRPr="0043131D">
        <w:rPr>
          <w:rFonts w:eastAsia="Trebuchet MS"/>
        </w:rPr>
        <w:t xml:space="preserve"> is the </w:t>
      </w:r>
      <w:r w:rsidR="001C416B" w:rsidRPr="0043131D">
        <w:rPr>
          <w:rFonts w:eastAsia="Trebuchet MS"/>
          <w:i/>
        </w:rPr>
        <w:t>BufferedDeviceAdapter</w:t>
      </w:r>
      <w:r w:rsidR="001C416B" w:rsidRPr="0043131D">
        <w:rPr>
          <w:rFonts w:eastAsia="Trebuchet MS"/>
        </w:rPr>
        <w:t>, this adapter is a call recorder, and its main purpose is to allow the recording of draw calls for a playback at a later time.</w:t>
      </w:r>
      <w:r>
        <w:rPr>
          <w:rFonts w:eastAsia="Trebuchet MS"/>
        </w:rPr>
        <w:t xml:space="preserve"> </w:t>
      </w:r>
    </w:p>
    <w:p w14:paraId="20538DD0" w14:textId="77777777" w:rsidR="00BF46BE" w:rsidRPr="0043131D" w:rsidRDefault="00BF46BE" w:rsidP="00BF46BE"/>
    <w:p w14:paraId="4074157E" w14:textId="77777777" w:rsidR="001C416B" w:rsidRPr="00BF46BE" w:rsidRDefault="001C416B" w:rsidP="00DD4C99">
      <w:pPr>
        <w:numPr>
          <w:ilvl w:val="0"/>
          <w:numId w:val="69"/>
        </w:numPr>
      </w:pPr>
      <w:r w:rsidRPr="00BF46BE">
        <w:rPr>
          <w:rFonts w:eastAsia="Trebuchet MS" w:cs="Trebuchet MS"/>
          <w:b/>
        </w:rPr>
        <w:t>Operations</w:t>
      </w:r>
    </w:p>
    <w:p w14:paraId="40694DB4" w14:textId="77777777" w:rsidR="001C416B" w:rsidRPr="00BF46BE" w:rsidRDefault="001C416B" w:rsidP="00DD4C99">
      <w:pPr>
        <w:numPr>
          <w:ilvl w:val="1"/>
          <w:numId w:val="69"/>
        </w:numPr>
      </w:pPr>
      <w:r w:rsidRPr="00BF46BE">
        <w:rPr>
          <w:rFonts w:eastAsia="Trebuchet MS" w:cs="Trebuchet MS"/>
        </w:rPr>
        <w:t xml:space="preserve">CreateDevice(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22D6BE72" w14:textId="77777777" w:rsidR="001C416B" w:rsidRPr="00BF46BE" w:rsidRDefault="001C416B" w:rsidP="00DD4C99">
      <w:pPr>
        <w:numPr>
          <w:ilvl w:val="2"/>
          <w:numId w:val="69"/>
        </w:numPr>
      </w:pPr>
      <w:r w:rsidRPr="00BF46BE">
        <w:rPr>
          <w:rFonts w:eastAsia="Trebuchet MS" w:cs="Trebuchet MS"/>
        </w:rPr>
        <w:t xml:space="preserve">Creates and initialize the </w:t>
      </w:r>
      <w:r w:rsidRPr="00BF46BE">
        <w:rPr>
          <w:rFonts w:eastAsia="Trebuchet MS" w:cs="Trebuchet MS"/>
          <w:i/>
        </w:rPr>
        <w:t>DeviceAdapter.</w:t>
      </w:r>
    </w:p>
    <w:p w14:paraId="2354DCE7" w14:textId="77777777" w:rsidR="001C416B" w:rsidRPr="00BF46BE" w:rsidRDefault="001C416B" w:rsidP="00DD4C99">
      <w:pPr>
        <w:numPr>
          <w:ilvl w:val="1"/>
          <w:numId w:val="69"/>
        </w:numPr>
      </w:pPr>
      <w:r w:rsidRPr="00BF46BE">
        <w:rPr>
          <w:rFonts w:eastAsia="Trebuchet MS" w:cs="Trebuchet MS"/>
        </w:rPr>
        <w:t xml:space="preserve">DestroyDevice(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09AB5A52" w14:textId="77777777" w:rsidR="001C416B" w:rsidRPr="00BF46BE" w:rsidRDefault="001C416B" w:rsidP="00DD4C99">
      <w:pPr>
        <w:numPr>
          <w:ilvl w:val="2"/>
          <w:numId w:val="69"/>
        </w:numPr>
      </w:pPr>
      <w:r w:rsidRPr="00BF46BE">
        <w:rPr>
          <w:rFonts w:eastAsia="Trebuchet MS" w:cs="Trebuchet MS"/>
        </w:rPr>
        <w:t xml:space="preserve">Destroys and releases and resources used by the </w:t>
      </w:r>
      <w:r w:rsidRPr="00BF46BE">
        <w:rPr>
          <w:rFonts w:eastAsia="Trebuchet MS" w:cs="Trebuchet MS"/>
          <w:i/>
        </w:rPr>
        <w:t>DeviceAdapter.</w:t>
      </w:r>
    </w:p>
    <w:p w14:paraId="0DB4AB72" w14:textId="77777777" w:rsidR="001C416B" w:rsidRPr="00BF46BE" w:rsidRDefault="001C416B" w:rsidP="00DD4C99">
      <w:pPr>
        <w:numPr>
          <w:ilvl w:val="1"/>
          <w:numId w:val="69"/>
        </w:numPr>
      </w:pPr>
      <w:r w:rsidRPr="00BF46BE">
        <w:rPr>
          <w:rFonts w:eastAsia="Trebuchet MS" w:cs="Trebuchet MS"/>
        </w:rPr>
        <w:t xml:space="preserve">SetLayer(layer : </w:t>
      </w:r>
      <w:r w:rsidRPr="00BF46BE">
        <w:rPr>
          <w:rFonts w:eastAsia="Trebuchet MS" w:cs="Trebuchet MS"/>
          <w:i/>
        </w:rPr>
        <w:t>int</w:t>
      </w:r>
      <w:r w:rsidRPr="00BF46BE">
        <w:rPr>
          <w:rFonts w:eastAsia="Trebuchet MS" w:cs="Trebuchet MS"/>
        </w:rPr>
        <w:t xml:space="preserve">) : </w:t>
      </w:r>
      <w:r w:rsidRPr="00BF46BE">
        <w:rPr>
          <w:rFonts w:eastAsia="Trebuchet MS" w:cs="Trebuchet MS"/>
          <w:i/>
        </w:rPr>
        <w:t>void</w:t>
      </w:r>
    </w:p>
    <w:p w14:paraId="6721FBF8" w14:textId="77777777" w:rsidR="001C416B" w:rsidRPr="00BF46BE" w:rsidRDefault="001C416B" w:rsidP="00DD4C99">
      <w:pPr>
        <w:numPr>
          <w:ilvl w:val="2"/>
          <w:numId w:val="69"/>
        </w:numPr>
      </w:pPr>
      <w:r w:rsidRPr="00BF46BE">
        <w:rPr>
          <w:rFonts w:eastAsia="Trebuchet MS" w:cs="Trebuchet MS"/>
        </w:rPr>
        <w:t xml:space="preserve">Sets the layer that the </w:t>
      </w:r>
      <w:r w:rsidRPr="00BF46BE">
        <w:rPr>
          <w:rFonts w:eastAsia="Trebuchet MS" w:cs="Trebuchet MS"/>
          <w:i/>
        </w:rPr>
        <w:t xml:space="preserve">Draw </w:t>
      </w:r>
      <w:r w:rsidRPr="00BF46BE">
        <w:rPr>
          <w:rFonts w:eastAsia="Trebuchet MS" w:cs="Trebuchet MS"/>
        </w:rPr>
        <w:t>call will occur on; Layers are a form of draw ordering.</w:t>
      </w:r>
    </w:p>
    <w:p w14:paraId="1DCC44D8" w14:textId="77777777" w:rsidR="001C416B" w:rsidRPr="00BF46BE" w:rsidRDefault="001C416B" w:rsidP="00DD4C99">
      <w:pPr>
        <w:numPr>
          <w:ilvl w:val="1"/>
          <w:numId w:val="69"/>
        </w:numPr>
      </w:pPr>
      <w:r w:rsidRPr="00BF46BE">
        <w:rPr>
          <w:rFonts w:eastAsia="Trebuchet MS" w:cs="Trebuchet MS"/>
        </w:rPr>
        <w:t xml:space="preserve">SetRenderState(state : </w:t>
      </w:r>
      <w:r w:rsidRPr="00BF46BE">
        <w:rPr>
          <w:rFonts w:eastAsia="Trebuchet MS" w:cs="Trebuchet MS"/>
          <w:i/>
        </w:rPr>
        <w:t>RenderState</w:t>
      </w:r>
      <w:r w:rsidRPr="00BF46BE">
        <w:rPr>
          <w:rFonts w:eastAsia="Trebuchet MS" w:cs="Trebuchet MS"/>
        </w:rPr>
        <w:t xml:space="preserve">) : </w:t>
      </w:r>
      <w:r w:rsidRPr="00BF46BE">
        <w:rPr>
          <w:rFonts w:eastAsia="Trebuchet MS" w:cs="Trebuchet MS"/>
          <w:i/>
        </w:rPr>
        <w:t>void</w:t>
      </w:r>
    </w:p>
    <w:p w14:paraId="4079CD96" w14:textId="77777777" w:rsidR="001C416B" w:rsidRPr="00BF46BE" w:rsidRDefault="001C416B" w:rsidP="00DD4C99">
      <w:pPr>
        <w:numPr>
          <w:ilvl w:val="2"/>
          <w:numId w:val="69"/>
        </w:numPr>
      </w:pPr>
      <w:r w:rsidRPr="00BF46BE">
        <w:rPr>
          <w:rFonts w:eastAsia="Trebuchet MS" w:cs="Trebuchet MS"/>
        </w:rPr>
        <w:t xml:space="preserve">Sets the current </w:t>
      </w:r>
      <w:r w:rsidRPr="00BF46BE">
        <w:rPr>
          <w:rFonts w:eastAsia="Trebuchet MS" w:cs="Trebuchet MS"/>
          <w:i/>
        </w:rPr>
        <w:t>RenderState</w:t>
      </w:r>
      <w:r w:rsidRPr="00BF46BE">
        <w:rPr>
          <w:rFonts w:eastAsia="Trebuchet MS" w:cs="Trebuchet MS"/>
        </w:rPr>
        <w:t xml:space="preserve"> to the specified settings.</w:t>
      </w:r>
    </w:p>
    <w:p w14:paraId="1BD0D966" w14:textId="77777777" w:rsidR="001C416B" w:rsidRPr="00BF46BE" w:rsidRDefault="001C416B" w:rsidP="00DD4C99">
      <w:pPr>
        <w:numPr>
          <w:ilvl w:val="1"/>
          <w:numId w:val="69"/>
        </w:numPr>
      </w:pPr>
      <w:r w:rsidRPr="00BF46BE">
        <w:rPr>
          <w:rFonts w:eastAsia="Trebuchet MS" w:cs="Trebuchet MS"/>
        </w:rPr>
        <w:t xml:space="preserve">SetBuffers(declaration : VertexDeclaration, vertices : </w:t>
      </w:r>
      <w:r w:rsidRPr="00BF46BE">
        <w:rPr>
          <w:rFonts w:eastAsia="Trebuchet MS" w:cs="Trebuchet MS"/>
          <w:i/>
        </w:rPr>
        <w:t>ID3D10Buffer</w:t>
      </w:r>
      <w:r w:rsidRPr="00BF46BE">
        <w:rPr>
          <w:rFonts w:eastAsia="Trebuchet MS" w:cs="Trebuchet MS"/>
        </w:rPr>
        <w:t xml:space="preserve">, indices : </w:t>
      </w:r>
      <w:r w:rsidRPr="00BF46BE">
        <w:rPr>
          <w:rFonts w:eastAsia="Trebuchet MS" w:cs="Trebuchet MS"/>
          <w:i/>
        </w:rPr>
        <w:t>ID3D10Buffer</w:t>
      </w:r>
      <w:r w:rsidRPr="00BF46BE">
        <w:rPr>
          <w:rFonts w:eastAsia="Trebuchet MS" w:cs="Trebuchet MS"/>
        </w:rPr>
        <w:t xml:space="preserve">) : </w:t>
      </w:r>
      <w:r w:rsidRPr="00BF46BE">
        <w:rPr>
          <w:rFonts w:eastAsia="Trebuchet MS" w:cs="Trebuchet MS"/>
          <w:i/>
        </w:rPr>
        <w:t>void</w:t>
      </w:r>
    </w:p>
    <w:p w14:paraId="3630D2BB" w14:textId="77777777" w:rsidR="001C416B" w:rsidRPr="00BF46BE" w:rsidRDefault="001C416B" w:rsidP="00DD4C99">
      <w:pPr>
        <w:numPr>
          <w:ilvl w:val="2"/>
          <w:numId w:val="69"/>
        </w:numPr>
      </w:pPr>
      <w:r w:rsidRPr="00BF46BE">
        <w:rPr>
          <w:rFonts w:eastAsia="Trebuchet MS" w:cs="Trebuchet MS"/>
        </w:rPr>
        <w:t>Sets the draw buffers that are to be used when drawing; the indices are not required to be able to draw.  If this is the case, then all of the vertices buffer must contain all of the vertices in draw order to be able to draw.</w:t>
      </w:r>
    </w:p>
    <w:p w14:paraId="0A111E03" w14:textId="77777777" w:rsidR="001C416B" w:rsidRPr="00BF46BE" w:rsidRDefault="001C416B" w:rsidP="00DD4C99">
      <w:pPr>
        <w:numPr>
          <w:ilvl w:val="1"/>
          <w:numId w:val="69"/>
        </w:numPr>
      </w:pPr>
      <w:r w:rsidRPr="00BF46BE">
        <w:rPr>
          <w:rFonts w:eastAsia="Trebuchet MS" w:cs="Trebuchet MS"/>
        </w:rPr>
        <w:lastRenderedPageBreak/>
        <w:t xml:space="preserve">Draw(view : </w:t>
      </w:r>
      <w:r w:rsidRPr="00BF46BE">
        <w:rPr>
          <w:rFonts w:eastAsia="Trebuchet MS" w:cs="Trebuchet MS"/>
          <w:i/>
        </w:rPr>
        <w:t>Matrix</w:t>
      </w:r>
      <w:r w:rsidRPr="00BF46BE">
        <w:rPr>
          <w:rFonts w:eastAsia="Trebuchet MS" w:cs="Trebuchet MS"/>
        </w:rPr>
        <w:t xml:space="preserve">, projection : </w:t>
      </w:r>
      <w:r w:rsidRPr="00BF46BE">
        <w:rPr>
          <w:rFonts w:eastAsia="Trebuchet MS" w:cs="Trebuchet MS"/>
          <w:i/>
        </w:rPr>
        <w:t>Matrix</w:t>
      </w:r>
      <w:r w:rsidRPr="00BF46BE">
        <w:rPr>
          <w:rFonts w:eastAsia="Trebuchet MS" w:cs="Trebuchet MS"/>
        </w:rPr>
        <w:t xml:space="preserve">, vertexLength : </w:t>
      </w:r>
      <w:r w:rsidRPr="00BF46BE">
        <w:rPr>
          <w:rFonts w:eastAsia="Trebuchet MS" w:cs="Trebuchet MS"/>
          <w:i/>
        </w:rPr>
        <w:t>int</w:t>
      </w:r>
      <w:r w:rsidRPr="00BF46BE">
        <w:rPr>
          <w:rFonts w:eastAsia="Trebuchet MS" w:cs="Trebuchet MS"/>
        </w:rPr>
        <w:t xml:space="preserve">, vertexStart : </w:t>
      </w:r>
      <w:r w:rsidRPr="00BF46BE">
        <w:rPr>
          <w:rFonts w:eastAsia="Trebuchet MS" w:cs="Trebuchet MS"/>
          <w:i/>
        </w:rPr>
        <w:t>int</w:t>
      </w:r>
      <w:r w:rsidRPr="00BF46BE">
        <w:rPr>
          <w:rFonts w:eastAsia="Trebuchet MS" w:cs="Trebuchet MS"/>
        </w:rPr>
        <w:t xml:space="preserve">, indicesLength : </w:t>
      </w:r>
      <w:r w:rsidRPr="00BF46BE">
        <w:rPr>
          <w:rFonts w:eastAsia="Trebuchet MS" w:cs="Trebuchet MS"/>
          <w:i/>
        </w:rPr>
        <w:t>int</w:t>
      </w:r>
      <w:r w:rsidRPr="00BF46BE">
        <w:rPr>
          <w:rFonts w:eastAsia="Trebuchet MS" w:cs="Trebuchet MS"/>
        </w:rPr>
        <w:t xml:space="preserve">, indicesStart : </w:t>
      </w:r>
      <w:r w:rsidRPr="00BF46BE">
        <w:rPr>
          <w:rFonts w:eastAsia="Trebuchet MS" w:cs="Trebuchet MS"/>
          <w:i/>
        </w:rPr>
        <w:t>int</w:t>
      </w:r>
      <w:r w:rsidRPr="00BF46BE">
        <w:rPr>
          <w:rFonts w:eastAsia="Trebuchet MS" w:cs="Trebuchet MS"/>
        </w:rPr>
        <w:t xml:space="preserve">) : </w:t>
      </w:r>
      <w:r w:rsidRPr="00BF46BE">
        <w:rPr>
          <w:rFonts w:eastAsia="Trebuchet MS" w:cs="Trebuchet MS"/>
          <w:i/>
        </w:rPr>
        <w:t>void</w:t>
      </w:r>
    </w:p>
    <w:p w14:paraId="4DB916E8" w14:textId="77777777" w:rsidR="001C416B" w:rsidRPr="00BF46BE" w:rsidRDefault="001C416B" w:rsidP="00DD4C99">
      <w:pPr>
        <w:numPr>
          <w:ilvl w:val="2"/>
          <w:numId w:val="69"/>
        </w:numPr>
      </w:pPr>
      <w:r w:rsidRPr="00BF46BE">
        <w:rPr>
          <w:rFonts w:eastAsia="Trebuchet MS" w:cs="Trebuchet MS"/>
        </w:rPr>
        <w:t>Draws the vertices/indices to the resources (screen/recorder) used.</w:t>
      </w:r>
    </w:p>
    <w:p w14:paraId="50B09680" w14:textId="77777777" w:rsidR="001C416B" w:rsidRPr="00BF46BE" w:rsidRDefault="001C416B" w:rsidP="00DD4C99">
      <w:pPr>
        <w:numPr>
          <w:ilvl w:val="1"/>
          <w:numId w:val="69"/>
        </w:numPr>
      </w:pPr>
      <w:r w:rsidRPr="00BF46BE">
        <w:rPr>
          <w:rFonts w:eastAsia="Trebuchet MS" w:cs="Trebuchet MS"/>
        </w:rPr>
        <w:t xml:space="preserve">Clear(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218A8CA3" w14:textId="77777777" w:rsidR="001C416B" w:rsidRPr="00BF46BE" w:rsidRDefault="001C416B" w:rsidP="00DD4C99">
      <w:pPr>
        <w:numPr>
          <w:ilvl w:val="2"/>
          <w:numId w:val="69"/>
        </w:numPr>
      </w:pPr>
      <w:r w:rsidRPr="00BF46BE">
        <w:rPr>
          <w:rFonts w:eastAsia="Trebuchet MS" w:cs="Trebuchet MS"/>
        </w:rPr>
        <w:t>Clears the resource (screen/recorder) buffer of the drawn objects.</w:t>
      </w:r>
    </w:p>
    <w:p w14:paraId="5B41FE6A" w14:textId="77777777" w:rsidR="001C416B" w:rsidRPr="00BF46BE" w:rsidRDefault="001C416B" w:rsidP="00DD4C99">
      <w:pPr>
        <w:numPr>
          <w:ilvl w:val="1"/>
          <w:numId w:val="69"/>
        </w:numPr>
      </w:pPr>
      <w:r w:rsidRPr="00BF46BE">
        <w:rPr>
          <w:rFonts w:eastAsia="Trebuchet MS" w:cs="Trebuchet MS"/>
        </w:rPr>
        <w:t xml:space="preserve">Present( </w:t>
      </w:r>
      <w:r w:rsidRPr="00BF46BE">
        <w:rPr>
          <w:rFonts w:eastAsia="Trebuchet MS" w:cs="Trebuchet MS"/>
          <w:i/>
        </w:rPr>
        <w:t xml:space="preserve">void </w:t>
      </w:r>
      <w:r w:rsidRPr="00BF46BE">
        <w:rPr>
          <w:rFonts w:eastAsia="Trebuchet MS" w:cs="Trebuchet MS"/>
        </w:rPr>
        <w:t xml:space="preserve">) : </w:t>
      </w:r>
      <w:r w:rsidRPr="00BF46BE">
        <w:rPr>
          <w:rFonts w:eastAsia="Trebuchet MS" w:cs="Trebuchet MS"/>
          <w:i/>
        </w:rPr>
        <w:t>void</w:t>
      </w:r>
    </w:p>
    <w:p w14:paraId="0DCA0100" w14:textId="77777777" w:rsidR="001C416B" w:rsidRPr="00BF46BE" w:rsidRDefault="001C416B" w:rsidP="00DD4C99">
      <w:pPr>
        <w:numPr>
          <w:ilvl w:val="2"/>
          <w:numId w:val="69"/>
        </w:numPr>
      </w:pPr>
      <w:r w:rsidRPr="00BF46BE">
        <w:rPr>
          <w:rFonts w:eastAsia="Trebuchet MS" w:cs="Trebuchet MS"/>
        </w:rPr>
        <w:t>Finalizes the resource (screen/recorder) buffer and draws out the objects.</w:t>
      </w:r>
    </w:p>
    <w:p w14:paraId="19952456" w14:textId="77777777" w:rsidR="001C416B" w:rsidRPr="00BF46BE" w:rsidRDefault="001C416B" w:rsidP="00BF46BE">
      <w:pPr>
        <w:pStyle w:val="Heading4"/>
      </w:pPr>
      <w:bookmarkStart w:id="448" w:name="_Toc256375233"/>
      <w:r w:rsidRPr="00BF46BE">
        <w:t>HardwareDeviceAdapter</w:t>
      </w:r>
      <w:bookmarkEnd w:id="448"/>
    </w:p>
    <w:p w14:paraId="099FA7B9" w14:textId="77777777" w:rsidR="001C416B" w:rsidRPr="0043131D" w:rsidRDefault="00BF46BE" w:rsidP="00BF46BE">
      <w:r>
        <w:rPr>
          <w:rFonts w:eastAsia="Trebuchet MS"/>
        </w:rPr>
        <w:tab/>
      </w:r>
      <w:r w:rsidR="001C416B" w:rsidRPr="0043131D">
        <w:rPr>
          <w:rFonts w:eastAsia="Trebuchet MS"/>
        </w:rPr>
        <w:t xml:space="preserve">The </w:t>
      </w:r>
      <w:r w:rsidR="001C416B" w:rsidRPr="0043131D">
        <w:rPr>
          <w:rFonts w:eastAsia="Trebuchet MS"/>
          <w:i/>
        </w:rPr>
        <w:t xml:space="preserve">HardwareDeviceAdapter </w:t>
      </w:r>
      <w:r w:rsidR="001C416B" w:rsidRPr="0043131D">
        <w:rPr>
          <w:rFonts w:eastAsia="Trebuchet MS"/>
        </w:rPr>
        <w:t>is just a wrapper around the DirectX 10 device calls.  It provides an easier to use interface for the developers by abstracting away all of the device setup and management of render states.</w:t>
      </w:r>
    </w:p>
    <w:p w14:paraId="4CF22BB0" w14:textId="77777777" w:rsidR="001C416B" w:rsidRPr="00BF46BE" w:rsidRDefault="001C416B" w:rsidP="00BF46BE">
      <w:pPr>
        <w:pStyle w:val="Heading4"/>
      </w:pPr>
      <w:bookmarkStart w:id="449" w:name="_Toc256375234"/>
      <w:r w:rsidRPr="00BF46BE">
        <w:t>BufferedDeviceAdapter</w:t>
      </w:r>
      <w:bookmarkEnd w:id="449"/>
    </w:p>
    <w:p w14:paraId="0182E3B8" w14:textId="77777777" w:rsidR="001C416B" w:rsidRPr="0043131D" w:rsidRDefault="00BF46BE" w:rsidP="00BF46BE">
      <w:r>
        <w:rPr>
          <w:rFonts w:eastAsia="Trebuchet MS"/>
        </w:rPr>
        <w:tab/>
      </w:r>
      <w:r w:rsidR="001C416B" w:rsidRPr="0043131D">
        <w:rPr>
          <w:rFonts w:eastAsia="Trebuchet MS"/>
        </w:rPr>
        <w:t xml:space="preserve">The </w:t>
      </w:r>
      <w:r w:rsidR="001C416B" w:rsidRPr="0043131D">
        <w:rPr>
          <w:rFonts w:eastAsia="Trebuchet MS"/>
          <w:i/>
        </w:rPr>
        <w:t>BufferedDeviceAdapter</w:t>
      </w:r>
      <w:r w:rsidR="001C416B" w:rsidRPr="0043131D">
        <w:rPr>
          <w:rFonts w:eastAsia="Trebuchet MS"/>
        </w:rPr>
        <w:t xml:space="preserve"> is a recording class that takes all of the draw calls and stores them into a tree structure.  Recording the draw calls allows us to enabled threaded rendering and provides the engine a means to organize and optimize the draw calls.</w:t>
      </w:r>
    </w:p>
    <w:p w14:paraId="1566C916" w14:textId="77777777" w:rsidR="001C416B" w:rsidRPr="0043131D" w:rsidRDefault="001C416B" w:rsidP="001C416B"/>
    <w:p w14:paraId="233D1029" w14:textId="77777777" w:rsidR="001C416B" w:rsidRDefault="001C416B" w:rsidP="001D0CE0">
      <w:pPr>
        <w:pStyle w:val="Heading7"/>
      </w:pPr>
      <w:r w:rsidRPr="0043131D">
        <w:rPr>
          <w:rFonts w:eastAsia="Trebuchet MS"/>
          <w:noProof/>
          <w:lang w:bidi="ar-SA"/>
        </w:rPr>
        <w:drawing>
          <wp:inline distT="0" distB="0" distL="0" distR="0" wp14:editId="7183BF5B">
            <wp:extent cx="4897334" cy="2473029"/>
            <wp:effectExtent l="19050" t="0" r="0" b="0"/>
            <wp:docPr id="3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cstate="print"/>
                    <a:srcRect/>
                    <a:stretch>
                      <a:fillRect/>
                    </a:stretch>
                  </pic:blipFill>
                  <pic:spPr bwMode="auto">
                    <a:xfrm>
                      <a:off x="0" y="0"/>
                      <a:ext cx="4903143" cy="2475962"/>
                    </a:xfrm>
                    <a:prstGeom prst="rect">
                      <a:avLst/>
                    </a:prstGeom>
                    <a:noFill/>
                  </pic:spPr>
                </pic:pic>
              </a:graphicData>
            </a:graphic>
          </wp:inline>
        </w:drawing>
      </w:r>
    </w:p>
    <w:p w14:paraId="78A1B897" w14:textId="77777777" w:rsidR="001C416B" w:rsidRPr="0043131D" w:rsidRDefault="001C416B" w:rsidP="001C416B">
      <w:pPr>
        <w:pStyle w:val="Caption"/>
        <w:jc w:val="center"/>
      </w:pPr>
      <w:r>
        <w:t xml:space="preserve">Figure </w:t>
      </w:r>
      <w:fldSimple w:instr=" SEQ Figure \* ARABIC ">
        <w:r w:rsidR="00C207BD">
          <w:rPr>
            <w:noProof/>
          </w:rPr>
          <w:t>49</w:t>
        </w:r>
      </w:fldSimple>
      <w:r>
        <w:t>: Example of the recording tree structure used in BufferedDeviceAdapter</w:t>
      </w:r>
    </w:p>
    <w:p w14:paraId="6F336A2F" w14:textId="77777777" w:rsidR="001C416B" w:rsidRDefault="00BF46BE" w:rsidP="00BF46BE">
      <w:pPr>
        <w:rPr>
          <w:rFonts w:eastAsia="Trebuchet MS"/>
        </w:rPr>
      </w:pPr>
      <w:r>
        <w:rPr>
          <w:rFonts w:eastAsia="Trebuchet MS"/>
        </w:rPr>
        <w:tab/>
      </w:r>
      <w:r w:rsidR="001C416B" w:rsidRPr="0043131D">
        <w:rPr>
          <w:rFonts w:eastAsia="Trebuchet MS"/>
        </w:rPr>
        <w:t xml:space="preserve">Each instance of the device manages their own copy of the tree structure.  When the final render task is completed, the trees are combined and played back using the </w:t>
      </w:r>
      <w:r w:rsidR="001C416B" w:rsidRPr="0043131D">
        <w:rPr>
          <w:rFonts w:eastAsia="Trebuchet MS"/>
          <w:i/>
        </w:rPr>
        <w:t>HardwareDeviceAdapter</w:t>
      </w:r>
      <w:r w:rsidR="001C416B" w:rsidRPr="0043131D">
        <w:rPr>
          <w:rFonts w:eastAsia="Trebuchet MS"/>
        </w:rPr>
        <w:t xml:space="preserve">.  The technique allows the other threads to start working on other tasks and builds the </w:t>
      </w:r>
      <w:r w:rsidR="001C416B" w:rsidRPr="0043131D">
        <w:rPr>
          <w:rFonts w:eastAsia="Trebuchet MS"/>
          <w:i/>
        </w:rPr>
        <w:t xml:space="preserve">HardwareDeviceAdapter </w:t>
      </w:r>
      <w:r w:rsidR="001C416B" w:rsidRPr="0043131D">
        <w:rPr>
          <w:rFonts w:eastAsia="Trebuchet MS"/>
        </w:rPr>
        <w:t>a tree with an optimized render pipeline, speeding device rendering considerably.</w:t>
      </w:r>
      <w:r>
        <w:rPr>
          <w:rFonts w:eastAsia="Trebuchet MS"/>
        </w:rPr>
        <w:t xml:space="preserve"> </w:t>
      </w:r>
    </w:p>
    <w:p w14:paraId="227D6FC2" w14:textId="77777777" w:rsidR="00BF46BE" w:rsidRPr="0043131D" w:rsidRDefault="00BF46BE" w:rsidP="00BF46BE"/>
    <w:p w14:paraId="4135217F" w14:textId="77777777" w:rsidR="001C416B" w:rsidRPr="00BF46BE" w:rsidRDefault="001C416B" w:rsidP="00DD4C99">
      <w:pPr>
        <w:numPr>
          <w:ilvl w:val="0"/>
          <w:numId w:val="24"/>
        </w:numPr>
      </w:pPr>
      <w:r w:rsidRPr="00BF46BE">
        <w:rPr>
          <w:rFonts w:eastAsia="Trebuchet MS" w:cs="Trebuchet MS"/>
          <w:b/>
        </w:rPr>
        <w:t>Operations</w:t>
      </w:r>
    </w:p>
    <w:p w14:paraId="2E52CB92" w14:textId="77777777" w:rsidR="001C416B" w:rsidRPr="00BF46BE" w:rsidRDefault="001C416B" w:rsidP="00DD4C99">
      <w:pPr>
        <w:numPr>
          <w:ilvl w:val="1"/>
          <w:numId w:val="24"/>
        </w:numPr>
        <w:tabs>
          <w:tab w:val="clear" w:pos="1440"/>
          <w:tab w:val="num" w:pos="1080"/>
        </w:tabs>
        <w:ind w:left="1080"/>
      </w:pPr>
      <w:r w:rsidRPr="00BF46BE">
        <w:rPr>
          <w:rFonts w:eastAsia="Trebuchet MS" w:cs="Trebuchet MS"/>
        </w:rPr>
        <w:t xml:space="preserve">Combine(buffer : </w:t>
      </w:r>
      <w:r w:rsidRPr="00BF46BE">
        <w:rPr>
          <w:rFonts w:eastAsia="Trebuchet MS" w:cs="Trebuchet MS"/>
          <w:i/>
        </w:rPr>
        <w:t>BufferedDeviceAdapter</w:t>
      </w:r>
      <w:r w:rsidRPr="00BF46BE">
        <w:rPr>
          <w:rFonts w:eastAsia="Trebuchet MS" w:cs="Trebuchet MS"/>
        </w:rPr>
        <w:t xml:space="preserve">) : </w:t>
      </w:r>
      <w:r w:rsidRPr="00BF46BE">
        <w:rPr>
          <w:rFonts w:eastAsia="Trebuchet MS" w:cs="Trebuchet MS"/>
          <w:i/>
        </w:rPr>
        <w:t>void</w:t>
      </w:r>
    </w:p>
    <w:p w14:paraId="39586FFD" w14:textId="77777777" w:rsidR="001C416B" w:rsidRPr="00BF46BE" w:rsidRDefault="001C416B" w:rsidP="00DD4C99">
      <w:pPr>
        <w:numPr>
          <w:ilvl w:val="2"/>
          <w:numId w:val="24"/>
        </w:numPr>
        <w:tabs>
          <w:tab w:val="clear" w:pos="2160"/>
          <w:tab w:val="num" w:pos="1440"/>
        </w:tabs>
        <w:ind w:left="1440"/>
      </w:pPr>
      <w:r w:rsidRPr="00BF46BE">
        <w:rPr>
          <w:rFonts w:eastAsia="Trebuchet MS" w:cs="Trebuchet MS"/>
        </w:rPr>
        <w:t xml:space="preserve">Combines the two </w:t>
      </w:r>
      <w:r w:rsidRPr="00BF46BE">
        <w:rPr>
          <w:rFonts w:eastAsia="Trebuchet MS" w:cs="Trebuchet MS"/>
          <w:i/>
        </w:rPr>
        <w:t>BufferedDeviceAdapter</w:t>
      </w:r>
      <w:r w:rsidRPr="00BF46BE">
        <w:rPr>
          <w:rFonts w:eastAsia="Trebuchet MS" w:cs="Trebuchet MS"/>
        </w:rPr>
        <w:t xml:space="preserve"> Recordings into the parent.  Due to the tree and depth nature of the recording tree, combination is a quick union of the recording trees.</w:t>
      </w:r>
    </w:p>
    <w:p w14:paraId="10CD0F7C" w14:textId="77777777" w:rsidR="001C416B" w:rsidRPr="00BF46BE" w:rsidRDefault="001C416B" w:rsidP="00DD4C99">
      <w:pPr>
        <w:numPr>
          <w:ilvl w:val="1"/>
          <w:numId w:val="24"/>
        </w:numPr>
        <w:tabs>
          <w:tab w:val="clear" w:pos="1440"/>
          <w:tab w:val="num" w:pos="1080"/>
        </w:tabs>
        <w:ind w:left="1080"/>
      </w:pPr>
      <w:r w:rsidRPr="00BF46BE">
        <w:rPr>
          <w:rFonts w:eastAsia="Trebuchet MS" w:cs="Trebuchet MS"/>
        </w:rPr>
        <w:t xml:space="preserve">Playback(device : </w:t>
      </w:r>
      <w:r w:rsidRPr="00BF46BE">
        <w:rPr>
          <w:rFonts w:eastAsia="Trebuchet MS" w:cs="Trebuchet MS"/>
          <w:i/>
        </w:rPr>
        <w:t>DeviceAdapter</w:t>
      </w:r>
      <w:r w:rsidRPr="00BF46BE">
        <w:rPr>
          <w:rFonts w:eastAsia="Trebuchet MS" w:cs="Trebuchet MS"/>
        </w:rPr>
        <w:t xml:space="preserve">) : </w:t>
      </w:r>
      <w:r w:rsidRPr="00BF46BE">
        <w:rPr>
          <w:rFonts w:eastAsia="Trebuchet MS" w:cs="Trebuchet MS"/>
          <w:i/>
        </w:rPr>
        <w:t>void</w:t>
      </w:r>
    </w:p>
    <w:p w14:paraId="25D7C1F8" w14:textId="77777777" w:rsidR="001C416B" w:rsidRPr="00BF46BE" w:rsidRDefault="001C416B" w:rsidP="00DD4C99">
      <w:pPr>
        <w:numPr>
          <w:ilvl w:val="2"/>
          <w:numId w:val="24"/>
        </w:numPr>
        <w:tabs>
          <w:tab w:val="clear" w:pos="2160"/>
          <w:tab w:val="num" w:pos="1440"/>
        </w:tabs>
        <w:ind w:left="1440"/>
      </w:pPr>
      <w:r w:rsidRPr="00BF46BE">
        <w:rPr>
          <w:rFonts w:eastAsia="Trebuchet MS" w:cs="Trebuchet MS"/>
        </w:rPr>
        <w:lastRenderedPageBreak/>
        <w:t xml:space="preserve">Plays back the recorded render calls to the device.  Most cases this will be the </w:t>
      </w:r>
      <w:r w:rsidRPr="00BF46BE">
        <w:rPr>
          <w:rFonts w:eastAsia="Trebuchet MS" w:cs="Trebuchet MS"/>
          <w:i/>
        </w:rPr>
        <w:t xml:space="preserve">HardwareDeviceAdapter; </w:t>
      </w:r>
      <w:r w:rsidRPr="00BF46BE">
        <w:rPr>
          <w:rFonts w:eastAsia="Trebuchet MS" w:cs="Trebuchet MS"/>
        </w:rPr>
        <w:t xml:space="preserve">however, if a file recording system was created it could be passed into </w:t>
      </w:r>
      <w:r w:rsidRPr="00BF46BE">
        <w:rPr>
          <w:rFonts w:eastAsia="Trebuchet MS" w:cs="Trebuchet MS"/>
          <w:i/>
        </w:rPr>
        <w:t>BufferedDeviceAdapter</w:t>
      </w:r>
      <w:r w:rsidRPr="00BF46BE">
        <w:rPr>
          <w:rFonts w:eastAsia="Trebuchet MS" w:cs="Trebuchet MS"/>
        </w:rPr>
        <w:t xml:space="preserve"> to enable recording to a file.</w:t>
      </w:r>
    </w:p>
    <w:p w14:paraId="61390A3A" w14:textId="77777777" w:rsidR="001C416B" w:rsidRDefault="001C416B" w:rsidP="001C416B">
      <w:pPr>
        <w:pStyle w:val="Heading4"/>
        <w:rPr>
          <w:rFonts w:eastAsia="Trebuchet MS"/>
        </w:rPr>
      </w:pPr>
      <w:bookmarkStart w:id="450" w:name="_Toc256375235"/>
      <w:r w:rsidRPr="0043131D">
        <w:rPr>
          <w:rFonts w:eastAsia="Trebuchet MS"/>
        </w:rPr>
        <w:t>Renderer</w:t>
      </w:r>
      <w:bookmarkEnd w:id="450"/>
    </w:p>
    <w:p w14:paraId="644A49AE" w14:textId="77777777" w:rsidR="001C416B" w:rsidRPr="0043131D" w:rsidRDefault="00CB734B" w:rsidP="00CB734B">
      <w:r>
        <w:rPr>
          <w:rFonts w:eastAsia="Trebuchet MS"/>
        </w:rPr>
        <w:tab/>
      </w:r>
      <w:r w:rsidR="001C416B" w:rsidRPr="0043131D">
        <w:rPr>
          <w:rFonts w:eastAsia="Trebuchet MS"/>
        </w:rPr>
        <w:t xml:space="preserve">The </w:t>
      </w:r>
      <w:r w:rsidR="001C416B" w:rsidRPr="0043131D">
        <w:rPr>
          <w:rFonts w:eastAsia="Trebuchet MS"/>
          <w:i/>
        </w:rPr>
        <w:t>Renderer</w:t>
      </w:r>
      <w:r w:rsidR="001C416B" w:rsidRPr="0043131D">
        <w:rPr>
          <w:rFonts w:eastAsia="Trebuchet MS"/>
        </w:rPr>
        <w:t xml:space="preserve"> is the base </w:t>
      </w:r>
      <w:r w:rsidR="001C416B" w:rsidRPr="0043131D">
        <w:rPr>
          <w:rFonts w:eastAsia="Trebuchet MS"/>
          <w:i/>
        </w:rPr>
        <w:t>Component</w:t>
      </w:r>
      <w:r w:rsidR="001C416B" w:rsidRPr="0043131D">
        <w:rPr>
          <w:rFonts w:eastAsia="Trebuchet MS"/>
        </w:rPr>
        <w:t xml:space="preserve"> that is used to render images to the screen.  Though the class itself is abstract, the </w:t>
      </w:r>
      <w:r w:rsidR="001C416B" w:rsidRPr="0043131D">
        <w:rPr>
          <w:rFonts w:eastAsia="Trebuchet MS"/>
          <w:i/>
        </w:rPr>
        <w:t>Renderer</w:t>
      </w:r>
      <w:r w:rsidR="001C416B" w:rsidRPr="0043131D">
        <w:rPr>
          <w:rFonts w:eastAsia="Trebuchet MS"/>
        </w:rPr>
        <w:t xml:space="preserve"> is the only means of a </w:t>
      </w:r>
      <w:r w:rsidR="001C416B" w:rsidRPr="0043131D">
        <w:rPr>
          <w:rFonts w:eastAsia="Trebuchet MS"/>
          <w:i/>
        </w:rPr>
        <w:t>Component</w:t>
      </w:r>
      <w:r w:rsidR="001C416B" w:rsidRPr="0043131D">
        <w:rPr>
          <w:rFonts w:eastAsia="Trebuchet MS"/>
        </w:rPr>
        <w:t xml:space="preserve"> to be given the objects to be able to draw to the hardware device.  At the current iteration, the only classes that implement </w:t>
      </w:r>
      <w:r w:rsidR="001C416B" w:rsidRPr="0043131D">
        <w:rPr>
          <w:rFonts w:eastAsia="Trebuchet MS"/>
          <w:i/>
        </w:rPr>
        <w:t>Renderer</w:t>
      </w:r>
      <w:r w:rsidR="001C416B" w:rsidRPr="0043131D">
        <w:rPr>
          <w:rFonts w:eastAsia="Trebuchet MS"/>
        </w:rPr>
        <w:t xml:space="preserve"> is the </w:t>
      </w:r>
      <w:r w:rsidR="001C416B" w:rsidRPr="0043131D">
        <w:rPr>
          <w:rFonts w:eastAsia="Trebuchet MS"/>
          <w:i/>
        </w:rPr>
        <w:t>Camera</w:t>
      </w:r>
      <w:r w:rsidR="001C416B" w:rsidRPr="0043131D">
        <w:rPr>
          <w:rFonts w:eastAsia="Trebuchet MS"/>
        </w:rPr>
        <w:t xml:space="preserve"> and </w:t>
      </w:r>
      <w:r w:rsidR="001C416B" w:rsidRPr="0043131D">
        <w:rPr>
          <w:rFonts w:eastAsia="Trebuchet MS"/>
          <w:i/>
        </w:rPr>
        <w:t>MeshRenderer</w:t>
      </w:r>
      <w:r w:rsidR="001C416B" w:rsidRPr="0043131D">
        <w:rPr>
          <w:rFonts w:eastAsia="Trebuchet MS"/>
        </w:rPr>
        <w:t xml:space="preserve">.  The </w:t>
      </w:r>
      <w:r w:rsidR="001C416B" w:rsidRPr="0043131D">
        <w:rPr>
          <w:rFonts w:eastAsia="Trebuchet MS"/>
          <w:i/>
        </w:rPr>
        <w:t>Camera</w:t>
      </w:r>
      <w:r w:rsidR="001C416B" w:rsidRPr="0043131D">
        <w:rPr>
          <w:rFonts w:eastAsia="Trebuchet MS"/>
        </w:rPr>
        <w:t xml:space="preserve"> is used to setup the viewport and manage both post-render and pre-render processes, where as the </w:t>
      </w:r>
      <w:r w:rsidR="001C416B" w:rsidRPr="0043131D">
        <w:rPr>
          <w:rFonts w:eastAsia="Trebuchet MS"/>
          <w:i/>
        </w:rPr>
        <w:t xml:space="preserve">MeshRenderer </w:t>
      </w:r>
      <w:r w:rsidR="001C416B" w:rsidRPr="0043131D">
        <w:rPr>
          <w:rFonts w:eastAsia="Trebuchet MS"/>
        </w:rPr>
        <w:t>is used to draw out the objects to the device.</w:t>
      </w:r>
    </w:p>
    <w:p w14:paraId="10F986A9" w14:textId="77777777" w:rsidR="001C416B" w:rsidRPr="0043131D" w:rsidRDefault="001C416B" w:rsidP="001C416B"/>
    <w:p w14:paraId="4FAFAAD4" w14:textId="77777777" w:rsidR="001C416B" w:rsidRPr="00CB734B" w:rsidRDefault="001C416B" w:rsidP="00DD4C99">
      <w:pPr>
        <w:numPr>
          <w:ilvl w:val="0"/>
          <w:numId w:val="23"/>
        </w:numPr>
      </w:pPr>
      <w:r w:rsidRPr="00CB734B">
        <w:rPr>
          <w:rFonts w:eastAsia="Trebuchet MS" w:cs="Trebuchet MS"/>
          <w:b/>
        </w:rPr>
        <w:t>Data</w:t>
      </w:r>
    </w:p>
    <w:p w14:paraId="21397204" w14:textId="77777777" w:rsidR="001C416B" w:rsidRPr="00CB734B" w:rsidRDefault="001C416B" w:rsidP="00DD4C99">
      <w:pPr>
        <w:numPr>
          <w:ilvl w:val="1"/>
          <w:numId w:val="23"/>
        </w:numPr>
        <w:tabs>
          <w:tab w:val="clear" w:pos="1440"/>
          <w:tab w:val="num" w:pos="1080"/>
        </w:tabs>
        <w:ind w:left="1080"/>
      </w:pPr>
      <w:r w:rsidRPr="00CB734B">
        <w:rPr>
          <w:rFonts w:eastAsia="Trebuchet MS" w:cs="Trebuchet MS"/>
        </w:rPr>
        <w:t xml:space="preserve">Material : </w:t>
      </w:r>
      <w:r w:rsidRPr="00CB734B">
        <w:rPr>
          <w:rFonts w:eastAsia="Trebuchet MS" w:cs="Trebuchet MS"/>
          <w:i/>
        </w:rPr>
        <w:t>Material</w:t>
      </w:r>
    </w:p>
    <w:p w14:paraId="33D7C59E" w14:textId="77777777" w:rsidR="001C416B" w:rsidRPr="00CB734B" w:rsidRDefault="001C416B" w:rsidP="00DD4C99">
      <w:pPr>
        <w:numPr>
          <w:ilvl w:val="2"/>
          <w:numId w:val="23"/>
        </w:numPr>
        <w:tabs>
          <w:tab w:val="clear" w:pos="2160"/>
          <w:tab w:val="num" w:pos="1440"/>
        </w:tabs>
        <w:ind w:left="1440"/>
      </w:pPr>
      <w:r w:rsidRPr="00CB734B">
        <w:rPr>
          <w:rFonts w:eastAsia="Trebuchet MS" w:cs="Trebuchet MS"/>
        </w:rPr>
        <w:t xml:space="preserve">The </w:t>
      </w:r>
      <w:r w:rsidRPr="00CB734B">
        <w:rPr>
          <w:rFonts w:eastAsia="Trebuchet MS" w:cs="Trebuchet MS"/>
          <w:i/>
        </w:rPr>
        <w:t>Material</w:t>
      </w:r>
      <w:r w:rsidRPr="00CB734B">
        <w:rPr>
          <w:rFonts w:eastAsia="Trebuchet MS" w:cs="Trebuchet MS"/>
        </w:rPr>
        <w:t xml:space="preserve"> that will be used to render out objects</w:t>
      </w:r>
      <w:r w:rsidRPr="00CB734B">
        <w:rPr>
          <w:rFonts w:eastAsia="Trebuchet MS" w:cs="Trebuchet MS"/>
          <w:i/>
        </w:rPr>
        <w:t>.</w:t>
      </w:r>
    </w:p>
    <w:p w14:paraId="77C500C8" w14:textId="77777777" w:rsidR="001C416B" w:rsidRPr="00CB734B" w:rsidRDefault="001C416B" w:rsidP="001C416B">
      <w:pPr>
        <w:ind w:left="720"/>
      </w:pPr>
    </w:p>
    <w:p w14:paraId="5BBBF64F" w14:textId="77777777" w:rsidR="001C416B" w:rsidRPr="00CB734B" w:rsidRDefault="001C416B" w:rsidP="00DD4C99">
      <w:pPr>
        <w:numPr>
          <w:ilvl w:val="0"/>
          <w:numId w:val="23"/>
        </w:numPr>
      </w:pPr>
      <w:r w:rsidRPr="00CB734B">
        <w:rPr>
          <w:rFonts w:eastAsia="Trebuchet MS" w:cs="Trebuchet MS"/>
          <w:b/>
        </w:rPr>
        <w:t>Operations</w:t>
      </w:r>
    </w:p>
    <w:p w14:paraId="54E52611" w14:textId="77777777" w:rsidR="001C416B" w:rsidRPr="00CB734B" w:rsidRDefault="001C416B" w:rsidP="00DD4C99">
      <w:pPr>
        <w:numPr>
          <w:ilvl w:val="1"/>
          <w:numId w:val="23"/>
        </w:numPr>
        <w:tabs>
          <w:tab w:val="clear" w:pos="1440"/>
          <w:tab w:val="num" w:pos="1080"/>
        </w:tabs>
        <w:ind w:left="1080"/>
      </w:pPr>
      <w:r w:rsidRPr="00CB734B">
        <w:rPr>
          <w:rFonts w:eastAsia="Trebuchet MS" w:cs="Trebuchet MS"/>
        </w:rPr>
        <w:t xml:space="preserve">OnRender(device : </w:t>
      </w:r>
      <w:r w:rsidRPr="00CB734B">
        <w:rPr>
          <w:rFonts w:eastAsia="Trebuchet MS" w:cs="Trebuchet MS"/>
          <w:i/>
        </w:rPr>
        <w:t>GraphicsDevice</w:t>
      </w:r>
      <w:r w:rsidRPr="00CB734B">
        <w:rPr>
          <w:rFonts w:eastAsia="Trebuchet MS" w:cs="Trebuchet MS"/>
        </w:rPr>
        <w:t xml:space="preserve">) : </w:t>
      </w:r>
      <w:r w:rsidRPr="00CB734B">
        <w:rPr>
          <w:rFonts w:eastAsia="Trebuchet MS" w:cs="Trebuchet MS"/>
          <w:i/>
        </w:rPr>
        <w:t>void</w:t>
      </w:r>
    </w:p>
    <w:p w14:paraId="75F22D32" w14:textId="77777777" w:rsidR="001C416B" w:rsidRPr="00CB734B" w:rsidRDefault="001C416B" w:rsidP="00DD4C99">
      <w:pPr>
        <w:numPr>
          <w:ilvl w:val="2"/>
          <w:numId w:val="23"/>
        </w:numPr>
        <w:tabs>
          <w:tab w:val="clear" w:pos="2160"/>
          <w:tab w:val="num" w:pos="1440"/>
        </w:tabs>
        <w:ind w:left="1440"/>
      </w:pPr>
      <w:r w:rsidRPr="00CB734B">
        <w:rPr>
          <w:rFonts w:eastAsia="Trebuchet MS" w:cs="Trebuchet MS"/>
        </w:rPr>
        <w:t xml:space="preserve">Called when the </w:t>
      </w:r>
      <w:r w:rsidRPr="00CB734B">
        <w:rPr>
          <w:rFonts w:eastAsia="Trebuchet MS" w:cs="Trebuchet MS"/>
          <w:i/>
        </w:rPr>
        <w:t xml:space="preserve">RenderExtension </w:t>
      </w:r>
      <w:r w:rsidRPr="00CB734B">
        <w:rPr>
          <w:rFonts w:eastAsia="Trebuchet MS" w:cs="Trebuchet MS"/>
        </w:rPr>
        <w:t xml:space="preserve">is executed to render the screen and the object is not culled.  The </w:t>
      </w:r>
      <w:r w:rsidRPr="00CB734B">
        <w:rPr>
          <w:rFonts w:eastAsia="Trebuchet MS" w:cs="Trebuchet MS"/>
          <w:i/>
        </w:rPr>
        <w:t>GraphicsDevice</w:t>
      </w:r>
      <w:r w:rsidRPr="00CB734B">
        <w:rPr>
          <w:rFonts w:eastAsia="Trebuchet MS" w:cs="Trebuchet MS"/>
        </w:rPr>
        <w:t xml:space="preserve"> provided hides whether the rendering will be buffered or directly drawn to the screen.</w:t>
      </w:r>
    </w:p>
    <w:p w14:paraId="66BCBAE4" w14:textId="77777777" w:rsidR="001C416B" w:rsidRPr="00CB734B" w:rsidRDefault="001C416B" w:rsidP="00DD4C99">
      <w:pPr>
        <w:numPr>
          <w:ilvl w:val="1"/>
          <w:numId w:val="23"/>
        </w:numPr>
        <w:tabs>
          <w:tab w:val="clear" w:pos="1440"/>
          <w:tab w:val="num" w:pos="1080"/>
        </w:tabs>
        <w:ind w:left="1080"/>
      </w:pPr>
      <w:r w:rsidRPr="00CB734B">
        <w:rPr>
          <w:rFonts w:eastAsia="Trebuchet MS" w:cs="Trebuchet MS"/>
        </w:rPr>
        <w:t xml:space="preserve">OnBecameVisible(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715AB409" w14:textId="77777777" w:rsidR="001C416B" w:rsidRPr="00CB734B" w:rsidRDefault="001C416B" w:rsidP="00DD4C99">
      <w:pPr>
        <w:numPr>
          <w:ilvl w:val="2"/>
          <w:numId w:val="23"/>
        </w:numPr>
        <w:tabs>
          <w:tab w:val="clear" w:pos="2160"/>
          <w:tab w:val="num" w:pos="1440"/>
        </w:tabs>
        <w:ind w:left="1440"/>
      </w:pPr>
      <w:r w:rsidRPr="00CB734B">
        <w:rPr>
          <w:rFonts w:eastAsia="Trebuchet MS" w:cs="Trebuchet MS"/>
        </w:rPr>
        <w:t>Called when the object was originally culled from rendering but has now been allowed to render.</w:t>
      </w:r>
    </w:p>
    <w:p w14:paraId="3FB9BD19" w14:textId="77777777" w:rsidR="001C416B" w:rsidRPr="00CB734B" w:rsidRDefault="001C416B" w:rsidP="00DD4C99">
      <w:pPr>
        <w:numPr>
          <w:ilvl w:val="1"/>
          <w:numId w:val="23"/>
        </w:numPr>
        <w:tabs>
          <w:tab w:val="clear" w:pos="1440"/>
          <w:tab w:val="num" w:pos="1080"/>
        </w:tabs>
        <w:ind w:left="1080"/>
      </w:pPr>
      <w:r w:rsidRPr="00CB734B">
        <w:rPr>
          <w:rFonts w:eastAsia="Trebuchet MS" w:cs="Trebuchet MS"/>
        </w:rPr>
        <w:t xml:space="preserve">OnBecameInvisible(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53983D46" w14:textId="77777777" w:rsidR="001C416B" w:rsidRPr="00CB734B" w:rsidRDefault="001C416B" w:rsidP="00DD4C99">
      <w:pPr>
        <w:numPr>
          <w:ilvl w:val="2"/>
          <w:numId w:val="23"/>
        </w:numPr>
        <w:tabs>
          <w:tab w:val="clear" w:pos="2160"/>
          <w:tab w:val="num" w:pos="1440"/>
        </w:tabs>
        <w:ind w:left="1440"/>
      </w:pPr>
      <w:r w:rsidRPr="00CB734B">
        <w:rPr>
          <w:rFonts w:eastAsia="Trebuchet MS" w:cs="Trebuchet MS"/>
        </w:rPr>
        <w:t>Called when the object was originally rendered but has now been culled from rendering.</w:t>
      </w:r>
    </w:p>
    <w:p w14:paraId="1273946D" w14:textId="77777777" w:rsidR="001C416B" w:rsidRDefault="001C416B" w:rsidP="001C416B">
      <w:pPr>
        <w:pStyle w:val="Heading4"/>
        <w:rPr>
          <w:rFonts w:eastAsia="Trebuchet MS"/>
        </w:rPr>
      </w:pPr>
      <w:bookmarkStart w:id="451" w:name="_Toc256375236"/>
      <w:r w:rsidRPr="0043131D">
        <w:rPr>
          <w:rFonts w:eastAsia="Trebuchet MS"/>
        </w:rPr>
        <w:t>MeshRenderer</w:t>
      </w:r>
      <w:bookmarkEnd w:id="451"/>
    </w:p>
    <w:p w14:paraId="7711E5F2" w14:textId="77777777" w:rsidR="001C416B" w:rsidRDefault="00CB734B" w:rsidP="00CB734B">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MeshRenderer</w:t>
      </w:r>
      <w:r w:rsidR="001C416B" w:rsidRPr="0043131D">
        <w:rPr>
          <w:rFonts w:eastAsia="Trebuchet MS"/>
        </w:rPr>
        <w:t xml:space="preserve"> is the primary </w:t>
      </w:r>
      <w:r w:rsidR="001C416B" w:rsidRPr="0043131D">
        <w:rPr>
          <w:rFonts w:eastAsia="Trebuchet MS"/>
          <w:i/>
        </w:rPr>
        <w:t>Component</w:t>
      </w:r>
      <w:r w:rsidR="001C416B" w:rsidRPr="0043131D">
        <w:rPr>
          <w:rFonts w:eastAsia="Trebuchet MS"/>
        </w:rPr>
        <w:t xml:space="preserve"> for rendering a Mesh to the screen.</w:t>
      </w:r>
      <w:r>
        <w:rPr>
          <w:rFonts w:eastAsia="Trebuchet MS"/>
        </w:rPr>
        <w:t xml:space="preserve"> </w:t>
      </w:r>
    </w:p>
    <w:p w14:paraId="04AF78A4" w14:textId="77777777" w:rsidR="00CB734B" w:rsidRPr="0043131D" w:rsidRDefault="00CB734B" w:rsidP="00CB734B"/>
    <w:p w14:paraId="5AB3EB7E" w14:textId="77777777" w:rsidR="001C416B" w:rsidRPr="00CB734B" w:rsidRDefault="001C416B" w:rsidP="00DD4C99">
      <w:pPr>
        <w:numPr>
          <w:ilvl w:val="0"/>
          <w:numId w:val="21"/>
        </w:numPr>
      </w:pPr>
      <w:r w:rsidRPr="00CB734B">
        <w:rPr>
          <w:rFonts w:eastAsia="Trebuchet MS" w:cs="Trebuchet MS"/>
          <w:b/>
        </w:rPr>
        <w:t>Data</w:t>
      </w:r>
    </w:p>
    <w:p w14:paraId="435E184A" w14:textId="77777777" w:rsidR="001C416B" w:rsidRPr="00CB734B" w:rsidRDefault="001C416B" w:rsidP="00DD4C99">
      <w:pPr>
        <w:numPr>
          <w:ilvl w:val="1"/>
          <w:numId w:val="21"/>
        </w:numPr>
        <w:tabs>
          <w:tab w:val="clear" w:pos="1440"/>
          <w:tab w:val="num" w:pos="1080"/>
        </w:tabs>
        <w:ind w:left="1080"/>
      </w:pPr>
      <w:r w:rsidRPr="00CB734B">
        <w:rPr>
          <w:rFonts w:eastAsia="Trebuchet MS" w:cs="Trebuchet MS"/>
        </w:rPr>
        <w:t xml:space="preserve">Mesh: </w:t>
      </w:r>
      <w:r w:rsidRPr="00CB734B">
        <w:rPr>
          <w:rFonts w:eastAsia="Trebuchet MS" w:cs="Trebuchet MS"/>
          <w:i/>
        </w:rPr>
        <w:t>Mesh</w:t>
      </w:r>
    </w:p>
    <w:p w14:paraId="0BD6AEB8" w14:textId="77777777" w:rsidR="001C416B" w:rsidRPr="00CB734B" w:rsidRDefault="001C416B" w:rsidP="00DD4C99">
      <w:pPr>
        <w:numPr>
          <w:ilvl w:val="2"/>
          <w:numId w:val="21"/>
        </w:numPr>
        <w:tabs>
          <w:tab w:val="clear" w:pos="2160"/>
          <w:tab w:val="num" w:pos="1440"/>
        </w:tabs>
        <w:ind w:left="1440"/>
      </w:pPr>
      <w:r w:rsidRPr="00CB734B">
        <w:rPr>
          <w:rFonts w:eastAsia="Trebuchet MS" w:cs="Trebuchet MS"/>
        </w:rPr>
        <w:t xml:space="preserve">The </w:t>
      </w:r>
      <w:r w:rsidRPr="00CB734B">
        <w:rPr>
          <w:rFonts w:eastAsia="Trebuchet MS" w:cs="Trebuchet MS"/>
          <w:i/>
        </w:rPr>
        <w:t>Mesh</w:t>
      </w:r>
      <w:r w:rsidRPr="00CB734B">
        <w:rPr>
          <w:rFonts w:eastAsia="Trebuchet MS" w:cs="Trebuchet MS"/>
        </w:rPr>
        <w:t xml:space="preserve"> that will be used to render out objects</w:t>
      </w:r>
      <w:r w:rsidRPr="00CB734B">
        <w:rPr>
          <w:rFonts w:eastAsia="Trebuchet MS" w:cs="Trebuchet MS"/>
          <w:i/>
        </w:rPr>
        <w:t>.</w:t>
      </w:r>
    </w:p>
    <w:p w14:paraId="45F98888" w14:textId="77777777" w:rsidR="001C416B" w:rsidRPr="00CB734B" w:rsidRDefault="001C416B" w:rsidP="001C416B">
      <w:pPr>
        <w:ind w:left="720"/>
      </w:pPr>
    </w:p>
    <w:p w14:paraId="10F7B262" w14:textId="77777777" w:rsidR="001C416B" w:rsidRPr="00CB734B" w:rsidRDefault="001C416B" w:rsidP="00DD4C99">
      <w:pPr>
        <w:numPr>
          <w:ilvl w:val="0"/>
          <w:numId w:val="21"/>
        </w:numPr>
      </w:pPr>
      <w:r w:rsidRPr="00CB734B">
        <w:rPr>
          <w:rFonts w:eastAsia="Trebuchet MS" w:cs="Trebuchet MS"/>
          <w:b/>
        </w:rPr>
        <w:t>Operations</w:t>
      </w:r>
    </w:p>
    <w:p w14:paraId="09831F70" w14:textId="77777777" w:rsidR="001C416B" w:rsidRPr="00CB734B" w:rsidRDefault="001C416B" w:rsidP="00DD4C99">
      <w:pPr>
        <w:numPr>
          <w:ilvl w:val="1"/>
          <w:numId w:val="21"/>
        </w:numPr>
        <w:tabs>
          <w:tab w:val="clear" w:pos="1440"/>
          <w:tab w:val="num" w:pos="1080"/>
        </w:tabs>
        <w:ind w:left="1080"/>
      </w:pPr>
      <w:r w:rsidRPr="00CB734B">
        <w:rPr>
          <w:rFonts w:eastAsia="Trebuchet MS" w:cs="Trebuchet MS"/>
        </w:rPr>
        <w:t xml:space="preserve">OnRender(device : </w:t>
      </w:r>
      <w:r w:rsidRPr="00CB734B">
        <w:rPr>
          <w:rFonts w:eastAsia="Trebuchet MS" w:cs="Trebuchet MS"/>
          <w:i/>
        </w:rPr>
        <w:t>GraphicsDevice</w:t>
      </w:r>
      <w:r w:rsidRPr="00CB734B">
        <w:rPr>
          <w:rFonts w:eastAsia="Trebuchet MS" w:cs="Trebuchet MS"/>
        </w:rPr>
        <w:t xml:space="preserve">) : </w:t>
      </w:r>
      <w:r w:rsidRPr="00CB734B">
        <w:rPr>
          <w:rFonts w:eastAsia="Trebuchet MS" w:cs="Trebuchet MS"/>
          <w:i/>
        </w:rPr>
        <w:t>void</w:t>
      </w:r>
    </w:p>
    <w:p w14:paraId="0659CA42" w14:textId="77777777" w:rsidR="001C416B" w:rsidRPr="00CB734B" w:rsidRDefault="001C416B" w:rsidP="00DD4C99">
      <w:pPr>
        <w:numPr>
          <w:ilvl w:val="2"/>
          <w:numId w:val="21"/>
        </w:numPr>
        <w:tabs>
          <w:tab w:val="clear" w:pos="2160"/>
          <w:tab w:val="num" w:pos="1440"/>
        </w:tabs>
        <w:ind w:left="1440"/>
      </w:pPr>
      <w:r w:rsidRPr="00CB734B">
        <w:rPr>
          <w:rFonts w:eastAsia="Trebuchet MS" w:cs="Trebuchet MS"/>
        </w:rPr>
        <w:t xml:space="preserve">Inherited from </w:t>
      </w:r>
      <w:r w:rsidRPr="00CB734B">
        <w:rPr>
          <w:rFonts w:eastAsia="Trebuchet MS" w:cs="Trebuchet MS"/>
          <w:i/>
        </w:rPr>
        <w:t>Renderer; c</w:t>
      </w:r>
      <w:r w:rsidRPr="00CB734B">
        <w:rPr>
          <w:rFonts w:eastAsia="Trebuchet MS" w:cs="Trebuchet MS"/>
        </w:rPr>
        <w:t xml:space="preserve">alled when the </w:t>
      </w:r>
      <w:r w:rsidRPr="00CB734B">
        <w:rPr>
          <w:rFonts w:eastAsia="Trebuchet MS" w:cs="Trebuchet MS"/>
          <w:i/>
        </w:rPr>
        <w:t xml:space="preserve">RenderExtension </w:t>
      </w:r>
      <w:r w:rsidRPr="00CB734B">
        <w:rPr>
          <w:rFonts w:eastAsia="Trebuchet MS" w:cs="Trebuchet MS"/>
        </w:rPr>
        <w:t>is executed to render the screen and the object is not culled.</w:t>
      </w:r>
    </w:p>
    <w:p w14:paraId="3DB0ECCA" w14:textId="77777777" w:rsidR="001C416B" w:rsidRPr="00CB734B" w:rsidRDefault="001C416B" w:rsidP="00DD4C99">
      <w:pPr>
        <w:numPr>
          <w:ilvl w:val="1"/>
          <w:numId w:val="21"/>
        </w:numPr>
        <w:tabs>
          <w:tab w:val="clear" w:pos="1440"/>
          <w:tab w:val="num" w:pos="1080"/>
        </w:tabs>
        <w:ind w:left="1080"/>
      </w:pPr>
      <w:r w:rsidRPr="00CB734B">
        <w:rPr>
          <w:rFonts w:eastAsia="Trebuchet MS" w:cs="Trebuchet MS"/>
        </w:rPr>
        <w:t xml:space="preserve">OnBecameVisible(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4778DEAB" w14:textId="77777777" w:rsidR="001C416B" w:rsidRPr="00CB734B" w:rsidRDefault="001C416B" w:rsidP="00DD4C99">
      <w:pPr>
        <w:numPr>
          <w:ilvl w:val="2"/>
          <w:numId w:val="21"/>
        </w:numPr>
        <w:tabs>
          <w:tab w:val="clear" w:pos="2160"/>
          <w:tab w:val="num" w:pos="1440"/>
        </w:tabs>
        <w:ind w:left="1440"/>
      </w:pPr>
      <w:r w:rsidRPr="00CB734B">
        <w:rPr>
          <w:rFonts w:eastAsia="Trebuchet MS" w:cs="Trebuchet MS"/>
        </w:rPr>
        <w:t xml:space="preserve">Inherited from </w:t>
      </w:r>
      <w:r w:rsidRPr="00CB734B">
        <w:rPr>
          <w:rFonts w:eastAsia="Trebuchet MS" w:cs="Trebuchet MS"/>
          <w:i/>
        </w:rPr>
        <w:t xml:space="preserve">Renderer; </w:t>
      </w:r>
      <w:r w:rsidRPr="00CB734B">
        <w:rPr>
          <w:rFonts w:eastAsia="Trebuchet MS" w:cs="Trebuchet MS"/>
        </w:rPr>
        <w:t>called when the object was originally culled from rendering but has now been allowed to render.</w:t>
      </w:r>
    </w:p>
    <w:p w14:paraId="0303256F" w14:textId="77777777" w:rsidR="001C416B" w:rsidRPr="00CB734B" w:rsidRDefault="001C416B" w:rsidP="00DD4C99">
      <w:pPr>
        <w:numPr>
          <w:ilvl w:val="1"/>
          <w:numId w:val="21"/>
        </w:numPr>
        <w:tabs>
          <w:tab w:val="clear" w:pos="1440"/>
          <w:tab w:val="num" w:pos="1080"/>
        </w:tabs>
        <w:ind w:left="1080"/>
      </w:pPr>
      <w:r w:rsidRPr="00CB734B">
        <w:rPr>
          <w:rFonts w:eastAsia="Trebuchet MS" w:cs="Trebuchet MS"/>
        </w:rPr>
        <w:t xml:space="preserve">OnBecameInvisible(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2ABFC89A" w14:textId="77777777" w:rsidR="001C416B" w:rsidRPr="00CB734B" w:rsidRDefault="001C416B" w:rsidP="00DD4C99">
      <w:pPr>
        <w:numPr>
          <w:ilvl w:val="2"/>
          <w:numId w:val="21"/>
        </w:numPr>
        <w:tabs>
          <w:tab w:val="clear" w:pos="2160"/>
          <w:tab w:val="num" w:pos="1440"/>
        </w:tabs>
        <w:ind w:left="1440"/>
      </w:pPr>
      <w:r w:rsidRPr="00CB734B">
        <w:rPr>
          <w:rFonts w:eastAsia="Trebuchet MS" w:cs="Trebuchet MS"/>
        </w:rPr>
        <w:t xml:space="preserve">Inherited from </w:t>
      </w:r>
      <w:r w:rsidRPr="00CB734B">
        <w:rPr>
          <w:rFonts w:eastAsia="Trebuchet MS" w:cs="Trebuchet MS"/>
          <w:i/>
        </w:rPr>
        <w:t xml:space="preserve">Renderer; </w:t>
      </w:r>
      <w:r w:rsidRPr="00CB734B">
        <w:rPr>
          <w:rFonts w:eastAsia="Trebuchet MS" w:cs="Trebuchet MS"/>
        </w:rPr>
        <w:t>called when the object was originally rendered but has now been culled from rendering.</w:t>
      </w:r>
    </w:p>
    <w:p w14:paraId="1A7F750C" w14:textId="77777777" w:rsidR="001C416B" w:rsidRPr="0043131D" w:rsidRDefault="001C416B" w:rsidP="001C416B">
      <w:pPr>
        <w:pStyle w:val="Heading4"/>
      </w:pPr>
      <w:bookmarkStart w:id="452" w:name="_Toc256375237"/>
      <w:r w:rsidRPr="0043131D">
        <w:rPr>
          <w:rFonts w:eastAsia="Trebuchet MS"/>
        </w:rPr>
        <w:t>Camera</w:t>
      </w:r>
      <w:bookmarkEnd w:id="452"/>
    </w:p>
    <w:p w14:paraId="26BA0136" w14:textId="77777777" w:rsidR="001C416B" w:rsidRPr="0043131D" w:rsidRDefault="00CB734B" w:rsidP="00CB734B">
      <w:r>
        <w:rPr>
          <w:rFonts w:eastAsia="Trebuchet MS"/>
        </w:rPr>
        <w:tab/>
      </w:r>
      <w:r w:rsidR="001C416B" w:rsidRPr="0043131D">
        <w:rPr>
          <w:rFonts w:eastAsia="Trebuchet MS"/>
        </w:rPr>
        <w:t xml:space="preserve">The </w:t>
      </w:r>
      <w:r w:rsidR="001C416B" w:rsidRPr="0043131D">
        <w:rPr>
          <w:rFonts w:eastAsia="Trebuchet MS"/>
          <w:i/>
        </w:rPr>
        <w:t xml:space="preserve">Camera </w:t>
      </w:r>
      <w:r w:rsidR="001C416B" w:rsidRPr="0043131D">
        <w:rPr>
          <w:rFonts w:eastAsia="Trebuchet MS"/>
        </w:rPr>
        <w:t xml:space="preserve">is a </w:t>
      </w:r>
      <w:r w:rsidR="001C416B" w:rsidRPr="0043131D">
        <w:rPr>
          <w:rFonts w:eastAsia="Trebuchet MS"/>
          <w:i/>
        </w:rPr>
        <w:t>Component</w:t>
      </w:r>
      <w:r w:rsidR="001C416B" w:rsidRPr="0043131D">
        <w:rPr>
          <w:rFonts w:eastAsia="Trebuchet MS"/>
        </w:rPr>
        <w:t xml:space="preserve"> through which the player views the world.  A screen space point is defined in pixels. The bottom-left of the screen is (0,0); the right-top is (</w:t>
      </w:r>
      <w:r w:rsidR="001C416B" w:rsidRPr="0043131D">
        <w:rPr>
          <w:rFonts w:eastAsia="Trebuchet MS"/>
          <w:i/>
        </w:rPr>
        <w:t>Width</w:t>
      </w:r>
      <w:r w:rsidR="001C416B" w:rsidRPr="0043131D">
        <w:rPr>
          <w:rFonts w:eastAsia="Trebuchet MS"/>
        </w:rPr>
        <w:t xml:space="preserve">, </w:t>
      </w:r>
      <w:r w:rsidR="001C416B" w:rsidRPr="0043131D">
        <w:rPr>
          <w:rFonts w:eastAsia="Trebuchet MS"/>
          <w:i/>
        </w:rPr>
        <w:t>Height</w:t>
      </w:r>
      <w:r w:rsidR="001C416B" w:rsidRPr="0043131D">
        <w:rPr>
          <w:rFonts w:eastAsia="Trebuchet MS"/>
        </w:rPr>
        <w:t xml:space="preserve">).  A viewport </w:t>
      </w:r>
      <w:r w:rsidR="001C416B" w:rsidRPr="0043131D">
        <w:rPr>
          <w:rFonts w:eastAsia="Trebuchet MS"/>
        </w:rPr>
        <w:lastRenderedPageBreak/>
        <w:t xml:space="preserve">space point is normalized and relative to the camera. The bottom-left of the </w:t>
      </w:r>
      <w:r w:rsidR="001C416B" w:rsidRPr="0043131D">
        <w:rPr>
          <w:rFonts w:eastAsia="Trebuchet MS"/>
          <w:i/>
        </w:rPr>
        <w:t>Camera</w:t>
      </w:r>
      <w:r w:rsidR="001C416B" w:rsidRPr="0043131D">
        <w:rPr>
          <w:rFonts w:eastAsia="Trebuchet MS"/>
        </w:rPr>
        <w:t xml:space="preserve"> is (0,0); the top-right is (1,1).</w:t>
      </w:r>
    </w:p>
    <w:p w14:paraId="48CD42C4" w14:textId="77777777" w:rsidR="001C416B" w:rsidRPr="0043131D" w:rsidRDefault="001C416B" w:rsidP="001C416B"/>
    <w:p w14:paraId="0587445B" w14:textId="77777777" w:rsidR="001C416B" w:rsidRPr="00CB734B" w:rsidRDefault="001C416B" w:rsidP="00DD4C99">
      <w:pPr>
        <w:numPr>
          <w:ilvl w:val="0"/>
          <w:numId w:val="22"/>
        </w:numPr>
      </w:pPr>
      <w:r w:rsidRPr="00CB734B">
        <w:rPr>
          <w:rFonts w:eastAsia="Trebuchet MS" w:cs="Trebuchet MS"/>
          <w:b/>
        </w:rPr>
        <w:t>Data</w:t>
      </w:r>
    </w:p>
    <w:p w14:paraId="315600CB"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Orthographic: </w:t>
      </w:r>
      <w:r w:rsidRPr="00CB734B">
        <w:rPr>
          <w:rFonts w:eastAsia="Trebuchet MS" w:cs="Trebuchet MS"/>
          <w:i/>
        </w:rPr>
        <w:t>Boolean</w:t>
      </w:r>
    </w:p>
    <w:p w14:paraId="4B694C41"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Whether or not to use orthographic projection.</w:t>
      </w:r>
    </w:p>
    <w:p w14:paraId="219F31A8"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BackgroundColor : </w:t>
      </w:r>
      <w:r w:rsidRPr="00CB734B">
        <w:rPr>
          <w:rFonts w:eastAsia="Trebuchet MS" w:cs="Trebuchet MS"/>
          <w:i/>
        </w:rPr>
        <w:t>Color</w:t>
      </w:r>
    </w:p>
    <w:p w14:paraId="7340BDEA"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 xml:space="preserve">The background color of the </w:t>
      </w:r>
      <w:r w:rsidRPr="00CB734B">
        <w:rPr>
          <w:rFonts w:eastAsia="Trebuchet MS" w:cs="Trebuchet MS"/>
          <w:i/>
        </w:rPr>
        <w:t>Camera.</w:t>
      </w:r>
    </w:p>
    <w:p w14:paraId="15C2A994"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FieldOfView : </w:t>
      </w:r>
      <w:r w:rsidRPr="00CB734B">
        <w:rPr>
          <w:rFonts w:eastAsia="Trebuchet MS" w:cs="Trebuchet MS"/>
          <w:i/>
        </w:rPr>
        <w:t>float</w:t>
      </w:r>
    </w:p>
    <w:p w14:paraId="67F05812"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The field of view of the camera in degrees.</w:t>
      </w:r>
    </w:p>
    <w:p w14:paraId="0A6FAB6B"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NearClippingPlane :</w:t>
      </w:r>
      <w:r w:rsidRPr="00CB734B">
        <w:rPr>
          <w:rFonts w:eastAsia="Trebuchet MS" w:cs="Trebuchet MS"/>
          <w:i/>
        </w:rPr>
        <w:t xml:space="preserve"> float</w:t>
      </w:r>
    </w:p>
    <w:p w14:paraId="790FEB87"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The near clipping plane distance.</w:t>
      </w:r>
    </w:p>
    <w:p w14:paraId="72CB9B11"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FarClippingPlane : </w:t>
      </w:r>
      <w:r w:rsidRPr="00CB734B">
        <w:rPr>
          <w:rFonts w:eastAsia="Trebuchet MS" w:cs="Trebuchet MS"/>
          <w:i/>
        </w:rPr>
        <w:t>float</w:t>
      </w:r>
    </w:p>
    <w:p w14:paraId="0808D324"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The far clipping plane distance.</w:t>
      </w:r>
    </w:p>
    <w:p w14:paraId="5598B836"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Aspect : </w:t>
      </w:r>
      <w:r w:rsidRPr="00CB734B">
        <w:rPr>
          <w:rFonts w:eastAsia="Trebuchet MS" w:cs="Trebuchet MS"/>
          <w:i/>
        </w:rPr>
        <w:t>float</w:t>
      </w:r>
    </w:p>
    <w:p w14:paraId="5EDFC8EE"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The aspect ratio (width divided by height).</w:t>
      </w:r>
    </w:p>
    <w:p w14:paraId="4A2C4015"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Width : </w:t>
      </w:r>
      <w:r w:rsidRPr="00CB734B">
        <w:rPr>
          <w:rFonts w:eastAsia="Trebuchet MS" w:cs="Trebuchet MS"/>
          <w:i/>
        </w:rPr>
        <w:t>int</w:t>
      </w:r>
    </w:p>
    <w:p w14:paraId="1EA33581"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The width of the camera in pixels</w:t>
      </w:r>
    </w:p>
    <w:p w14:paraId="76486177"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Height : </w:t>
      </w:r>
      <w:r w:rsidRPr="00CB734B">
        <w:rPr>
          <w:rFonts w:eastAsia="Trebuchet MS" w:cs="Trebuchet MS"/>
          <w:i/>
        </w:rPr>
        <w:t>int</w:t>
      </w:r>
    </w:p>
    <w:p w14:paraId="51CFF6A2"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The height of the camera in pixels</w:t>
      </w:r>
    </w:p>
    <w:p w14:paraId="32358DFA"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Projection : </w:t>
      </w:r>
      <w:r w:rsidRPr="00CB734B">
        <w:rPr>
          <w:rFonts w:eastAsia="Trebuchet MS" w:cs="Trebuchet MS"/>
          <w:i/>
        </w:rPr>
        <w:t>Matrix</w:t>
      </w:r>
    </w:p>
    <w:p w14:paraId="4B948397"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Matrix that transforms from world space to camera space</w:t>
      </w:r>
    </w:p>
    <w:p w14:paraId="1B89148B"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View : </w:t>
      </w:r>
      <w:r w:rsidRPr="00CB734B">
        <w:rPr>
          <w:rFonts w:eastAsia="Trebuchet MS" w:cs="Trebuchet MS"/>
          <w:i/>
        </w:rPr>
        <w:t>Matrix</w:t>
      </w:r>
    </w:p>
    <w:p w14:paraId="74E5E66B"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Matrix that transforms the model space to world space</w:t>
      </w:r>
    </w:p>
    <w:p w14:paraId="32C5937A" w14:textId="77777777" w:rsidR="001C416B" w:rsidRPr="00CB734B" w:rsidRDefault="001C416B" w:rsidP="001C416B">
      <w:pPr>
        <w:ind w:left="720"/>
      </w:pPr>
    </w:p>
    <w:p w14:paraId="60B78BDB" w14:textId="77777777" w:rsidR="001C416B" w:rsidRPr="00CB734B" w:rsidRDefault="001C416B" w:rsidP="00DD4C99">
      <w:pPr>
        <w:numPr>
          <w:ilvl w:val="0"/>
          <w:numId w:val="22"/>
        </w:numPr>
      </w:pPr>
      <w:r w:rsidRPr="00CB734B">
        <w:rPr>
          <w:rFonts w:eastAsia="Trebuchet MS" w:cs="Trebuchet MS"/>
          <w:b/>
        </w:rPr>
        <w:t>Operations</w:t>
      </w:r>
    </w:p>
    <w:p w14:paraId="7C7D36E8"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OnRender(device : </w:t>
      </w:r>
      <w:r w:rsidRPr="00CB734B">
        <w:rPr>
          <w:rFonts w:eastAsia="Trebuchet MS" w:cs="Trebuchet MS"/>
          <w:i/>
        </w:rPr>
        <w:t>GraphicsDevice</w:t>
      </w:r>
      <w:r w:rsidRPr="00CB734B">
        <w:rPr>
          <w:rFonts w:eastAsia="Trebuchet MS" w:cs="Trebuchet MS"/>
        </w:rPr>
        <w:t xml:space="preserve">) : </w:t>
      </w:r>
      <w:r w:rsidRPr="00CB734B">
        <w:rPr>
          <w:rFonts w:eastAsia="Trebuchet MS" w:cs="Trebuchet MS"/>
          <w:i/>
        </w:rPr>
        <w:t>void</w:t>
      </w:r>
    </w:p>
    <w:p w14:paraId="6AB06720"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 xml:space="preserve">Inherited from </w:t>
      </w:r>
      <w:r w:rsidRPr="00CB734B">
        <w:rPr>
          <w:rFonts w:eastAsia="Trebuchet MS" w:cs="Trebuchet MS"/>
          <w:i/>
        </w:rPr>
        <w:t>Renderer; c</w:t>
      </w:r>
      <w:r w:rsidRPr="00CB734B">
        <w:rPr>
          <w:rFonts w:eastAsia="Trebuchet MS" w:cs="Trebuchet MS"/>
        </w:rPr>
        <w:t xml:space="preserve">alled when the </w:t>
      </w:r>
      <w:r w:rsidRPr="00CB734B">
        <w:rPr>
          <w:rFonts w:eastAsia="Trebuchet MS" w:cs="Trebuchet MS"/>
          <w:i/>
        </w:rPr>
        <w:t xml:space="preserve">RenderExtension </w:t>
      </w:r>
      <w:r w:rsidRPr="00CB734B">
        <w:rPr>
          <w:rFonts w:eastAsia="Trebuchet MS" w:cs="Trebuchet MS"/>
        </w:rPr>
        <w:t>is executed.</w:t>
      </w:r>
    </w:p>
    <w:p w14:paraId="0C7138C7"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OnPreCull(device : </w:t>
      </w:r>
      <w:r w:rsidRPr="00CB734B">
        <w:rPr>
          <w:rFonts w:eastAsia="Trebuchet MS" w:cs="Trebuchet MS"/>
          <w:i/>
        </w:rPr>
        <w:t>GraphicsDevice</w:t>
      </w:r>
      <w:r w:rsidRPr="00CB734B">
        <w:rPr>
          <w:rFonts w:eastAsia="Trebuchet MS" w:cs="Trebuchet MS"/>
        </w:rPr>
        <w:t xml:space="preserve">) : </w:t>
      </w:r>
      <w:r w:rsidRPr="00CB734B">
        <w:rPr>
          <w:rFonts w:eastAsia="Trebuchet MS" w:cs="Trebuchet MS"/>
          <w:i/>
        </w:rPr>
        <w:t>void</w:t>
      </w:r>
    </w:p>
    <w:p w14:paraId="6E9BF153"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 xml:space="preserve">Called before a </w:t>
      </w:r>
      <w:r w:rsidRPr="00CB734B">
        <w:rPr>
          <w:rFonts w:eastAsia="Trebuchet MS" w:cs="Trebuchet MS"/>
          <w:i/>
        </w:rPr>
        <w:t xml:space="preserve">Camera </w:t>
      </w:r>
      <w:r w:rsidRPr="00CB734B">
        <w:rPr>
          <w:rFonts w:eastAsia="Trebuchet MS" w:cs="Trebuchet MS"/>
        </w:rPr>
        <w:t>culls the scene.</w:t>
      </w:r>
    </w:p>
    <w:p w14:paraId="6F85DE7B"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OnPreRender(device : </w:t>
      </w:r>
      <w:r w:rsidRPr="00CB734B">
        <w:rPr>
          <w:rFonts w:eastAsia="Trebuchet MS" w:cs="Trebuchet MS"/>
          <w:i/>
        </w:rPr>
        <w:t>GraphicsDevice</w:t>
      </w:r>
      <w:r w:rsidRPr="00CB734B">
        <w:rPr>
          <w:rFonts w:eastAsia="Trebuchet MS" w:cs="Trebuchet MS"/>
        </w:rPr>
        <w:t xml:space="preserve">) : </w:t>
      </w:r>
      <w:r w:rsidRPr="00CB734B">
        <w:rPr>
          <w:rFonts w:eastAsia="Trebuchet MS" w:cs="Trebuchet MS"/>
          <w:i/>
        </w:rPr>
        <w:t>void</w:t>
      </w:r>
    </w:p>
    <w:p w14:paraId="7DB51316"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 xml:space="preserve">Called before a </w:t>
      </w:r>
      <w:r w:rsidRPr="00CB734B">
        <w:rPr>
          <w:rFonts w:eastAsia="Trebuchet MS" w:cs="Trebuchet MS"/>
          <w:i/>
        </w:rPr>
        <w:t xml:space="preserve">Camera </w:t>
      </w:r>
      <w:r w:rsidRPr="00CB734B">
        <w:rPr>
          <w:rFonts w:eastAsia="Trebuchet MS" w:cs="Trebuchet MS"/>
        </w:rPr>
        <w:t>starts rendering the scene.</w:t>
      </w:r>
    </w:p>
    <w:p w14:paraId="26AA1D51"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OnRenderImagel(device : </w:t>
      </w:r>
      <w:r w:rsidRPr="00CB734B">
        <w:rPr>
          <w:rFonts w:eastAsia="Trebuchet MS" w:cs="Trebuchet MS"/>
          <w:i/>
        </w:rPr>
        <w:t>GraphicsDevice</w:t>
      </w:r>
      <w:r w:rsidRPr="00CB734B">
        <w:rPr>
          <w:rFonts w:eastAsia="Trebuchet MS" w:cs="Trebuchet MS"/>
        </w:rPr>
        <w:t xml:space="preserve">) : </w:t>
      </w:r>
      <w:r w:rsidRPr="00CB734B">
        <w:rPr>
          <w:rFonts w:eastAsia="Trebuchet MS" w:cs="Trebuchet MS"/>
          <w:i/>
        </w:rPr>
        <w:t>void</w:t>
      </w:r>
    </w:p>
    <w:p w14:paraId="67337CAC"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Called after all rendering is complete to render image</w:t>
      </w:r>
    </w:p>
    <w:p w14:paraId="3D42C0EE" w14:textId="77777777" w:rsidR="001C416B" w:rsidRPr="00CB734B" w:rsidRDefault="001C416B" w:rsidP="00DD4C99">
      <w:pPr>
        <w:numPr>
          <w:ilvl w:val="1"/>
          <w:numId w:val="22"/>
        </w:numPr>
        <w:tabs>
          <w:tab w:val="clear" w:pos="1440"/>
          <w:tab w:val="num" w:pos="1080"/>
        </w:tabs>
        <w:ind w:left="1080"/>
      </w:pPr>
      <w:r w:rsidRPr="00CB734B">
        <w:rPr>
          <w:rFonts w:eastAsia="Trebuchet MS" w:cs="Trebuchet MS"/>
        </w:rPr>
        <w:t xml:space="preserve">OnPostRender(device : </w:t>
      </w:r>
      <w:r w:rsidRPr="00CB734B">
        <w:rPr>
          <w:rFonts w:eastAsia="Trebuchet MS" w:cs="Trebuchet MS"/>
          <w:i/>
        </w:rPr>
        <w:t>GraphicsDevice</w:t>
      </w:r>
      <w:r w:rsidRPr="00CB734B">
        <w:rPr>
          <w:rFonts w:eastAsia="Trebuchet MS" w:cs="Trebuchet MS"/>
        </w:rPr>
        <w:t xml:space="preserve">) : </w:t>
      </w:r>
      <w:r w:rsidRPr="00CB734B">
        <w:rPr>
          <w:rFonts w:eastAsia="Trebuchet MS" w:cs="Trebuchet MS"/>
          <w:i/>
        </w:rPr>
        <w:t>void</w:t>
      </w:r>
    </w:p>
    <w:p w14:paraId="44F03A42" w14:textId="77777777" w:rsidR="001C416B" w:rsidRPr="00CB734B" w:rsidRDefault="001C416B" w:rsidP="00DD4C99">
      <w:pPr>
        <w:numPr>
          <w:ilvl w:val="2"/>
          <w:numId w:val="22"/>
        </w:numPr>
        <w:tabs>
          <w:tab w:val="clear" w:pos="2160"/>
          <w:tab w:val="num" w:pos="1440"/>
        </w:tabs>
        <w:ind w:left="1440"/>
      </w:pPr>
      <w:r w:rsidRPr="00CB734B">
        <w:rPr>
          <w:rFonts w:eastAsia="Trebuchet MS" w:cs="Trebuchet MS"/>
        </w:rPr>
        <w:t xml:space="preserve">Called after a </w:t>
      </w:r>
      <w:r w:rsidRPr="00CB734B">
        <w:rPr>
          <w:rFonts w:eastAsia="Trebuchet MS" w:cs="Trebuchet MS"/>
          <w:i/>
        </w:rPr>
        <w:t>Camera</w:t>
      </w:r>
      <w:r w:rsidRPr="00CB734B">
        <w:rPr>
          <w:rFonts w:eastAsia="Trebuchet MS" w:cs="Trebuchet MS"/>
        </w:rPr>
        <w:t xml:space="preserve"> has finished rendering the scene.</w:t>
      </w:r>
    </w:p>
    <w:p w14:paraId="4EF7E0F9" w14:textId="77777777" w:rsidR="001C416B" w:rsidRDefault="001C416B" w:rsidP="001C416B">
      <w:pPr>
        <w:pStyle w:val="Heading4"/>
        <w:rPr>
          <w:rFonts w:eastAsia="Trebuchet MS"/>
        </w:rPr>
      </w:pPr>
      <w:bookmarkStart w:id="453" w:name="_Toc256375238"/>
      <w:r w:rsidRPr="0043131D">
        <w:rPr>
          <w:rFonts w:eastAsia="Trebuchet MS"/>
        </w:rPr>
        <w:t>RendererExtension</w:t>
      </w:r>
      <w:bookmarkEnd w:id="453"/>
    </w:p>
    <w:p w14:paraId="167E98FC" w14:textId="77777777" w:rsidR="001C416B" w:rsidRPr="0043131D" w:rsidRDefault="00CB734B" w:rsidP="00CB734B">
      <w:r>
        <w:rPr>
          <w:rFonts w:eastAsia="Trebuchet MS"/>
        </w:rPr>
        <w:tab/>
      </w:r>
      <w:r w:rsidR="001C416B" w:rsidRPr="0043131D">
        <w:rPr>
          <w:rFonts w:eastAsia="Trebuchet MS"/>
        </w:rPr>
        <w:t xml:space="preserve">The </w:t>
      </w:r>
      <w:r w:rsidR="001C416B" w:rsidRPr="0043131D">
        <w:rPr>
          <w:rFonts w:eastAsia="Trebuchet MS"/>
          <w:i/>
        </w:rPr>
        <w:t>RenderExtension</w:t>
      </w:r>
      <w:r w:rsidR="001C416B" w:rsidRPr="0043131D">
        <w:rPr>
          <w:rFonts w:eastAsia="Trebuchet MS"/>
        </w:rPr>
        <w:t xml:space="preserve"> is the primary task used to render </w:t>
      </w:r>
      <w:r w:rsidR="001C416B" w:rsidRPr="0043131D">
        <w:rPr>
          <w:rFonts w:eastAsia="Trebuchet MS"/>
          <w:i/>
        </w:rPr>
        <w:t xml:space="preserve">Meshes </w:t>
      </w:r>
      <w:r w:rsidR="001C416B" w:rsidRPr="0043131D">
        <w:rPr>
          <w:rFonts w:eastAsia="Trebuchet MS"/>
        </w:rPr>
        <w:t xml:space="preserve">to the render screen.  This extension spawns a multitude of subtasks to render out the </w:t>
      </w:r>
      <w:r w:rsidR="001C416B" w:rsidRPr="0043131D">
        <w:rPr>
          <w:rFonts w:eastAsia="Trebuchet MS"/>
          <w:i/>
        </w:rPr>
        <w:t xml:space="preserve">Meshes </w:t>
      </w:r>
      <w:r w:rsidR="001C416B" w:rsidRPr="0043131D">
        <w:rPr>
          <w:rFonts w:eastAsia="Trebuchet MS"/>
        </w:rPr>
        <w:t xml:space="preserve">and </w:t>
      </w:r>
      <w:r w:rsidR="001C416B" w:rsidRPr="0043131D">
        <w:rPr>
          <w:rFonts w:eastAsia="Trebuchet MS"/>
          <w:i/>
        </w:rPr>
        <w:t>Cameras</w:t>
      </w:r>
      <w:r w:rsidR="001C416B" w:rsidRPr="0043131D">
        <w:rPr>
          <w:rFonts w:eastAsia="Trebuchet MS"/>
        </w:rPr>
        <w:t xml:space="preserve"> using the </w:t>
      </w:r>
      <w:r w:rsidR="001C416B" w:rsidRPr="0043131D">
        <w:rPr>
          <w:rFonts w:eastAsia="Trebuchet MS"/>
          <w:i/>
        </w:rPr>
        <w:t>BufferedDeviceAdapter</w:t>
      </w:r>
      <w:r w:rsidR="001C416B" w:rsidRPr="0043131D">
        <w:rPr>
          <w:rFonts w:eastAsia="Trebuchet MS"/>
        </w:rPr>
        <w:t xml:space="preserve">; once the tasks have completed, the </w:t>
      </w:r>
      <w:r w:rsidR="001C416B" w:rsidRPr="0043131D">
        <w:rPr>
          <w:rFonts w:eastAsia="Trebuchet MS"/>
          <w:i/>
        </w:rPr>
        <w:t>BufferedDeviceAdapters</w:t>
      </w:r>
      <w:r w:rsidR="001C416B" w:rsidRPr="0043131D">
        <w:rPr>
          <w:rFonts w:eastAsia="Trebuchet MS"/>
        </w:rPr>
        <w:t xml:space="preserve"> are combined and played back using the </w:t>
      </w:r>
      <w:r w:rsidR="001C416B" w:rsidRPr="0043131D">
        <w:rPr>
          <w:rFonts w:eastAsia="Trebuchet MS"/>
          <w:i/>
        </w:rPr>
        <w:t>HardwareDeviceAdapter</w:t>
      </w:r>
      <w:r w:rsidR="001C416B" w:rsidRPr="0043131D">
        <w:rPr>
          <w:rFonts w:eastAsia="Trebuchet MS"/>
        </w:rPr>
        <w:t>.</w:t>
      </w:r>
    </w:p>
    <w:p w14:paraId="11BFBDF0" w14:textId="77777777" w:rsidR="00CB734B" w:rsidRDefault="00CB734B" w:rsidP="00CB734B">
      <w:pPr>
        <w:rPr>
          <w:rFonts w:eastAsia="Trebuchet MS"/>
          <w:i/>
        </w:rPr>
      </w:pPr>
    </w:p>
    <w:p w14:paraId="03E6511F" w14:textId="77777777" w:rsidR="001C416B" w:rsidRDefault="001C416B" w:rsidP="00CB734B">
      <w:pPr>
        <w:rPr>
          <w:rFonts w:eastAsia="Trebuchet MS"/>
          <w:i/>
        </w:rPr>
      </w:pPr>
      <w:r w:rsidRPr="0043131D">
        <w:rPr>
          <w:rFonts w:eastAsia="Trebuchet MS"/>
          <w:i/>
        </w:rPr>
        <w:t>Note:  Most tasks will register themselves as parent dependencies of the RendererExtension, this makes the render task move to the end of the scheduling process.</w:t>
      </w:r>
      <w:r w:rsidR="00CB734B">
        <w:rPr>
          <w:rFonts w:eastAsia="Trebuchet MS"/>
          <w:i/>
        </w:rPr>
        <w:t xml:space="preserve"> </w:t>
      </w:r>
    </w:p>
    <w:p w14:paraId="35C2B6D4" w14:textId="77777777" w:rsidR="00CB734B" w:rsidRPr="0043131D" w:rsidRDefault="00CB734B" w:rsidP="00CB734B"/>
    <w:p w14:paraId="09ECAF12" w14:textId="77777777" w:rsidR="001C416B" w:rsidRPr="00CB734B" w:rsidRDefault="001C416B" w:rsidP="00DD4C99">
      <w:pPr>
        <w:numPr>
          <w:ilvl w:val="0"/>
          <w:numId w:val="90"/>
        </w:numPr>
      </w:pPr>
      <w:r w:rsidRPr="00CB734B">
        <w:rPr>
          <w:rFonts w:eastAsia="Trebuchet MS" w:cs="Trebuchet MS"/>
          <w:b/>
        </w:rPr>
        <w:t>Operations</w:t>
      </w:r>
    </w:p>
    <w:p w14:paraId="58050706" w14:textId="77777777" w:rsidR="001C416B" w:rsidRPr="00CB734B" w:rsidRDefault="001C416B" w:rsidP="00DD4C99">
      <w:pPr>
        <w:numPr>
          <w:ilvl w:val="1"/>
          <w:numId w:val="90"/>
        </w:numPr>
      </w:pPr>
      <w:r w:rsidRPr="00CB734B">
        <w:rPr>
          <w:rFonts w:eastAsia="Trebuchet MS" w:cs="Trebuchet MS"/>
        </w:rPr>
        <w:t xml:space="preserve">OnExecute(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53EB67F1" w14:textId="77777777" w:rsidR="001C416B" w:rsidRPr="0043131D" w:rsidRDefault="001C416B" w:rsidP="00DD4C99">
      <w:pPr>
        <w:numPr>
          <w:ilvl w:val="2"/>
          <w:numId w:val="90"/>
        </w:numPr>
      </w:pPr>
      <w:r w:rsidRPr="00CB734B">
        <w:rPr>
          <w:rFonts w:eastAsia="Trebuchet MS" w:cs="Trebuchet MS"/>
        </w:rPr>
        <w:lastRenderedPageBreak/>
        <w:t xml:space="preserve">Inherited from </w:t>
      </w:r>
      <w:r w:rsidRPr="00CB734B">
        <w:rPr>
          <w:rFonts w:eastAsia="Trebuchet MS" w:cs="Trebuchet MS"/>
          <w:i/>
        </w:rPr>
        <w:t>Task</w:t>
      </w:r>
      <w:r w:rsidRPr="00CB734B">
        <w:rPr>
          <w:rFonts w:eastAsia="Trebuchet MS" w:cs="Trebuchet MS"/>
        </w:rPr>
        <w:t xml:space="preserve">; Spawns a multitude of sub-tasks to render the </w:t>
      </w:r>
      <w:r w:rsidRPr="00CB734B">
        <w:rPr>
          <w:rFonts w:eastAsia="Trebuchet MS" w:cs="Trebuchet MS"/>
          <w:i/>
        </w:rPr>
        <w:t xml:space="preserve">Meshes </w:t>
      </w:r>
      <w:r w:rsidRPr="00CB734B">
        <w:rPr>
          <w:rFonts w:eastAsia="Trebuchet MS" w:cs="Trebuchet MS"/>
        </w:rPr>
        <w:t>to the screen.</w:t>
      </w:r>
    </w:p>
    <w:p w14:paraId="08FF5E92" w14:textId="77777777" w:rsidR="001C416B" w:rsidRPr="00CB734B" w:rsidRDefault="001C416B" w:rsidP="00CB734B">
      <w:pPr>
        <w:pStyle w:val="Heading3"/>
      </w:pPr>
      <w:bookmarkStart w:id="454" w:name="_Toc256375239"/>
      <w:r w:rsidRPr="00CB734B">
        <w:t>Input Subsystem</w:t>
      </w:r>
      <w:bookmarkEnd w:id="454"/>
    </w:p>
    <w:p w14:paraId="47DBCE98" w14:textId="77777777" w:rsidR="001C416B" w:rsidRDefault="001C416B" w:rsidP="001D0CE0">
      <w:pPr>
        <w:pStyle w:val="Heading7"/>
      </w:pPr>
      <w:r w:rsidRPr="0043131D">
        <w:rPr>
          <w:noProof/>
          <w:lang w:bidi="ar-SA"/>
        </w:rPr>
        <w:drawing>
          <wp:inline distT="0" distB="0" distL="0" distR="0" wp14:editId="66510D01">
            <wp:extent cx="3937000" cy="4926965"/>
            <wp:effectExtent l="0" t="0" r="6350" b="0"/>
            <wp:docPr id="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srcRect/>
                    <a:stretch>
                      <a:fillRect/>
                    </a:stretch>
                  </pic:blipFill>
                  <pic:spPr bwMode="auto">
                    <a:xfrm>
                      <a:off x="0" y="0"/>
                      <a:ext cx="3937000" cy="4926965"/>
                    </a:xfrm>
                    <a:prstGeom prst="rect">
                      <a:avLst/>
                    </a:prstGeom>
                    <a:noFill/>
                    <a:ln w="9525">
                      <a:noFill/>
                      <a:miter lim="800000"/>
                      <a:headEnd/>
                      <a:tailEnd/>
                    </a:ln>
                  </pic:spPr>
                </pic:pic>
              </a:graphicData>
            </a:graphic>
          </wp:inline>
        </w:drawing>
      </w:r>
    </w:p>
    <w:p w14:paraId="569188F7" w14:textId="77777777" w:rsidR="001C416B" w:rsidRPr="0043131D" w:rsidRDefault="001C416B" w:rsidP="001C416B">
      <w:pPr>
        <w:pStyle w:val="Caption"/>
        <w:jc w:val="center"/>
      </w:pPr>
      <w:r>
        <w:t xml:space="preserve">Figure </w:t>
      </w:r>
      <w:fldSimple w:instr=" SEQ Figure \* ARABIC ">
        <w:r w:rsidR="00C207BD">
          <w:rPr>
            <w:noProof/>
          </w:rPr>
          <w:t>50</w:t>
        </w:r>
      </w:fldSimple>
      <w:r>
        <w:t>: Input UML Diagram</w:t>
      </w:r>
    </w:p>
    <w:p w14:paraId="28404D37" w14:textId="77777777" w:rsidR="001C416B" w:rsidRPr="0043131D" w:rsidRDefault="00CB734B" w:rsidP="00CB734B">
      <w:r>
        <w:rPr>
          <w:rFonts w:eastAsia="Trebuchet MS"/>
        </w:rPr>
        <w:tab/>
      </w:r>
      <w:r w:rsidR="001C416B" w:rsidRPr="0043131D">
        <w:rPr>
          <w:rFonts w:eastAsia="Trebuchet MS"/>
        </w:rPr>
        <w:t xml:space="preserve">The input system runs at approximately 30 Hz and gathers all of the inputs attached to the system.  The system also provides intermediary calculations to provide easy interfaces for interacting with both the keyboard and mouse devices. </w:t>
      </w:r>
    </w:p>
    <w:p w14:paraId="45DEF685" w14:textId="77777777" w:rsidR="00CB734B" w:rsidRDefault="00CB734B" w:rsidP="00CB734B">
      <w:pPr>
        <w:rPr>
          <w:rFonts w:eastAsia="Trebuchet MS"/>
          <w:i/>
        </w:rPr>
      </w:pPr>
    </w:p>
    <w:p w14:paraId="15A4275B" w14:textId="77777777" w:rsidR="001C416B" w:rsidRPr="0043131D" w:rsidRDefault="001C416B" w:rsidP="00CB734B">
      <w:r w:rsidRPr="0043131D">
        <w:rPr>
          <w:rFonts w:eastAsia="Trebuchet MS"/>
          <w:i/>
        </w:rPr>
        <w:t>Note:  Any tasks that require input from the user must register a dependency with the InputExtension.</w:t>
      </w:r>
    </w:p>
    <w:p w14:paraId="55869C22" w14:textId="77777777" w:rsidR="001C416B" w:rsidRDefault="001C416B" w:rsidP="001C416B">
      <w:pPr>
        <w:pStyle w:val="Heading4"/>
        <w:rPr>
          <w:rFonts w:eastAsia="Trebuchet MS"/>
        </w:rPr>
      </w:pPr>
      <w:bookmarkStart w:id="455" w:name="_Toc256375240"/>
      <w:r w:rsidRPr="0043131D">
        <w:rPr>
          <w:rFonts w:eastAsia="Trebuchet MS"/>
        </w:rPr>
        <w:t>InputBuffer</w:t>
      </w:r>
      <w:bookmarkEnd w:id="455"/>
    </w:p>
    <w:p w14:paraId="2820A888" w14:textId="77777777" w:rsidR="001C416B" w:rsidRDefault="00CB734B" w:rsidP="00CB734B">
      <w:pPr>
        <w:rPr>
          <w:rFonts w:eastAsia="Trebuchet MS"/>
        </w:rPr>
      </w:pPr>
      <w:r>
        <w:rPr>
          <w:rFonts w:eastAsia="Trebuchet MS"/>
        </w:rPr>
        <w:tab/>
      </w:r>
      <w:r w:rsidR="001C416B" w:rsidRPr="0043131D">
        <w:rPr>
          <w:rFonts w:eastAsia="Trebuchet MS"/>
        </w:rPr>
        <w:t>Manages and stores all of the input state.</w:t>
      </w:r>
      <w:r>
        <w:rPr>
          <w:rFonts w:eastAsia="Trebuchet MS"/>
        </w:rPr>
        <w:t xml:space="preserve"> </w:t>
      </w:r>
    </w:p>
    <w:p w14:paraId="07EE3DA1" w14:textId="77777777" w:rsidR="00CB734B" w:rsidRPr="0043131D" w:rsidRDefault="00CB734B" w:rsidP="00CB734B"/>
    <w:p w14:paraId="59BF0342" w14:textId="77777777" w:rsidR="001C416B" w:rsidRPr="00CB734B" w:rsidRDefault="001C416B" w:rsidP="00DD4C99">
      <w:pPr>
        <w:numPr>
          <w:ilvl w:val="0"/>
          <w:numId w:val="47"/>
        </w:numPr>
      </w:pPr>
      <w:r w:rsidRPr="00CB734B">
        <w:rPr>
          <w:rFonts w:eastAsia="Trebuchet MS" w:cs="Trebuchet MS"/>
          <w:b/>
        </w:rPr>
        <w:t>Data</w:t>
      </w:r>
    </w:p>
    <w:p w14:paraId="0FECD68B" w14:textId="77777777" w:rsidR="001C416B" w:rsidRPr="00CB734B" w:rsidRDefault="001C416B" w:rsidP="00DD4C99">
      <w:pPr>
        <w:numPr>
          <w:ilvl w:val="1"/>
          <w:numId w:val="47"/>
        </w:numPr>
        <w:tabs>
          <w:tab w:val="clear" w:pos="1440"/>
          <w:tab w:val="num" w:pos="1080"/>
        </w:tabs>
        <w:ind w:left="1080"/>
      </w:pPr>
      <w:r w:rsidRPr="00CB734B">
        <w:rPr>
          <w:rFonts w:eastAsia="Trebuchet MS" w:cs="Trebuchet MS"/>
        </w:rPr>
        <w:t xml:space="preserve">Buffer : </w:t>
      </w:r>
      <w:r w:rsidRPr="00CB734B">
        <w:rPr>
          <w:rFonts w:eastAsia="Trebuchet MS" w:cs="Trebuchet MS"/>
          <w:i/>
        </w:rPr>
        <w:t>InputBuffer</w:t>
      </w:r>
    </w:p>
    <w:p w14:paraId="0BEF44A0" w14:textId="77777777" w:rsidR="001C416B" w:rsidRPr="00CB734B" w:rsidRDefault="001C416B" w:rsidP="00DD4C99">
      <w:pPr>
        <w:numPr>
          <w:ilvl w:val="2"/>
          <w:numId w:val="47"/>
        </w:numPr>
        <w:tabs>
          <w:tab w:val="clear" w:pos="2160"/>
          <w:tab w:val="num" w:pos="1440"/>
        </w:tabs>
        <w:ind w:left="1440"/>
      </w:pPr>
      <w:r w:rsidRPr="00CB734B">
        <w:rPr>
          <w:rFonts w:eastAsia="Trebuchet MS" w:cs="Trebuchet MS"/>
        </w:rPr>
        <w:t>The current buffered state of the input devices.</w:t>
      </w:r>
    </w:p>
    <w:p w14:paraId="75287574" w14:textId="77777777" w:rsidR="001C416B" w:rsidRPr="00CB734B" w:rsidRDefault="001C416B" w:rsidP="00DD4C99">
      <w:pPr>
        <w:numPr>
          <w:ilvl w:val="1"/>
          <w:numId w:val="47"/>
        </w:numPr>
        <w:tabs>
          <w:tab w:val="clear" w:pos="1440"/>
          <w:tab w:val="num" w:pos="1080"/>
        </w:tabs>
        <w:ind w:left="1080"/>
      </w:pPr>
      <w:r w:rsidRPr="00CB734B">
        <w:rPr>
          <w:rFonts w:eastAsia="Trebuchet MS" w:cs="Trebuchet MS"/>
        </w:rPr>
        <w:t xml:space="preserve">KeyStates : </w:t>
      </w:r>
      <w:r w:rsidRPr="00CB734B">
        <w:rPr>
          <w:rFonts w:eastAsia="Trebuchet MS" w:cs="Trebuchet MS"/>
          <w:i/>
        </w:rPr>
        <w:t>KeyState[]</w:t>
      </w:r>
    </w:p>
    <w:p w14:paraId="2C2EE059" w14:textId="77777777" w:rsidR="001C416B" w:rsidRPr="00CB734B" w:rsidRDefault="001C416B" w:rsidP="00DD4C99">
      <w:pPr>
        <w:numPr>
          <w:ilvl w:val="2"/>
          <w:numId w:val="47"/>
        </w:numPr>
        <w:tabs>
          <w:tab w:val="clear" w:pos="2160"/>
          <w:tab w:val="num" w:pos="1440"/>
        </w:tabs>
        <w:ind w:left="1440"/>
      </w:pPr>
      <w:r w:rsidRPr="00CB734B">
        <w:rPr>
          <w:rFonts w:eastAsia="Trebuchet MS" w:cs="Trebuchet MS"/>
        </w:rPr>
        <w:lastRenderedPageBreak/>
        <w:t>The current states of all of the keys.</w:t>
      </w:r>
    </w:p>
    <w:p w14:paraId="1D617DE4" w14:textId="77777777" w:rsidR="001C416B" w:rsidRPr="00CB734B" w:rsidRDefault="001C416B" w:rsidP="00DD4C99">
      <w:pPr>
        <w:numPr>
          <w:ilvl w:val="1"/>
          <w:numId w:val="47"/>
        </w:numPr>
        <w:tabs>
          <w:tab w:val="clear" w:pos="1440"/>
          <w:tab w:val="num" w:pos="1080"/>
        </w:tabs>
        <w:ind w:left="1080"/>
      </w:pPr>
      <w:r w:rsidRPr="00CB734B">
        <w:rPr>
          <w:rFonts w:eastAsia="Trebuchet MS" w:cs="Trebuchet MS"/>
        </w:rPr>
        <w:t xml:space="preserve">MousePosition : </w:t>
      </w:r>
      <w:r w:rsidRPr="00CB734B">
        <w:rPr>
          <w:rFonts w:eastAsia="Trebuchet MS" w:cs="Trebuchet MS"/>
          <w:i/>
        </w:rPr>
        <w:t>Vector2</w:t>
      </w:r>
    </w:p>
    <w:p w14:paraId="40275936" w14:textId="77777777" w:rsidR="001C416B" w:rsidRPr="00CB734B" w:rsidRDefault="001C416B" w:rsidP="00DD4C99">
      <w:pPr>
        <w:numPr>
          <w:ilvl w:val="2"/>
          <w:numId w:val="47"/>
        </w:numPr>
        <w:tabs>
          <w:tab w:val="clear" w:pos="2160"/>
          <w:tab w:val="num" w:pos="1440"/>
        </w:tabs>
        <w:ind w:left="1440"/>
      </w:pPr>
      <w:r w:rsidRPr="00CB734B">
        <w:rPr>
          <w:rFonts w:eastAsia="Trebuchet MS" w:cs="Trebuchet MS"/>
        </w:rPr>
        <w:t>The Current position of the mouse relative to the windows client area.</w:t>
      </w:r>
    </w:p>
    <w:p w14:paraId="40964E19" w14:textId="77777777" w:rsidR="001C416B" w:rsidRPr="00CB734B" w:rsidRDefault="001C416B" w:rsidP="00DD4C99">
      <w:pPr>
        <w:numPr>
          <w:ilvl w:val="1"/>
          <w:numId w:val="47"/>
        </w:numPr>
        <w:tabs>
          <w:tab w:val="clear" w:pos="1440"/>
          <w:tab w:val="num" w:pos="1080"/>
        </w:tabs>
        <w:ind w:left="1080"/>
      </w:pPr>
      <w:r w:rsidRPr="00CB734B">
        <w:rPr>
          <w:rFonts w:eastAsia="Trebuchet MS" w:cs="Trebuchet MS"/>
        </w:rPr>
        <w:t xml:space="preserve">MouseState : </w:t>
      </w:r>
      <w:r w:rsidRPr="00CB734B">
        <w:rPr>
          <w:rFonts w:eastAsia="Trebuchet MS" w:cs="Trebuchet MS"/>
          <w:i/>
        </w:rPr>
        <w:t>MouseState</w:t>
      </w:r>
    </w:p>
    <w:p w14:paraId="613EFAFC" w14:textId="77777777" w:rsidR="001C416B" w:rsidRPr="00CB734B" w:rsidRDefault="001C416B" w:rsidP="00DD4C99">
      <w:pPr>
        <w:numPr>
          <w:ilvl w:val="2"/>
          <w:numId w:val="47"/>
        </w:numPr>
        <w:tabs>
          <w:tab w:val="clear" w:pos="2160"/>
          <w:tab w:val="num" w:pos="1440"/>
        </w:tabs>
        <w:ind w:left="1440"/>
      </w:pPr>
      <w:r w:rsidRPr="00CB734B">
        <w:rPr>
          <w:rFonts w:eastAsia="Trebuchet MS" w:cs="Trebuchet MS"/>
        </w:rPr>
        <w:t>The current state of all of the mouse buttons.</w:t>
      </w:r>
    </w:p>
    <w:p w14:paraId="482F7096" w14:textId="77777777" w:rsidR="001C416B" w:rsidRDefault="001C416B" w:rsidP="001C416B">
      <w:pPr>
        <w:pStyle w:val="Heading4"/>
        <w:rPr>
          <w:rFonts w:eastAsia="Trebuchet MS"/>
        </w:rPr>
      </w:pPr>
      <w:bookmarkStart w:id="456" w:name="_Toc256375241"/>
      <w:r w:rsidRPr="0043131D">
        <w:rPr>
          <w:rFonts w:eastAsia="Trebuchet MS"/>
        </w:rPr>
        <w:t>Input</w:t>
      </w:r>
      <w:bookmarkEnd w:id="456"/>
    </w:p>
    <w:p w14:paraId="5EFEF891" w14:textId="77777777" w:rsidR="001C416B" w:rsidRDefault="00CB734B" w:rsidP="00CB734B">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Input</w:t>
      </w:r>
      <w:r w:rsidR="001C416B" w:rsidRPr="0043131D">
        <w:rPr>
          <w:rFonts w:eastAsia="Trebuchet MS"/>
        </w:rPr>
        <w:t xml:space="preserve"> class is a static thread-safe class that allows access to the device's state.</w:t>
      </w:r>
      <w:r>
        <w:rPr>
          <w:rFonts w:eastAsia="Trebuchet MS"/>
        </w:rPr>
        <w:t xml:space="preserve"> </w:t>
      </w:r>
      <w:r w:rsidR="001C416B" w:rsidRPr="0043131D">
        <w:rPr>
          <w:rFonts w:eastAsia="Trebuchet MS"/>
        </w:rPr>
        <w:t xml:space="preserve">The class is updated through the </w:t>
      </w:r>
      <w:r w:rsidR="001C416B" w:rsidRPr="0043131D">
        <w:rPr>
          <w:rFonts w:eastAsia="Trebuchet MS"/>
          <w:i/>
        </w:rPr>
        <w:t>InputExtension</w:t>
      </w:r>
      <w:r w:rsidR="001C416B" w:rsidRPr="0043131D">
        <w:rPr>
          <w:rFonts w:eastAsia="Trebuchet MS"/>
        </w:rPr>
        <w:t xml:space="preserve"> and manages a double buffered system to prevent threading issues.</w:t>
      </w:r>
    </w:p>
    <w:p w14:paraId="7692B6DA" w14:textId="77777777" w:rsidR="00CB734B" w:rsidRPr="0043131D" w:rsidRDefault="00CB734B" w:rsidP="00CB734B"/>
    <w:p w14:paraId="757DC3C6" w14:textId="77777777" w:rsidR="001C416B" w:rsidRPr="00CB734B" w:rsidRDefault="001C416B" w:rsidP="00DD4C99">
      <w:pPr>
        <w:numPr>
          <w:ilvl w:val="0"/>
          <w:numId w:val="83"/>
        </w:numPr>
      </w:pPr>
      <w:r w:rsidRPr="00CB734B">
        <w:rPr>
          <w:rFonts w:eastAsia="Trebuchet MS" w:cs="Trebuchet MS"/>
          <w:b/>
        </w:rPr>
        <w:t>Data</w:t>
      </w:r>
    </w:p>
    <w:p w14:paraId="74CC896C" w14:textId="77777777" w:rsidR="001C416B" w:rsidRPr="00CB734B" w:rsidRDefault="001C416B" w:rsidP="00DD4C99">
      <w:pPr>
        <w:numPr>
          <w:ilvl w:val="1"/>
          <w:numId w:val="83"/>
        </w:numPr>
      </w:pPr>
      <w:r w:rsidRPr="00CB734B">
        <w:rPr>
          <w:rFonts w:eastAsia="Trebuchet MS" w:cs="Trebuchet MS"/>
        </w:rPr>
        <w:t xml:space="preserve">MousePosition : </w:t>
      </w:r>
      <w:r w:rsidRPr="00CB734B">
        <w:rPr>
          <w:rFonts w:eastAsia="Trebuchet MS" w:cs="Trebuchet MS"/>
          <w:i/>
        </w:rPr>
        <w:t>Vector2</w:t>
      </w:r>
    </w:p>
    <w:p w14:paraId="65C0F63C" w14:textId="77777777" w:rsidR="001C416B" w:rsidRPr="00CB734B" w:rsidRDefault="001C416B" w:rsidP="00DD4C99">
      <w:pPr>
        <w:numPr>
          <w:ilvl w:val="2"/>
          <w:numId w:val="83"/>
        </w:numPr>
      </w:pPr>
      <w:r w:rsidRPr="00CB734B">
        <w:rPr>
          <w:rFonts w:eastAsia="Trebuchet MS" w:cs="Trebuchet MS"/>
        </w:rPr>
        <w:t>Current position of the mouse relative to the window's client area.</w:t>
      </w:r>
    </w:p>
    <w:p w14:paraId="36B33B55" w14:textId="77777777" w:rsidR="001C416B" w:rsidRPr="00CB734B" w:rsidRDefault="001C416B" w:rsidP="00DD4C99">
      <w:pPr>
        <w:numPr>
          <w:ilvl w:val="1"/>
          <w:numId w:val="83"/>
        </w:numPr>
      </w:pPr>
      <w:r w:rsidRPr="00CB734B">
        <w:rPr>
          <w:rFonts w:eastAsia="Trebuchet MS" w:cs="Trebuchet MS"/>
        </w:rPr>
        <w:t xml:space="preserve">MouseState : </w:t>
      </w:r>
      <w:r w:rsidRPr="00CB734B">
        <w:rPr>
          <w:rFonts w:eastAsia="Trebuchet MS" w:cs="Trebuchet MS"/>
          <w:i/>
        </w:rPr>
        <w:t>MouseState</w:t>
      </w:r>
    </w:p>
    <w:p w14:paraId="14F7F610" w14:textId="77777777" w:rsidR="001C416B" w:rsidRPr="00CB734B" w:rsidRDefault="001C416B" w:rsidP="00DD4C99">
      <w:pPr>
        <w:numPr>
          <w:ilvl w:val="2"/>
          <w:numId w:val="83"/>
        </w:numPr>
      </w:pPr>
      <w:r w:rsidRPr="00CB734B">
        <w:rPr>
          <w:rFonts w:eastAsia="Trebuchet MS" w:cs="Trebuchet MS"/>
        </w:rPr>
        <w:t>Current state of the mouse; this constitutes which buttons are pressed, and where the scroll wheel is located</w:t>
      </w:r>
    </w:p>
    <w:p w14:paraId="07A7708C" w14:textId="77777777" w:rsidR="001C416B" w:rsidRPr="00CB734B" w:rsidRDefault="001C416B" w:rsidP="00DD4C99">
      <w:pPr>
        <w:numPr>
          <w:ilvl w:val="0"/>
          <w:numId w:val="44"/>
        </w:numPr>
      </w:pPr>
      <w:r w:rsidRPr="00CB734B">
        <w:rPr>
          <w:rFonts w:eastAsia="Trebuchet MS" w:cs="Trebuchet MS"/>
          <w:b/>
        </w:rPr>
        <w:t>Operations</w:t>
      </w:r>
    </w:p>
    <w:p w14:paraId="3D956F32" w14:textId="77777777" w:rsidR="001C416B" w:rsidRPr="00CB734B" w:rsidRDefault="001C416B" w:rsidP="00DD4C99">
      <w:pPr>
        <w:numPr>
          <w:ilvl w:val="1"/>
          <w:numId w:val="44"/>
        </w:numPr>
        <w:tabs>
          <w:tab w:val="clear" w:pos="1440"/>
          <w:tab w:val="num" w:pos="1080"/>
        </w:tabs>
        <w:ind w:left="1080"/>
      </w:pPr>
      <w:r w:rsidRPr="00CB734B">
        <w:rPr>
          <w:rFonts w:eastAsia="Trebuchet MS" w:cs="Trebuchet MS"/>
        </w:rPr>
        <w:t xml:space="preserve">GetKeyState(key : </w:t>
      </w:r>
      <w:r w:rsidRPr="00CB734B">
        <w:rPr>
          <w:rFonts w:eastAsia="Trebuchet MS" w:cs="Trebuchet MS"/>
          <w:i/>
        </w:rPr>
        <w:t>int</w:t>
      </w:r>
      <w:r w:rsidRPr="00CB734B">
        <w:rPr>
          <w:rFonts w:eastAsia="Trebuchet MS" w:cs="Trebuchet MS"/>
        </w:rPr>
        <w:t xml:space="preserve">) : </w:t>
      </w:r>
      <w:r w:rsidRPr="00CB734B">
        <w:rPr>
          <w:rFonts w:eastAsia="Trebuchet MS" w:cs="Trebuchet MS"/>
          <w:i/>
        </w:rPr>
        <w:t>KeyState</w:t>
      </w:r>
    </w:p>
    <w:p w14:paraId="28D79DD1" w14:textId="77777777" w:rsidR="001C416B" w:rsidRPr="00CB734B" w:rsidRDefault="001C416B" w:rsidP="00DD4C99">
      <w:pPr>
        <w:numPr>
          <w:ilvl w:val="2"/>
          <w:numId w:val="44"/>
        </w:numPr>
        <w:tabs>
          <w:tab w:val="clear" w:pos="2160"/>
          <w:tab w:val="num" w:pos="1440"/>
        </w:tabs>
        <w:ind w:left="1440"/>
      </w:pPr>
      <w:r w:rsidRPr="00CB734B">
        <w:rPr>
          <w:rFonts w:eastAsia="Trebuchet MS" w:cs="Trebuchet MS"/>
        </w:rPr>
        <w:t>Gets the key's current state.</w:t>
      </w:r>
    </w:p>
    <w:p w14:paraId="72CE2DCB" w14:textId="77777777" w:rsidR="001C416B" w:rsidRPr="00CB734B" w:rsidRDefault="001C416B" w:rsidP="00DD4C99">
      <w:pPr>
        <w:numPr>
          <w:ilvl w:val="1"/>
          <w:numId w:val="44"/>
        </w:numPr>
        <w:tabs>
          <w:tab w:val="clear" w:pos="1440"/>
          <w:tab w:val="num" w:pos="1080"/>
        </w:tabs>
        <w:ind w:left="1080"/>
      </w:pPr>
      <w:r w:rsidRPr="00CB734B">
        <w:rPr>
          <w:rFonts w:eastAsia="Trebuchet MS" w:cs="Trebuchet MS"/>
        </w:rPr>
        <w:t xml:space="preserve">IsPressed(key : </w:t>
      </w:r>
      <w:r w:rsidRPr="00CB734B">
        <w:rPr>
          <w:rFonts w:eastAsia="Trebuchet MS" w:cs="Trebuchet MS"/>
          <w:i/>
        </w:rPr>
        <w:t>int</w:t>
      </w:r>
      <w:r w:rsidRPr="00CB734B">
        <w:rPr>
          <w:rFonts w:eastAsia="Trebuchet MS" w:cs="Trebuchet MS"/>
        </w:rPr>
        <w:t xml:space="preserve">) : </w:t>
      </w:r>
      <w:r w:rsidRPr="00CB734B">
        <w:rPr>
          <w:rFonts w:eastAsia="Trebuchet MS" w:cs="Trebuchet MS"/>
          <w:i/>
        </w:rPr>
        <w:t>boolean</w:t>
      </w:r>
    </w:p>
    <w:p w14:paraId="6ABFC0E6" w14:textId="77777777" w:rsidR="001C416B" w:rsidRPr="00CB734B" w:rsidRDefault="001C416B" w:rsidP="00DD4C99">
      <w:pPr>
        <w:numPr>
          <w:ilvl w:val="2"/>
          <w:numId w:val="44"/>
        </w:numPr>
        <w:tabs>
          <w:tab w:val="clear" w:pos="2160"/>
          <w:tab w:val="num" w:pos="1440"/>
        </w:tabs>
        <w:ind w:left="1440"/>
      </w:pPr>
      <w:r w:rsidRPr="00CB734B">
        <w:rPr>
          <w:rFonts w:eastAsia="Trebuchet MS" w:cs="Trebuchet MS"/>
        </w:rPr>
        <w:t>Returns whether the key has been pressed; press constitutes an up event and then a subsequent down event.</w:t>
      </w:r>
    </w:p>
    <w:p w14:paraId="59583702" w14:textId="77777777" w:rsidR="001C416B" w:rsidRPr="00CB734B" w:rsidRDefault="001C416B" w:rsidP="00DD4C99">
      <w:pPr>
        <w:numPr>
          <w:ilvl w:val="1"/>
          <w:numId w:val="44"/>
        </w:numPr>
        <w:tabs>
          <w:tab w:val="clear" w:pos="1440"/>
          <w:tab w:val="num" w:pos="1080"/>
        </w:tabs>
        <w:ind w:left="1080"/>
      </w:pPr>
      <w:r w:rsidRPr="00CB734B">
        <w:rPr>
          <w:rFonts w:eastAsia="Trebuchet MS" w:cs="Trebuchet MS"/>
        </w:rPr>
        <w:t xml:space="preserve">IsReleased(key : </w:t>
      </w:r>
      <w:r w:rsidRPr="00CB734B">
        <w:rPr>
          <w:rFonts w:eastAsia="Trebuchet MS" w:cs="Trebuchet MS"/>
          <w:i/>
        </w:rPr>
        <w:t>int</w:t>
      </w:r>
      <w:r w:rsidRPr="00CB734B">
        <w:rPr>
          <w:rFonts w:eastAsia="Trebuchet MS" w:cs="Trebuchet MS"/>
        </w:rPr>
        <w:t xml:space="preserve">) : </w:t>
      </w:r>
      <w:r w:rsidRPr="00CB734B">
        <w:rPr>
          <w:rFonts w:eastAsia="Trebuchet MS" w:cs="Trebuchet MS"/>
          <w:i/>
        </w:rPr>
        <w:t>boolean</w:t>
      </w:r>
    </w:p>
    <w:p w14:paraId="28432072" w14:textId="77777777" w:rsidR="001C416B" w:rsidRPr="00CB734B" w:rsidRDefault="001C416B" w:rsidP="00DD4C99">
      <w:pPr>
        <w:numPr>
          <w:ilvl w:val="2"/>
          <w:numId w:val="44"/>
        </w:numPr>
        <w:tabs>
          <w:tab w:val="clear" w:pos="2160"/>
          <w:tab w:val="num" w:pos="1440"/>
        </w:tabs>
        <w:ind w:left="1440"/>
      </w:pPr>
      <w:r w:rsidRPr="00CB734B">
        <w:rPr>
          <w:rFonts w:eastAsia="Trebuchet MS" w:cs="Trebuchet MS"/>
        </w:rPr>
        <w:t>Returns whether the key has been released; release constitutes a down event and then a subsequent up event.</w:t>
      </w:r>
    </w:p>
    <w:p w14:paraId="32406B4A" w14:textId="77777777" w:rsidR="001C416B" w:rsidRPr="00CB734B" w:rsidRDefault="001C416B" w:rsidP="00DD4C99">
      <w:pPr>
        <w:numPr>
          <w:ilvl w:val="1"/>
          <w:numId w:val="44"/>
        </w:numPr>
        <w:tabs>
          <w:tab w:val="clear" w:pos="1440"/>
          <w:tab w:val="num" w:pos="1080"/>
        </w:tabs>
        <w:ind w:left="1080"/>
      </w:pPr>
      <w:r w:rsidRPr="00CB734B">
        <w:rPr>
          <w:rFonts w:eastAsia="Trebuchet MS" w:cs="Trebuchet MS"/>
        </w:rPr>
        <w:t xml:space="preserve">IsUp(key : </w:t>
      </w:r>
      <w:r w:rsidRPr="00CB734B">
        <w:rPr>
          <w:rFonts w:eastAsia="Trebuchet MS" w:cs="Trebuchet MS"/>
          <w:i/>
        </w:rPr>
        <w:t>int</w:t>
      </w:r>
      <w:r w:rsidRPr="00CB734B">
        <w:rPr>
          <w:rFonts w:eastAsia="Trebuchet MS" w:cs="Trebuchet MS"/>
        </w:rPr>
        <w:t xml:space="preserve">) : </w:t>
      </w:r>
      <w:r w:rsidRPr="00CB734B">
        <w:rPr>
          <w:rFonts w:eastAsia="Trebuchet MS" w:cs="Trebuchet MS"/>
          <w:i/>
        </w:rPr>
        <w:t>boolean</w:t>
      </w:r>
    </w:p>
    <w:p w14:paraId="6C60C05C" w14:textId="77777777" w:rsidR="001C416B" w:rsidRPr="00CB734B" w:rsidRDefault="001C416B" w:rsidP="00DD4C99">
      <w:pPr>
        <w:numPr>
          <w:ilvl w:val="2"/>
          <w:numId w:val="44"/>
        </w:numPr>
        <w:tabs>
          <w:tab w:val="clear" w:pos="2160"/>
          <w:tab w:val="num" w:pos="1440"/>
        </w:tabs>
        <w:ind w:left="1440"/>
      </w:pPr>
      <w:r w:rsidRPr="00CB734B">
        <w:rPr>
          <w:rFonts w:eastAsia="Trebuchet MS" w:cs="Trebuchet MS"/>
        </w:rPr>
        <w:t>Returns whether the key is in the up state.</w:t>
      </w:r>
    </w:p>
    <w:p w14:paraId="56C07864" w14:textId="77777777" w:rsidR="001C416B" w:rsidRPr="00CB734B" w:rsidRDefault="001C416B" w:rsidP="00DD4C99">
      <w:pPr>
        <w:numPr>
          <w:ilvl w:val="1"/>
          <w:numId w:val="44"/>
        </w:numPr>
        <w:tabs>
          <w:tab w:val="clear" w:pos="1440"/>
          <w:tab w:val="num" w:pos="1080"/>
        </w:tabs>
        <w:ind w:left="1080"/>
      </w:pPr>
      <w:r w:rsidRPr="00CB734B">
        <w:rPr>
          <w:rFonts w:eastAsia="Trebuchet MS" w:cs="Trebuchet MS"/>
        </w:rPr>
        <w:t xml:space="preserve">IsDown(key : </w:t>
      </w:r>
      <w:r w:rsidRPr="00CB734B">
        <w:rPr>
          <w:rFonts w:eastAsia="Trebuchet MS" w:cs="Trebuchet MS"/>
          <w:i/>
        </w:rPr>
        <w:t>int</w:t>
      </w:r>
      <w:r w:rsidRPr="00CB734B">
        <w:rPr>
          <w:rFonts w:eastAsia="Trebuchet MS" w:cs="Trebuchet MS"/>
        </w:rPr>
        <w:t xml:space="preserve">) : </w:t>
      </w:r>
      <w:r w:rsidRPr="00CB734B">
        <w:rPr>
          <w:rFonts w:eastAsia="Trebuchet MS" w:cs="Trebuchet MS"/>
          <w:i/>
        </w:rPr>
        <w:t>boolean</w:t>
      </w:r>
    </w:p>
    <w:p w14:paraId="30D76E9E" w14:textId="77777777" w:rsidR="001C416B" w:rsidRPr="00CB734B" w:rsidRDefault="001C416B" w:rsidP="00DD4C99">
      <w:pPr>
        <w:numPr>
          <w:ilvl w:val="2"/>
          <w:numId w:val="44"/>
        </w:numPr>
        <w:tabs>
          <w:tab w:val="clear" w:pos="2160"/>
          <w:tab w:val="num" w:pos="1440"/>
        </w:tabs>
        <w:ind w:left="1440"/>
      </w:pPr>
      <w:r w:rsidRPr="00CB734B">
        <w:rPr>
          <w:rFonts w:eastAsia="Trebuchet MS" w:cs="Trebuchet MS"/>
        </w:rPr>
        <w:t>Returns whether the key is in the down state.</w:t>
      </w:r>
    </w:p>
    <w:p w14:paraId="53BB7884" w14:textId="77777777" w:rsidR="001C416B" w:rsidRDefault="001C416B" w:rsidP="001C416B">
      <w:pPr>
        <w:pStyle w:val="Heading4"/>
        <w:rPr>
          <w:rFonts w:eastAsia="Trebuchet MS"/>
        </w:rPr>
      </w:pPr>
      <w:r w:rsidRPr="0043131D">
        <w:rPr>
          <w:rFonts w:eastAsia="Trebuchet MS"/>
        </w:rPr>
        <w:t xml:space="preserve"> </w:t>
      </w:r>
      <w:bookmarkStart w:id="457" w:name="_Toc256375242"/>
      <w:r w:rsidRPr="0043131D">
        <w:rPr>
          <w:rFonts w:eastAsia="Trebuchet MS"/>
        </w:rPr>
        <w:t>InputExtension</w:t>
      </w:r>
      <w:bookmarkEnd w:id="457"/>
    </w:p>
    <w:p w14:paraId="5A0B46FA" w14:textId="77777777" w:rsidR="001C416B" w:rsidRDefault="00CB734B" w:rsidP="00CB734B">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InputExtension</w:t>
      </w:r>
      <w:r w:rsidR="001C416B" w:rsidRPr="0043131D">
        <w:rPr>
          <w:rFonts w:eastAsia="Trebuchet MS"/>
        </w:rPr>
        <w:t xml:space="preserve"> is the primary task used to gather the input state.  This extension spawns both the </w:t>
      </w:r>
      <w:r w:rsidR="001C416B" w:rsidRPr="0043131D">
        <w:rPr>
          <w:rFonts w:eastAsia="Trebuchet MS"/>
          <w:i/>
        </w:rPr>
        <w:t>MouseExtension</w:t>
      </w:r>
      <w:r w:rsidR="001C416B" w:rsidRPr="0043131D">
        <w:rPr>
          <w:rFonts w:eastAsia="Trebuchet MS"/>
        </w:rPr>
        <w:t xml:space="preserve"> and </w:t>
      </w:r>
      <w:r w:rsidR="001C416B" w:rsidRPr="0043131D">
        <w:rPr>
          <w:rFonts w:eastAsia="Trebuchet MS"/>
          <w:i/>
        </w:rPr>
        <w:t xml:space="preserve">KeyboardExtension </w:t>
      </w:r>
      <w:r w:rsidR="001C416B" w:rsidRPr="0043131D">
        <w:rPr>
          <w:rFonts w:eastAsia="Trebuchet MS"/>
        </w:rPr>
        <w:t>and manages the input state double buffer.</w:t>
      </w:r>
      <w:r>
        <w:rPr>
          <w:rFonts w:eastAsia="Trebuchet MS"/>
        </w:rPr>
        <w:t xml:space="preserve"> </w:t>
      </w:r>
    </w:p>
    <w:p w14:paraId="7DAEDBA7" w14:textId="77777777" w:rsidR="00CB734B" w:rsidRPr="0043131D" w:rsidRDefault="00CB734B" w:rsidP="00CB734B"/>
    <w:p w14:paraId="382D9905" w14:textId="77777777" w:rsidR="001C416B" w:rsidRPr="00CB734B" w:rsidRDefault="001C416B" w:rsidP="00DD4C99">
      <w:pPr>
        <w:numPr>
          <w:ilvl w:val="0"/>
          <w:numId w:val="46"/>
        </w:numPr>
      </w:pPr>
      <w:r w:rsidRPr="00CB734B">
        <w:rPr>
          <w:rFonts w:eastAsia="Trebuchet MS" w:cs="Trebuchet MS"/>
          <w:b/>
        </w:rPr>
        <w:t>Data</w:t>
      </w:r>
    </w:p>
    <w:p w14:paraId="48541854" w14:textId="77777777" w:rsidR="001C416B" w:rsidRPr="00CB734B" w:rsidRDefault="001C416B" w:rsidP="00DD4C99">
      <w:pPr>
        <w:numPr>
          <w:ilvl w:val="1"/>
          <w:numId w:val="46"/>
        </w:numPr>
        <w:tabs>
          <w:tab w:val="clear" w:pos="1440"/>
          <w:tab w:val="num" w:pos="1080"/>
        </w:tabs>
        <w:ind w:left="1080"/>
      </w:pPr>
      <w:r w:rsidRPr="00CB734B">
        <w:rPr>
          <w:rFonts w:eastAsia="Trebuchet MS" w:cs="Trebuchet MS"/>
        </w:rPr>
        <w:t xml:space="preserve">Input : </w:t>
      </w:r>
      <w:r w:rsidRPr="00CB734B">
        <w:rPr>
          <w:rFonts w:eastAsia="Trebuchet MS" w:cs="Trebuchet MS"/>
          <w:i/>
        </w:rPr>
        <w:t>InputBuffer</w:t>
      </w:r>
    </w:p>
    <w:p w14:paraId="5D361B3E" w14:textId="77777777" w:rsidR="001C416B" w:rsidRPr="00CB734B" w:rsidRDefault="001C416B" w:rsidP="00DD4C99">
      <w:pPr>
        <w:numPr>
          <w:ilvl w:val="2"/>
          <w:numId w:val="46"/>
        </w:numPr>
        <w:tabs>
          <w:tab w:val="clear" w:pos="2160"/>
          <w:tab w:val="num" w:pos="1440"/>
        </w:tabs>
        <w:ind w:left="1440"/>
      </w:pPr>
      <w:r w:rsidRPr="00CB734B">
        <w:rPr>
          <w:rFonts w:eastAsia="Trebuchet MS" w:cs="Trebuchet MS"/>
        </w:rPr>
        <w:t>The current input state that has been gathered.</w:t>
      </w:r>
    </w:p>
    <w:p w14:paraId="7FBFF35C" w14:textId="77777777" w:rsidR="001C416B" w:rsidRPr="00CB734B" w:rsidRDefault="001C416B" w:rsidP="00DD4C99">
      <w:pPr>
        <w:numPr>
          <w:ilvl w:val="0"/>
          <w:numId w:val="45"/>
        </w:numPr>
      </w:pPr>
      <w:r w:rsidRPr="00CB734B">
        <w:rPr>
          <w:rFonts w:eastAsia="Trebuchet MS" w:cs="Trebuchet MS"/>
          <w:b/>
        </w:rPr>
        <w:t>Operations</w:t>
      </w:r>
    </w:p>
    <w:p w14:paraId="01E80876" w14:textId="77777777" w:rsidR="001C416B" w:rsidRPr="00CB734B" w:rsidRDefault="001C416B" w:rsidP="00DD4C99">
      <w:pPr>
        <w:numPr>
          <w:ilvl w:val="1"/>
          <w:numId w:val="45"/>
        </w:numPr>
        <w:tabs>
          <w:tab w:val="clear" w:pos="1440"/>
          <w:tab w:val="num" w:pos="1080"/>
        </w:tabs>
        <w:ind w:left="1080"/>
      </w:pPr>
      <w:r w:rsidRPr="00CB734B">
        <w:rPr>
          <w:rFonts w:eastAsia="Trebuchet MS" w:cs="Trebuchet MS"/>
        </w:rPr>
        <w:t xml:space="preserve">OnExecute(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3D9949E5" w14:textId="77777777" w:rsidR="001C416B" w:rsidRPr="00CB734B" w:rsidRDefault="001C416B" w:rsidP="00DD4C99">
      <w:pPr>
        <w:numPr>
          <w:ilvl w:val="2"/>
          <w:numId w:val="45"/>
        </w:numPr>
        <w:tabs>
          <w:tab w:val="clear" w:pos="2160"/>
          <w:tab w:val="num" w:pos="1440"/>
        </w:tabs>
        <w:ind w:left="1440"/>
      </w:pPr>
      <w:r w:rsidRPr="00CB734B">
        <w:rPr>
          <w:rFonts w:eastAsia="Trebuchet MS" w:cs="Trebuchet MS"/>
        </w:rPr>
        <w:t xml:space="preserve">Inherited from </w:t>
      </w:r>
      <w:r w:rsidRPr="00CB734B">
        <w:rPr>
          <w:rFonts w:eastAsia="Trebuchet MS" w:cs="Trebuchet MS"/>
          <w:i/>
        </w:rPr>
        <w:t>Task</w:t>
      </w:r>
      <w:r w:rsidRPr="00CB734B">
        <w:rPr>
          <w:rFonts w:eastAsia="Trebuchet MS" w:cs="Trebuchet MS"/>
        </w:rPr>
        <w:t xml:space="preserve">; Spawns the two other tasks, </w:t>
      </w:r>
      <w:r w:rsidRPr="00CB734B">
        <w:rPr>
          <w:rFonts w:eastAsia="Trebuchet MS" w:cs="Trebuchet MS"/>
          <w:i/>
        </w:rPr>
        <w:t xml:space="preserve">KeyboardExtension </w:t>
      </w:r>
      <w:r w:rsidRPr="00CB734B">
        <w:rPr>
          <w:rFonts w:eastAsia="Trebuchet MS" w:cs="Trebuchet MS"/>
        </w:rPr>
        <w:t xml:space="preserve">and </w:t>
      </w:r>
      <w:r w:rsidRPr="00CB734B">
        <w:rPr>
          <w:rFonts w:eastAsia="Trebuchet MS" w:cs="Trebuchet MS"/>
          <w:i/>
        </w:rPr>
        <w:t>MouseExtension</w:t>
      </w:r>
      <w:r w:rsidRPr="00CB734B">
        <w:rPr>
          <w:rFonts w:eastAsia="Trebuchet MS" w:cs="Trebuchet MS"/>
        </w:rPr>
        <w:t>, and swaps buffers.</w:t>
      </w:r>
    </w:p>
    <w:p w14:paraId="3CB4A46B" w14:textId="77777777" w:rsidR="001C416B" w:rsidRDefault="001C416B" w:rsidP="001C416B">
      <w:pPr>
        <w:pStyle w:val="Heading4"/>
        <w:rPr>
          <w:rFonts w:eastAsia="Trebuchet MS"/>
        </w:rPr>
      </w:pPr>
      <w:bookmarkStart w:id="458" w:name="_Toc256375243"/>
      <w:r w:rsidRPr="0043131D">
        <w:rPr>
          <w:rFonts w:eastAsia="Trebuchet MS"/>
        </w:rPr>
        <w:t>KeyboardExtension</w:t>
      </w:r>
      <w:bookmarkEnd w:id="458"/>
    </w:p>
    <w:p w14:paraId="79147FA0" w14:textId="77777777" w:rsidR="001C416B" w:rsidRDefault="00CB734B" w:rsidP="00CB734B">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KeyboardExtension</w:t>
      </w:r>
      <w:r w:rsidR="001C416B" w:rsidRPr="0043131D">
        <w:rPr>
          <w:rFonts w:eastAsia="Trebuchet MS"/>
        </w:rPr>
        <w:t xml:space="preserve"> handles all of the calls to </w:t>
      </w:r>
      <w:r w:rsidR="001C416B" w:rsidRPr="0043131D">
        <w:rPr>
          <w:rFonts w:eastAsia="Trebuchet MS"/>
          <w:i/>
        </w:rPr>
        <w:t xml:space="preserve">DirectInput </w:t>
      </w:r>
      <w:r w:rsidR="001C416B" w:rsidRPr="0043131D">
        <w:rPr>
          <w:rFonts w:eastAsia="Trebuchet MS"/>
        </w:rPr>
        <w:t>keyboard device and updates the input state.</w:t>
      </w:r>
      <w:r>
        <w:rPr>
          <w:rFonts w:eastAsia="Trebuchet MS"/>
        </w:rPr>
        <w:t xml:space="preserve"> </w:t>
      </w:r>
    </w:p>
    <w:p w14:paraId="22710667" w14:textId="77777777" w:rsidR="00CB734B" w:rsidRPr="0043131D" w:rsidRDefault="00CB734B" w:rsidP="00CB734B"/>
    <w:p w14:paraId="650F58D6" w14:textId="77777777" w:rsidR="001C416B" w:rsidRPr="00CB734B" w:rsidRDefault="001C416B" w:rsidP="00DD4C99">
      <w:pPr>
        <w:numPr>
          <w:ilvl w:val="0"/>
          <w:numId w:val="84"/>
        </w:numPr>
      </w:pPr>
      <w:r w:rsidRPr="00CB734B">
        <w:rPr>
          <w:rFonts w:eastAsia="Trebuchet MS" w:cs="Trebuchet MS"/>
          <w:b/>
        </w:rPr>
        <w:t>Operations</w:t>
      </w:r>
    </w:p>
    <w:p w14:paraId="18CFE528" w14:textId="77777777" w:rsidR="001C416B" w:rsidRPr="00CB734B" w:rsidRDefault="001C416B" w:rsidP="00DD4C99">
      <w:pPr>
        <w:numPr>
          <w:ilvl w:val="1"/>
          <w:numId w:val="84"/>
        </w:numPr>
      </w:pPr>
      <w:r w:rsidRPr="00CB734B">
        <w:rPr>
          <w:rFonts w:eastAsia="Trebuchet MS" w:cs="Trebuchet MS"/>
        </w:rPr>
        <w:t xml:space="preserve">OnExecute(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7A96FA15" w14:textId="77777777" w:rsidR="001C416B" w:rsidRPr="00CB734B" w:rsidRDefault="001C416B" w:rsidP="00DD4C99">
      <w:pPr>
        <w:numPr>
          <w:ilvl w:val="2"/>
          <w:numId w:val="84"/>
        </w:numPr>
      </w:pPr>
      <w:r w:rsidRPr="00CB734B">
        <w:rPr>
          <w:rFonts w:eastAsia="Trebuchet MS" w:cs="Trebuchet MS"/>
        </w:rPr>
        <w:lastRenderedPageBreak/>
        <w:t xml:space="preserve">Inherited from </w:t>
      </w:r>
      <w:r w:rsidRPr="00CB734B">
        <w:rPr>
          <w:rFonts w:eastAsia="Trebuchet MS" w:cs="Trebuchet MS"/>
          <w:i/>
        </w:rPr>
        <w:t>Task</w:t>
      </w:r>
      <w:r w:rsidRPr="00CB734B">
        <w:rPr>
          <w:rFonts w:eastAsia="Trebuchet MS" w:cs="Trebuchet MS"/>
        </w:rPr>
        <w:t xml:space="preserve">; Queries and updates the input state. </w:t>
      </w:r>
    </w:p>
    <w:p w14:paraId="0D04ED92" w14:textId="77777777" w:rsidR="001C416B" w:rsidRDefault="001C416B" w:rsidP="001C416B">
      <w:pPr>
        <w:pStyle w:val="Heading4"/>
        <w:rPr>
          <w:rFonts w:eastAsia="Trebuchet MS"/>
        </w:rPr>
      </w:pPr>
      <w:bookmarkStart w:id="459" w:name="_Toc256375244"/>
      <w:r w:rsidRPr="0043131D">
        <w:rPr>
          <w:rFonts w:eastAsia="Trebuchet MS"/>
        </w:rPr>
        <w:t>MouseExtension</w:t>
      </w:r>
      <w:bookmarkEnd w:id="459"/>
    </w:p>
    <w:p w14:paraId="111AA9C6" w14:textId="77777777" w:rsidR="001C416B" w:rsidRDefault="00CB734B" w:rsidP="00CB734B">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 xml:space="preserve">MouseExtension </w:t>
      </w:r>
      <w:r w:rsidR="001C416B" w:rsidRPr="0043131D">
        <w:rPr>
          <w:rFonts w:eastAsia="Trebuchet MS"/>
        </w:rPr>
        <w:t>handles all of the calls to DirectInput mouse device and updates the input state.</w:t>
      </w:r>
      <w:r>
        <w:rPr>
          <w:rFonts w:eastAsia="Trebuchet MS"/>
        </w:rPr>
        <w:t xml:space="preserve">n </w:t>
      </w:r>
    </w:p>
    <w:p w14:paraId="46EFB917" w14:textId="77777777" w:rsidR="00CB734B" w:rsidRPr="0043131D" w:rsidRDefault="00CB734B" w:rsidP="00CB734B"/>
    <w:p w14:paraId="759C8EFA" w14:textId="77777777" w:rsidR="001C416B" w:rsidRPr="00CB734B" w:rsidRDefault="001C416B" w:rsidP="00DD4C99">
      <w:pPr>
        <w:numPr>
          <w:ilvl w:val="0"/>
          <w:numId w:val="85"/>
        </w:numPr>
      </w:pPr>
      <w:r w:rsidRPr="00CB734B">
        <w:rPr>
          <w:rFonts w:eastAsia="Trebuchet MS" w:cs="Trebuchet MS"/>
          <w:b/>
        </w:rPr>
        <w:t>Operations</w:t>
      </w:r>
    </w:p>
    <w:p w14:paraId="1226150B" w14:textId="77777777" w:rsidR="001C416B" w:rsidRPr="00CB734B" w:rsidRDefault="001C416B" w:rsidP="00DD4C99">
      <w:pPr>
        <w:numPr>
          <w:ilvl w:val="1"/>
          <w:numId w:val="85"/>
        </w:numPr>
      </w:pPr>
      <w:r w:rsidRPr="00CB734B">
        <w:rPr>
          <w:rFonts w:eastAsia="Trebuchet MS" w:cs="Trebuchet MS"/>
        </w:rPr>
        <w:t xml:space="preserve">OnExecute(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5A020303" w14:textId="77777777" w:rsidR="001C416B" w:rsidRPr="00CB734B" w:rsidRDefault="001C416B" w:rsidP="00DD4C99">
      <w:pPr>
        <w:numPr>
          <w:ilvl w:val="2"/>
          <w:numId w:val="85"/>
        </w:numPr>
      </w:pPr>
      <w:r w:rsidRPr="00CB734B">
        <w:rPr>
          <w:rFonts w:eastAsia="Trebuchet MS" w:cs="Trebuchet MS"/>
        </w:rPr>
        <w:t xml:space="preserve">Inherited from </w:t>
      </w:r>
      <w:r w:rsidRPr="00CB734B">
        <w:rPr>
          <w:rFonts w:eastAsia="Trebuchet MS" w:cs="Trebuchet MS"/>
          <w:i/>
        </w:rPr>
        <w:t>Task</w:t>
      </w:r>
      <w:r w:rsidRPr="00CB734B">
        <w:rPr>
          <w:rFonts w:eastAsia="Trebuchet MS" w:cs="Trebuchet MS"/>
        </w:rPr>
        <w:t>; Queries and updates the input state.</w:t>
      </w:r>
    </w:p>
    <w:p w14:paraId="1A3A76E3" w14:textId="77777777" w:rsidR="001C416B" w:rsidRPr="0043131D" w:rsidRDefault="001C416B" w:rsidP="001C416B">
      <w:pPr>
        <w:pStyle w:val="Heading3"/>
      </w:pPr>
      <w:r w:rsidRPr="0043131D">
        <w:rPr>
          <w:rFonts w:eastAsia="Trebuchet MS"/>
        </w:rPr>
        <w:br w:type="page"/>
      </w:r>
      <w:bookmarkStart w:id="460" w:name="_Toc256375245"/>
      <w:r w:rsidRPr="0043131D">
        <w:rPr>
          <w:rFonts w:eastAsia="Trebuchet MS"/>
        </w:rPr>
        <w:lastRenderedPageBreak/>
        <w:t>Collision Subsystem</w:t>
      </w:r>
      <w:bookmarkEnd w:id="460"/>
    </w:p>
    <w:p w14:paraId="4FEFB26A" w14:textId="77777777" w:rsidR="001C416B" w:rsidRDefault="001C416B" w:rsidP="001D0CE0">
      <w:pPr>
        <w:pStyle w:val="Heading7"/>
      </w:pPr>
      <w:r w:rsidRPr="0043131D">
        <w:rPr>
          <w:noProof/>
          <w:lang w:bidi="ar-SA"/>
        </w:rPr>
        <w:drawing>
          <wp:inline distT="0" distB="0" distL="0" distR="0" wp14:editId="4E6CBE72">
            <wp:extent cx="4641201" cy="3815255"/>
            <wp:effectExtent l="19050" t="0" r="6999" b="0"/>
            <wp:docPr id="3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cstate="print"/>
                    <a:srcRect/>
                    <a:stretch>
                      <a:fillRect/>
                    </a:stretch>
                  </pic:blipFill>
                  <pic:spPr bwMode="auto">
                    <a:xfrm>
                      <a:off x="0" y="0"/>
                      <a:ext cx="4644681" cy="3818116"/>
                    </a:xfrm>
                    <a:prstGeom prst="rect">
                      <a:avLst/>
                    </a:prstGeom>
                    <a:noFill/>
                    <a:ln w="9525">
                      <a:noFill/>
                      <a:miter lim="800000"/>
                      <a:headEnd/>
                      <a:tailEnd/>
                    </a:ln>
                  </pic:spPr>
                </pic:pic>
              </a:graphicData>
            </a:graphic>
          </wp:inline>
        </w:drawing>
      </w:r>
    </w:p>
    <w:p w14:paraId="399C5F14" w14:textId="77777777" w:rsidR="001C416B" w:rsidRPr="0043131D" w:rsidRDefault="001C416B" w:rsidP="001C416B">
      <w:pPr>
        <w:pStyle w:val="Caption"/>
        <w:jc w:val="center"/>
      </w:pPr>
      <w:r>
        <w:t xml:space="preserve">Figure </w:t>
      </w:r>
      <w:fldSimple w:instr=" SEQ Figure \* ARABIC ">
        <w:r w:rsidR="00C207BD">
          <w:rPr>
            <w:noProof/>
          </w:rPr>
          <w:t>51</w:t>
        </w:r>
      </w:fldSimple>
      <w:r>
        <w:t>: Collision UML Diagram</w:t>
      </w:r>
    </w:p>
    <w:p w14:paraId="3EF8628D" w14:textId="77777777" w:rsidR="001C416B" w:rsidRPr="0043131D" w:rsidRDefault="00CB734B" w:rsidP="00CB734B">
      <w:r>
        <w:rPr>
          <w:rFonts w:eastAsia="Trebuchet MS"/>
        </w:rPr>
        <w:tab/>
      </w:r>
      <w:r w:rsidR="001C416B" w:rsidRPr="0043131D">
        <w:rPr>
          <w:rFonts w:eastAsia="Trebuchet MS"/>
        </w:rPr>
        <w:t xml:space="preserve">The collision system is a collection of customizable </w:t>
      </w:r>
      <w:r w:rsidR="001C416B" w:rsidRPr="0043131D">
        <w:rPr>
          <w:rFonts w:eastAsia="Trebuchet MS"/>
          <w:i/>
        </w:rPr>
        <w:t>Collision</w:t>
      </w:r>
      <w:r w:rsidR="001C416B" w:rsidRPr="0043131D">
        <w:rPr>
          <w:rFonts w:eastAsia="Trebuchet MS"/>
        </w:rPr>
        <w:t xml:space="preserve"> components that allow </w:t>
      </w:r>
      <w:r w:rsidR="001C416B" w:rsidRPr="0043131D">
        <w:rPr>
          <w:rFonts w:eastAsia="Trebuchet MS"/>
          <w:i/>
        </w:rPr>
        <w:t>GameObjects</w:t>
      </w:r>
      <w:r w:rsidR="001C416B" w:rsidRPr="0043131D">
        <w:rPr>
          <w:rFonts w:eastAsia="Trebuchet MS"/>
        </w:rPr>
        <w:t xml:space="preserve"> to interact.  Due to the inherent response that most physics systems have, </w:t>
      </w:r>
      <w:r w:rsidR="001C416B" w:rsidRPr="0043131D">
        <w:rPr>
          <w:rFonts w:eastAsia="Trebuchet MS"/>
          <w:i/>
        </w:rPr>
        <w:t xml:space="preserve">Collision </w:t>
      </w:r>
      <w:r w:rsidR="001C416B" w:rsidRPr="0043131D">
        <w:rPr>
          <w:rFonts w:eastAsia="Trebuchet MS"/>
        </w:rPr>
        <w:t xml:space="preserve">components are loosely tied to the physics subsystem's </w:t>
      </w:r>
      <w:r w:rsidR="001C416B" w:rsidRPr="0043131D">
        <w:rPr>
          <w:rFonts w:eastAsia="Trebuchet MS"/>
          <w:i/>
        </w:rPr>
        <w:t xml:space="preserve">RigidBody </w:t>
      </w:r>
      <w:r w:rsidR="001C416B" w:rsidRPr="0043131D">
        <w:rPr>
          <w:rFonts w:eastAsia="Trebuchet MS"/>
        </w:rPr>
        <w:t xml:space="preserve">component.  Without the </w:t>
      </w:r>
      <w:r w:rsidR="001C416B" w:rsidRPr="0043131D">
        <w:rPr>
          <w:rFonts w:eastAsia="Trebuchet MS"/>
          <w:i/>
        </w:rPr>
        <w:t xml:space="preserve">RigidBody </w:t>
      </w:r>
      <w:r w:rsidR="001C416B" w:rsidRPr="0043131D">
        <w:rPr>
          <w:rFonts w:eastAsia="Trebuchet MS"/>
        </w:rPr>
        <w:t xml:space="preserve">attached the </w:t>
      </w:r>
      <w:r w:rsidR="001C416B" w:rsidRPr="0043131D">
        <w:rPr>
          <w:rFonts w:eastAsia="Trebuchet MS"/>
          <w:i/>
        </w:rPr>
        <w:t xml:space="preserve">Collider </w:t>
      </w:r>
      <w:r w:rsidR="001C416B" w:rsidRPr="0043131D">
        <w:rPr>
          <w:rFonts w:eastAsia="Trebuchet MS"/>
        </w:rPr>
        <w:t xml:space="preserve">has no means of influencing the </w:t>
      </w:r>
      <w:r w:rsidR="001C416B" w:rsidRPr="0043131D">
        <w:rPr>
          <w:rFonts w:eastAsia="Trebuchet MS"/>
          <w:i/>
        </w:rPr>
        <w:t>GameObject's</w:t>
      </w:r>
      <w:r w:rsidR="001C416B" w:rsidRPr="0043131D">
        <w:rPr>
          <w:rFonts w:eastAsia="Trebuchet MS"/>
        </w:rPr>
        <w:t xml:space="preserve"> position.  In this case, where a </w:t>
      </w:r>
      <w:r w:rsidR="001C416B" w:rsidRPr="0043131D">
        <w:rPr>
          <w:rFonts w:eastAsia="Trebuchet MS"/>
          <w:i/>
        </w:rPr>
        <w:t xml:space="preserve">Collider </w:t>
      </w:r>
      <w:r w:rsidR="001C416B" w:rsidRPr="0043131D">
        <w:rPr>
          <w:rFonts w:eastAsia="Trebuchet MS"/>
        </w:rPr>
        <w:t xml:space="preserve">has no companion </w:t>
      </w:r>
      <w:r w:rsidR="001C416B" w:rsidRPr="0043131D">
        <w:rPr>
          <w:rFonts w:eastAsia="Trebuchet MS"/>
          <w:i/>
        </w:rPr>
        <w:t>RigidBody</w:t>
      </w:r>
      <w:r w:rsidR="001C416B" w:rsidRPr="0043131D">
        <w:rPr>
          <w:rFonts w:eastAsia="Trebuchet MS"/>
        </w:rPr>
        <w:t xml:space="preserve">, the </w:t>
      </w:r>
      <w:r w:rsidR="001C416B" w:rsidRPr="0043131D">
        <w:rPr>
          <w:rFonts w:eastAsia="Trebuchet MS"/>
          <w:i/>
        </w:rPr>
        <w:t xml:space="preserve">Collider </w:t>
      </w:r>
      <w:r w:rsidR="001C416B" w:rsidRPr="0043131D">
        <w:rPr>
          <w:rFonts w:eastAsia="Trebuchet MS"/>
        </w:rPr>
        <w:t xml:space="preserve">acts as a trigger to a collision and has no interaction on the </w:t>
      </w:r>
      <w:r w:rsidR="001C416B" w:rsidRPr="0043131D">
        <w:rPr>
          <w:rFonts w:eastAsia="Trebuchet MS"/>
          <w:i/>
        </w:rPr>
        <w:t>GameObject</w:t>
      </w:r>
      <w:r w:rsidR="001C416B" w:rsidRPr="0043131D">
        <w:rPr>
          <w:rFonts w:eastAsia="Trebuchet MS"/>
        </w:rPr>
        <w:t>.</w:t>
      </w:r>
    </w:p>
    <w:p w14:paraId="59E97E5B" w14:textId="77777777" w:rsidR="001C416B" w:rsidRDefault="001C416B" w:rsidP="001D0CE0">
      <w:pPr>
        <w:pStyle w:val="Heading7"/>
      </w:pPr>
      <w:r w:rsidRPr="0043131D">
        <w:rPr>
          <w:noProof/>
          <w:lang w:bidi="ar-SA"/>
        </w:rPr>
        <w:lastRenderedPageBreak/>
        <w:drawing>
          <wp:inline distT="0" distB="0" distL="0" distR="0" wp14:editId="3CD30883">
            <wp:extent cx="2527935" cy="2517140"/>
            <wp:effectExtent l="19050" t="0" r="5715" b="0"/>
            <wp:docPr id="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srcRect/>
                    <a:stretch>
                      <a:fillRect/>
                    </a:stretch>
                  </pic:blipFill>
                  <pic:spPr bwMode="auto">
                    <a:xfrm>
                      <a:off x="0" y="0"/>
                      <a:ext cx="2527935" cy="2517140"/>
                    </a:xfrm>
                    <a:prstGeom prst="rect">
                      <a:avLst/>
                    </a:prstGeom>
                    <a:noFill/>
                    <a:ln w="9525">
                      <a:noFill/>
                      <a:miter lim="800000"/>
                      <a:headEnd/>
                      <a:tailEnd/>
                    </a:ln>
                  </pic:spPr>
                </pic:pic>
              </a:graphicData>
            </a:graphic>
          </wp:inline>
        </w:drawing>
      </w:r>
    </w:p>
    <w:p w14:paraId="6DA15FAB" w14:textId="77777777" w:rsidR="001C416B" w:rsidRPr="0043131D" w:rsidRDefault="001C416B" w:rsidP="001C416B">
      <w:pPr>
        <w:pStyle w:val="Caption"/>
        <w:jc w:val="center"/>
      </w:pPr>
      <w:r>
        <w:t xml:space="preserve">Figure </w:t>
      </w:r>
      <w:fldSimple w:instr=" SEQ Figure \* ARABIC ">
        <w:r w:rsidR="00C207BD">
          <w:rPr>
            <w:noProof/>
          </w:rPr>
          <w:t>52</w:t>
        </w:r>
      </w:fldSimple>
      <w:r>
        <w:t>: Trigger and Physics Collider Combined</w:t>
      </w:r>
    </w:p>
    <w:p w14:paraId="62E01190" w14:textId="77777777" w:rsidR="001C416B" w:rsidRDefault="001C416B" w:rsidP="001C416B">
      <w:pPr>
        <w:pStyle w:val="Heading4"/>
        <w:rPr>
          <w:rFonts w:eastAsia="Trebuchet MS"/>
        </w:rPr>
      </w:pPr>
      <w:bookmarkStart w:id="461" w:name="_Toc256375246"/>
      <w:r w:rsidRPr="0043131D">
        <w:rPr>
          <w:rFonts w:eastAsia="Trebuchet MS"/>
        </w:rPr>
        <w:t>Collision</w:t>
      </w:r>
      <w:bookmarkEnd w:id="461"/>
    </w:p>
    <w:p w14:paraId="490EB779" w14:textId="77777777" w:rsidR="001C416B" w:rsidRDefault="00CB734B" w:rsidP="00CB734B">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 xml:space="preserve">Collision </w:t>
      </w:r>
      <w:r w:rsidR="001C416B" w:rsidRPr="0043131D">
        <w:rPr>
          <w:rFonts w:eastAsia="Trebuchet MS"/>
        </w:rPr>
        <w:t xml:space="preserve">object is the primary data object used to track a collision between two </w:t>
      </w:r>
      <w:r w:rsidR="001C416B" w:rsidRPr="0043131D">
        <w:rPr>
          <w:rFonts w:eastAsia="Trebuchet MS"/>
          <w:i/>
        </w:rPr>
        <w:t>Colliders</w:t>
      </w:r>
      <w:r w:rsidR="001C416B" w:rsidRPr="0043131D">
        <w:rPr>
          <w:rFonts w:eastAsia="Trebuchet MS"/>
        </w:rPr>
        <w:t>.</w:t>
      </w:r>
      <w:r>
        <w:rPr>
          <w:rFonts w:eastAsia="Trebuchet MS"/>
        </w:rPr>
        <w:t xml:space="preserve"> </w:t>
      </w:r>
    </w:p>
    <w:p w14:paraId="54A187F4" w14:textId="77777777" w:rsidR="00CB734B" w:rsidRPr="0043131D" w:rsidRDefault="00CB734B" w:rsidP="00CB734B"/>
    <w:p w14:paraId="53E9842A" w14:textId="77777777" w:rsidR="001C416B" w:rsidRPr="00CB734B" w:rsidRDefault="001C416B" w:rsidP="00DD4C99">
      <w:pPr>
        <w:numPr>
          <w:ilvl w:val="0"/>
          <w:numId w:val="82"/>
        </w:numPr>
      </w:pPr>
      <w:r w:rsidRPr="00CB734B">
        <w:rPr>
          <w:rFonts w:eastAsia="Trebuchet MS" w:cs="Trebuchet MS"/>
          <w:b/>
        </w:rPr>
        <w:t>Data</w:t>
      </w:r>
    </w:p>
    <w:p w14:paraId="40802802" w14:textId="77777777" w:rsidR="001C416B" w:rsidRPr="00CB734B" w:rsidRDefault="001C416B" w:rsidP="00DD4C99">
      <w:pPr>
        <w:numPr>
          <w:ilvl w:val="1"/>
          <w:numId w:val="82"/>
        </w:numPr>
      </w:pPr>
      <w:r w:rsidRPr="00CB734B">
        <w:rPr>
          <w:rFonts w:eastAsia="Trebuchet MS" w:cs="Trebuchet MS"/>
        </w:rPr>
        <w:t xml:space="preserve">Collider : </w:t>
      </w:r>
      <w:r w:rsidRPr="00CB734B">
        <w:rPr>
          <w:rFonts w:eastAsia="Trebuchet MS" w:cs="Trebuchet MS"/>
          <w:i/>
        </w:rPr>
        <w:t>Collider</w:t>
      </w:r>
    </w:p>
    <w:p w14:paraId="0F8BAC05" w14:textId="77777777" w:rsidR="001C416B" w:rsidRPr="00CB734B" w:rsidRDefault="001C416B" w:rsidP="00DD4C99">
      <w:pPr>
        <w:numPr>
          <w:ilvl w:val="2"/>
          <w:numId w:val="82"/>
        </w:numPr>
      </w:pPr>
      <w:r w:rsidRPr="00CB734B">
        <w:rPr>
          <w:rFonts w:eastAsia="Trebuchet MS" w:cs="Trebuchet MS"/>
        </w:rPr>
        <w:t xml:space="preserve">The </w:t>
      </w:r>
      <w:r w:rsidRPr="00CB734B">
        <w:rPr>
          <w:rFonts w:eastAsia="Trebuchet MS" w:cs="Trebuchet MS"/>
          <w:i/>
        </w:rPr>
        <w:t>Collider</w:t>
      </w:r>
      <w:r w:rsidRPr="00CB734B">
        <w:rPr>
          <w:rFonts w:eastAsia="Trebuchet MS" w:cs="Trebuchet MS"/>
        </w:rPr>
        <w:t xml:space="preserve"> that the current collision occurred with</w:t>
      </w:r>
    </w:p>
    <w:p w14:paraId="7C5306BE" w14:textId="77777777" w:rsidR="001C416B" w:rsidRPr="00CB734B" w:rsidRDefault="001C416B" w:rsidP="00DD4C99">
      <w:pPr>
        <w:numPr>
          <w:ilvl w:val="1"/>
          <w:numId w:val="82"/>
        </w:numPr>
      </w:pPr>
      <w:r w:rsidRPr="00CB734B">
        <w:rPr>
          <w:rFonts w:eastAsia="Trebuchet MS" w:cs="Trebuchet MS"/>
        </w:rPr>
        <w:t xml:space="preserve">Transform : </w:t>
      </w:r>
      <w:r w:rsidRPr="00CB734B">
        <w:rPr>
          <w:rFonts w:eastAsia="Trebuchet MS" w:cs="Trebuchet MS"/>
          <w:i/>
        </w:rPr>
        <w:t>Transformation</w:t>
      </w:r>
    </w:p>
    <w:p w14:paraId="18369971" w14:textId="77777777" w:rsidR="001C416B" w:rsidRPr="00CB734B" w:rsidRDefault="001C416B" w:rsidP="00DD4C99">
      <w:pPr>
        <w:numPr>
          <w:ilvl w:val="2"/>
          <w:numId w:val="82"/>
        </w:numPr>
      </w:pPr>
      <w:r w:rsidRPr="00CB734B">
        <w:rPr>
          <w:rFonts w:eastAsia="Trebuchet MS" w:cs="Trebuchet MS"/>
        </w:rPr>
        <w:t xml:space="preserve">The world </w:t>
      </w:r>
      <w:r w:rsidRPr="00CB734B">
        <w:rPr>
          <w:rFonts w:eastAsia="Trebuchet MS" w:cs="Trebuchet MS"/>
          <w:i/>
        </w:rPr>
        <w:t xml:space="preserve">Transformation </w:t>
      </w:r>
      <w:r w:rsidRPr="00CB734B">
        <w:rPr>
          <w:rFonts w:eastAsia="Trebuchet MS" w:cs="Trebuchet MS"/>
        </w:rPr>
        <w:t xml:space="preserve">of the </w:t>
      </w:r>
      <w:r w:rsidRPr="00CB734B">
        <w:rPr>
          <w:rFonts w:eastAsia="Trebuchet MS" w:cs="Trebuchet MS"/>
          <w:i/>
        </w:rPr>
        <w:t xml:space="preserve">GameObject </w:t>
      </w:r>
      <w:r w:rsidRPr="00CB734B">
        <w:rPr>
          <w:rFonts w:eastAsia="Trebuchet MS" w:cs="Trebuchet MS"/>
        </w:rPr>
        <w:t xml:space="preserve">that the </w:t>
      </w:r>
      <w:r w:rsidRPr="00CB734B">
        <w:rPr>
          <w:rFonts w:eastAsia="Trebuchet MS" w:cs="Trebuchet MS"/>
          <w:i/>
        </w:rPr>
        <w:t xml:space="preserve">Collider </w:t>
      </w:r>
      <w:r w:rsidRPr="00CB734B">
        <w:rPr>
          <w:rFonts w:eastAsia="Trebuchet MS" w:cs="Trebuchet MS"/>
        </w:rPr>
        <w:t>collided with.</w:t>
      </w:r>
    </w:p>
    <w:p w14:paraId="01A9459E" w14:textId="77777777" w:rsidR="001C416B" w:rsidRPr="00CB734B" w:rsidRDefault="001C416B" w:rsidP="00DD4C99">
      <w:pPr>
        <w:numPr>
          <w:ilvl w:val="1"/>
          <w:numId w:val="82"/>
        </w:numPr>
      </w:pPr>
      <w:r w:rsidRPr="00CB734B">
        <w:rPr>
          <w:rFonts w:eastAsia="Trebuchet MS" w:cs="Trebuchet MS"/>
        </w:rPr>
        <w:t xml:space="preserve">GameObject : </w:t>
      </w:r>
      <w:r w:rsidRPr="00CB734B">
        <w:rPr>
          <w:rFonts w:eastAsia="Trebuchet MS" w:cs="Trebuchet MS"/>
          <w:i/>
        </w:rPr>
        <w:t>GameObject</w:t>
      </w:r>
    </w:p>
    <w:p w14:paraId="55E06F67" w14:textId="77777777" w:rsidR="001C416B" w:rsidRPr="00CB734B" w:rsidRDefault="001C416B" w:rsidP="00DD4C99">
      <w:pPr>
        <w:numPr>
          <w:ilvl w:val="2"/>
          <w:numId w:val="82"/>
        </w:numPr>
      </w:pPr>
      <w:r w:rsidRPr="00CB734B">
        <w:rPr>
          <w:rFonts w:eastAsia="Trebuchet MS" w:cs="Trebuchet MS"/>
        </w:rPr>
        <w:t xml:space="preserve">The </w:t>
      </w:r>
      <w:r w:rsidRPr="00CB734B">
        <w:rPr>
          <w:rFonts w:eastAsia="Trebuchet MS" w:cs="Trebuchet MS"/>
          <w:i/>
        </w:rPr>
        <w:t xml:space="preserve">GameObject </w:t>
      </w:r>
      <w:r w:rsidRPr="00CB734B">
        <w:rPr>
          <w:rFonts w:eastAsia="Trebuchet MS" w:cs="Trebuchet MS"/>
        </w:rPr>
        <w:t xml:space="preserve">that the </w:t>
      </w:r>
      <w:r w:rsidRPr="00CB734B">
        <w:rPr>
          <w:rFonts w:eastAsia="Trebuchet MS" w:cs="Trebuchet MS"/>
          <w:i/>
        </w:rPr>
        <w:t xml:space="preserve">Collider </w:t>
      </w:r>
      <w:r w:rsidRPr="00CB734B">
        <w:rPr>
          <w:rFonts w:eastAsia="Trebuchet MS" w:cs="Trebuchet MS"/>
        </w:rPr>
        <w:t>collided with.</w:t>
      </w:r>
    </w:p>
    <w:p w14:paraId="1E1E9451" w14:textId="77777777" w:rsidR="001C416B" w:rsidRDefault="001C416B" w:rsidP="001C416B">
      <w:pPr>
        <w:pStyle w:val="Heading4"/>
        <w:rPr>
          <w:rFonts w:eastAsia="Trebuchet MS"/>
        </w:rPr>
      </w:pPr>
      <w:bookmarkStart w:id="462" w:name="_Toc256375247"/>
      <w:r w:rsidRPr="0043131D">
        <w:rPr>
          <w:rFonts w:eastAsia="Trebuchet MS"/>
        </w:rPr>
        <w:t>Collider</w:t>
      </w:r>
      <w:bookmarkEnd w:id="462"/>
    </w:p>
    <w:p w14:paraId="162CBAD3" w14:textId="77777777" w:rsidR="001C416B" w:rsidRPr="0043131D" w:rsidRDefault="00CB734B" w:rsidP="00CB734B">
      <w:r>
        <w:rPr>
          <w:rFonts w:eastAsia="Trebuchet MS"/>
        </w:rPr>
        <w:tab/>
      </w:r>
      <w:r w:rsidR="001C416B" w:rsidRPr="0043131D">
        <w:rPr>
          <w:rFonts w:eastAsia="Trebuchet MS"/>
        </w:rPr>
        <w:t xml:space="preserve">A base class of all </w:t>
      </w:r>
      <w:r w:rsidR="001C416B" w:rsidRPr="0043131D">
        <w:rPr>
          <w:rFonts w:eastAsia="Trebuchet MS"/>
          <w:i/>
        </w:rPr>
        <w:t>Colliders</w:t>
      </w:r>
      <w:r w:rsidR="001C416B" w:rsidRPr="0043131D">
        <w:rPr>
          <w:rFonts w:eastAsia="Trebuchet MS"/>
        </w:rPr>
        <w:t xml:space="preserve">.  </w:t>
      </w:r>
      <w:r w:rsidR="001C416B" w:rsidRPr="0043131D">
        <w:rPr>
          <w:rFonts w:eastAsia="Trebuchet MS"/>
          <w:i/>
        </w:rPr>
        <w:t xml:space="preserve">Colliders </w:t>
      </w:r>
      <w:r w:rsidR="001C416B" w:rsidRPr="0043131D">
        <w:rPr>
          <w:rFonts w:eastAsia="Trebuchet MS"/>
        </w:rPr>
        <w:t xml:space="preserve">are the means of which the system is able to manage and track the collisions between </w:t>
      </w:r>
      <w:r w:rsidR="001C416B" w:rsidRPr="0043131D">
        <w:rPr>
          <w:rFonts w:eastAsia="Trebuchet MS"/>
          <w:i/>
        </w:rPr>
        <w:t>GameObjects</w:t>
      </w:r>
      <w:r w:rsidR="001C416B" w:rsidRPr="0043131D">
        <w:rPr>
          <w:rFonts w:eastAsia="Trebuchet MS"/>
        </w:rPr>
        <w:t xml:space="preserve">.  </w:t>
      </w:r>
    </w:p>
    <w:p w14:paraId="4D07EA7F" w14:textId="77777777" w:rsidR="00CB734B" w:rsidRDefault="00CB734B" w:rsidP="00CB734B">
      <w:pPr>
        <w:rPr>
          <w:rFonts w:eastAsia="Trebuchet MS"/>
          <w:i/>
        </w:rPr>
      </w:pPr>
    </w:p>
    <w:p w14:paraId="43BBECAB" w14:textId="77777777" w:rsidR="001C416B" w:rsidRDefault="001C416B" w:rsidP="00CB734B">
      <w:pPr>
        <w:rPr>
          <w:rFonts w:eastAsia="Trebuchet MS"/>
          <w:i/>
        </w:rPr>
      </w:pPr>
      <w:r w:rsidRPr="0043131D">
        <w:rPr>
          <w:rFonts w:eastAsia="Trebuchet MS"/>
          <w:i/>
        </w:rPr>
        <w:t>Note: In order for two or more objects to collide, they both must have some form of a Collider(box, sphere, etc.) attached to them.</w:t>
      </w:r>
      <w:r w:rsidR="00CB734B">
        <w:rPr>
          <w:rFonts w:eastAsia="Trebuchet MS"/>
          <w:i/>
        </w:rPr>
        <w:t xml:space="preserve"> </w:t>
      </w:r>
    </w:p>
    <w:p w14:paraId="1B73307E" w14:textId="77777777" w:rsidR="00CB734B" w:rsidRPr="0043131D" w:rsidRDefault="00CB734B" w:rsidP="00CB734B"/>
    <w:p w14:paraId="2D18197B" w14:textId="77777777" w:rsidR="001C416B" w:rsidRPr="00CB734B" w:rsidRDefault="001C416B" w:rsidP="00DD4C99">
      <w:pPr>
        <w:numPr>
          <w:ilvl w:val="0"/>
          <w:numId w:val="41"/>
        </w:numPr>
      </w:pPr>
      <w:r w:rsidRPr="00CB734B">
        <w:rPr>
          <w:rFonts w:eastAsia="Trebuchet MS" w:cs="Trebuchet MS"/>
          <w:b/>
        </w:rPr>
        <w:t>Data</w:t>
      </w:r>
    </w:p>
    <w:p w14:paraId="10965702" w14:textId="77777777" w:rsidR="001C416B" w:rsidRPr="00CB734B" w:rsidRDefault="001C416B" w:rsidP="00DD4C99">
      <w:pPr>
        <w:numPr>
          <w:ilvl w:val="1"/>
          <w:numId w:val="41"/>
        </w:numPr>
        <w:tabs>
          <w:tab w:val="clear" w:pos="1440"/>
          <w:tab w:val="num" w:pos="1080"/>
        </w:tabs>
        <w:ind w:left="1080"/>
      </w:pPr>
      <w:r w:rsidRPr="00CB734B">
        <w:rPr>
          <w:rFonts w:eastAsia="Trebuchet MS" w:cs="Trebuchet MS"/>
        </w:rPr>
        <w:t xml:space="preserve">IsTrigger : </w:t>
      </w:r>
      <w:r w:rsidRPr="00CB734B">
        <w:rPr>
          <w:rFonts w:eastAsia="Trebuchet MS" w:cs="Trebuchet MS"/>
          <w:i/>
        </w:rPr>
        <w:t>Boolean</w:t>
      </w:r>
    </w:p>
    <w:p w14:paraId="72949A9A" w14:textId="77777777" w:rsidR="001C416B" w:rsidRPr="00CB734B" w:rsidRDefault="001C416B" w:rsidP="00DD4C99">
      <w:pPr>
        <w:numPr>
          <w:ilvl w:val="2"/>
          <w:numId w:val="41"/>
        </w:numPr>
        <w:tabs>
          <w:tab w:val="clear" w:pos="2160"/>
          <w:tab w:val="num" w:pos="1440"/>
        </w:tabs>
        <w:ind w:left="1440"/>
      </w:pPr>
      <w:r w:rsidRPr="00CB734B">
        <w:rPr>
          <w:rFonts w:eastAsia="Trebuchet MS" w:cs="Trebuchet MS"/>
        </w:rPr>
        <w:t xml:space="preserve">Whether or not the </w:t>
      </w:r>
      <w:r w:rsidRPr="00CB734B">
        <w:rPr>
          <w:rFonts w:eastAsia="Trebuchet MS" w:cs="Trebuchet MS"/>
          <w:i/>
        </w:rPr>
        <w:t xml:space="preserve">Collider </w:t>
      </w:r>
      <w:r w:rsidRPr="00CB734B">
        <w:rPr>
          <w:rFonts w:eastAsia="Trebuchet MS" w:cs="Trebuchet MS"/>
        </w:rPr>
        <w:t>is set to act as a trigger.</w:t>
      </w:r>
    </w:p>
    <w:p w14:paraId="49FBEC99" w14:textId="77777777" w:rsidR="001C416B" w:rsidRPr="00CB734B" w:rsidRDefault="001C416B" w:rsidP="00DD4C99">
      <w:pPr>
        <w:numPr>
          <w:ilvl w:val="1"/>
          <w:numId w:val="41"/>
        </w:numPr>
        <w:tabs>
          <w:tab w:val="clear" w:pos="1440"/>
          <w:tab w:val="num" w:pos="1080"/>
        </w:tabs>
        <w:ind w:left="1080"/>
      </w:pPr>
      <w:r w:rsidRPr="00CB734B">
        <w:rPr>
          <w:rFonts w:eastAsia="Trebuchet MS" w:cs="Trebuchet MS"/>
        </w:rPr>
        <w:t xml:space="preserve">AttachedRigidBody : </w:t>
      </w:r>
      <w:r w:rsidRPr="00CB734B">
        <w:rPr>
          <w:rFonts w:eastAsia="Trebuchet MS" w:cs="Trebuchet MS"/>
          <w:i/>
        </w:rPr>
        <w:t>RigidBody</w:t>
      </w:r>
    </w:p>
    <w:p w14:paraId="60B07D93" w14:textId="77777777" w:rsidR="001C416B" w:rsidRPr="00CB734B" w:rsidRDefault="001C416B" w:rsidP="00DD4C99">
      <w:pPr>
        <w:numPr>
          <w:ilvl w:val="2"/>
          <w:numId w:val="41"/>
        </w:numPr>
        <w:tabs>
          <w:tab w:val="clear" w:pos="2160"/>
          <w:tab w:val="num" w:pos="1440"/>
        </w:tabs>
        <w:ind w:left="1440"/>
      </w:pPr>
      <w:r w:rsidRPr="00CB734B">
        <w:rPr>
          <w:rFonts w:eastAsia="Trebuchet MS" w:cs="Trebuchet MS"/>
        </w:rPr>
        <w:t xml:space="preserve">The </w:t>
      </w:r>
      <w:r w:rsidRPr="00CB734B">
        <w:rPr>
          <w:rFonts w:eastAsia="Trebuchet MS" w:cs="Trebuchet MS"/>
          <w:i/>
        </w:rPr>
        <w:t xml:space="preserve">RigidBody </w:t>
      </w:r>
      <w:r w:rsidRPr="00CB734B">
        <w:rPr>
          <w:rFonts w:eastAsia="Trebuchet MS" w:cs="Trebuchet MS"/>
        </w:rPr>
        <w:t xml:space="preserve">that the </w:t>
      </w:r>
      <w:r w:rsidRPr="00CB734B">
        <w:rPr>
          <w:rFonts w:eastAsia="Trebuchet MS" w:cs="Trebuchet MS"/>
          <w:i/>
        </w:rPr>
        <w:t>Collider</w:t>
      </w:r>
      <w:r w:rsidRPr="00CB734B">
        <w:rPr>
          <w:rFonts w:eastAsia="Trebuchet MS" w:cs="Trebuchet MS"/>
        </w:rPr>
        <w:t xml:space="preserve"> is partnered with.</w:t>
      </w:r>
    </w:p>
    <w:p w14:paraId="6DCE61FE" w14:textId="77777777" w:rsidR="001C416B" w:rsidRPr="00CB734B" w:rsidRDefault="001C416B" w:rsidP="00DD4C99">
      <w:pPr>
        <w:numPr>
          <w:ilvl w:val="0"/>
          <w:numId w:val="81"/>
        </w:numPr>
      </w:pPr>
      <w:r w:rsidRPr="00CB734B">
        <w:rPr>
          <w:rFonts w:eastAsia="Trebuchet MS" w:cs="Trebuchet MS"/>
          <w:b/>
        </w:rPr>
        <w:t>Operations</w:t>
      </w:r>
    </w:p>
    <w:p w14:paraId="21923533" w14:textId="77777777" w:rsidR="001C416B" w:rsidRPr="00CB734B" w:rsidRDefault="001C416B" w:rsidP="00DD4C99">
      <w:pPr>
        <w:numPr>
          <w:ilvl w:val="1"/>
          <w:numId w:val="81"/>
        </w:numPr>
      </w:pPr>
      <w:r w:rsidRPr="00CB734B">
        <w:rPr>
          <w:rFonts w:eastAsia="Trebuchet MS" w:cs="Trebuchet MS"/>
        </w:rPr>
        <w:t xml:space="preserve">RegisterCallback(callback : </w:t>
      </w:r>
      <w:r w:rsidRPr="00CB734B">
        <w:rPr>
          <w:rFonts w:eastAsia="Trebuchet MS" w:cs="Trebuchet MS"/>
          <w:i/>
        </w:rPr>
        <w:t>ColliderCallback</w:t>
      </w:r>
      <w:r w:rsidRPr="00CB734B">
        <w:rPr>
          <w:rFonts w:eastAsia="Trebuchet MS" w:cs="Trebuchet MS"/>
        </w:rPr>
        <w:t xml:space="preserve">) : </w:t>
      </w:r>
      <w:r w:rsidRPr="00CB734B">
        <w:rPr>
          <w:rFonts w:eastAsia="Trebuchet MS" w:cs="Trebuchet MS"/>
          <w:i/>
        </w:rPr>
        <w:t>void</w:t>
      </w:r>
    </w:p>
    <w:p w14:paraId="010FBCF9" w14:textId="77777777" w:rsidR="001C416B" w:rsidRPr="00CB734B" w:rsidRDefault="001C416B" w:rsidP="00DD4C99">
      <w:pPr>
        <w:numPr>
          <w:ilvl w:val="2"/>
          <w:numId w:val="81"/>
        </w:numPr>
      </w:pPr>
      <w:r w:rsidRPr="00CB734B">
        <w:rPr>
          <w:rFonts w:eastAsia="Trebuchet MS" w:cs="Trebuchet MS"/>
        </w:rPr>
        <w:t>Registers a callback that will be called when a collision is detected.</w:t>
      </w:r>
    </w:p>
    <w:p w14:paraId="53D14EF5" w14:textId="77777777" w:rsidR="001C416B" w:rsidRPr="00CB734B" w:rsidRDefault="001C416B" w:rsidP="00DD4C99">
      <w:pPr>
        <w:numPr>
          <w:ilvl w:val="1"/>
          <w:numId w:val="81"/>
        </w:numPr>
      </w:pPr>
      <w:r w:rsidRPr="00CB734B">
        <w:rPr>
          <w:rFonts w:eastAsia="Trebuchet MS" w:cs="Trebuchet MS"/>
        </w:rPr>
        <w:t xml:space="preserve">OnCollisionEnter(collision : </w:t>
      </w:r>
      <w:r w:rsidRPr="00CB734B">
        <w:rPr>
          <w:rFonts w:eastAsia="Trebuchet MS" w:cs="Trebuchet MS"/>
          <w:i/>
        </w:rPr>
        <w:t>Collision</w:t>
      </w:r>
      <w:r w:rsidRPr="00CB734B">
        <w:rPr>
          <w:rFonts w:eastAsia="Trebuchet MS" w:cs="Trebuchet MS"/>
        </w:rPr>
        <w:t xml:space="preserve">) : </w:t>
      </w:r>
      <w:r w:rsidRPr="00CB734B">
        <w:rPr>
          <w:rFonts w:eastAsia="Trebuchet MS" w:cs="Trebuchet MS"/>
          <w:i/>
        </w:rPr>
        <w:t>void</w:t>
      </w:r>
    </w:p>
    <w:p w14:paraId="1FCEF72E" w14:textId="77777777" w:rsidR="001C416B" w:rsidRPr="00CB734B" w:rsidRDefault="001C416B" w:rsidP="00DD4C99">
      <w:pPr>
        <w:numPr>
          <w:ilvl w:val="2"/>
          <w:numId w:val="81"/>
        </w:numPr>
      </w:pPr>
      <w:r w:rsidRPr="00CB734B">
        <w:rPr>
          <w:rFonts w:eastAsia="Trebuchet MS" w:cs="Trebuchet MS"/>
        </w:rPr>
        <w:t xml:space="preserve">Called when a the collision between two </w:t>
      </w:r>
      <w:r w:rsidRPr="00CB734B">
        <w:rPr>
          <w:rFonts w:eastAsia="Trebuchet MS" w:cs="Trebuchet MS"/>
          <w:i/>
        </w:rPr>
        <w:t xml:space="preserve">Colliders </w:t>
      </w:r>
      <w:r w:rsidRPr="00CB734B">
        <w:rPr>
          <w:rFonts w:eastAsia="Trebuchet MS" w:cs="Trebuchet MS"/>
        </w:rPr>
        <w:t xml:space="preserve">has just started to happen and the </w:t>
      </w:r>
      <w:r w:rsidRPr="00CB734B">
        <w:rPr>
          <w:rFonts w:eastAsia="Trebuchet MS" w:cs="Trebuchet MS"/>
          <w:i/>
        </w:rPr>
        <w:t xml:space="preserve">Colliders </w:t>
      </w:r>
      <w:r w:rsidRPr="00CB734B">
        <w:rPr>
          <w:rFonts w:eastAsia="Trebuchet MS" w:cs="Trebuchet MS"/>
        </w:rPr>
        <w:t>have "Entered" each other’s bounding volume.</w:t>
      </w:r>
    </w:p>
    <w:p w14:paraId="61ED6D69" w14:textId="77777777" w:rsidR="001C416B" w:rsidRPr="00CB734B" w:rsidRDefault="001C416B" w:rsidP="00DD4C99">
      <w:pPr>
        <w:numPr>
          <w:ilvl w:val="1"/>
          <w:numId w:val="81"/>
        </w:numPr>
      </w:pPr>
      <w:r w:rsidRPr="00CB734B">
        <w:rPr>
          <w:rFonts w:eastAsia="Trebuchet MS" w:cs="Trebuchet MS"/>
        </w:rPr>
        <w:t xml:space="preserve">OnCollisionExit(collision : </w:t>
      </w:r>
      <w:r w:rsidRPr="00CB734B">
        <w:rPr>
          <w:rFonts w:eastAsia="Trebuchet MS" w:cs="Trebuchet MS"/>
          <w:i/>
        </w:rPr>
        <w:t>Collision</w:t>
      </w:r>
      <w:r w:rsidRPr="00CB734B">
        <w:rPr>
          <w:rFonts w:eastAsia="Trebuchet MS" w:cs="Trebuchet MS"/>
        </w:rPr>
        <w:t xml:space="preserve">) : </w:t>
      </w:r>
      <w:r w:rsidRPr="00CB734B">
        <w:rPr>
          <w:rFonts w:eastAsia="Trebuchet MS" w:cs="Trebuchet MS"/>
          <w:i/>
        </w:rPr>
        <w:t>void</w:t>
      </w:r>
    </w:p>
    <w:p w14:paraId="6C8B3CD8" w14:textId="77777777" w:rsidR="001C416B" w:rsidRPr="00CB734B" w:rsidRDefault="001C416B" w:rsidP="00DD4C99">
      <w:pPr>
        <w:numPr>
          <w:ilvl w:val="2"/>
          <w:numId w:val="81"/>
        </w:numPr>
      </w:pPr>
      <w:r w:rsidRPr="00CB734B">
        <w:rPr>
          <w:rFonts w:eastAsia="Trebuchet MS" w:cs="Trebuchet MS"/>
        </w:rPr>
        <w:lastRenderedPageBreak/>
        <w:t xml:space="preserve">Call when a collision between two </w:t>
      </w:r>
      <w:r w:rsidRPr="00CB734B">
        <w:rPr>
          <w:rFonts w:eastAsia="Trebuchet MS" w:cs="Trebuchet MS"/>
          <w:i/>
        </w:rPr>
        <w:t xml:space="preserve">Colliders </w:t>
      </w:r>
      <w:r w:rsidRPr="00CB734B">
        <w:rPr>
          <w:rFonts w:eastAsia="Trebuchet MS" w:cs="Trebuchet MS"/>
        </w:rPr>
        <w:t xml:space="preserve">has just ended and the </w:t>
      </w:r>
      <w:r w:rsidRPr="00CB734B">
        <w:rPr>
          <w:rFonts w:eastAsia="Trebuchet MS" w:cs="Trebuchet MS"/>
          <w:i/>
        </w:rPr>
        <w:t xml:space="preserve">Colliders </w:t>
      </w:r>
      <w:r w:rsidRPr="00CB734B">
        <w:rPr>
          <w:rFonts w:eastAsia="Trebuchet MS" w:cs="Trebuchet MS"/>
        </w:rPr>
        <w:t xml:space="preserve">have "Exited" each other’s bounding volume.  This can only be called if a previous </w:t>
      </w:r>
      <w:r w:rsidRPr="00CB734B">
        <w:rPr>
          <w:rFonts w:eastAsia="Trebuchet MS" w:cs="Trebuchet MS"/>
          <w:i/>
        </w:rPr>
        <w:t xml:space="preserve">OnCollisionEnter </w:t>
      </w:r>
      <w:r w:rsidRPr="00CB734B">
        <w:rPr>
          <w:rFonts w:eastAsia="Trebuchet MS" w:cs="Trebuchet MS"/>
        </w:rPr>
        <w:t>has been called.</w:t>
      </w:r>
    </w:p>
    <w:p w14:paraId="34AA134B" w14:textId="77777777" w:rsidR="001C416B" w:rsidRPr="00CB734B" w:rsidRDefault="001C416B" w:rsidP="00DD4C99">
      <w:pPr>
        <w:numPr>
          <w:ilvl w:val="1"/>
          <w:numId w:val="81"/>
        </w:numPr>
      </w:pPr>
      <w:r w:rsidRPr="00CB734B">
        <w:rPr>
          <w:rFonts w:eastAsia="Trebuchet MS" w:cs="Trebuchet MS"/>
        </w:rPr>
        <w:t xml:space="preserve">OnCollisionStay(collision : </w:t>
      </w:r>
      <w:r w:rsidRPr="00CB734B">
        <w:rPr>
          <w:rFonts w:eastAsia="Trebuchet MS" w:cs="Trebuchet MS"/>
          <w:i/>
        </w:rPr>
        <w:t>Collision</w:t>
      </w:r>
      <w:r w:rsidRPr="00CB734B">
        <w:rPr>
          <w:rFonts w:eastAsia="Trebuchet MS" w:cs="Trebuchet MS"/>
        </w:rPr>
        <w:t xml:space="preserve">) : </w:t>
      </w:r>
      <w:r w:rsidRPr="00CB734B">
        <w:rPr>
          <w:rFonts w:eastAsia="Trebuchet MS" w:cs="Trebuchet MS"/>
          <w:i/>
        </w:rPr>
        <w:t>void</w:t>
      </w:r>
    </w:p>
    <w:p w14:paraId="7BB30294" w14:textId="77777777" w:rsidR="001C416B" w:rsidRPr="00CB734B" w:rsidRDefault="001C416B" w:rsidP="00DD4C99">
      <w:pPr>
        <w:numPr>
          <w:ilvl w:val="2"/>
          <w:numId w:val="81"/>
        </w:numPr>
      </w:pPr>
      <w:r w:rsidRPr="00CB734B">
        <w:rPr>
          <w:rFonts w:eastAsia="Trebuchet MS" w:cs="Trebuchet MS"/>
        </w:rPr>
        <w:t xml:space="preserve">Called when a collision between two </w:t>
      </w:r>
      <w:r w:rsidRPr="00CB734B">
        <w:rPr>
          <w:rFonts w:eastAsia="Trebuchet MS" w:cs="Trebuchet MS"/>
          <w:i/>
        </w:rPr>
        <w:t xml:space="preserve">Colliders </w:t>
      </w:r>
      <w:r w:rsidRPr="00CB734B">
        <w:rPr>
          <w:rFonts w:eastAsia="Trebuchet MS" w:cs="Trebuchet MS"/>
        </w:rPr>
        <w:t xml:space="preserve">is still occurring and the </w:t>
      </w:r>
      <w:r w:rsidRPr="00CB734B">
        <w:rPr>
          <w:rFonts w:eastAsia="Trebuchet MS" w:cs="Trebuchet MS"/>
          <w:i/>
        </w:rPr>
        <w:t xml:space="preserve">Colliders </w:t>
      </w:r>
      <w:r w:rsidRPr="00CB734B">
        <w:rPr>
          <w:rFonts w:eastAsia="Trebuchet MS" w:cs="Trebuchet MS"/>
        </w:rPr>
        <w:t xml:space="preserve">are occupying each other’s bounding volume.  This can only be called if a previous </w:t>
      </w:r>
      <w:r w:rsidRPr="00CB734B">
        <w:rPr>
          <w:rFonts w:eastAsia="Trebuchet MS" w:cs="Trebuchet MS"/>
          <w:i/>
        </w:rPr>
        <w:t xml:space="preserve">OnCollisionEnter </w:t>
      </w:r>
      <w:r w:rsidRPr="00CB734B">
        <w:rPr>
          <w:rFonts w:eastAsia="Trebuchet MS" w:cs="Trebuchet MS"/>
        </w:rPr>
        <w:t>has been called.</w:t>
      </w:r>
    </w:p>
    <w:p w14:paraId="1D76DBE8" w14:textId="77777777" w:rsidR="001C416B" w:rsidRPr="0043131D" w:rsidRDefault="001C416B" w:rsidP="001C416B">
      <w:pPr>
        <w:pStyle w:val="Heading4"/>
      </w:pPr>
      <w:bookmarkStart w:id="463" w:name="_Toc256375248"/>
      <w:r w:rsidRPr="0043131D">
        <w:rPr>
          <w:rFonts w:eastAsia="Trebuchet MS"/>
        </w:rPr>
        <w:t>BoxCollider</w:t>
      </w:r>
      <w:bookmarkEnd w:id="463"/>
    </w:p>
    <w:p w14:paraId="73DF1B96" w14:textId="77777777" w:rsidR="001C416B" w:rsidRDefault="001C416B" w:rsidP="001D0CE0">
      <w:pPr>
        <w:pStyle w:val="Heading7"/>
      </w:pPr>
      <w:r w:rsidRPr="0043131D">
        <w:rPr>
          <w:noProof/>
          <w:lang w:bidi="ar-SA"/>
        </w:rPr>
        <w:drawing>
          <wp:inline distT="0" distB="0" distL="0" distR="0" wp14:editId="06FA4F0D">
            <wp:extent cx="2527935" cy="2517140"/>
            <wp:effectExtent l="19050" t="0" r="5715" b="0"/>
            <wp:docPr id="3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cstate="print"/>
                    <a:srcRect/>
                    <a:stretch>
                      <a:fillRect/>
                    </a:stretch>
                  </pic:blipFill>
                  <pic:spPr bwMode="auto">
                    <a:xfrm>
                      <a:off x="0" y="0"/>
                      <a:ext cx="2527935" cy="2517140"/>
                    </a:xfrm>
                    <a:prstGeom prst="rect">
                      <a:avLst/>
                    </a:prstGeom>
                    <a:noFill/>
                    <a:ln w="9525">
                      <a:noFill/>
                      <a:miter lim="800000"/>
                      <a:headEnd/>
                      <a:tailEnd/>
                    </a:ln>
                  </pic:spPr>
                </pic:pic>
              </a:graphicData>
            </a:graphic>
          </wp:inline>
        </w:drawing>
      </w:r>
    </w:p>
    <w:p w14:paraId="51322E32" w14:textId="77777777" w:rsidR="001C416B" w:rsidRPr="0043131D" w:rsidRDefault="001C416B" w:rsidP="001C416B">
      <w:pPr>
        <w:pStyle w:val="Caption"/>
        <w:jc w:val="center"/>
      </w:pPr>
      <w:r>
        <w:t xml:space="preserve">Figure </w:t>
      </w:r>
      <w:fldSimple w:instr=" SEQ Figure \* ARABIC ">
        <w:r w:rsidR="00C207BD">
          <w:rPr>
            <w:noProof/>
          </w:rPr>
          <w:t>53</w:t>
        </w:r>
      </w:fldSimple>
      <w:r>
        <w:t>: Box Collider Diagram</w:t>
      </w:r>
    </w:p>
    <w:p w14:paraId="0D2312CD" w14:textId="77777777" w:rsidR="001C416B" w:rsidRDefault="00CB734B" w:rsidP="00CB734B">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 xml:space="preserve">BoxCollider </w:t>
      </w:r>
      <w:r w:rsidR="001C416B" w:rsidRPr="0043131D">
        <w:rPr>
          <w:rFonts w:eastAsia="Trebuchet MS"/>
        </w:rPr>
        <w:t xml:space="preserve">is a simple axis aligned bounding box collision component. </w:t>
      </w:r>
    </w:p>
    <w:p w14:paraId="159505C3" w14:textId="77777777" w:rsidR="00CB734B" w:rsidRPr="0043131D" w:rsidRDefault="00CB734B" w:rsidP="00CB734B"/>
    <w:p w14:paraId="110AC1AA" w14:textId="77777777" w:rsidR="001C416B" w:rsidRPr="00CB734B" w:rsidRDefault="001C416B" w:rsidP="00DD4C99">
      <w:pPr>
        <w:numPr>
          <w:ilvl w:val="0"/>
          <w:numId w:val="42"/>
        </w:numPr>
      </w:pPr>
      <w:r w:rsidRPr="00CB734B">
        <w:rPr>
          <w:rFonts w:eastAsia="Trebuchet MS" w:cs="Trebuchet MS"/>
          <w:b/>
        </w:rPr>
        <w:t>Data</w:t>
      </w:r>
    </w:p>
    <w:p w14:paraId="64B45698" w14:textId="77777777" w:rsidR="001C416B" w:rsidRPr="00CB734B" w:rsidRDefault="001C416B" w:rsidP="00DD4C99">
      <w:pPr>
        <w:numPr>
          <w:ilvl w:val="1"/>
          <w:numId w:val="42"/>
        </w:numPr>
        <w:tabs>
          <w:tab w:val="clear" w:pos="1440"/>
          <w:tab w:val="num" w:pos="1080"/>
        </w:tabs>
        <w:ind w:left="1080"/>
      </w:pPr>
      <w:r w:rsidRPr="00CB734B">
        <w:rPr>
          <w:rFonts w:eastAsia="Trebuchet MS" w:cs="Trebuchet MS"/>
        </w:rPr>
        <w:t xml:space="preserve">Center : </w:t>
      </w:r>
      <w:r w:rsidRPr="00CB734B">
        <w:rPr>
          <w:rFonts w:eastAsia="Trebuchet MS" w:cs="Trebuchet MS"/>
          <w:i/>
        </w:rPr>
        <w:t>Vector3</w:t>
      </w:r>
    </w:p>
    <w:p w14:paraId="756AFC21" w14:textId="77777777" w:rsidR="001C416B" w:rsidRPr="00CB734B" w:rsidRDefault="001C416B" w:rsidP="00DD4C99">
      <w:pPr>
        <w:numPr>
          <w:ilvl w:val="2"/>
          <w:numId w:val="42"/>
        </w:numPr>
        <w:tabs>
          <w:tab w:val="clear" w:pos="2160"/>
          <w:tab w:val="num" w:pos="1440"/>
        </w:tabs>
        <w:ind w:left="1440"/>
      </w:pPr>
      <w:r w:rsidRPr="00CB734B">
        <w:rPr>
          <w:rFonts w:eastAsia="Trebuchet MS" w:cs="Trebuchet MS"/>
        </w:rPr>
        <w:t xml:space="preserve">The center of the box, measured in the </w:t>
      </w:r>
      <w:r w:rsidRPr="00CB734B">
        <w:rPr>
          <w:rFonts w:eastAsia="Trebuchet MS" w:cs="Trebuchet MS"/>
          <w:i/>
        </w:rPr>
        <w:t xml:space="preserve">GameObject's </w:t>
      </w:r>
      <w:r w:rsidRPr="00CB734B">
        <w:rPr>
          <w:rFonts w:eastAsia="Trebuchet MS" w:cs="Trebuchet MS"/>
        </w:rPr>
        <w:t>local space.</w:t>
      </w:r>
    </w:p>
    <w:p w14:paraId="245761F2" w14:textId="77777777" w:rsidR="001C416B" w:rsidRPr="00CB734B" w:rsidRDefault="001C416B" w:rsidP="00DD4C99">
      <w:pPr>
        <w:numPr>
          <w:ilvl w:val="1"/>
          <w:numId w:val="42"/>
        </w:numPr>
        <w:tabs>
          <w:tab w:val="clear" w:pos="1440"/>
          <w:tab w:val="num" w:pos="1080"/>
        </w:tabs>
        <w:ind w:left="1080"/>
      </w:pPr>
      <w:r w:rsidRPr="00CB734B">
        <w:rPr>
          <w:rFonts w:eastAsia="Trebuchet MS" w:cs="Trebuchet MS"/>
        </w:rPr>
        <w:t xml:space="preserve">Size : </w:t>
      </w:r>
      <w:r w:rsidRPr="00CB734B">
        <w:rPr>
          <w:rFonts w:eastAsia="Trebuchet MS" w:cs="Trebuchet MS"/>
          <w:i/>
        </w:rPr>
        <w:t>Vector3</w:t>
      </w:r>
    </w:p>
    <w:p w14:paraId="4755403A" w14:textId="77777777" w:rsidR="001C416B" w:rsidRPr="00CB734B" w:rsidRDefault="001C416B" w:rsidP="00DD4C99">
      <w:pPr>
        <w:numPr>
          <w:ilvl w:val="2"/>
          <w:numId w:val="42"/>
        </w:numPr>
        <w:tabs>
          <w:tab w:val="clear" w:pos="2160"/>
          <w:tab w:val="num" w:pos="1440"/>
        </w:tabs>
        <w:ind w:left="1440"/>
      </w:pPr>
      <w:r w:rsidRPr="00CB734B">
        <w:rPr>
          <w:rFonts w:eastAsia="Trebuchet MS" w:cs="Trebuchet MS"/>
        </w:rPr>
        <w:t xml:space="preserve">The size of the box, measured in the </w:t>
      </w:r>
      <w:r w:rsidRPr="00CB734B">
        <w:rPr>
          <w:rFonts w:eastAsia="Trebuchet MS" w:cs="Trebuchet MS"/>
          <w:i/>
        </w:rPr>
        <w:t xml:space="preserve">GameObject's </w:t>
      </w:r>
      <w:r w:rsidRPr="00CB734B">
        <w:rPr>
          <w:rFonts w:eastAsia="Trebuchet MS" w:cs="Trebuchet MS"/>
        </w:rPr>
        <w:t>local space.</w:t>
      </w:r>
    </w:p>
    <w:p w14:paraId="2C8DDD91" w14:textId="77777777" w:rsidR="001C416B" w:rsidRPr="0043131D" w:rsidRDefault="001C416B" w:rsidP="001C416B">
      <w:pPr>
        <w:pStyle w:val="Heading4"/>
      </w:pPr>
      <w:bookmarkStart w:id="464" w:name="_Toc256375249"/>
      <w:r w:rsidRPr="0043131D">
        <w:rPr>
          <w:rFonts w:eastAsia="Trebuchet MS"/>
        </w:rPr>
        <w:lastRenderedPageBreak/>
        <w:t>SphereCollider</w:t>
      </w:r>
      <w:bookmarkEnd w:id="464"/>
    </w:p>
    <w:p w14:paraId="5979DE1D" w14:textId="77777777" w:rsidR="001C416B" w:rsidRDefault="001C416B" w:rsidP="001D0CE0">
      <w:pPr>
        <w:pStyle w:val="Heading7"/>
      </w:pPr>
      <w:r w:rsidRPr="0043131D">
        <w:rPr>
          <w:noProof/>
          <w:lang w:bidi="ar-SA"/>
        </w:rPr>
        <w:drawing>
          <wp:inline distT="0" distB="0" distL="0" distR="0" wp14:editId="4BB767CF">
            <wp:extent cx="2527935" cy="2517140"/>
            <wp:effectExtent l="19050" t="0" r="5715" b="0"/>
            <wp:docPr id="3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cstate="print"/>
                    <a:srcRect/>
                    <a:stretch>
                      <a:fillRect/>
                    </a:stretch>
                  </pic:blipFill>
                  <pic:spPr bwMode="auto">
                    <a:xfrm>
                      <a:off x="0" y="0"/>
                      <a:ext cx="2527935" cy="2517140"/>
                    </a:xfrm>
                    <a:prstGeom prst="rect">
                      <a:avLst/>
                    </a:prstGeom>
                    <a:noFill/>
                    <a:ln w="9525">
                      <a:noFill/>
                      <a:miter lim="800000"/>
                      <a:headEnd/>
                      <a:tailEnd/>
                    </a:ln>
                  </pic:spPr>
                </pic:pic>
              </a:graphicData>
            </a:graphic>
          </wp:inline>
        </w:drawing>
      </w:r>
    </w:p>
    <w:p w14:paraId="334AE197" w14:textId="77777777" w:rsidR="001C416B" w:rsidRPr="0043131D" w:rsidRDefault="001C416B" w:rsidP="001C416B">
      <w:pPr>
        <w:pStyle w:val="Caption"/>
        <w:jc w:val="center"/>
      </w:pPr>
      <w:r>
        <w:t xml:space="preserve">Figure </w:t>
      </w:r>
      <w:fldSimple w:instr=" SEQ Figure \* ARABIC ">
        <w:r w:rsidR="00C207BD">
          <w:rPr>
            <w:noProof/>
          </w:rPr>
          <w:t>54</w:t>
        </w:r>
      </w:fldSimple>
      <w:r>
        <w:t>: Sphere Collider Diagram</w:t>
      </w:r>
    </w:p>
    <w:p w14:paraId="5ABD3CA3" w14:textId="77777777" w:rsidR="001C416B" w:rsidRDefault="00CB734B" w:rsidP="00CB734B">
      <w:pPr>
        <w:rPr>
          <w:rFonts w:eastAsia="Trebuchet MS"/>
        </w:rPr>
      </w:pPr>
      <w:r>
        <w:rPr>
          <w:rFonts w:eastAsia="Trebuchet MS"/>
        </w:rPr>
        <w:tab/>
      </w:r>
      <w:r w:rsidR="001C416B" w:rsidRPr="0043131D">
        <w:rPr>
          <w:rFonts w:eastAsia="Trebuchet MS"/>
        </w:rPr>
        <w:t>The Sphere Collider is a simple bounding sphere collision component.</w:t>
      </w:r>
      <w:r>
        <w:rPr>
          <w:rFonts w:eastAsia="Trebuchet MS"/>
        </w:rPr>
        <w:t xml:space="preserve"> </w:t>
      </w:r>
    </w:p>
    <w:p w14:paraId="28CC30CD" w14:textId="77777777" w:rsidR="00CB734B" w:rsidRPr="0043131D" w:rsidRDefault="00CB734B" w:rsidP="00CB734B"/>
    <w:p w14:paraId="3C78FE6A" w14:textId="77777777" w:rsidR="001C416B" w:rsidRPr="00CB734B" w:rsidRDefault="001C416B" w:rsidP="00DD4C99">
      <w:pPr>
        <w:numPr>
          <w:ilvl w:val="0"/>
          <w:numId w:val="43"/>
        </w:numPr>
      </w:pPr>
      <w:r w:rsidRPr="00CB734B">
        <w:rPr>
          <w:rFonts w:eastAsia="Trebuchet MS" w:cs="Trebuchet MS"/>
          <w:b/>
        </w:rPr>
        <w:t>Data</w:t>
      </w:r>
    </w:p>
    <w:p w14:paraId="08C50F77" w14:textId="77777777" w:rsidR="001C416B" w:rsidRPr="00CB734B" w:rsidRDefault="001C416B" w:rsidP="00DD4C99">
      <w:pPr>
        <w:numPr>
          <w:ilvl w:val="1"/>
          <w:numId w:val="43"/>
        </w:numPr>
        <w:tabs>
          <w:tab w:val="clear" w:pos="1440"/>
          <w:tab w:val="num" w:pos="1080"/>
        </w:tabs>
        <w:ind w:left="1080"/>
      </w:pPr>
      <w:r w:rsidRPr="00CB734B">
        <w:rPr>
          <w:rFonts w:eastAsia="Trebuchet MS" w:cs="Trebuchet MS"/>
        </w:rPr>
        <w:t xml:space="preserve">Center : </w:t>
      </w:r>
      <w:r w:rsidRPr="00CB734B">
        <w:rPr>
          <w:rFonts w:eastAsia="Trebuchet MS" w:cs="Trebuchet MS"/>
          <w:i/>
        </w:rPr>
        <w:t>Vector3</w:t>
      </w:r>
    </w:p>
    <w:p w14:paraId="0AEEEB60" w14:textId="77777777" w:rsidR="001C416B" w:rsidRPr="00CB734B" w:rsidRDefault="001C416B" w:rsidP="00DD4C99">
      <w:pPr>
        <w:numPr>
          <w:ilvl w:val="2"/>
          <w:numId w:val="43"/>
        </w:numPr>
        <w:tabs>
          <w:tab w:val="clear" w:pos="2160"/>
          <w:tab w:val="num" w:pos="1440"/>
        </w:tabs>
        <w:ind w:left="1440"/>
      </w:pPr>
      <w:r w:rsidRPr="00CB734B">
        <w:rPr>
          <w:rFonts w:eastAsia="Trebuchet MS" w:cs="Trebuchet MS"/>
        </w:rPr>
        <w:t xml:space="preserve">The center of the sphere, measured in the </w:t>
      </w:r>
      <w:r w:rsidRPr="00CB734B">
        <w:rPr>
          <w:rFonts w:eastAsia="Trebuchet MS" w:cs="Trebuchet MS"/>
          <w:i/>
        </w:rPr>
        <w:t xml:space="preserve">GameObject's </w:t>
      </w:r>
      <w:r w:rsidRPr="00CB734B">
        <w:rPr>
          <w:rFonts w:eastAsia="Trebuchet MS" w:cs="Trebuchet MS"/>
        </w:rPr>
        <w:t>local space.</w:t>
      </w:r>
    </w:p>
    <w:p w14:paraId="0AC87C9F" w14:textId="77777777" w:rsidR="001C416B" w:rsidRPr="00CB734B" w:rsidRDefault="001C416B" w:rsidP="00DD4C99">
      <w:pPr>
        <w:numPr>
          <w:ilvl w:val="1"/>
          <w:numId w:val="43"/>
        </w:numPr>
        <w:tabs>
          <w:tab w:val="clear" w:pos="1440"/>
          <w:tab w:val="num" w:pos="1080"/>
        </w:tabs>
        <w:ind w:left="1080"/>
      </w:pPr>
      <w:r w:rsidRPr="00CB734B">
        <w:rPr>
          <w:rFonts w:eastAsia="Trebuchet MS" w:cs="Trebuchet MS"/>
        </w:rPr>
        <w:t xml:space="preserve">Radius : </w:t>
      </w:r>
      <w:r w:rsidRPr="00CB734B">
        <w:rPr>
          <w:rFonts w:eastAsia="Trebuchet MS" w:cs="Trebuchet MS"/>
          <w:i/>
        </w:rPr>
        <w:t>float</w:t>
      </w:r>
    </w:p>
    <w:p w14:paraId="4861A2D3" w14:textId="77777777" w:rsidR="001C416B" w:rsidRPr="00CB734B" w:rsidRDefault="001C416B" w:rsidP="00DD4C99">
      <w:pPr>
        <w:numPr>
          <w:ilvl w:val="2"/>
          <w:numId w:val="43"/>
        </w:numPr>
        <w:tabs>
          <w:tab w:val="clear" w:pos="2160"/>
          <w:tab w:val="num" w:pos="1440"/>
        </w:tabs>
        <w:ind w:left="1440"/>
      </w:pPr>
      <w:r w:rsidRPr="00CB734B">
        <w:rPr>
          <w:rFonts w:eastAsia="Trebuchet MS" w:cs="Trebuchet MS"/>
        </w:rPr>
        <w:t xml:space="preserve">The radius of the sphere, measure in the </w:t>
      </w:r>
      <w:r w:rsidRPr="00CB734B">
        <w:rPr>
          <w:rFonts w:eastAsia="Trebuchet MS" w:cs="Trebuchet MS"/>
          <w:i/>
        </w:rPr>
        <w:t xml:space="preserve">GameObject's </w:t>
      </w:r>
      <w:r w:rsidRPr="00CB734B">
        <w:rPr>
          <w:rFonts w:eastAsia="Trebuchet MS" w:cs="Trebuchet MS"/>
        </w:rPr>
        <w:t>local space</w:t>
      </w:r>
    </w:p>
    <w:p w14:paraId="64B041EE" w14:textId="77777777" w:rsidR="001C416B" w:rsidRDefault="001C416B" w:rsidP="001C416B">
      <w:pPr>
        <w:pStyle w:val="Heading4"/>
        <w:rPr>
          <w:rFonts w:eastAsia="Trebuchet MS"/>
        </w:rPr>
      </w:pPr>
      <w:bookmarkStart w:id="465" w:name="_Toc256375250"/>
      <w:r w:rsidRPr="0043131D">
        <w:rPr>
          <w:rFonts w:eastAsia="Trebuchet MS"/>
        </w:rPr>
        <w:t>CollisionExtension</w:t>
      </w:r>
      <w:bookmarkEnd w:id="465"/>
    </w:p>
    <w:p w14:paraId="58DE3A06" w14:textId="77777777" w:rsidR="001C416B" w:rsidRDefault="00CB734B" w:rsidP="00CB734B">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CollisionExtension</w:t>
      </w:r>
      <w:r w:rsidR="001C416B" w:rsidRPr="0043131D">
        <w:rPr>
          <w:rFonts w:eastAsia="Trebuchet MS"/>
        </w:rPr>
        <w:t xml:space="preserve"> is the primary task that splits up and executes the collision tests for all of the registers </w:t>
      </w:r>
      <w:r w:rsidR="001C416B" w:rsidRPr="0043131D">
        <w:rPr>
          <w:rFonts w:eastAsia="Trebuchet MS"/>
          <w:i/>
        </w:rPr>
        <w:t>Colliders</w:t>
      </w:r>
      <w:r w:rsidR="001C416B" w:rsidRPr="0043131D">
        <w:rPr>
          <w:rFonts w:eastAsia="Trebuchet MS"/>
        </w:rPr>
        <w:t xml:space="preserve">.  The extension uses the calls the </w:t>
      </w:r>
      <w:r w:rsidR="001C416B" w:rsidRPr="0043131D">
        <w:rPr>
          <w:rFonts w:eastAsia="Trebuchet MS"/>
          <w:i/>
        </w:rPr>
        <w:t>Scene</w:t>
      </w:r>
      <w:r w:rsidR="001C416B" w:rsidRPr="0043131D">
        <w:rPr>
          <w:rFonts w:eastAsia="Trebuchet MS"/>
        </w:rPr>
        <w:t xml:space="preserve"> object to create subsets of </w:t>
      </w:r>
      <w:r w:rsidR="001C416B" w:rsidRPr="0043131D">
        <w:rPr>
          <w:rFonts w:eastAsia="Trebuchet MS"/>
          <w:i/>
        </w:rPr>
        <w:t>Colliders</w:t>
      </w:r>
      <w:r w:rsidR="001C416B" w:rsidRPr="0043131D">
        <w:rPr>
          <w:rFonts w:eastAsia="Trebuchet MS"/>
        </w:rPr>
        <w:t xml:space="preserve"> that have no dependences, once this is completed each subset can be queued up as a task and run independently.</w:t>
      </w:r>
      <w:r>
        <w:rPr>
          <w:rFonts w:eastAsia="Trebuchet MS"/>
        </w:rPr>
        <w:t xml:space="preserve"> </w:t>
      </w:r>
    </w:p>
    <w:p w14:paraId="6064EDF7" w14:textId="77777777" w:rsidR="00CB734B" w:rsidRPr="0043131D" w:rsidRDefault="00CB734B" w:rsidP="00CB734B"/>
    <w:p w14:paraId="1B0A0B41" w14:textId="77777777" w:rsidR="001C416B" w:rsidRPr="00CB734B" w:rsidRDefault="001C416B" w:rsidP="00DD4C99">
      <w:pPr>
        <w:numPr>
          <w:ilvl w:val="0"/>
          <w:numId w:val="25"/>
        </w:numPr>
      </w:pPr>
      <w:r w:rsidRPr="00CB734B">
        <w:rPr>
          <w:rFonts w:eastAsia="Trebuchet MS" w:cs="Trebuchet MS"/>
          <w:b/>
        </w:rPr>
        <w:t>Operations</w:t>
      </w:r>
    </w:p>
    <w:p w14:paraId="6B5E6D04" w14:textId="77777777" w:rsidR="001C416B" w:rsidRPr="00CB734B" w:rsidRDefault="001C416B" w:rsidP="00DD4C99">
      <w:pPr>
        <w:numPr>
          <w:ilvl w:val="1"/>
          <w:numId w:val="25"/>
        </w:numPr>
        <w:tabs>
          <w:tab w:val="clear" w:pos="1440"/>
          <w:tab w:val="num" w:pos="1080"/>
        </w:tabs>
        <w:ind w:left="1080"/>
      </w:pPr>
      <w:r w:rsidRPr="00CB734B">
        <w:rPr>
          <w:rFonts w:eastAsia="Trebuchet MS" w:cs="Trebuchet MS"/>
        </w:rPr>
        <w:t xml:space="preserve">OnExecute(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20891955" w14:textId="77777777" w:rsidR="001C416B" w:rsidRPr="00CB734B" w:rsidRDefault="001C416B" w:rsidP="00DD4C99">
      <w:pPr>
        <w:numPr>
          <w:ilvl w:val="2"/>
          <w:numId w:val="25"/>
        </w:numPr>
        <w:tabs>
          <w:tab w:val="clear" w:pos="2160"/>
          <w:tab w:val="num" w:pos="1440"/>
        </w:tabs>
        <w:ind w:left="1440"/>
      </w:pPr>
      <w:r w:rsidRPr="00CB734B">
        <w:rPr>
          <w:rFonts w:eastAsia="Trebuchet MS" w:cs="Trebuchet MS"/>
        </w:rPr>
        <w:t xml:space="preserve">Inherited from </w:t>
      </w:r>
      <w:r w:rsidRPr="00CB734B">
        <w:rPr>
          <w:rFonts w:eastAsia="Trebuchet MS" w:cs="Trebuchet MS"/>
          <w:i/>
        </w:rPr>
        <w:t>Task</w:t>
      </w:r>
      <w:r w:rsidRPr="00CB734B">
        <w:rPr>
          <w:rFonts w:eastAsia="Trebuchet MS" w:cs="Trebuchet MS"/>
        </w:rPr>
        <w:t xml:space="preserve">; Spawns the a multitude of sub-tasks to check the collisions of all the </w:t>
      </w:r>
      <w:r w:rsidRPr="00CB734B">
        <w:rPr>
          <w:rFonts w:eastAsia="Trebuchet MS" w:cs="Trebuchet MS"/>
          <w:i/>
        </w:rPr>
        <w:t>Colliders</w:t>
      </w:r>
      <w:r w:rsidRPr="00CB734B">
        <w:rPr>
          <w:rFonts w:eastAsia="Trebuchet MS" w:cs="Trebuchet MS"/>
        </w:rPr>
        <w:t>.</w:t>
      </w:r>
    </w:p>
    <w:p w14:paraId="469D947D" w14:textId="77777777" w:rsidR="001C416B" w:rsidRPr="0043131D" w:rsidRDefault="001C416B" w:rsidP="001C416B">
      <w:pPr>
        <w:pStyle w:val="Heading3"/>
      </w:pPr>
      <w:bookmarkStart w:id="466" w:name="_Toc256375251"/>
      <w:r w:rsidRPr="0043131D">
        <w:rPr>
          <w:rFonts w:eastAsia="Trebuchet MS"/>
        </w:rPr>
        <w:lastRenderedPageBreak/>
        <w:t>Physics Subsystem</w:t>
      </w:r>
      <w:bookmarkEnd w:id="466"/>
    </w:p>
    <w:p w14:paraId="26566B9C" w14:textId="77777777" w:rsidR="001C416B" w:rsidRDefault="001C416B" w:rsidP="001D0CE0">
      <w:pPr>
        <w:pStyle w:val="Heading7"/>
      </w:pPr>
      <w:r w:rsidRPr="0043131D">
        <w:rPr>
          <w:noProof/>
          <w:lang w:bidi="ar-SA"/>
        </w:rPr>
        <w:drawing>
          <wp:inline distT="0" distB="0" distL="0" distR="0" wp14:editId="561651FB">
            <wp:extent cx="3463925" cy="5518785"/>
            <wp:effectExtent l="0" t="0" r="3175" b="0"/>
            <wp:docPr id="3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cstate="print"/>
                    <a:srcRect/>
                    <a:stretch>
                      <a:fillRect/>
                    </a:stretch>
                  </pic:blipFill>
                  <pic:spPr bwMode="auto">
                    <a:xfrm>
                      <a:off x="0" y="0"/>
                      <a:ext cx="3463925" cy="5518785"/>
                    </a:xfrm>
                    <a:prstGeom prst="rect">
                      <a:avLst/>
                    </a:prstGeom>
                    <a:noFill/>
                    <a:ln w="9525">
                      <a:noFill/>
                      <a:miter lim="800000"/>
                      <a:headEnd/>
                      <a:tailEnd/>
                    </a:ln>
                  </pic:spPr>
                </pic:pic>
              </a:graphicData>
            </a:graphic>
          </wp:inline>
        </w:drawing>
      </w:r>
    </w:p>
    <w:p w14:paraId="5C6AFE3C" w14:textId="77777777" w:rsidR="001C416B" w:rsidRPr="0043131D" w:rsidRDefault="001C416B" w:rsidP="001C416B">
      <w:pPr>
        <w:pStyle w:val="Caption"/>
        <w:jc w:val="center"/>
      </w:pPr>
      <w:r>
        <w:t xml:space="preserve">Figure </w:t>
      </w:r>
      <w:fldSimple w:instr=" SEQ Figure \* ARABIC ">
        <w:r w:rsidR="00C207BD">
          <w:rPr>
            <w:noProof/>
          </w:rPr>
          <w:t>55</w:t>
        </w:r>
      </w:fldSimple>
      <w:r>
        <w:t>: Physics UML Diagram</w:t>
      </w:r>
    </w:p>
    <w:p w14:paraId="0FA83757" w14:textId="77777777" w:rsidR="001C416B" w:rsidRPr="0043131D" w:rsidRDefault="00CB734B" w:rsidP="00CB734B">
      <w:r>
        <w:rPr>
          <w:rFonts w:eastAsia="Trebuchet MS"/>
        </w:rPr>
        <w:tab/>
      </w:r>
      <w:r w:rsidR="001C416B" w:rsidRPr="0043131D">
        <w:rPr>
          <w:rFonts w:eastAsia="Trebuchet MS"/>
        </w:rPr>
        <w:t xml:space="preserve">The physics system is a basic Newtonian physics simulator.  In conjunction with the collision system, the physics system is able to manage all of the interactions between multiple collidable objects.  During the game, any objects that have an attached </w:t>
      </w:r>
      <w:r w:rsidR="001C416B" w:rsidRPr="0043131D">
        <w:rPr>
          <w:rFonts w:eastAsia="Trebuchet MS"/>
          <w:i/>
        </w:rPr>
        <w:t>PhysicsBody</w:t>
      </w:r>
      <w:r w:rsidR="001C416B" w:rsidRPr="0043131D">
        <w:rPr>
          <w:rFonts w:eastAsia="Trebuchet MS"/>
        </w:rPr>
        <w:t xml:space="preserve"> will be simulated using the methods defined by the derived classes.  In the case of Singularity, which only has the </w:t>
      </w:r>
      <w:r w:rsidR="001C416B" w:rsidRPr="0043131D">
        <w:rPr>
          <w:rFonts w:eastAsia="Trebuchet MS"/>
          <w:i/>
        </w:rPr>
        <w:t>RigidBody</w:t>
      </w:r>
      <w:r w:rsidR="001C416B" w:rsidRPr="0043131D">
        <w:rPr>
          <w:rFonts w:eastAsia="Trebuchet MS"/>
        </w:rPr>
        <w:t xml:space="preserve"> simulator, the only physics being simulated are simple rigid body physics.  At the moment the need for an outside physics engine does not seem necessary, however, if time or design dictate, then the current design will be replaced with the use of a third-party physics engine.</w:t>
      </w:r>
    </w:p>
    <w:p w14:paraId="435FBB87" w14:textId="77777777" w:rsidR="001C416B" w:rsidRDefault="001C416B" w:rsidP="001C416B">
      <w:pPr>
        <w:pStyle w:val="Heading4"/>
        <w:rPr>
          <w:rFonts w:eastAsia="Trebuchet MS"/>
        </w:rPr>
      </w:pPr>
      <w:bookmarkStart w:id="467" w:name="_Toc256375252"/>
      <w:r w:rsidRPr="0043131D">
        <w:rPr>
          <w:rFonts w:eastAsia="Trebuchet MS"/>
        </w:rPr>
        <w:t>PhysicsBody</w:t>
      </w:r>
      <w:bookmarkEnd w:id="467"/>
    </w:p>
    <w:p w14:paraId="4AAA095A" w14:textId="77777777" w:rsidR="001C416B" w:rsidRDefault="00CB734B" w:rsidP="00CB734B">
      <w:pPr>
        <w:rPr>
          <w:rFonts w:eastAsia="Trebuchet MS"/>
        </w:rPr>
      </w:pPr>
      <w:r>
        <w:rPr>
          <w:rFonts w:eastAsia="Trebuchet MS"/>
        </w:rPr>
        <w:tab/>
      </w:r>
      <w:r w:rsidR="001C416B" w:rsidRPr="0043131D">
        <w:rPr>
          <w:rFonts w:eastAsia="Trebuchet MS"/>
        </w:rPr>
        <w:t>Base class for all physics components.</w:t>
      </w:r>
      <w:r>
        <w:rPr>
          <w:rFonts w:eastAsia="Trebuchet MS"/>
        </w:rPr>
        <w:t xml:space="preserve"> </w:t>
      </w:r>
    </w:p>
    <w:p w14:paraId="78359D54" w14:textId="77777777" w:rsidR="00CB734B" w:rsidRPr="0043131D" w:rsidRDefault="00CB734B" w:rsidP="00CB734B"/>
    <w:p w14:paraId="3BE1A557" w14:textId="77777777" w:rsidR="001C416B" w:rsidRPr="00CB734B" w:rsidRDefault="001C416B" w:rsidP="00DD4C99">
      <w:pPr>
        <w:numPr>
          <w:ilvl w:val="0"/>
          <w:numId w:val="56"/>
        </w:numPr>
      </w:pPr>
      <w:r w:rsidRPr="00CB734B">
        <w:rPr>
          <w:rFonts w:eastAsia="Trebuchet MS" w:cs="Trebuchet MS"/>
          <w:b/>
        </w:rPr>
        <w:t>Operations</w:t>
      </w:r>
    </w:p>
    <w:p w14:paraId="5A90BDD1" w14:textId="77777777" w:rsidR="001C416B" w:rsidRPr="00CB734B" w:rsidRDefault="001C416B" w:rsidP="00DD4C99">
      <w:pPr>
        <w:numPr>
          <w:ilvl w:val="1"/>
          <w:numId w:val="56"/>
        </w:numPr>
        <w:tabs>
          <w:tab w:val="clear" w:pos="1440"/>
          <w:tab w:val="num" w:pos="1080"/>
        </w:tabs>
        <w:ind w:left="1080"/>
      </w:pPr>
      <w:r w:rsidRPr="00CB734B">
        <w:rPr>
          <w:rFonts w:eastAsia="Trebuchet MS" w:cs="Trebuchet MS"/>
        </w:rPr>
        <w:t xml:space="preserve">RegisterCallback(callback : </w:t>
      </w:r>
      <w:r w:rsidRPr="00CB734B">
        <w:rPr>
          <w:rFonts w:eastAsia="Trebuchet MS" w:cs="Trebuchet MS"/>
          <w:i/>
        </w:rPr>
        <w:t>PhysicsCallback</w:t>
      </w:r>
      <w:r w:rsidRPr="00CB734B">
        <w:rPr>
          <w:rFonts w:eastAsia="Trebuchet MS" w:cs="Trebuchet MS"/>
        </w:rPr>
        <w:t xml:space="preserve">) : </w:t>
      </w:r>
      <w:r w:rsidRPr="00CB734B">
        <w:rPr>
          <w:rFonts w:eastAsia="Trebuchet MS" w:cs="Trebuchet MS"/>
          <w:i/>
        </w:rPr>
        <w:t>void</w:t>
      </w:r>
    </w:p>
    <w:p w14:paraId="7DCED224" w14:textId="77777777" w:rsidR="001C416B" w:rsidRPr="00CB734B" w:rsidRDefault="001C416B" w:rsidP="00DD4C99">
      <w:pPr>
        <w:numPr>
          <w:ilvl w:val="2"/>
          <w:numId w:val="56"/>
        </w:numPr>
        <w:tabs>
          <w:tab w:val="clear" w:pos="2160"/>
          <w:tab w:val="num" w:pos="1440"/>
        </w:tabs>
        <w:ind w:left="1440"/>
      </w:pPr>
      <w:r w:rsidRPr="00CB734B">
        <w:rPr>
          <w:rFonts w:eastAsia="Trebuchet MS" w:cs="Trebuchet MS"/>
        </w:rPr>
        <w:lastRenderedPageBreak/>
        <w:t xml:space="preserve">Registers a method callback that will be called when the </w:t>
      </w:r>
      <w:r w:rsidRPr="00CB734B">
        <w:rPr>
          <w:rFonts w:eastAsia="Trebuchet MS" w:cs="Trebuchet MS"/>
          <w:i/>
        </w:rPr>
        <w:t xml:space="preserve">PhysicsBody </w:t>
      </w:r>
      <w:r w:rsidRPr="00CB734B">
        <w:rPr>
          <w:rFonts w:eastAsia="Trebuchet MS" w:cs="Trebuchet MS"/>
        </w:rPr>
        <w:t>is executed</w:t>
      </w:r>
    </w:p>
    <w:p w14:paraId="02609968" w14:textId="77777777" w:rsidR="001C416B" w:rsidRDefault="001C416B" w:rsidP="001C416B">
      <w:pPr>
        <w:pStyle w:val="Heading4"/>
        <w:rPr>
          <w:rFonts w:eastAsia="Trebuchet MS"/>
        </w:rPr>
      </w:pPr>
      <w:bookmarkStart w:id="468" w:name="_Toc256375253"/>
      <w:r w:rsidRPr="0043131D">
        <w:rPr>
          <w:rFonts w:eastAsia="Trebuchet MS"/>
        </w:rPr>
        <w:t>RigidBody</w:t>
      </w:r>
      <w:bookmarkEnd w:id="468"/>
    </w:p>
    <w:p w14:paraId="4EE9D4AA" w14:textId="77777777" w:rsidR="001C416B" w:rsidRDefault="00CB734B" w:rsidP="00CB734B">
      <w:pPr>
        <w:rPr>
          <w:rFonts w:eastAsia="Trebuchet MS"/>
        </w:rPr>
      </w:pPr>
      <w:r>
        <w:rPr>
          <w:rFonts w:eastAsia="Trebuchet MS"/>
        </w:rPr>
        <w:tab/>
      </w:r>
      <w:r w:rsidR="001C416B" w:rsidRPr="0043131D">
        <w:rPr>
          <w:rFonts w:eastAsia="Trebuchet MS"/>
        </w:rPr>
        <w:t>Controls the GameObjects position through basic physics simulations.</w:t>
      </w:r>
      <w:r>
        <w:rPr>
          <w:rFonts w:eastAsia="Trebuchet MS"/>
        </w:rPr>
        <w:t xml:space="preserve"> </w:t>
      </w:r>
    </w:p>
    <w:p w14:paraId="7B906C33" w14:textId="77777777" w:rsidR="00CB734B" w:rsidRPr="0043131D" w:rsidRDefault="00CB734B" w:rsidP="00CB734B"/>
    <w:p w14:paraId="6E93EDB1" w14:textId="77777777" w:rsidR="001C416B" w:rsidRPr="00CB734B" w:rsidRDefault="001C416B" w:rsidP="00DD4C99">
      <w:pPr>
        <w:numPr>
          <w:ilvl w:val="0"/>
          <w:numId w:val="55"/>
        </w:numPr>
      </w:pPr>
      <w:r w:rsidRPr="00CB734B">
        <w:rPr>
          <w:rFonts w:eastAsia="Trebuchet MS" w:cs="Trebuchet MS"/>
          <w:b/>
        </w:rPr>
        <w:t>Data</w:t>
      </w:r>
    </w:p>
    <w:p w14:paraId="3C12813C" w14:textId="77777777" w:rsidR="001C416B" w:rsidRPr="00CB734B" w:rsidRDefault="001C416B" w:rsidP="00DD4C99">
      <w:pPr>
        <w:numPr>
          <w:ilvl w:val="1"/>
          <w:numId w:val="55"/>
        </w:numPr>
        <w:tabs>
          <w:tab w:val="clear" w:pos="1440"/>
          <w:tab w:val="num" w:pos="1080"/>
        </w:tabs>
        <w:ind w:left="1080"/>
      </w:pPr>
      <w:r w:rsidRPr="00CB734B">
        <w:rPr>
          <w:rFonts w:eastAsia="Trebuchet MS" w:cs="Trebuchet MS"/>
        </w:rPr>
        <w:t xml:space="preserve">Velocity : </w:t>
      </w:r>
      <w:r w:rsidRPr="00CB734B">
        <w:rPr>
          <w:rFonts w:eastAsia="Trebuchet MS" w:cs="Trebuchet MS"/>
          <w:i/>
        </w:rPr>
        <w:t>Vector3</w:t>
      </w:r>
    </w:p>
    <w:p w14:paraId="2CF49DDC" w14:textId="77777777" w:rsidR="001C416B" w:rsidRPr="00CB734B" w:rsidRDefault="001C416B" w:rsidP="00DD4C99">
      <w:pPr>
        <w:numPr>
          <w:ilvl w:val="2"/>
          <w:numId w:val="55"/>
        </w:numPr>
        <w:tabs>
          <w:tab w:val="clear" w:pos="2160"/>
          <w:tab w:val="num" w:pos="1440"/>
        </w:tabs>
        <w:ind w:left="1440"/>
      </w:pPr>
      <w:r w:rsidRPr="00CB734B">
        <w:rPr>
          <w:rFonts w:eastAsia="Trebuchet MS" w:cs="Trebuchet MS"/>
        </w:rPr>
        <w:t xml:space="preserve">The velocity vector of the </w:t>
      </w:r>
      <w:r w:rsidRPr="00CB734B">
        <w:rPr>
          <w:rFonts w:eastAsia="Trebuchet MS" w:cs="Trebuchet MS"/>
          <w:i/>
        </w:rPr>
        <w:t>RigidBody.</w:t>
      </w:r>
      <w:r w:rsidRPr="00CB734B">
        <w:rPr>
          <w:rFonts w:eastAsia="Trebuchet MS" w:cs="Trebuchet MS"/>
        </w:rPr>
        <w:t xml:space="preserve"> </w:t>
      </w:r>
    </w:p>
    <w:p w14:paraId="3F58CA34" w14:textId="77777777" w:rsidR="001C416B" w:rsidRPr="00CB734B" w:rsidRDefault="001C416B" w:rsidP="00DD4C99">
      <w:pPr>
        <w:numPr>
          <w:ilvl w:val="1"/>
          <w:numId w:val="55"/>
        </w:numPr>
        <w:tabs>
          <w:tab w:val="clear" w:pos="1440"/>
          <w:tab w:val="num" w:pos="1080"/>
        </w:tabs>
        <w:ind w:left="1080"/>
      </w:pPr>
      <w:r w:rsidRPr="00CB734B">
        <w:rPr>
          <w:rFonts w:eastAsia="Trebuchet MS" w:cs="Trebuchet MS"/>
        </w:rPr>
        <w:t xml:space="preserve">AngularVelocity : </w:t>
      </w:r>
      <w:r w:rsidRPr="00CB734B">
        <w:rPr>
          <w:rFonts w:eastAsia="Trebuchet MS" w:cs="Trebuchet MS"/>
          <w:i/>
        </w:rPr>
        <w:t>Vector3</w:t>
      </w:r>
    </w:p>
    <w:p w14:paraId="4C51F918" w14:textId="77777777" w:rsidR="001C416B" w:rsidRPr="00CB734B" w:rsidRDefault="001C416B" w:rsidP="00DD4C99">
      <w:pPr>
        <w:numPr>
          <w:ilvl w:val="2"/>
          <w:numId w:val="55"/>
        </w:numPr>
        <w:tabs>
          <w:tab w:val="clear" w:pos="2160"/>
          <w:tab w:val="num" w:pos="1440"/>
        </w:tabs>
        <w:ind w:left="1440"/>
      </w:pPr>
      <w:r w:rsidRPr="00CB734B">
        <w:rPr>
          <w:rFonts w:eastAsia="Trebuchet MS" w:cs="Trebuchet MS"/>
        </w:rPr>
        <w:t xml:space="preserve">The angular velocity vector of the </w:t>
      </w:r>
      <w:r w:rsidRPr="00CB734B">
        <w:rPr>
          <w:rFonts w:eastAsia="Trebuchet MS" w:cs="Trebuchet MS"/>
          <w:i/>
        </w:rPr>
        <w:t>RigidBody.</w:t>
      </w:r>
    </w:p>
    <w:p w14:paraId="7FCDDD24" w14:textId="77777777" w:rsidR="001C416B" w:rsidRPr="00CB734B" w:rsidRDefault="001C416B" w:rsidP="00DD4C99">
      <w:pPr>
        <w:numPr>
          <w:ilvl w:val="1"/>
          <w:numId w:val="55"/>
        </w:numPr>
        <w:tabs>
          <w:tab w:val="clear" w:pos="1440"/>
          <w:tab w:val="num" w:pos="1080"/>
        </w:tabs>
        <w:ind w:left="1080"/>
      </w:pPr>
      <w:r w:rsidRPr="00CB734B">
        <w:rPr>
          <w:rFonts w:eastAsia="Trebuchet MS" w:cs="Trebuchet MS"/>
        </w:rPr>
        <w:t xml:space="preserve">Drag : </w:t>
      </w:r>
      <w:r w:rsidRPr="00CB734B">
        <w:rPr>
          <w:rFonts w:eastAsia="Trebuchet MS" w:cs="Trebuchet MS"/>
          <w:i/>
        </w:rPr>
        <w:t>float</w:t>
      </w:r>
    </w:p>
    <w:p w14:paraId="17A99C9A" w14:textId="77777777" w:rsidR="001C416B" w:rsidRPr="00CB734B" w:rsidRDefault="001C416B" w:rsidP="00DD4C99">
      <w:pPr>
        <w:numPr>
          <w:ilvl w:val="2"/>
          <w:numId w:val="55"/>
        </w:numPr>
        <w:tabs>
          <w:tab w:val="clear" w:pos="2160"/>
          <w:tab w:val="num" w:pos="1440"/>
        </w:tabs>
        <w:ind w:left="1440"/>
      </w:pPr>
      <w:r w:rsidRPr="00CB734B">
        <w:rPr>
          <w:rFonts w:eastAsia="Trebuchet MS" w:cs="Trebuchet MS"/>
        </w:rPr>
        <w:t>The drag associated with the</w:t>
      </w:r>
      <w:r w:rsidRPr="00CB734B">
        <w:rPr>
          <w:rFonts w:eastAsia="Trebuchet MS" w:cs="Trebuchet MS"/>
          <w:i/>
        </w:rPr>
        <w:t xml:space="preserve"> RigidBody.</w:t>
      </w:r>
    </w:p>
    <w:p w14:paraId="60E9706C" w14:textId="77777777" w:rsidR="001C416B" w:rsidRPr="00CB734B" w:rsidRDefault="001C416B" w:rsidP="00DD4C99">
      <w:pPr>
        <w:numPr>
          <w:ilvl w:val="1"/>
          <w:numId w:val="55"/>
        </w:numPr>
        <w:tabs>
          <w:tab w:val="clear" w:pos="1440"/>
          <w:tab w:val="num" w:pos="1080"/>
        </w:tabs>
        <w:ind w:left="1080"/>
      </w:pPr>
      <w:r w:rsidRPr="00CB734B">
        <w:rPr>
          <w:rFonts w:eastAsia="Trebuchet MS" w:cs="Trebuchet MS"/>
        </w:rPr>
        <w:t xml:space="preserve">AngularDrag : </w:t>
      </w:r>
      <w:r w:rsidRPr="00CB734B">
        <w:rPr>
          <w:rFonts w:eastAsia="Trebuchet MS" w:cs="Trebuchet MS"/>
          <w:i/>
        </w:rPr>
        <w:t>float</w:t>
      </w:r>
    </w:p>
    <w:p w14:paraId="768ACD14" w14:textId="77777777" w:rsidR="001C416B" w:rsidRPr="00CB734B" w:rsidRDefault="001C416B" w:rsidP="00DD4C99">
      <w:pPr>
        <w:numPr>
          <w:ilvl w:val="2"/>
          <w:numId w:val="55"/>
        </w:numPr>
        <w:tabs>
          <w:tab w:val="clear" w:pos="2160"/>
          <w:tab w:val="num" w:pos="1440"/>
        </w:tabs>
        <w:ind w:left="1440"/>
      </w:pPr>
      <w:r w:rsidRPr="00CB734B">
        <w:rPr>
          <w:rFonts w:eastAsia="Trebuchet MS" w:cs="Trebuchet MS"/>
        </w:rPr>
        <w:t xml:space="preserve">The angular drag associated with the </w:t>
      </w:r>
      <w:r w:rsidRPr="00CB734B">
        <w:rPr>
          <w:rFonts w:eastAsia="Trebuchet MS" w:cs="Trebuchet MS"/>
          <w:i/>
        </w:rPr>
        <w:t>RigidBody.</w:t>
      </w:r>
    </w:p>
    <w:p w14:paraId="45EA5D0B" w14:textId="77777777" w:rsidR="001C416B" w:rsidRPr="00CB734B" w:rsidRDefault="001C416B" w:rsidP="00DD4C99">
      <w:pPr>
        <w:numPr>
          <w:ilvl w:val="1"/>
          <w:numId w:val="55"/>
        </w:numPr>
        <w:tabs>
          <w:tab w:val="clear" w:pos="1440"/>
          <w:tab w:val="num" w:pos="1080"/>
        </w:tabs>
        <w:ind w:left="1080"/>
      </w:pPr>
      <w:r w:rsidRPr="00CB734B">
        <w:rPr>
          <w:rFonts w:eastAsia="Trebuchet MS" w:cs="Trebuchet MS"/>
        </w:rPr>
        <w:t xml:space="preserve">Mass : </w:t>
      </w:r>
      <w:r w:rsidRPr="00CB734B">
        <w:rPr>
          <w:rFonts w:eastAsia="Trebuchet MS" w:cs="Trebuchet MS"/>
          <w:i/>
        </w:rPr>
        <w:t>float</w:t>
      </w:r>
    </w:p>
    <w:p w14:paraId="4B0054AC" w14:textId="77777777" w:rsidR="001C416B" w:rsidRPr="00CB734B" w:rsidRDefault="001C416B" w:rsidP="00DD4C99">
      <w:pPr>
        <w:numPr>
          <w:ilvl w:val="2"/>
          <w:numId w:val="55"/>
        </w:numPr>
        <w:tabs>
          <w:tab w:val="clear" w:pos="2160"/>
          <w:tab w:val="num" w:pos="1440"/>
        </w:tabs>
        <w:ind w:left="1440"/>
      </w:pPr>
      <w:r w:rsidRPr="00CB734B">
        <w:rPr>
          <w:rFonts w:eastAsia="Trebuchet MS" w:cs="Trebuchet MS"/>
        </w:rPr>
        <w:t xml:space="preserve">The mass of the </w:t>
      </w:r>
      <w:r w:rsidRPr="00CB734B">
        <w:rPr>
          <w:rFonts w:eastAsia="Trebuchet MS" w:cs="Trebuchet MS"/>
          <w:i/>
        </w:rPr>
        <w:t>RigidBody.</w:t>
      </w:r>
    </w:p>
    <w:p w14:paraId="66BD36FA" w14:textId="77777777" w:rsidR="001C416B" w:rsidRPr="00CB734B" w:rsidRDefault="001C416B" w:rsidP="00DD4C99">
      <w:pPr>
        <w:numPr>
          <w:ilvl w:val="1"/>
          <w:numId w:val="55"/>
        </w:numPr>
        <w:tabs>
          <w:tab w:val="clear" w:pos="1440"/>
          <w:tab w:val="num" w:pos="1080"/>
        </w:tabs>
        <w:ind w:left="1080"/>
      </w:pPr>
      <w:r w:rsidRPr="00CB734B">
        <w:rPr>
          <w:rFonts w:eastAsia="Trebuchet MS" w:cs="Trebuchet MS"/>
        </w:rPr>
        <w:t xml:space="preserve">Gravity : </w:t>
      </w:r>
      <w:r w:rsidRPr="00CB734B">
        <w:rPr>
          <w:rFonts w:eastAsia="Trebuchet MS" w:cs="Trebuchet MS"/>
          <w:i/>
        </w:rPr>
        <w:t>Vector3</w:t>
      </w:r>
    </w:p>
    <w:p w14:paraId="03F315A0" w14:textId="77777777" w:rsidR="001C416B" w:rsidRPr="00CB734B" w:rsidRDefault="001C416B" w:rsidP="00DD4C99">
      <w:pPr>
        <w:numPr>
          <w:ilvl w:val="2"/>
          <w:numId w:val="55"/>
        </w:numPr>
        <w:tabs>
          <w:tab w:val="clear" w:pos="2160"/>
          <w:tab w:val="num" w:pos="1440"/>
        </w:tabs>
        <w:ind w:left="1440"/>
      </w:pPr>
      <w:r w:rsidRPr="00CB734B">
        <w:rPr>
          <w:rFonts w:eastAsia="Trebuchet MS" w:cs="Trebuchet MS"/>
        </w:rPr>
        <w:t xml:space="preserve">The gravity vector of the </w:t>
      </w:r>
      <w:r w:rsidRPr="00CB734B">
        <w:rPr>
          <w:rFonts w:eastAsia="Trebuchet MS" w:cs="Trebuchet MS"/>
          <w:i/>
        </w:rPr>
        <w:t>RigidBody.</w:t>
      </w:r>
      <w:r w:rsidRPr="00CB734B">
        <w:rPr>
          <w:rFonts w:eastAsia="Trebuchet MS" w:cs="Trebuchet MS"/>
        </w:rPr>
        <w:t xml:space="preserve">  If no gravity is wanted then set to Vector3(0,0,0).</w:t>
      </w:r>
    </w:p>
    <w:p w14:paraId="1F9157D2" w14:textId="77777777" w:rsidR="001C416B" w:rsidRPr="00CB734B" w:rsidRDefault="001C416B" w:rsidP="00DD4C99">
      <w:pPr>
        <w:numPr>
          <w:ilvl w:val="1"/>
          <w:numId w:val="55"/>
        </w:numPr>
        <w:tabs>
          <w:tab w:val="clear" w:pos="1440"/>
          <w:tab w:val="num" w:pos="1080"/>
        </w:tabs>
        <w:ind w:left="1080"/>
      </w:pPr>
      <w:r w:rsidRPr="00CB734B">
        <w:rPr>
          <w:rFonts w:eastAsia="Trebuchet MS" w:cs="Trebuchet MS"/>
        </w:rPr>
        <w:t xml:space="preserve">CenterOfMass : </w:t>
      </w:r>
      <w:r w:rsidRPr="00CB734B">
        <w:rPr>
          <w:rFonts w:eastAsia="Trebuchet MS" w:cs="Trebuchet MS"/>
          <w:i/>
        </w:rPr>
        <w:t>Vector3</w:t>
      </w:r>
    </w:p>
    <w:p w14:paraId="25E2CBB6" w14:textId="77777777" w:rsidR="001C416B" w:rsidRPr="00CB734B" w:rsidRDefault="001C416B" w:rsidP="00DD4C99">
      <w:pPr>
        <w:numPr>
          <w:ilvl w:val="2"/>
          <w:numId w:val="55"/>
        </w:numPr>
        <w:tabs>
          <w:tab w:val="clear" w:pos="2160"/>
          <w:tab w:val="num" w:pos="1440"/>
        </w:tabs>
        <w:ind w:left="1440"/>
      </w:pPr>
      <w:r w:rsidRPr="00CB734B">
        <w:rPr>
          <w:rFonts w:eastAsia="Trebuchet MS" w:cs="Trebuchet MS"/>
        </w:rPr>
        <w:t xml:space="preserve">The center of mass relative to the transform's origin. </w:t>
      </w:r>
    </w:p>
    <w:p w14:paraId="08ADD658" w14:textId="77777777" w:rsidR="001C416B" w:rsidRPr="00CB734B" w:rsidRDefault="001C416B" w:rsidP="001C416B"/>
    <w:p w14:paraId="10049D8D" w14:textId="77777777" w:rsidR="001C416B" w:rsidRPr="00CB734B" w:rsidRDefault="001C416B" w:rsidP="00DD4C99">
      <w:pPr>
        <w:numPr>
          <w:ilvl w:val="0"/>
          <w:numId w:val="89"/>
        </w:numPr>
      </w:pPr>
      <w:r w:rsidRPr="00CB734B">
        <w:rPr>
          <w:rFonts w:eastAsia="Trebuchet MS" w:cs="Trebuchet MS"/>
          <w:b/>
        </w:rPr>
        <w:t>Operations</w:t>
      </w:r>
    </w:p>
    <w:p w14:paraId="1C1CEAD0" w14:textId="77777777" w:rsidR="001C416B" w:rsidRPr="00CB734B" w:rsidRDefault="001C416B" w:rsidP="00DD4C99">
      <w:pPr>
        <w:numPr>
          <w:ilvl w:val="1"/>
          <w:numId w:val="89"/>
        </w:numPr>
      </w:pPr>
      <w:r w:rsidRPr="00CB734B">
        <w:rPr>
          <w:rFonts w:eastAsia="Trebuchet MS" w:cs="Trebuchet MS"/>
        </w:rPr>
        <w:t xml:space="preserve">AddForce(force : </w:t>
      </w:r>
      <w:r w:rsidRPr="00CB734B">
        <w:rPr>
          <w:rFonts w:eastAsia="Trebuchet MS" w:cs="Trebuchet MS"/>
          <w:i/>
        </w:rPr>
        <w:t>Vector3</w:t>
      </w:r>
      <w:r w:rsidRPr="00CB734B">
        <w:rPr>
          <w:rFonts w:eastAsia="Trebuchet MS" w:cs="Trebuchet MS"/>
        </w:rPr>
        <w:t xml:space="preserve">, mode : </w:t>
      </w:r>
      <w:r w:rsidRPr="00CB734B">
        <w:rPr>
          <w:rFonts w:eastAsia="Trebuchet MS" w:cs="Trebuchet MS"/>
          <w:i/>
        </w:rPr>
        <w:t>ForceMode</w:t>
      </w:r>
      <w:r w:rsidRPr="00CB734B">
        <w:rPr>
          <w:rFonts w:eastAsia="Trebuchet MS" w:cs="Trebuchet MS"/>
        </w:rPr>
        <w:t xml:space="preserve">) : </w:t>
      </w:r>
      <w:r w:rsidRPr="00CB734B">
        <w:rPr>
          <w:rFonts w:eastAsia="Trebuchet MS" w:cs="Trebuchet MS"/>
          <w:i/>
        </w:rPr>
        <w:t>void</w:t>
      </w:r>
    </w:p>
    <w:p w14:paraId="1C68F712" w14:textId="77777777" w:rsidR="001C416B" w:rsidRPr="00CB734B" w:rsidRDefault="001C416B" w:rsidP="00DD4C99">
      <w:pPr>
        <w:numPr>
          <w:ilvl w:val="2"/>
          <w:numId w:val="89"/>
        </w:numPr>
      </w:pPr>
      <w:r w:rsidRPr="00CB734B">
        <w:rPr>
          <w:rFonts w:eastAsia="Trebuchet MS" w:cs="Trebuchet MS"/>
        </w:rPr>
        <w:t xml:space="preserve">Adds a force to the </w:t>
      </w:r>
      <w:r w:rsidRPr="00CB734B">
        <w:rPr>
          <w:rFonts w:eastAsia="Trebuchet MS" w:cs="Trebuchet MS"/>
          <w:i/>
        </w:rPr>
        <w:t>RigidBody.</w:t>
      </w:r>
    </w:p>
    <w:p w14:paraId="01DB2849" w14:textId="77777777" w:rsidR="001C416B" w:rsidRPr="00CB734B" w:rsidRDefault="001C416B" w:rsidP="00DD4C99">
      <w:pPr>
        <w:numPr>
          <w:ilvl w:val="1"/>
          <w:numId w:val="89"/>
        </w:numPr>
      </w:pPr>
      <w:r w:rsidRPr="00CB734B">
        <w:rPr>
          <w:rFonts w:eastAsia="Trebuchet MS" w:cs="Trebuchet MS"/>
        </w:rPr>
        <w:t xml:space="preserve">AddTorque(force: </w:t>
      </w:r>
      <w:r w:rsidRPr="00CB734B">
        <w:rPr>
          <w:rFonts w:eastAsia="Trebuchet MS" w:cs="Trebuchet MS"/>
          <w:i/>
        </w:rPr>
        <w:t>Vector3</w:t>
      </w:r>
      <w:r w:rsidRPr="00CB734B">
        <w:rPr>
          <w:rFonts w:eastAsia="Trebuchet MS" w:cs="Trebuchet MS"/>
        </w:rPr>
        <w:t xml:space="preserve">, mode : </w:t>
      </w:r>
      <w:r w:rsidRPr="00CB734B">
        <w:rPr>
          <w:rFonts w:eastAsia="Trebuchet MS" w:cs="Trebuchet MS"/>
          <w:i/>
        </w:rPr>
        <w:t>ForceMode</w:t>
      </w:r>
      <w:r w:rsidRPr="00CB734B">
        <w:rPr>
          <w:rFonts w:eastAsia="Trebuchet MS" w:cs="Trebuchet MS"/>
        </w:rPr>
        <w:t xml:space="preserve">) : </w:t>
      </w:r>
      <w:r w:rsidRPr="00CB734B">
        <w:rPr>
          <w:rFonts w:eastAsia="Trebuchet MS" w:cs="Trebuchet MS"/>
          <w:i/>
        </w:rPr>
        <w:t>void</w:t>
      </w:r>
    </w:p>
    <w:p w14:paraId="4FA53B94" w14:textId="77777777" w:rsidR="001C416B" w:rsidRPr="00CB734B" w:rsidRDefault="001C416B" w:rsidP="00DD4C99">
      <w:pPr>
        <w:numPr>
          <w:ilvl w:val="2"/>
          <w:numId w:val="89"/>
        </w:numPr>
      </w:pPr>
      <w:r w:rsidRPr="00CB734B">
        <w:rPr>
          <w:rFonts w:eastAsia="Trebuchet MS" w:cs="Trebuchet MS"/>
        </w:rPr>
        <w:t xml:space="preserve">Adds a torque force to the </w:t>
      </w:r>
      <w:r w:rsidRPr="00CB734B">
        <w:rPr>
          <w:rFonts w:eastAsia="Trebuchet MS" w:cs="Trebuchet MS"/>
          <w:i/>
        </w:rPr>
        <w:t>RigidBody.</w:t>
      </w:r>
    </w:p>
    <w:p w14:paraId="10EB8C6A" w14:textId="77777777" w:rsidR="001C416B" w:rsidRPr="00CB734B" w:rsidRDefault="001C416B" w:rsidP="00DD4C99">
      <w:pPr>
        <w:numPr>
          <w:ilvl w:val="1"/>
          <w:numId w:val="89"/>
        </w:numPr>
      </w:pPr>
      <w:r w:rsidRPr="00CB734B">
        <w:rPr>
          <w:rFonts w:eastAsia="Trebuchet MS" w:cs="Trebuchet MS"/>
        </w:rPr>
        <w:t xml:space="preserve">AddForceAtPosition(force : </w:t>
      </w:r>
      <w:r w:rsidRPr="00CB734B">
        <w:rPr>
          <w:rFonts w:eastAsia="Trebuchet MS" w:cs="Trebuchet MS"/>
          <w:i/>
        </w:rPr>
        <w:t>Vector3</w:t>
      </w:r>
      <w:r w:rsidRPr="00CB734B">
        <w:rPr>
          <w:rFonts w:eastAsia="Trebuchet MS" w:cs="Trebuchet MS"/>
        </w:rPr>
        <w:t xml:space="preserve">, position : </w:t>
      </w:r>
      <w:r w:rsidRPr="00CB734B">
        <w:rPr>
          <w:rFonts w:eastAsia="Trebuchet MS" w:cs="Trebuchet MS"/>
          <w:i/>
        </w:rPr>
        <w:t>Vector3</w:t>
      </w:r>
      <w:r w:rsidRPr="00CB734B">
        <w:rPr>
          <w:rFonts w:eastAsia="Trebuchet MS" w:cs="Trebuchet MS"/>
        </w:rPr>
        <w:t xml:space="preserve">, mode : </w:t>
      </w:r>
      <w:r w:rsidRPr="00CB734B">
        <w:rPr>
          <w:rFonts w:eastAsia="Trebuchet MS" w:cs="Trebuchet MS"/>
          <w:i/>
        </w:rPr>
        <w:t>ForceMode</w:t>
      </w:r>
      <w:r w:rsidRPr="00CB734B">
        <w:rPr>
          <w:rFonts w:eastAsia="Trebuchet MS" w:cs="Trebuchet MS"/>
        </w:rPr>
        <w:t xml:space="preserve">) : </w:t>
      </w:r>
      <w:r w:rsidRPr="00CB734B">
        <w:rPr>
          <w:rFonts w:eastAsia="Trebuchet MS" w:cs="Trebuchet MS"/>
          <w:i/>
        </w:rPr>
        <w:t>void</w:t>
      </w:r>
    </w:p>
    <w:p w14:paraId="37767B5A" w14:textId="77777777" w:rsidR="001C416B" w:rsidRPr="00CB734B" w:rsidRDefault="001C416B" w:rsidP="00DD4C99">
      <w:pPr>
        <w:numPr>
          <w:ilvl w:val="2"/>
          <w:numId w:val="89"/>
        </w:numPr>
      </w:pPr>
      <w:r w:rsidRPr="00CB734B">
        <w:rPr>
          <w:rFonts w:eastAsia="Trebuchet MS" w:cs="Trebuchet MS"/>
        </w:rPr>
        <w:t>Applies a force at the specified position; the force will invoke a torque force as well on the object.</w:t>
      </w:r>
    </w:p>
    <w:p w14:paraId="5766F20D" w14:textId="77777777" w:rsidR="001C416B" w:rsidRPr="00CB734B" w:rsidRDefault="001C416B" w:rsidP="00DD4C99">
      <w:pPr>
        <w:numPr>
          <w:ilvl w:val="1"/>
          <w:numId w:val="89"/>
        </w:numPr>
      </w:pPr>
      <w:r w:rsidRPr="00CB734B">
        <w:rPr>
          <w:rFonts w:eastAsia="Trebuchet MS" w:cs="Trebuchet MS"/>
        </w:rPr>
        <w:t xml:space="preserve">AddExplosionForce(force : </w:t>
      </w:r>
      <w:r w:rsidRPr="00CB734B">
        <w:rPr>
          <w:rFonts w:eastAsia="Trebuchet MS" w:cs="Trebuchet MS"/>
          <w:i/>
        </w:rPr>
        <w:t>float</w:t>
      </w:r>
      <w:r w:rsidRPr="00CB734B">
        <w:rPr>
          <w:rFonts w:eastAsia="Trebuchet MS" w:cs="Trebuchet MS"/>
        </w:rPr>
        <w:t xml:space="preserve">, position : </w:t>
      </w:r>
      <w:r w:rsidRPr="00CB734B">
        <w:rPr>
          <w:rFonts w:eastAsia="Trebuchet MS" w:cs="Trebuchet MS"/>
          <w:i/>
        </w:rPr>
        <w:t>Vector3</w:t>
      </w:r>
      <w:r w:rsidRPr="00CB734B">
        <w:rPr>
          <w:rFonts w:eastAsia="Trebuchet MS" w:cs="Trebuchet MS"/>
        </w:rPr>
        <w:t xml:space="preserve">, radius : </w:t>
      </w:r>
      <w:r w:rsidRPr="00CB734B">
        <w:rPr>
          <w:rFonts w:eastAsia="Trebuchet MS" w:cs="Trebuchet MS"/>
          <w:i/>
        </w:rPr>
        <w:t>float</w:t>
      </w:r>
      <w:r w:rsidRPr="00CB734B">
        <w:rPr>
          <w:rFonts w:eastAsia="Trebuchet MS" w:cs="Trebuchet MS"/>
        </w:rPr>
        <w:t xml:space="preserve">, mode : </w:t>
      </w:r>
      <w:r w:rsidRPr="00CB734B">
        <w:rPr>
          <w:rFonts w:eastAsia="Trebuchet MS" w:cs="Trebuchet MS"/>
          <w:i/>
        </w:rPr>
        <w:t>ForceMode</w:t>
      </w:r>
      <w:r w:rsidRPr="00CB734B">
        <w:rPr>
          <w:rFonts w:eastAsia="Trebuchet MS" w:cs="Trebuchet MS"/>
        </w:rPr>
        <w:t xml:space="preserve">) : </w:t>
      </w:r>
      <w:r w:rsidRPr="00CB734B">
        <w:rPr>
          <w:rFonts w:eastAsia="Trebuchet MS" w:cs="Trebuchet MS"/>
          <w:i/>
        </w:rPr>
        <w:t>void</w:t>
      </w:r>
    </w:p>
    <w:p w14:paraId="2360CC11" w14:textId="77777777" w:rsidR="001C416B" w:rsidRPr="00CB734B" w:rsidRDefault="001C416B" w:rsidP="00DD4C99">
      <w:pPr>
        <w:numPr>
          <w:ilvl w:val="2"/>
          <w:numId w:val="89"/>
        </w:numPr>
      </w:pPr>
      <w:r w:rsidRPr="00CB734B">
        <w:rPr>
          <w:rFonts w:eastAsia="Trebuchet MS" w:cs="Trebuchet MS"/>
        </w:rPr>
        <w:t xml:space="preserve">Applies a force to the </w:t>
      </w:r>
      <w:r w:rsidRPr="00CB734B">
        <w:rPr>
          <w:rFonts w:eastAsia="Trebuchet MS" w:cs="Trebuchet MS"/>
          <w:i/>
        </w:rPr>
        <w:t>RigidBody</w:t>
      </w:r>
      <w:r w:rsidRPr="00CB734B">
        <w:rPr>
          <w:rFonts w:eastAsia="Trebuchet MS" w:cs="Trebuchet MS"/>
        </w:rPr>
        <w:t xml:space="preserve"> that simulates the explosive force.</w:t>
      </w:r>
    </w:p>
    <w:p w14:paraId="53817EDE" w14:textId="77777777" w:rsidR="001C416B" w:rsidRDefault="001C416B" w:rsidP="001C416B">
      <w:pPr>
        <w:pStyle w:val="Heading4"/>
        <w:rPr>
          <w:rFonts w:eastAsia="Trebuchet MS"/>
        </w:rPr>
      </w:pPr>
      <w:r w:rsidRPr="0043131D">
        <w:rPr>
          <w:rFonts w:eastAsia="Trebuchet MS"/>
        </w:rPr>
        <w:t xml:space="preserve"> </w:t>
      </w:r>
      <w:bookmarkStart w:id="469" w:name="_Toc256375254"/>
      <w:r w:rsidRPr="0043131D">
        <w:rPr>
          <w:rFonts w:eastAsia="Trebuchet MS"/>
        </w:rPr>
        <w:t>PhysicsExtension</w:t>
      </w:r>
      <w:bookmarkEnd w:id="469"/>
    </w:p>
    <w:p w14:paraId="29ECEA8F" w14:textId="77777777" w:rsidR="001C416B" w:rsidRDefault="00CB734B" w:rsidP="00CB734B">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PhysicsExtension</w:t>
      </w:r>
      <w:r w:rsidR="001C416B" w:rsidRPr="0043131D">
        <w:rPr>
          <w:rFonts w:eastAsia="Trebuchet MS"/>
        </w:rPr>
        <w:t xml:space="preserve"> is the primary task used to simulate the physics on </w:t>
      </w:r>
      <w:r w:rsidR="001C416B" w:rsidRPr="0043131D">
        <w:rPr>
          <w:rFonts w:eastAsia="Trebuchet MS"/>
          <w:i/>
        </w:rPr>
        <w:t xml:space="preserve">RigidBody </w:t>
      </w:r>
      <w:r w:rsidR="001C416B" w:rsidRPr="0043131D">
        <w:rPr>
          <w:rFonts w:eastAsia="Trebuchet MS"/>
        </w:rPr>
        <w:t xml:space="preserve">components.  With the help of the </w:t>
      </w:r>
      <w:r w:rsidR="001C416B" w:rsidRPr="0043131D">
        <w:rPr>
          <w:rFonts w:eastAsia="Trebuchet MS"/>
          <w:i/>
        </w:rPr>
        <w:t>Scene</w:t>
      </w:r>
      <w:r w:rsidR="001C416B" w:rsidRPr="0043131D">
        <w:rPr>
          <w:rFonts w:eastAsia="Trebuchet MS"/>
        </w:rPr>
        <w:t xml:space="preserve"> object this extension spawns a number of subtasks to simulate the physics.</w:t>
      </w:r>
      <w:r>
        <w:rPr>
          <w:rFonts w:eastAsia="Trebuchet MS"/>
        </w:rPr>
        <w:t xml:space="preserve"> </w:t>
      </w:r>
    </w:p>
    <w:p w14:paraId="00EF369C" w14:textId="77777777" w:rsidR="00CB734B" w:rsidRPr="0043131D" w:rsidRDefault="00CB734B" w:rsidP="00CB734B"/>
    <w:p w14:paraId="740EBD29" w14:textId="77777777" w:rsidR="001C416B" w:rsidRPr="00CB734B" w:rsidRDefault="001C416B" w:rsidP="00DD4C99">
      <w:pPr>
        <w:numPr>
          <w:ilvl w:val="0"/>
          <w:numId w:val="86"/>
        </w:numPr>
      </w:pPr>
      <w:r w:rsidRPr="00CB734B">
        <w:rPr>
          <w:rFonts w:eastAsia="Trebuchet MS" w:cs="Trebuchet MS"/>
          <w:b/>
        </w:rPr>
        <w:t>Operations</w:t>
      </w:r>
    </w:p>
    <w:p w14:paraId="747BBA77" w14:textId="77777777" w:rsidR="001C416B" w:rsidRPr="00CB734B" w:rsidRDefault="001C416B" w:rsidP="00DD4C99">
      <w:pPr>
        <w:numPr>
          <w:ilvl w:val="1"/>
          <w:numId w:val="86"/>
        </w:numPr>
      </w:pPr>
      <w:r w:rsidRPr="00CB734B">
        <w:rPr>
          <w:rFonts w:eastAsia="Trebuchet MS" w:cs="Trebuchet MS"/>
        </w:rPr>
        <w:t xml:space="preserve">OnExecute( </w:t>
      </w:r>
      <w:r w:rsidRPr="00CB734B">
        <w:rPr>
          <w:rFonts w:eastAsia="Trebuchet MS" w:cs="Trebuchet MS"/>
          <w:i/>
        </w:rPr>
        <w:t xml:space="preserve">void </w:t>
      </w:r>
      <w:r w:rsidRPr="00CB734B">
        <w:rPr>
          <w:rFonts w:eastAsia="Trebuchet MS" w:cs="Trebuchet MS"/>
        </w:rPr>
        <w:t xml:space="preserve">) : </w:t>
      </w:r>
      <w:r w:rsidRPr="00CB734B">
        <w:rPr>
          <w:rFonts w:eastAsia="Trebuchet MS" w:cs="Trebuchet MS"/>
          <w:i/>
        </w:rPr>
        <w:t>void</w:t>
      </w:r>
    </w:p>
    <w:p w14:paraId="49AD541A" w14:textId="77777777" w:rsidR="001C416B" w:rsidRPr="00CB734B" w:rsidRDefault="001C416B" w:rsidP="00DD4C99">
      <w:pPr>
        <w:numPr>
          <w:ilvl w:val="2"/>
          <w:numId w:val="86"/>
        </w:numPr>
      </w:pPr>
      <w:r w:rsidRPr="00CB734B">
        <w:rPr>
          <w:rFonts w:eastAsia="Trebuchet MS" w:cs="Trebuchet MS"/>
        </w:rPr>
        <w:t xml:space="preserve">Inherited from </w:t>
      </w:r>
      <w:r w:rsidRPr="00CB734B">
        <w:rPr>
          <w:rFonts w:eastAsia="Trebuchet MS" w:cs="Trebuchet MS"/>
          <w:i/>
        </w:rPr>
        <w:t>Task</w:t>
      </w:r>
      <w:r w:rsidRPr="00CB734B">
        <w:rPr>
          <w:rFonts w:eastAsia="Trebuchet MS" w:cs="Trebuchet MS"/>
        </w:rPr>
        <w:t>; Spawns the a number of sub-tasks to simulate the physics.</w:t>
      </w:r>
    </w:p>
    <w:p w14:paraId="19804071" w14:textId="77777777" w:rsidR="001C416B" w:rsidRPr="0043131D" w:rsidRDefault="001C416B" w:rsidP="001C416B">
      <w:pPr>
        <w:pStyle w:val="Heading3"/>
      </w:pPr>
      <w:bookmarkStart w:id="470" w:name="_Toc256375255"/>
      <w:r w:rsidRPr="0043131D">
        <w:rPr>
          <w:rFonts w:eastAsia="Trebuchet MS"/>
        </w:rPr>
        <w:lastRenderedPageBreak/>
        <w:t>Animation Subsystem</w:t>
      </w:r>
      <w:bookmarkEnd w:id="470"/>
    </w:p>
    <w:p w14:paraId="6834DE1B" w14:textId="77777777" w:rsidR="001C416B" w:rsidRDefault="001C416B" w:rsidP="001D0CE0">
      <w:pPr>
        <w:pStyle w:val="Heading7"/>
      </w:pPr>
      <w:r w:rsidRPr="0043131D">
        <w:rPr>
          <w:noProof/>
          <w:lang w:bidi="ar-SA"/>
        </w:rPr>
        <w:drawing>
          <wp:inline distT="0" distB="0" distL="0" distR="0" wp14:editId="3153E599">
            <wp:extent cx="2807277" cy="4345288"/>
            <wp:effectExtent l="0" t="0" r="0" b="0"/>
            <wp:docPr id="3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cstate="print"/>
                    <a:srcRect/>
                    <a:stretch>
                      <a:fillRect/>
                    </a:stretch>
                  </pic:blipFill>
                  <pic:spPr bwMode="auto">
                    <a:xfrm>
                      <a:off x="0" y="0"/>
                      <a:ext cx="2819381" cy="4364024"/>
                    </a:xfrm>
                    <a:prstGeom prst="rect">
                      <a:avLst/>
                    </a:prstGeom>
                    <a:noFill/>
                    <a:ln w="9525">
                      <a:noFill/>
                      <a:miter lim="800000"/>
                      <a:headEnd/>
                      <a:tailEnd/>
                    </a:ln>
                  </pic:spPr>
                </pic:pic>
              </a:graphicData>
            </a:graphic>
          </wp:inline>
        </w:drawing>
      </w:r>
    </w:p>
    <w:p w14:paraId="4F398E58" w14:textId="77777777" w:rsidR="001C416B" w:rsidRPr="0043131D" w:rsidRDefault="001C416B" w:rsidP="001C416B">
      <w:pPr>
        <w:pStyle w:val="Caption"/>
        <w:jc w:val="center"/>
      </w:pPr>
      <w:r>
        <w:t xml:space="preserve">Figure </w:t>
      </w:r>
      <w:fldSimple w:instr=" SEQ Figure \* ARABIC ">
        <w:r w:rsidR="00C207BD">
          <w:rPr>
            <w:noProof/>
          </w:rPr>
          <w:t>56</w:t>
        </w:r>
      </w:fldSimple>
      <w:r>
        <w:t>: Animation UML Diagram</w:t>
      </w:r>
    </w:p>
    <w:p w14:paraId="6E16AC51" w14:textId="77777777" w:rsidR="001C416B" w:rsidRDefault="00CB734B" w:rsidP="00CB734B">
      <w:pPr>
        <w:rPr>
          <w:rFonts w:eastAsia="Trebuchet MS"/>
        </w:rPr>
      </w:pPr>
      <w:r>
        <w:rPr>
          <w:rFonts w:eastAsia="Trebuchet MS"/>
        </w:rPr>
        <w:tab/>
      </w:r>
      <w:r w:rsidR="001C416B" w:rsidRPr="0043131D">
        <w:rPr>
          <w:rFonts w:eastAsia="Trebuchet MS"/>
        </w:rPr>
        <w:t xml:space="preserve">The animation subsystem is a composition of classes that utilize the built in animation formats, weighted keyframes, of the FBX file format.  Although animation is primarily controlled via the loaded in approach, via models, the </w:t>
      </w:r>
      <w:r w:rsidR="001C416B" w:rsidRPr="0043131D">
        <w:rPr>
          <w:rFonts w:eastAsia="Trebuchet MS"/>
          <w:i/>
        </w:rPr>
        <w:t xml:space="preserve">Animation </w:t>
      </w:r>
      <w:r w:rsidR="001C416B" w:rsidRPr="0043131D">
        <w:rPr>
          <w:rFonts w:eastAsia="Trebuchet MS"/>
        </w:rPr>
        <w:t xml:space="preserve">component allows for uses to attach a callback to either calculate pre-processing or to actually animate the </w:t>
      </w:r>
      <w:r w:rsidR="001C416B" w:rsidRPr="0043131D">
        <w:rPr>
          <w:rFonts w:eastAsia="Trebuchet MS"/>
          <w:i/>
        </w:rPr>
        <w:t>GameObject</w:t>
      </w:r>
      <w:r w:rsidR="001C416B" w:rsidRPr="0043131D">
        <w:rPr>
          <w:rFonts w:eastAsia="Trebuchet MS"/>
        </w:rPr>
        <w:t xml:space="preserve">.  The core object, the </w:t>
      </w:r>
      <w:r w:rsidR="001C416B" w:rsidRPr="0043131D">
        <w:rPr>
          <w:rFonts w:eastAsia="Trebuchet MS"/>
          <w:i/>
        </w:rPr>
        <w:t>AnimationClip</w:t>
      </w:r>
      <w:r w:rsidR="001C416B" w:rsidRPr="0043131D">
        <w:rPr>
          <w:rFonts w:eastAsia="Trebuchet MS"/>
        </w:rPr>
        <w:t xml:space="preserve">, is an Object used to store and playback the animation sequence defined by the model format.  Due to its nature, the Component can be extended to add inverse-kinematics or any other animation systems if the game development requires it. </w:t>
      </w:r>
    </w:p>
    <w:p w14:paraId="76DDA445" w14:textId="77777777" w:rsidR="00CB734B" w:rsidRPr="0043131D" w:rsidRDefault="00CB734B" w:rsidP="00CB734B"/>
    <w:p w14:paraId="2FF3ED38" w14:textId="77777777" w:rsidR="001C416B" w:rsidRPr="0043131D" w:rsidRDefault="001C416B" w:rsidP="00CB734B">
      <w:r w:rsidRPr="0043131D">
        <w:rPr>
          <w:rFonts w:eastAsia="Trebuchet MS"/>
        </w:rPr>
        <w:t>Note: Since most animation sequences are directly tied to the render system, the AnimationExtension registers itself as a parent dependency of the RenderExtension</w:t>
      </w:r>
      <w:r w:rsidR="00CB734B">
        <w:rPr>
          <w:rFonts w:eastAsia="Trebuchet MS"/>
        </w:rPr>
        <w:t xml:space="preserve">. </w:t>
      </w:r>
    </w:p>
    <w:p w14:paraId="3BE04474" w14:textId="77777777" w:rsidR="001C416B" w:rsidRDefault="001C416B" w:rsidP="001C416B">
      <w:pPr>
        <w:pStyle w:val="Heading4"/>
        <w:rPr>
          <w:rFonts w:eastAsia="Trebuchet MS"/>
        </w:rPr>
      </w:pPr>
      <w:bookmarkStart w:id="471" w:name="_Toc256375256"/>
      <w:r w:rsidRPr="0043131D">
        <w:rPr>
          <w:rFonts w:eastAsia="Trebuchet MS"/>
        </w:rPr>
        <w:t>AnimationClip</w:t>
      </w:r>
      <w:bookmarkEnd w:id="471"/>
    </w:p>
    <w:p w14:paraId="25AED814" w14:textId="77777777" w:rsidR="001C416B" w:rsidRDefault="0076311E" w:rsidP="0076311E">
      <w:pPr>
        <w:rPr>
          <w:rFonts w:eastAsia="Trebuchet MS"/>
        </w:rPr>
      </w:pPr>
      <w:r>
        <w:rPr>
          <w:rFonts w:eastAsia="Trebuchet MS"/>
        </w:rPr>
        <w:tab/>
      </w:r>
      <w:r w:rsidR="001C416B" w:rsidRPr="0043131D">
        <w:rPr>
          <w:rFonts w:eastAsia="Trebuchet MS"/>
        </w:rPr>
        <w:t>Stores the keyframes for the animation clip.  The keyframes are loaded from the FBX model definition.</w:t>
      </w:r>
      <w:r>
        <w:rPr>
          <w:rFonts w:eastAsia="Trebuchet MS"/>
        </w:rPr>
        <w:t xml:space="preserve"> </w:t>
      </w:r>
    </w:p>
    <w:p w14:paraId="3FA44B1C" w14:textId="77777777" w:rsidR="0076311E" w:rsidRPr="0043131D" w:rsidRDefault="0076311E" w:rsidP="0076311E"/>
    <w:p w14:paraId="1CE254D4" w14:textId="77777777" w:rsidR="001C416B" w:rsidRPr="0076311E" w:rsidRDefault="001C416B" w:rsidP="00DD4C99">
      <w:pPr>
        <w:numPr>
          <w:ilvl w:val="0"/>
          <w:numId w:val="19"/>
        </w:numPr>
      </w:pPr>
      <w:r w:rsidRPr="0076311E">
        <w:rPr>
          <w:rFonts w:eastAsia="Trebuchet MS" w:cs="Trebuchet MS"/>
          <w:b/>
        </w:rPr>
        <w:t>Data</w:t>
      </w:r>
    </w:p>
    <w:p w14:paraId="31DD12D2" w14:textId="77777777" w:rsidR="001C416B" w:rsidRPr="0076311E" w:rsidRDefault="001C416B" w:rsidP="00DD4C99">
      <w:pPr>
        <w:numPr>
          <w:ilvl w:val="1"/>
          <w:numId w:val="19"/>
        </w:numPr>
        <w:tabs>
          <w:tab w:val="clear" w:pos="1440"/>
          <w:tab w:val="num" w:pos="1080"/>
        </w:tabs>
        <w:ind w:left="1080"/>
      </w:pPr>
      <w:r w:rsidRPr="0076311E">
        <w:rPr>
          <w:rFonts w:eastAsia="Trebuchet MS" w:cs="Trebuchet MS"/>
        </w:rPr>
        <w:t xml:space="preserve">Length : </w:t>
      </w:r>
      <w:r w:rsidRPr="0076311E">
        <w:rPr>
          <w:rFonts w:eastAsia="Trebuchet MS" w:cs="Trebuchet MS"/>
          <w:i/>
        </w:rPr>
        <w:t>float</w:t>
      </w:r>
    </w:p>
    <w:p w14:paraId="0927D8E9" w14:textId="77777777" w:rsidR="001C416B" w:rsidRPr="0076311E" w:rsidRDefault="001C416B" w:rsidP="00DD4C99">
      <w:pPr>
        <w:numPr>
          <w:ilvl w:val="2"/>
          <w:numId w:val="19"/>
        </w:numPr>
        <w:tabs>
          <w:tab w:val="clear" w:pos="2160"/>
          <w:tab w:val="num" w:pos="1440"/>
        </w:tabs>
        <w:ind w:left="1440"/>
      </w:pPr>
      <w:r w:rsidRPr="0076311E">
        <w:rPr>
          <w:rFonts w:eastAsia="Trebuchet MS" w:cs="Trebuchet MS"/>
        </w:rPr>
        <w:t>Length of the animation clip in seconds.</w:t>
      </w:r>
    </w:p>
    <w:p w14:paraId="58B91538" w14:textId="77777777" w:rsidR="001C416B" w:rsidRPr="0076311E" w:rsidRDefault="001C416B" w:rsidP="00DD4C99">
      <w:pPr>
        <w:numPr>
          <w:ilvl w:val="1"/>
          <w:numId w:val="19"/>
        </w:numPr>
        <w:tabs>
          <w:tab w:val="clear" w:pos="1440"/>
          <w:tab w:val="num" w:pos="1080"/>
        </w:tabs>
        <w:ind w:left="1080"/>
      </w:pPr>
      <w:r w:rsidRPr="0076311E">
        <w:rPr>
          <w:rFonts w:eastAsia="Trebuchet MS" w:cs="Trebuchet MS"/>
        </w:rPr>
        <w:t xml:space="preserve">FrameRate : </w:t>
      </w:r>
      <w:r w:rsidRPr="0076311E">
        <w:rPr>
          <w:rFonts w:eastAsia="Trebuchet MS" w:cs="Trebuchet MS"/>
          <w:i/>
        </w:rPr>
        <w:t>float</w:t>
      </w:r>
    </w:p>
    <w:p w14:paraId="4F6FF67C" w14:textId="77777777" w:rsidR="001C416B" w:rsidRPr="0076311E" w:rsidRDefault="001C416B" w:rsidP="00DD4C99">
      <w:pPr>
        <w:numPr>
          <w:ilvl w:val="2"/>
          <w:numId w:val="19"/>
        </w:numPr>
        <w:tabs>
          <w:tab w:val="clear" w:pos="2160"/>
          <w:tab w:val="num" w:pos="1440"/>
        </w:tabs>
        <w:ind w:left="1440"/>
      </w:pPr>
      <w:r w:rsidRPr="0076311E">
        <w:rPr>
          <w:rFonts w:eastAsia="Trebuchet MS" w:cs="Trebuchet MS"/>
        </w:rPr>
        <w:t>Frame rate at which keyframes are sampled.</w:t>
      </w:r>
    </w:p>
    <w:p w14:paraId="154FD787" w14:textId="77777777" w:rsidR="001C416B" w:rsidRPr="0076311E" w:rsidRDefault="001C416B" w:rsidP="00DD4C99">
      <w:pPr>
        <w:numPr>
          <w:ilvl w:val="1"/>
          <w:numId w:val="19"/>
        </w:numPr>
        <w:tabs>
          <w:tab w:val="clear" w:pos="1440"/>
          <w:tab w:val="num" w:pos="1080"/>
        </w:tabs>
        <w:ind w:left="1080"/>
      </w:pPr>
      <w:r w:rsidRPr="0076311E">
        <w:rPr>
          <w:rFonts w:eastAsia="Trebuchet MS" w:cs="Trebuchet MS"/>
        </w:rPr>
        <w:lastRenderedPageBreak/>
        <w:t xml:space="preserve">Wrap : </w:t>
      </w:r>
      <w:r w:rsidRPr="0076311E">
        <w:rPr>
          <w:rFonts w:eastAsia="Trebuchet MS" w:cs="Trebuchet MS"/>
          <w:i/>
        </w:rPr>
        <w:t>WrapMode</w:t>
      </w:r>
    </w:p>
    <w:p w14:paraId="330C1FC6" w14:textId="77777777" w:rsidR="001C416B" w:rsidRPr="0076311E" w:rsidRDefault="001C416B" w:rsidP="00DD4C99">
      <w:pPr>
        <w:numPr>
          <w:ilvl w:val="2"/>
          <w:numId w:val="19"/>
        </w:numPr>
        <w:tabs>
          <w:tab w:val="clear" w:pos="2160"/>
          <w:tab w:val="num" w:pos="1440"/>
        </w:tabs>
        <w:ind w:left="1440"/>
      </w:pPr>
      <w:r w:rsidRPr="0076311E">
        <w:rPr>
          <w:rFonts w:eastAsia="Trebuchet MS" w:cs="Trebuchet MS"/>
        </w:rPr>
        <w:t xml:space="preserve">Sets the default wrap mode used in the animation state. </w:t>
      </w:r>
    </w:p>
    <w:p w14:paraId="732BBE93" w14:textId="77777777" w:rsidR="001C416B" w:rsidRDefault="001C416B" w:rsidP="001C416B">
      <w:pPr>
        <w:pStyle w:val="Heading4"/>
        <w:rPr>
          <w:rFonts w:eastAsia="Trebuchet MS"/>
        </w:rPr>
      </w:pPr>
      <w:bookmarkStart w:id="472" w:name="_Toc256375257"/>
      <w:r w:rsidRPr="0043131D">
        <w:rPr>
          <w:rFonts w:eastAsia="Trebuchet MS"/>
        </w:rPr>
        <w:t>Animation</w:t>
      </w:r>
      <w:bookmarkEnd w:id="472"/>
    </w:p>
    <w:p w14:paraId="703B10D3"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Animation</w:t>
      </w:r>
      <w:r w:rsidR="001C416B" w:rsidRPr="0043131D">
        <w:rPr>
          <w:rFonts w:eastAsia="Trebuchet MS"/>
        </w:rPr>
        <w:t xml:space="preserve"> component is used to play back </w:t>
      </w:r>
      <w:r w:rsidR="001C416B" w:rsidRPr="0043131D">
        <w:rPr>
          <w:rFonts w:eastAsia="Trebuchet MS"/>
          <w:i/>
        </w:rPr>
        <w:t>AnimationClips</w:t>
      </w:r>
      <w:r w:rsidR="001C416B" w:rsidRPr="0043131D">
        <w:rPr>
          <w:rFonts w:eastAsia="Trebuchet MS"/>
        </w:rPr>
        <w:t>.  The animation system is weight based and supports animation blending, additive animations, animation mixing, and full control over all aspects of the animation playback.</w:t>
      </w:r>
      <w:r>
        <w:rPr>
          <w:rFonts w:eastAsia="Trebuchet MS"/>
        </w:rPr>
        <w:t xml:space="preserve"> </w:t>
      </w:r>
    </w:p>
    <w:p w14:paraId="25015F6C" w14:textId="77777777" w:rsidR="0076311E" w:rsidRPr="0043131D" w:rsidRDefault="0076311E" w:rsidP="0076311E"/>
    <w:p w14:paraId="40B673F2" w14:textId="77777777" w:rsidR="001C416B" w:rsidRPr="0076311E" w:rsidRDefault="001C416B" w:rsidP="00DD4C99">
      <w:pPr>
        <w:numPr>
          <w:ilvl w:val="0"/>
          <w:numId w:val="20"/>
        </w:numPr>
      </w:pPr>
      <w:r w:rsidRPr="0076311E">
        <w:rPr>
          <w:rFonts w:eastAsia="Trebuchet MS" w:cs="Trebuchet MS"/>
          <w:b/>
        </w:rPr>
        <w:t>Data</w:t>
      </w:r>
    </w:p>
    <w:p w14:paraId="328AF038" w14:textId="77777777" w:rsidR="001C416B" w:rsidRPr="0076311E" w:rsidRDefault="001C416B" w:rsidP="00DD4C99">
      <w:pPr>
        <w:numPr>
          <w:ilvl w:val="1"/>
          <w:numId w:val="20"/>
        </w:numPr>
        <w:tabs>
          <w:tab w:val="clear" w:pos="1440"/>
          <w:tab w:val="num" w:pos="1080"/>
        </w:tabs>
        <w:ind w:left="1080"/>
      </w:pPr>
      <w:r w:rsidRPr="0076311E">
        <w:rPr>
          <w:rFonts w:eastAsia="Trebuchet MS" w:cs="Trebuchet MS"/>
        </w:rPr>
        <w:t xml:space="preserve">Clip : </w:t>
      </w:r>
      <w:r w:rsidRPr="0076311E">
        <w:rPr>
          <w:rFonts w:eastAsia="Trebuchet MS" w:cs="Trebuchet MS"/>
          <w:i/>
        </w:rPr>
        <w:t>AnimationClip</w:t>
      </w:r>
    </w:p>
    <w:p w14:paraId="172E5E00" w14:textId="77777777" w:rsidR="001C416B" w:rsidRPr="0076311E" w:rsidRDefault="001C416B" w:rsidP="00DD4C99">
      <w:pPr>
        <w:numPr>
          <w:ilvl w:val="2"/>
          <w:numId w:val="20"/>
        </w:numPr>
        <w:tabs>
          <w:tab w:val="clear" w:pos="2160"/>
          <w:tab w:val="num" w:pos="1440"/>
        </w:tabs>
        <w:ind w:left="1440"/>
      </w:pPr>
      <w:r w:rsidRPr="0076311E">
        <w:rPr>
          <w:rFonts w:eastAsia="Trebuchet MS" w:cs="Trebuchet MS"/>
        </w:rPr>
        <w:t>The default animation clip</w:t>
      </w:r>
    </w:p>
    <w:p w14:paraId="68D8EEAE" w14:textId="77777777" w:rsidR="001C416B" w:rsidRPr="0076311E" w:rsidRDefault="001C416B" w:rsidP="00DD4C99">
      <w:pPr>
        <w:numPr>
          <w:ilvl w:val="1"/>
          <w:numId w:val="20"/>
        </w:numPr>
        <w:tabs>
          <w:tab w:val="clear" w:pos="1440"/>
          <w:tab w:val="num" w:pos="1080"/>
        </w:tabs>
        <w:ind w:left="1080"/>
      </w:pPr>
      <w:r w:rsidRPr="0076311E">
        <w:rPr>
          <w:rFonts w:eastAsia="Trebuchet MS" w:cs="Trebuchet MS"/>
        </w:rPr>
        <w:t xml:space="preserve">IsPlaying :  </w:t>
      </w:r>
      <w:r w:rsidRPr="0076311E">
        <w:rPr>
          <w:rFonts w:eastAsia="Trebuchet MS" w:cs="Trebuchet MS"/>
          <w:i/>
        </w:rPr>
        <w:t>Boolean</w:t>
      </w:r>
    </w:p>
    <w:p w14:paraId="65496A64" w14:textId="77777777" w:rsidR="001C416B" w:rsidRPr="0076311E" w:rsidRDefault="001C416B" w:rsidP="00DD4C99">
      <w:pPr>
        <w:numPr>
          <w:ilvl w:val="2"/>
          <w:numId w:val="20"/>
        </w:numPr>
        <w:tabs>
          <w:tab w:val="clear" w:pos="2160"/>
          <w:tab w:val="num" w:pos="1440"/>
        </w:tabs>
        <w:ind w:left="1440"/>
      </w:pPr>
      <w:r w:rsidRPr="0076311E">
        <w:rPr>
          <w:rFonts w:eastAsia="Trebuchet MS" w:cs="Trebuchet MS"/>
        </w:rPr>
        <w:t xml:space="preserve">Whether or not an </w:t>
      </w:r>
      <w:r w:rsidRPr="0076311E">
        <w:rPr>
          <w:rFonts w:eastAsia="Trebuchet MS" w:cs="Trebuchet MS"/>
          <w:i/>
        </w:rPr>
        <w:t xml:space="preserve">AnimationClip </w:t>
      </w:r>
      <w:r w:rsidRPr="0076311E">
        <w:rPr>
          <w:rFonts w:eastAsia="Trebuchet MS" w:cs="Trebuchet MS"/>
        </w:rPr>
        <w:t>playing</w:t>
      </w:r>
    </w:p>
    <w:p w14:paraId="4C836EB8" w14:textId="77777777" w:rsidR="001C416B" w:rsidRPr="0076311E" w:rsidRDefault="001C416B" w:rsidP="00DD4C99">
      <w:pPr>
        <w:numPr>
          <w:ilvl w:val="0"/>
          <w:numId w:val="68"/>
        </w:numPr>
      </w:pPr>
      <w:r w:rsidRPr="0076311E">
        <w:rPr>
          <w:rFonts w:eastAsia="Trebuchet MS" w:cs="Trebuchet MS"/>
          <w:b/>
        </w:rPr>
        <w:t>Operations</w:t>
      </w:r>
    </w:p>
    <w:p w14:paraId="693B745D" w14:textId="77777777" w:rsidR="001C416B" w:rsidRPr="0076311E" w:rsidRDefault="001C416B" w:rsidP="00DD4C99">
      <w:pPr>
        <w:numPr>
          <w:ilvl w:val="1"/>
          <w:numId w:val="68"/>
        </w:numPr>
      </w:pPr>
      <w:r w:rsidRPr="0076311E">
        <w:rPr>
          <w:rFonts w:eastAsia="Trebuchet MS" w:cs="Trebuchet MS"/>
        </w:rPr>
        <w:t xml:space="preserve">RegisterCallback(callback : </w:t>
      </w:r>
      <w:r w:rsidRPr="0076311E">
        <w:rPr>
          <w:rFonts w:eastAsia="Trebuchet MS" w:cs="Trebuchet MS"/>
          <w:i/>
        </w:rPr>
        <w:t>AnimationCallback</w:t>
      </w:r>
      <w:r w:rsidRPr="0076311E">
        <w:rPr>
          <w:rFonts w:eastAsia="Trebuchet MS" w:cs="Trebuchet MS"/>
        </w:rPr>
        <w:t xml:space="preserve">) : </w:t>
      </w:r>
      <w:r w:rsidRPr="0076311E">
        <w:rPr>
          <w:rFonts w:eastAsia="Trebuchet MS" w:cs="Trebuchet MS"/>
          <w:i/>
        </w:rPr>
        <w:t>void</w:t>
      </w:r>
    </w:p>
    <w:p w14:paraId="28EC06BA" w14:textId="77777777" w:rsidR="001C416B" w:rsidRPr="0076311E" w:rsidRDefault="001C416B" w:rsidP="00DD4C99">
      <w:pPr>
        <w:numPr>
          <w:ilvl w:val="2"/>
          <w:numId w:val="68"/>
        </w:numPr>
      </w:pPr>
      <w:r w:rsidRPr="0076311E">
        <w:rPr>
          <w:rFonts w:eastAsia="Trebuchet MS" w:cs="Trebuchet MS"/>
        </w:rPr>
        <w:t xml:space="preserve">Registers a callback to be called when the </w:t>
      </w:r>
      <w:r w:rsidRPr="0076311E">
        <w:rPr>
          <w:rFonts w:eastAsia="Trebuchet MS" w:cs="Trebuchet MS"/>
          <w:i/>
        </w:rPr>
        <w:t xml:space="preserve">Animation </w:t>
      </w:r>
      <w:r w:rsidRPr="0076311E">
        <w:rPr>
          <w:rFonts w:eastAsia="Trebuchet MS" w:cs="Trebuchet MS"/>
        </w:rPr>
        <w:t>component is executed</w:t>
      </w:r>
    </w:p>
    <w:p w14:paraId="01CAD97A" w14:textId="77777777" w:rsidR="001C416B" w:rsidRPr="0076311E" w:rsidRDefault="001C416B" w:rsidP="00DD4C99">
      <w:pPr>
        <w:numPr>
          <w:ilvl w:val="1"/>
          <w:numId w:val="68"/>
        </w:numPr>
      </w:pPr>
      <w:r w:rsidRPr="0076311E">
        <w:rPr>
          <w:rFonts w:eastAsia="Trebuchet MS" w:cs="Trebuchet MS"/>
        </w:rPr>
        <w:t xml:space="preserve">Stop(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5E05D0DF" w14:textId="77777777" w:rsidR="001C416B" w:rsidRPr="0076311E" w:rsidRDefault="001C416B" w:rsidP="00DD4C99">
      <w:pPr>
        <w:numPr>
          <w:ilvl w:val="2"/>
          <w:numId w:val="68"/>
        </w:numPr>
      </w:pPr>
      <w:r w:rsidRPr="0076311E">
        <w:rPr>
          <w:rFonts w:eastAsia="Trebuchet MS" w:cs="Trebuchet MS"/>
        </w:rPr>
        <w:t>Stops all playing animations that were started.</w:t>
      </w:r>
    </w:p>
    <w:p w14:paraId="202AD3A8" w14:textId="77777777" w:rsidR="001C416B" w:rsidRPr="0076311E" w:rsidRDefault="001C416B" w:rsidP="00DD4C99">
      <w:pPr>
        <w:numPr>
          <w:ilvl w:val="1"/>
          <w:numId w:val="68"/>
        </w:numPr>
      </w:pPr>
      <w:r w:rsidRPr="0076311E">
        <w:rPr>
          <w:rFonts w:eastAsia="Trebuchet MS" w:cs="Trebuchet MS"/>
        </w:rPr>
        <w:t xml:space="preserve">Rewind(name : </w:t>
      </w:r>
      <w:r w:rsidRPr="0076311E">
        <w:rPr>
          <w:rFonts w:eastAsia="Trebuchet MS" w:cs="Trebuchet MS"/>
          <w:i/>
        </w:rPr>
        <w:t>String</w:t>
      </w:r>
      <w:r w:rsidRPr="0076311E">
        <w:rPr>
          <w:rFonts w:eastAsia="Trebuchet MS" w:cs="Trebuchet MS"/>
        </w:rPr>
        <w:t xml:space="preserve">) : </w:t>
      </w:r>
      <w:r w:rsidRPr="0076311E">
        <w:rPr>
          <w:rFonts w:eastAsia="Trebuchet MS" w:cs="Trebuchet MS"/>
          <w:i/>
        </w:rPr>
        <w:t>void</w:t>
      </w:r>
    </w:p>
    <w:p w14:paraId="260699F1" w14:textId="77777777" w:rsidR="001C416B" w:rsidRPr="0076311E" w:rsidRDefault="001C416B" w:rsidP="00DD4C99">
      <w:pPr>
        <w:numPr>
          <w:ilvl w:val="2"/>
          <w:numId w:val="68"/>
        </w:numPr>
      </w:pPr>
      <w:r w:rsidRPr="0076311E">
        <w:rPr>
          <w:rFonts w:eastAsia="Trebuchet MS" w:cs="Trebuchet MS"/>
        </w:rPr>
        <w:t xml:space="preserve">Rewinds the specified </w:t>
      </w:r>
      <w:r w:rsidRPr="0076311E">
        <w:rPr>
          <w:rFonts w:eastAsia="Trebuchet MS" w:cs="Trebuchet MS"/>
          <w:i/>
        </w:rPr>
        <w:t>AnimationClip</w:t>
      </w:r>
    </w:p>
    <w:p w14:paraId="664C7815" w14:textId="77777777" w:rsidR="001C416B" w:rsidRPr="0076311E" w:rsidRDefault="001C416B" w:rsidP="00DD4C99">
      <w:pPr>
        <w:numPr>
          <w:ilvl w:val="1"/>
          <w:numId w:val="68"/>
        </w:numPr>
      </w:pPr>
      <w:r w:rsidRPr="0076311E">
        <w:rPr>
          <w:rFonts w:eastAsia="Trebuchet MS" w:cs="Trebuchet MS"/>
        </w:rPr>
        <w:t xml:space="preserve">Sample(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1EA7AD0D" w14:textId="77777777" w:rsidR="001C416B" w:rsidRPr="0076311E" w:rsidRDefault="001C416B" w:rsidP="00DD4C99">
      <w:pPr>
        <w:numPr>
          <w:ilvl w:val="2"/>
          <w:numId w:val="68"/>
        </w:numPr>
      </w:pPr>
      <w:r w:rsidRPr="0076311E">
        <w:rPr>
          <w:rFonts w:eastAsia="Trebuchet MS" w:cs="Trebuchet MS"/>
        </w:rPr>
        <w:t>Samples the animation at the current state.</w:t>
      </w:r>
    </w:p>
    <w:p w14:paraId="21A68306" w14:textId="77777777" w:rsidR="001C416B" w:rsidRPr="0076311E" w:rsidRDefault="001C416B" w:rsidP="00DD4C99">
      <w:pPr>
        <w:numPr>
          <w:ilvl w:val="1"/>
          <w:numId w:val="68"/>
        </w:numPr>
      </w:pPr>
      <w:r w:rsidRPr="0076311E">
        <w:rPr>
          <w:rFonts w:eastAsia="Trebuchet MS" w:cs="Trebuchet MS"/>
        </w:rPr>
        <w:t xml:space="preserve">Play(name : </w:t>
      </w:r>
      <w:r w:rsidRPr="0076311E">
        <w:rPr>
          <w:rFonts w:eastAsia="Trebuchet MS" w:cs="Trebuchet MS"/>
          <w:i/>
        </w:rPr>
        <w:t>String</w:t>
      </w:r>
      <w:r w:rsidRPr="0076311E">
        <w:rPr>
          <w:rFonts w:eastAsia="Trebuchet MS" w:cs="Trebuchet MS"/>
        </w:rPr>
        <w:t xml:space="preserve">) : </w:t>
      </w:r>
      <w:r w:rsidRPr="0076311E">
        <w:rPr>
          <w:rFonts w:eastAsia="Trebuchet MS" w:cs="Trebuchet MS"/>
          <w:i/>
        </w:rPr>
        <w:t>void</w:t>
      </w:r>
    </w:p>
    <w:p w14:paraId="0BFD329B" w14:textId="77777777" w:rsidR="001C416B" w:rsidRPr="0076311E" w:rsidRDefault="001C416B" w:rsidP="00DD4C99">
      <w:pPr>
        <w:numPr>
          <w:ilvl w:val="2"/>
          <w:numId w:val="68"/>
        </w:numPr>
      </w:pPr>
      <w:r w:rsidRPr="0076311E">
        <w:rPr>
          <w:rFonts w:eastAsia="Trebuchet MS" w:cs="Trebuchet MS"/>
        </w:rPr>
        <w:t xml:space="preserve">Plays the specified </w:t>
      </w:r>
      <w:r w:rsidRPr="0076311E">
        <w:rPr>
          <w:rFonts w:eastAsia="Trebuchet MS" w:cs="Trebuchet MS"/>
          <w:i/>
        </w:rPr>
        <w:t>Animation</w:t>
      </w:r>
      <w:r w:rsidRPr="0076311E">
        <w:rPr>
          <w:rFonts w:eastAsia="Trebuchet MS" w:cs="Trebuchet MS"/>
        </w:rPr>
        <w:t>, if no name is provided then the default animation is started.</w:t>
      </w:r>
    </w:p>
    <w:p w14:paraId="0B8B2B58" w14:textId="77777777" w:rsidR="001C416B" w:rsidRPr="0076311E" w:rsidRDefault="001C416B" w:rsidP="00DD4C99">
      <w:pPr>
        <w:numPr>
          <w:ilvl w:val="1"/>
          <w:numId w:val="68"/>
        </w:numPr>
      </w:pPr>
      <w:r w:rsidRPr="0076311E">
        <w:rPr>
          <w:rFonts w:eastAsia="Trebuchet MS" w:cs="Trebuchet MS"/>
        </w:rPr>
        <w:t xml:space="preserve">CrossFade(name : </w:t>
      </w:r>
      <w:r w:rsidRPr="0076311E">
        <w:rPr>
          <w:rFonts w:eastAsia="Trebuchet MS" w:cs="Trebuchet MS"/>
          <w:i/>
        </w:rPr>
        <w:t>String</w:t>
      </w:r>
      <w:r w:rsidRPr="0076311E">
        <w:rPr>
          <w:rFonts w:eastAsia="Trebuchet MS" w:cs="Trebuchet MS"/>
        </w:rPr>
        <w:t xml:space="preserve">, length : </w:t>
      </w:r>
      <w:r w:rsidRPr="0076311E">
        <w:rPr>
          <w:rFonts w:eastAsia="Trebuchet MS" w:cs="Trebuchet MS"/>
          <w:i/>
        </w:rPr>
        <w:t>float</w:t>
      </w:r>
      <w:r w:rsidRPr="0076311E">
        <w:rPr>
          <w:rFonts w:eastAsia="Trebuchet MS" w:cs="Trebuchet MS"/>
        </w:rPr>
        <w:t>) : void</w:t>
      </w:r>
    </w:p>
    <w:p w14:paraId="750A89EF" w14:textId="77777777" w:rsidR="001C416B" w:rsidRPr="0076311E" w:rsidRDefault="001C416B" w:rsidP="00DD4C99">
      <w:pPr>
        <w:numPr>
          <w:ilvl w:val="2"/>
          <w:numId w:val="68"/>
        </w:numPr>
      </w:pPr>
      <w:r w:rsidRPr="0076311E">
        <w:rPr>
          <w:rFonts w:eastAsia="Trebuchet MS" w:cs="Trebuchet MS"/>
        </w:rPr>
        <w:t xml:space="preserve">Fades the current animations with the specified </w:t>
      </w:r>
      <w:r w:rsidRPr="0076311E">
        <w:rPr>
          <w:rFonts w:eastAsia="Trebuchet MS" w:cs="Trebuchet MS"/>
          <w:i/>
        </w:rPr>
        <w:t>Animation</w:t>
      </w:r>
      <w:r w:rsidRPr="0076311E">
        <w:rPr>
          <w:rFonts w:eastAsia="Trebuchet MS" w:cs="Trebuchet MS"/>
        </w:rPr>
        <w:t xml:space="preserve"> over a period of time.</w:t>
      </w:r>
    </w:p>
    <w:p w14:paraId="305A9428" w14:textId="77777777" w:rsidR="001C416B" w:rsidRPr="0076311E" w:rsidRDefault="001C416B" w:rsidP="00DD4C99">
      <w:pPr>
        <w:numPr>
          <w:ilvl w:val="1"/>
          <w:numId w:val="68"/>
        </w:numPr>
      </w:pPr>
      <w:r w:rsidRPr="0076311E">
        <w:rPr>
          <w:rFonts w:eastAsia="Trebuchet MS" w:cs="Trebuchet MS"/>
        </w:rPr>
        <w:t xml:space="preserve">Blend(name : </w:t>
      </w:r>
      <w:r w:rsidRPr="0076311E">
        <w:rPr>
          <w:rFonts w:eastAsia="Trebuchet MS" w:cs="Trebuchet MS"/>
          <w:i/>
        </w:rPr>
        <w:t>String</w:t>
      </w:r>
      <w:r w:rsidRPr="0076311E">
        <w:rPr>
          <w:rFonts w:eastAsia="Trebuchet MS" w:cs="Trebuchet MS"/>
        </w:rPr>
        <w:t xml:space="preserve">, weight : </w:t>
      </w:r>
      <w:r w:rsidRPr="0076311E">
        <w:rPr>
          <w:rFonts w:eastAsia="Trebuchet MS" w:cs="Trebuchet MS"/>
          <w:i/>
        </w:rPr>
        <w:t>float</w:t>
      </w:r>
      <w:r w:rsidRPr="0076311E">
        <w:rPr>
          <w:rFonts w:eastAsia="Trebuchet MS" w:cs="Trebuchet MS"/>
        </w:rPr>
        <w:t xml:space="preserve">, length : </w:t>
      </w:r>
      <w:r w:rsidRPr="0076311E">
        <w:rPr>
          <w:rFonts w:eastAsia="Trebuchet MS" w:cs="Trebuchet MS"/>
          <w:i/>
        </w:rPr>
        <w:t>float</w:t>
      </w:r>
      <w:r w:rsidRPr="0076311E">
        <w:rPr>
          <w:rFonts w:eastAsia="Trebuchet MS" w:cs="Trebuchet MS"/>
        </w:rPr>
        <w:t xml:space="preserve">) : </w:t>
      </w:r>
      <w:r w:rsidRPr="0076311E">
        <w:rPr>
          <w:rFonts w:eastAsia="Trebuchet MS" w:cs="Trebuchet MS"/>
          <w:i/>
        </w:rPr>
        <w:t>void</w:t>
      </w:r>
    </w:p>
    <w:p w14:paraId="1DF27F73" w14:textId="77777777" w:rsidR="001C416B" w:rsidRPr="0076311E" w:rsidRDefault="001C416B" w:rsidP="00DD4C99">
      <w:pPr>
        <w:numPr>
          <w:ilvl w:val="2"/>
          <w:numId w:val="68"/>
        </w:numPr>
      </w:pPr>
      <w:r w:rsidRPr="0076311E">
        <w:rPr>
          <w:rFonts w:eastAsia="Trebuchet MS" w:cs="Trebuchet MS"/>
        </w:rPr>
        <w:t xml:space="preserve">Blends the specified </w:t>
      </w:r>
      <w:r w:rsidRPr="0076311E">
        <w:rPr>
          <w:rFonts w:eastAsia="Trebuchet MS" w:cs="Trebuchet MS"/>
          <w:i/>
        </w:rPr>
        <w:t xml:space="preserve">Animation </w:t>
      </w:r>
      <w:r w:rsidRPr="0076311E">
        <w:rPr>
          <w:rFonts w:eastAsia="Trebuchet MS" w:cs="Trebuchet MS"/>
        </w:rPr>
        <w:t>into the currently running animations.</w:t>
      </w:r>
    </w:p>
    <w:p w14:paraId="7B102C1A" w14:textId="77777777" w:rsidR="001C416B" w:rsidRPr="0076311E" w:rsidRDefault="001C416B" w:rsidP="00DD4C99">
      <w:pPr>
        <w:numPr>
          <w:ilvl w:val="1"/>
          <w:numId w:val="68"/>
        </w:numPr>
      </w:pPr>
      <w:r w:rsidRPr="0076311E">
        <w:rPr>
          <w:rFonts w:eastAsia="Trebuchet MS" w:cs="Trebuchet MS"/>
        </w:rPr>
        <w:t xml:space="preserve">AddClip(name : </w:t>
      </w:r>
      <w:r w:rsidRPr="0076311E">
        <w:rPr>
          <w:rFonts w:eastAsia="Trebuchet MS" w:cs="Trebuchet MS"/>
          <w:i/>
        </w:rPr>
        <w:t>String</w:t>
      </w:r>
      <w:r w:rsidRPr="0076311E">
        <w:rPr>
          <w:rFonts w:eastAsia="Trebuchet MS" w:cs="Trebuchet MS"/>
        </w:rPr>
        <w:t xml:space="preserve">, clip : </w:t>
      </w:r>
      <w:r w:rsidRPr="0076311E">
        <w:rPr>
          <w:rFonts w:eastAsia="Trebuchet MS" w:cs="Trebuchet MS"/>
          <w:i/>
        </w:rPr>
        <w:t>AnimationClip</w:t>
      </w:r>
      <w:r w:rsidRPr="0076311E">
        <w:rPr>
          <w:rFonts w:eastAsia="Trebuchet MS" w:cs="Trebuchet MS"/>
        </w:rPr>
        <w:t xml:space="preserve">) : </w:t>
      </w:r>
      <w:r w:rsidRPr="0076311E">
        <w:rPr>
          <w:rFonts w:eastAsia="Trebuchet MS" w:cs="Trebuchet MS"/>
          <w:i/>
        </w:rPr>
        <w:t>void</w:t>
      </w:r>
    </w:p>
    <w:p w14:paraId="3678CCAB" w14:textId="77777777" w:rsidR="001C416B" w:rsidRPr="0076311E" w:rsidRDefault="001C416B" w:rsidP="00DD4C99">
      <w:pPr>
        <w:numPr>
          <w:ilvl w:val="2"/>
          <w:numId w:val="68"/>
        </w:numPr>
      </w:pPr>
      <w:r w:rsidRPr="0076311E">
        <w:rPr>
          <w:rFonts w:eastAsia="Trebuchet MS" w:cs="Trebuchet MS"/>
        </w:rPr>
        <w:t xml:space="preserve">Adds an </w:t>
      </w:r>
      <w:r w:rsidRPr="0076311E">
        <w:rPr>
          <w:rFonts w:eastAsia="Trebuchet MS" w:cs="Trebuchet MS"/>
          <w:i/>
        </w:rPr>
        <w:t xml:space="preserve">AnimationClip </w:t>
      </w:r>
      <w:r w:rsidRPr="0076311E">
        <w:rPr>
          <w:rFonts w:eastAsia="Trebuchet MS" w:cs="Trebuchet MS"/>
        </w:rPr>
        <w:t xml:space="preserve">to the </w:t>
      </w:r>
      <w:r w:rsidRPr="0076311E">
        <w:rPr>
          <w:rFonts w:eastAsia="Trebuchet MS" w:cs="Trebuchet MS"/>
          <w:i/>
        </w:rPr>
        <w:t>Animation.</w:t>
      </w:r>
    </w:p>
    <w:p w14:paraId="53509343" w14:textId="77777777" w:rsidR="001C416B" w:rsidRPr="0076311E" w:rsidRDefault="001C416B" w:rsidP="00DD4C99">
      <w:pPr>
        <w:numPr>
          <w:ilvl w:val="1"/>
          <w:numId w:val="68"/>
        </w:numPr>
      </w:pPr>
      <w:r w:rsidRPr="0076311E">
        <w:rPr>
          <w:rFonts w:eastAsia="Trebuchet MS" w:cs="Trebuchet MS"/>
        </w:rPr>
        <w:t xml:space="preserve">RemoveClip(name : </w:t>
      </w:r>
      <w:r w:rsidRPr="0076311E">
        <w:rPr>
          <w:rFonts w:eastAsia="Trebuchet MS" w:cs="Trebuchet MS"/>
          <w:i/>
        </w:rPr>
        <w:t>String</w:t>
      </w:r>
      <w:r w:rsidRPr="0076311E">
        <w:rPr>
          <w:rFonts w:eastAsia="Trebuchet MS" w:cs="Trebuchet MS"/>
        </w:rPr>
        <w:t xml:space="preserve">) : </w:t>
      </w:r>
      <w:r w:rsidRPr="0076311E">
        <w:rPr>
          <w:rFonts w:eastAsia="Trebuchet MS" w:cs="Trebuchet MS"/>
          <w:i/>
        </w:rPr>
        <w:t>void</w:t>
      </w:r>
    </w:p>
    <w:p w14:paraId="552E54B2" w14:textId="77777777" w:rsidR="001C416B" w:rsidRPr="0076311E" w:rsidRDefault="001C416B" w:rsidP="00DD4C99">
      <w:pPr>
        <w:numPr>
          <w:ilvl w:val="2"/>
          <w:numId w:val="68"/>
        </w:numPr>
      </w:pPr>
      <w:r w:rsidRPr="0076311E">
        <w:rPr>
          <w:rFonts w:eastAsia="Trebuchet MS" w:cs="Trebuchet MS"/>
        </w:rPr>
        <w:t xml:space="preserve">Removes an </w:t>
      </w:r>
      <w:r w:rsidRPr="0076311E">
        <w:rPr>
          <w:rFonts w:eastAsia="Trebuchet MS" w:cs="Trebuchet MS"/>
          <w:i/>
        </w:rPr>
        <w:t>AnimationClip</w:t>
      </w:r>
      <w:r w:rsidRPr="0076311E">
        <w:rPr>
          <w:rFonts w:eastAsia="Trebuchet MS" w:cs="Trebuchet MS"/>
        </w:rPr>
        <w:t xml:space="preserve"> from the </w:t>
      </w:r>
      <w:r w:rsidRPr="0076311E">
        <w:rPr>
          <w:rFonts w:eastAsia="Trebuchet MS" w:cs="Trebuchet MS"/>
          <w:i/>
        </w:rPr>
        <w:t>Animation.</w:t>
      </w:r>
    </w:p>
    <w:p w14:paraId="6D7404F5" w14:textId="77777777" w:rsidR="001C416B" w:rsidRDefault="001C416B" w:rsidP="001C416B">
      <w:pPr>
        <w:pStyle w:val="Heading4"/>
        <w:rPr>
          <w:rFonts w:eastAsia="Trebuchet MS"/>
        </w:rPr>
      </w:pPr>
      <w:bookmarkStart w:id="473" w:name="_Toc256375258"/>
      <w:r w:rsidRPr="0043131D">
        <w:rPr>
          <w:rFonts w:eastAsia="Trebuchet MS"/>
        </w:rPr>
        <w:t>AnimationExtension</w:t>
      </w:r>
      <w:bookmarkEnd w:id="473"/>
    </w:p>
    <w:p w14:paraId="16EF121C"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AnimationExtension</w:t>
      </w:r>
      <w:r w:rsidR="001C416B" w:rsidRPr="0043131D">
        <w:rPr>
          <w:rFonts w:eastAsia="Trebuchet MS"/>
        </w:rPr>
        <w:t xml:space="preserve"> is the primary task used to step the animations through the animation clips.  Due to the independent nature of animations, the animation processing is instantly split into as many as ten separate running tasks to execute the animation sequences in parallel.</w:t>
      </w:r>
      <w:r>
        <w:rPr>
          <w:rFonts w:eastAsia="Trebuchet MS"/>
        </w:rPr>
        <w:t xml:space="preserve"> </w:t>
      </w:r>
    </w:p>
    <w:p w14:paraId="6C966D3F" w14:textId="77777777" w:rsidR="0076311E" w:rsidRPr="0043131D" w:rsidRDefault="0076311E" w:rsidP="0076311E"/>
    <w:p w14:paraId="61EA091D" w14:textId="77777777" w:rsidR="001C416B" w:rsidRPr="0076311E" w:rsidRDefault="001C416B" w:rsidP="00DD4C99">
      <w:pPr>
        <w:numPr>
          <w:ilvl w:val="0"/>
          <w:numId w:val="65"/>
        </w:numPr>
      </w:pPr>
      <w:r w:rsidRPr="0076311E">
        <w:rPr>
          <w:rFonts w:eastAsia="Trebuchet MS" w:cs="Trebuchet MS"/>
          <w:b/>
        </w:rPr>
        <w:t>Operations</w:t>
      </w:r>
    </w:p>
    <w:p w14:paraId="6A6C87B5" w14:textId="77777777" w:rsidR="001C416B" w:rsidRPr="0076311E" w:rsidRDefault="001C416B" w:rsidP="00DD4C99">
      <w:pPr>
        <w:numPr>
          <w:ilvl w:val="1"/>
          <w:numId w:val="65"/>
        </w:numPr>
      </w:pPr>
      <w:r w:rsidRPr="0076311E">
        <w:rPr>
          <w:rFonts w:eastAsia="Trebuchet MS" w:cs="Trebuchet MS"/>
        </w:rPr>
        <w:t xml:space="preserve">OnExecute(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609F135A" w14:textId="77777777" w:rsidR="001C416B" w:rsidRPr="0076311E" w:rsidRDefault="001C416B" w:rsidP="00DD4C99">
      <w:pPr>
        <w:numPr>
          <w:ilvl w:val="2"/>
          <w:numId w:val="65"/>
        </w:numPr>
      </w:pPr>
      <w:r w:rsidRPr="0076311E">
        <w:rPr>
          <w:rFonts w:eastAsia="Trebuchet MS" w:cs="Trebuchet MS"/>
        </w:rPr>
        <w:t xml:space="preserve">Inherited from </w:t>
      </w:r>
      <w:r w:rsidRPr="0076311E">
        <w:rPr>
          <w:rFonts w:eastAsia="Trebuchet MS" w:cs="Trebuchet MS"/>
          <w:i/>
        </w:rPr>
        <w:t>Task</w:t>
      </w:r>
      <w:r w:rsidRPr="0076311E">
        <w:rPr>
          <w:rFonts w:eastAsia="Trebuchet MS" w:cs="Trebuchet MS"/>
        </w:rPr>
        <w:t xml:space="preserve">; Spawns the </w:t>
      </w:r>
      <w:r w:rsidRPr="0076311E">
        <w:rPr>
          <w:rFonts w:eastAsia="Trebuchet MS" w:cs="Trebuchet MS"/>
          <w:i/>
        </w:rPr>
        <w:t>n</w:t>
      </w:r>
      <w:r w:rsidRPr="0076311E">
        <w:rPr>
          <w:rFonts w:eastAsia="Trebuchet MS" w:cs="Trebuchet MS"/>
        </w:rPr>
        <w:t xml:space="preserve"> number of animation tasks.</w:t>
      </w:r>
    </w:p>
    <w:p w14:paraId="51B6536A" w14:textId="77777777" w:rsidR="001C416B" w:rsidRPr="0043131D" w:rsidRDefault="001C416B" w:rsidP="001C416B">
      <w:pPr>
        <w:pStyle w:val="Heading3"/>
      </w:pPr>
      <w:r w:rsidRPr="0043131D">
        <w:rPr>
          <w:rFonts w:eastAsia="Trebuchet MS"/>
        </w:rPr>
        <w:br w:type="page"/>
      </w:r>
      <w:bookmarkStart w:id="474" w:name="_Toc256375259"/>
      <w:r w:rsidRPr="0043131D">
        <w:rPr>
          <w:rFonts w:eastAsia="Trebuchet MS"/>
        </w:rPr>
        <w:lastRenderedPageBreak/>
        <w:t>Networking Subsystem</w:t>
      </w:r>
      <w:bookmarkEnd w:id="474"/>
    </w:p>
    <w:p w14:paraId="5AAADCAD" w14:textId="77777777" w:rsidR="001C416B" w:rsidRDefault="001C416B" w:rsidP="00AA5907">
      <w:pPr>
        <w:pStyle w:val="Heading7"/>
      </w:pPr>
      <w:r w:rsidRPr="0043131D">
        <w:rPr>
          <w:noProof/>
          <w:lang w:bidi="ar-SA"/>
        </w:rPr>
        <w:drawing>
          <wp:inline distT="0" distB="0" distL="0" distR="0" wp14:editId="7A9BE922">
            <wp:extent cx="2905579" cy="3878317"/>
            <wp:effectExtent l="19050" t="0" r="9071" b="0"/>
            <wp:docPr id="3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cstate="print"/>
                    <a:srcRect/>
                    <a:stretch>
                      <a:fillRect/>
                    </a:stretch>
                  </pic:blipFill>
                  <pic:spPr bwMode="auto">
                    <a:xfrm>
                      <a:off x="0" y="0"/>
                      <a:ext cx="2909086" cy="3882997"/>
                    </a:xfrm>
                    <a:prstGeom prst="rect">
                      <a:avLst/>
                    </a:prstGeom>
                    <a:noFill/>
                    <a:ln w="9525">
                      <a:noFill/>
                      <a:miter lim="800000"/>
                      <a:headEnd/>
                      <a:tailEnd/>
                    </a:ln>
                  </pic:spPr>
                </pic:pic>
              </a:graphicData>
            </a:graphic>
          </wp:inline>
        </w:drawing>
      </w:r>
    </w:p>
    <w:p w14:paraId="67E0CA83" w14:textId="77777777" w:rsidR="001C416B" w:rsidRPr="0043131D" w:rsidRDefault="001C416B" w:rsidP="001C416B">
      <w:pPr>
        <w:pStyle w:val="Caption"/>
        <w:jc w:val="center"/>
      </w:pPr>
      <w:r>
        <w:t xml:space="preserve">Figure </w:t>
      </w:r>
      <w:fldSimple w:instr=" SEQ Figure \* ARABIC ">
        <w:r w:rsidR="00C207BD">
          <w:rPr>
            <w:noProof/>
          </w:rPr>
          <w:t>57</w:t>
        </w:r>
      </w:fldSimple>
      <w:r>
        <w:t>: Networking UML Diagram</w:t>
      </w:r>
    </w:p>
    <w:p w14:paraId="35C5F27C" w14:textId="77777777" w:rsidR="001C416B" w:rsidRPr="0043131D" w:rsidRDefault="0076311E" w:rsidP="0076311E">
      <w:r>
        <w:rPr>
          <w:rFonts w:eastAsia="Trebuchet MS"/>
        </w:rPr>
        <w:tab/>
      </w:r>
      <w:r w:rsidR="001C416B" w:rsidRPr="0043131D">
        <w:rPr>
          <w:rFonts w:eastAsia="Trebuchet MS"/>
        </w:rPr>
        <w:t xml:space="preserve">The networking system runs on multiple multicast networks to distribute and maintain synchronization among all of the connected clients.  When the engine starts up it attaches to the "game" network.  This network used to publish open games and other higher level commands between clients.  The information provided on this network is what is used in the game lobby so that users can choose which games they would like to join.  Once joined, or if the player creates a game, a secondary multicast network is created to manage only information pertinent to that instance of a game.  The </w:t>
      </w:r>
      <w:r w:rsidR="001C416B" w:rsidRPr="0043131D">
        <w:rPr>
          <w:rFonts w:eastAsia="Trebuchet MS"/>
          <w:i/>
        </w:rPr>
        <w:t>NetworkSync</w:t>
      </w:r>
      <w:r w:rsidR="001C416B" w:rsidRPr="0043131D">
        <w:rPr>
          <w:rFonts w:eastAsia="Trebuchet MS"/>
        </w:rPr>
        <w:t xml:space="preserve"> works on this game dependent network and utilizes the small multicast network to synchronize objects between all of the clients.   If a player leaves, the update is register back on the "game" network and updated; if the </w:t>
      </w:r>
      <w:r w:rsidR="001C416B" w:rsidRPr="0043131D">
        <w:rPr>
          <w:rFonts w:eastAsia="Trebuchet MS"/>
          <w:u w:val="single"/>
        </w:rPr>
        <w:t>last</w:t>
      </w:r>
      <w:r w:rsidR="001C416B" w:rsidRPr="0043131D">
        <w:rPr>
          <w:rFonts w:eastAsia="Trebuchet MS"/>
        </w:rPr>
        <w:t xml:space="preserve"> player leaves, then the game is registered as destroyed and the network shutdown and unregistered from the list of available games.</w:t>
      </w:r>
    </w:p>
    <w:p w14:paraId="05F4524C" w14:textId="77777777" w:rsidR="001C416B" w:rsidRDefault="001C416B" w:rsidP="001C416B">
      <w:pPr>
        <w:pStyle w:val="Heading4"/>
        <w:rPr>
          <w:rFonts w:eastAsia="Trebuchet MS"/>
        </w:rPr>
      </w:pPr>
      <w:bookmarkStart w:id="475" w:name="_Toc256375260"/>
      <w:r w:rsidRPr="0043131D">
        <w:rPr>
          <w:rFonts w:eastAsia="Trebuchet MS"/>
        </w:rPr>
        <w:t>Network</w:t>
      </w:r>
      <w:bookmarkEnd w:id="475"/>
    </w:p>
    <w:p w14:paraId="0905D985"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Network</w:t>
      </w:r>
      <w:r w:rsidR="001C416B" w:rsidRPr="0043131D">
        <w:rPr>
          <w:rFonts w:eastAsia="Trebuchet MS"/>
        </w:rPr>
        <w:t xml:space="preserve"> class is an interface to the networking communication system.  The class provides information and methods to allow the player to join, leave, and create games.</w:t>
      </w:r>
      <w:r>
        <w:rPr>
          <w:rFonts w:eastAsia="Trebuchet MS"/>
        </w:rPr>
        <w:t xml:space="preserve"> </w:t>
      </w:r>
    </w:p>
    <w:p w14:paraId="407687BA" w14:textId="77777777" w:rsidR="0076311E" w:rsidRPr="0043131D" w:rsidRDefault="0076311E" w:rsidP="0076311E"/>
    <w:p w14:paraId="1E41BE31" w14:textId="77777777" w:rsidR="001C416B" w:rsidRPr="0076311E" w:rsidRDefault="001C416B" w:rsidP="00DD4C99">
      <w:pPr>
        <w:numPr>
          <w:ilvl w:val="0"/>
          <w:numId w:val="76"/>
        </w:numPr>
      </w:pPr>
      <w:r w:rsidRPr="0076311E">
        <w:rPr>
          <w:rFonts w:eastAsia="Trebuchet MS" w:cs="Trebuchet MS"/>
          <w:b/>
        </w:rPr>
        <w:t>Data</w:t>
      </w:r>
    </w:p>
    <w:p w14:paraId="5B2A2C8D" w14:textId="77777777" w:rsidR="001C416B" w:rsidRPr="0076311E" w:rsidRDefault="001C416B" w:rsidP="00DD4C99">
      <w:pPr>
        <w:numPr>
          <w:ilvl w:val="1"/>
          <w:numId w:val="76"/>
        </w:numPr>
      </w:pPr>
      <w:r w:rsidRPr="0076311E">
        <w:rPr>
          <w:rFonts w:eastAsia="Trebuchet MS" w:cs="Trebuchet MS"/>
        </w:rPr>
        <w:t xml:space="preserve">Players : </w:t>
      </w:r>
      <w:r w:rsidRPr="0076311E">
        <w:rPr>
          <w:rFonts w:eastAsia="Trebuchet MS" w:cs="Trebuchet MS"/>
          <w:i/>
        </w:rPr>
        <w:t>NetworkPlayer[]</w:t>
      </w:r>
    </w:p>
    <w:p w14:paraId="7BFBF363" w14:textId="77777777" w:rsidR="001C416B" w:rsidRPr="0076311E" w:rsidRDefault="001C416B" w:rsidP="00DD4C99">
      <w:pPr>
        <w:numPr>
          <w:ilvl w:val="2"/>
          <w:numId w:val="76"/>
        </w:numPr>
      </w:pPr>
      <w:r w:rsidRPr="0076311E">
        <w:rPr>
          <w:rFonts w:eastAsia="Trebuchet MS" w:cs="Trebuchet MS"/>
        </w:rPr>
        <w:t>The current players in currently running game; if no game has been joined, then the list is empty</w:t>
      </w:r>
    </w:p>
    <w:p w14:paraId="0BB518D3" w14:textId="77777777" w:rsidR="001C416B" w:rsidRPr="0076311E" w:rsidRDefault="001C416B" w:rsidP="00DD4C99">
      <w:pPr>
        <w:numPr>
          <w:ilvl w:val="1"/>
          <w:numId w:val="76"/>
        </w:numPr>
      </w:pPr>
      <w:r w:rsidRPr="0076311E">
        <w:rPr>
          <w:rFonts w:eastAsia="Trebuchet MS" w:cs="Trebuchet MS"/>
        </w:rPr>
        <w:t xml:space="preserve">Game : </w:t>
      </w:r>
      <w:r w:rsidRPr="0076311E">
        <w:rPr>
          <w:rFonts w:eastAsia="Trebuchet MS" w:cs="Trebuchet MS"/>
          <w:i/>
        </w:rPr>
        <w:t>NetworkGame</w:t>
      </w:r>
    </w:p>
    <w:p w14:paraId="3D8613DF" w14:textId="77777777" w:rsidR="001C416B" w:rsidRPr="0076311E" w:rsidRDefault="001C416B" w:rsidP="00DD4C99">
      <w:pPr>
        <w:numPr>
          <w:ilvl w:val="2"/>
          <w:numId w:val="76"/>
        </w:numPr>
      </w:pPr>
      <w:r w:rsidRPr="0076311E">
        <w:rPr>
          <w:rFonts w:eastAsia="Trebuchet MS" w:cs="Trebuchet MS"/>
        </w:rPr>
        <w:t>The currently running game; if no game has been joined, then return NULL.</w:t>
      </w:r>
    </w:p>
    <w:p w14:paraId="5BB514D9" w14:textId="77777777" w:rsidR="001C416B" w:rsidRPr="0076311E" w:rsidRDefault="001C416B" w:rsidP="00DD4C99">
      <w:pPr>
        <w:numPr>
          <w:ilvl w:val="0"/>
          <w:numId w:val="33"/>
        </w:numPr>
      </w:pPr>
      <w:r w:rsidRPr="0076311E">
        <w:rPr>
          <w:rFonts w:eastAsia="Trebuchet MS" w:cs="Trebuchet MS"/>
          <w:b/>
        </w:rPr>
        <w:lastRenderedPageBreak/>
        <w:t>Operations</w:t>
      </w:r>
    </w:p>
    <w:p w14:paraId="4CEDA392" w14:textId="77777777" w:rsidR="001C416B" w:rsidRPr="0076311E" w:rsidRDefault="001C416B" w:rsidP="00DD4C99">
      <w:pPr>
        <w:numPr>
          <w:ilvl w:val="1"/>
          <w:numId w:val="33"/>
        </w:numPr>
        <w:tabs>
          <w:tab w:val="clear" w:pos="1440"/>
          <w:tab w:val="num" w:pos="1080"/>
        </w:tabs>
        <w:ind w:left="1080"/>
      </w:pPr>
      <w:r w:rsidRPr="0076311E">
        <w:rPr>
          <w:rFonts w:eastAsia="Trebuchet MS" w:cs="Trebuchet MS"/>
        </w:rPr>
        <w:t xml:space="preserve">CreateGame(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53A8F09A" w14:textId="77777777" w:rsidR="001C416B" w:rsidRPr="0076311E" w:rsidRDefault="001C416B" w:rsidP="00DD4C99">
      <w:pPr>
        <w:numPr>
          <w:ilvl w:val="2"/>
          <w:numId w:val="33"/>
        </w:numPr>
        <w:tabs>
          <w:tab w:val="clear" w:pos="2160"/>
          <w:tab w:val="num" w:pos="1440"/>
        </w:tabs>
        <w:ind w:left="1440"/>
      </w:pPr>
      <w:r w:rsidRPr="0076311E">
        <w:rPr>
          <w:rFonts w:eastAsia="Trebuchet MS" w:cs="Trebuchet MS"/>
        </w:rPr>
        <w:t>Creates a new game and publishes it to the game network.</w:t>
      </w:r>
    </w:p>
    <w:p w14:paraId="1323389D" w14:textId="77777777" w:rsidR="001C416B" w:rsidRPr="0076311E" w:rsidRDefault="001C416B" w:rsidP="00DD4C99">
      <w:pPr>
        <w:numPr>
          <w:ilvl w:val="1"/>
          <w:numId w:val="33"/>
        </w:numPr>
        <w:tabs>
          <w:tab w:val="clear" w:pos="1440"/>
          <w:tab w:val="num" w:pos="1080"/>
        </w:tabs>
        <w:ind w:left="1080"/>
      </w:pPr>
      <w:r w:rsidRPr="0076311E">
        <w:rPr>
          <w:rFonts w:eastAsia="Trebuchet MS" w:cs="Trebuchet MS"/>
        </w:rPr>
        <w:t xml:space="preserve">LeaveGame(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493F8B64" w14:textId="77777777" w:rsidR="001C416B" w:rsidRPr="0076311E" w:rsidRDefault="001C416B" w:rsidP="00DD4C99">
      <w:pPr>
        <w:numPr>
          <w:ilvl w:val="2"/>
          <w:numId w:val="33"/>
        </w:numPr>
        <w:tabs>
          <w:tab w:val="clear" w:pos="2160"/>
          <w:tab w:val="num" w:pos="1440"/>
        </w:tabs>
        <w:ind w:left="1440"/>
      </w:pPr>
      <w:r w:rsidRPr="0076311E">
        <w:rPr>
          <w:rFonts w:eastAsia="Trebuchet MS" w:cs="Trebuchet MS"/>
        </w:rPr>
        <w:t>Leaves the joined game.</w:t>
      </w:r>
    </w:p>
    <w:p w14:paraId="25D3698D" w14:textId="77777777" w:rsidR="001C416B" w:rsidRPr="0076311E" w:rsidRDefault="001C416B" w:rsidP="00DD4C99">
      <w:pPr>
        <w:numPr>
          <w:ilvl w:val="1"/>
          <w:numId w:val="33"/>
        </w:numPr>
        <w:tabs>
          <w:tab w:val="clear" w:pos="1440"/>
          <w:tab w:val="num" w:pos="1080"/>
        </w:tabs>
        <w:ind w:left="1080"/>
      </w:pPr>
      <w:r w:rsidRPr="0076311E">
        <w:rPr>
          <w:rFonts w:eastAsia="Trebuchet MS" w:cs="Trebuchet MS"/>
        </w:rPr>
        <w:t xml:space="preserve">JoinGame(game : </w:t>
      </w:r>
      <w:r w:rsidRPr="0076311E">
        <w:rPr>
          <w:rFonts w:eastAsia="Trebuchet MS" w:cs="Trebuchet MS"/>
          <w:i/>
        </w:rPr>
        <w:t>NetworkGame</w:t>
      </w:r>
      <w:r w:rsidRPr="0076311E">
        <w:rPr>
          <w:rFonts w:eastAsia="Trebuchet MS" w:cs="Trebuchet MS"/>
        </w:rPr>
        <w:t xml:space="preserve">) : </w:t>
      </w:r>
      <w:r w:rsidRPr="0076311E">
        <w:rPr>
          <w:rFonts w:eastAsia="Trebuchet MS" w:cs="Trebuchet MS"/>
          <w:i/>
        </w:rPr>
        <w:t>void</w:t>
      </w:r>
    </w:p>
    <w:p w14:paraId="3A85011E" w14:textId="77777777" w:rsidR="001C416B" w:rsidRPr="0076311E" w:rsidRDefault="001C416B" w:rsidP="00DD4C99">
      <w:pPr>
        <w:numPr>
          <w:ilvl w:val="2"/>
          <w:numId w:val="33"/>
        </w:numPr>
        <w:tabs>
          <w:tab w:val="clear" w:pos="2160"/>
          <w:tab w:val="num" w:pos="1440"/>
        </w:tabs>
        <w:ind w:left="1440"/>
      </w:pPr>
      <w:r w:rsidRPr="0076311E">
        <w:rPr>
          <w:rFonts w:eastAsia="Trebuchet MS" w:cs="Trebuchet MS"/>
        </w:rPr>
        <w:t>Joins a game; updating the number of players and initializing the in-game network.</w:t>
      </w:r>
    </w:p>
    <w:p w14:paraId="1B88ACE6" w14:textId="77777777" w:rsidR="001C416B" w:rsidRPr="0076311E" w:rsidRDefault="001C416B" w:rsidP="00DD4C99">
      <w:pPr>
        <w:numPr>
          <w:ilvl w:val="1"/>
          <w:numId w:val="33"/>
        </w:numPr>
        <w:tabs>
          <w:tab w:val="clear" w:pos="1440"/>
          <w:tab w:val="num" w:pos="1080"/>
        </w:tabs>
        <w:ind w:left="1080"/>
      </w:pPr>
      <w:r w:rsidRPr="0076311E">
        <w:rPr>
          <w:rFonts w:eastAsia="Trebuchet MS" w:cs="Trebuchet MS"/>
        </w:rPr>
        <w:t xml:space="preserve">FindGames( void ) : </w:t>
      </w:r>
      <w:r w:rsidRPr="0076311E">
        <w:rPr>
          <w:rFonts w:eastAsia="Trebuchet MS" w:cs="Trebuchet MS"/>
          <w:i/>
        </w:rPr>
        <w:t>NetworkGame[]</w:t>
      </w:r>
    </w:p>
    <w:p w14:paraId="655DB497" w14:textId="77777777" w:rsidR="001C416B" w:rsidRPr="0076311E" w:rsidRDefault="001C416B" w:rsidP="00DD4C99">
      <w:pPr>
        <w:numPr>
          <w:ilvl w:val="2"/>
          <w:numId w:val="33"/>
        </w:numPr>
        <w:tabs>
          <w:tab w:val="clear" w:pos="2160"/>
          <w:tab w:val="num" w:pos="1440"/>
        </w:tabs>
        <w:ind w:left="1440"/>
      </w:pPr>
      <w:r w:rsidRPr="0076311E">
        <w:rPr>
          <w:rFonts w:eastAsia="Trebuchet MS" w:cs="Trebuchet MS"/>
        </w:rPr>
        <w:t>Finds currently open games on the game network.</w:t>
      </w:r>
    </w:p>
    <w:p w14:paraId="56E5F82B" w14:textId="77777777" w:rsidR="001C416B" w:rsidRDefault="001C416B" w:rsidP="001C416B">
      <w:pPr>
        <w:pStyle w:val="Heading4"/>
        <w:rPr>
          <w:rFonts w:eastAsia="Trebuchet MS"/>
        </w:rPr>
      </w:pPr>
      <w:bookmarkStart w:id="476" w:name="_Toc256375261"/>
      <w:r w:rsidRPr="0043131D">
        <w:rPr>
          <w:rFonts w:eastAsia="Trebuchet MS"/>
        </w:rPr>
        <w:t>NetworkPlayer</w:t>
      </w:r>
      <w:bookmarkEnd w:id="476"/>
    </w:p>
    <w:p w14:paraId="4F6E785D"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NetworkPlayer</w:t>
      </w:r>
      <w:r w:rsidR="001C416B" w:rsidRPr="0043131D">
        <w:rPr>
          <w:rFonts w:eastAsia="Trebuchet MS"/>
        </w:rPr>
        <w:t xml:space="preserve"> encapsulates the information needed to identify and track a networked player.</w:t>
      </w:r>
      <w:r>
        <w:rPr>
          <w:rFonts w:eastAsia="Trebuchet MS"/>
        </w:rPr>
        <w:t xml:space="preserve"> </w:t>
      </w:r>
    </w:p>
    <w:p w14:paraId="5C0C7375" w14:textId="77777777" w:rsidR="0076311E" w:rsidRPr="0043131D" w:rsidRDefault="0076311E" w:rsidP="0076311E"/>
    <w:p w14:paraId="64B62A04" w14:textId="77777777" w:rsidR="001C416B" w:rsidRPr="0076311E" w:rsidRDefault="001C416B" w:rsidP="00DD4C99">
      <w:pPr>
        <w:numPr>
          <w:ilvl w:val="0"/>
          <w:numId w:val="30"/>
        </w:numPr>
      </w:pPr>
      <w:r w:rsidRPr="0076311E">
        <w:rPr>
          <w:rFonts w:eastAsia="Trebuchet MS" w:cs="Trebuchet MS"/>
          <w:b/>
        </w:rPr>
        <w:t>Data</w:t>
      </w:r>
    </w:p>
    <w:p w14:paraId="3B76C57A" w14:textId="77777777" w:rsidR="001C416B" w:rsidRPr="0076311E" w:rsidRDefault="001C416B" w:rsidP="00DD4C99">
      <w:pPr>
        <w:numPr>
          <w:ilvl w:val="1"/>
          <w:numId w:val="30"/>
        </w:numPr>
        <w:tabs>
          <w:tab w:val="clear" w:pos="1440"/>
          <w:tab w:val="num" w:pos="1080"/>
        </w:tabs>
        <w:ind w:left="1080"/>
      </w:pPr>
      <w:r w:rsidRPr="0076311E">
        <w:rPr>
          <w:rFonts w:eastAsia="Trebuchet MS" w:cs="Trebuchet MS"/>
        </w:rPr>
        <w:t xml:space="preserve">IPAddress : </w:t>
      </w:r>
      <w:r w:rsidRPr="0076311E">
        <w:rPr>
          <w:rFonts w:eastAsia="Trebuchet MS" w:cs="Trebuchet MS"/>
          <w:i/>
        </w:rPr>
        <w:t>Address</w:t>
      </w:r>
    </w:p>
    <w:p w14:paraId="5682B3FC" w14:textId="77777777" w:rsidR="001C416B" w:rsidRPr="0076311E" w:rsidRDefault="001C416B" w:rsidP="00DD4C99">
      <w:pPr>
        <w:numPr>
          <w:ilvl w:val="2"/>
          <w:numId w:val="30"/>
        </w:numPr>
        <w:tabs>
          <w:tab w:val="clear" w:pos="2160"/>
          <w:tab w:val="num" w:pos="1440"/>
        </w:tabs>
        <w:ind w:left="1440"/>
      </w:pPr>
      <w:r w:rsidRPr="0076311E">
        <w:rPr>
          <w:rFonts w:eastAsia="Trebuchet MS" w:cs="Trebuchet MS"/>
        </w:rPr>
        <w:t>The IP address of the networked player.</w:t>
      </w:r>
    </w:p>
    <w:p w14:paraId="6F3F9C24" w14:textId="77777777" w:rsidR="001C416B" w:rsidRPr="0076311E" w:rsidRDefault="001C416B" w:rsidP="00DD4C99">
      <w:pPr>
        <w:numPr>
          <w:ilvl w:val="1"/>
          <w:numId w:val="30"/>
        </w:numPr>
        <w:tabs>
          <w:tab w:val="clear" w:pos="1440"/>
          <w:tab w:val="num" w:pos="1080"/>
        </w:tabs>
        <w:ind w:left="1080"/>
      </w:pPr>
      <w:r w:rsidRPr="0076311E">
        <w:rPr>
          <w:rFonts w:eastAsia="Trebuchet MS" w:cs="Trebuchet MS"/>
        </w:rPr>
        <w:t xml:space="preserve">Port : </w:t>
      </w:r>
      <w:r w:rsidRPr="0076311E">
        <w:rPr>
          <w:rFonts w:eastAsia="Trebuchet MS" w:cs="Trebuchet MS"/>
          <w:i/>
        </w:rPr>
        <w:t>int</w:t>
      </w:r>
    </w:p>
    <w:p w14:paraId="765609DC" w14:textId="77777777" w:rsidR="001C416B" w:rsidRPr="0076311E" w:rsidRDefault="001C416B" w:rsidP="00DD4C99">
      <w:pPr>
        <w:numPr>
          <w:ilvl w:val="2"/>
          <w:numId w:val="30"/>
        </w:numPr>
        <w:tabs>
          <w:tab w:val="clear" w:pos="2160"/>
          <w:tab w:val="num" w:pos="1440"/>
        </w:tabs>
        <w:ind w:left="1440"/>
      </w:pPr>
      <w:r w:rsidRPr="0076311E">
        <w:rPr>
          <w:rFonts w:eastAsia="Trebuchet MS" w:cs="Trebuchet MS"/>
        </w:rPr>
        <w:t>The port of the networked player.</w:t>
      </w:r>
    </w:p>
    <w:p w14:paraId="5DC535A1" w14:textId="77777777" w:rsidR="001C416B" w:rsidRPr="0076311E" w:rsidRDefault="001C416B" w:rsidP="00DD4C99">
      <w:pPr>
        <w:numPr>
          <w:ilvl w:val="1"/>
          <w:numId w:val="30"/>
        </w:numPr>
        <w:tabs>
          <w:tab w:val="clear" w:pos="1440"/>
          <w:tab w:val="num" w:pos="1080"/>
        </w:tabs>
        <w:ind w:left="1080"/>
      </w:pPr>
      <w:r w:rsidRPr="0076311E">
        <w:rPr>
          <w:rFonts w:eastAsia="Trebuchet MS" w:cs="Trebuchet MS"/>
        </w:rPr>
        <w:t xml:space="preserve">Name : </w:t>
      </w:r>
      <w:r w:rsidRPr="0076311E">
        <w:rPr>
          <w:rFonts w:eastAsia="Trebuchet MS" w:cs="Trebuchet MS"/>
          <w:i/>
        </w:rPr>
        <w:t>String</w:t>
      </w:r>
    </w:p>
    <w:p w14:paraId="71A7534D" w14:textId="77777777" w:rsidR="001C416B" w:rsidRPr="0076311E" w:rsidRDefault="001C416B" w:rsidP="00DD4C99">
      <w:pPr>
        <w:numPr>
          <w:ilvl w:val="2"/>
          <w:numId w:val="30"/>
        </w:numPr>
        <w:tabs>
          <w:tab w:val="clear" w:pos="2160"/>
          <w:tab w:val="num" w:pos="1440"/>
        </w:tabs>
        <w:ind w:left="1440"/>
      </w:pPr>
      <w:r w:rsidRPr="0076311E">
        <w:rPr>
          <w:rFonts w:eastAsia="Trebuchet MS" w:cs="Trebuchet MS"/>
        </w:rPr>
        <w:t>Friendly name or username of the player.</w:t>
      </w:r>
    </w:p>
    <w:p w14:paraId="3B33ADCE" w14:textId="77777777" w:rsidR="001C416B" w:rsidRDefault="001C416B" w:rsidP="001C416B">
      <w:pPr>
        <w:pStyle w:val="Heading4"/>
        <w:rPr>
          <w:rFonts w:eastAsia="Trebuchet MS"/>
        </w:rPr>
      </w:pPr>
      <w:r w:rsidRPr="0043131D">
        <w:rPr>
          <w:rFonts w:eastAsia="Trebuchet MS"/>
        </w:rPr>
        <w:t xml:space="preserve"> </w:t>
      </w:r>
      <w:bookmarkStart w:id="477" w:name="_Toc256375262"/>
      <w:r w:rsidRPr="0043131D">
        <w:rPr>
          <w:rFonts w:eastAsia="Trebuchet MS"/>
        </w:rPr>
        <w:t>NetworkGame</w:t>
      </w:r>
      <w:bookmarkEnd w:id="477"/>
    </w:p>
    <w:p w14:paraId="489F82D7" w14:textId="77777777" w:rsidR="001C416B" w:rsidRPr="0043131D" w:rsidRDefault="0076311E" w:rsidP="0076311E">
      <w:r>
        <w:rPr>
          <w:rFonts w:eastAsia="Trebuchet MS"/>
        </w:rPr>
        <w:tab/>
      </w:r>
      <w:r w:rsidR="001C416B" w:rsidRPr="0043131D">
        <w:rPr>
          <w:rFonts w:eastAsia="Trebuchet MS"/>
        </w:rPr>
        <w:t xml:space="preserve">The </w:t>
      </w:r>
      <w:r w:rsidR="001C416B" w:rsidRPr="0043131D">
        <w:rPr>
          <w:rFonts w:eastAsia="Trebuchet MS"/>
          <w:i/>
        </w:rPr>
        <w:t>NetworkGame</w:t>
      </w:r>
      <w:r w:rsidR="001C416B" w:rsidRPr="0043131D">
        <w:rPr>
          <w:rFonts w:eastAsia="Trebuchet MS"/>
        </w:rPr>
        <w:t xml:space="preserve"> encapsulates the information needed to identify and track a running networked game.</w:t>
      </w:r>
      <w:r>
        <w:rPr>
          <w:rFonts w:eastAsia="Trebuchet MS"/>
        </w:rPr>
        <w:t xml:space="preserve"> </w:t>
      </w:r>
    </w:p>
    <w:p w14:paraId="2A6B4521" w14:textId="77777777" w:rsidR="001C416B" w:rsidRPr="0043131D" w:rsidRDefault="001C416B" w:rsidP="001C416B"/>
    <w:p w14:paraId="7047C05A" w14:textId="77777777" w:rsidR="001C416B" w:rsidRPr="0076311E" w:rsidRDefault="001C416B" w:rsidP="00DD4C99">
      <w:pPr>
        <w:numPr>
          <w:ilvl w:val="0"/>
          <w:numId w:val="74"/>
        </w:numPr>
      </w:pPr>
      <w:r w:rsidRPr="0076311E">
        <w:rPr>
          <w:rFonts w:eastAsia="Trebuchet MS" w:cs="Trebuchet MS"/>
          <w:b/>
        </w:rPr>
        <w:t>Data</w:t>
      </w:r>
    </w:p>
    <w:p w14:paraId="0BAB33D6" w14:textId="77777777" w:rsidR="001C416B" w:rsidRPr="0076311E" w:rsidRDefault="001C416B" w:rsidP="00DD4C99">
      <w:pPr>
        <w:numPr>
          <w:ilvl w:val="1"/>
          <w:numId w:val="74"/>
        </w:numPr>
      </w:pPr>
      <w:r w:rsidRPr="0076311E">
        <w:rPr>
          <w:rFonts w:eastAsia="Trebuchet MS" w:cs="Trebuchet MS"/>
        </w:rPr>
        <w:t xml:space="preserve">IPAddress : </w:t>
      </w:r>
      <w:r w:rsidRPr="0076311E">
        <w:rPr>
          <w:rFonts w:eastAsia="Trebuchet MS" w:cs="Trebuchet MS"/>
          <w:i/>
        </w:rPr>
        <w:t>Address</w:t>
      </w:r>
    </w:p>
    <w:p w14:paraId="41F044E0" w14:textId="77777777" w:rsidR="001C416B" w:rsidRPr="0076311E" w:rsidRDefault="001C416B" w:rsidP="00DD4C99">
      <w:pPr>
        <w:numPr>
          <w:ilvl w:val="2"/>
          <w:numId w:val="74"/>
        </w:numPr>
      </w:pPr>
      <w:r w:rsidRPr="0076311E">
        <w:rPr>
          <w:rFonts w:eastAsia="Trebuchet MS" w:cs="Trebuchet MS"/>
        </w:rPr>
        <w:t xml:space="preserve">The IP address of the network game. </w:t>
      </w:r>
    </w:p>
    <w:p w14:paraId="398F1EB1" w14:textId="77777777" w:rsidR="001C416B" w:rsidRPr="0076311E" w:rsidRDefault="001C416B" w:rsidP="00DD4C99">
      <w:pPr>
        <w:numPr>
          <w:ilvl w:val="1"/>
          <w:numId w:val="74"/>
        </w:numPr>
      </w:pPr>
      <w:r w:rsidRPr="0076311E">
        <w:rPr>
          <w:rFonts w:eastAsia="Trebuchet MS" w:cs="Trebuchet MS"/>
        </w:rPr>
        <w:t xml:space="preserve">Port : </w:t>
      </w:r>
      <w:r w:rsidRPr="0076311E">
        <w:rPr>
          <w:rFonts w:eastAsia="Trebuchet MS" w:cs="Trebuchet MS"/>
          <w:i/>
        </w:rPr>
        <w:t>int</w:t>
      </w:r>
    </w:p>
    <w:p w14:paraId="4299338F" w14:textId="77777777" w:rsidR="001C416B" w:rsidRPr="0076311E" w:rsidRDefault="001C416B" w:rsidP="00DD4C99">
      <w:pPr>
        <w:numPr>
          <w:ilvl w:val="2"/>
          <w:numId w:val="74"/>
        </w:numPr>
      </w:pPr>
      <w:r w:rsidRPr="0076311E">
        <w:rPr>
          <w:rFonts w:eastAsia="Trebuchet MS" w:cs="Trebuchet MS"/>
        </w:rPr>
        <w:t>The port of the networked game.</w:t>
      </w:r>
    </w:p>
    <w:p w14:paraId="0A5BC4D4" w14:textId="77777777" w:rsidR="001C416B" w:rsidRPr="0076311E" w:rsidRDefault="001C416B" w:rsidP="00DD4C99">
      <w:pPr>
        <w:numPr>
          <w:ilvl w:val="1"/>
          <w:numId w:val="74"/>
        </w:numPr>
      </w:pPr>
      <w:r w:rsidRPr="0076311E">
        <w:rPr>
          <w:rFonts w:eastAsia="Trebuchet MS" w:cs="Trebuchet MS"/>
        </w:rPr>
        <w:t xml:space="preserve">MaxPlayers : </w:t>
      </w:r>
      <w:r w:rsidRPr="0076311E">
        <w:rPr>
          <w:rFonts w:eastAsia="Trebuchet MS" w:cs="Trebuchet MS"/>
          <w:i/>
        </w:rPr>
        <w:t>int</w:t>
      </w:r>
    </w:p>
    <w:p w14:paraId="7D9A9E40" w14:textId="77777777" w:rsidR="001C416B" w:rsidRPr="0076311E" w:rsidRDefault="001C416B" w:rsidP="00DD4C99">
      <w:pPr>
        <w:numPr>
          <w:ilvl w:val="2"/>
          <w:numId w:val="74"/>
        </w:numPr>
      </w:pPr>
      <w:r w:rsidRPr="0076311E">
        <w:rPr>
          <w:rFonts w:eastAsia="Trebuchet MS" w:cs="Trebuchet MS"/>
        </w:rPr>
        <w:t>The max number of players allowed in the game.</w:t>
      </w:r>
    </w:p>
    <w:p w14:paraId="2FB60805" w14:textId="77777777" w:rsidR="001C416B" w:rsidRPr="0076311E" w:rsidRDefault="001C416B" w:rsidP="00DD4C99">
      <w:pPr>
        <w:numPr>
          <w:ilvl w:val="1"/>
          <w:numId w:val="74"/>
        </w:numPr>
      </w:pPr>
      <w:r w:rsidRPr="0076311E">
        <w:rPr>
          <w:rFonts w:eastAsia="Trebuchet MS" w:cs="Trebuchet MS"/>
        </w:rPr>
        <w:t xml:space="preserve">CurrentPlayers : </w:t>
      </w:r>
      <w:r w:rsidRPr="0076311E">
        <w:rPr>
          <w:rFonts w:eastAsia="Trebuchet MS" w:cs="Trebuchet MS"/>
          <w:i/>
        </w:rPr>
        <w:t>int</w:t>
      </w:r>
    </w:p>
    <w:p w14:paraId="755E6A93" w14:textId="77777777" w:rsidR="001C416B" w:rsidRPr="0076311E" w:rsidRDefault="001C416B" w:rsidP="00DD4C99">
      <w:pPr>
        <w:numPr>
          <w:ilvl w:val="2"/>
          <w:numId w:val="74"/>
        </w:numPr>
      </w:pPr>
      <w:r w:rsidRPr="0076311E">
        <w:rPr>
          <w:rFonts w:eastAsia="Trebuchet MS" w:cs="Trebuchet MS"/>
        </w:rPr>
        <w:t>The current number of players joined in the game</w:t>
      </w:r>
    </w:p>
    <w:p w14:paraId="422B8389" w14:textId="77777777" w:rsidR="001C416B" w:rsidRDefault="001C416B" w:rsidP="001C416B">
      <w:pPr>
        <w:pStyle w:val="Heading4"/>
        <w:rPr>
          <w:rFonts w:eastAsia="Trebuchet MS"/>
        </w:rPr>
      </w:pPr>
      <w:bookmarkStart w:id="478" w:name="_Toc256375263"/>
      <w:r w:rsidRPr="0043131D">
        <w:rPr>
          <w:rFonts w:eastAsia="Trebuchet MS"/>
        </w:rPr>
        <w:t>NetworkSync</w:t>
      </w:r>
      <w:bookmarkEnd w:id="478"/>
    </w:p>
    <w:p w14:paraId="1A61FB75"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NetworkSync</w:t>
      </w:r>
      <w:r w:rsidR="001C416B" w:rsidRPr="0043131D">
        <w:rPr>
          <w:rFonts w:eastAsia="Trebuchet MS"/>
        </w:rPr>
        <w:t xml:space="preserve"> is a component that when attached to a </w:t>
      </w:r>
      <w:r w:rsidR="001C416B" w:rsidRPr="0043131D">
        <w:rPr>
          <w:rFonts w:eastAsia="Trebuchet MS"/>
          <w:i/>
        </w:rPr>
        <w:t>GameObject</w:t>
      </w:r>
      <w:r w:rsidR="001C416B" w:rsidRPr="0043131D">
        <w:rPr>
          <w:rFonts w:eastAsia="Trebuchet MS"/>
        </w:rPr>
        <w:t xml:space="preserve"> will sync the information from other components and transform information to other clients of the game.  There are two modes of synchronization, Reliable(TCP) and Unreliable(UDP).  Depending on what mode is selected , it will determine the protocol that is used to transfer the information between clients.</w:t>
      </w:r>
      <w:r>
        <w:rPr>
          <w:rFonts w:eastAsia="Trebuchet MS"/>
        </w:rPr>
        <w:t xml:space="preserve"> </w:t>
      </w:r>
    </w:p>
    <w:p w14:paraId="3BF8856E" w14:textId="77777777" w:rsidR="0076311E" w:rsidRPr="0043131D" w:rsidRDefault="0076311E" w:rsidP="0076311E"/>
    <w:p w14:paraId="4823A334" w14:textId="77777777" w:rsidR="001C416B" w:rsidRPr="0076311E" w:rsidRDefault="001C416B" w:rsidP="00DD4C99">
      <w:pPr>
        <w:numPr>
          <w:ilvl w:val="0"/>
          <w:numId w:val="75"/>
        </w:numPr>
      </w:pPr>
      <w:r w:rsidRPr="0076311E">
        <w:rPr>
          <w:rFonts w:eastAsia="Trebuchet MS" w:cs="Trebuchet MS"/>
          <w:b/>
        </w:rPr>
        <w:t>Data</w:t>
      </w:r>
    </w:p>
    <w:p w14:paraId="1A38DE5B" w14:textId="77777777" w:rsidR="001C416B" w:rsidRPr="0076311E" w:rsidRDefault="001C416B" w:rsidP="00DD4C99">
      <w:pPr>
        <w:numPr>
          <w:ilvl w:val="1"/>
          <w:numId w:val="75"/>
        </w:numPr>
      </w:pPr>
      <w:r w:rsidRPr="0076311E">
        <w:rPr>
          <w:rFonts w:eastAsia="Trebuchet MS" w:cs="Trebuchet MS"/>
        </w:rPr>
        <w:t xml:space="preserve">IsMine : </w:t>
      </w:r>
      <w:r w:rsidRPr="0076311E">
        <w:rPr>
          <w:rFonts w:eastAsia="Trebuchet MS" w:cs="Trebuchet MS"/>
          <w:i/>
        </w:rPr>
        <w:t>Boolean</w:t>
      </w:r>
    </w:p>
    <w:p w14:paraId="12B70215" w14:textId="77777777" w:rsidR="001C416B" w:rsidRPr="0076311E" w:rsidRDefault="001C416B" w:rsidP="00DD4C99">
      <w:pPr>
        <w:numPr>
          <w:ilvl w:val="2"/>
          <w:numId w:val="75"/>
        </w:numPr>
      </w:pPr>
      <w:r w:rsidRPr="0076311E">
        <w:rPr>
          <w:rFonts w:eastAsia="Trebuchet MS" w:cs="Trebuchet MS"/>
        </w:rPr>
        <w:t>Whether the object being synchronized is the responsibility of the current client.</w:t>
      </w:r>
    </w:p>
    <w:p w14:paraId="11D79BE0" w14:textId="77777777" w:rsidR="001C416B" w:rsidRPr="0076311E" w:rsidRDefault="001C416B" w:rsidP="00DD4C99">
      <w:pPr>
        <w:numPr>
          <w:ilvl w:val="1"/>
          <w:numId w:val="75"/>
        </w:numPr>
      </w:pPr>
      <w:r w:rsidRPr="0076311E">
        <w:rPr>
          <w:rFonts w:eastAsia="Trebuchet MS" w:cs="Trebuchet MS"/>
        </w:rPr>
        <w:t xml:space="preserve">OwnerId : </w:t>
      </w:r>
      <w:r w:rsidRPr="0076311E">
        <w:rPr>
          <w:rFonts w:eastAsia="Trebuchet MS" w:cs="Trebuchet MS"/>
          <w:i/>
        </w:rPr>
        <w:t>int</w:t>
      </w:r>
    </w:p>
    <w:p w14:paraId="1783955A" w14:textId="77777777" w:rsidR="001C416B" w:rsidRPr="0076311E" w:rsidRDefault="001C416B" w:rsidP="00DD4C99">
      <w:pPr>
        <w:numPr>
          <w:ilvl w:val="2"/>
          <w:numId w:val="75"/>
        </w:numPr>
      </w:pPr>
      <w:r w:rsidRPr="0076311E">
        <w:rPr>
          <w:rFonts w:eastAsia="Trebuchet MS" w:cs="Trebuchet MS"/>
        </w:rPr>
        <w:t xml:space="preserve">The ID of the </w:t>
      </w:r>
      <w:r w:rsidRPr="0076311E">
        <w:rPr>
          <w:rFonts w:eastAsia="Trebuchet MS" w:cs="Trebuchet MS"/>
          <w:i/>
        </w:rPr>
        <w:t xml:space="preserve">NetworkPlayer </w:t>
      </w:r>
      <w:r w:rsidRPr="0076311E">
        <w:rPr>
          <w:rFonts w:eastAsia="Trebuchet MS" w:cs="Trebuchet MS"/>
        </w:rPr>
        <w:t>who has responsibility of the object.</w:t>
      </w:r>
    </w:p>
    <w:p w14:paraId="2E056148" w14:textId="77777777" w:rsidR="001C416B" w:rsidRPr="0076311E" w:rsidRDefault="001C416B" w:rsidP="00DD4C99">
      <w:pPr>
        <w:numPr>
          <w:ilvl w:val="1"/>
          <w:numId w:val="75"/>
        </w:numPr>
      </w:pPr>
      <w:r w:rsidRPr="0076311E">
        <w:rPr>
          <w:rFonts w:eastAsia="Trebuchet MS" w:cs="Trebuchet MS"/>
        </w:rPr>
        <w:t xml:space="preserve">Mode : </w:t>
      </w:r>
      <w:r w:rsidRPr="0076311E">
        <w:rPr>
          <w:rFonts w:eastAsia="Trebuchet MS" w:cs="Trebuchet MS"/>
          <w:i/>
        </w:rPr>
        <w:t>SynchronizationMode</w:t>
      </w:r>
    </w:p>
    <w:p w14:paraId="1F71DADA" w14:textId="77777777" w:rsidR="001C416B" w:rsidRPr="0076311E" w:rsidRDefault="001C416B" w:rsidP="00DD4C99">
      <w:pPr>
        <w:numPr>
          <w:ilvl w:val="2"/>
          <w:numId w:val="75"/>
        </w:numPr>
      </w:pPr>
      <w:r w:rsidRPr="0076311E">
        <w:rPr>
          <w:rFonts w:eastAsia="Trebuchet MS" w:cs="Trebuchet MS"/>
        </w:rPr>
        <w:lastRenderedPageBreak/>
        <w:t>This sets which protocol(UDP/TCP) the network uses to synchronize the information between clients.</w:t>
      </w:r>
    </w:p>
    <w:p w14:paraId="6DE5B2E9" w14:textId="77777777" w:rsidR="001C416B" w:rsidRPr="0076311E" w:rsidRDefault="001C416B" w:rsidP="00DD4C99">
      <w:pPr>
        <w:numPr>
          <w:ilvl w:val="0"/>
          <w:numId w:val="31"/>
        </w:numPr>
      </w:pPr>
      <w:r w:rsidRPr="0076311E">
        <w:rPr>
          <w:rFonts w:eastAsia="Trebuchet MS" w:cs="Trebuchet MS"/>
          <w:b/>
        </w:rPr>
        <w:t>Operations</w:t>
      </w:r>
    </w:p>
    <w:p w14:paraId="200D8D0E" w14:textId="77777777" w:rsidR="001C416B" w:rsidRPr="0076311E" w:rsidRDefault="001C416B" w:rsidP="00DD4C99">
      <w:pPr>
        <w:numPr>
          <w:ilvl w:val="1"/>
          <w:numId w:val="31"/>
        </w:numPr>
        <w:tabs>
          <w:tab w:val="clear" w:pos="1440"/>
          <w:tab w:val="num" w:pos="1080"/>
        </w:tabs>
        <w:ind w:left="1080"/>
      </w:pPr>
      <w:r w:rsidRPr="0076311E">
        <w:rPr>
          <w:rFonts w:eastAsia="Trebuchet MS" w:cs="Trebuchet MS"/>
        </w:rPr>
        <w:t xml:space="preserve">RegisterCallback(callback : </w:t>
      </w:r>
      <w:r w:rsidRPr="0076311E">
        <w:rPr>
          <w:rFonts w:eastAsia="Trebuchet MS" w:cs="Trebuchet MS"/>
          <w:i/>
        </w:rPr>
        <w:t>NetworkCallback</w:t>
      </w:r>
      <w:r w:rsidRPr="0076311E">
        <w:rPr>
          <w:rFonts w:eastAsia="Trebuchet MS" w:cs="Trebuchet MS"/>
        </w:rPr>
        <w:t xml:space="preserve">) : </w:t>
      </w:r>
      <w:r w:rsidRPr="0076311E">
        <w:rPr>
          <w:rFonts w:eastAsia="Trebuchet MS" w:cs="Trebuchet MS"/>
          <w:i/>
        </w:rPr>
        <w:t>void</w:t>
      </w:r>
    </w:p>
    <w:p w14:paraId="42E92807" w14:textId="77777777" w:rsidR="001C416B" w:rsidRPr="0076311E" w:rsidRDefault="001C416B" w:rsidP="00DD4C99">
      <w:pPr>
        <w:numPr>
          <w:ilvl w:val="2"/>
          <w:numId w:val="31"/>
        </w:numPr>
        <w:tabs>
          <w:tab w:val="clear" w:pos="2160"/>
          <w:tab w:val="num" w:pos="1440"/>
        </w:tabs>
        <w:ind w:left="1440"/>
      </w:pPr>
      <w:r w:rsidRPr="0076311E">
        <w:rPr>
          <w:rFonts w:eastAsia="Trebuchet MS" w:cs="Trebuchet MS"/>
        </w:rPr>
        <w:t>Registers a callback that is called whenever a synchronization happens between the client and host.</w:t>
      </w:r>
    </w:p>
    <w:p w14:paraId="05B17B80" w14:textId="77777777" w:rsidR="001C416B" w:rsidRPr="0076311E" w:rsidRDefault="001C416B" w:rsidP="00DD4C99">
      <w:pPr>
        <w:numPr>
          <w:ilvl w:val="1"/>
          <w:numId w:val="31"/>
        </w:numPr>
        <w:tabs>
          <w:tab w:val="clear" w:pos="1440"/>
          <w:tab w:val="num" w:pos="1080"/>
        </w:tabs>
        <w:ind w:left="1080"/>
      </w:pPr>
      <w:r w:rsidRPr="0076311E">
        <w:rPr>
          <w:rFonts w:eastAsia="Trebuchet MS" w:cs="Trebuchet MS"/>
        </w:rPr>
        <w:t xml:space="preserve">OnSend(packet : </w:t>
      </w:r>
      <w:r w:rsidRPr="0076311E">
        <w:rPr>
          <w:rFonts w:eastAsia="Trebuchet MS" w:cs="Trebuchet MS"/>
          <w:i/>
        </w:rPr>
        <w:t>NetworkPacket</w:t>
      </w:r>
      <w:r w:rsidRPr="0076311E">
        <w:rPr>
          <w:rFonts w:eastAsia="Trebuchet MS" w:cs="Trebuchet MS"/>
        </w:rPr>
        <w:t xml:space="preserve">) : </w:t>
      </w:r>
      <w:r w:rsidRPr="0076311E">
        <w:rPr>
          <w:rFonts w:eastAsia="Trebuchet MS" w:cs="Trebuchet MS"/>
          <w:i/>
        </w:rPr>
        <w:t>void</w:t>
      </w:r>
    </w:p>
    <w:p w14:paraId="04DB80A5" w14:textId="77777777" w:rsidR="001C416B" w:rsidRPr="0076311E" w:rsidRDefault="001C416B" w:rsidP="00DD4C99">
      <w:pPr>
        <w:numPr>
          <w:ilvl w:val="2"/>
          <w:numId w:val="31"/>
        </w:numPr>
        <w:tabs>
          <w:tab w:val="clear" w:pos="2160"/>
          <w:tab w:val="num" w:pos="1440"/>
        </w:tabs>
        <w:ind w:left="1440"/>
      </w:pPr>
      <w:r w:rsidRPr="0076311E">
        <w:rPr>
          <w:rFonts w:eastAsia="Trebuchet MS" w:cs="Trebuchet MS"/>
        </w:rPr>
        <w:t>Called when a synchronization packet is sent out.</w:t>
      </w:r>
    </w:p>
    <w:p w14:paraId="73E2F4AF" w14:textId="77777777" w:rsidR="001C416B" w:rsidRPr="0076311E" w:rsidRDefault="001C416B" w:rsidP="00DD4C99">
      <w:pPr>
        <w:numPr>
          <w:ilvl w:val="1"/>
          <w:numId w:val="31"/>
        </w:numPr>
        <w:tabs>
          <w:tab w:val="clear" w:pos="1440"/>
          <w:tab w:val="num" w:pos="1080"/>
        </w:tabs>
        <w:ind w:left="1080"/>
      </w:pPr>
      <w:r w:rsidRPr="0076311E">
        <w:rPr>
          <w:rFonts w:eastAsia="Trebuchet MS" w:cs="Trebuchet MS"/>
        </w:rPr>
        <w:t xml:space="preserve">OnReceive(packet : </w:t>
      </w:r>
      <w:r w:rsidRPr="0076311E">
        <w:rPr>
          <w:rFonts w:eastAsia="Trebuchet MS" w:cs="Trebuchet MS"/>
          <w:i/>
        </w:rPr>
        <w:t>NetworkPacket</w:t>
      </w:r>
      <w:r w:rsidRPr="0076311E">
        <w:rPr>
          <w:rFonts w:eastAsia="Trebuchet MS" w:cs="Trebuchet MS"/>
        </w:rPr>
        <w:t xml:space="preserve">) : </w:t>
      </w:r>
      <w:r w:rsidRPr="0076311E">
        <w:rPr>
          <w:rFonts w:eastAsia="Trebuchet MS" w:cs="Trebuchet MS"/>
          <w:i/>
        </w:rPr>
        <w:t>void</w:t>
      </w:r>
    </w:p>
    <w:p w14:paraId="64D1C6FF" w14:textId="77777777" w:rsidR="001C416B" w:rsidRPr="0076311E" w:rsidRDefault="001C416B" w:rsidP="00DD4C99">
      <w:pPr>
        <w:numPr>
          <w:ilvl w:val="2"/>
          <w:numId w:val="31"/>
        </w:numPr>
        <w:tabs>
          <w:tab w:val="clear" w:pos="2160"/>
          <w:tab w:val="num" w:pos="1440"/>
        </w:tabs>
        <w:ind w:left="1440"/>
      </w:pPr>
      <w:r w:rsidRPr="0076311E">
        <w:rPr>
          <w:rFonts w:eastAsia="Trebuchet MS" w:cs="Trebuchet MS"/>
        </w:rPr>
        <w:t>Called when a synchronization packet is received.</w:t>
      </w:r>
    </w:p>
    <w:p w14:paraId="5ECC145A" w14:textId="77777777" w:rsidR="001C416B" w:rsidRDefault="001C416B" w:rsidP="001C416B">
      <w:pPr>
        <w:pStyle w:val="Heading4"/>
        <w:rPr>
          <w:rFonts w:eastAsia="Trebuchet MS"/>
        </w:rPr>
      </w:pPr>
      <w:bookmarkStart w:id="479" w:name="_Toc256375264"/>
      <w:r w:rsidRPr="0043131D">
        <w:rPr>
          <w:rFonts w:eastAsia="Trebuchet MS"/>
        </w:rPr>
        <w:t>NetworkExtension</w:t>
      </w:r>
      <w:bookmarkEnd w:id="479"/>
    </w:p>
    <w:p w14:paraId="5635BA3A"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NetworkExtension</w:t>
      </w:r>
      <w:r w:rsidR="001C416B" w:rsidRPr="0043131D">
        <w:rPr>
          <w:rFonts w:eastAsia="Trebuchet MS"/>
        </w:rPr>
        <w:t xml:space="preserve"> manages the connection between both the "Game" network and the game instance networks.  When run, the extension will spawn off packet builder tasks.  Each packet builder task will collect the synchronization information needed to be sent to other clients.  Once the packet data is collected, the system will bundle that up and send it out to the other game clients.</w:t>
      </w:r>
      <w:r>
        <w:rPr>
          <w:rFonts w:eastAsia="Trebuchet MS"/>
        </w:rPr>
        <w:t xml:space="preserve"> </w:t>
      </w:r>
    </w:p>
    <w:p w14:paraId="663634BC" w14:textId="77777777" w:rsidR="0076311E" w:rsidRPr="0043131D" w:rsidRDefault="0076311E" w:rsidP="0076311E"/>
    <w:p w14:paraId="4891FF31" w14:textId="77777777" w:rsidR="001C416B" w:rsidRPr="0076311E" w:rsidRDefault="001C416B" w:rsidP="00DD4C99">
      <w:pPr>
        <w:numPr>
          <w:ilvl w:val="0"/>
          <w:numId w:val="32"/>
        </w:numPr>
      </w:pPr>
      <w:r w:rsidRPr="0076311E">
        <w:rPr>
          <w:rFonts w:eastAsia="Trebuchet MS" w:cs="Trebuchet MS"/>
          <w:b/>
        </w:rPr>
        <w:t>Operations</w:t>
      </w:r>
    </w:p>
    <w:p w14:paraId="23F7CE0C" w14:textId="77777777" w:rsidR="001C416B" w:rsidRPr="0076311E" w:rsidRDefault="001C416B" w:rsidP="00DD4C99">
      <w:pPr>
        <w:numPr>
          <w:ilvl w:val="1"/>
          <w:numId w:val="32"/>
        </w:numPr>
        <w:tabs>
          <w:tab w:val="clear" w:pos="1440"/>
          <w:tab w:val="num" w:pos="1080"/>
        </w:tabs>
        <w:ind w:left="1080"/>
      </w:pPr>
      <w:r w:rsidRPr="0076311E">
        <w:rPr>
          <w:rFonts w:eastAsia="Trebuchet MS" w:cs="Trebuchet MS"/>
        </w:rPr>
        <w:t xml:space="preserve">OnExecute(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74A874A1" w14:textId="77777777" w:rsidR="001C416B" w:rsidRPr="0076311E" w:rsidRDefault="001C416B" w:rsidP="00DD4C99">
      <w:pPr>
        <w:numPr>
          <w:ilvl w:val="2"/>
          <w:numId w:val="32"/>
        </w:numPr>
        <w:tabs>
          <w:tab w:val="clear" w:pos="2160"/>
          <w:tab w:val="num" w:pos="1440"/>
        </w:tabs>
        <w:ind w:left="1440"/>
      </w:pPr>
      <w:r w:rsidRPr="0076311E">
        <w:rPr>
          <w:rFonts w:eastAsia="Trebuchet MS" w:cs="Trebuchet MS"/>
        </w:rPr>
        <w:t xml:space="preserve">Inherited from </w:t>
      </w:r>
      <w:r w:rsidRPr="0076311E">
        <w:rPr>
          <w:rFonts w:eastAsia="Trebuchet MS" w:cs="Trebuchet MS"/>
          <w:i/>
        </w:rPr>
        <w:t>Task</w:t>
      </w:r>
      <w:r w:rsidRPr="0076311E">
        <w:rPr>
          <w:rFonts w:eastAsia="Trebuchet MS" w:cs="Trebuchet MS"/>
        </w:rPr>
        <w:t>; Collects the synchronization data and then packages it up and sends it out to game clients.</w:t>
      </w:r>
    </w:p>
    <w:p w14:paraId="7D8F2F42" w14:textId="77777777" w:rsidR="001C416B" w:rsidRPr="0043131D" w:rsidRDefault="001C416B" w:rsidP="001C416B">
      <w:pPr>
        <w:pStyle w:val="Heading3"/>
      </w:pPr>
      <w:bookmarkStart w:id="480" w:name="_Toc256375265"/>
      <w:r w:rsidRPr="0043131D">
        <w:rPr>
          <w:rFonts w:eastAsia="Trebuchet MS"/>
        </w:rPr>
        <w:t>Lua Scripting</w:t>
      </w:r>
      <w:bookmarkEnd w:id="480"/>
    </w:p>
    <w:p w14:paraId="7914F108" w14:textId="77777777" w:rsidR="001C416B" w:rsidRDefault="001C416B" w:rsidP="00AA5907">
      <w:pPr>
        <w:pStyle w:val="Heading7"/>
      </w:pPr>
      <w:r w:rsidRPr="0043131D">
        <w:rPr>
          <w:noProof/>
          <w:lang w:bidi="ar-SA"/>
        </w:rPr>
        <w:drawing>
          <wp:inline distT="0" distB="0" distL="0" distR="0" wp14:editId="4A4BB34A">
            <wp:extent cx="3689985" cy="1506220"/>
            <wp:effectExtent l="0" t="0" r="5715" b="0"/>
            <wp:docPr id="3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cstate="print"/>
                    <a:srcRect/>
                    <a:stretch>
                      <a:fillRect/>
                    </a:stretch>
                  </pic:blipFill>
                  <pic:spPr bwMode="auto">
                    <a:xfrm>
                      <a:off x="0" y="0"/>
                      <a:ext cx="3689985" cy="1506220"/>
                    </a:xfrm>
                    <a:prstGeom prst="rect">
                      <a:avLst/>
                    </a:prstGeom>
                    <a:noFill/>
                    <a:ln w="9525">
                      <a:noFill/>
                      <a:miter lim="800000"/>
                      <a:headEnd/>
                      <a:tailEnd/>
                    </a:ln>
                  </pic:spPr>
                </pic:pic>
              </a:graphicData>
            </a:graphic>
          </wp:inline>
        </w:drawing>
      </w:r>
    </w:p>
    <w:p w14:paraId="336FBC10" w14:textId="77777777" w:rsidR="001C416B" w:rsidRPr="0043131D" w:rsidRDefault="001C416B" w:rsidP="001C416B">
      <w:pPr>
        <w:pStyle w:val="Caption"/>
        <w:jc w:val="center"/>
      </w:pPr>
      <w:r>
        <w:t xml:space="preserve">Figure </w:t>
      </w:r>
      <w:fldSimple w:instr=" SEQ Figure \* ARABIC ">
        <w:r w:rsidR="00C207BD">
          <w:rPr>
            <w:noProof/>
          </w:rPr>
          <w:t>58</w:t>
        </w:r>
      </w:fldSimple>
      <w:r>
        <w:t>: Lua UML Diagram</w:t>
      </w:r>
    </w:p>
    <w:p w14:paraId="608E8AE7" w14:textId="77777777" w:rsidR="001C416B" w:rsidRPr="0043131D" w:rsidRDefault="0076311E" w:rsidP="0076311E">
      <w:r>
        <w:rPr>
          <w:rFonts w:eastAsia="Trebuchet MS"/>
        </w:rPr>
        <w:tab/>
      </w:r>
      <w:r w:rsidR="001C416B" w:rsidRPr="0043131D">
        <w:rPr>
          <w:rFonts w:eastAsia="Trebuchet MS"/>
        </w:rPr>
        <w:t xml:space="preserve">The Lua script interpreter is one of the main ways for designers/developers to modify object behaviors.  Instead of building off of the </w:t>
      </w:r>
      <w:r w:rsidR="001C416B" w:rsidRPr="0043131D">
        <w:rPr>
          <w:rFonts w:eastAsia="Trebuchet MS"/>
          <w:i/>
        </w:rPr>
        <w:t>Extension/Component</w:t>
      </w:r>
      <w:r w:rsidR="001C416B" w:rsidRPr="0043131D">
        <w:rPr>
          <w:rFonts w:eastAsia="Trebuchet MS"/>
        </w:rPr>
        <w:t xml:space="preserve"> architecture of most subsystems, the lua subsystem uses a single </w:t>
      </w:r>
      <w:r w:rsidR="001C416B" w:rsidRPr="0043131D">
        <w:rPr>
          <w:rFonts w:eastAsia="Trebuchet MS"/>
          <w:i/>
        </w:rPr>
        <w:t>Component</w:t>
      </w:r>
      <w:r w:rsidR="001C416B" w:rsidRPr="0043131D">
        <w:rPr>
          <w:rFonts w:eastAsia="Trebuchet MS"/>
        </w:rPr>
        <w:t xml:space="preserve">, the </w:t>
      </w:r>
      <w:r w:rsidR="001C416B" w:rsidRPr="0043131D">
        <w:rPr>
          <w:rFonts w:eastAsia="Trebuchet MS"/>
          <w:i/>
        </w:rPr>
        <w:t>LuaBinder</w:t>
      </w:r>
      <w:r w:rsidR="001C416B" w:rsidRPr="0043131D">
        <w:rPr>
          <w:rFonts w:eastAsia="Trebuchet MS"/>
        </w:rPr>
        <w:t xml:space="preserve">.  The main purpose of the </w:t>
      </w:r>
      <w:r w:rsidR="001C416B" w:rsidRPr="0043131D">
        <w:rPr>
          <w:rFonts w:eastAsia="Trebuchet MS"/>
          <w:i/>
        </w:rPr>
        <w:t>LuaBinder</w:t>
      </w:r>
      <w:r w:rsidR="001C416B" w:rsidRPr="0043131D">
        <w:rPr>
          <w:rFonts w:eastAsia="Trebuchet MS"/>
        </w:rPr>
        <w:t xml:space="preserve"> is to manage the bindings between </w:t>
      </w:r>
      <w:r w:rsidR="001C416B" w:rsidRPr="0043131D">
        <w:rPr>
          <w:rFonts w:eastAsia="Trebuchet MS"/>
          <w:i/>
        </w:rPr>
        <w:t>Component</w:t>
      </w:r>
      <w:r w:rsidR="001C416B" w:rsidRPr="0043131D">
        <w:rPr>
          <w:rFonts w:eastAsia="Trebuchet MS"/>
        </w:rPr>
        <w:t xml:space="preserve"> callbacks and the Lua script methods.</w:t>
      </w:r>
    </w:p>
    <w:p w14:paraId="577398A2" w14:textId="77777777" w:rsidR="001C416B" w:rsidRDefault="001C416B" w:rsidP="001C416B">
      <w:pPr>
        <w:pStyle w:val="Heading4"/>
        <w:rPr>
          <w:rFonts w:eastAsia="Trebuchet MS"/>
        </w:rPr>
      </w:pPr>
      <w:r w:rsidRPr="0043131D">
        <w:rPr>
          <w:rFonts w:eastAsia="Trebuchet MS"/>
        </w:rPr>
        <w:t xml:space="preserve"> </w:t>
      </w:r>
      <w:bookmarkStart w:id="481" w:name="_Toc256375266"/>
      <w:r w:rsidRPr="0043131D">
        <w:rPr>
          <w:rFonts w:eastAsia="Trebuchet MS"/>
        </w:rPr>
        <w:t>LuaBinder</w:t>
      </w:r>
      <w:bookmarkEnd w:id="481"/>
    </w:p>
    <w:p w14:paraId="08B35B18"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LuaBinder</w:t>
      </w:r>
      <w:r w:rsidR="001C416B" w:rsidRPr="0043131D">
        <w:rPr>
          <w:rFonts w:eastAsia="Trebuchet MS"/>
        </w:rPr>
        <w:t xml:space="preserve"> is a </w:t>
      </w:r>
      <w:r w:rsidR="001C416B" w:rsidRPr="0043131D">
        <w:rPr>
          <w:rFonts w:eastAsia="Trebuchet MS"/>
          <w:i/>
        </w:rPr>
        <w:t>Component</w:t>
      </w:r>
      <w:r w:rsidR="001C416B" w:rsidRPr="0043131D">
        <w:rPr>
          <w:rFonts w:eastAsia="Trebuchet MS"/>
        </w:rPr>
        <w:t xml:space="preserve"> used to bind Lua snippets to the </w:t>
      </w:r>
      <w:r w:rsidR="001C416B" w:rsidRPr="0043131D">
        <w:rPr>
          <w:rFonts w:eastAsia="Trebuchet MS"/>
          <w:i/>
        </w:rPr>
        <w:t xml:space="preserve">GameObject </w:t>
      </w:r>
      <w:r w:rsidR="001C416B" w:rsidRPr="0043131D">
        <w:rPr>
          <w:rFonts w:eastAsia="Trebuchet MS"/>
        </w:rPr>
        <w:t xml:space="preserve">and </w:t>
      </w:r>
      <w:r w:rsidR="001C416B" w:rsidRPr="0043131D">
        <w:rPr>
          <w:rFonts w:eastAsia="Trebuchet MS"/>
          <w:i/>
        </w:rPr>
        <w:t xml:space="preserve">Component </w:t>
      </w:r>
      <w:r w:rsidR="001C416B" w:rsidRPr="0043131D">
        <w:rPr>
          <w:rFonts w:eastAsia="Trebuchet MS"/>
        </w:rPr>
        <w:t xml:space="preserve">Method callbacks.  Execution of the Lua script is run immediately and is given access to the objects scope.  Management of the </w:t>
      </w:r>
      <w:r w:rsidR="001C416B" w:rsidRPr="0043131D">
        <w:rPr>
          <w:rFonts w:eastAsia="Trebuchet MS"/>
          <w:i/>
        </w:rPr>
        <w:t>LuaState</w:t>
      </w:r>
      <w:r w:rsidR="001C416B" w:rsidRPr="0043131D">
        <w:rPr>
          <w:rFonts w:eastAsia="Trebuchet MS"/>
        </w:rPr>
        <w:t xml:space="preserve"> is held through global variables and management across all </w:t>
      </w:r>
      <w:r w:rsidR="001C416B" w:rsidRPr="0043131D">
        <w:rPr>
          <w:rFonts w:eastAsia="Trebuchet MS"/>
          <w:i/>
        </w:rPr>
        <w:t>LuaBinders</w:t>
      </w:r>
      <w:r w:rsidR="001C416B" w:rsidRPr="0043131D">
        <w:rPr>
          <w:rFonts w:eastAsia="Trebuchet MS"/>
        </w:rPr>
        <w:t>.</w:t>
      </w:r>
      <w:r>
        <w:rPr>
          <w:rFonts w:eastAsia="Trebuchet MS"/>
        </w:rPr>
        <w:t xml:space="preserve"> </w:t>
      </w:r>
    </w:p>
    <w:p w14:paraId="63BA4BD5" w14:textId="77777777" w:rsidR="0076311E" w:rsidRPr="0043131D" w:rsidRDefault="0076311E" w:rsidP="0076311E"/>
    <w:p w14:paraId="7CFC1958" w14:textId="77777777" w:rsidR="001C416B" w:rsidRPr="0076311E" w:rsidRDefault="001C416B" w:rsidP="00DD4C99">
      <w:pPr>
        <w:numPr>
          <w:ilvl w:val="0"/>
          <w:numId w:val="59"/>
        </w:numPr>
      </w:pPr>
      <w:r w:rsidRPr="0076311E">
        <w:rPr>
          <w:rFonts w:eastAsia="Trebuchet MS" w:cs="Trebuchet MS"/>
          <w:b/>
        </w:rPr>
        <w:t>Data</w:t>
      </w:r>
    </w:p>
    <w:p w14:paraId="6E65458B" w14:textId="77777777" w:rsidR="001C416B" w:rsidRPr="0076311E" w:rsidRDefault="001C416B" w:rsidP="00DD4C99">
      <w:pPr>
        <w:numPr>
          <w:ilvl w:val="1"/>
          <w:numId w:val="59"/>
        </w:numPr>
        <w:tabs>
          <w:tab w:val="clear" w:pos="1440"/>
          <w:tab w:val="num" w:pos="1080"/>
        </w:tabs>
        <w:ind w:left="1080"/>
      </w:pPr>
      <w:r w:rsidRPr="0076311E">
        <w:rPr>
          <w:rFonts w:eastAsia="Trebuchet MS" w:cs="Trebuchet MS"/>
        </w:rPr>
        <w:t xml:space="preserve">Script : </w:t>
      </w:r>
      <w:r w:rsidRPr="0076311E">
        <w:rPr>
          <w:rFonts w:eastAsia="Trebuchet MS" w:cs="Trebuchet MS"/>
          <w:i/>
        </w:rPr>
        <w:t>String</w:t>
      </w:r>
    </w:p>
    <w:p w14:paraId="3E29DA03" w14:textId="77777777" w:rsidR="001C416B" w:rsidRPr="0076311E" w:rsidRDefault="001C416B" w:rsidP="00DD4C99">
      <w:pPr>
        <w:numPr>
          <w:ilvl w:val="2"/>
          <w:numId w:val="59"/>
        </w:numPr>
        <w:tabs>
          <w:tab w:val="clear" w:pos="2160"/>
          <w:tab w:val="num" w:pos="1440"/>
        </w:tabs>
        <w:ind w:left="1440"/>
      </w:pPr>
      <w:r w:rsidRPr="0076311E">
        <w:rPr>
          <w:rFonts w:eastAsia="Trebuchet MS" w:cs="Trebuchet MS"/>
        </w:rPr>
        <w:t>Lua Script file to reference</w:t>
      </w:r>
    </w:p>
    <w:p w14:paraId="669D69F2" w14:textId="77777777" w:rsidR="001C416B" w:rsidRPr="0076311E" w:rsidRDefault="001C416B" w:rsidP="00DD4C99">
      <w:pPr>
        <w:numPr>
          <w:ilvl w:val="0"/>
          <w:numId w:val="40"/>
        </w:numPr>
      </w:pPr>
      <w:r w:rsidRPr="0076311E">
        <w:rPr>
          <w:rFonts w:eastAsia="Trebuchet MS" w:cs="Trebuchet MS"/>
          <w:b/>
        </w:rPr>
        <w:lastRenderedPageBreak/>
        <w:t>Operations</w:t>
      </w:r>
    </w:p>
    <w:p w14:paraId="3FF66658" w14:textId="77777777" w:rsidR="001C416B" w:rsidRPr="0076311E" w:rsidRDefault="001C416B" w:rsidP="00DD4C99">
      <w:pPr>
        <w:numPr>
          <w:ilvl w:val="1"/>
          <w:numId w:val="40"/>
        </w:numPr>
        <w:tabs>
          <w:tab w:val="clear" w:pos="1440"/>
          <w:tab w:val="num" w:pos="1080"/>
        </w:tabs>
        <w:ind w:left="1080"/>
      </w:pPr>
      <w:r w:rsidRPr="0076311E">
        <w:rPr>
          <w:rFonts w:eastAsia="Trebuchet MS" w:cs="Trebuchet MS"/>
        </w:rPr>
        <w:t xml:space="preserve">AddBinding(callback : </w:t>
      </w:r>
      <w:r w:rsidRPr="0076311E">
        <w:rPr>
          <w:rFonts w:eastAsia="Trebuchet MS" w:cs="Trebuchet MS"/>
          <w:i/>
        </w:rPr>
        <w:t>String</w:t>
      </w:r>
      <w:r w:rsidRPr="0076311E">
        <w:rPr>
          <w:rFonts w:eastAsia="Trebuchet MS" w:cs="Trebuchet MS"/>
        </w:rPr>
        <w:t xml:space="preserve">, luaMethod : </w:t>
      </w:r>
      <w:r w:rsidRPr="0076311E">
        <w:rPr>
          <w:rFonts w:eastAsia="Trebuchet MS" w:cs="Trebuchet MS"/>
          <w:i/>
        </w:rPr>
        <w:t>String</w:t>
      </w:r>
      <w:r w:rsidRPr="0076311E">
        <w:rPr>
          <w:rFonts w:eastAsia="Trebuchet MS" w:cs="Trebuchet MS"/>
        </w:rPr>
        <w:t xml:space="preserve">) : </w:t>
      </w:r>
      <w:r w:rsidRPr="0076311E">
        <w:rPr>
          <w:rFonts w:eastAsia="Trebuchet MS" w:cs="Trebuchet MS"/>
          <w:i/>
        </w:rPr>
        <w:t>void</w:t>
      </w:r>
    </w:p>
    <w:p w14:paraId="6AC11A5A" w14:textId="77777777" w:rsidR="001C416B" w:rsidRPr="0076311E" w:rsidRDefault="001C416B" w:rsidP="00DD4C99">
      <w:pPr>
        <w:numPr>
          <w:ilvl w:val="2"/>
          <w:numId w:val="40"/>
        </w:numPr>
        <w:tabs>
          <w:tab w:val="clear" w:pos="2160"/>
          <w:tab w:val="num" w:pos="1440"/>
        </w:tabs>
        <w:ind w:left="1440"/>
      </w:pPr>
      <w:r w:rsidRPr="0076311E">
        <w:rPr>
          <w:rFonts w:eastAsia="Trebuchet MS" w:cs="Trebuchet MS"/>
        </w:rPr>
        <w:t xml:space="preserve">Adds the callback binding to the </w:t>
      </w:r>
      <w:r w:rsidRPr="0076311E">
        <w:rPr>
          <w:rFonts w:eastAsia="Trebuchet MS" w:cs="Trebuchet MS"/>
          <w:i/>
        </w:rPr>
        <w:t>LuaBinder</w:t>
      </w:r>
      <w:r w:rsidRPr="0076311E">
        <w:rPr>
          <w:rFonts w:eastAsia="Trebuchet MS" w:cs="Trebuchet MS"/>
        </w:rPr>
        <w:t>; when the callback is called, the method will be redirected to the lua scripted method.</w:t>
      </w:r>
    </w:p>
    <w:p w14:paraId="0D1CED7A" w14:textId="77777777" w:rsidR="001C416B" w:rsidRPr="0076311E" w:rsidRDefault="001C416B" w:rsidP="00DD4C99">
      <w:pPr>
        <w:numPr>
          <w:ilvl w:val="1"/>
          <w:numId w:val="40"/>
        </w:numPr>
        <w:tabs>
          <w:tab w:val="clear" w:pos="1440"/>
          <w:tab w:val="num" w:pos="1080"/>
        </w:tabs>
        <w:ind w:left="1080"/>
      </w:pPr>
      <w:r w:rsidRPr="0076311E">
        <w:rPr>
          <w:rFonts w:eastAsia="Trebuchet MS" w:cs="Trebuchet MS"/>
        </w:rPr>
        <w:t xml:space="preserve">RemoveBindings(callback : </w:t>
      </w:r>
      <w:r w:rsidRPr="0076311E">
        <w:rPr>
          <w:rFonts w:eastAsia="Trebuchet MS" w:cs="Trebuchet MS"/>
          <w:i/>
        </w:rPr>
        <w:t>String</w:t>
      </w:r>
      <w:r w:rsidRPr="0076311E">
        <w:rPr>
          <w:rFonts w:eastAsia="Trebuchet MS" w:cs="Trebuchet MS"/>
        </w:rPr>
        <w:t xml:space="preserve">) : </w:t>
      </w:r>
      <w:r w:rsidRPr="0076311E">
        <w:rPr>
          <w:rFonts w:eastAsia="Trebuchet MS" w:cs="Trebuchet MS"/>
          <w:i/>
        </w:rPr>
        <w:t>void</w:t>
      </w:r>
    </w:p>
    <w:p w14:paraId="29CF21AF" w14:textId="77777777" w:rsidR="001C416B" w:rsidRPr="0076311E" w:rsidRDefault="001C416B" w:rsidP="00DD4C99">
      <w:pPr>
        <w:numPr>
          <w:ilvl w:val="2"/>
          <w:numId w:val="40"/>
        </w:numPr>
        <w:tabs>
          <w:tab w:val="clear" w:pos="2160"/>
          <w:tab w:val="num" w:pos="1440"/>
        </w:tabs>
        <w:ind w:left="1440"/>
      </w:pPr>
      <w:r w:rsidRPr="0076311E">
        <w:rPr>
          <w:rFonts w:eastAsia="Trebuchet MS" w:cs="Trebuchet MS"/>
        </w:rPr>
        <w:t>Removes the callback binding</w:t>
      </w:r>
    </w:p>
    <w:p w14:paraId="0A4C118A" w14:textId="77777777" w:rsidR="001C416B" w:rsidRPr="0076311E" w:rsidRDefault="001C416B" w:rsidP="00DD4C99">
      <w:pPr>
        <w:numPr>
          <w:ilvl w:val="1"/>
          <w:numId w:val="40"/>
        </w:numPr>
        <w:tabs>
          <w:tab w:val="clear" w:pos="1440"/>
          <w:tab w:val="num" w:pos="1080"/>
        </w:tabs>
        <w:ind w:left="1080"/>
      </w:pPr>
      <w:r w:rsidRPr="0076311E">
        <w:rPr>
          <w:rFonts w:eastAsia="Trebuchet MS" w:cs="Trebuchet MS"/>
        </w:rPr>
        <w:t xml:space="preserve">ClearBindings(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2349A23E" w14:textId="77777777" w:rsidR="001C416B" w:rsidRPr="00B81F3D" w:rsidRDefault="001C416B" w:rsidP="00DD4C99">
      <w:pPr>
        <w:numPr>
          <w:ilvl w:val="2"/>
          <w:numId w:val="40"/>
        </w:numPr>
        <w:tabs>
          <w:tab w:val="clear" w:pos="2160"/>
          <w:tab w:val="num" w:pos="1440"/>
        </w:tabs>
        <w:ind w:left="1440"/>
      </w:pPr>
      <w:r w:rsidRPr="0076311E">
        <w:rPr>
          <w:rFonts w:eastAsia="Trebuchet MS" w:cs="Trebuchet MS"/>
        </w:rPr>
        <w:t>Clears all of the callback bindings.</w:t>
      </w:r>
    </w:p>
    <w:p w14:paraId="5AE1E676" w14:textId="77777777" w:rsidR="001C416B" w:rsidRPr="0043131D" w:rsidRDefault="001C416B" w:rsidP="001C416B">
      <w:pPr>
        <w:pStyle w:val="Heading3"/>
      </w:pPr>
      <w:bookmarkStart w:id="482" w:name="_Toc256375267"/>
      <w:r w:rsidRPr="0043131D">
        <w:rPr>
          <w:rFonts w:eastAsia="Trebuchet MS"/>
        </w:rPr>
        <w:t>Particles Subsystem</w:t>
      </w:r>
      <w:bookmarkEnd w:id="482"/>
    </w:p>
    <w:p w14:paraId="275310B7" w14:textId="77777777" w:rsidR="001C416B" w:rsidRDefault="001C416B" w:rsidP="00AA5907">
      <w:pPr>
        <w:pStyle w:val="Heading7"/>
      </w:pPr>
      <w:r w:rsidRPr="0043131D">
        <w:rPr>
          <w:noProof/>
          <w:lang w:bidi="ar-SA"/>
        </w:rPr>
        <w:drawing>
          <wp:inline distT="0" distB="0" distL="0" distR="0" wp14:editId="5529F3F9">
            <wp:extent cx="2984856" cy="4162097"/>
            <wp:effectExtent l="0" t="0" r="5994" b="0"/>
            <wp:docPr id="3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cstate="print"/>
                    <a:srcRect/>
                    <a:stretch>
                      <a:fillRect/>
                    </a:stretch>
                  </pic:blipFill>
                  <pic:spPr bwMode="auto">
                    <a:xfrm>
                      <a:off x="0" y="0"/>
                      <a:ext cx="2987568" cy="4165878"/>
                    </a:xfrm>
                    <a:prstGeom prst="rect">
                      <a:avLst/>
                    </a:prstGeom>
                    <a:noFill/>
                    <a:ln w="9525">
                      <a:noFill/>
                      <a:miter lim="800000"/>
                      <a:headEnd/>
                      <a:tailEnd/>
                    </a:ln>
                  </pic:spPr>
                </pic:pic>
              </a:graphicData>
            </a:graphic>
          </wp:inline>
        </w:drawing>
      </w:r>
    </w:p>
    <w:p w14:paraId="38B4F9C6" w14:textId="77777777" w:rsidR="001C416B" w:rsidRPr="0043131D" w:rsidRDefault="001C416B" w:rsidP="001C416B">
      <w:pPr>
        <w:pStyle w:val="Caption"/>
        <w:jc w:val="center"/>
      </w:pPr>
      <w:r>
        <w:t xml:space="preserve">Figure </w:t>
      </w:r>
      <w:fldSimple w:instr=" SEQ Figure \* ARABIC ">
        <w:r w:rsidR="00C207BD">
          <w:rPr>
            <w:noProof/>
          </w:rPr>
          <w:t>59</w:t>
        </w:r>
      </w:fldSimple>
      <w:r>
        <w:t>: Particle UML Diagram</w:t>
      </w:r>
    </w:p>
    <w:p w14:paraId="11DEEABD" w14:textId="77777777" w:rsidR="001C416B" w:rsidRPr="0043131D" w:rsidRDefault="0076311E" w:rsidP="0076311E">
      <w:r>
        <w:rPr>
          <w:rFonts w:eastAsia="Trebuchet MS"/>
        </w:rPr>
        <w:tab/>
      </w:r>
      <w:r w:rsidR="001C416B" w:rsidRPr="0043131D">
        <w:rPr>
          <w:rFonts w:eastAsia="Trebuchet MS"/>
        </w:rPr>
        <w:t xml:space="preserve">The particles subsystem is a composition of classes that will render particle effects to the screen.  The subsystem will be managed by a </w:t>
      </w:r>
      <w:r w:rsidR="001C416B" w:rsidRPr="0043131D">
        <w:rPr>
          <w:rFonts w:eastAsia="Trebuchet MS"/>
          <w:i/>
        </w:rPr>
        <w:t>ParticleExtension</w:t>
      </w:r>
      <w:r w:rsidR="001C416B" w:rsidRPr="0043131D">
        <w:rPr>
          <w:rFonts w:eastAsia="Trebuchet MS"/>
        </w:rPr>
        <w:t xml:space="preserve"> which handles all particle emitters created, running, and idling through the game. The </w:t>
      </w:r>
      <w:r w:rsidR="001C416B" w:rsidRPr="0043131D">
        <w:rPr>
          <w:rFonts w:eastAsia="Trebuchet MS"/>
          <w:i/>
        </w:rPr>
        <w:t>ParticleExtension</w:t>
      </w:r>
      <w:r w:rsidR="001C416B" w:rsidRPr="0043131D">
        <w:rPr>
          <w:rFonts w:eastAsia="Trebuchet MS"/>
        </w:rPr>
        <w:t xml:space="preserve"> will have a series of </w:t>
      </w:r>
      <w:r w:rsidR="001C416B" w:rsidRPr="0043131D">
        <w:rPr>
          <w:rFonts w:eastAsia="Trebuchet MS"/>
          <w:i/>
        </w:rPr>
        <w:t>ParticleSubTasks</w:t>
      </w:r>
      <w:r w:rsidR="001C416B" w:rsidRPr="0043131D">
        <w:rPr>
          <w:rFonts w:eastAsia="Trebuchet MS"/>
        </w:rPr>
        <w:t xml:space="preserve"> that will divide up the tasks for the </w:t>
      </w:r>
      <w:r w:rsidR="001C416B" w:rsidRPr="0043131D">
        <w:rPr>
          <w:rFonts w:eastAsia="Trebuchet MS"/>
          <w:i/>
        </w:rPr>
        <w:t xml:space="preserve">TastExtension. </w:t>
      </w:r>
      <w:r w:rsidR="001C416B" w:rsidRPr="0043131D">
        <w:rPr>
          <w:rFonts w:eastAsia="Trebuchet MS"/>
        </w:rPr>
        <w:t xml:space="preserve"> </w:t>
      </w:r>
      <w:r w:rsidR="001C416B" w:rsidRPr="0043131D">
        <w:rPr>
          <w:rFonts w:eastAsia="Trebuchet MS"/>
          <w:i/>
        </w:rPr>
        <w:t>ParticleEmitters</w:t>
      </w:r>
      <w:r w:rsidR="001C416B" w:rsidRPr="0043131D">
        <w:rPr>
          <w:rFonts w:eastAsia="Trebuchet MS"/>
        </w:rPr>
        <w:t xml:space="preserve"> will be created and attached to </w:t>
      </w:r>
      <w:r w:rsidR="001C416B" w:rsidRPr="0043131D">
        <w:rPr>
          <w:rFonts w:eastAsia="Trebuchet MS"/>
          <w:i/>
        </w:rPr>
        <w:t>GameObject</w:t>
      </w:r>
      <w:r w:rsidR="001C416B" w:rsidRPr="0043131D">
        <w:rPr>
          <w:rFonts w:eastAsia="Trebuchet MS"/>
        </w:rPr>
        <w:t xml:space="preserve">s and from there will handle the rendering of the particles.  The emitters will store </w:t>
      </w:r>
      <w:r w:rsidR="001C416B" w:rsidRPr="0043131D">
        <w:rPr>
          <w:rFonts w:eastAsia="Trebuchet MS"/>
          <w:i/>
        </w:rPr>
        <w:t>ParticleVertexs</w:t>
      </w:r>
      <w:r w:rsidR="001C416B" w:rsidRPr="0043131D">
        <w:rPr>
          <w:rFonts w:eastAsia="Trebuchet MS"/>
        </w:rPr>
        <w:t xml:space="preserve"> and </w:t>
      </w:r>
      <w:r w:rsidR="001C416B" w:rsidRPr="0043131D">
        <w:rPr>
          <w:rFonts w:eastAsia="Trebuchet MS"/>
          <w:i/>
        </w:rPr>
        <w:t>ParticleState</w:t>
      </w:r>
      <w:r w:rsidR="001C416B" w:rsidRPr="0043131D">
        <w:rPr>
          <w:rFonts w:eastAsia="Trebuchet MS"/>
        </w:rPr>
        <w:t>s to assist in keeping track of the progress of the particle rendering.</w:t>
      </w:r>
    </w:p>
    <w:p w14:paraId="2FE004EA" w14:textId="77777777" w:rsidR="001C416B" w:rsidRDefault="001C416B" w:rsidP="001C416B">
      <w:pPr>
        <w:pStyle w:val="Heading4"/>
        <w:rPr>
          <w:rFonts w:eastAsia="Trebuchet MS"/>
        </w:rPr>
      </w:pPr>
      <w:bookmarkStart w:id="483" w:name="_Toc256375268"/>
      <w:r w:rsidRPr="0043131D">
        <w:rPr>
          <w:rFonts w:eastAsia="Trebuchet MS"/>
        </w:rPr>
        <w:t>ParticleState</w:t>
      </w:r>
      <w:bookmarkEnd w:id="483"/>
    </w:p>
    <w:p w14:paraId="40295DF3"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ParticleState</w:t>
      </w:r>
      <w:r w:rsidR="001C416B" w:rsidRPr="0043131D">
        <w:rPr>
          <w:rFonts w:eastAsia="Trebuchet MS"/>
        </w:rPr>
        <w:t xml:space="preserve"> will be responsible  for keeping track of the time along the emitter's lifespan. The timer's data will translate into the </w:t>
      </w:r>
      <w:r w:rsidR="001C416B" w:rsidRPr="0043131D">
        <w:rPr>
          <w:rFonts w:eastAsia="Trebuchet MS"/>
          <w:i/>
        </w:rPr>
        <w:t>ParticleVertex</w:t>
      </w:r>
      <w:r w:rsidR="001C416B" w:rsidRPr="0043131D">
        <w:rPr>
          <w:rFonts w:eastAsia="Trebuchet MS"/>
        </w:rPr>
        <w:t xml:space="preserve"> itself via particle age.</w:t>
      </w:r>
      <w:r>
        <w:rPr>
          <w:rFonts w:eastAsia="Trebuchet MS"/>
        </w:rPr>
        <w:t xml:space="preserve"> </w:t>
      </w:r>
    </w:p>
    <w:p w14:paraId="0E05FE0F" w14:textId="77777777" w:rsidR="0076311E" w:rsidRPr="0043131D" w:rsidRDefault="0076311E" w:rsidP="0076311E"/>
    <w:p w14:paraId="16F04391" w14:textId="77777777" w:rsidR="001C416B" w:rsidRPr="0076311E" w:rsidRDefault="001C416B" w:rsidP="00DD4C99">
      <w:pPr>
        <w:numPr>
          <w:ilvl w:val="0"/>
          <w:numId w:val="77"/>
        </w:numPr>
      </w:pPr>
      <w:r w:rsidRPr="0076311E">
        <w:rPr>
          <w:rFonts w:eastAsia="Trebuchet MS" w:cs="Trebuchet MS"/>
          <w:b/>
        </w:rPr>
        <w:t>Data</w:t>
      </w:r>
    </w:p>
    <w:p w14:paraId="1A5CDB68" w14:textId="77777777" w:rsidR="001C416B" w:rsidRPr="0076311E" w:rsidRDefault="001C416B" w:rsidP="00DD4C99">
      <w:pPr>
        <w:numPr>
          <w:ilvl w:val="1"/>
          <w:numId w:val="77"/>
        </w:numPr>
      </w:pPr>
      <w:r w:rsidRPr="0076311E">
        <w:rPr>
          <w:rFonts w:eastAsia="Trebuchet MS" w:cs="Trebuchet MS"/>
        </w:rPr>
        <w:lastRenderedPageBreak/>
        <w:t xml:space="preserve">ElapsedTime :  </w:t>
      </w:r>
      <w:r w:rsidRPr="0076311E">
        <w:rPr>
          <w:rFonts w:eastAsia="Trebuchet MS" w:cs="Trebuchet MS"/>
          <w:i/>
        </w:rPr>
        <w:t>float</w:t>
      </w:r>
    </w:p>
    <w:p w14:paraId="7759F46D" w14:textId="77777777" w:rsidR="001C416B" w:rsidRPr="0076311E" w:rsidRDefault="001C416B" w:rsidP="00DD4C99">
      <w:pPr>
        <w:numPr>
          <w:ilvl w:val="2"/>
          <w:numId w:val="77"/>
        </w:numPr>
      </w:pPr>
      <w:r w:rsidRPr="0076311E">
        <w:rPr>
          <w:rFonts w:eastAsia="Trebuchet MS" w:cs="Trebuchet MS"/>
        </w:rPr>
        <w:t>Amount of time that has passed since the emitter has started.</w:t>
      </w:r>
    </w:p>
    <w:p w14:paraId="5102FD05" w14:textId="77777777" w:rsidR="001C416B" w:rsidRPr="0076311E" w:rsidRDefault="001C416B" w:rsidP="00DD4C99">
      <w:pPr>
        <w:numPr>
          <w:ilvl w:val="1"/>
          <w:numId w:val="77"/>
        </w:numPr>
      </w:pPr>
      <w:r w:rsidRPr="0076311E">
        <w:rPr>
          <w:rFonts w:eastAsia="Trebuchet MS" w:cs="Trebuchet MS"/>
        </w:rPr>
        <w:t xml:space="preserve">Speed : </w:t>
      </w:r>
      <w:r w:rsidRPr="0076311E">
        <w:rPr>
          <w:rFonts w:eastAsia="Trebuchet MS" w:cs="Trebuchet MS"/>
          <w:i/>
        </w:rPr>
        <w:t>float</w:t>
      </w:r>
    </w:p>
    <w:p w14:paraId="7AB19995" w14:textId="77777777" w:rsidR="001C416B" w:rsidRPr="0076311E" w:rsidRDefault="001C416B" w:rsidP="00DD4C99">
      <w:pPr>
        <w:numPr>
          <w:ilvl w:val="2"/>
          <w:numId w:val="77"/>
        </w:numPr>
      </w:pPr>
      <w:r w:rsidRPr="0076311E">
        <w:rPr>
          <w:rFonts w:eastAsia="Trebuchet MS" w:cs="Trebuchet MS"/>
        </w:rPr>
        <w:t>The rate at which the timer ticks</w:t>
      </w:r>
    </w:p>
    <w:p w14:paraId="0A5DD122" w14:textId="77777777" w:rsidR="001C416B" w:rsidRDefault="001C416B" w:rsidP="001C416B">
      <w:pPr>
        <w:pStyle w:val="Heading4"/>
        <w:rPr>
          <w:rFonts w:eastAsia="Trebuchet MS"/>
        </w:rPr>
      </w:pPr>
      <w:bookmarkStart w:id="484" w:name="_Toc256375269"/>
      <w:r w:rsidRPr="0043131D">
        <w:rPr>
          <w:rFonts w:eastAsia="Trebuchet MS"/>
        </w:rPr>
        <w:t>ParticleVertex</w:t>
      </w:r>
      <w:bookmarkEnd w:id="484"/>
    </w:p>
    <w:p w14:paraId="4C2CBD53"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ParticleVertex</w:t>
      </w:r>
      <w:r w:rsidR="001C416B" w:rsidRPr="0043131D">
        <w:rPr>
          <w:rFonts w:eastAsia="Trebuchet MS"/>
        </w:rPr>
        <w:t xml:space="preserve"> will hold all the possible data that a particle will need to render. This data is passed into the </w:t>
      </w:r>
      <w:r w:rsidR="001C416B" w:rsidRPr="0043131D">
        <w:rPr>
          <w:rFonts w:eastAsia="Trebuchet MS"/>
          <w:i/>
        </w:rPr>
        <w:t>VertexBuffer</w:t>
      </w:r>
      <w:r w:rsidR="001C416B" w:rsidRPr="0043131D">
        <w:rPr>
          <w:rFonts w:eastAsia="Trebuchet MS"/>
        </w:rPr>
        <w:t xml:space="preserve"> and to the </w:t>
      </w:r>
      <w:r w:rsidR="001C416B" w:rsidRPr="0043131D">
        <w:rPr>
          <w:rFonts w:eastAsia="Trebuchet MS"/>
          <w:i/>
        </w:rPr>
        <w:t>GraphicsDevice</w:t>
      </w:r>
      <w:r w:rsidR="001C416B" w:rsidRPr="0043131D">
        <w:rPr>
          <w:rFonts w:eastAsia="Trebuchet MS"/>
        </w:rPr>
        <w:t>. Shaders will take the data in from the vertices and render them out to the screen.</w:t>
      </w:r>
      <w:r>
        <w:rPr>
          <w:rFonts w:eastAsia="Trebuchet MS"/>
        </w:rPr>
        <w:t xml:space="preserve"> </w:t>
      </w:r>
    </w:p>
    <w:p w14:paraId="6B67E6ED" w14:textId="77777777" w:rsidR="0076311E" w:rsidRPr="0043131D" w:rsidRDefault="0076311E" w:rsidP="0076311E"/>
    <w:p w14:paraId="0C1300C5" w14:textId="77777777" w:rsidR="001C416B" w:rsidRPr="0076311E" w:rsidRDefault="001C416B" w:rsidP="00DD4C99">
      <w:pPr>
        <w:numPr>
          <w:ilvl w:val="0"/>
          <w:numId w:val="35"/>
        </w:numPr>
      </w:pPr>
      <w:r w:rsidRPr="0076311E">
        <w:rPr>
          <w:rFonts w:eastAsia="Trebuchet MS" w:cs="Trebuchet MS"/>
          <w:b/>
        </w:rPr>
        <w:t>Data</w:t>
      </w:r>
    </w:p>
    <w:p w14:paraId="501143FB" w14:textId="77777777" w:rsidR="001C416B" w:rsidRPr="0076311E" w:rsidRDefault="001C416B" w:rsidP="00DD4C99">
      <w:pPr>
        <w:numPr>
          <w:ilvl w:val="1"/>
          <w:numId w:val="35"/>
        </w:numPr>
        <w:tabs>
          <w:tab w:val="clear" w:pos="1440"/>
          <w:tab w:val="num" w:pos="1080"/>
        </w:tabs>
        <w:ind w:left="1080"/>
      </w:pPr>
      <w:r w:rsidRPr="0076311E">
        <w:rPr>
          <w:rFonts w:eastAsia="Trebuchet MS" w:cs="Trebuchet MS"/>
        </w:rPr>
        <w:t xml:space="preserve">Position : </w:t>
      </w:r>
      <w:r w:rsidRPr="0076311E">
        <w:rPr>
          <w:rFonts w:eastAsia="Trebuchet MS" w:cs="Trebuchet MS"/>
          <w:i/>
        </w:rPr>
        <w:t>Vector3</w:t>
      </w:r>
    </w:p>
    <w:p w14:paraId="4169D9C9" w14:textId="77777777" w:rsidR="001C416B" w:rsidRPr="0076311E" w:rsidRDefault="001C416B" w:rsidP="00DD4C99">
      <w:pPr>
        <w:numPr>
          <w:ilvl w:val="2"/>
          <w:numId w:val="35"/>
        </w:numPr>
        <w:tabs>
          <w:tab w:val="clear" w:pos="2160"/>
          <w:tab w:val="num" w:pos="1440"/>
        </w:tabs>
        <w:ind w:left="1440"/>
      </w:pPr>
      <w:r w:rsidRPr="0076311E">
        <w:rPr>
          <w:rFonts w:eastAsia="Trebuchet MS" w:cs="Trebuchet MS"/>
        </w:rPr>
        <w:t>The starting position of the vector</w:t>
      </w:r>
    </w:p>
    <w:p w14:paraId="14D4D98D" w14:textId="77777777" w:rsidR="001C416B" w:rsidRPr="0076311E" w:rsidRDefault="001C416B" w:rsidP="00DD4C99">
      <w:pPr>
        <w:numPr>
          <w:ilvl w:val="1"/>
          <w:numId w:val="35"/>
        </w:numPr>
        <w:tabs>
          <w:tab w:val="clear" w:pos="1440"/>
          <w:tab w:val="num" w:pos="1080"/>
        </w:tabs>
        <w:ind w:left="1080"/>
      </w:pPr>
      <w:r w:rsidRPr="0076311E">
        <w:rPr>
          <w:rFonts w:eastAsia="Trebuchet MS" w:cs="Trebuchet MS"/>
        </w:rPr>
        <w:t xml:space="preserve">Color : </w:t>
      </w:r>
      <w:r w:rsidRPr="0076311E">
        <w:rPr>
          <w:rFonts w:eastAsia="Trebuchet MS" w:cs="Trebuchet MS"/>
          <w:i/>
        </w:rPr>
        <w:t>Color</w:t>
      </w:r>
    </w:p>
    <w:p w14:paraId="44AAAE6B" w14:textId="77777777" w:rsidR="001C416B" w:rsidRPr="0076311E" w:rsidRDefault="001C416B" w:rsidP="00DD4C99">
      <w:pPr>
        <w:numPr>
          <w:ilvl w:val="2"/>
          <w:numId w:val="35"/>
        </w:numPr>
        <w:tabs>
          <w:tab w:val="clear" w:pos="2160"/>
          <w:tab w:val="num" w:pos="1440"/>
        </w:tabs>
        <w:ind w:left="1440"/>
      </w:pPr>
      <w:r w:rsidRPr="0076311E">
        <w:rPr>
          <w:rFonts w:eastAsia="Trebuchet MS" w:cs="Trebuchet MS"/>
        </w:rPr>
        <w:t>Color of the vertex</w:t>
      </w:r>
    </w:p>
    <w:p w14:paraId="62F2218D" w14:textId="77777777" w:rsidR="001C416B" w:rsidRPr="0076311E" w:rsidRDefault="001C416B" w:rsidP="00DD4C99">
      <w:pPr>
        <w:numPr>
          <w:ilvl w:val="1"/>
          <w:numId w:val="35"/>
        </w:numPr>
        <w:tabs>
          <w:tab w:val="clear" w:pos="1440"/>
          <w:tab w:val="num" w:pos="1080"/>
        </w:tabs>
        <w:ind w:left="1080"/>
      </w:pPr>
      <w:r w:rsidRPr="0076311E">
        <w:rPr>
          <w:rFonts w:eastAsia="Trebuchet MS" w:cs="Trebuchet MS"/>
        </w:rPr>
        <w:t xml:space="preserve">Velocity : </w:t>
      </w:r>
      <w:r w:rsidRPr="0076311E">
        <w:rPr>
          <w:rFonts w:eastAsia="Trebuchet MS" w:cs="Trebuchet MS"/>
          <w:i/>
        </w:rPr>
        <w:t>Vector3</w:t>
      </w:r>
    </w:p>
    <w:p w14:paraId="7DFE0086" w14:textId="77777777" w:rsidR="001C416B" w:rsidRPr="0076311E" w:rsidRDefault="001C416B" w:rsidP="00DD4C99">
      <w:pPr>
        <w:numPr>
          <w:ilvl w:val="2"/>
          <w:numId w:val="35"/>
        </w:numPr>
        <w:tabs>
          <w:tab w:val="clear" w:pos="2160"/>
          <w:tab w:val="num" w:pos="1440"/>
        </w:tabs>
        <w:ind w:left="1440"/>
      </w:pPr>
      <w:r w:rsidRPr="0076311E">
        <w:rPr>
          <w:rFonts w:eastAsia="Trebuchet MS" w:cs="Trebuchet MS"/>
        </w:rPr>
        <w:t xml:space="preserve">The velocity that alters the position of vertex over time. </w:t>
      </w:r>
    </w:p>
    <w:p w14:paraId="146720E0" w14:textId="77777777" w:rsidR="001C416B" w:rsidRPr="0043131D" w:rsidRDefault="001C416B" w:rsidP="001C416B">
      <w:pPr>
        <w:pStyle w:val="Heading4"/>
      </w:pPr>
      <w:bookmarkStart w:id="485" w:name="_Toc256375270"/>
      <w:r w:rsidRPr="0043131D">
        <w:rPr>
          <w:rFonts w:eastAsia="Trebuchet MS"/>
        </w:rPr>
        <w:t>ParticleEmitter</w:t>
      </w:r>
      <w:bookmarkEnd w:id="485"/>
    </w:p>
    <w:p w14:paraId="5364DF28"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ParticleEmitter</w:t>
      </w:r>
      <w:r w:rsidR="001C416B" w:rsidRPr="0043131D">
        <w:rPr>
          <w:rFonts w:eastAsia="Trebuchet MS"/>
        </w:rPr>
        <w:t xml:space="preserve"> is used to render particle effects</w:t>
      </w:r>
      <w:r w:rsidR="001C416B" w:rsidRPr="0043131D">
        <w:rPr>
          <w:rFonts w:eastAsia="Trebuchet MS"/>
          <w:i/>
        </w:rPr>
        <w:t xml:space="preserve">. </w:t>
      </w:r>
      <w:r w:rsidR="001C416B" w:rsidRPr="0043131D">
        <w:rPr>
          <w:rFonts w:eastAsia="Trebuchet MS"/>
        </w:rPr>
        <w:t xml:space="preserve">The emitter will keep track of a vertex buffer which will house all of the </w:t>
      </w:r>
      <w:r w:rsidR="001C416B" w:rsidRPr="0043131D">
        <w:rPr>
          <w:rFonts w:eastAsia="Trebuchet MS"/>
          <w:i/>
        </w:rPr>
        <w:t>ParticleVertexes</w:t>
      </w:r>
      <w:r w:rsidR="001C416B" w:rsidRPr="0043131D">
        <w:rPr>
          <w:rFonts w:eastAsia="Trebuchet MS"/>
        </w:rPr>
        <w:t xml:space="preserve"> to be rendered. Emitters attach themselves to </w:t>
      </w:r>
      <w:r w:rsidR="001C416B" w:rsidRPr="0043131D">
        <w:rPr>
          <w:rFonts w:eastAsia="Trebuchet MS"/>
          <w:i/>
        </w:rPr>
        <w:t>GameObjects</w:t>
      </w:r>
      <w:r w:rsidR="001C416B" w:rsidRPr="0043131D">
        <w:rPr>
          <w:rFonts w:eastAsia="Trebuchet MS"/>
        </w:rPr>
        <w:t xml:space="preserve"> as components so they can be recognized and rendered by the renderer. Emitters will need to keep track of their overall lifetime and translate that information to the particles. </w:t>
      </w:r>
    </w:p>
    <w:p w14:paraId="5FD1DAB2" w14:textId="77777777" w:rsidR="0076311E" w:rsidRPr="0043131D" w:rsidRDefault="0076311E" w:rsidP="0076311E"/>
    <w:p w14:paraId="10BFBE5A" w14:textId="77777777" w:rsidR="001C416B" w:rsidRPr="0076311E" w:rsidRDefault="001C416B" w:rsidP="00DD4C99">
      <w:pPr>
        <w:numPr>
          <w:ilvl w:val="0"/>
          <w:numId w:val="34"/>
        </w:numPr>
      </w:pPr>
      <w:r w:rsidRPr="0076311E">
        <w:rPr>
          <w:rFonts w:eastAsia="Trebuchet MS" w:cs="Trebuchet MS"/>
          <w:b/>
        </w:rPr>
        <w:t>Data</w:t>
      </w:r>
    </w:p>
    <w:p w14:paraId="26F63473" w14:textId="77777777" w:rsidR="001C416B" w:rsidRPr="0076311E" w:rsidRDefault="001C416B" w:rsidP="00DD4C99">
      <w:pPr>
        <w:numPr>
          <w:ilvl w:val="1"/>
          <w:numId w:val="34"/>
        </w:numPr>
        <w:tabs>
          <w:tab w:val="clear" w:pos="1440"/>
          <w:tab w:val="num" w:pos="1080"/>
        </w:tabs>
        <w:ind w:left="1080"/>
      </w:pPr>
      <w:r w:rsidRPr="0076311E">
        <w:rPr>
          <w:rFonts w:eastAsia="Trebuchet MS" w:cs="Trebuchet MS"/>
        </w:rPr>
        <w:t xml:space="preserve">IsRunning : </w:t>
      </w:r>
      <w:r w:rsidRPr="0076311E">
        <w:rPr>
          <w:rFonts w:eastAsia="Trebuchet MS" w:cs="Trebuchet MS"/>
          <w:i/>
        </w:rPr>
        <w:t>Boolean</w:t>
      </w:r>
    </w:p>
    <w:p w14:paraId="4E46EAA1" w14:textId="77777777" w:rsidR="001C416B" w:rsidRPr="0076311E" w:rsidRDefault="001C416B" w:rsidP="00DD4C99">
      <w:pPr>
        <w:numPr>
          <w:ilvl w:val="2"/>
          <w:numId w:val="34"/>
        </w:numPr>
        <w:tabs>
          <w:tab w:val="clear" w:pos="2160"/>
          <w:tab w:val="num" w:pos="1440"/>
        </w:tabs>
        <w:ind w:left="1440"/>
      </w:pPr>
      <w:r w:rsidRPr="0076311E">
        <w:rPr>
          <w:rFonts w:eastAsia="Trebuchet MS" w:cs="Trebuchet MS"/>
        </w:rPr>
        <w:t xml:space="preserve">Whether or not the </w:t>
      </w:r>
      <w:r w:rsidRPr="0076311E">
        <w:rPr>
          <w:rFonts w:eastAsia="Trebuchet MS" w:cs="Trebuchet MS"/>
          <w:i/>
        </w:rPr>
        <w:t>ParticleEmitter</w:t>
      </w:r>
      <w:r w:rsidRPr="0076311E">
        <w:rPr>
          <w:rFonts w:eastAsia="Trebuchet MS" w:cs="Trebuchet MS"/>
        </w:rPr>
        <w:t xml:space="preserve"> is currently running.</w:t>
      </w:r>
    </w:p>
    <w:p w14:paraId="11A40DF0" w14:textId="77777777" w:rsidR="001C416B" w:rsidRPr="0076311E" w:rsidRDefault="001C416B" w:rsidP="00DD4C99">
      <w:pPr>
        <w:numPr>
          <w:ilvl w:val="1"/>
          <w:numId w:val="34"/>
        </w:numPr>
        <w:tabs>
          <w:tab w:val="clear" w:pos="1440"/>
          <w:tab w:val="num" w:pos="1080"/>
        </w:tabs>
        <w:ind w:left="1080"/>
      </w:pPr>
      <w:r w:rsidRPr="0076311E">
        <w:rPr>
          <w:rFonts w:eastAsia="Trebuchet MS" w:cs="Trebuchet MS"/>
        </w:rPr>
        <w:t xml:space="preserve">Particles : </w:t>
      </w:r>
      <w:r w:rsidRPr="0076311E">
        <w:rPr>
          <w:rFonts w:eastAsia="Trebuchet MS" w:cs="Trebuchet MS"/>
          <w:i/>
        </w:rPr>
        <w:t>ParticleVertex</w:t>
      </w:r>
      <w:r w:rsidRPr="0076311E">
        <w:rPr>
          <w:rFonts w:eastAsia="Trebuchet MS" w:cs="Trebuchet MS"/>
        </w:rPr>
        <w:t>[]</w:t>
      </w:r>
    </w:p>
    <w:p w14:paraId="5DB775CB" w14:textId="77777777" w:rsidR="001C416B" w:rsidRPr="0076311E" w:rsidRDefault="001C416B" w:rsidP="00DD4C99">
      <w:pPr>
        <w:numPr>
          <w:ilvl w:val="2"/>
          <w:numId w:val="34"/>
        </w:numPr>
        <w:tabs>
          <w:tab w:val="clear" w:pos="2160"/>
          <w:tab w:val="num" w:pos="1440"/>
        </w:tabs>
        <w:ind w:left="1440"/>
      </w:pPr>
      <w:r w:rsidRPr="0076311E">
        <w:rPr>
          <w:rFonts w:eastAsia="Trebuchet MS" w:cs="Trebuchet MS"/>
        </w:rPr>
        <w:t>Array of particle vertices that will be passed into the vertex buffer</w:t>
      </w:r>
    </w:p>
    <w:p w14:paraId="622EE322" w14:textId="77777777" w:rsidR="001C416B" w:rsidRPr="0076311E" w:rsidRDefault="001C416B" w:rsidP="00DD4C99">
      <w:pPr>
        <w:numPr>
          <w:ilvl w:val="1"/>
          <w:numId w:val="34"/>
        </w:numPr>
        <w:tabs>
          <w:tab w:val="clear" w:pos="1440"/>
          <w:tab w:val="num" w:pos="1080"/>
        </w:tabs>
        <w:ind w:left="1080"/>
      </w:pPr>
      <w:r w:rsidRPr="0076311E">
        <w:rPr>
          <w:rFonts w:eastAsia="Trebuchet MS" w:cs="Trebuchet MS"/>
        </w:rPr>
        <w:t xml:space="preserve">ParticleCount : </w:t>
      </w:r>
      <w:r w:rsidRPr="0076311E">
        <w:rPr>
          <w:rFonts w:eastAsia="Trebuchet MS" w:cs="Trebuchet MS"/>
          <w:i/>
        </w:rPr>
        <w:t>int</w:t>
      </w:r>
    </w:p>
    <w:p w14:paraId="3BCC68E4" w14:textId="77777777" w:rsidR="001C416B" w:rsidRPr="0076311E" w:rsidRDefault="001C416B" w:rsidP="00DD4C99">
      <w:pPr>
        <w:numPr>
          <w:ilvl w:val="2"/>
          <w:numId w:val="34"/>
        </w:numPr>
        <w:tabs>
          <w:tab w:val="clear" w:pos="2160"/>
          <w:tab w:val="num" w:pos="1440"/>
        </w:tabs>
        <w:ind w:left="1440"/>
      </w:pPr>
      <w:r w:rsidRPr="0076311E">
        <w:rPr>
          <w:rFonts w:eastAsia="Trebuchet MS" w:cs="Trebuchet MS"/>
        </w:rPr>
        <w:t>The max number of particles the emitter can hold</w:t>
      </w:r>
    </w:p>
    <w:p w14:paraId="2BE0CEFE" w14:textId="77777777" w:rsidR="001C416B" w:rsidRPr="0076311E" w:rsidRDefault="001C416B" w:rsidP="00DD4C99">
      <w:pPr>
        <w:numPr>
          <w:ilvl w:val="1"/>
          <w:numId w:val="34"/>
        </w:numPr>
        <w:tabs>
          <w:tab w:val="clear" w:pos="1440"/>
          <w:tab w:val="num" w:pos="1080"/>
        </w:tabs>
        <w:ind w:left="1080"/>
      </w:pPr>
      <w:r w:rsidRPr="0076311E">
        <w:rPr>
          <w:rFonts w:eastAsia="Trebuchet MS" w:cs="Trebuchet MS"/>
        </w:rPr>
        <w:t xml:space="preserve">EmitterState : </w:t>
      </w:r>
      <w:r w:rsidRPr="0076311E">
        <w:rPr>
          <w:rFonts w:eastAsia="Trebuchet MS" w:cs="Trebuchet MS"/>
          <w:i/>
        </w:rPr>
        <w:t>ParticleState</w:t>
      </w:r>
    </w:p>
    <w:p w14:paraId="6A71A9C8" w14:textId="77777777" w:rsidR="001C416B" w:rsidRPr="0076311E" w:rsidRDefault="001C416B" w:rsidP="00DD4C99">
      <w:pPr>
        <w:numPr>
          <w:ilvl w:val="2"/>
          <w:numId w:val="34"/>
        </w:numPr>
        <w:tabs>
          <w:tab w:val="clear" w:pos="2160"/>
          <w:tab w:val="num" w:pos="1440"/>
        </w:tabs>
        <w:ind w:left="1440"/>
      </w:pPr>
      <w:r w:rsidRPr="0076311E">
        <w:rPr>
          <w:rFonts w:eastAsia="Trebuchet MS" w:cs="Trebuchet MS"/>
        </w:rPr>
        <w:t>Timer object that keeps track of the emitter's lifespan</w:t>
      </w:r>
    </w:p>
    <w:p w14:paraId="258B50BF" w14:textId="77777777" w:rsidR="001C416B" w:rsidRPr="0076311E" w:rsidRDefault="001C416B" w:rsidP="00DD4C99">
      <w:pPr>
        <w:numPr>
          <w:ilvl w:val="0"/>
          <w:numId w:val="34"/>
        </w:numPr>
      </w:pPr>
      <w:r w:rsidRPr="0076311E">
        <w:rPr>
          <w:rFonts w:eastAsia="Trebuchet MS" w:cs="Trebuchet MS"/>
          <w:b/>
        </w:rPr>
        <w:t>Operations</w:t>
      </w:r>
    </w:p>
    <w:p w14:paraId="6CA58939" w14:textId="77777777" w:rsidR="001C416B" w:rsidRPr="0076311E" w:rsidRDefault="001C416B" w:rsidP="00DD4C99">
      <w:pPr>
        <w:numPr>
          <w:ilvl w:val="1"/>
          <w:numId w:val="34"/>
        </w:numPr>
        <w:tabs>
          <w:tab w:val="clear" w:pos="1440"/>
          <w:tab w:val="num" w:pos="1080"/>
        </w:tabs>
        <w:ind w:left="1080"/>
      </w:pPr>
      <w:r w:rsidRPr="0076311E">
        <w:rPr>
          <w:rFonts w:eastAsia="Trebuchet MS" w:cs="Trebuchet MS"/>
        </w:rPr>
        <w:t xml:space="preserve">RegisterCallback(callback : </w:t>
      </w:r>
      <w:r w:rsidRPr="0076311E">
        <w:rPr>
          <w:rFonts w:eastAsia="Trebuchet MS" w:cs="Trebuchet MS"/>
          <w:i/>
        </w:rPr>
        <w:t>ParticleCallback</w:t>
      </w:r>
      <w:r w:rsidRPr="0076311E">
        <w:rPr>
          <w:rFonts w:eastAsia="Trebuchet MS" w:cs="Trebuchet MS"/>
        </w:rPr>
        <w:t xml:space="preserve">) : </w:t>
      </w:r>
      <w:r w:rsidRPr="0076311E">
        <w:rPr>
          <w:rFonts w:eastAsia="Trebuchet MS" w:cs="Trebuchet MS"/>
          <w:i/>
        </w:rPr>
        <w:t>void</w:t>
      </w:r>
    </w:p>
    <w:p w14:paraId="258E47BE" w14:textId="77777777" w:rsidR="001C416B" w:rsidRPr="0076311E" w:rsidRDefault="001C416B" w:rsidP="00DD4C99">
      <w:pPr>
        <w:numPr>
          <w:ilvl w:val="2"/>
          <w:numId w:val="34"/>
        </w:numPr>
        <w:tabs>
          <w:tab w:val="clear" w:pos="2160"/>
          <w:tab w:val="num" w:pos="1440"/>
        </w:tabs>
        <w:ind w:left="1440"/>
      </w:pPr>
      <w:r w:rsidRPr="0076311E">
        <w:rPr>
          <w:rFonts w:eastAsia="Trebuchet MS" w:cs="Trebuchet MS"/>
        </w:rPr>
        <w:t>Registers a callback event whenever the particle emitter component needs to be rendered.</w:t>
      </w:r>
    </w:p>
    <w:p w14:paraId="5E631D69" w14:textId="77777777" w:rsidR="001C416B" w:rsidRPr="0076311E" w:rsidRDefault="001C416B" w:rsidP="00DD4C99">
      <w:pPr>
        <w:numPr>
          <w:ilvl w:val="1"/>
          <w:numId w:val="34"/>
        </w:numPr>
        <w:tabs>
          <w:tab w:val="clear" w:pos="1440"/>
          <w:tab w:val="num" w:pos="1080"/>
        </w:tabs>
        <w:ind w:left="1080"/>
      </w:pPr>
      <w:r w:rsidRPr="0076311E">
        <w:rPr>
          <w:rFonts w:eastAsia="Trebuchet MS" w:cs="Trebuchet MS"/>
        </w:rPr>
        <w:t xml:space="preserve">Stop(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1B6C39BC" w14:textId="77777777" w:rsidR="001C416B" w:rsidRPr="0076311E" w:rsidRDefault="001C416B" w:rsidP="00DD4C99">
      <w:pPr>
        <w:numPr>
          <w:ilvl w:val="2"/>
          <w:numId w:val="34"/>
        </w:numPr>
        <w:tabs>
          <w:tab w:val="clear" w:pos="2160"/>
          <w:tab w:val="num" w:pos="1440"/>
        </w:tabs>
        <w:ind w:left="1440"/>
      </w:pPr>
      <w:r w:rsidRPr="0076311E">
        <w:rPr>
          <w:rFonts w:eastAsia="Trebuchet MS" w:cs="Trebuchet MS"/>
        </w:rPr>
        <w:t xml:space="preserve">Stops the </w:t>
      </w:r>
      <w:r w:rsidRPr="0076311E">
        <w:rPr>
          <w:rFonts w:eastAsia="Trebuchet MS" w:cs="Trebuchet MS"/>
          <w:i/>
        </w:rPr>
        <w:t>ParticleEmitter</w:t>
      </w:r>
      <w:r w:rsidRPr="0076311E">
        <w:rPr>
          <w:rFonts w:eastAsia="Trebuchet MS" w:cs="Trebuchet MS"/>
        </w:rPr>
        <w:t xml:space="preserve"> from moving to the next display state.</w:t>
      </w:r>
    </w:p>
    <w:p w14:paraId="21EFAD0D" w14:textId="77777777" w:rsidR="001C416B" w:rsidRPr="0076311E" w:rsidRDefault="001C416B" w:rsidP="00DD4C99">
      <w:pPr>
        <w:numPr>
          <w:ilvl w:val="1"/>
          <w:numId w:val="34"/>
        </w:numPr>
        <w:tabs>
          <w:tab w:val="clear" w:pos="1440"/>
          <w:tab w:val="num" w:pos="1080"/>
        </w:tabs>
        <w:ind w:left="1080"/>
      </w:pPr>
      <w:r w:rsidRPr="0076311E">
        <w:rPr>
          <w:rFonts w:eastAsia="Trebuchet MS" w:cs="Trebuchet MS"/>
        </w:rPr>
        <w:t xml:space="preserve">Start(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02CE97B4" w14:textId="77777777" w:rsidR="001C416B" w:rsidRPr="0076311E" w:rsidRDefault="001C416B" w:rsidP="00DD4C99">
      <w:pPr>
        <w:numPr>
          <w:ilvl w:val="2"/>
          <w:numId w:val="34"/>
        </w:numPr>
        <w:tabs>
          <w:tab w:val="clear" w:pos="2160"/>
          <w:tab w:val="num" w:pos="1440"/>
        </w:tabs>
        <w:ind w:left="1440"/>
      </w:pPr>
      <w:r w:rsidRPr="0076311E">
        <w:rPr>
          <w:rFonts w:eastAsia="Trebuchet MS" w:cs="Trebuchet MS"/>
        </w:rPr>
        <w:t xml:space="preserve">Starts the </w:t>
      </w:r>
      <w:r w:rsidRPr="0076311E">
        <w:rPr>
          <w:rFonts w:eastAsia="Trebuchet MS" w:cs="Trebuchet MS"/>
          <w:i/>
        </w:rPr>
        <w:t>ParticleEmitter</w:t>
      </w:r>
      <w:r w:rsidRPr="0076311E">
        <w:rPr>
          <w:rFonts w:eastAsia="Trebuchet MS" w:cs="Trebuchet MS"/>
        </w:rPr>
        <w:t>.</w:t>
      </w:r>
    </w:p>
    <w:p w14:paraId="4A9E8EE9" w14:textId="77777777" w:rsidR="001C416B" w:rsidRPr="0076311E" w:rsidRDefault="001C416B" w:rsidP="00DD4C99">
      <w:pPr>
        <w:numPr>
          <w:ilvl w:val="1"/>
          <w:numId w:val="34"/>
        </w:numPr>
        <w:tabs>
          <w:tab w:val="clear" w:pos="1440"/>
          <w:tab w:val="num" w:pos="1080"/>
        </w:tabs>
        <w:ind w:left="1080"/>
      </w:pPr>
      <w:r w:rsidRPr="0076311E">
        <w:rPr>
          <w:rFonts w:eastAsia="Trebuchet MS" w:cs="Trebuchet MS"/>
        </w:rPr>
        <w:t xml:space="preserve">Reset(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3FDD552B" w14:textId="77777777" w:rsidR="001C416B" w:rsidRPr="0076311E" w:rsidRDefault="001C416B" w:rsidP="00DD4C99">
      <w:pPr>
        <w:numPr>
          <w:ilvl w:val="2"/>
          <w:numId w:val="34"/>
        </w:numPr>
        <w:tabs>
          <w:tab w:val="clear" w:pos="2160"/>
          <w:tab w:val="num" w:pos="1440"/>
        </w:tabs>
        <w:ind w:left="1440"/>
      </w:pPr>
      <w:r w:rsidRPr="0076311E">
        <w:rPr>
          <w:rFonts w:eastAsia="Trebuchet MS" w:cs="Trebuchet MS"/>
        </w:rPr>
        <w:t xml:space="preserve">Resets the </w:t>
      </w:r>
      <w:r w:rsidRPr="0076311E">
        <w:rPr>
          <w:rFonts w:eastAsia="Trebuchet MS" w:cs="Trebuchet MS"/>
          <w:i/>
        </w:rPr>
        <w:t xml:space="preserve">ParticleEmitter </w:t>
      </w:r>
      <w:r w:rsidRPr="0076311E">
        <w:rPr>
          <w:rFonts w:eastAsia="Trebuchet MS" w:cs="Trebuchet MS"/>
        </w:rPr>
        <w:t>to its initial state.</w:t>
      </w:r>
    </w:p>
    <w:p w14:paraId="291918E8" w14:textId="77777777" w:rsidR="001C416B" w:rsidRDefault="001C416B" w:rsidP="001C416B">
      <w:pPr>
        <w:pStyle w:val="Heading4"/>
        <w:rPr>
          <w:rFonts w:eastAsia="Trebuchet MS"/>
        </w:rPr>
      </w:pPr>
      <w:bookmarkStart w:id="486" w:name="_Toc256375271"/>
      <w:r w:rsidRPr="0043131D">
        <w:rPr>
          <w:rFonts w:eastAsia="Trebuchet MS"/>
        </w:rPr>
        <w:t>ParticleExtension</w:t>
      </w:r>
      <w:bookmarkEnd w:id="486"/>
    </w:p>
    <w:p w14:paraId="42DD3E4B"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ParticleExtension</w:t>
      </w:r>
      <w:r w:rsidR="001C416B" w:rsidRPr="0043131D">
        <w:rPr>
          <w:rFonts w:eastAsia="Trebuchet MS"/>
        </w:rPr>
        <w:t xml:space="preserve"> is the workhorse of the particle subsystem. It is required to manage all active and idling emitters. When a call is made for a </w:t>
      </w:r>
      <w:r w:rsidR="001C416B" w:rsidRPr="0043131D">
        <w:rPr>
          <w:rFonts w:eastAsia="Trebuchet MS"/>
          <w:i/>
        </w:rPr>
        <w:t>ParticleEmitter</w:t>
      </w:r>
      <w:r w:rsidR="001C416B" w:rsidRPr="0043131D">
        <w:rPr>
          <w:rFonts w:eastAsia="Trebuchet MS"/>
        </w:rPr>
        <w:t xml:space="preserve"> to be created, it is the extension's job to create this object. It is also the emitter's responsibility to kill any active emitters when their lifespan has </w:t>
      </w:r>
      <w:r w:rsidR="001C416B" w:rsidRPr="0043131D">
        <w:rPr>
          <w:rFonts w:eastAsia="Trebuchet MS"/>
        </w:rPr>
        <w:lastRenderedPageBreak/>
        <w:t>passed. When an emitter's lifespan reaches its max, it is taken out of the active queue and placed into an idle queue to be used later. This helps with reducing the need to create new emitters as a game progresses.</w:t>
      </w:r>
      <w:r>
        <w:rPr>
          <w:rFonts w:eastAsia="Trebuchet MS"/>
        </w:rPr>
        <w:t xml:space="preserve"> </w:t>
      </w:r>
    </w:p>
    <w:p w14:paraId="3CAB9E0F" w14:textId="77777777" w:rsidR="0076311E" w:rsidRPr="0043131D" w:rsidRDefault="0076311E" w:rsidP="0076311E"/>
    <w:p w14:paraId="1EDB84FC" w14:textId="77777777" w:rsidR="001C416B" w:rsidRPr="0076311E" w:rsidRDefault="001C416B" w:rsidP="00DD4C99">
      <w:pPr>
        <w:numPr>
          <w:ilvl w:val="0"/>
          <w:numId w:val="78"/>
        </w:numPr>
      </w:pPr>
      <w:r w:rsidRPr="0076311E">
        <w:rPr>
          <w:rFonts w:eastAsia="Trebuchet MS" w:cs="Trebuchet MS"/>
          <w:b/>
        </w:rPr>
        <w:t>Data</w:t>
      </w:r>
    </w:p>
    <w:p w14:paraId="668981B9" w14:textId="77777777" w:rsidR="001C416B" w:rsidRPr="0076311E" w:rsidRDefault="001C416B" w:rsidP="00DD4C99">
      <w:pPr>
        <w:numPr>
          <w:ilvl w:val="1"/>
          <w:numId w:val="78"/>
        </w:numPr>
      </w:pPr>
      <w:r w:rsidRPr="0076311E">
        <w:rPr>
          <w:rFonts w:eastAsia="Trebuchet MS" w:cs="Trebuchet MS"/>
        </w:rPr>
        <w:t xml:space="preserve"> ActiveEmitters : </w:t>
      </w:r>
      <w:r w:rsidRPr="0076311E">
        <w:rPr>
          <w:rFonts w:eastAsia="Trebuchet MS" w:cs="Trebuchet MS"/>
          <w:i/>
        </w:rPr>
        <w:t>ParticleEmitter[]</w:t>
      </w:r>
    </w:p>
    <w:p w14:paraId="44428FAA" w14:textId="77777777" w:rsidR="001C416B" w:rsidRPr="0076311E" w:rsidRDefault="001C416B" w:rsidP="00DD4C99">
      <w:pPr>
        <w:numPr>
          <w:ilvl w:val="2"/>
          <w:numId w:val="78"/>
        </w:numPr>
      </w:pPr>
      <w:r w:rsidRPr="0076311E">
        <w:rPr>
          <w:rFonts w:eastAsia="Trebuchet MS" w:cs="Trebuchet MS"/>
        </w:rPr>
        <w:t>Full list of emitters that are currently active in the system</w:t>
      </w:r>
    </w:p>
    <w:p w14:paraId="488E5775" w14:textId="77777777" w:rsidR="001C416B" w:rsidRPr="0076311E" w:rsidRDefault="001C416B" w:rsidP="00DD4C99">
      <w:pPr>
        <w:numPr>
          <w:ilvl w:val="1"/>
          <w:numId w:val="78"/>
        </w:numPr>
      </w:pPr>
      <w:r w:rsidRPr="0076311E">
        <w:rPr>
          <w:rFonts w:eastAsia="Trebuchet MS" w:cs="Trebuchet MS"/>
        </w:rPr>
        <w:t xml:space="preserve">IdleEmitters : </w:t>
      </w:r>
      <w:r w:rsidRPr="0076311E">
        <w:rPr>
          <w:rFonts w:eastAsia="Trebuchet MS" w:cs="Trebuchet MS"/>
          <w:i/>
        </w:rPr>
        <w:t>ParticleEmitter[]</w:t>
      </w:r>
    </w:p>
    <w:p w14:paraId="17BDF029" w14:textId="77777777" w:rsidR="001C416B" w:rsidRPr="0076311E" w:rsidRDefault="001C416B" w:rsidP="00DD4C99">
      <w:pPr>
        <w:numPr>
          <w:ilvl w:val="2"/>
          <w:numId w:val="78"/>
        </w:numPr>
      </w:pPr>
      <w:r w:rsidRPr="0076311E">
        <w:rPr>
          <w:rFonts w:eastAsia="Trebuchet MS" w:cs="Trebuchet MS"/>
        </w:rPr>
        <w:t>List of emitters that have gone through the active system and are currently waiting to be used again</w:t>
      </w:r>
    </w:p>
    <w:p w14:paraId="6CB30166" w14:textId="77777777" w:rsidR="001C416B" w:rsidRPr="0076311E" w:rsidRDefault="001C416B" w:rsidP="00DD4C99">
      <w:pPr>
        <w:numPr>
          <w:ilvl w:val="0"/>
          <w:numId w:val="80"/>
        </w:numPr>
      </w:pPr>
      <w:r w:rsidRPr="0076311E">
        <w:rPr>
          <w:rFonts w:eastAsia="Trebuchet MS" w:cs="Trebuchet MS"/>
          <w:b/>
        </w:rPr>
        <w:t>Operations</w:t>
      </w:r>
    </w:p>
    <w:p w14:paraId="2A49A236" w14:textId="77777777" w:rsidR="001C416B" w:rsidRPr="0076311E" w:rsidRDefault="001C416B" w:rsidP="00DD4C99">
      <w:pPr>
        <w:numPr>
          <w:ilvl w:val="1"/>
          <w:numId w:val="80"/>
        </w:numPr>
      </w:pPr>
      <w:r w:rsidRPr="0076311E">
        <w:rPr>
          <w:rFonts w:eastAsia="Trebuchet MS" w:cs="Trebuchet MS"/>
        </w:rPr>
        <w:t xml:space="preserve">OnExecute( </w:t>
      </w:r>
      <w:r w:rsidRPr="0076311E">
        <w:rPr>
          <w:rFonts w:eastAsia="Trebuchet MS" w:cs="Trebuchet MS"/>
          <w:i/>
        </w:rPr>
        <w:t xml:space="preserve">void </w:t>
      </w:r>
      <w:r w:rsidRPr="0076311E">
        <w:rPr>
          <w:rFonts w:eastAsia="Trebuchet MS" w:cs="Trebuchet MS"/>
        </w:rPr>
        <w:t xml:space="preserve">) : </w:t>
      </w:r>
      <w:r w:rsidRPr="0076311E">
        <w:rPr>
          <w:rFonts w:eastAsia="Trebuchet MS" w:cs="Trebuchet MS"/>
          <w:i/>
        </w:rPr>
        <w:t>void</w:t>
      </w:r>
    </w:p>
    <w:p w14:paraId="65E0CAB4" w14:textId="77777777" w:rsidR="001C416B" w:rsidRPr="0076311E" w:rsidRDefault="001C416B" w:rsidP="00DD4C99">
      <w:pPr>
        <w:numPr>
          <w:ilvl w:val="2"/>
          <w:numId w:val="80"/>
        </w:numPr>
      </w:pPr>
      <w:r w:rsidRPr="0076311E">
        <w:rPr>
          <w:rFonts w:eastAsia="Trebuchet MS" w:cs="Trebuchet MS"/>
        </w:rPr>
        <w:t xml:space="preserve">Inherited from </w:t>
      </w:r>
      <w:r w:rsidRPr="0076311E">
        <w:rPr>
          <w:rFonts w:eastAsia="Trebuchet MS" w:cs="Trebuchet MS"/>
          <w:i/>
        </w:rPr>
        <w:t>Task</w:t>
      </w:r>
      <w:r w:rsidRPr="0076311E">
        <w:rPr>
          <w:rFonts w:eastAsia="Trebuchet MS" w:cs="Trebuchet MS"/>
        </w:rPr>
        <w:t>; Executes and spawns particle sub-tasks.</w:t>
      </w:r>
    </w:p>
    <w:p w14:paraId="7BCD5A77" w14:textId="77777777" w:rsidR="001C416B" w:rsidRPr="0043131D" w:rsidRDefault="001C416B" w:rsidP="001C416B">
      <w:r w:rsidRPr="0043131D">
        <w:rPr>
          <w:rFonts w:eastAsia="Trebuchet MS" w:cs="Trebuchet MS"/>
          <w:sz w:val="36"/>
        </w:rPr>
        <w:br w:type="page"/>
      </w:r>
      <w:bookmarkStart w:id="487" w:name="_Toc256375272"/>
      <w:r w:rsidRPr="00B81F3D">
        <w:rPr>
          <w:rStyle w:val="Heading3Char"/>
        </w:rPr>
        <w:lastRenderedPageBreak/>
        <w:t>Audio Subsystem</w:t>
      </w:r>
      <w:bookmarkEnd w:id="487"/>
    </w:p>
    <w:p w14:paraId="101489D5" w14:textId="77777777" w:rsidR="001C416B" w:rsidRDefault="001C416B" w:rsidP="00AA5907">
      <w:pPr>
        <w:pStyle w:val="Heading7"/>
      </w:pPr>
      <w:r w:rsidRPr="0043131D">
        <w:rPr>
          <w:rFonts w:eastAsia="Trebuchet MS"/>
          <w:noProof/>
          <w:lang w:bidi="ar-SA"/>
        </w:rPr>
        <w:drawing>
          <wp:inline distT="0" distB="0" distL="0" distR="0" wp14:editId="45818C58">
            <wp:extent cx="4780915" cy="4839970"/>
            <wp:effectExtent l="19050" t="0" r="635" b="0"/>
            <wp:docPr id="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cstate="print"/>
                    <a:srcRect/>
                    <a:stretch>
                      <a:fillRect/>
                    </a:stretch>
                  </pic:blipFill>
                  <pic:spPr bwMode="auto">
                    <a:xfrm>
                      <a:off x="0" y="0"/>
                      <a:ext cx="4780915" cy="4839970"/>
                    </a:xfrm>
                    <a:prstGeom prst="rect">
                      <a:avLst/>
                    </a:prstGeom>
                    <a:noFill/>
                  </pic:spPr>
                </pic:pic>
              </a:graphicData>
            </a:graphic>
          </wp:inline>
        </w:drawing>
      </w:r>
    </w:p>
    <w:p w14:paraId="7EF87AEE" w14:textId="77777777" w:rsidR="001C416B" w:rsidRPr="0043131D" w:rsidRDefault="001C416B" w:rsidP="001C416B">
      <w:pPr>
        <w:pStyle w:val="Caption"/>
        <w:jc w:val="center"/>
      </w:pPr>
      <w:r>
        <w:t xml:space="preserve">Figure </w:t>
      </w:r>
      <w:fldSimple w:instr=" SEQ Figure \* ARABIC ">
        <w:r w:rsidR="00C207BD">
          <w:rPr>
            <w:noProof/>
          </w:rPr>
          <w:t>60</w:t>
        </w:r>
      </w:fldSimple>
      <w:r>
        <w:t>: Audio UML Diagram</w:t>
      </w:r>
    </w:p>
    <w:p w14:paraId="1D90F267" w14:textId="77777777" w:rsidR="001C416B" w:rsidRDefault="0076311E" w:rsidP="0076311E">
      <w:pPr>
        <w:rPr>
          <w:rFonts w:eastAsia="Trebuchet MS"/>
        </w:rPr>
      </w:pPr>
      <w:r>
        <w:rPr>
          <w:rFonts w:eastAsia="Trebuchet MS"/>
        </w:rPr>
        <w:tab/>
      </w:r>
      <w:r w:rsidR="001C416B" w:rsidRPr="0043131D">
        <w:rPr>
          <w:rFonts w:eastAsia="Trebuchet MS"/>
        </w:rPr>
        <w:t xml:space="preserve">The audio subsystem allows access to the audio device and allows audio assets to be played. The audio subsystem is hardware-agnostic and utilizes XACT as a wrapper to XAudio2. The </w:t>
      </w:r>
      <w:r w:rsidR="001C416B" w:rsidRPr="0043131D">
        <w:rPr>
          <w:rFonts w:eastAsia="Trebuchet MS"/>
          <w:i/>
        </w:rPr>
        <w:t>AudioManager</w:t>
      </w:r>
      <w:r w:rsidR="001C416B" w:rsidRPr="0043131D">
        <w:rPr>
          <w:rFonts w:eastAsia="Trebuchet MS"/>
        </w:rPr>
        <w:t xml:space="preserve"> class will be the primary interface used to play a sound. The </w:t>
      </w:r>
      <w:r w:rsidR="001C416B" w:rsidRPr="0043131D">
        <w:rPr>
          <w:rFonts w:eastAsia="Trebuchet MS"/>
          <w:i/>
        </w:rPr>
        <w:t>AudioManager</w:t>
      </w:r>
      <w:r w:rsidR="001C416B" w:rsidRPr="0043131D">
        <w:rPr>
          <w:rFonts w:eastAsia="Trebuchet MS"/>
        </w:rPr>
        <w:t xml:space="preserve"> will contain a pointer to the XACT audio engine. Assets will be managed with external software and loaded into the system using the </w:t>
      </w:r>
      <w:r w:rsidR="001C416B">
        <w:rPr>
          <w:rFonts w:eastAsia="Trebuchet MS"/>
        </w:rPr>
        <w:t>S</w:t>
      </w:r>
      <w:r w:rsidR="001C416B" w:rsidRPr="0043131D">
        <w:rPr>
          <w:rFonts w:eastAsia="Trebuchet MS"/>
        </w:rPr>
        <w:t>oundbanks</w:t>
      </w:r>
      <w:r w:rsidR="001C416B">
        <w:rPr>
          <w:rFonts w:eastAsia="Trebuchet MS"/>
        </w:rPr>
        <w:t xml:space="preserve"> </w:t>
      </w:r>
      <w:r w:rsidR="001C416B" w:rsidRPr="0043131D">
        <w:rPr>
          <w:rFonts w:eastAsia="Trebuchet MS"/>
        </w:rPr>
        <w:t>and</w:t>
      </w:r>
      <w:r w:rsidR="001C416B" w:rsidRPr="0043131D">
        <w:rPr>
          <w:rFonts w:eastAsia="Trebuchet MS"/>
          <w:i/>
        </w:rPr>
        <w:t xml:space="preserve"> </w:t>
      </w:r>
      <w:r w:rsidR="001C416B">
        <w:rPr>
          <w:rFonts w:eastAsia="Trebuchet MS"/>
        </w:rPr>
        <w:t>W</w:t>
      </w:r>
      <w:r w:rsidR="001C416B" w:rsidRPr="0043131D">
        <w:rPr>
          <w:rFonts w:eastAsia="Trebuchet MS"/>
        </w:rPr>
        <w:t xml:space="preserve">avebanks, which wrap XACT's implementations. The system is designed to abstract away the complexities of XACT and allow other programmers to interface simply and easily with audio by playing sound through emitters. Finally, a cue will be used to manage each instance of a sound. Specialized </w:t>
      </w:r>
      <w:r w:rsidR="001C416B" w:rsidRPr="0043131D">
        <w:rPr>
          <w:rFonts w:eastAsia="Trebuchet MS"/>
          <w:i/>
        </w:rPr>
        <w:t>AudioEmitter</w:t>
      </w:r>
      <w:r w:rsidR="001C416B" w:rsidRPr="0043131D">
        <w:rPr>
          <w:rFonts w:eastAsia="Trebuchet MS"/>
        </w:rPr>
        <w:t xml:space="preserve"> and </w:t>
      </w:r>
      <w:r w:rsidR="001C416B" w:rsidRPr="0043131D">
        <w:rPr>
          <w:rFonts w:eastAsia="Trebuchet MS"/>
          <w:i/>
        </w:rPr>
        <w:t>AudioListener</w:t>
      </w:r>
      <w:r w:rsidR="001C416B" w:rsidRPr="0043131D">
        <w:rPr>
          <w:rFonts w:eastAsia="Trebuchet MS"/>
        </w:rPr>
        <w:t xml:space="preserve"> components will be placed onto specific </w:t>
      </w:r>
      <w:r w:rsidR="001C416B" w:rsidRPr="0043131D">
        <w:rPr>
          <w:rFonts w:eastAsia="Trebuchet MS"/>
          <w:i/>
        </w:rPr>
        <w:t xml:space="preserve">GameObjects </w:t>
      </w:r>
      <w:r w:rsidR="001C416B" w:rsidRPr="0043131D">
        <w:rPr>
          <w:rFonts w:eastAsia="Trebuchet MS"/>
        </w:rPr>
        <w:t>in order to update 3d positional information.</w:t>
      </w:r>
      <w:r>
        <w:rPr>
          <w:rFonts w:eastAsia="Trebuchet MS"/>
        </w:rPr>
        <w:t xml:space="preserve"> </w:t>
      </w:r>
    </w:p>
    <w:p w14:paraId="5CB00925" w14:textId="77777777" w:rsidR="0076311E" w:rsidRPr="0043131D" w:rsidRDefault="0076311E" w:rsidP="0076311E"/>
    <w:p w14:paraId="685BC554" w14:textId="77777777" w:rsidR="001C416B" w:rsidRPr="0043131D" w:rsidRDefault="0076311E" w:rsidP="0076311E">
      <w:r>
        <w:rPr>
          <w:rFonts w:eastAsia="Trebuchet MS"/>
        </w:rPr>
        <w:tab/>
      </w:r>
      <w:r w:rsidR="001C416B" w:rsidRPr="0043131D">
        <w:rPr>
          <w:rFonts w:eastAsia="Trebuchet MS"/>
        </w:rPr>
        <w:t xml:space="preserve">Attached to the audio subsystem is a unique music management system for adaptive audio. The </w:t>
      </w:r>
      <w:r w:rsidR="001C416B" w:rsidRPr="0043131D">
        <w:rPr>
          <w:rFonts w:eastAsia="Trebuchet MS"/>
          <w:i/>
        </w:rPr>
        <w:t>AdaptiveMusicManager</w:t>
      </w:r>
      <w:r w:rsidR="001C416B" w:rsidRPr="0043131D">
        <w:rPr>
          <w:rFonts w:eastAsia="Trebuchet MS"/>
        </w:rPr>
        <w:t xml:space="preserve"> will require up-to-date information, which will be provided by the </w:t>
      </w:r>
      <w:r w:rsidR="001C416B" w:rsidRPr="0043131D">
        <w:rPr>
          <w:rFonts w:eastAsia="Trebuchet MS"/>
          <w:i/>
        </w:rPr>
        <w:t>AdaptiveMusicUpdater.</w:t>
      </w:r>
      <w:r w:rsidR="001C416B" w:rsidRPr="0043131D">
        <w:rPr>
          <w:rFonts w:eastAsia="Trebuchet MS"/>
        </w:rPr>
        <w:t xml:space="preserve"> Developers need only interact with the </w:t>
      </w:r>
      <w:r w:rsidR="001C416B" w:rsidRPr="0043131D">
        <w:rPr>
          <w:rFonts w:eastAsia="Trebuchet MS"/>
          <w:i/>
        </w:rPr>
        <w:t>AdaptiveMusicManager</w:t>
      </w:r>
      <w:r w:rsidR="001C416B" w:rsidRPr="0043131D">
        <w:rPr>
          <w:rFonts w:eastAsia="Trebuchet MS"/>
        </w:rPr>
        <w:t xml:space="preserve"> directly if another set of music should be changed, e.g. if a new level is being loaded.</w:t>
      </w:r>
    </w:p>
    <w:p w14:paraId="23AE0F25" w14:textId="77777777" w:rsidR="001C416B" w:rsidRDefault="001C416B" w:rsidP="001C416B">
      <w:pPr>
        <w:pStyle w:val="Heading4"/>
        <w:rPr>
          <w:rFonts w:eastAsia="Trebuchet MS"/>
        </w:rPr>
      </w:pPr>
      <w:bookmarkStart w:id="488" w:name="_Toc256375273"/>
      <w:r w:rsidRPr="0043131D">
        <w:rPr>
          <w:rFonts w:eastAsia="Trebuchet MS"/>
        </w:rPr>
        <w:lastRenderedPageBreak/>
        <w:t>AudioManager</w:t>
      </w:r>
      <w:bookmarkEnd w:id="488"/>
    </w:p>
    <w:p w14:paraId="6787B9EF"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AudioManager</w:t>
      </w:r>
      <w:r w:rsidR="001C416B" w:rsidRPr="0043131D">
        <w:rPr>
          <w:rFonts w:eastAsia="Trebuchet MS"/>
        </w:rPr>
        <w:t xml:space="preserve"> is the main point of access for anything related to sound. It will maintain a collection of </w:t>
      </w:r>
      <w:r w:rsidR="001C416B" w:rsidRPr="0043131D">
        <w:rPr>
          <w:rFonts w:eastAsia="Trebuchet MS"/>
          <w:i/>
        </w:rPr>
        <w:t>SoundBanks</w:t>
      </w:r>
      <w:r w:rsidR="001C416B" w:rsidRPr="0043131D">
        <w:rPr>
          <w:rFonts w:eastAsia="Trebuchet MS"/>
        </w:rPr>
        <w:t xml:space="preserve"> and </w:t>
      </w:r>
      <w:r w:rsidR="001C416B" w:rsidRPr="0043131D">
        <w:rPr>
          <w:rFonts w:eastAsia="Trebuchet MS"/>
          <w:i/>
        </w:rPr>
        <w:t>WaveBanks</w:t>
      </w:r>
      <w:r w:rsidR="001C416B" w:rsidRPr="0043131D">
        <w:rPr>
          <w:rFonts w:eastAsia="Trebuchet MS"/>
        </w:rPr>
        <w:t xml:space="preserve">, as well as a pointer to the </w:t>
      </w:r>
      <w:r w:rsidR="001C416B" w:rsidRPr="0043131D">
        <w:rPr>
          <w:rFonts w:eastAsia="Trebuchet MS"/>
          <w:i/>
        </w:rPr>
        <w:t>AudioEngine</w:t>
      </w:r>
      <w:r w:rsidR="001C416B" w:rsidRPr="0043131D">
        <w:rPr>
          <w:rFonts w:eastAsia="Trebuchet MS"/>
        </w:rPr>
        <w:t xml:space="preserve">. This class allows access to playback features such as pause and volume controls. The </w:t>
      </w:r>
      <w:r w:rsidR="001C416B" w:rsidRPr="0043131D">
        <w:rPr>
          <w:rFonts w:eastAsia="Trebuchet MS"/>
          <w:i/>
        </w:rPr>
        <w:t>AudioManager</w:t>
      </w:r>
      <w:r w:rsidR="001C416B" w:rsidRPr="0043131D">
        <w:rPr>
          <w:rFonts w:eastAsia="Trebuchet MS"/>
        </w:rPr>
        <w:t xml:space="preserve"> can also directly play an audio file without associating it with a cue.</w:t>
      </w:r>
      <w:r>
        <w:rPr>
          <w:rFonts w:eastAsia="Trebuchet MS"/>
        </w:rPr>
        <w:t xml:space="preserve"> </w:t>
      </w:r>
    </w:p>
    <w:p w14:paraId="5CF4E834" w14:textId="77777777" w:rsidR="0076311E" w:rsidRPr="0043131D" w:rsidRDefault="0076311E" w:rsidP="0076311E"/>
    <w:p w14:paraId="3A7CFFB0" w14:textId="77777777" w:rsidR="001C416B" w:rsidRPr="0076311E" w:rsidRDefault="001C416B" w:rsidP="00DD4C99">
      <w:pPr>
        <w:numPr>
          <w:ilvl w:val="0"/>
          <w:numId w:val="4"/>
        </w:numPr>
      </w:pPr>
      <w:r w:rsidRPr="0076311E">
        <w:rPr>
          <w:rFonts w:eastAsia="Trebuchet MS" w:cs="Trebuchet MS"/>
          <w:b/>
        </w:rPr>
        <w:t>Data</w:t>
      </w:r>
    </w:p>
    <w:p w14:paraId="6869D2E2" w14:textId="77777777" w:rsidR="001C416B" w:rsidRPr="0076311E" w:rsidRDefault="001C416B" w:rsidP="00DD4C99">
      <w:pPr>
        <w:numPr>
          <w:ilvl w:val="1"/>
          <w:numId w:val="4"/>
        </w:numPr>
        <w:tabs>
          <w:tab w:val="clear" w:pos="1440"/>
          <w:tab w:val="num" w:pos="1080"/>
        </w:tabs>
        <w:ind w:left="1080"/>
      </w:pPr>
      <w:r w:rsidRPr="0076311E">
        <w:rPr>
          <w:rFonts w:eastAsia="Trebuchet MS" w:cs="Trebuchet MS"/>
        </w:rPr>
        <w:t xml:space="preserve">Engine : </w:t>
      </w:r>
      <w:r w:rsidRPr="0076311E">
        <w:rPr>
          <w:rFonts w:eastAsia="Trebuchet MS" w:cs="Trebuchet MS"/>
          <w:i/>
        </w:rPr>
        <w:t>AudioEngine</w:t>
      </w:r>
    </w:p>
    <w:p w14:paraId="3ECC2109" w14:textId="77777777" w:rsidR="001C416B" w:rsidRPr="0076311E" w:rsidRDefault="001C416B" w:rsidP="00DD4C99">
      <w:pPr>
        <w:numPr>
          <w:ilvl w:val="2"/>
          <w:numId w:val="4"/>
        </w:numPr>
        <w:tabs>
          <w:tab w:val="clear" w:pos="2160"/>
          <w:tab w:val="num" w:pos="1440"/>
        </w:tabs>
        <w:ind w:left="1440"/>
      </w:pPr>
      <w:r w:rsidRPr="0076311E">
        <w:rPr>
          <w:rFonts w:eastAsia="Trebuchet MS" w:cs="Trebuchet MS"/>
        </w:rPr>
        <w:t xml:space="preserve">The </w:t>
      </w:r>
      <w:r w:rsidRPr="0076311E">
        <w:rPr>
          <w:rFonts w:eastAsia="Trebuchet MS" w:cs="Trebuchet MS"/>
          <w:i/>
        </w:rPr>
        <w:t>AudioEngine</w:t>
      </w:r>
      <w:r w:rsidRPr="0076311E">
        <w:rPr>
          <w:rFonts w:eastAsia="Trebuchet MS" w:cs="Trebuchet MS"/>
        </w:rPr>
        <w:t xml:space="preserve"> used by the system.</w:t>
      </w:r>
    </w:p>
    <w:p w14:paraId="381C368E" w14:textId="77777777" w:rsidR="001C416B" w:rsidRPr="0076311E" w:rsidRDefault="001C416B" w:rsidP="00DD4C99">
      <w:pPr>
        <w:numPr>
          <w:ilvl w:val="1"/>
          <w:numId w:val="4"/>
        </w:numPr>
        <w:tabs>
          <w:tab w:val="clear" w:pos="1440"/>
          <w:tab w:val="num" w:pos="1080"/>
        </w:tabs>
        <w:ind w:left="1080"/>
      </w:pPr>
      <w:r w:rsidRPr="0076311E">
        <w:rPr>
          <w:rFonts w:eastAsia="Trebuchet MS" w:cs="Trebuchet MS"/>
        </w:rPr>
        <w:t xml:space="preserve">SoundBanks : </w:t>
      </w:r>
      <w:r w:rsidRPr="0076311E">
        <w:rPr>
          <w:rFonts w:eastAsia="Trebuchet MS" w:cs="Trebuchet MS"/>
          <w:i/>
        </w:rPr>
        <w:t>SoundBank[]</w:t>
      </w:r>
    </w:p>
    <w:p w14:paraId="2D65A8B9" w14:textId="77777777" w:rsidR="001C416B" w:rsidRPr="0076311E" w:rsidRDefault="001C416B" w:rsidP="00DD4C99">
      <w:pPr>
        <w:numPr>
          <w:ilvl w:val="2"/>
          <w:numId w:val="4"/>
        </w:numPr>
        <w:tabs>
          <w:tab w:val="clear" w:pos="2160"/>
          <w:tab w:val="num" w:pos="1440"/>
        </w:tabs>
        <w:ind w:left="1440"/>
      </w:pPr>
      <w:r w:rsidRPr="0076311E">
        <w:rPr>
          <w:rFonts w:eastAsia="Trebuchet MS" w:cs="Trebuchet MS"/>
        </w:rPr>
        <w:t>The list of SoundBanks in the system.</w:t>
      </w:r>
    </w:p>
    <w:p w14:paraId="30069175" w14:textId="77777777" w:rsidR="001C416B" w:rsidRPr="0076311E" w:rsidRDefault="001C416B" w:rsidP="00DD4C99">
      <w:pPr>
        <w:numPr>
          <w:ilvl w:val="1"/>
          <w:numId w:val="4"/>
        </w:numPr>
        <w:tabs>
          <w:tab w:val="clear" w:pos="1440"/>
          <w:tab w:val="num" w:pos="1080"/>
        </w:tabs>
        <w:ind w:left="1080"/>
      </w:pPr>
      <w:r w:rsidRPr="0076311E">
        <w:rPr>
          <w:rFonts w:eastAsia="Trebuchet MS" w:cs="Trebuchet MS"/>
        </w:rPr>
        <w:t xml:space="preserve">WaveBanks : </w:t>
      </w:r>
      <w:r w:rsidRPr="0076311E">
        <w:rPr>
          <w:rFonts w:eastAsia="Trebuchet MS" w:cs="Trebuchet MS"/>
          <w:i/>
        </w:rPr>
        <w:t>WaveBank[]</w:t>
      </w:r>
    </w:p>
    <w:p w14:paraId="0706FD97" w14:textId="77777777" w:rsidR="001C416B" w:rsidRPr="0076311E" w:rsidRDefault="001C416B" w:rsidP="00DD4C99">
      <w:pPr>
        <w:numPr>
          <w:ilvl w:val="2"/>
          <w:numId w:val="4"/>
        </w:numPr>
        <w:tabs>
          <w:tab w:val="clear" w:pos="2160"/>
          <w:tab w:val="num" w:pos="1440"/>
        </w:tabs>
        <w:ind w:left="1440"/>
      </w:pPr>
      <w:r w:rsidRPr="0076311E">
        <w:rPr>
          <w:rFonts w:eastAsia="Trebuchet MS" w:cs="Trebuchet MS"/>
        </w:rPr>
        <w:t>The list of WaveBanks in the system.</w:t>
      </w:r>
      <w:r w:rsidRPr="0076311E">
        <w:rPr>
          <w:rFonts w:eastAsia="Trebuchet MS" w:cs="Trebuchet MS"/>
          <w:b/>
        </w:rPr>
        <w:t> </w:t>
      </w:r>
    </w:p>
    <w:p w14:paraId="323B334B" w14:textId="77777777" w:rsidR="001C416B" w:rsidRPr="0076311E" w:rsidRDefault="001C416B" w:rsidP="00DD4C99">
      <w:pPr>
        <w:numPr>
          <w:ilvl w:val="0"/>
          <w:numId w:val="5"/>
        </w:numPr>
      </w:pPr>
      <w:r w:rsidRPr="0076311E">
        <w:rPr>
          <w:rFonts w:eastAsia="Trebuchet MS" w:cs="Trebuchet MS"/>
          <w:b/>
        </w:rPr>
        <w:t>Operations</w:t>
      </w:r>
    </w:p>
    <w:p w14:paraId="242B88E2" w14:textId="77777777" w:rsidR="001C416B" w:rsidRPr="0076311E" w:rsidRDefault="001C416B" w:rsidP="00DD4C99">
      <w:pPr>
        <w:numPr>
          <w:ilvl w:val="1"/>
          <w:numId w:val="5"/>
        </w:numPr>
        <w:tabs>
          <w:tab w:val="clear" w:pos="1440"/>
          <w:tab w:val="num" w:pos="1080"/>
        </w:tabs>
        <w:ind w:left="1080"/>
      </w:pPr>
      <w:r w:rsidRPr="0076311E">
        <w:rPr>
          <w:rFonts w:eastAsia="Trebuchet MS" w:cs="Trebuchet MS"/>
        </w:rPr>
        <w:t xml:space="preserve">LoadSoundBank(fileName : </w:t>
      </w:r>
      <w:r w:rsidRPr="0076311E">
        <w:rPr>
          <w:rFonts w:eastAsia="Trebuchet MS" w:cs="Trebuchet MS"/>
          <w:i/>
        </w:rPr>
        <w:t>String</w:t>
      </w:r>
      <w:r w:rsidRPr="0076311E">
        <w:rPr>
          <w:rFonts w:eastAsia="Trebuchet MS" w:cs="Trebuchet MS"/>
        </w:rPr>
        <w:t xml:space="preserve">) : </w:t>
      </w:r>
      <w:r w:rsidRPr="0076311E">
        <w:rPr>
          <w:rFonts w:eastAsia="Trebuchet MS" w:cs="Trebuchet MS"/>
          <w:i/>
        </w:rPr>
        <w:t>SoundBank</w:t>
      </w:r>
    </w:p>
    <w:p w14:paraId="352F0844" w14:textId="77777777" w:rsidR="001C416B" w:rsidRPr="0076311E" w:rsidRDefault="001C416B" w:rsidP="00DD4C99">
      <w:pPr>
        <w:numPr>
          <w:ilvl w:val="2"/>
          <w:numId w:val="5"/>
        </w:numPr>
        <w:tabs>
          <w:tab w:val="clear" w:pos="2160"/>
          <w:tab w:val="num" w:pos="1440"/>
        </w:tabs>
        <w:ind w:left="1440"/>
      </w:pPr>
      <w:r w:rsidRPr="0076311E">
        <w:rPr>
          <w:rFonts w:eastAsia="Trebuchet MS" w:cs="Trebuchet MS"/>
        </w:rPr>
        <w:t>Loads a SoundBank into the system. Expects a .xsb extension on the filename.</w:t>
      </w:r>
    </w:p>
    <w:p w14:paraId="685CDB16" w14:textId="77777777" w:rsidR="001C416B" w:rsidRPr="0076311E" w:rsidRDefault="001C416B" w:rsidP="00DD4C99">
      <w:pPr>
        <w:numPr>
          <w:ilvl w:val="1"/>
          <w:numId w:val="5"/>
        </w:numPr>
        <w:tabs>
          <w:tab w:val="clear" w:pos="1440"/>
          <w:tab w:val="num" w:pos="1080"/>
        </w:tabs>
        <w:ind w:left="1080"/>
      </w:pPr>
      <w:r w:rsidRPr="0076311E">
        <w:rPr>
          <w:rFonts w:eastAsia="Trebuchet MS" w:cs="Trebuchet MS"/>
        </w:rPr>
        <w:t xml:space="preserve">LoadWaveBank(fileName : </w:t>
      </w:r>
      <w:r w:rsidRPr="0076311E">
        <w:rPr>
          <w:rFonts w:eastAsia="Trebuchet MS" w:cs="Trebuchet MS"/>
          <w:i/>
        </w:rPr>
        <w:t>String</w:t>
      </w:r>
      <w:r w:rsidRPr="0076311E">
        <w:rPr>
          <w:rFonts w:eastAsia="Trebuchet MS" w:cs="Trebuchet MS"/>
        </w:rPr>
        <w:t xml:space="preserve">) : </w:t>
      </w:r>
      <w:r w:rsidRPr="0076311E">
        <w:rPr>
          <w:rFonts w:eastAsia="Trebuchet MS" w:cs="Trebuchet MS"/>
          <w:i/>
        </w:rPr>
        <w:t>WaveBank</w:t>
      </w:r>
    </w:p>
    <w:p w14:paraId="4D4DD8A5" w14:textId="77777777" w:rsidR="001C416B" w:rsidRPr="0076311E" w:rsidRDefault="001C416B" w:rsidP="00DD4C99">
      <w:pPr>
        <w:numPr>
          <w:ilvl w:val="2"/>
          <w:numId w:val="5"/>
        </w:numPr>
        <w:tabs>
          <w:tab w:val="clear" w:pos="2160"/>
          <w:tab w:val="num" w:pos="1440"/>
        </w:tabs>
        <w:ind w:left="1440"/>
      </w:pPr>
      <w:r w:rsidRPr="0076311E">
        <w:rPr>
          <w:rFonts w:eastAsia="Trebuchet MS" w:cs="Trebuchet MS"/>
        </w:rPr>
        <w:t>Loads a WaveBank into the system. Expects a .xwb extension on the filename.</w:t>
      </w:r>
    </w:p>
    <w:p w14:paraId="3E7D233C" w14:textId="77777777" w:rsidR="001C416B" w:rsidRPr="0076311E" w:rsidRDefault="001C416B" w:rsidP="00DD4C99">
      <w:pPr>
        <w:numPr>
          <w:ilvl w:val="1"/>
          <w:numId w:val="5"/>
        </w:numPr>
        <w:tabs>
          <w:tab w:val="clear" w:pos="1440"/>
          <w:tab w:val="num" w:pos="1080"/>
        </w:tabs>
        <w:ind w:left="1080"/>
      </w:pPr>
      <w:r w:rsidRPr="0076311E">
        <w:rPr>
          <w:rFonts w:eastAsia="Trebuchet MS" w:cs="Trebuchet MS"/>
        </w:rPr>
        <w:t xml:space="preserve">Play(fileName : </w:t>
      </w:r>
      <w:r w:rsidRPr="0076311E">
        <w:rPr>
          <w:rFonts w:eastAsia="Trebuchet MS" w:cs="Trebuchet MS"/>
          <w:i/>
        </w:rPr>
        <w:t>String</w:t>
      </w:r>
      <w:r w:rsidRPr="0076311E">
        <w:rPr>
          <w:rFonts w:eastAsia="Trebuchet MS" w:cs="Trebuchet MS"/>
        </w:rPr>
        <w:t xml:space="preserve">) : </w:t>
      </w:r>
      <w:r w:rsidRPr="0076311E">
        <w:rPr>
          <w:rFonts w:eastAsia="Trebuchet MS" w:cs="Trebuchet MS"/>
          <w:i/>
        </w:rPr>
        <w:t>Cue</w:t>
      </w:r>
    </w:p>
    <w:p w14:paraId="61BD80D9" w14:textId="77777777" w:rsidR="001C416B" w:rsidRPr="0076311E" w:rsidRDefault="001C416B" w:rsidP="00DD4C99">
      <w:pPr>
        <w:numPr>
          <w:ilvl w:val="2"/>
          <w:numId w:val="5"/>
        </w:numPr>
        <w:tabs>
          <w:tab w:val="clear" w:pos="2160"/>
          <w:tab w:val="num" w:pos="1440"/>
        </w:tabs>
        <w:ind w:left="1440"/>
      </w:pPr>
      <w:r w:rsidRPr="0076311E">
        <w:rPr>
          <w:rFonts w:eastAsia="Trebuchet MS" w:cs="Trebuchet MS"/>
        </w:rPr>
        <w:t>Prepares and plays a particular file. Returns a cue associated with that instance.</w:t>
      </w:r>
    </w:p>
    <w:p w14:paraId="3E04ECAF" w14:textId="77777777" w:rsidR="001C416B" w:rsidRPr="0076311E" w:rsidRDefault="001C416B" w:rsidP="00DD4C99">
      <w:pPr>
        <w:numPr>
          <w:ilvl w:val="1"/>
          <w:numId w:val="5"/>
        </w:numPr>
        <w:tabs>
          <w:tab w:val="clear" w:pos="1440"/>
          <w:tab w:val="num" w:pos="1080"/>
        </w:tabs>
        <w:ind w:left="1080"/>
      </w:pPr>
      <w:r w:rsidRPr="0076311E">
        <w:rPr>
          <w:rFonts w:eastAsia="Trebuchet MS" w:cs="Trebuchet MS"/>
        </w:rPr>
        <w:t>Pause (</w:t>
      </w:r>
      <w:r w:rsidRPr="0076311E">
        <w:rPr>
          <w:rFonts w:eastAsia="Trebuchet MS" w:cs="Trebuchet MS"/>
          <w:i/>
        </w:rPr>
        <w:t>void</w:t>
      </w:r>
      <w:r w:rsidRPr="0076311E">
        <w:rPr>
          <w:rFonts w:eastAsia="Trebuchet MS" w:cs="Trebuchet MS"/>
        </w:rPr>
        <w:t xml:space="preserve">) : </w:t>
      </w:r>
      <w:r w:rsidRPr="0076311E">
        <w:rPr>
          <w:rFonts w:eastAsia="Trebuchet MS" w:cs="Trebuchet MS"/>
          <w:i/>
        </w:rPr>
        <w:t>void</w:t>
      </w:r>
    </w:p>
    <w:p w14:paraId="5DF8C5F9" w14:textId="77777777" w:rsidR="001C416B" w:rsidRPr="0076311E" w:rsidRDefault="001C416B" w:rsidP="00DD4C99">
      <w:pPr>
        <w:numPr>
          <w:ilvl w:val="2"/>
          <w:numId w:val="5"/>
        </w:numPr>
        <w:tabs>
          <w:tab w:val="clear" w:pos="2160"/>
          <w:tab w:val="num" w:pos="1440"/>
        </w:tabs>
        <w:ind w:left="1440"/>
      </w:pPr>
      <w:r w:rsidRPr="0076311E">
        <w:rPr>
          <w:rFonts w:eastAsia="Trebuchet MS" w:cs="Trebuchet MS"/>
        </w:rPr>
        <w:t>Pauses or unpauses all playback on the audio engine. This affects all cues.</w:t>
      </w:r>
    </w:p>
    <w:p w14:paraId="2BCFB77A" w14:textId="77777777" w:rsidR="001C416B" w:rsidRPr="0076311E" w:rsidRDefault="001C416B" w:rsidP="00DD4C99">
      <w:pPr>
        <w:numPr>
          <w:ilvl w:val="1"/>
          <w:numId w:val="5"/>
        </w:numPr>
        <w:tabs>
          <w:tab w:val="clear" w:pos="1440"/>
          <w:tab w:val="num" w:pos="1080"/>
        </w:tabs>
        <w:ind w:left="1080"/>
      </w:pPr>
      <w:r w:rsidRPr="0076311E">
        <w:rPr>
          <w:rFonts w:eastAsia="Trebuchet MS" w:cs="Trebuchet MS"/>
        </w:rPr>
        <w:t>Stop (</w:t>
      </w:r>
      <w:r w:rsidRPr="0076311E">
        <w:rPr>
          <w:rFonts w:eastAsia="Trebuchet MS" w:cs="Trebuchet MS"/>
          <w:i/>
        </w:rPr>
        <w:t>void</w:t>
      </w:r>
      <w:r w:rsidRPr="0076311E">
        <w:rPr>
          <w:rFonts w:eastAsia="Trebuchet MS" w:cs="Trebuchet MS"/>
        </w:rPr>
        <w:t xml:space="preserve">) : </w:t>
      </w:r>
      <w:r w:rsidRPr="0076311E">
        <w:rPr>
          <w:rFonts w:eastAsia="Trebuchet MS" w:cs="Trebuchet MS"/>
          <w:i/>
        </w:rPr>
        <w:t>void</w:t>
      </w:r>
    </w:p>
    <w:p w14:paraId="5ABE8AE0" w14:textId="77777777" w:rsidR="001C416B" w:rsidRPr="0076311E" w:rsidRDefault="001C416B" w:rsidP="00DD4C99">
      <w:pPr>
        <w:numPr>
          <w:ilvl w:val="2"/>
          <w:numId w:val="5"/>
        </w:numPr>
        <w:tabs>
          <w:tab w:val="clear" w:pos="2160"/>
          <w:tab w:val="num" w:pos="1440"/>
        </w:tabs>
        <w:ind w:left="1440"/>
      </w:pPr>
      <w:r w:rsidRPr="0076311E">
        <w:rPr>
          <w:rFonts w:eastAsia="Trebuchet MS" w:cs="Trebuchet MS"/>
        </w:rPr>
        <w:t>Stops all cues currently being played in the audio engine. They cannot be restarted without being re-prepared.</w:t>
      </w:r>
    </w:p>
    <w:p w14:paraId="5AE29F1F" w14:textId="77777777" w:rsidR="001C416B" w:rsidRPr="0076311E" w:rsidRDefault="001C416B" w:rsidP="00DD4C99">
      <w:pPr>
        <w:numPr>
          <w:ilvl w:val="1"/>
          <w:numId w:val="5"/>
        </w:numPr>
        <w:tabs>
          <w:tab w:val="clear" w:pos="1440"/>
          <w:tab w:val="num" w:pos="1080"/>
        </w:tabs>
        <w:ind w:left="1080"/>
      </w:pPr>
      <w:r w:rsidRPr="0076311E">
        <w:rPr>
          <w:rFonts w:eastAsia="Trebuchet MS" w:cs="Trebuchet MS"/>
        </w:rPr>
        <w:t>Mute(</w:t>
      </w:r>
      <w:r w:rsidRPr="0076311E">
        <w:rPr>
          <w:rFonts w:eastAsia="Trebuchet MS" w:cs="Trebuchet MS"/>
          <w:i/>
        </w:rPr>
        <w:t>void</w:t>
      </w:r>
      <w:r w:rsidRPr="0076311E">
        <w:rPr>
          <w:rFonts w:eastAsia="Trebuchet MS" w:cs="Trebuchet MS"/>
        </w:rPr>
        <w:t xml:space="preserve">) : </w:t>
      </w:r>
      <w:r w:rsidRPr="0076311E">
        <w:rPr>
          <w:rFonts w:eastAsia="Trebuchet MS" w:cs="Trebuchet MS"/>
          <w:i/>
        </w:rPr>
        <w:t>void</w:t>
      </w:r>
    </w:p>
    <w:p w14:paraId="42FF49BE" w14:textId="77777777" w:rsidR="001C416B" w:rsidRPr="0076311E" w:rsidRDefault="001C416B" w:rsidP="00DD4C99">
      <w:pPr>
        <w:numPr>
          <w:ilvl w:val="2"/>
          <w:numId w:val="5"/>
        </w:numPr>
        <w:tabs>
          <w:tab w:val="clear" w:pos="2160"/>
          <w:tab w:val="num" w:pos="1440"/>
        </w:tabs>
        <w:ind w:left="1440"/>
      </w:pPr>
      <w:r w:rsidRPr="0076311E">
        <w:rPr>
          <w:rFonts w:eastAsia="Trebuchet MS" w:cs="Trebuchet MS"/>
        </w:rPr>
        <w:t>Mutes the audio engine without pausing it. This affects all cues.</w:t>
      </w:r>
    </w:p>
    <w:p w14:paraId="56BCE3ED" w14:textId="77777777" w:rsidR="001C416B" w:rsidRPr="0076311E" w:rsidRDefault="001C416B" w:rsidP="00DD4C99">
      <w:pPr>
        <w:numPr>
          <w:ilvl w:val="1"/>
          <w:numId w:val="5"/>
        </w:numPr>
        <w:tabs>
          <w:tab w:val="clear" w:pos="1440"/>
          <w:tab w:val="num" w:pos="1080"/>
        </w:tabs>
        <w:ind w:left="1080"/>
      </w:pPr>
      <w:r w:rsidRPr="0076311E">
        <w:rPr>
          <w:rFonts w:eastAsia="Trebuchet MS" w:cs="Trebuchet MS"/>
        </w:rPr>
        <w:t>Restore(</w:t>
      </w:r>
      <w:r w:rsidRPr="0076311E">
        <w:rPr>
          <w:rFonts w:eastAsia="Trebuchet MS" w:cs="Trebuchet MS"/>
          <w:i/>
        </w:rPr>
        <w:t>void</w:t>
      </w:r>
      <w:r w:rsidRPr="0076311E">
        <w:rPr>
          <w:rFonts w:eastAsia="Trebuchet MS" w:cs="Trebuchet MS"/>
        </w:rPr>
        <w:t xml:space="preserve">) : </w:t>
      </w:r>
      <w:r w:rsidRPr="0076311E">
        <w:rPr>
          <w:rFonts w:eastAsia="Trebuchet MS" w:cs="Trebuchet MS"/>
          <w:i/>
        </w:rPr>
        <w:t>void</w:t>
      </w:r>
    </w:p>
    <w:p w14:paraId="2780D623" w14:textId="77777777" w:rsidR="001C416B" w:rsidRPr="0076311E" w:rsidRDefault="001C416B" w:rsidP="00DD4C99">
      <w:pPr>
        <w:numPr>
          <w:ilvl w:val="2"/>
          <w:numId w:val="5"/>
        </w:numPr>
        <w:tabs>
          <w:tab w:val="clear" w:pos="2160"/>
          <w:tab w:val="num" w:pos="1440"/>
        </w:tabs>
        <w:ind w:left="1440"/>
      </w:pPr>
      <w:r w:rsidRPr="0076311E">
        <w:rPr>
          <w:rFonts w:eastAsia="Trebuchet MS" w:cs="Trebuchet MS"/>
        </w:rPr>
        <w:t>Unmutes the audio engine without pausing it. This affects all cues.</w:t>
      </w:r>
    </w:p>
    <w:p w14:paraId="14A3CACB" w14:textId="77777777" w:rsidR="001C416B" w:rsidRPr="0076311E" w:rsidRDefault="001C416B" w:rsidP="00DD4C99">
      <w:pPr>
        <w:numPr>
          <w:ilvl w:val="1"/>
          <w:numId w:val="5"/>
        </w:numPr>
        <w:tabs>
          <w:tab w:val="clear" w:pos="1440"/>
          <w:tab w:val="num" w:pos="1080"/>
        </w:tabs>
        <w:ind w:left="1080"/>
      </w:pPr>
      <w:r w:rsidRPr="0076311E">
        <w:rPr>
          <w:rFonts w:eastAsia="Trebuchet MS" w:cs="Trebuchet MS"/>
        </w:rPr>
        <w:t xml:space="preserve">SetVolume(volume : </w:t>
      </w:r>
      <w:r w:rsidRPr="0076311E">
        <w:rPr>
          <w:rFonts w:eastAsia="Trebuchet MS" w:cs="Trebuchet MS"/>
          <w:i/>
        </w:rPr>
        <w:t xml:space="preserve">float, </w:t>
      </w:r>
      <w:r w:rsidRPr="0076311E">
        <w:rPr>
          <w:rFonts w:eastAsia="Trebuchet MS" w:cs="Trebuchet MS"/>
        </w:rPr>
        <w:t xml:space="preserve">category : </w:t>
      </w:r>
      <w:r w:rsidRPr="0076311E">
        <w:rPr>
          <w:rFonts w:eastAsia="Trebuchet MS" w:cs="Trebuchet MS"/>
          <w:i/>
        </w:rPr>
        <w:t>String</w:t>
      </w:r>
      <w:r w:rsidRPr="0076311E">
        <w:rPr>
          <w:rFonts w:eastAsia="Trebuchet MS" w:cs="Trebuchet MS"/>
        </w:rPr>
        <w:t xml:space="preserve">) : </w:t>
      </w:r>
      <w:r w:rsidRPr="0076311E">
        <w:rPr>
          <w:rFonts w:eastAsia="Trebuchet MS" w:cs="Trebuchet MS"/>
          <w:i/>
        </w:rPr>
        <w:t>void</w:t>
      </w:r>
    </w:p>
    <w:p w14:paraId="6AA78B8F" w14:textId="77777777" w:rsidR="001C416B" w:rsidRPr="0076311E" w:rsidRDefault="001C416B" w:rsidP="00DD4C99">
      <w:pPr>
        <w:numPr>
          <w:ilvl w:val="2"/>
          <w:numId w:val="5"/>
        </w:numPr>
        <w:tabs>
          <w:tab w:val="clear" w:pos="2160"/>
          <w:tab w:val="num" w:pos="1440"/>
        </w:tabs>
        <w:ind w:left="1440"/>
      </w:pPr>
      <w:r w:rsidRPr="0076311E">
        <w:rPr>
          <w:rFonts w:eastAsia="Trebuchet MS" w:cs="Trebuchet MS"/>
        </w:rPr>
        <w:t>Sets the volume for an XACT category defined in the asset management tool.</w:t>
      </w:r>
    </w:p>
    <w:p w14:paraId="38A1E788" w14:textId="77777777" w:rsidR="001C416B" w:rsidRDefault="001C416B" w:rsidP="001C416B">
      <w:pPr>
        <w:pStyle w:val="Heading4"/>
        <w:rPr>
          <w:rFonts w:eastAsia="Trebuchet MS"/>
        </w:rPr>
      </w:pPr>
      <w:bookmarkStart w:id="489" w:name="_Toc256375274"/>
      <w:r w:rsidRPr="0043131D">
        <w:rPr>
          <w:rFonts w:eastAsia="Trebuchet MS"/>
        </w:rPr>
        <w:t>AudioEmitter</w:t>
      </w:r>
      <w:bookmarkEnd w:id="489"/>
    </w:p>
    <w:p w14:paraId="363C2C8A" w14:textId="77777777" w:rsidR="001C416B" w:rsidRDefault="0076311E" w:rsidP="0076311E">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 xml:space="preserve">AudioEmitter </w:t>
      </w:r>
      <w:r w:rsidR="001C416B" w:rsidRPr="0043131D">
        <w:rPr>
          <w:rFonts w:eastAsia="Trebuchet MS"/>
        </w:rPr>
        <w:t xml:space="preserve">is a </w:t>
      </w:r>
      <w:r w:rsidR="001C416B" w:rsidRPr="0043131D">
        <w:rPr>
          <w:rFonts w:eastAsia="Trebuchet MS"/>
          <w:i/>
        </w:rPr>
        <w:t xml:space="preserve">GameObject </w:t>
      </w:r>
      <w:r w:rsidR="001C416B" w:rsidRPr="0043131D">
        <w:rPr>
          <w:rFonts w:eastAsia="Trebuchet MS"/>
        </w:rPr>
        <w:t xml:space="preserve">component that contains a </w:t>
      </w:r>
      <w:r w:rsidR="001C416B" w:rsidRPr="0043131D">
        <w:rPr>
          <w:rFonts w:eastAsia="Trebuchet MS"/>
          <w:i/>
        </w:rPr>
        <w:t>Cue.</w:t>
      </w:r>
      <w:r w:rsidR="001C416B" w:rsidRPr="0043131D">
        <w:rPr>
          <w:rFonts w:eastAsia="Trebuchet MS"/>
        </w:rPr>
        <w:t xml:space="preserve"> The </w:t>
      </w:r>
      <w:r w:rsidR="001C416B" w:rsidRPr="0043131D">
        <w:rPr>
          <w:rFonts w:eastAsia="Trebuchet MS"/>
          <w:i/>
        </w:rPr>
        <w:t>AudioEmitter</w:t>
      </w:r>
      <w:r w:rsidR="001C416B" w:rsidRPr="0043131D">
        <w:rPr>
          <w:rFonts w:eastAsia="Trebuchet MS"/>
        </w:rPr>
        <w:t xml:space="preserve"> will update the positional data in the </w:t>
      </w:r>
      <w:r w:rsidR="001C416B" w:rsidRPr="0043131D">
        <w:rPr>
          <w:rFonts w:eastAsia="Trebuchet MS"/>
          <w:i/>
        </w:rPr>
        <w:t xml:space="preserve">Cue </w:t>
      </w:r>
      <w:r w:rsidR="001C416B" w:rsidRPr="0043131D">
        <w:rPr>
          <w:rFonts w:eastAsia="Trebuchet MS"/>
        </w:rPr>
        <w:t xml:space="preserve">and will identify when to fire off a cue. Each </w:t>
      </w:r>
      <w:r w:rsidR="001C416B" w:rsidRPr="0043131D">
        <w:rPr>
          <w:rFonts w:eastAsia="Trebuchet MS"/>
          <w:i/>
        </w:rPr>
        <w:t>AudioEmitter</w:t>
      </w:r>
      <w:r w:rsidR="001C416B" w:rsidRPr="0043131D">
        <w:rPr>
          <w:rFonts w:eastAsia="Trebuchet MS"/>
        </w:rPr>
        <w:t xml:space="preserve"> represents a single instance of a single cue.</w:t>
      </w:r>
      <w:r>
        <w:rPr>
          <w:rFonts w:eastAsia="Trebuchet MS"/>
        </w:rPr>
        <w:t xml:space="preserve"> </w:t>
      </w:r>
    </w:p>
    <w:p w14:paraId="3D8585B2" w14:textId="77777777" w:rsidR="0076311E" w:rsidRPr="0043131D" w:rsidRDefault="0076311E" w:rsidP="0076311E"/>
    <w:p w14:paraId="4666D628" w14:textId="77777777" w:rsidR="001C416B" w:rsidRPr="0076311E" w:rsidRDefault="001C416B" w:rsidP="00DD4C99">
      <w:pPr>
        <w:numPr>
          <w:ilvl w:val="0"/>
          <w:numId w:val="1"/>
        </w:numPr>
      </w:pPr>
      <w:r w:rsidRPr="0076311E">
        <w:rPr>
          <w:rFonts w:eastAsia="Trebuchet MS" w:cs="Trebuchet MS"/>
          <w:b/>
        </w:rPr>
        <w:t>Data</w:t>
      </w:r>
    </w:p>
    <w:p w14:paraId="723283DC" w14:textId="77777777" w:rsidR="001C416B" w:rsidRPr="0076311E" w:rsidRDefault="001C416B" w:rsidP="00DD4C99">
      <w:pPr>
        <w:numPr>
          <w:ilvl w:val="1"/>
          <w:numId w:val="1"/>
        </w:numPr>
        <w:tabs>
          <w:tab w:val="clear" w:pos="1440"/>
          <w:tab w:val="num" w:pos="1080"/>
        </w:tabs>
        <w:ind w:left="1080"/>
      </w:pPr>
      <w:r w:rsidRPr="0076311E">
        <w:rPr>
          <w:rFonts w:eastAsia="Trebuchet MS" w:cs="Trebuchet MS"/>
        </w:rPr>
        <w:t xml:space="preserve">Name : </w:t>
      </w:r>
      <w:r w:rsidRPr="0076311E">
        <w:rPr>
          <w:rFonts w:eastAsia="Trebuchet MS" w:cs="Trebuchet MS"/>
          <w:i/>
        </w:rPr>
        <w:t>String</w:t>
      </w:r>
    </w:p>
    <w:p w14:paraId="16F98C21" w14:textId="77777777" w:rsidR="001C416B" w:rsidRPr="0076311E" w:rsidRDefault="001C416B" w:rsidP="00DD4C99">
      <w:pPr>
        <w:numPr>
          <w:ilvl w:val="2"/>
          <w:numId w:val="1"/>
        </w:numPr>
        <w:tabs>
          <w:tab w:val="clear" w:pos="2160"/>
          <w:tab w:val="num" w:pos="1440"/>
        </w:tabs>
        <w:ind w:left="1440"/>
      </w:pPr>
      <w:r w:rsidRPr="0076311E">
        <w:rPr>
          <w:rFonts w:eastAsia="Trebuchet MS" w:cs="Trebuchet MS"/>
        </w:rPr>
        <w:t>A name for the cue being emitted.</w:t>
      </w:r>
    </w:p>
    <w:p w14:paraId="7E81958B" w14:textId="77777777" w:rsidR="001C416B" w:rsidRPr="0076311E" w:rsidRDefault="001C416B" w:rsidP="00DD4C99">
      <w:pPr>
        <w:numPr>
          <w:ilvl w:val="1"/>
          <w:numId w:val="1"/>
        </w:numPr>
        <w:tabs>
          <w:tab w:val="clear" w:pos="1440"/>
          <w:tab w:val="num" w:pos="1080"/>
        </w:tabs>
        <w:ind w:left="1080"/>
      </w:pPr>
      <w:r w:rsidRPr="0076311E">
        <w:rPr>
          <w:rFonts w:eastAsia="Trebuchet MS" w:cs="Trebuchet MS"/>
        </w:rPr>
        <w:t xml:space="preserve">Cue : </w:t>
      </w:r>
      <w:r w:rsidRPr="0076311E">
        <w:rPr>
          <w:rFonts w:eastAsia="Trebuchet MS" w:cs="Trebuchet MS"/>
          <w:i/>
        </w:rPr>
        <w:t>Cue</w:t>
      </w:r>
    </w:p>
    <w:p w14:paraId="4C52E13E" w14:textId="77777777" w:rsidR="001C416B" w:rsidRPr="0076311E" w:rsidRDefault="001C416B" w:rsidP="00DD4C99">
      <w:pPr>
        <w:numPr>
          <w:ilvl w:val="2"/>
          <w:numId w:val="1"/>
        </w:numPr>
        <w:tabs>
          <w:tab w:val="clear" w:pos="2160"/>
          <w:tab w:val="num" w:pos="1440"/>
        </w:tabs>
        <w:ind w:left="1440"/>
      </w:pPr>
      <w:r w:rsidRPr="0076311E">
        <w:rPr>
          <w:rFonts w:eastAsia="Trebuchet MS" w:cs="Trebuchet MS"/>
        </w:rPr>
        <w:t xml:space="preserve">The </w:t>
      </w:r>
      <w:r w:rsidRPr="0076311E">
        <w:rPr>
          <w:rFonts w:eastAsia="Trebuchet MS" w:cs="Trebuchet MS"/>
          <w:i/>
        </w:rPr>
        <w:t>Cue</w:t>
      </w:r>
      <w:r w:rsidRPr="0076311E">
        <w:rPr>
          <w:rFonts w:eastAsia="Trebuchet MS" w:cs="Trebuchet MS"/>
        </w:rPr>
        <w:t xml:space="preserve"> that emits from this </w:t>
      </w:r>
      <w:r w:rsidRPr="0076311E">
        <w:rPr>
          <w:rFonts w:eastAsia="Trebuchet MS" w:cs="Trebuchet MS"/>
          <w:i/>
        </w:rPr>
        <w:t>AudioEmitter.</w:t>
      </w:r>
    </w:p>
    <w:p w14:paraId="2297E902" w14:textId="77777777" w:rsidR="001C416B" w:rsidRPr="0076311E" w:rsidRDefault="001C416B" w:rsidP="00DD4C99">
      <w:pPr>
        <w:numPr>
          <w:ilvl w:val="1"/>
          <w:numId w:val="1"/>
        </w:numPr>
        <w:tabs>
          <w:tab w:val="clear" w:pos="1440"/>
          <w:tab w:val="num" w:pos="1080"/>
        </w:tabs>
        <w:ind w:left="1080"/>
      </w:pPr>
      <w:r w:rsidRPr="0076311E">
        <w:rPr>
          <w:rFonts w:eastAsia="Trebuchet MS" w:cs="Trebuchet MS"/>
        </w:rPr>
        <w:t xml:space="preserve">IsPlaying : </w:t>
      </w:r>
      <w:r w:rsidRPr="0076311E">
        <w:rPr>
          <w:rFonts w:eastAsia="Trebuchet MS" w:cs="Trebuchet MS"/>
          <w:i/>
        </w:rPr>
        <w:t>boolean</w:t>
      </w:r>
    </w:p>
    <w:p w14:paraId="38D2B144" w14:textId="77777777" w:rsidR="001C416B" w:rsidRPr="0076311E" w:rsidRDefault="001C416B" w:rsidP="00DD4C99">
      <w:pPr>
        <w:numPr>
          <w:ilvl w:val="2"/>
          <w:numId w:val="1"/>
        </w:numPr>
        <w:tabs>
          <w:tab w:val="clear" w:pos="2160"/>
          <w:tab w:val="num" w:pos="1440"/>
        </w:tabs>
        <w:ind w:left="1440"/>
      </w:pPr>
      <w:r w:rsidRPr="0076311E">
        <w:rPr>
          <w:rFonts w:eastAsia="Trebuchet MS" w:cs="Trebuchet MS"/>
        </w:rPr>
        <w:t>Whether or not the cue is currently active.</w:t>
      </w:r>
    </w:p>
    <w:p w14:paraId="05E758BF" w14:textId="77777777" w:rsidR="001C416B" w:rsidRPr="0076311E" w:rsidRDefault="001C416B" w:rsidP="00DD4C99">
      <w:pPr>
        <w:numPr>
          <w:ilvl w:val="1"/>
          <w:numId w:val="1"/>
        </w:numPr>
        <w:tabs>
          <w:tab w:val="clear" w:pos="1440"/>
          <w:tab w:val="num" w:pos="1080"/>
        </w:tabs>
        <w:ind w:left="1080"/>
      </w:pPr>
      <w:r w:rsidRPr="0076311E">
        <w:rPr>
          <w:rFonts w:eastAsia="Trebuchet MS" w:cs="Trebuchet MS"/>
        </w:rPr>
        <w:t xml:space="preserve">Enable3d : </w:t>
      </w:r>
      <w:r w:rsidRPr="0076311E">
        <w:rPr>
          <w:rFonts w:eastAsia="Trebuchet MS" w:cs="Trebuchet MS"/>
          <w:i/>
        </w:rPr>
        <w:t>boolean</w:t>
      </w:r>
    </w:p>
    <w:p w14:paraId="17443F1A" w14:textId="77777777" w:rsidR="001C416B" w:rsidRPr="0076311E" w:rsidRDefault="001C416B" w:rsidP="00DD4C99">
      <w:pPr>
        <w:numPr>
          <w:ilvl w:val="2"/>
          <w:numId w:val="1"/>
        </w:numPr>
        <w:tabs>
          <w:tab w:val="clear" w:pos="2160"/>
          <w:tab w:val="num" w:pos="1440"/>
        </w:tabs>
        <w:ind w:left="1440"/>
      </w:pPr>
      <w:r w:rsidRPr="0076311E">
        <w:rPr>
          <w:rFonts w:eastAsia="Trebuchet MS" w:cs="Trebuchet MS"/>
        </w:rPr>
        <w:t>Whether or not the cue is positioned in 3d.</w:t>
      </w:r>
      <w:r w:rsidR="0076311E">
        <w:rPr>
          <w:rFonts w:eastAsia="Trebuchet MS" w:cs="Trebuchet MS"/>
        </w:rPr>
        <w:t xml:space="preserve"> </w:t>
      </w:r>
    </w:p>
    <w:p w14:paraId="30358643" w14:textId="77777777" w:rsidR="001C416B" w:rsidRPr="0076311E" w:rsidRDefault="001C416B" w:rsidP="00DD4C99">
      <w:pPr>
        <w:numPr>
          <w:ilvl w:val="1"/>
          <w:numId w:val="1"/>
        </w:numPr>
        <w:tabs>
          <w:tab w:val="clear" w:pos="1440"/>
          <w:tab w:val="num" w:pos="1080"/>
        </w:tabs>
        <w:ind w:left="1080"/>
      </w:pPr>
      <w:r w:rsidRPr="0076311E">
        <w:rPr>
          <w:rFonts w:eastAsia="Trebuchet MS" w:cs="Trebuchet MS"/>
        </w:rPr>
        <w:t xml:space="preserve">Offset : </w:t>
      </w:r>
      <w:r w:rsidRPr="0076311E">
        <w:rPr>
          <w:rFonts w:eastAsia="Trebuchet MS" w:cs="Trebuchet MS"/>
          <w:i/>
        </w:rPr>
        <w:t>Vector3</w:t>
      </w:r>
    </w:p>
    <w:p w14:paraId="106C8C90" w14:textId="77777777" w:rsidR="001C416B" w:rsidRPr="0076311E" w:rsidRDefault="001C416B" w:rsidP="00DD4C99">
      <w:pPr>
        <w:numPr>
          <w:ilvl w:val="2"/>
          <w:numId w:val="1"/>
        </w:numPr>
        <w:tabs>
          <w:tab w:val="clear" w:pos="2160"/>
          <w:tab w:val="num" w:pos="1440"/>
        </w:tabs>
        <w:ind w:left="1440"/>
      </w:pPr>
      <w:r w:rsidRPr="0076311E">
        <w:rPr>
          <w:rFonts w:eastAsia="Trebuchet MS" w:cs="Trebuchet MS"/>
        </w:rPr>
        <w:t xml:space="preserve">A positional offset of the component from the </w:t>
      </w:r>
      <w:r w:rsidRPr="0076311E">
        <w:rPr>
          <w:rFonts w:eastAsia="Trebuchet MS" w:cs="Trebuchet MS"/>
          <w:i/>
        </w:rPr>
        <w:t>GameObject</w:t>
      </w:r>
      <w:r w:rsidRPr="0076311E">
        <w:rPr>
          <w:rFonts w:eastAsia="Trebuchet MS" w:cs="Trebuchet MS"/>
        </w:rPr>
        <w:t>.</w:t>
      </w:r>
    </w:p>
    <w:p w14:paraId="2F592A15" w14:textId="77777777" w:rsidR="001C416B" w:rsidRPr="0076311E" w:rsidRDefault="001C416B" w:rsidP="00DD4C99">
      <w:pPr>
        <w:numPr>
          <w:ilvl w:val="1"/>
          <w:numId w:val="1"/>
        </w:numPr>
        <w:tabs>
          <w:tab w:val="clear" w:pos="1440"/>
          <w:tab w:val="num" w:pos="1080"/>
        </w:tabs>
        <w:ind w:left="1080"/>
      </w:pPr>
      <w:r w:rsidRPr="0076311E">
        <w:rPr>
          <w:rFonts w:eastAsia="Trebuchet MS" w:cs="Trebuchet MS"/>
        </w:rPr>
        <w:lastRenderedPageBreak/>
        <w:t xml:space="preserve">OffsetDirection : </w:t>
      </w:r>
      <w:r w:rsidRPr="0076311E">
        <w:rPr>
          <w:rFonts w:eastAsia="Trebuchet MS" w:cs="Trebuchet MS"/>
          <w:i/>
        </w:rPr>
        <w:t>Vector3</w:t>
      </w:r>
    </w:p>
    <w:p w14:paraId="0AB04332" w14:textId="77777777" w:rsidR="001C416B" w:rsidRPr="0076311E" w:rsidRDefault="001C416B" w:rsidP="00DD4C99">
      <w:pPr>
        <w:numPr>
          <w:ilvl w:val="2"/>
          <w:numId w:val="1"/>
        </w:numPr>
        <w:tabs>
          <w:tab w:val="clear" w:pos="2160"/>
          <w:tab w:val="num" w:pos="1440"/>
        </w:tabs>
        <w:ind w:left="1440"/>
      </w:pPr>
      <w:r w:rsidRPr="0076311E">
        <w:rPr>
          <w:rFonts w:eastAsia="Trebuchet MS" w:cs="Trebuchet MS"/>
        </w:rPr>
        <w:t>The direction to offset.</w:t>
      </w:r>
    </w:p>
    <w:p w14:paraId="270E874B" w14:textId="77777777" w:rsidR="001C416B" w:rsidRPr="0076311E" w:rsidRDefault="001C416B" w:rsidP="00DD4C99">
      <w:pPr>
        <w:numPr>
          <w:ilvl w:val="0"/>
          <w:numId w:val="1"/>
        </w:numPr>
      </w:pPr>
      <w:r w:rsidRPr="0076311E">
        <w:rPr>
          <w:rFonts w:eastAsia="Trebuchet MS" w:cs="Trebuchet MS"/>
          <w:b/>
        </w:rPr>
        <w:t>Operations</w:t>
      </w:r>
    </w:p>
    <w:p w14:paraId="73690F93" w14:textId="77777777" w:rsidR="001C416B" w:rsidRPr="0076311E" w:rsidRDefault="001C416B" w:rsidP="00DD4C99">
      <w:pPr>
        <w:numPr>
          <w:ilvl w:val="1"/>
          <w:numId w:val="1"/>
        </w:numPr>
        <w:tabs>
          <w:tab w:val="clear" w:pos="1440"/>
          <w:tab w:val="num" w:pos="1080"/>
        </w:tabs>
        <w:ind w:left="1080"/>
      </w:pPr>
      <w:r w:rsidRPr="0076311E">
        <w:rPr>
          <w:rFonts w:eastAsia="Trebuchet MS" w:cs="Trebuchet MS"/>
        </w:rPr>
        <w:t>Play(</w:t>
      </w:r>
      <w:r w:rsidRPr="0076311E">
        <w:rPr>
          <w:rFonts w:eastAsia="Trebuchet MS" w:cs="Trebuchet MS"/>
          <w:i/>
        </w:rPr>
        <w:t>void</w:t>
      </w:r>
      <w:r w:rsidRPr="0076311E">
        <w:rPr>
          <w:rFonts w:eastAsia="Trebuchet MS" w:cs="Trebuchet MS"/>
        </w:rPr>
        <w:t xml:space="preserve">) : </w:t>
      </w:r>
      <w:r w:rsidRPr="0076311E">
        <w:rPr>
          <w:rFonts w:eastAsia="Trebuchet MS" w:cs="Trebuchet MS"/>
          <w:i/>
        </w:rPr>
        <w:t>void</w:t>
      </w:r>
    </w:p>
    <w:p w14:paraId="2087779C" w14:textId="77777777" w:rsidR="001C416B" w:rsidRPr="0076311E" w:rsidRDefault="001C416B" w:rsidP="00DD4C99">
      <w:pPr>
        <w:numPr>
          <w:ilvl w:val="2"/>
          <w:numId w:val="1"/>
        </w:numPr>
        <w:tabs>
          <w:tab w:val="clear" w:pos="2160"/>
          <w:tab w:val="num" w:pos="1440"/>
        </w:tabs>
        <w:ind w:left="1440"/>
      </w:pPr>
      <w:r w:rsidRPr="0076311E">
        <w:rPr>
          <w:rFonts w:eastAsia="Trebuchet MS" w:cs="Trebuchet MS"/>
        </w:rPr>
        <w:t>Begins to play the cue. Unpauses if paused.</w:t>
      </w:r>
    </w:p>
    <w:p w14:paraId="0804633B" w14:textId="77777777" w:rsidR="001C416B" w:rsidRPr="0076311E" w:rsidRDefault="001C416B" w:rsidP="00DD4C99">
      <w:pPr>
        <w:numPr>
          <w:ilvl w:val="1"/>
          <w:numId w:val="1"/>
        </w:numPr>
        <w:tabs>
          <w:tab w:val="clear" w:pos="1440"/>
          <w:tab w:val="num" w:pos="1080"/>
        </w:tabs>
        <w:ind w:left="1080"/>
      </w:pPr>
      <w:r w:rsidRPr="0076311E">
        <w:rPr>
          <w:rFonts w:eastAsia="Trebuchet MS" w:cs="Trebuchet MS"/>
        </w:rPr>
        <w:t>Pause(</w:t>
      </w:r>
      <w:r w:rsidRPr="0076311E">
        <w:rPr>
          <w:rFonts w:eastAsia="Trebuchet MS" w:cs="Trebuchet MS"/>
          <w:i/>
        </w:rPr>
        <w:t>void</w:t>
      </w:r>
      <w:r w:rsidRPr="0076311E">
        <w:rPr>
          <w:rFonts w:eastAsia="Trebuchet MS" w:cs="Trebuchet MS"/>
        </w:rPr>
        <w:t xml:space="preserve">) : </w:t>
      </w:r>
      <w:r w:rsidRPr="0076311E">
        <w:rPr>
          <w:rFonts w:eastAsia="Trebuchet MS" w:cs="Trebuchet MS"/>
          <w:i/>
        </w:rPr>
        <w:t>void</w:t>
      </w:r>
    </w:p>
    <w:p w14:paraId="2B5F93D2" w14:textId="77777777" w:rsidR="001C416B" w:rsidRPr="0076311E" w:rsidRDefault="001C416B" w:rsidP="00DD4C99">
      <w:pPr>
        <w:numPr>
          <w:ilvl w:val="2"/>
          <w:numId w:val="1"/>
        </w:numPr>
        <w:tabs>
          <w:tab w:val="clear" w:pos="2160"/>
          <w:tab w:val="num" w:pos="1440"/>
        </w:tabs>
        <w:ind w:left="1440"/>
      </w:pPr>
      <w:r w:rsidRPr="0076311E">
        <w:rPr>
          <w:rFonts w:eastAsia="Trebuchet MS" w:cs="Trebuchet MS"/>
        </w:rPr>
        <w:t>Pauses or unpauses the cue.</w:t>
      </w:r>
    </w:p>
    <w:p w14:paraId="0CB69A69" w14:textId="77777777" w:rsidR="001C416B" w:rsidRPr="0076311E" w:rsidRDefault="001C416B" w:rsidP="00DD4C99">
      <w:pPr>
        <w:numPr>
          <w:ilvl w:val="1"/>
          <w:numId w:val="1"/>
        </w:numPr>
        <w:tabs>
          <w:tab w:val="clear" w:pos="1440"/>
          <w:tab w:val="num" w:pos="1080"/>
        </w:tabs>
        <w:ind w:left="1080"/>
      </w:pPr>
      <w:r w:rsidRPr="0076311E">
        <w:rPr>
          <w:rFonts w:eastAsia="Trebuchet MS" w:cs="Trebuchet MS"/>
        </w:rPr>
        <w:t>Stop (</w:t>
      </w:r>
      <w:r w:rsidRPr="0076311E">
        <w:rPr>
          <w:rFonts w:eastAsia="Trebuchet MS" w:cs="Trebuchet MS"/>
          <w:i/>
        </w:rPr>
        <w:t>void</w:t>
      </w:r>
      <w:r w:rsidRPr="0076311E">
        <w:rPr>
          <w:rFonts w:eastAsia="Trebuchet MS" w:cs="Trebuchet MS"/>
        </w:rPr>
        <w:t xml:space="preserve">) : </w:t>
      </w:r>
      <w:r w:rsidRPr="0076311E">
        <w:rPr>
          <w:rFonts w:eastAsia="Trebuchet MS" w:cs="Trebuchet MS"/>
          <w:i/>
        </w:rPr>
        <w:t>void</w:t>
      </w:r>
    </w:p>
    <w:p w14:paraId="544E6DAF" w14:textId="77777777" w:rsidR="001C416B" w:rsidRPr="0076311E" w:rsidRDefault="001C416B" w:rsidP="00DD4C99">
      <w:pPr>
        <w:numPr>
          <w:ilvl w:val="2"/>
          <w:numId w:val="1"/>
        </w:numPr>
        <w:tabs>
          <w:tab w:val="clear" w:pos="2160"/>
          <w:tab w:val="num" w:pos="1440"/>
        </w:tabs>
        <w:ind w:left="1440"/>
      </w:pPr>
      <w:r w:rsidRPr="0076311E">
        <w:rPr>
          <w:rFonts w:eastAsia="Trebuchet MS" w:cs="Trebuchet MS"/>
        </w:rPr>
        <w:t>Stops playing the cue and reprepares it.</w:t>
      </w:r>
      <w:r w:rsidR="0076311E">
        <w:rPr>
          <w:rFonts w:eastAsia="Trebuchet MS" w:cs="Trebuchet MS"/>
        </w:rPr>
        <w:t xml:space="preserve"> </w:t>
      </w:r>
    </w:p>
    <w:p w14:paraId="5FD2AD9C" w14:textId="77777777" w:rsidR="001C416B" w:rsidRDefault="001C416B" w:rsidP="001C416B">
      <w:pPr>
        <w:pStyle w:val="Heading4"/>
        <w:rPr>
          <w:rFonts w:eastAsia="Trebuchet MS"/>
        </w:rPr>
      </w:pPr>
      <w:bookmarkStart w:id="490" w:name="_Toc256375275"/>
      <w:r w:rsidRPr="0043131D">
        <w:rPr>
          <w:rFonts w:eastAsia="Trebuchet MS"/>
        </w:rPr>
        <w:t>AudioListener</w:t>
      </w:r>
      <w:bookmarkEnd w:id="490"/>
    </w:p>
    <w:p w14:paraId="305B2E1D" w14:textId="77777777" w:rsidR="001C416B" w:rsidRDefault="00783A88" w:rsidP="00783A88">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AudioListener</w:t>
      </w:r>
      <w:r w:rsidR="001C416B" w:rsidRPr="0043131D">
        <w:rPr>
          <w:rFonts w:eastAsia="Trebuchet MS"/>
        </w:rPr>
        <w:t xml:space="preserve"> is a </w:t>
      </w:r>
      <w:r w:rsidR="001C416B" w:rsidRPr="0043131D">
        <w:rPr>
          <w:rFonts w:eastAsia="Trebuchet MS"/>
          <w:i/>
        </w:rPr>
        <w:t>GameObject</w:t>
      </w:r>
      <w:r w:rsidR="001C416B" w:rsidRPr="0043131D">
        <w:rPr>
          <w:rFonts w:eastAsia="Trebuchet MS"/>
        </w:rPr>
        <w:t xml:space="preserve"> component that attaches to a </w:t>
      </w:r>
      <w:r w:rsidR="001C416B" w:rsidRPr="0043131D">
        <w:rPr>
          <w:rFonts w:eastAsia="Trebuchet MS"/>
          <w:i/>
        </w:rPr>
        <w:t>GameObject</w:t>
      </w:r>
      <w:r w:rsidR="001C416B" w:rsidRPr="0043131D">
        <w:rPr>
          <w:rFonts w:eastAsia="Trebuchet MS"/>
        </w:rPr>
        <w:t xml:space="preserve"> and utilizes its position for 3D audio calculations.</w:t>
      </w:r>
      <w:r>
        <w:rPr>
          <w:rFonts w:eastAsia="Trebuchet MS"/>
        </w:rPr>
        <w:t xml:space="preserve"> </w:t>
      </w:r>
    </w:p>
    <w:p w14:paraId="3504CC5A" w14:textId="77777777" w:rsidR="00783A88" w:rsidRPr="0043131D" w:rsidRDefault="00783A88" w:rsidP="00783A88"/>
    <w:p w14:paraId="14206CEB" w14:textId="77777777" w:rsidR="001C416B" w:rsidRPr="00783A88" w:rsidRDefault="001C416B" w:rsidP="00DD4C99">
      <w:pPr>
        <w:numPr>
          <w:ilvl w:val="0"/>
          <w:numId w:val="2"/>
        </w:numPr>
      </w:pPr>
      <w:r w:rsidRPr="00783A88">
        <w:rPr>
          <w:rFonts w:eastAsia="Trebuchet MS" w:cs="Trebuchet MS"/>
          <w:b/>
        </w:rPr>
        <w:t>Data </w:t>
      </w:r>
    </w:p>
    <w:p w14:paraId="3AFF2D24" w14:textId="77777777" w:rsidR="001C416B" w:rsidRPr="00783A88" w:rsidRDefault="001C416B" w:rsidP="00DD4C99">
      <w:pPr>
        <w:numPr>
          <w:ilvl w:val="1"/>
          <w:numId w:val="2"/>
        </w:numPr>
        <w:tabs>
          <w:tab w:val="clear" w:pos="1440"/>
          <w:tab w:val="num" w:pos="1080"/>
        </w:tabs>
        <w:ind w:left="1080"/>
      </w:pPr>
      <w:r w:rsidRPr="00783A88">
        <w:rPr>
          <w:rFonts w:eastAsia="Trebuchet MS" w:cs="Trebuchet MS"/>
        </w:rPr>
        <w:t xml:space="preserve">Offset : </w:t>
      </w:r>
      <w:r w:rsidRPr="00783A88">
        <w:rPr>
          <w:rFonts w:eastAsia="Trebuchet MS" w:cs="Trebuchet MS"/>
          <w:i/>
        </w:rPr>
        <w:t>Vector3</w:t>
      </w:r>
    </w:p>
    <w:p w14:paraId="6A7399A3" w14:textId="77777777" w:rsidR="001C416B" w:rsidRPr="00783A88" w:rsidRDefault="001C416B" w:rsidP="00DD4C99">
      <w:pPr>
        <w:numPr>
          <w:ilvl w:val="2"/>
          <w:numId w:val="2"/>
        </w:numPr>
        <w:tabs>
          <w:tab w:val="clear" w:pos="2160"/>
          <w:tab w:val="num" w:pos="1440"/>
        </w:tabs>
        <w:ind w:left="1440"/>
      </w:pPr>
      <w:r w:rsidRPr="00783A88">
        <w:rPr>
          <w:rFonts w:eastAsia="Trebuchet MS" w:cs="Trebuchet MS"/>
        </w:rPr>
        <w:t xml:space="preserve">A positional offset of the component from the </w:t>
      </w:r>
      <w:r w:rsidRPr="00783A88">
        <w:rPr>
          <w:rFonts w:eastAsia="Trebuchet MS" w:cs="Trebuchet MS"/>
          <w:i/>
        </w:rPr>
        <w:t>GameObject</w:t>
      </w:r>
      <w:r w:rsidRPr="00783A88">
        <w:rPr>
          <w:rFonts w:eastAsia="Trebuchet MS" w:cs="Trebuchet MS"/>
        </w:rPr>
        <w:t>.</w:t>
      </w:r>
    </w:p>
    <w:p w14:paraId="6FDA0111" w14:textId="77777777" w:rsidR="001C416B" w:rsidRPr="00783A88" w:rsidRDefault="001C416B" w:rsidP="00DD4C99">
      <w:pPr>
        <w:numPr>
          <w:ilvl w:val="1"/>
          <w:numId w:val="2"/>
        </w:numPr>
        <w:tabs>
          <w:tab w:val="clear" w:pos="1440"/>
          <w:tab w:val="num" w:pos="1080"/>
        </w:tabs>
        <w:ind w:left="1080"/>
      </w:pPr>
      <w:r w:rsidRPr="00783A88">
        <w:rPr>
          <w:rFonts w:eastAsia="Trebuchet MS" w:cs="Trebuchet MS"/>
        </w:rPr>
        <w:t xml:space="preserve">OffsetDirection : </w:t>
      </w:r>
      <w:r w:rsidRPr="00783A88">
        <w:rPr>
          <w:rFonts w:eastAsia="Trebuchet MS" w:cs="Trebuchet MS"/>
          <w:i/>
        </w:rPr>
        <w:t>Vector3</w:t>
      </w:r>
    </w:p>
    <w:p w14:paraId="1967D6E0" w14:textId="77777777" w:rsidR="001C416B" w:rsidRPr="00783A88" w:rsidRDefault="001C416B" w:rsidP="00DD4C99">
      <w:pPr>
        <w:numPr>
          <w:ilvl w:val="2"/>
          <w:numId w:val="2"/>
        </w:numPr>
        <w:tabs>
          <w:tab w:val="clear" w:pos="2160"/>
          <w:tab w:val="num" w:pos="1440"/>
        </w:tabs>
        <w:ind w:left="1440"/>
      </w:pPr>
      <w:r w:rsidRPr="00783A88">
        <w:rPr>
          <w:rFonts w:eastAsia="Trebuchet MS" w:cs="Trebuchet MS"/>
        </w:rPr>
        <w:t>The direction to offset.</w:t>
      </w:r>
    </w:p>
    <w:p w14:paraId="3FAAFFDB" w14:textId="77777777" w:rsidR="001C416B" w:rsidRDefault="001C416B" w:rsidP="001C416B">
      <w:pPr>
        <w:pStyle w:val="Heading4"/>
        <w:rPr>
          <w:rFonts w:eastAsia="Trebuchet MS"/>
        </w:rPr>
      </w:pPr>
      <w:bookmarkStart w:id="491" w:name="_Toc256375276"/>
      <w:r w:rsidRPr="0043131D">
        <w:rPr>
          <w:rFonts w:eastAsia="Trebuchet MS"/>
        </w:rPr>
        <w:t>AdaptiveMusicUpdater</w:t>
      </w:r>
      <w:bookmarkEnd w:id="491"/>
    </w:p>
    <w:p w14:paraId="1E263C0B" w14:textId="77777777" w:rsidR="001C416B" w:rsidRDefault="00783A88" w:rsidP="00783A88">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AdaptiveMusicUpdater</w:t>
      </w:r>
      <w:r w:rsidR="001C416B" w:rsidRPr="0043131D">
        <w:rPr>
          <w:rFonts w:eastAsia="Trebuchet MS"/>
        </w:rPr>
        <w:t xml:space="preserve"> is a </w:t>
      </w:r>
      <w:r w:rsidR="001C416B" w:rsidRPr="0043131D">
        <w:rPr>
          <w:rFonts w:eastAsia="Trebuchet MS"/>
          <w:i/>
        </w:rPr>
        <w:t>GameObject</w:t>
      </w:r>
      <w:r w:rsidR="001C416B" w:rsidRPr="0043131D">
        <w:rPr>
          <w:rFonts w:eastAsia="Trebuchet MS"/>
        </w:rPr>
        <w:t xml:space="preserve"> component that attaches to a </w:t>
      </w:r>
      <w:r w:rsidR="001C416B" w:rsidRPr="0043131D">
        <w:rPr>
          <w:rFonts w:eastAsia="Trebuchet MS"/>
          <w:i/>
        </w:rPr>
        <w:t>GameObject</w:t>
      </w:r>
      <w:r w:rsidR="001C416B" w:rsidRPr="0043131D">
        <w:rPr>
          <w:rFonts w:eastAsia="Trebuchet MS"/>
        </w:rPr>
        <w:t xml:space="preserve"> and can update the </w:t>
      </w:r>
      <w:r w:rsidR="001C416B" w:rsidRPr="0043131D">
        <w:rPr>
          <w:rFonts w:eastAsia="Trebuchet MS"/>
          <w:i/>
        </w:rPr>
        <w:t>AdaptiveMusicManager</w:t>
      </w:r>
      <w:r w:rsidR="001C416B" w:rsidRPr="0043131D">
        <w:rPr>
          <w:rFonts w:eastAsia="Trebuchet MS"/>
        </w:rPr>
        <w:t xml:space="preserve"> with game state information.</w:t>
      </w:r>
      <w:r>
        <w:rPr>
          <w:rFonts w:eastAsia="Trebuchet MS"/>
        </w:rPr>
        <w:t xml:space="preserve"> </w:t>
      </w:r>
    </w:p>
    <w:p w14:paraId="3BDA3069" w14:textId="77777777" w:rsidR="00783A88" w:rsidRPr="0043131D" w:rsidRDefault="00783A88" w:rsidP="00783A88"/>
    <w:p w14:paraId="3C8011BF" w14:textId="77777777" w:rsidR="001C416B" w:rsidRPr="00783A88" w:rsidRDefault="001C416B" w:rsidP="00DD4C99">
      <w:pPr>
        <w:numPr>
          <w:ilvl w:val="0"/>
          <w:numId w:val="3"/>
        </w:numPr>
      </w:pPr>
      <w:r w:rsidRPr="00783A88">
        <w:rPr>
          <w:rFonts w:eastAsia="Trebuchet MS" w:cs="Trebuchet MS"/>
          <w:b/>
        </w:rPr>
        <w:t>Data</w:t>
      </w:r>
    </w:p>
    <w:p w14:paraId="1835B1EB" w14:textId="77777777" w:rsidR="001C416B" w:rsidRPr="00783A88" w:rsidRDefault="001C416B" w:rsidP="00DD4C99">
      <w:pPr>
        <w:numPr>
          <w:ilvl w:val="1"/>
          <w:numId w:val="3"/>
        </w:numPr>
        <w:tabs>
          <w:tab w:val="clear" w:pos="1440"/>
          <w:tab w:val="num" w:pos="1080"/>
        </w:tabs>
        <w:ind w:left="1080"/>
      </w:pPr>
      <w:r w:rsidRPr="00783A88">
        <w:rPr>
          <w:rFonts w:eastAsia="Trebuchet MS" w:cs="Trebuchet MS"/>
        </w:rPr>
        <w:t xml:space="preserve">MusicManager : </w:t>
      </w:r>
      <w:r w:rsidRPr="00783A88">
        <w:rPr>
          <w:rFonts w:eastAsia="Trebuchet MS" w:cs="Trebuchet MS"/>
          <w:i/>
        </w:rPr>
        <w:t>AdaptiveMusicManager</w:t>
      </w:r>
    </w:p>
    <w:p w14:paraId="5EF73C91" w14:textId="77777777" w:rsidR="001C416B" w:rsidRPr="00783A88" w:rsidRDefault="001C416B" w:rsidP="00DD4C99">
      <w:pPr>
        <w:numPr>
          <w:ilvl w:val="2"/>
          <w:numId w:val="3"/>
        </w:numPr>
        <w:tabs>
          <w:tab w:val="clear" w:pos="2160"/>
          <w:tab w:val="num" w:pos="1440"/>
        </w:tabs>
        <w:ind w:left="1440"/>
      </w:pPr>
      <w:r w:rsidRPr="00783A88">
        <w:rPr>
          <w:rFonts w:eastAsia="Trebuchet MS" w:cs="Trebuchet MS"/>
        </w:rPr>
        <w:t>The adaptive music manager this component will update.</w:t>
      </w:r>
    </w:p>
    <w:p w14:paraId="4DDB695B" w14:textId="77777777" w:rsidR="001C416B" w:rsidRPr="00783A88" w:rsidRDefault="001C416B" w:rsidP="00DD4C99">
      <w:pPr>
        <w:numPr>
          <w:ilvl w:val="0"/>
          <w:numId w:val="3"/>
        </w:numPr>
      </w:pPr>
      <w:r w:rsidRPr="00783A88">
        <w:rPr>
          <w:rFonts w:eastAsia="Trebuchet MS" w:cs="Trebuchet MS"/>
          <w:b/>
        </w:rPr>
        <w:t>Operations</w:t>
      </w:r>
    </w:p>
    <w:p w14:paraId="7565AA5D" w14:textId="77777777" w:rsidR="001C416B" w:rsidRPr="00783A88" w:rsidRDefault="001C416B" w:rsidP="00DD4C99">
      <w:pPr>
        <w:numPr>
          <w:ilvl w:val="1"/>
          <w:numId w:val="3"/>
        </w:numPr>
        <w:tabs>
          <w:tab w:val="clear" w:pos="1440"/>
          <w:tab w:val="num" w:pos="1080"/>
        </w:tabs>
        <w:ind w:left="1080"/>
      </w:pPr>
      <w:r w:rsidRPr="00783A88">
        <w:rPr>
          <w:rFonts w:eastAsia="Trebuchet MS" w:cs="Trebuchet MS"/>
        </w:rPr>
        <w:t>Query(</w:t>
      </w:r>
      <w:r w:rsidRPr="00783A88">
        <w:rPr>
          <w:rFonts w:eastAsia="Trebuchet MS" w:cs="Trebuchet MS"/>
          <w:i/>
        </w:rPr>
        <w:t>void</w:t>
      </w:r>
      <w:r w:rsidRPr="00783A88">
        <w:rPr>
          <w:rFonts w:eastAsia="Trebuchet MS" w:cs="Trebuchet MS"/>
        </w:rPr>
        <w:t xml:space="preserve">) : </w:t>
      </w:r>
      <w:r w:rsidRPr="00783A88">
        <w:rPr>
          <w:rFonts w:eastAsia="Trebuchet MS" w:cs="Trebuchet MS"/>
          <w:i/>
        </w:rPr>
        <w:t>void</w:t>
      </w:r>
    </w:p>
    <w:p w14:paraId="5845979D" w14:textId="77777777" w:rsidR="001C416B" w:rsidRPr="00783A88" w:rsidRDefault="001C416B" w:rsidP="00DD4C99">
      <w:pPr>
        <w:numPr>
          <w:ilvl w:val="2"/>
          <w:numId w:val="3"/>
        </w:numPr>
        <w:tabs>
          <w:tab w:val="clear" w:pos="2160"/>
          <w:tab w:val="num" w:pos="1440"/>
        </w:tabs>
        <w:ind w:left="1440"/>
      </w:pPr>
      <w:r w:rsidRPr="00783A88">
        <w:rPr>
          <w:rFonts w:eastAsia="Trebuchet MS" w:cs="Trebuchet MS"/>
        </w:rPr>
        <w:t xml:space="preserve">Queries the </w:t>
      </w:r>
      <w:r w:rsidRPr="00783A88">
        <w:rPr>
          <w:rFonts w:eastAsia="Trebuchet MS" w:cs="Trebuchet MS"/>
          <w:i/>
        </w:rPr>
        <w:t>GameObject</w:t>
      </w:r>
      <w:r w:rsidRPr="00783A88">
        <w:rPr>
          <w:rFonts w:eastAsia="Trebuchet MS" w:cs="Trebuchet MS"/>
        </w:rPr>
        <w:t xml:space="preserve"> it is attached to and updates the </w:t>
      </w:r>
      <w:r w:rsidRPr="00783A88">
        <w:rPr>
          <w:rFonts w:eastAsia="Trebuchet MS" w:cs="Trebuchet MS"/>
          <w:i/>
        </w:rPr>
        <w:t>AdaptiveMusicManager</w:t>
      </w:r>
      <w:r w:rsidRPr="00783A88">
        <w:rPr>
          <w:rFonts w:eastAsia="Trebuchet MS" w:cs="Trebuchet MS"/>
        </w:rPr>
        <w:t>.</w:t>
      </w:r>
    </w:p>
    <w:p w14:paraId="00D6362F" w14:textId="77777777" w:rsidR="001C416B" w:rsidRDefault="001C416B" w:rsidP="001C416B">
      <w:pPr>
        <w:pStyle w:val="Heading4"/>
        <w:rPr>
          <w:rFonts w:eastAsia="Trebuchet MS"/>
        </w:rPr>
      </w:pPr>
      <w:bookmarkStart w:id="492" w:name="_Toc256375277"/>
      <w:r w:rsidRPr="0043131D">
        <w:rPr>
          <w:rFonts w:eastAsia="Trebuchet MS"/>
        </w:rPr>
        <w:t>AdaptiveMusicManager</w:t>
      </w:r>
      <w:bookmarkEnd w:id="492"/>
    </w:p>
    <w:p w14:paraId="34E95BE0" w14:textId="77777777" w:rsidR="001C416B" w:rsidRDefault="00783A88" w:rsidP="00783A88">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AdaptiveMusicManager</w:t>
      </w:r>
      <w:r w:rsidR="001C416B" w:rsidRPr="0043131D">
        <w:rPr>
          <w:rFonts w:eastAsia="Trebuchet MS"/>
        </w:rPr>
        <w:t xml:space="preserve"> is a special class designed to control the background music of the game. While linear audio is played through the traditional </w:t>
      </w:r>
      <w:r w:rsidR="001C416B" w:rsidRPr="0043131D">
        <w:rPr>
          <w:rFonts w:eastAsia="Trebuchet MS"/>
          <w:i/>
        </w:rPr>
        <w:t>AudioManager</w:t>
      </w:r>
      <w:r w:rsidR="001C416B" w:rsidRPr="0043131D">
        <w:rPr>
          <w:rFonts w:eastAsia="Trebuchet MS"/>
        </w:rPr>
        <w:t xml:space="preserve">, the </w:t>
      </w:r>
      <w:r w:rsidR="001C416B" w:rsidRPr="0043131D">
        <w:rPr>
          <w:rFonts w:eastAsia="Trebuchet MS"/>
          <w:i/>
        </w:rPr>
        <w:t>AdaptiveMusicManager</w:t>
      </w:r>
      <w:r w:rsidR="001C416B" w:rsidRPr="0043131D">
        <w:rPr>
          <w:rFonts w:eastAsia="Trebuchet MS"/>
        </w:rPr>
        <w:t xml:space="preserve"> takes a collection of "slices" of audio and sews them together. The </w:t>
      </w:r>
      <w:r w:rsidR="001C416B" w:rsidRPr="0043131D">
        <w:rPr>
          <w:rFonts w:eastAsia="Trebuchet MS"/>
          <w:i/>
        </w:rPr>
        <w:t>AdaptiveMusicExtension</w:t>
      </w:r>
      <w:r w:rsidR="001C416B" w:rsidRPr="0043131D">
        <w:rPr>
          <w:rFonts w:eastAsia="Trebuchet MS"/>
        </w:rPr>
        <w:t xml:space="preserve"> will update the </w:t>
      </w:r>
      <w:r w:rsidR="001C416B" w:rsidRPr="0043131D">
        <w:rPr>
          <w:rFonts w:eastAsia="Trebuchet MS"/>
          <w:i/>
        </w:rPr>
        <w:t>AdaptiveMusicManager</w:t>
      </w:r>
      <w:r w:rsidR="001C416B" w:rsidRPr="0043131D">
        <w:rPr>
          <w:rFonts w:eastAsia="Trebuchet MS"/>
        </w:rPr>
        <w:t xml:space="preserve"> when necessary.</w:t>
      </w:r>
      <w:r>
        <w:rPr>
          <w:rFonts w:eastAsia="Trebuchet MS"/>
        </w:rPr>
        <w:t xml:space="preserve"> </w:t>
      </w:r>
    </w:p>
    <w:p w14:paraId="7776800E" w14:textId="77777777" w:rsidR="00783A88" w:rsidRPr="0043131D" w:rsidRDefault="00783A88" w:rsidP="00783A88"/>
    <w:p w14:paraId="181BA312" w14:textId="77777777" w:rsidR="001C416B" w:rsidRPr="00783A88" w:rsidRDefault="001C416B" w:rsidP="00DD4C99">
      <w:pPr>
        <w:numPr>
          <w:ilvl w:val="0"/>
          <w:numId w:val="6"/>
        </w:numPr>
      </w:pPr>
      <w:r w:rsidRPr="00783A88">
        <w:rPr>
          <w:rFonts w:eastAsia="Trebuchet MS" w:cs="Trebuchet MS"/>
          <w:b/>
        </w:rPr>
        <w:t>Data</w:t>
      </w:r>
    </w:p>
    <w:p w14:paraId="774B9CB6" w14:textId="77777777" w:rsidR="001C416B" w:rsidRPr="00783A88" w:rsidRDefault="001C416B" w:rsidP="00DD4C99">
      <w:pPr>
        <w:numPr>
          <w:ilvl w:val="1"/>
          <w:numId w:val="6"/>
        </w:numPr>
        <w:tabs>
          <w:tab w:val="clear" w:pos="1440"/>
          <w:tab w:val="num" w:pos="1080"/>
        </w:tabs>
        <w:ind w:left="1080"/>
      </w:pPr>
      <w:r w:rsidRPr="00783A88">
        <w:rPr>
          <w:rFonts w:eastAsia="Trebuchet MS" w:cs="Trebuchet MS"/>
        </w:rPr>
        <w:t xml:space="preserve">SoundBank : </w:t>
      </w:r>
      <w:r w:rsidRPr="00783A88">
        <w:rPr>
          <w:rFonts w:eastAsia="Trebuchet MS" w:cs="Trebuchet MS"/>
          <w:i/>
        </w:rPr>
        <w:t>SoundBank</w:t>
      </w:r>
    </w:p>
    <w:p w14:paraId="2AC7F4A5" w14:textId="77777777" w:rsidR="001C416B" w:rsidRPr="00783A88" w:rsidRDefault="001C416B" w:rsidP="00DD4C99">
      <w:pPr>
        <w:numPr>
          <w:ilvl w:val="2"/>
          <w:numId w:val="6"/>
        </w:numPr>
        <w:tabs>
          <w:tab w:val="clear" w:pos="2160"/>
          <w:tab w:val="num" w:pos="1440"/>
        </w:tabs>
        <w:ind w:left="1440"/>
      </w:pPr>
      <w:r w:rsidRPr="00783A88">
        <w:rPr>
          <w:rFonts w:eastAsia="Trebuchet MS" w:cs="Trebuchet MS"/>
        </w:rPr>
        <w:t>The soundbank associated with the adaptive music.</w:t>
      </w:r>
    </w:p>
    <w:p w14:paraId="54012173" w14:textId="77777777" w:rsidR="001C416B" w:rsidRPr="00783A88" w:rsidRDefault="001C416B" w:rsidP="00DD4C99">
      <w:pPr>
        <w:numPr>
          <w:ilvl w:val="1"/>
          <w:numId w:val="6"/>
        </w:numPr>
        <w:tabs>
          <w:tab w:val="clear" w:pos="1440"/>
          <w:tab w:val="num" w:pos="1080"/>
        </w:tabs>
        <w:ind w:left="1080"/>
      </w:pPr>
      <w:r w:rsidRPr="00783A88">
        <w:rPr>
          <w:rFonts w:eastAsia="Trebuchet MS" w:cs="Trebuchet MS"/>
        </w:rPr>
        <w:t xml:space="preserve">WaveBank : </w:t>
      </w:r>
      <w:r w:rsidRPr="00783A88">
        <w:rPr>
          <w:rFonts w:eastAsia="Trebuchet MS" w:cs="Trebuchet MS"/>
          <w:i/>
        </w:rPr>
        <w:t>WaveBank</w:t>
      </w:r>
    </w:p>
    <w:p w14:paraId="4A6D2BDE" w14:textId="77777777" w:rsidR="001C416B" w:rsidRPr="00783A88" w:rsidRDefault="001C416B" w:rsidP="00DD4C99">
      <w:pPr>
        <w:numPr>
          <w:ilvl w:val="2"/>
          <w:numId w:val="6"/>
        </w:numPr>
        <w:tabs>
          <w:tab w:val="clear" w:pos="2160"/>
          <w:tab w:val="num" w:pos="1440"/>
        </w:tabs>
        <w:ind w:left="1440"/>
      </w:pPr>
      <w:r w:rsidRPr="00783A88">
        <w:rPr>
          <w:rFonts w:eastAsia="Trebuchet MS" w:cs="Trebuchet MS"/>
        </w:rPr>
        <w:t>The wavebank associated with the adaptive music.</w:t>
      </w:r>
    </w:p>
    <w:p w14:paraId="5938BD7C" w14:textId="77777777" w:rsidR="001C416B" w:rsidRPr="00783A88" w:rsidRDefault="001C416B" w:rsidP="00DD4C99">
      <w:pPr>
        <w:numPr>
          <w:ilvl w:val="1"/>
          <w:numId w:val="6"/>
        </w:numPr>
        <w:tabs>
          <w:tab w:val="clear" w:pos="1440"/>
          <w:tab w:val="num" w:pos="1080"/>
        </w:tabs>
        <w:ind w:left="1080"/>
      </w:pPr>
      <w:r w:rsidRPr="00783A88">
        <w:rPr>
          <w:rFonts w:eastAsia="Trebuchet MS" w:cs="Trebuchet MS"/>
        </w:rPr>
        <w:t xml:space="preserve">Engine : </w:t>
      </w:r>
      <w:r w:rsidRPr="00783A88">
        <w:rPr>
          <w:rFonts w:eastAsia="Trebuchet MS" w:cs="Trebuchet MS"/>
          <w:i/>
        </w:rPr>
        <w:t>AudioEngine</w:t>
      </w:r>
    </w:p>
    <w:p w14:paraId="70CA3614" w14:textId="77777777" w:rsidR="001C416B" w:rsidRPr="00783A88" w:rsidRDefault="001C416B" w:rsidP="00DD4C99">
      <w:pPr>
        <w:numPr>
          <w:ilvl w:val="2"/>
          <w:numId w:val="6"/>
        </w:numPr>
        <w:tabs>
          <w:tab w:val="clear" w:pos="2160"/>
          <w:tab w:val="num" w:pos="1440"/>
        </w:tabs>
        <w:ind w:left="1440"/>
      </w:pPr>
      <w:r w:rsidRPr="00783A88">
        <w:rPr>
          <w:rFonts w:eastAsia="Trebuchet MS" w:cs="Trebuchet MS"/>
        </w:rPr>
        <w:t>The audio engine associated with the adaptive music.</w:t>
      </w:r>
    </w:p>
    <w:p w14:paraId="18899D05" w14:textId="77777777" w:rsidR="001C416B" w:rsidRPr="00783A88" w:rsidRDefault="001C416B" w:rsidP="00DD4C99">
      <w:pPr>
        <w:numPr>
          <w:ilvl w:val="1"/>
          <w:numId w:val="6"/>
        </w:numPr>
        <w:tabs>
          <w:tab w:val="clear" w:pos="1440"/>
          <w:tab w:val="num" w:pos="1080"/>
        </w:tabs>
        <w:ind w:left="1080"/>
      </w:pPr>
      <w:r w:rsidRPr="00783A88">
        <w:rPr>
          <w:rFonts w:eastAsia="Trebuchet MS" w:cs="Trebuchet MS"/>
        </w:rPr>
        <w:t xml:space="preserve">MusicSource : </w:t>
      </w:r>
      <w:r w:rsidRPr="00783A88">
        <w:rPr>
          <w:rFonts w:eastAsia="Trebuchet MS" w:cs="Trebuchet MS"/>
          <w:i/>
        </w:rPr>
        <w:t>String</w:t>
      </w:r>
    </w:p>
    <w:p w14:paraId="7259971D" w14:textId="77777777" w:rsidR="001C416B" w:rsidRPr="00783A88" w:rsidRDefault="001C416B" w:rsidP="00DD4C99">
      <w:pPr>
        <w:numPr>
          <w:ilvl w:val="2"/>
          <w:numId w:val="6"/>
        </w:numPr>
        <w:tabs>
          <w:tab w:val="clear" w:pos="2160"/>
          <w:tab w:val="num" w:pos="1440"/>
        </w:tabs>
        <w:ind w:left="1440"/>
      </w:pPr>
      <w:r w:rsidRPr="00783A88">
        <w:rPr>
          <w:rFonts w:eastAsia="Trebuchet MS" w:cs="Trebuchet MS"/>
        </w:rPr>
        <w:t>The path to an XML file in which the music information is located.</w:t>
      </w:r>
      <w:r w:rsidRPr="00783A88">
        <w:rPr>
          <w:rFonts w:eastAsia="Trebuchet MS" w:cs="Trebuchet MS"/>
          <w:b/>
        </w:rPr>
        <w:t> </w:t>
      </w:r>
    </w:p>
    <w:p w14:paraId="72072C9E" w14:textId="77777777" w:rsidR="001C416B" w:rsidRPr="00783A88" w:rsidRDefault="001C416B" w:rsidP="00DD4C99">
      <w:pPr>
        <w:numPr>
          <w:ilvl w:val="0"/>
          <w:numId w:val="7"/>
        </w:numPr>
      </w:pPr>
      <w:r w:rsidRPr="00783A88">
        <w:rPr>
          <w:rFonts w:eastAsia="Trebuchet MS" w:cs="Trebuchet MS"/>
          <w:b/>
        </w:rPr>
        <w:t>Operations</w:t>
      </w:r>
    </w:p>
    <w:p w14:paraId="1847979F" w14:textId="77777777" w:rsidR="001C416B" w:rsidRPr="00783A88" w:rsidRDefault="001C416B" w:rsidP="00DD4C99">
      <w:pPr>
        <w:numPr>
          <w:ilvl w:val="1"/>
          <w:numId w:val="7"/>
        </w:numPr>
        <w:tabs>
          <w:tab w:val="clear" w:pos="1440"/>
          <w:tab w:val="num" w:pos="1080"/>
        </w:tabs>
        <w:ind w:left="1080"/>
      </w:pPr>
      <w:r w:rsidRPr="00783A88">
        <w:rPr>
          <w:rFonts w:eastAsia="Trebuchet MS" w:cs="Trebuchet MS"/>
        </w:rPr>
        <w:t>LoadNewFile(</w:t>
      </w:r>
      <w:r w:rsidRPr="00783A88">
        <w:rPr>
          <w:rFonts w:eastAsia="Trebuchet MS" w:cs="Trebuchet MS"/>
          <w:i/>
        </w:rPr>
        <w:t>void</w:t>
      </w:r>
      <w:r w:rsidRPr="00783A88">
        <w:rPr>
          <w:rFonts w:eastAsia="Trebuchet MS" w:cs="Trebuchet MS"/>
        </w:rPr>
        <w:t>) : void</w:t>
      </w:r>
    </w:p>
    <w:p w14:paraId="0D9069BC" w14:textId="77777777" w:rsidR="001C416B" w:rsidRPr="00783A88" w:rsidRDefault="001C416B" w:rsidP="00DD4C99">
      <w:pPr>
        <w:numPr>
          <w:ilvl w:val="2"/>
          <w:numId w:val="7"/>
        </w:numPr>
        <w:tabs>
          <w:tab w:val="clear" w:pos="2160"/>
          <w:tab w:val="num" w:pos="1440"/>
        </w:tabs>
        <w:ind w:left="1440"/>
      </w:pPr>
      <w:r w:rsidRPr="00783A88">
        <w:rPr>
          <w:rFonts w:eastAsia="Trebuchet MS" w:cs="Trebuchet MS"/>
        </w:rPr>
        <w:lastRenderedPageBreak/>
        <w:t>Reads in adaptive audio information based upon the source XML file in question.</w:t>
      </w:r>
    </w:p>
    <w:p w14:paraId="783502E5" w14:textId="77777777" w:rsidR="001C416B" w:rsidRDefault="001C416B" w:rsidP="001C416B">
      <w:pPr>
        <w:pStyle w:val="Heading4"/>
        <w:rPr>
          <w:rFonts w:eastAsia="Trebuchet MS"/>
        </w:rPr>
      </w:pPr>
      <w:bookmarkStart w:id="493" w:name="_Toc256375278"/>
      <w:r w:rsidRPr="0043131D">
        <w:rPr>
          <w:rFonts w:eastAsia="Trebuchet MS"/>
        </w:rPr>
        <w:t>AudioExtension</w:t>
      </w:r>
      <w:bookmarkEnd w:id="493"/>
    </w:p>
    <w:p w14:paraId="24BD14D6" w14:textId="77777777" w:rsidR="001C416B" w:rsidRDefault="00783A88" w:rsidP="00783A88">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AudioExtension</w:t>
      </w:r>
      <w:r w:rsidR="001C416B" w:rsidRPr="0043131D">
        <w:rPr>
          <w:rFonts w:eastAsia="Trebuchet MS"/>
        </w:rPr>
        <w:t xml:space="preserve"> updates all of the audio information in the game world. It is comprised of three types of subtasks: one to update all of the positional audio information, one to update the audio engine once per frame, and one to query the game world and update the </w:t>
      </w:r>
      <w:r w:rsidR="001C416B" w:rsidRPr="0043131D">
        <w:rPr>
          <w:rFonts w:eastAsia="Trebuchet MS"/>
          <w:i/>
        </w:rPr>
        <w:t>AdaptiveAudioManager</w:t>
      </w:r>
      <w:r w:rsidR="001C416B" w:rsidRPr="0043131D">
        <w:rPr>
          <w:rFonts w:eastAsia="Trebuchet MS"/>
        </w:rPr>
        <w:t xml:space="preserve">. Ten subtasks will be spawned to manage the </w:t>
      </w:r>
      <w:r w:rsidR="001C416B" w:rsidRPr="0043131D">
        <w:rPr>
          <w:rFonts w:eastAsia="Trebuchet MS"/>
          <w:i/>
        </w:rPr>
        <w:t>AudioListener</w:t>
      </w:r>
      <w:r w:rsidR="001C416B" w:rsidRPr="0043131D">
        <w:rPr>
          <w:rFonts w:eastAsia="Trebuchet MS"/>
        </w:rPr>
        <w:t>/</w:t>
      </w:r>
      <w:r w:rsidR="001C416B" w:rsidRPr="0043131D">
        <w:rPr>
          <w:rFonts w:eastAsia="Trebuchet MS"/>
          <w:i/>
        </w:rPr>
        <w:t>AudioEmitter</w:t>
      </w:r>
      <w:r w:rsidR="001C416B" w:rsidRPr="0043131D">
        <w:rPr>
          <w:rFonts w:eastAsia="Trebuchet MS"/>
        </w:rPr>
        <w:t xml:space="preserve"> calculations, and a single subtask will be provided to each of the other two types. </w:t>
      </w:r>
    </w:p>
    <w:p w14:paraId="04D52326" w14:textId="77777777" w:rsidR="00783A88" w:rsidRPr="0043131D" w:rsidRDefault="00783A88" w:rsidP="00783A88"/>
    <w:p w14:paraId="7FB20E44" w14:textId="77777777" w:rsidR="001C416B" w:rsidRPr="00783A88" w:rsidRDefault="001C416B" w:rsidP="00DD4C99">
      <w:pPr>
        <w:numPr>
          <w:ilvl w:val="0"/>
          <w:numId w:val="8"/>
        </w:numPr>
      </w:pPr>
      <w:r w:rsidRPr="00783A88">
        <w:rPr>
          <w:rFonts w:eastAsia="Trebuchet MS" w:cs="Trebuchet MS"/>
          <w:b/>
        </w:rPr>
        <w:t>Data</w:t>
      </w:r>
    </w:p>
    <w:p w14:paraId="6CDA4002" w14:textId="77777777" w:rsidR="001C416B" w:rsidRPr="00783A88" w:rsidRDefault="001C416B" w:rsidP="00DD4C99">
      <w:pPr>
        <w:numPr>
          <w:ilvl w:val="1"/>
          <w:numId w:val="8"/>
        </w:numPr>
        <w:tabs>
          <w:tab w:val="clear" w:pos="1440"/>
          <w:tab w:val="num" w:pos="1080"/>
        </w:tabs>
        <w:ind w:left="1080"/>
      </w:pPr>
      <w:r w:rsidRPr="00783A88">
        <w:rPr>
          <w:rFonts w:eastAsia="Trebuchet MS" w:cs="Trebuchet MS"/>
        </w:rPr>
        <w:t xml:space="preserve">Engine : </w:t>
      </w:r>
      <w:r w:rsidRPr="00783A88">
        <w:rPr>
          <w:rFonts w:eastAsia="Trebuchet MS" w:cs="Trebuchet MS"/>
          <w:i/>
        </w:rPr>
        <w:t>AudioEngine</w:t>
      </w:r>
    </w:p>
    <w:p w14:paraId="0BD68FEE" w14:textId="77777777" w:rsidR="001C416B" w:rsidRPr="00783A88" w:rsidRDefault="001C416B" w:rsidP="00DD4C99">
      <w:pPr>
        <w:numPr>
          <w:ilvl w:val="2"/>
          <w:numId w:val="8"/>
        </w:numPr>
        <w:tabs>
          <w:tab w:val="clear" w:pos="2160"/>
          <w:tab w:val="num" w:pos="1440"/>
        </w:tabs>
        <w:ind w:left="1440"/>
      </w:pPr>
      <w:r w:rsidRPr="00783A88">
        <w:rPr>
          <w:rFonts w:eastAsia="Trebuchet MS" w:cs="Trebuchet MS"/>
        </w:rPr>
        <w:t>The audio engine. Used to update the 3d cue information.</w:t>
      </w:r>
    </w:p>
    <w:p w14:paraId="415C5309" w14:textId="77777777" w:rsidR="001C416B" w:rsidRPr="00783A88" w:rsidRDefault="001C416B" w:rsidP="00DD4C99">
      <w:pPr>
        <w:numPr>
          <w:ilvl w:val="1"/>
          <w:numId w:val="8"/>
        </w:numPr>
        <w:tabs>
          <w:tab w:val="clear" w:pos="1440"/>
          <w:tab w:val="num" w:pos="1080"/>
        </w:tabs>
        <w:ind w:left="1080"/>
      </w:pPr>
      <w:r w:rsidRPr="00783A88">
        <w:rPr>
          <w:rFonts w:eastAsia="Trebuchet MS" w:cs="Trebuchet MS"/>
        </w:rPr>
        <w:t xml:space="preserve">Listeners : </w:t>
      </w:r>
      <w:r w:rsidRPr="00783A88">
        <w:rPr>
          <w:rFonts w:eastAsia="Trebuchet MS" w:cs="Trebuchet MS"/>
          <w:i/>
        </w:rPr>
        <w:t>AudioListener[]</w:t>
      </w:r>
    </w:p>
    <w:p w14:paraId="0DEA553E" w14:textId="77777777" w:rsidR="001C416B" w:rsidRPr="00783A88" w:rsidRDefault="001C416B" w:rsidP="00DD4C99">
      <w:pPr>
        <w:numPr>
          <w:ilvl w:val="2"/>
          <w:numId w:val="8"/>
        </w:numPr>
        <w:tabs>
          <w:tab w:val="clear" w:pos="2160"/>
          <w:tab w:val="num" w:pos="1440"/>
        </w:tabs>
        <w:ind w:left="1440"/>
      </w:pPr>
      <w:r w:rsidRPr="00783A88">
        <w:rPr>
          <w:rFonts w:eastAsia="Trebuchet MS" w:cs="Trebuchet MS"/>
        </w:rPr>
        <w:t>The components that represent audio listeners.</w:t>
      </w:r>
    </w:p>
    <w:p w14:paraId="71D4DE3F" w14:textId="77777777" w:rsidR="001C416B" w:rsidRPr="00783A88" w:rsidRDefault="001C416B" w:rsidP="00DD4C99">
      <w:pPr>
        <w:numPr>
          <w:ilvl w:val="1"/>
          <w:numId w:val="8"/>
        </w:numPr>
        <w:tabs>
          <w:tab w:val="clear" w:pos="1440"/>
          <w:tab w:val="num" w:pos="1080"/>
        </w:tabs>
        <w:ind w:left="1080"/>
      </w:pPr>
      <w:r w:rsidRPr="00783A88">
        <w:rPr>
          <w:rFonts w:eastAsia="Trebuchet MS" w:cs="Trebuchet MS"/>
        </w:rPr>
        <w:t xml:space="preserve">Emitters : </w:t>
      </w:r>
      <w:r w:rsidRPr="00783A88">
        <w:rPr>
          <w:rFonts w:eastAsia="Trebuchet MS" w:cs="Trebuchet MS"/>
          <w:i/>
        </w:rPr>
        <w:t>AudioEmitter[]</w:t>
      </w:r>
    </w:p>
    <w:p w14:paraId="0E5F15F8" w14:textId="77777777" w:rsidR="001C416B" w:rsidRPr="00783A88" w:rsidRDefault="001C416B" w:rsidP="00DD4C99">
      <w:pPr>
        <w:numPr>
          <w:ilvl w:val="2"/>
          <w:numId w:val="8"/>
        </w:numPr>
        <w:tabs>
          <w:tab w:val="clear" w:pos="2160"/>
          <w:tab w:val="num" w:pos="1440"/>
        </w:tabs>
        <w:ind w:left="1440"/>
      </w:pPr>
      <w:r w:rsidRPr="00783A88">
        <w:rPr>
          <w:rFonts w:eastAsia="Trebuchet MS" w:cs="Trebuchet MS"/>
        </w:rPr>
        <w:t>The components that represent audio emitters.</w:t>
      </w:r>
      <w:r w:rsidRPr="00783A88">
        <w:rPr>
          <w:rFonts w:eastAsia="Trebuchet MS" w:cs="Trebuchet MS"/>
          <w:b/>
        </w:rPr>
        <w:t> </w:t>
      </w:r>
    </w:p>
    <w:p w14:paraId="70DA80F7" w14:textId="77777777" w:rsidR="001C416B" w:rsidRPr="00783A88" w:rsidRDefault="001C416B" w:rsidP="00DD4C99">
      <w:pPr>
        <w:numPr>
          <w:ilvl w:val="0"/>
          <w:numId w:val="9"/>
        </w:numPr>
      </w:pPr>
      <w:r w:rsidRPr="00783A88">
        <w:rPr>
          <w:rFonts w:eastAsia="Trebuchet MS" w:cs="Trebuchet MS"/>
          <w:b/>
        </w:rPr>
        <w:t>Operations</w:t>
      </w:r>
    </w:p>
    <w:p w14:paraId="09927493" w14:textId="77777777" w:rsidR="001C416B" w:rsidRPr="00783A88" w:rsidRDefault="001C416B" w:rsidP="00DD4C99">
      <w:pPr>
        <w:numPr>
          <w:ilvl w:val="1"/>
          <w:numId w:val="9"/>
        </w:numPr>
        <w:tabs>
          <w:tab w:val="clear" w:pos="1440"/>
          <w:tab w:val="num" w:pos="1080"/>
        </w:tabs>
        <w:ind w:left="1080"/>
      </w:pPr>
      <w:r w:rsidRPr="00783A88">
        <w:rPr>
          <w:rFonts w:eastAsia="Trebuchet MS" w:cs="Trebuchet MS"/>
        </w:rPr>
        <w:t>OnExecute(</w:t>
      </w:r>
      <w:r w:rsidRPr="00783A88">
        <w:rPr>
          <w:rFonts w:eastAsia="Trebuchet MS" w:cs="Trebuchet MS"/>
          <w:i/>
        </w:rPr>
        <w:t>void</w:t>
      </w:r>
      <w:r w:rsidRPr="00783A88">
        <w:rPr>
          <w:rFonts w:eastAsia="Trebuchet MS" w:cs="Trebuchet MS"/>
        </w:rPr>
        <w:t xml:space="preserve">) : </w:t>
      </w:r>
      <w:r w:rsidRPr="00783A88">
        <w:rPr>
          <w:rFonts w:eastAsia="Trebuchet MS" w:cs="Trebuchet MS"/>
          <w:i/>
        </w:rPr>
        <w:t>void</w:t>
      </w:r>
    </w:p>
    <w:p w14:paraId="528EF402" w14:textId="77777777" w:rsidR="001C416B" w:rsidRPr="00783A88" w:rsidRDefault="001C416B" w:rsidP="00DD4C99">
      <w:pPr>
        <w:numPr>
          <w:ilvl w:val="2"/>
          <w:numId w:val="9"/>
        </w:numPr>
        <w:tabs>
          <w:tab w:val="clear" w:pos="2160"/>
          <w:tab w:val="num" w:pos="1440"/>
        </w:tabs>
        <w:ind w:left="1440"/>
      </w:pPr>
      <w:r w:rsidRPr="00783A88">
        <w:rPr>
          <w:rFonts w:eastAsia="Trebuchet MS" w:cs="Trebuchet MS"/>
        </w:rPr>
        <w:t xml:space="preserve">Inherited from </w:t>
      </w:r>
      <w:r w:rsidRPr="00783A88">
        <w:rPr>
          <w:rFonts w:eastAsia="Trebuchet MS" w:cs="Trebuchet MS"/>
          <w:i/>
        </w:rPr>
        <w:t>Task</w:t>
      </w:r>
      <w:r w:rsidRPr="00783A88">
        <w:rPr>
          <w:rFonts w:eastAsia="Trebuchet MS" w:cs="Trebuchet MS"/>
        </w:rPr>
        <w:t>. Spawns a collections of subtasks to update all of the information required for the audio engine, 3d position audio, and the adaptive audio system.</w:t>
      </w:r>
    </w:p>
    <w:p w14:paraId="5133CAF1" w14:textId="77777777" w:rsidR="001C416B" w:rsidRPr="00783A88" w:rsidRDefault="001C416B" w:rsidP="00DD4C99">
      <w:pPr>
        <w:numPr>
          <w:ilvl w:val="1"/>
          <w:numId w:val="9"/>
        </w:numPr>
        <w:tabs>
          <w:tab w:val="clear" w:pos="1440"/>
          <w:tab w:val="num" w:pos="1080"/>
        </w:tabs>
        <w:ind w:left="1080"/>
      </w:pPr>
      <w:r w:rsidRPr="00783A88">
        <w:rPr>
          <w:rFonts w:eastAsia="Trebuchet MS" w:cs="Trebuchet MS"/>
        </w:rPr>
        <w:t xml:space="preserve">UpdateCue(listener </w:t>
      </w:r>
      <w:r w:rsidRPr="00783A88">
        <w:rPr>
          <w:rFonts w:eastAsia="Trebuchet MS" w:cs="Trebuchet MS"/>
          <w:i/>
        </w:rPr>
        <w:t xml:space="preserve">: AudioListener, </w:t>
      </w:r>
      <w:r w:rsidRPr="00783A88">
        <w:rPr>
          <w:rFonts w:eastAsia="Trebuchet MS" w:cs="Trebuchet MS"/>
        </w:rPr>
        <w:t>emitter :</w:t>
      </w:r>
      <w:r w:rsidRPr="00783A88">
        <w:rPr>
          <w:rFonts w:eastAsia="Trebuchet MS" w:cs="Trebuchet MS"/>
          <w:i/>
        </w:rPr>
        <w:t xml:space="preserve"> AudioEmitter</w:t>
      </w:r>
      <w:r w:rsidRPr="00783A88">
        <w:rPr>
          <w:rFonts w:eastAsia="Trebuchet MS" w:cs="Trebuchet MS"/>
        </w:rPr>
        <w:t>) :</w:t>
      </w:r>
      <w:r w:rsidRPr="00783A88">
        <w:rPr>
          <w:rFonts w:eastAsia="Trebuchet MS" w:cs="Trebuchet MS"/>
          <w:i/>
        </w:rPr>
        <w:t xml:space="preserve"> void</w:t>
      </w:r>
    </w:p>
    <w:p w14:paraId="4AFD4DB3" w14:textId="77777777" w:rsidR="001C416B" w:rsidRPr="00783A88" w:rsidRDefault="001C416B" w:rsidP="00DD4C99">
      <w:pPr>
        <w:numPr>
          <w:ilvl w:val="2"/>
          <w:numId w:val="9"/>
        </w:numPr>
        <w:tabs>
          <w:tab w:val="clear" w:pos="2160"/>
          <w:tab w:val="num" w:pos="1440"/>
        </w:tabs>
        <w:ind w:left="1440"/>
      </w:pPr>
      <w:r w:rsidRPr="00783A88">
        <w:rPr>
          <w:rFonts w:eastAsia="Trebuchet MS" w:cs="Trebuchet MS"/>
        </w:rPr>
        <w:t>Updates the DSP information for the cue in the audio engine. Calculates and applies all positional data.</w:t>
      </w:r>
    </w:p>
    <w:p w14:paraId="729AB72C" w14:textId="77777777" w:rsidR="001C416B" w:rsidRDefault="001C416B" w:rsidP="001C416B">
      <w:pPr>
        <w:pStyle w:val="Heading3"/>
        <w:rPr>
          <w:rFonts w:eastAsia="Trebuchet MS"/>
        </w:rPr>
      </w:pPr>
      <w:bookmarkStart w:id="494" w:name="_Toc256375279"/>
      <w:r w:rsidRPr="0043131D">
        <w:rPr>
          <w:rFonts w:eastAsia="Trebuchet MS"/>
        </w:rPr>
        <w:t>GUI Subsystem</w:t>
      </w:r>
      <w:bookmarkEnd w:id="494"/>
    </w:p>
    <w:p w14:paraId="34720972" w14:textId="77777777" w:rsidR="001C416B" w:rsidRPr="0043131D" w:rsidRDefault="00783A88" w:rsidP="00783A88">
      <w:r>
        <w:rPr>
          <w:rFonts w:eastAsia="Trebuchet MS"/>
        </w:rPr>
        <w:tab/>
      </w:r>
      <w:r w:rsidR="001C416B" w:rsidRPr="0043131D">
        <w:rPr>
          <w:rFonts w:eastAsia="Trebuchet MS"/>
        </w:rPr>
        <w:t>The GUI subsystem is used to create any type of 2D interface for the user.  Examples include title screen, match lobbies, and HUDs.  Each screen is attached to a camera and enabled or disabled depending on what parts are allowed to render to the screen.  Like all of the other components, this system has a background extension that changes the devices render state to allow 2D rendering with alpha blending of the background.  Due to the blending, GUIs are usually placed on the last layer of the rendering sequence in order to prevent transparency artifacts.</w:t>
      </w:r>
    </w:p>
    <w:p w14:paraId="15E13B00" w14:textId="77777777" w:rsidR="001C416B" w:rsidRDefault="001C416B" w:rsidP="001C416B">
      <w:pPr>
        <w:pStyle w:val="Heading4"/>
        <w:rPr>
          <w:rFonts w:eastAsia="Trebuchet MS"/>
        </w:rPr>
      </w:pPr>
      <w:bookmarkStart w:id="495" w:name="_Toc256375280"/>
      <w:r w:rsidRPr="0043131D">
        <w:rPr>
          <w:rFonts w:eastAsia="Trebuchet MS"/>
        </w:rPr>
        <w:t>GUIScreen</w:t>
      </w:r>
      <w:bookmarkEnd w:id="495"/>
    </w:p>
    <w:p w14:paraId="7CA127A4" w14:textId="77777777" w:rsidR="001C416B" w:rsidRDefault="00783A88" w:rsidP="00783A88">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GUIScreen</w:t>
      </w:r>
      <w:r w:rsidR="001C416B" w:rsidRPr="0043131D">
        <w:rPr>
          <w:rFonts w:eastAsia="Trebuchet MS"/>
        </w:rPr>
        <w:t xml:space="preserve"> is the main render point for generating a GUI for the camera.  All of the controls are added to this screen and positioned.  If a </w:t>
      </w:r>
      <w:r w:rsidR="001C416B" w:rsidRPr="0043131D">
        <w:rPr>
          <w:rFonts w:eastAsia="Trebuchet MS"/>
          <w:i/>
        </w:rPr>
        <w:t>GUIScreen</w:t>
      </w:r>
      <w:r w:rsidR="001C416B" w:rsidRPr="0043131D">
        <w:rPr>
          <w:rFonts w:eastAsia="Trebuchet MS"/>
        </w:rPr>
        <w:t xml:space="preserve"> is enabled it will be drawn as a 2D orthogonal plane overtop all of the rest of the scene.</w:t>
      </w:r>
    </w:p>
    <w:p w14:paraId="4D7ACB11" w14:textId="77777777" w:rsidR="001C416B" w:rsidRPr="0043131D" w:rsidRDefault="001C416B" w:rsidP="001C416B">
      <w:pPr>
        <w:ind w:firstLine="360"/>
      </w:pPr>
    </w:p>
    <w:p w14:paraId="7ACD3B31" w14:textId="77777777" w:rsidR="001C416B" w:rsidRPr="00783A88" w:rsidRDefault="001C416B" w:rsidP="00DD4C99">
      <w:pPr>
        <w:numPr>
          <w:ilvl w:val="0"/>
          <w:numId w:val="13"/>
        </w:numPr>
      </w:pPr>
      <w:r w:rsidRPr="00783A88">
        <w:rPr>
          <w:rFonts w:eastAsia="Trebuchet MS" w:cs="Trebuchet MS"/>
          <w:b/>
        </w:rPr>
        <w:t>Data</w:t>
      </w:r>
    </w:p>
    <w:p w14:paraId="2E64B5D9" w14:textId="77777777" w:rsidR="001C416B" w:rsidRPr="00783A88" w:rsidRDefault="001C416B" w:rsidP="00DD4C99">
      <w:pPr>
        <w:numPr>
          <w:ilvl w:val="1"/>
          <w:numId w:val="13"/>
        </w:numPr>
        <w:tabs>
          <w:tab w:val="clear" w:pos="1440"/>
          <w:tab w:val="num" w:pos="1080"/>
        </w:tabs>
        <w:ind w:left="1080"/>
      </w:pPr>
      <w:r w:rsidRPr="00783A88">
        <w:rPr>
          <w:rFonts w:eastAsia="Trebuchet MS" w:cs="Trebuchet MS"/>
        </w:rPr>
        <w:t xml:space="preserve">Camera : </w:t>
      </w:r>
      <w:r w:rsidRPr="00783A88">
        <w:rPr>
          <w:rFonts w:eastAsia="Trebuchet MS" w:cs="Trebuchet MS"/>
          <w:i/>
        </w:rPr>
        <w:t>Camera</w:t>
      </w:r>
    </w:p>
    <w:p w14:paraId="68A100A6" w14:textId="77777777" w:rsidR="001C416B" w:rsidRPr="00783A88" w:rsidRDefault="001C416B" w:rsidP="00DD4C99">
      <w:pPr>
        <w:numPr>
          <w:ilvl w:val="2"/>
          <w:numId w:val="13"/>
        </w:numPr>
        <w:tabs>
          <w:tab w:val="clear" w:pos="2160"/>
          <w:tab w:val="num" w:pos="1440"/>
        </w:tabs>
        <w:ind w:left="1440"/>
      </w:pPr>
      <w:r w:rsidRPr="00783A88">
        <w:rPr>
          <w:rFonts w:eastAsia="Trebuchet MS" w:cs="Trebuchet MS"/>
        </w:rPr>
        <w:t xml:space="preserve">The </w:t>
      </w:r>
      <w:r w:rsidRPr="00783A88">
        <w:rPr>
          <w:rFonts w:eastAsia="Trebuchet MS" w:cs="Trebuchet MS"/>
          <w:i/>
        </w:rPr>
        <w:t xml:space="preserve">Camera </w:t>
      </w:r>
      <w:r w:rsidRPr="00783A88">
        <w:rPr>
          <w:rFonts w:eastAsia="Trebuchet MS" w:cs="Trebuchet MS"/>
        </w:rPr>
        <w:t xml:space="preserve">the </w:t>
      </w:r>
      <w:r w:rsidRPr="00783A88">
        <w:rPr>
          <w:rFonts w:eastAsia="Trebuchet MS" w:cs="Trebuchet MS"/>
          <w:i/>
        </w:rPr>
        <w:t xml:space="preserve">GUIScreen </w:t>
      </w:r>
      <w:r w:rsidRPr="00783A88">
        <w:rPr>
          <w:rFonts w:eastAsia="Trebuchet MS" w:cs="Trebuchet MS"/>
        </w:rPr>
        <w:t>is attached to for rendering</w:t>
      </w:r>
    </w:p>
    <w:p w14:paraId="03A2D0B3" w14:textId="77777777" w:rsidR="001C416B" w:rsidRPr="00783A88" w:rsidRDefault="001C416B" w:rsidP="00DD4C99">
      <w:pPr>
        <w:numPr>
          <w:ilvl w:val="1"/>
          <w:numId w:val="13"/>
        </w:numPr>
        <w:tabs>
          <w:tab w:val="clear" w:pos="1440"/>
          <w:tab w:val="num" w:pos="1080"/>
        </w:tabs>
        <w:ind w:left="1080"/>
      </w:pPr>
      <w:r w:rsidRPr="00783A88">
        <w:rPr>
          <w:rFonts w:eastAsia="Trebuchet MS" w:cs="Trebuchet MS"/>
        </w:rPr>
        <w:t xml:space="preserve">Controls : </w:t>
      </w:r>
      <w:r w:rsidRPr="00783A88">
        <w:rPr>
          <w:rFonts w:eastAsia="Trebuchet MS" w:cs="Trebuchet MS"/>
          <w:i/>
        </w:rPr>
        <w:t>Control[]</w:t>
      </w:r>
    </w:p>
    <w:p w14:paraId="182D2830" w14:textId="77777777" w:rsidR="001C416B" w:rsidRPr="00783A88" w:rsidRDefault="001C416B" w:rsidP="00DD4C99">
      <w:pPr>
        <w:numPr>
          <w:ilvl w:val="2"/>
          <w:numId w:val="13"/>
        </w:numPr>
        <w:tabs>
          <w:tab w:val="clear" w:pos="2160"/>
          <w:tab w:val="num" w:pos="1440"/>
        </w:tabs>
        <w:ind w:left="1440"/>
      </w:pPr>
      <w:r w:rsidRPr="00783A88">
        <w:rPr>
          <w:rFonts w:eastAsia="Trebuchet MS" w:cs="Trebuchet MS"/>
        </w:rPr>
        <w:t xml:space="preserve">The list of </w:t>
      </w:r>
      <w:r w:rsidRPr="00783A88">
        <w:rPr>
          <w:rFonts w:eastAsia="Trebuchet MS" w:cs="Trebuchet MS"/>
          <w:i/>
        </w:rPr>
        <w:t>Controls</w:t>
      </w:r>
      <w:r w:rsidRPr="00783A88">
        <w:rPr>
          <w:rFonts w:eastAsia="Trebuchet MS" w:cs="Trebuchet MS"/>
        </w:rPr>
        <w:t xml:space="preserve"> added to the </w:t>
      </w:r>
      <w:r w:rsidRPr="00783A88">
        <w:rPr>
          <w:rFonts w:eastAsia="Trebuchet MS" w:cs="Trebuchet MS"/>
          <w:i/>
        </w:rPr>
        <w:t>GUIScreen</w:t>
      </w:r>
      <w:r w:rsidRPr="00783A88">
        <w:rPr>
          <w:rFonts w:eastAsia="Trebuchet MS" w:cs="Trebuchet MS"/>
        </w:rPr>
        <w:t>.</w:t>
      </w:r>
    </w:p>
    <w:p w14:paraId="176B8604" w14:textId="77777777" w:rsidR="001C416B" w:rsidRPr="00783A88" w:rsidRDefault="001C416B" w:rsidP="00DD4C99">
      <w:pPr>
        <w:numPr>
          <w:ilvl w:val="0"/>
          <w:numId w:val="14"/>
        </w:numPr>
      </w:pPr>
      <w:r w:rsidRPr="00783A88">
        <w:rPr>
          <w:rFonts w:eastAsia="Trebuchet MS" w:cs="Trebuchet MS"/>
          <w:b/>
        </w:rPr>
        <w:t>Operations</w:t>
      </w:r>
    </w:p>
    <w:p w14:paraId="1301135C" w14:textId="77777777" w:rsidR="001C416B" w:rsidRPr="00783A88" w:rsidRDefault="001C416B" w:rsidP="00DD4C99">
      <w:pPr>
        <w:numPr>
          <w:ilvl w:val="1"/>
          <w:numId w:val="14"/>
        </w:numPr>
        <w:tabs>
          <w:tab w:val="clear" w:pos="1440"/>
          <w:tab w:val="num" w:pos="1080"/>
        </w:tabs>
        <w:ind w:left="1080"/>
      </w:pPr>
      <w:r w:rsidRPr="00783A88">
        <w:rPr>
          <w:rFonts w:eastAsia="Trebuchet MS" w:cs="Trebuchet MS"/>
        </w:rPr>
        <w:t xml:space="preserve">AddControl(control : </w:t>
      </w:r>
      <w:r w:rsidRPr="00783A88">
        <w:rPr>
          <w:rFonts w:eastAsia="Trebuchet MS" w:cs="Trebuchet MS"/>
          <w:i/>
        </w:rPr>
        <w:t>Control</w:t>
      </w:r>
      <w:r w:rsidRPr="00783A88">
        <w:rPr>
          <w:rFonts w:eastAsia="Trebuchet MS" w:cs="Trebuchet MS"/>
        </w:rPr>
        <w:t xml:space="preserve">) : </w:t>
      </w:r>
      <w:r w:rsidRPr="00783A88">
        <w:rPr>
          <w:rFonts w:eastAsia="Trebuchet MS" w:cs="Trebuchet MS"/>
          <w:i/>
        </w:rPr>
        <w:t>void</w:t>
      </w:r>
    </w:p>
    <w:p w14:paraId="2B5063F9" w14:textId="77777777" w:rsidR="001C416B" w:rsidRPr="00783A88" w:rsidRDefault="001C416B" w:rsidP="00DD4C99">
      <w:pPr>
        <w:numPr>
          <w:ilvl w:val="2"/>
          <w:numId w:val="14"/>
        </w:numPr>
        <w:tabs>
          <w:tab w:val="clear" w:pos="2160"/>
          <w:tab w:val="num" w:pos="1440"/>
        </w:tabs>
        <w:ind w:left="1440"/>
      </w:pPr>
      <w:r w:rsidRPr="00783A88">
        <w:rPr>
          <w:rFonts w:eastAsia="Trebuchet MS" w:cs="Trebuchet MS"/>
        </w:rPr>
        <w:t xml:space="preserve">Adds a control to the </w:t>
      </w:r>
      <w:r w:rsidRPr="00783A88">
        <w:rPr>
          <w:rFonts w:eastAsia="Trebuchet MS" w:cs="Trebuchet MS"/>
          <w:i/>
        </w:rPr>
        <w:t>GUIScreen</w:t>
      </w:r>
      <w:r w:rsidRPr="00783A88">
        <w:rPr>
          <w:rFonts w:eastAsia="Trebuchet MS" w:cs="Trebuchet MS"/>
        </w:rPr>
        <w:t xml:space="preserve"> and causes the control to render when the camera screen is rendered.</w:t>
      </w:r>
    </w:p>
    <w:p w14:paraId="46182019" w14:textId="77777777" w:rsidR="001C416B" w:rsidRPr="00783A88" w:rsidRDefault="001C416B" w:rsidP="00DD4C99">
      <w:pPr>
        <w:numPr>
          <w:ilvl w:val="1"/>
          <w:numId w:val="14"/>
        </w:numPr>
        <w:tabs>
          <w:tab w:val="clear" w:pos="1440"/>
          <w:tab w:val="num" w:pos="1080"/>
        </w:tabs>
        <w:ind w:left="1080"/>
      </w:pPr>
      <w:r w:rsidRPr="00783A88">
        <w:rPr>
          <w:rFonts w:eastAsia="Trebuchet MS" w:cs="Trebuchet MS"/>
        </w:rPr>
        <w:t xml:space="preserve">RemoveControl(control : </w:t>
      </w:r>
      <w:r w:rsidRPr="00783A88">
        <w:rPr>
          <w:rFonts w:eastAsia="Trebuchet MS" w:cs="Trebuchet MS"/>
          <w:i/>
        </w:rPr>
        <w:t>Control</w:t>
      </w:r>
      <w:r w:rsidRPr="00783A88">
        <w:rPr>
          <w:rFonts w:eastAsia="Trebuchet MS" w:cs="Trebuchet MS"/>
        </w:rPr>
        <w:t xml:space="preserve">) : </w:t>
      </w:r>
      <w:r w:rsidRPr="00783A88">
        <w:rPr>
          <w:rFonts w:eastAsia="Trebuchet MS" w:cs="Trebuchet MS"/>
          <w:i/>
        </w:rPr>
        <w:t>void</w:t>
      </w:r>
    </w:p>
    <w:p w14:paraId="2694345A" w14:textId="77777777" w:rsidR="001C416B" w:rsidRPr="00783A88" w:rsidRDefault="001C416B" w:rsidP="00DD4C99">
      <w:pPr>
        <w:numPr>
          <w:ilvl w:val="2"/>
          <w:numId w:val="14"/>
        </w:numPr>
        <w:tabs>
          <w:tab w:val="clear" w:pos="2160"/>
          <w:tab w:val="num" w:pos="1440"/>
        </w:tabs>
        <w:ind w:left="1440"/>
      </w:pPr>
      <w:r w:rsidRPr="00783A88">
        <w:rPr>
          <w:rFonts w:eastAsia="Trebuchet MS" w:cs="Trebuchet MS"/>
        </w:rPr>
        <w:lastRenderedPageBreak/>
        <w:t>Removes a control from the list of added controls; no longer rendering it on the camera screen.</w:t>
      </w:r>
    </w:p>
    <w:p w14:paraId="1EA92F4C" w14:textId="77777777" w:rsidR="001C416B" w:rsidRPr="00783A88" w:rsidRDefault="001C416B" w:rsidP="00DD4C99">
      <w:pPr>
        <w:numPr>
          <w:ilvl w:val="1"/>
          <w:numId w:val="14"/>
        </w:numPr>
        <w:tabs>
          <w:tab w:val="clear" w:pos="1440"/>
          <w:tab w:val="num" w:pos="1080"/>
        </w:tabs>
        <w:ind w:left="1080"/>
      </w:pPr>
      <w:r w:rsidRPr="00783A88">
        <w:rPr>
          <w:rFonts w:eastAsia="Trebuchet MS" w:cs="Trebuchet MS"/>
        </w:rPr>
        <w:t xml:space="preserve">Clear( </w:t>
      </w:r>
      <w:r w:rsidRPr="00783A88">
        <w:rPr>
          <w:rFonts w:eastAsia="Trebuchet MS" w:cs="Trebuchet MS"/>
          <w:i/>
        </w:rPr>
        <w:t>void</w:t>
      </w:r>
      <w:r w:rsidRPr="00783A88">
        <w:rPr>
          <w:rFonts w:eastAsia="Trebuchet MS" w:cs="Trebuchet MS"/>
        </w:rPr>
        <w:t xml:space="preserve"> ) : </w:t>
      </w:r>
      <w:r w:rsidRPr="00783A88">
        <w:rPr>
          <w:rFonts w:eastAsia="Trebuchet MS" w:cs="Trebuchet MS"/>
          <w:i/>
        </w:rPr>
        <w:t>void</w:t>
      </w:r>
    </w:p>
    <w:p w14:paraId="5B883ED7" w14:textId="77777777" w:rsidR="001C416B" w:rsidRPr="00783A88" w:rsidRDefault="001C416B" w:rsidP="00DD4C99">
      <w:pPr>
        <w:numPr>
          <w:ilvl w:val="2"/>
          <w:numId w:val="14"/>
        </w:numPr>
        <w:tabs>
          <w:tab w:val="clear" w:pos="2160"/>
          <w:tab w:val="num" w:pos="1440"/>
        </w:tabs>
        <w:ind w:left="1440"/>
      </w:pPr>
      <w:r w:rsidRPr="00783A88">
        <w:rPr>
          <w:rFonts w:eastAsia="Trebuchet MS" w:cs="Trebuchet MS"/>
        </w:rPr>
        <w:t xml:space="preserve">Clears all of the controls from the </w:t>
      </w:r>
      <w:r w:rsidRPr="00783A88">
        <w:rPr>
          <w:rFonts w:eastAsia="Trebuchet MS" w:cs="Trebuchet MS"/>
          <w:i/>
        </w:rPr>
        <w:t>GUIScreen.</w:t>
      </w:r>
    </w:p>
    <w:p w14:paraId="14DF9BD8" w14:textId="77777777" w:rsidR="001C416B" w:rsidRPr="0043131D" w:rsidRDefault="001C416B" w:rsidP="001C416B">
      <w:pPr>
        <w:pStyle w:val="Heading4"/>
      </w:pPr>
      <w:bookmarkStart w:id="496" w:name="_Toc256375281"/>
      <w:r w:rsidRPr="0043131D">
        <w:rPr>
          <w:rFonts w:eastAsia="Trebuchet MS"/>
        </w:rPr>
        <w:t>NinePatch</w:t>
      </w:r>
      <w:bookmarkEnd w:id="496"/>
    </w:p>
    <w:p w14:paraId="616A69DC" w14:textId="77777777" w:rsidR="001C416B" w:rsidRDefault="001C416B" w:rsidP="00AA5907">
      <w:pPr>
        <w:pStyle w:val="Heading7"/>
      </w:pPr>
      <w:r w:rsidRPr="0043131D">
        <w:rPr>
          <w:noProof/>
          <w:lang w:bidi="ar-SA"/>
        </w:rPr>
        <w:drawing>
          <wp:inline distT="0" distB="0" distL="0" distR="0" wp14:editId="15F1F399">
            <wp:extent cx="1957705" cy="1527810"/>
            <wp:effectExtent l="0" t="0" r="0" b="0"/>
            <wp:docPr id="3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cstate="print"/>
                    <a:srcRect/>
                    <a:stretch>
                      <a:fillRect/>
                    </a:stretch>
                  </pic:blipFill>
                  <pic:spPr bwMode="auto">
                    <a:xfrm>
                      <a:off x="0" y="0"/>
                      <a:ext cx="1957705" cy="1527810"/>
                    </a:xfrm>
                    <a:prstGeom prst="rect">
                      <a:avLst/>
                    </a:prstGeom>
                    <a:noFill/>
                    <a:ln w="9525">
                      <a:noFill/>
                      <a:miter lim="800000"/>
                      <a:headEnd/>
                      <a:tailEnd/>
                    </a:ln>
                  </pic:spPr>
                </pic:pic>
              </a:graphicData>
            </a:graphic>
          </wp:inline>
        </w:drawing>
      </w:r>
    </w:p>
    <w:p w14:paraId="4A6C0632" w14:textId="77777777" w:rsidR="001C416B" w:rsidRPr="0043131D" w:rsidRDefault="001C416B" w:rsidP="001C416B">
      <w:pPr>
        <w:pStyle w:val="Caption"/>
        <w:jc w:val="center"/>
      </w:pPr>
      <w:r>
        <w:t xml:space="preserve">Figure </w:t>
      </w:r>
      <w:fldSimple w:instr=" SEQ Figure \* ARABIC ">
        <w:r w:rsidR="00C207BD">
          <w:rPr>
            <w:noProof/>
          </w:rPr>
          <w:t>61</w:t>
        </w:r>
      </w:fldSimple>
      <w:r>
        <w:t>: NinePatch Diagram</w:t>
      </w:r>
    </w:p>
    <w:p w14:paraId="2D368DDF" w14:textId="77777777" w:rsidR="001C416B" w:rsidRPr="0043131D" w:rsidRDefault="00783A88" w:rsidP="00783A88">
      <w:r>
        <w:rPr>
          <w:rFonts w:eastAsia="Trebuchet MS"/>
        </w:rPr>
        <w:tab/>
      </w:r>
      <w:r w:rsidR="001C416B" w:rsidRPr="0043131D">
        <w:rPr>
          <w:rFonts w:eastAsia="Trebuchet MS"/>
        </w:rPr>
        <w:t>The GUI system supports a stretchable bitmap image, called a 9-Patch graphic. This is a PNG image in which you define stretchable sections that the GUI system will resize to fit the object at display time to accommodate variable sized sections, such as text strings.</w:t>
      </w:r>
    </w:p>
    <w:p w14:paraId="20ED7875" w14:textId="77777777" w:rsidR="001C416B" w:rsidRPr="0043131D" w:rsidRDefault="001C416B" w:rsidP="001C416B"/>
    <w:p w14:paraId="5132EF2E" w14:textId="77777777" w:rsidR="001C416B" w:rsidRPr="00783A88" w:rsidRDefault="001C416B" w:rsidP="00DD4C99">
      <w:pPr>
        <w:numPr>
          <w:ilvl w:val="0"/>
          <w:numId w:val="17"/>
        </w:numPr>
      </w:pPr>
      <w:r w:rsidRPr="00783A88">
        <w:rPr>
          <w:rFonts w:eastAsia="Trebuchet MS" w:cs="Trebuchet MS"/>
          <w:b/>
        </w:rPr>
        <w:t>Data</w:t>
      </w:r>
    </w:p>
    <w:p w14:paraId="2A0E86E9" w14:textId="77777777" w:rsidR="001C416B" w:rsidRPr="00783A88" w:rsidRDefault="001C416B" w:rsidP="00DD4C99">
      <w:pPr>
        <w:numPr>
          <w:ilvl w:val="1"/>
          <w:numId w:val="17"/>
        </w:numPr>
        <w:tabs>
          <w:tab w:val="clear" w:pos="1440"/>
          <w:tab w:val="num" w:pos="1080"/>
        </w:tabs>
        <w:ind w:left="1080"/>
      </w:pPr>
      <w:r w:rsidRPr="00783A88">
        <w:rPr>
          <w:rFonts w:eastAsia="Trebuchet MS" w:cs="Trebuchet MS"/>
        </w:rPr>
        <w:t xml:space="preserve">StretchableRegion : </w:t>
      </w:r>
      <w:r w:rsidRPr="00783A88">
        <w:rPr>
          <w:rFonts w:eastAsia="Trebuchet MS" w:cs="Trebuchet MS"/>
          <w:i/>
        </w:rPr>
        <w:t>Rectangle</w:t>
      </w:r>
    </w:p>
    <w:p w14:paraId="0A5A7243" w14:textId="77777777" w:rsidR="001C416B" w:rsidRPr="00783A88" w:rsidRDefault="001C416B" w:rsidP="00DD4C99">
      <w:pPr>
        <w:numPr>
          <w:ilvl w:val="2"/>
          <w:numId w:val="17"/>
        </w:numPr>
        <w:tabs>
          <w:tab w:val="clear" w:pos="2160"/>
          <w:tab w:val="num" w:pos="1440"/>
        </w:tabs>
        <w:ind w:left="1440"/>
      </w:pPr>
      <w:r w:rsidRPr="00783A88">
        <w:rPr>
          <w:rFonts w:eastAsia="Trebuchet MS" w:cs="Trebuchet MS"/>
        </w:rPr>
        <w:t>Defines the left, top, right, and bottom of the stretchable region of the texture.</w:t>
      </w:r>
    </w:p>
    <w:p w14:paraId="4ADE311B" w14:textId="77777777" w:rsidR="001C416B" w:rsidRPr="00783A88" w:rsidRDefault="001C416B" w:rsidP="00DD4C99">
      <w:pPr>
        <w:numPr>
          <w:ilvl w:val="1"/>
          <w:numId w:val="17"/>
        </w:numPr>
        <w:tabs>
          <w:tab w:val="clear" w:pos="1440"/>
          <w:tab w:val="num" w:pos="1080"/>
        </w:tabs>
        <w:ind w:left="1080"/>
      </w:pPr>
      <w:r w:rsidRPr="00783A88">
        <w:rPr>
          <w:rFonts w:eastAsia="Trebuchet MS" w:cs="Trebuchet MS"/>
        </w:rPr>
        <w:t>Size :</w:t>
      </w:r>
      <w:r w:rsidRPr="00783A88">
        <w:rPr>
          <w:rFonts w:eastAsia="Trebuchet MS" w:cs="Trebuchet MS"/>
          <w:i/>
        </w:rPr>
        <w:t xml:space="preserve"> Size</w:t>
      </w:r>
    </w:p>
    <w:p w14:paraId="490EBE90" w14:textId="77777777" w:rsidR="001C416B" w:rsidRPr="00783A88" w:rsidRDefault="001C416B" w:rsidP="00DD4C99">
      <w:pPr>
        <w:numPr>
          <w:ilvl w:val="2"/>
          <w:numId w:val="17"/>
        </w:numPr>
        <w:tabs>
          <w:tab w:val="clear" w:pos="2160"/>
          <w:tab w:val="num" w:pos="1440"/>
        </w:tabs>
        <w:ind w:left="1440"/>
      </w:pPr>
      <w:r w:rsidRPr="00783A88">
        <w:rPr>
          <w:rFonts w:eastAsia="Trebuchet MS" w:cs="Trebuchet MS"/>
        </w:rPr>
        <w:t>The size of the texture.</w:t>
      </w:r>
    </w:p>
    <w:p w14:paraId="55B1676A" w14:textId="77777777" w:rsidR="001C416B" w:rsidRPr="0043131D" w:rsidRDefault="001C416B" w:rsidP="001C416B">
      <w:pPr>
        <w:pStyle w:val="Heading4"/>
      </w:pPr>
      <w:bookmarkStart w:id="497" w:name="_Toc256375282"/>
      <w:r w:rsidRPr="0043131D">
        <w:rPr>
          <w:rFonts w:eastAsia="Trebuchet MS"/>
        </w:rPr>
        <w:t>Font</w:t>
      </w:r>
      <w:bookmarkEnd w:id="497"/>
    </w:p>
    <w:p w14:paraId="11D923D4" w14:textId="77777777" w:rsidR="001C416B" w:rsidRDefault="001C416B" w:rsidP="00AA5907">
      <w:pPr>
        <w:pStyle w:val="Heading7"/>
      </w:pPr>
      <w:r w:rsidRPr="0043131D">
        <w:rPr>
          <w:noProof/>
          <w:lang w:bidi="ar-SA"/>
        </w:rPr>
        <w:drawing>
          <wp:inline distT="0" distB="0" distL="0" distR="0" wp14:editId="7E1AF012">
            <wp:extent cx="3316767" cy="2774731"/>
            <wp:effectExtent l="19050" t="0" r="0" b="0"/>
            <wp:docPr id="3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3329804" cy="2785637"/>
                    </a:xfrm>
                    <a:prstGeom prst="rect">
                      <a:avLst/>
                    </a:prstGeom>
                    <a:noFill/>
                    <a:ln w="9525">
                      <a:noFill/>
                      <a:miter lim="800000"/>
                      <a:headEnd/>
                      <a:tailEnd/>
                    </a:ln>
                  </pic:spPr>
                </pic:pic>
              </a:graphicData>
            </a:graphic>
          </wp:inline>
        </w:drawing>
      </w:r>
    </w:p>
    <w:p w14:paraId="52403915" w14:textId="77777777" w:rsidR="001C416B" w:rsidRPr="0043131D" w:rsidRDefault="001C416B" w:rsidP="001C416B">
      <w:pPr>
        <w:pStyle w:val="Caption"/>
        <w:jc w:val="center"/>
      </w:pPr>
      <w:r>
        <w:t xml:space="preserve">Figure </w:t>
      </w:r>
      <w:fldSimple w:instr=" SEQ Figure \* ARABIC ">
        <w:r w:rsidR="00C207BD">
          <w:rPr>
            <w:noProof/>
          </w:rPr>
          <w:t>62</w:t>
        </w:r>
      </w:fldSimple>
      <w:r>
        <w:t>: Font Map</w:t>
      </w:r>
    </w:p>
    <w:p w14:paraId="04DAB5E5" w14:textId="77777777" w:rsidR="001C416B" w:rsidRPr="0043131D" w:rsidRDefault="00783A88" w:rsidP="00783A88">
      <w:r>
        <w:rPr>
          <w:rFonts w:eastAsia="Trebuchet MS"/>
        </w:rPr>
        <w:tab/>
      </w:r>
      <w:r w:rsidR="001C416B" w:rsidRPr="0043131D">
        <w:rPr>
          <w:rFonts w:eastAsia="Trebuchet MS"/>
        </w:rPr>
        <w:t xml:space="preserve">The </w:t>
      </w:r>
      <w:r w:rsidR="001C416B" w:rsidRPr="0043131D">
        <w:rPr>
          <w:rFonts w:eastAsia="Trebuchet MS"/>
          <w:i/>
        </w:rPr>
        <w:t xml:space="preserve">Font </w:t>
      </w:r>
      <w:r w:rsidR="001C416B" w:rsidRPr="0043131D">
        <w:rPr>
          <w:rFonts w:eastAsia="Trebuchet MS"/>
        </w:rPr>
        <w:t>object takes font map textures that defines the character layout and sizing of a specific font.  All controls take a font object when displaying any form of text.</w:t>
      </w:r>
    </w:p>
    <w:p w14:paraId="5580CECF" w14:textId="77777777" w:rsidR="001C416B" w:rsidRPr="00783A88" w:rsidRDefault="001C416B" w:rsidP="00DD4C99">
      <w:pPr>
        <w:numPr>
          <w:ilvl w:val="0"/>
          <w:numId w:val="60"/>
        </w:numPr>
      </w:pPr>
      <w:r w:rsidRPr="00783A88">
        <w:rPr>
          <w:rFonts w:eastAsia="Trebuchet MS" w:cs="Trebuchet MS"/>
          <w:b/>
        </w:rPr>
        <w:lastRenderedPageBreak/>
        <w:t>Data</w:t>
      </w:r>
    </w:p>
    <w:p w14:paraId="498AB304" w14:textId="77777777" w:rsidR="001C416B" w:rsidRPr="00783A88" w:rsidRDefault="001C416B" w:rsidP="00DD4C99">
      <w:pPr>
        <w:numPr>
          <w:ilvl w:val="1"/>
          <w:numId w:val="60"/>
        </w:numPr>
      </w:pPr>
      <w:r w:rsidRPr="00783A88">
        <w:rPr>
          <w:rFonts w:eastAsia="Trebuchet MS" w:cs="Trebuchet MS"/>
        </w:rPr>
        <w:t xml:space="preserve">FontMap : </w:t>
      </w:r>
      <w:r w:rsidRPr="00783A88">
        <w:rPr>
          <w:rFonts w:eastAsia="Trebuchet MS" w:cs="Trebuchet MS"/>
          <w:i/>
        </w:rPr>
        <w:t>Texture</w:t>
      </w:r>
    </w:p>
    <w:p w14:paraId="690275CB" w14:textId="77777777" w:rsidR="001C416B" w:rsidRPr="00783A88" w:rsidRDefault="001C416B" w:rsidP="00DD4C99">
      <w:pPr>
        <w:numPr>
          <w:ilvl w:val="2"/>
          <w:numId w:val="60"/>
        </w:numPr>
      </w:pPr>
      <w:r w:rsidRPr="00783A88">
        <w:rPr>
          <w:rFonts w:eastAsia="Trebuchet MS" w:cs="Trebuchet MS"/>
        </w:rPr>
        <w:t xml:space="preserve">The font map </w:t>
      </w:r>
      <w:r w:rsidRPr="00783A88">
        <w:rPr>
          <w:rFonts w:eastAsia="Trebuchet MS" w:cs="Trebuchet MS"/>
          <w:i/>
        </w:rPr>
        <w:t xml:space="preserve">Texture </w:t>
      </w:r>
      <w:r w:rsidRPr="00783A88">
        <w:rPr>
          <w:rFonts w:eastAsia="Trebuchet MS" w:cs="Trebuchet MS"/>
        </w:rPr>
        <w:t xml:space="preserve">of the </w:t>
      </w:r>
      <w:r w:rsidRPr="00783A88">
        <w:rPr>
          <w:rFonts w:eastAsia="Trebuchet MS" w:cs="Trebuchet MS"/>
          <w:i/>
        </w:rPr>
        <w:t>Font.</w:t>
      </w:r>
    </w:p>
    <w:p w14:paraId="1E6DE8AE" w14:textId="77777777" w:rsidR="001C416B" w:rsidRDefault="001C416B" w:rsidP="001C416B">
      <w:pPr>
        <w:pStyle w:val="Heading4"/>
        <w:rPr>
          <w:rFonts w:eastAsia="Trebuchet MS"/>
        </w:rPr>
      </w:pPr>
      <w:bookmarkStart w:id="498" w:name="_Toc256375283"/>
      <w:r w:rsidRPr="0043131D">
        <w:rPr>
          <w:rFonts w:eastAsia="Trebuchet MS"/>
        </w:rPr>
        <w:t>Control</w:t>
      </w:r>
      <w:bookmarkEnd w:id="498"/>
    </w:p>
    <w:p w14:paraId="79841F51" w14:textId="77777777" w:rsidR="001C416B" w:rsidRDefault="00783A88" w:rsidP="00783A88">
      <w:pPr>
        <w:rPr>
          <w:rFonts w:eastAsia="Trebuchet MS"/>
        </w:rPr>
      </w:pPr>
      <w:r>
        <w:rPr>
          <w:rFonts w:eastAsia="Trebuchet MS"/>
        </w:rPr>
        <w:tab/>
      </w:r>
      <w:r w:rsidR="001C416B" w:rsidRPr="0043131D">
        <w:rPr>
          <w:rFonts w:eastAsia="Trebuchet MS"/>
        </w:rPr>
        <w:t xml:space="preserve">Represents the base class for user interface (UI) elements that use </w:t>
      </w:r>
      <w:r w:rsidR="001C416B" w:rsidRPr="0043131D">
        <w:rPr>
          <w:rFonts w:eastAsia="Trebuchet MS"/>
          <w:i/>
        </w:rPr>
        <w:t xml:space="preserve">Texture </w:t>
      </w:r>
      <w:r w:rsidR="001C416B" w:rsidRPr="0043131D">
        <w:rPr>
          <w:rFonts w:eastAsia="Trebuchet MS"/>
        </w:rPr>
        <w:t xml:space="preserve">and </w:t>
      </w:r>
      <w:r w:rsidR="001C416B" w:rsidRPr="0043131D">
        <w:rPr>
          <w:rFonts w:eastAsia="Trebuchet MS"/>
          <w:i/>
        </w:rPr>
        <w:t>Fonts</w:t>
      </w:r>
      <w:r w:rsidR="001C416B" w:rsidRPr="0043131D">
        <w:rPr>
          <w:rFonts w:eastAsia="Trebuchet MS"/>
        </w:rPr>
        <w:t> to define their appearance.</w:t>
      </w:r>
      <w:r>
        <w:rPr>
          <w:rFonts w:eastAsia="Trebuchet MS"/>
        </w:rPr>
        <w:t xml:space="preserve"> </w:t>
      </w:r>
    </w:p>
    <w:p w14:paraId="5CB26AE6" w14:textId="77777777" w:rsidR="00783A88" w:rsidRPr="0043131D" w:rsidRDefault="00783A88" w:rsidP="00783A88"/>
    <w:p w14:paraId="43BBD8CA" w14:textId="77777777" w:rsidR="001C416B" w:rsidRPr="00783A88" w:rsidRDefault="001C416B" w:rsidP="00DD4C99">
      <w:pPr>
        <w:numPr>
          <w:ilvl w:val="0"/>
          <w:numId w:val="16"/>
        </w:numPr>
      </w:pPr>
      <w:r w:rsidRPr="00783A88">
        <w:rPr>
          <w:rFonts w:eastAsia="Trebuchet MS" w:cs="Trebuchet MS"/>
          <w:b/>
        </w:rPr>
        <w:t>Data</w:t>
      </w:r>
    </w:p>
    <w:p w14:paraId="1878920E" w14:textId="77777777" w:rsidR="001C416B" w:rsidRPr="00783A88" w:rsidRDefault="001C416B" w:rsidP="00DD4C99">
      <w:pPr>
        <w:numPr>
          <w:ilvl w:val="1"/>
          <w:numId w:val="16"/>
        </w:numPr>
        <w:tabs>
          <w:tab w:val="clear" w:pos="1440"/>
          <w:tab w:val="num" w:pos="1080"/>
        </w:tabs>
        <w:ind w:left="1080"/>
      </w:pPr>
      <w:r w:rsidRPr="00783A88">
        <w:rPr>
          <w:rFonts w:eastAsia="Trebuchet MS" w:cs="Trebuchet MS"/>
        </w:rPr>
        <w:t xml:space="preserve">Font : </w:t>
      </w:r>
      <w:r w:rsidRPr="00783A88">
        <w:rPr>
          <w:rFonts w:eastAsia="Trebuchet MS" w:cs="Trebuchet MS"/>
          <w:i/>
        </w:rPr>
        <w:t>Font</w:t>
      </w:r>
    </w:p>
    <w:p w14:paraId="6487E04D" w14:textId="77777777" w:rsidR="001C416B" w:rsidRPr="00783A88" w:rsidRDefault="001C416B" w:rsidP="00DD4C99">
      <w:pPr>
        <w:numPr>
          <w:ilvl w:val="2"/>
          <w:numId w:val="16"/>
        </w:numPr>
        <w:tabs>
          <w:tab w:val="clear" w:pos="2160"/>
          <w:tab w:val="num" w:pos="1440"/>
        </w:tabs>
        <w:ind w:left="1440"/>
      </w:pPr>
      <w:r w:rsidRPr="00783A88">
        <w:rPr>
          <w:rFonts w:eastAsia="Trebuchet MS" w:cs="Trebuchet MS"/>
        </w:rPr>
        <w:t>The font object to use when printing out the specified text.</w:t>
      </w:r>
    </w:p>
    <w:p w14:paraId="4BB4D32C" w14:textId="77777777" w:rsidR="001C416B" w:rsidRPr="00783A88" w:rsidRDefault="001C416B" w:rsidP="00DD4C99">
      <w:pPr>
        <w:numPr>
          <w:ilvl w:val="1"/>
          <w:numId w:val="16"/>
        </w:numPr>
        <w:tabs>
          <w:tab w:val="clear" w:pos="1440"/>
          <w:tab w:val="num" w:pos="1080"/>
        </w:tabs>
        <w:ind w:left="1080"/>
      </w:pPr>
      <w:r w:rsidRPr="00783A88">
        <w:rPr>
          <w:rFonts w:eastAsia="Trebuchet MS" w:cs="Trebuchet MS"/>
        </w:rPr>
        <w:t xml:space="preserve">Text: </w:t>
      </w:r>
      <w:r w:rsidRPr="00783A88">
        <w:rPr>
          <w:rFonts w:eastAsia="Trebuchet MS" w:cs="Trebuchet MS"/>
          <w:i/>
        </w:rPr>
        <w:t>String</w:t>
      </w:r>
    </w:p>
    <w:p w14:paraId="731619B8" w14:textId="77777777" w:rsidR="001C416B" w:rsidRPr="00783A88" w:rsidRDefault="001C416B" w:rsidP="00DD4C99">
      <w:pPr>
        <w:numPr>
          <w:ilvl w:val="2"/>
          <w:numId w:val="16"/>
        </w:numPr>
        <w:tabs>
          <w:tab w:val="clear" w:pos="2160"/>
          <w:tab w:val="num" w:pos="1440"/>
        </w:tabs>
        <w:ind w:left="1440"/>
      </w:pPr>
      <w:r w:rsidRPr="00783A88">
        <w:rPr>
          <w:rFonts w:eastAsia="Trebuchet MS" w:cs="Trebuchet MS"/>
        </w:rPr>
        <w:t xml:space="preserve">The text to display; the means of display changes depending on the type of </w:t>
      </w:r>
      <w:r w:rsidRPr="00783A88">
        <w:rPr>
          <w:rFonts w:eastAsia="Trebuchet MS" w:cs="Trebuchet MS"/>
          <w:i/>
        </w:rPr>
        <w:t>Control.</w:t>
      </w:r>
    </w:p>
    <w:p w14:paraId="31E5A6C6" w14:textId="77777777" w:rsidR="001C416B" w:rsidRPr="0043131D" w:rsidRDefault="001C416B" w:rsidP="001C416B">
      <w:pPr>
        <w:pStyle w:val="Heading4"/>
      </w:pPr>
      <w:bookmarkStart w:id="499" w:name="_Toc256375284"/>
      <w:r w:rsidRPr="0043131D">
        <w:rPr>
          <w:rFonts w:eastAsia="Trebuchet MS"/>
        </w:rPr>
        <w:t>Panel</w:t>
      </w:r>
      <w:bookmarkEnd w:id="499"/>
    </w:p>
    <w:p w14:paraId="523BC83B" w14:textId="77777777" w:rsidR="001C416B" w:rsidRDefault="001C416B" w:rsidP="00AA5907">
      <w:pPr>
        <w:pStyle w:val="Heading7"/>
      </w:pPr>
      <w:r w:rsidRPr="0043131D">
        <w:rPr>
          <w:noProof/>
          <w:lang w:bidi="ar-SA"/>
        </w:rPr>
        <w:drawing>
          <wp:inline distT="0" distB="0" distL="0" distR="0" wp14:editId="6A78EB48">
            <wp:extent cx="3980180" cy="2022475"/>
            <wp:effectExtent l="0" t="0" r="1270" b="0"/>
            <wp:docPr id="3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srcRect/>
                    <a:stretch>
                      <a:fillRect/>
                    </a:stretch>
                  </pic:blipFill>
                  <pic:spPr bwMode="auto">
                    <a:xfrm>
                      <a:off x="0" y="0"/>
                      <a:ext cx="3980180" cy="2022475"/>
                    </a:xfrm>
                    <a:prstGeom prst="rect">
                      <a:avLst/>
                    </a:prstGeom>
                    <a:noFill/>
                    <a:ln w="9525">
                      <a:noFill/>
                      <a:miter lim="800000"/>
                      <a:headEnd/>
                      <a:tailEnd/>
                    </a:ln>
                  </pic:spPr>
                </pic:pic>
              </a:graphicData>
            </a:graphic>
          </wp:inline>
        </w:drawing>
      </w:r>
    </w:p>
    <w:p w14:paraId="5A7D5227" w14:textId="77777777" w:rsidR="001C416B" w:rsidRPr="0043131D" w:rsidRDefault="001C416B" w:rsidP="001C416B">
      <w:pPr>
        <w:pStyle w:val="Caption"/>
        <w:jc w:val="center"/>
      </w:pPr>
      <w:r>
        <w:t xml:space="preserve">Figure </w:t>
      </w:r>
      <w:fldSimple w:instr=" SEQ Figure \* ARABIC ">
        <w:r w:rsidR="00C207BD">
          <w:rPr>
            <w:noProof/>
          </w:rPr>
          <w:t>63</w:t>
        </w:r>
      </w:fldSimple>
      <w:r>
        <w:t>: Panel Control Diagram</w:t>
      </w:r>
    </w:p>
    <w:p w14:paraId="14C59064" w14:textId="77777777" w:rsidR="001C416B" w:rsidRDefault="00783A88" w:rsidP="00783A88">
      <w:pPr>
        <w:rPr>
          <w:rFonts w:eastAsia="Trebuchet MS"/>
        </w:rPr>
      </w:pPr>
      <w:r>
        <w:rPr>
          <w:rFonts w:eastAsia="Trebuchet MS"/>
        </w:rPr>
        <w:tab/>
      </w:r>
      <w:r w:rsidR="001C416B" w:rsidRPr="0043131D">
        <w:rPr>
          <w:rFonts w:eastAsia="Trebuchet MS"/>
        </w:rPr>
        <w:t>A </w:t>
      </w:r>
      <w:r w:rsidR="001C416B" w:rsidRPr="0043131D">
        <w:rPr>
          <w:rFonts w:eastAsia="Trebuchet MS"/>
          <w:i/>
        </w:rPr>
        <w:t>Panel </w:t>
      </w:r>
      <w:r w:rsidR="001C416B" w:rsidRPr="0043131D">
        <w:rPr>
          <w:rFonts w:eastAsia="Trebuchet MS"/>
        </w:rPr>
        <w:t>is a control that contains other controls. You can use a </w:t>
      </w:r>
      <w:r w:rsidR="001C416B" w:rsidRPr="0043131D">
        <w:rPr>
          <w:rFonts w:eastAsia="Trebuchet MS"/>
          <w:i/>
        </w:rPr>
        <w:t>Panel </w:t>
      </w:r>
      <w:r w:rsidR="001C416B" w:rsidRPr="0043131D">
        <w:rPr>
          <w:rFonts w:eastAsia="Trebuchet MS"/>
        </w:rPr>
        <w:t>to group collections of controls such as a group of Labels or Button controls. The </w:t>
      </w:r>
      <w:r w:rsidR="001C416B" w:rsidRPr="0043131D">
        <w:rPr>
          <w:rFonts w:eastAsia="Trebuchet MS"/>
          <w:i/>
        </w:rPr>
        <w:t>Panel </w:t>
      </w:r>
      <w:r w:rsidR="001C416B" w:rsidRPr="0043131D">
        <w:rPr>
          <w:rFonts w:eastAsia="Trebuchet MS"/>
        </w:rPr>
        <w:t xml:space="preserve">control is displayed by default without any texture or output rendering. You can provide a </w:t>
      </w:r>
      <w:r w:rsidR="001C416B" w:rsidRPr="0043131D">
        <w:rPr>
          <w:rFonts w:eastAsia="Trebuchet MS"/>
          <w:i/>
        </w:rPr>
        <w:t xml:space="preserve">NinePatch </w:t>
      </w:r>
      <w:r w:rsidR="001C416B" w:rsidRPr="0043131D">
        <w:rPr>
          <w:rFonts w:eastAsia="Trebuchet MS"/>
        </w:rPr>
        <w:t xml:space="preserve">texture to enable border and background rendering. </w:t>
      </w:r>
    </w:p>
    <w:p w14:paraId="7A410738" w14:textId="77777777" w:rsidR="00783A88" w:rsidRPr="0043131D" w:rsidRDefault="00783A88" w:rsidP="00783A88"/>
    <w:p w14:paraId="2BBEE6B5" w14:textId="77777777" w:rsidR="001C416B" w:rsidRPr="00783A88" w:rsidRDefault="001C416B" w:rsidP="00DD4C99">
      <w:pPr>
        <w:numPr>
          <w:ilvl w:val="0"/>
          <w:numId w:val="15"/>
        </w:numPr>
      </w:pPr>
      <w:r w:rsidRPr="00783A88">
        <w:rPr>
          <w:rFonts w:eastAsia="Trebuchet MS" w:cs="Trebuchet MS"/>
          <w:b/>
        </w:rPr>
        <w:t>Data</w:t>
      </w:r>
    </w:p>
    <w:p w14:paraId="55A56EDE" w14:textId="77777777" w:rsidR="001C416B" w:rsidRPr="00783A88" w:rsidRDefault="001C416B" w:rsidP="00DD4C99">
      <w:pPr>
        <w:numPr>
          <w:ilvl w:val="1"/>
          <w:numId w:val="15"/>
        </w:numPr>
        <w:tabs>
          <w:tab w:val="clear" w:pos="1440"/>
          <w:tab w:val="num" w:pos="1080"/>
        </w:tabs>
        <w:ind w:left="1080"/>
      </w:pPr>
      <w:r w:rsidRPr="00783A88">
        <w:rPr>
          <w:rFonts w:eastAsia="Trebuchet MS" w:cs="Trebuchet MS"/>
        </w:rPr>
        <w:t xml:space="preserve">Texture : </w:t>
      </w:r>
      <w:r w:rsidRPr="00783A88">
        <w:rPr>
          <w:rFonts w:eastAsia="Trebuchet MS" w:cs="Trebuchet MS"/>
          <w:i/>
        </w:rPr>
        <w:t>NinePatch</w:t>
      </w:r>
    </w:p>
    <w:p w14:paraId="469B0E91" w14:textId="77777777" w:rsidR="001C416B" w:rsidRPr="00783A88" w:rsidRDefault="001C416B" w:rsidP="00DD4C99">
      <w:pPr>
        <w:numPr>
          <w:ilvl w:val="2"/>
          <w:numId w:val="15"/>
        </w:numPr>
        <w:tabs>
          <w:tab w:val="clear" w:pos="2160"/>
          <w:tab w:val="num" w:pos="1440"/>
        </w:tabs>
        <w:ind w:left="1440"/>
      </w:pPr>
      <w:r w:rsidRPr="00783A88">
        <w:rPr>
          <w:rFonts w:eastAsia="Trebuchet MS" w:cs="Trebuchet MS"/>
        </w:rPr>
        <w:t xml:space="preserve">The </w:t>
      </w:r>
      <w:r w:rsidRPr="00783A88">
        <w:rPr>
          <w:rFonts w:eastAsia="Trebuchet MS" w:cs="Trebuchet MS"/>
          <w:i/>
        </w:rPr>
        <w:t>NinePatch</w:t>
      </w:r>
      <w:r w:rsidRPr="00783A88">
        <w:rPr>
          <w:rFonts w:eastAsia="Trebuchet MS" w:cs="Trebuchet MS"/>
        </w:rPr>
        <w:t xml:space="preserve"> texture to apply to the background of the </w:t>
      </w:r>
      <w:r w:rsidRPr="00783A88">
        <w:rPr>
          <w:rFonts w:eastAsia="Trebuchet MS" w:cs="Trebuchet MS"/>
          <w:i/>
        </w:rPr>
        <w:t>Panel.</w:t>
      </w:r>
    </w:p>
    <w:p w14:paraId="458ABB4C" w14:textId="77777777" w:rsidR="001C416B" w:rsidRPr="00783A88" w:rsidRDefault="001C416B" w:rsidP="00DD4C99">
      <w:pPr>
        <w:numPr>
          <w:ilvl w:val="1"/>
          <w:numId w:val="15"/>
        </w:numPr>
        <w:tabs>
          <w:tab w:val="clear" w:pos="1440"/>
          <w:tab w:val="num" w:pos="1080"/>
        </w:tabs>
        <w:ind w:left="1080"/>
      </w:pPr>
      <w:r w:rsidRPr="00783A88">
        <w:rPr>
          <w:rFonts w:eastAsia="Trebuchet MS" w:cs="Trebuchet MS"/>
        </w:rPr>
        <w:t xml:space="preserve">Padding: </w:t>
      </w:r>
      <w:r w:rsidRPr="00783A88">
        <w:rPr>
          <w:rFonts w:eastAsia="Trebuchet MS" w:cs="Trebuchet MS"/>
          <w:i/>
        </w:rPr>
        <w:t>Rectangle</w:t>
      </w:r>
    </w:p>
    <w:p w14:paraId="76403EA7" w14:textId="77777777" w:rsidR="001C416B" w:rsidRPr="00783A88" w:rsidRDefault="001C416B" w:rsidP="00DD4C99">
      <w:pPr>
        <w:numPr>
          <w:ilvl w:val="2"/>
          <w:numId w:val="15"/>
        </w:numPr>
        <w:tabs>
          <w:tab w:val="clear" w:pos="2160"/>
          <w:tab w:val="num" w:pos="1440"/>
        </w:tabs>
        <w:ind w:left="1440"/>
      </w:pPr>
      <w:r w:rsidRPr="00783A88">
        <w:rPr>
          <w:rFonts w:eastAsia="Trebuchet MS" w:cs="Trebuchet MS"/>
        </w:rPr>
        <w:t>Defines the amount of spacing around the border that is given left empty when drawing inner controls.</w:t>
      </w:r>
    </w:p>
    <w:p w14:paraId="19B08A07" w14:textId="77777777" w:rsidR="001C416B" w:rsidRPr="00783A88" w:rsidRDefault="001C416B" w:rsidP="00DD4C99">
      <w:pPr>
        <w:numPr>
          <w:ilvl w:val="1"/>
          <w:numId w:val="15"/>
        </w:numPr>
        <w:tabs>
          <w:tab w:val="clear" w:pos="1440"/>
          <w:tab w:val="num" w:pos="1080"/>
        </w:tabs>
        <w:ind w:left="1080"/>
      </w:pPr>
      <w:r w:rsidRPr="00783A88">
        <w:rPr>
          <w:rFonts w:eastAsia="Trebuchet MS" w:cs="Trebuchet MS"/>
        </w:rPr>
        <w:t xml:space="preserve">Controls : </w:t>
      </w:r>
      <w:r w:rsidRPr="00783A88">
        <w:rPr>
          <w:rFonts w:eastAsia="Trebuchet MS" w:cs="Trebuchet MS"/>
          <w:i/>
        </w:rPr>
        <w:t>Control[]</w:t>
      </w:r>
    </w:p>
    <w:p w14:paraId="24ABDDAD" w14:textId="77777777" w:rsidR="001C416B" w:rsidRPr="00783A88" w:rsidRDefault="001C416B" w:rsidP="00DD4C99">
      <w:pPr>
        <w:numPr>
          <w:ilvl w:val="2"/>
          <w:numId w:val="15"/>
        </w:numPr>
        <w:tabs>
          <w:tab w:val="clear" w:pos="2160"/>
          <w:tab w:val="num" w:pos="1440"/>
        </w:tabs>
        <w:ind w:left="1440"/>
      </w:pPr>
      <w:r w:rsidRPr="00783A88">
        <w:rPr>
          <w:rFonts w:eastAsia="Trebuchet MS" w:cs="Trebuchet MS"/>
        </w:rPr>
        <w:t xml:space="preserve">The list of </w:t>
      </w:r>
      <w:r w:rsidRPr="00783A88">
        <w:rPr>
          <w:rFonts w:eastAsia="Trebuchet MS" w:cs="Trebuchet MS"/>
          <w:i/>
        </w:rPr>
        <w:t>Controls</w:t>
      </w:r>
      <w:r w:rsidRPr="00783A88">
        <w:rPr>
          <w:rFonts w:eastAsia="Trebuchet MS" w:cs="Trebuchet MS"/>
        </w:rPr>
        <w:t xml:space="preserve"> added to the </w:t>
      </w:r>
      <w:r w:rsidRPr="00783A88">
        <w:rPr>
          <w:rFonts w:eastAsia="Trebuchet MS" w:cs="Trebuchet MS"/>
          <w:i/>
        </w:rPr>
        <w:t>Panel</w:t>
      </w:r>
      <w:r w:rsidRPr="00783A88">
        <w:rPr>
          <w:rFonts w:eastAsia="Trebuchet MS" w:cs="Trebuchet MS"/>
        </w:rPr>
        <w:t>.</w:t>
      </w:r>
    </w:p>
    <w:p w14:paraId="7063F2FD" w14:textId="77777777" w:rsidR="001C416B" w:rsidRPr="00783A88" w:rsidRDefault="001C416B" w:rsidP="00DD4C99">
      <w:pPr>
        <w:numPr>
          <w:ilvl w:val="0"/>
          <w:numId w:val="64"/>
        </w:numPr>
      </w:pPr>
      <w:r w:rsidRPr="00783A88">
        <w:rPr>
          <w:rFonts w:eastAsia="Trebuchet MS" w:cs="Trebuchet MS"/>
          <w:b/>
        </w:rPr>
        <w:t>Operations</w:t>
      </w:r>
    </w:p>
    <w:p w14:paraId="456DB624" w14:textId="77777777" w:rsidR="001C416B" w:rsidRPr="00783A88" w:rsidRDefault="001C416B" w:rsidP="00DD4C99">
      <w:pPr>
        <w:numPr>
          <w:ilvl w:val="1"/>
          <w:numId w:val="64"/>
        </w:numPr>
      </w:pPr>
      <w:r w:rsidRPr="00783A88">
        <w:rPr>
          <w:rFonts w:eastAsia="Trebuchet MS" w:cs="Trebuchet MS"/>
        </w:rPr>
        <w:t xml:space="preserve">AddControl(control : </w:t>
      </w:r>
      <w:r w:rsidRPr="00783A88">
        <w:rPr>
          <w:rFonts w:eastAsia="Trebuchet MS" w:cs="Trebuchet MS"/>
          <w:i/>
        </w:rPr>
        <w:t>Control</w:t>
      </w:r>
      <w:r w:rsidRPr="00783A88">
        <w:rPr>
          <w:rFonts w:eastAsia="Trebuchet MS" w:cs="Trebuchet MS"/>
        </w:rPr>
        <w:t xml:space="preserve">) : </w:t>
      </w:r>
      <w:r w:rsidRPr="00783A88">
        <w:rPr>
          <w:rFonts w:eastAsia="Trebuchet MS" w:cs="Trebuchet MS"/>
          <w:i/>
        </w:rPr>
        <w:t>void</w:t>
      </w:r>
    </w:p>
    <w:p w14:paraId="1CF16204" w14:textId="77777777" w:rsidR="001C416B" w:rsidRPr="00783A88" w:rsidRDefault="001C416B" w:rsidP="00DD4C99">
      <w:pPr>
        <w:numPr>
          <w:ilvl w:val="2"/>
          <w:numId w:val="64"/>
        </w:numPr>
      </w:pPr>
      <w:r w:rsidRPr="00783A88">
        <w:rPr>
          <w:rFonts w:eastAsia="Trebuchet MS" w:cs="Trebuchet MS"/>
        </w:rPr>
        <w:t xml:space="preserve">Adds a control to the </w:t>
      </w:r>
      <w:r w:rsidRPr="00783A88">
        <w:rPr>
          <w:rFonts w:eastAsia="Trebuchet MS" w:cs="Trebuchet MS"/>
          <w:i/>
        </w:rPr>
        <w:t>GUIScreen</w:t>
      </w:r>
      <w:r w:rsidRPr="00783A88">
        <w:rPr>
          <w:rFonts w:eastAsia="Trebuchet MS" w:cs="Trebuchet MS"/>
        </w:rPr>
        <w:t xml:space="preserve"> and causes the control to render when the camera screen is rendered.</w:t>
      </w:r>
    </w:p>
    <w:p w14:paraId="7349EC3F" w14:textId="77777777" w:rsidR="001C416B" w:rsidRPr="00783A88" w:rsidRDefault="001C416B" w:rsidP="00DD4C99">
      <w:pPr>
        <w:numPr>
          <w:ilvl w:val="1"/>
          <w:numId w:val="64"/>
        </w:numPr>
      </w:pPr>
      <w:r w:rsidRPr="00783A88">
        <w:rPr>
          <w:rFonts w:eastAsia="Trebuchet MS" w:cs="Trebuchet MS"/>
        </w:rPr>
        <w:t xml:space="preserve">RemoveControl(control : </w:t>
      </w:r>
      <w:r w:rsidRPr="00783A88">
        <w:rPr>
          <w:rFonts w:eastAsia="Trebuchet MS" w:cs="Trebuchet MS"/>
          <w:i/>
        </w:rPr>
        <w:t>Control</w:t>
      </w:r>
      <w:r w:rsidRPr="00783A88">
        <w:rPr>
          <w:rFonts w:eastAsia="Trebuchet MS" w:cs="Trebuchet MS"/>
        </w:rPr>
        <w:t xml:space="preserve">) : </w:t>
      </w:r>
      <w:r w:rsidRPr="00783A88">
        <w:rPr>
          <w:rFonts w:eastAsia="Trebuchet MS" w:cs="Trebuchet MS"/>
          <w:i/>
        </w:rPr>
        <w:t>void</w:t>
      </w:r>
    </w:p>
    <w:p w14:paraId="75F920F3" w14:textId="77777777" w:rsidR="001C416B" w:rsidRPr="00783A88" w:rsidRDefault="001C416B" w:rsidP="00DD4C99">
      <w:pPr>
        <w:numPr>
          <w:ilvl w:val="2"/>
          <w:numId w:val="64"/>
        </w:numPr>
      </w:pPr>
      <w:r w:rsidRPr="00783A88">
        <w:rPr>
          <w:rFonts w:eastAsia="Trebuchet MS" w:cs="Trebuchet MS"/>
        </w:rPr>
        <w:lastRenderedPageBreak/>
        <w:t>Removes a control from the list of added controls; no longer rendering it on the camera screen.</w:t>
      </w:r>
    </w:p>
    <w:p w14:paraId="7171F20D" w14:textId="77777777" w:rsidR="001C416B" w:rsidRPr="00783A88" w:rsidRDefault="001C416B" w:rsidP="00DD4C99">
      <w:pPr>
        <w:numPr>
          <w:ilvl w:val="1"/>
          <w:numId w:val="64"/>
        </w:numPr>
      </w:pPr>
      <w:r w:rsidRPr="00783A88">
        <w:rPr>
          <w:rFonts w:eastAsia="Trebuchet MS" w:cs="Trebuchet MS"/>
        </w:rPr>
        <w:t xml:space="preserve">Clear( </w:t>
      </w:r>
      <w:r w:rsidRPr="00783A88">
        <w:rPr>
          <w:rFonts w:eastAsia="Trebuchet MS" w:cs="Trebuchet MS"/>
          <w:i/>
        </w:rPr>
        <w:t>void</w:t>
      </w:r>
      <w:r w:rsidRPr="00783A88">
        <w:rPr>
          <w:rFonts w:eastAsia="Trebuchet MS" w:cs="Trebuchet MS"/>
        </w:rPr>
        <w:t xml:space="preserve"> ) : </w:t>
      </w:r>
      <w:r w:rsidRPr="00783A88">
        <w:rPr>
          <w:rFonts w:eastAsia="Trebuchet MS" w:cs="Trebuchet MS"/>
          <w:i/>
        </w:rPr>
        <w:t>void</w:t>
      </w:r>
    </w:p>
    <w:p w14:paraId="3B5FCC97" w14:textId="77777777" w:rsidR="001C416B" w:rsidRPr="00783A88" w:rsidRDefault="001C416B" w:rsidP="00DD4C99">
      <w:pPr>
        <w:numPr>
          <w:ilvl w:val="2"/>
          <w:numId w:val="64"/>
        </w:numPr>
      </w:pPr>
      <w:r w:rsidRPr="00783A88">
        <w:rPr>
          <w:rFonts w:eastAsia="Trebuchet MS" w:cs="Trebuchet MS"/>
        </w:rPr>
        <w:t xml:space="preserve">Clears all of the controls from the </w:t>
      </w:r>
      <w:r w:rsidRPr="00783A88">
        <w:rPr>
          <w:rFonts w:eastAsia="Trebuchet MS" w:cs="Trebuchet MS"/>
          <w:i/>
        </w:rPr>
        <w:t>GUIScreen</w:t>
      </w:r>
    </w:p>
    <w:p w14:paraId="65389E09" w14:textId="77777777" w:rsidR="001C416B" w:rsidRPr="0043131D" w:rsidRDefault="001C416B" w:rsidP="001C416B">
      <w:pPr>
        <w:pStyle w:val="Heading4"/>
      </w:pPr>
      <w:bookmarkStart w:id="500" w:name="_Toc256375285"/>
      <w:r w:rsidRPr="0043131D">
        <w:rPr>
          <w:rFonts w:eastAsia="Trebuchet MS"/>
        </w:rPr>
        <w:t>Label</w:t>
      </w:r>
      <w:bookmarkEnd w:id="500"/>
    </w:p>
    <w:p w14:paraId="4813AFA9" w14:textId="77777777" w:rsidR="001C416B" w:rsidRDefault="001C416B" w:rsidP="00AA5907">
      <w:pPr>
        <w:pStyle w:val="Heading7"/>
      </w:pPr>
      <w:r w:rsidRPr="0043131D">
        <w:rPr>
          <w:noProof/>
          <w:lang w:bidi="ar-SA"/>
        </w:rPr>
        <w:drawing>
          <wp:inline distT="0" distB="0" distL="0" distR="0" wp14:editId="3BE71607">
            <wp:extent cx="1419860" cy="269240"/>
            <wp:effectExtent l="19050" t="0" r="8890" b="0"/>
            <wp:docPr id="3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cstate="print"/>
                    <a:srcRect/>
                    <a:stretch>
                      <a:fillRect/>
                    </a:stretch>
                  </pic:blipFill>
                  <pic:spPr bwMode="auto">
                    <a:xfrm>
                      <a:off x="0" y="0"/>
                      <a:ext cx="1419860" cy="269240"/>
                    </a:xfrm>
                    <a:prstGeom prst="rect">
                      <a:avLst/>
                    </a:prstGeom>
                    <a:noFill/>
                    <a:ln w="9525">
                      <a:noFill/>
                      <a:miter lim="800000"/>
                      <a:headEnd/>
                      <a:tailEnd/>
                    </a:ln>
                  </pic:spPr>
                </pic:pic>
              </a:graphicData>
            </a:graphic>
          </wp:inline>
        </w:drawing>
      </w:r>
    </w:p>
    <w:p w14:paraId="3646D1EB" w14:textId="77777777" w:rsidR="001C416B" w:rsidRPr="0043131D" w:rsidRDefault="001C416B" w:rsidP="001C416B">
      <w:pPr>
        <w:pStyle w:val="Caption"/>
        <w:jc w:val="center"/>
      </w:pPr>
      <w:r>
        <w:t xml:space="preserve">Figure </w:t>
      </w:r>
      <w:fldSimple w:instr=" SEQ Figure \* ARABIC ">
        <w:r w:rsidR="00C207BD">
          <w:rPr>
            <w:noProof/>
          </w:rPr>
          <w:t>64</w:t>
        </w:r>
      </w:fldSimple>
      <w:r>
        <w:t>: Label Control Diagram</w:t>
      </w:r>
    </w:p>
    <w:p w14:paraId="55EFF0F2" w14:textId="77777777" w:rsidR="001C416B" w:rsidRPr="0043131D" w:rsidRDefault="000147D9" w:rsidP="000147D9">
      <w:r>
        <w:rPr>
          <w:rFonts w:eastAsia="Trebuchet MS"/>
        </w:rPr>
        <w:tab/>
      </w:r>
      <w:r w:rsidR="001C416B" w:rsidRPr="0043131D">
        <w:rPr>
          <w:rFonts w:eastAsia="Trebuchet MS"/>
        </w:rPr>
        <w:t>Represents the text label for a control, the control has no interactions only display properties.</w:t>
      </w:r>
    </w:p>
    <w:p w14:paraId="70FB662D" w14:textId="77777777" w:rsidR="001C416B" w:rsidRPr="0043131D" w:rsidRDefault="001C416B" w:rsidP="001C416B">
      <w:pPr>
        <w:pStyle w:val="Heading4"/>
      </w:pPr>
      <w:bookmarkStart w:id="501" w:name="_Toc256375286"/>
      <w:r w:rsidRPr="0043131D">
        <w:rPr>
          <w:rFonts w:eastAsia="Trebuchet MS"/>
        </w:rPr>
        <w:t>Button</w:t>
      </w:r>
      <w:bookmarkEnd w:id="501"/>
    </w:p>
    <w:p w14:paraId="778BCC9F" w14:textId="77777777" w:rsidR="001C416B" w:rsidRDefault="001C416B" w:rsidP="00AA5907">
      <w:pPr>
        <w:pStyle w:val="Heading7"/>
      </w:pPr>
      <w:r w:rsidRPr="0043131D">
        <w:rPr>
          <w:noProof/>
          <w:lang w:bidi="ar-SA"/>
        </w:rPr>
        <w:drawing>
          <wp:inline distT="0" distB="0" distL="0" distR="0" wp14:editId="2B44E176">
            <wp:extent cx="838835" cy="300990"/>
            <wp:effectExtent l="0" t="0" r="0" b="0"/>
            <wp:docPr id="3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srcRect/>
                    <a:stretch>
                      <a:fillRect/>
                    </a:stretch>
                  </pic:blipFill>
                  <pic:spPr bwMode="auto">
                    <a:xfrm>
                      <a:off x="0" y="0"/>
                      <a:ext cx="838835" cy="300990"/>
                    </a:xfrm>
                    <a:prstGeom prst="rect">
                      <a:avLst/>
                    </a:prstGeom>
                    <a:noFill/>
                    <a:ln w="9525">
                      <a:noFill/>
                      <a:miter lim="800000"/>
                      <a:headEnd/>
                      <a:tailEnd/>
                    </a:ln>
                  </pic:spPr>
                </pic:pic>
              </a:graphicData>
            </a:graphic>
          </wp:inline>
        </w:drawing>
      </w:r>
    </w:p>
    <w:p w14:paraId="4935EEC4" w14:textId="77777777" w:rsidR="001C416B" w:rsidRPr="0043131D" w:rsidRDefault="001C416B" w:rsidP="001C416B">
      <w:pPr>
        <w:pStyle w:val="Caption"/>
        <w:jc w:val="center"/>
      </w:pPr>
      <w:r>
        <w:t xml:space="preserve">Figure </w:t>
      </w:r>
      <w:fldSimple w:instr=" SEQ Figure \* ARABIC ">
        <w:r w:rsidR="00C207BD">
          <w:rPr>
            <w:noProof/>
          </w:rPr>
          <w:t>65</w:t>
        </w:r>
      </w:fldSimple>
      <w:r>
        <w:t>: Button Control Diagram</w:t>
      </w:r>
    </w:p>
    <w:p w14:paraId="3515AA8C" w14:textId="77777777" w:rsidR="001C416B" w:rsidRDefault="000147D9" w:rsidP="000147D9">
      <w:pPr>
        <w:rPr>
          <w:rFonts w:eastAsia="Trebuchet MS"/>
        </w:rPr>
      </w:pPr>
      <w:r>
        <w:rPr>
          <w:rFonts w:eastAsia="Trebuchet MS"/>
        </w:rPr>
        <w:tab/>
      </w:r>
      <w:r w:rsidR="001C416B" w:rsidRPr="0043131D">
        <w:rPr>
          <w:rFonts w:eastAsia="Trebuchet MS"/>
        </w:rPr>
        <w:t>A </w:t>
      </w:r>
      <w:r w:rsidR="001C416B" w:rsidRPr="0043131D">
        <w:rPr>
          <w:rFonts w:eastAsia="Trebuchet MS"/>
          <w:i/>
        </w:rPr>
        <w:t xml:space="preserve">Button </w:t>
      </w:r>
      <w:r w:rsidR="001C416B" w:rsidRPr="0043131D">
        <w:rPr>
          <w:rFonts w:eastAsia="Trebuchet MS"/>
        </w:rPr>
        <w:t>is a control that allows user interaction through the mouse/keyboard interface.  The </w:t>
      </w:r>
      <w:r w:rsidR="001C416B" w:rsidRPr="0043131D">
        <w:rPr>
          <w:rFonts w:eastAsia="Trebuchet MS"/>
          <w:i/>
        </w:rPr>
        <w:t xml:space="preserve">Button </w:t>
      </w:r>
      <w:r w:rsidR="001C416B" w:rsidRPr="0043131D">
        <w:rPr>
          <w:rFonts w:eastAsia="Trebuchet MS"/>
        </w:rPr>
        <w:t xml:space="preserve">control is displayed by default with a basic texture. You can provide a </w:t>
      </w:r>
      <w:r w:rsidR="001C416B" w:rsidRPr="0043131D">
        <w:rPr>
          <w:rFonts w:eastAsia="Trebuchet MS"/>
          <w:i/>
        </w:rPr>
        <w:t xml:space="preserve">NinePatch </w:t>
      </w:r>
      <w:r w:rsidR="001C416B" w:rsidRPr="0043131D">
        <w:rPr>
          <w:rFonts w:eastAsia="Trebuchet MS"/>
        </w:rPr>
        <w:t xml:space="preserve">texture to change the border and background rendering. </w:t>
      </w:r>
    </w:p>
    <w:p w14:paraId="1B3C926E" w14:textId="77777777" w:rsidR="000147D9" w:rsidRPr="0043131D" w:rsidRDefault="000147D9" w:rsidP="000147D9"/>
    <w:p w14:paraId="7DCA4A11" w14:textId="77777777" w:rsidR="001C416B" w:rsidRPr="0043131D" w:rsidRDefault="000147D9" w:rsidP="000147D9">
      <w:r>
        <w:rPr>
          <w:rFonts w:eastAsia="Trebuchet MS"/>
        </w:rPr>
        <w:tab/>
      </w:r>
      <w:r w:rsidR="001C416B" w:rsidRPr="0043131D">
        <w:rPr>
          <w:rFonts w:eastAsia="Trebuchet MS"/>
        </w:rPr>
        <w:t>The following example shows three buttons that respond to clicks in three different ways.</w:t>
      </w:r>
    </w:p>
    <w:p w14:paraId="548872A6" w14:textId="77777777" w:rsidR="001C416B" w:rsidRPr="0043131D" w:rsidRDefault="001C416B" w:rsidP="00DD4C99">
      <w:pPr>
        <w:pStyle w:val="ListParagraph"/>
        <w:numPr>
          <w:ilvl w:val="0"/>
          <w:numId w:val="105"/>
        </w:numPr>
      </w:pPr>
      <w:r w:rsidRPr="000147D9">
        <w:rPr>
          <w:rFonts w:eastAsia="Trebuchet MS"/>
          <w:b/>
        </w:rPr>
        <w:t>Hover</w:t>
      </w:r>
      <w:r w:rsidRPr="000147D9">
        <w:rPr>
          <w:rFonts w:eastAsia="Trebuchet MS"/>
        </w:rPr>
        <w:t>: the first button changes colors when the user hovers with the mouse over the button.</w:t>
      </w:r>
    </w:p>
    <w:p w14:paraId="11A3298B" w14:textId="77777777" w:rsidR="001C416B" w:rsidRPr="0043131D" w:rsidRDefault="001C416B" w:rsidP="00DD4C99">
      <w:pPr>
        <w:pStyle w:val="ListParagraph"/>
        <w:numPr>
          <w:ilvl w:val="0"/>
          <w:numId w:val="105"/>
        </w:numPr>
      </w:pPr>
      <w:r w:rsidRPr="000147D9">
        <w:rPr>
          <w:rFonts w:eastAsia="Trebuchet MS"/>
          <w:b/>
        </w:rPr>
        <w:t>Press</w:t>
      </w:r>
      <w:r w:rsidRPr="000147D9">
        <w:rPr>
          <w:rFonts w:eastAsia="Trebuchet MS"/>
        </w:rPr>
        <w:t>: the second button requires that the mouse be pressed while the mouse pointer is over the button.</w:t>
      </w:r>
    </w:p>
    <w:p w14:paraId="3B7D67CD" w14:textId="77777777" w:rsidR="001C416B" w:rsidRPr="0043131D" w:rsidRDefault="001C416B" w:rsidP="00DD4C99">
      <w:pPr>
        <w:pStyle w:val="ListParagraph"/>
        <w:numPr>
          <w:ilvl w:val="0"/>
          <w:numId w:val="105"/>
        </w:numPr>
      </w:pPr>
      <w:r w:rsidRPr="000147D9">
        <w:rPr>
          <w:rFonts w:eastAsia="Trebuchet MS"/>
          <w:b/>
        </w:rPr>
        <w:t>Release</w:t>
      </w:r>
      <w:r w:rsidRPr="000147D9">
        <w:rPr>
          <w:rFonts w:eastAsia="Trebuchet MS"/>
        </w:rPr>
        <w:t>: the third does not reset the background color of the buttons until the mouse is pressed and released on the button.</w:t>
      </w:r>
    </w:p>
    <w:p w14:paraId="5504070D" w14:textId="77777777" w:rsidR="001C416B" w:rsidRPr="0043131D" w:rsidRDefault="001C416B" w:rsidP="001C416B"/>
    <w:p w14:paraId="168F66ED" w14:textId="77777777" w:rsidR="001C416B" w:rsidRPr="000147D9" w:rsidRDefault="001C416B" w:rsidP="00DD4C99">
      <w:pPr>
        <w:numPr>
          <w:ilvl w:val="0"/>
          <w:numId w:val="10"/>
        </w:numPr>
      </w:pPr>
      <w:r w:rsidRPr="000147D9">
        <w:rPr>
          <w:rFonts w:eastAsia="Trebuchet MS" w:cs="Trebuchet MS"/>
          <w:b/>
        </w:rPr>
        <w:t>Data</w:t>
      </w:r>
    </w:p>
    <w:p w14:paraId="166C467A" w14:textId="77777777" w:rsidR="001C416B" w:rsidRPr="000147D9" w:rsidRDefault="001C416B" w:rsidP="00DD4C99">
      <w:pPr>
        <w:numPr>
          <w:ilvl w:val="1"/>
          <w:numId w:val="10"/>
        </w:numPr>
        <w:tabs>
          <w:tab w:val="clear" w:pos="1440"/>
          <w:tab w:val="num" w:pos="1080"/>
        </w:tabs>
        <w:ind w:left="1080"/>
      </w:pPr>
      <w:r w:rsidRPr="000147D9">
        <w:rPr>
          <w:rFonts w:eastAsia="Trebuchet MS" w:cs="Trebuchet MS"/>
        </w:rPr>
        <w:t xml:space="preserve">Texture : </w:t>
      </w:r>
      <w:r w:rsidRPr="000147D9">
        <w:rPr>
          <w:rFonts w:eastAsia="Trebuchet MS" w:cs="Trebuchet MS"/>
          <w:i/>
        </w:rPr>
        <w:t>NinePatch</w:t>
      </w:r>
    </w:p>
    <w:p w14:paraId="52D86885" w14:textId="77777777" w:rsidR="001C416B" w:rsidRPr="000147D9" w:rsidRDefault="001C416B" w:rsidP="00DD4C99">
      <w:pPr>
        <w:numPr>
          <w:ilvl w:val="2"/>
          <w:numId w:val="10"/>
        </w:numPr>
        <w:tabs>
          <w:tab w:val="clear" w:pos="2160"/>
          <w:tab w:val="num" w:pos="1440"/>
        </w:tabs>
        <w:ind w:left="1440"/>
      </w:pPr>
      <w:r w:rsidRPr="000147D9">
        <w:rPr>
          <w:rFonts w:eastAsia="Trebuchet MS" w:cs="Trebuchet MS"/>
        </w:rPr>
        <w:t xml:space="preserve">The </w:t>
      </w:r>
      <w:r w:rsidRPr="000147D9">
        <w:rPr>
          <w:rFonts w:eastAsia="Trebuchet MS" w:cs="Trebuchet MS"/>
          <w:i/>
        </w:rPr>
        <w:t>NinePatch</w:t>
      </w:r>
      <w:r w:rsidRPr="000147D9">
        <w:rPr>
          <w:rFonts w:eastAsia="Trebuchet MS" w:cs="Trebuchet MS"/>
        </w:rPr>
        <w:t xml:space="preserve"> texture to apply to the background of the </w:t>
      </w:r>
      <w:r w:rsidRPr="000147D9">
        <w:rPr>
          <w:rFonts w:eastAsia="Trebuchet MS" w:cs="Trebuchet MS"/>
          <w:i/>
        </w:rPr>
        <w:t>Panel.</w:t>
      </w:r>
    </w:p>
    <w:p w14:paraId="532EAAFB" w14:textId="77777777" w:rsidR="001C416B" w:rsidRPr="000147D9" w:rsidRDefault="001C416B" w:rsidP="00DD4C99">
      <w:pPr>
        <w:numPr>
          <w:ilvl w:val="1"/>
          <w:numId w:val="10"/>
        </w:numPr>
        <w:tabs>
          <w:tab w:val="clear" w:pos="1440"/>
          <w:tab w:val="num" w:pos="1080"/>
        </w:tabs>
        <w:ind w:left="1080"/>
      </w:pPr>
      <w:r w:rsidRPr="000147D9">
        <w:rPr>
          <w:rFonts w:eastAsia="Trebuchet MS" w:cs="Trebuchet MS"/>
        </w:rPr>
        <w:t xml:space="preserve">Padding: </w:t>
      </w:r>
      <w:r w:rsidRPr="000147D9">
        <w:rPr>
          <w:rFonts w:eastAsia="Trebuchet MS" w:cs="Trebuchet MS"/>
          <w:i/>
        </w:rPr>
        <w:t>Rectangle</w:t>
      </w:r>
    </w:p>
    <w:p w14:paraId="406231E8" w14:textId="77777777" w:rsidR="001C416B" w:rsidRPr="000147D9" w:rsidRDefault="001C416B" w:rsidP="00DD4C99">
      <w:pPr>
        <w:numPr>
          <w:ilvl w:val="2"/>
          <w:numId w:val="10"/>
        </w:numPr>
        <w:tabs>
          <w:tab w:val="clear" w:pos="2160"/>
          <w:tab w:val="num" w:pos="1440"/>
        </w:tabs>
        <w:ind w:left="1440"/>
      </w:pPr>
      <w:r w:rsidRPr="000147D9">
        <w:rPr>
          <w:rFonts w:eastAsia="Trebuchet MS" w:cs="Trebuchet MS"/>
        </w:rPr>
        <w:t>Defines the amount of spacing around the border that is left empty when drawing the text.</w:t>
      </w:r>
    </w:p>
    <w:p w14:paraId="12215924" w14:textId="77777777" w:rsidR="001C416B" w:rsidRPr="000147D9" w:rsidRDefault="001C416B" w:rsidP="00DD4C99">
      <w:pPr>
        <w:numPr>
          <w:ilvl w:val="1"/>
          <w:numId w:val="10"/>
        </w:numPr>
        <w:tabs>
          <w:tab w:val="clear" w:pos="1440"/>
          <w:tab w:val="num" w:pos="1080"/>
        </w:tabs>
        <w:ind w:left="1080"/>
      </w:pPr>
      <w:r w:rsidRPr="000147D9">
        <w:rPr>
          <w:rFonts w:eastAsia="Trebuchet MS" w:cs="Trebuchet MS"/>
        </w:rPr>
        <w:t xml:space="preserve">Callback : </w:t>
      </w:r>
      <w:r w:rsidRPr="000147D9">
        <w:rPr>
          <w:rFonts w:eastAsia="Trebuchet MS" w:cs="Trebuchet MS"/>
          <w:i/>
        </w:rPr>
        <w:t>ButtonCallback</w:t>
      </w:r>
    </w:p>
    <w:p w14:paraId="246574F9" w14:textId="77777777" w:rsidR="001C416B" w:rsidRPr="000147D9" w:rsidRDefault="001C416B" w:rsidP="00DD4C99">
      <w:pPr>
        <w:numPr>
          <w:ilvl w:val="2"/>
          <w:numId w:val="10"/>
        </w:numPr>
        <w:tabs>
          <w:tab w:val="clear" w:pos="2160"/>
          <w:tab w:val="num" w:pos="1440"/>
        </w:tabs>
        <w:ind w:left="1440"/>
      </w:pPr>
      <w:r w:rsidRPr="000147D9">
        <w:rPr>
          <w:rFonts w:eastAsia="Trebuchet MS" w:cs="Trebuchet MS"/>
        </w:rPr>
        <w:t>Sets the function callback that is called when a user presses the button.</w:t>
      </w:r>
    </w:p>
    <w:p w14:paraId="63454574" w14:textId="77777777" w:rsidR="001C416B" w:rsidRPr="0043131D" w:rsidRDefault="001C416B" w:rsidP="001C416B">
      <w:pPr>
        <w:pStyle w:val="Heading4"/>
      </w:pPr>
      <w:bookmarkStart w:id="502" w:name="_Toc256375287"/>
      <w:r w:rsidRPr="0043131D">
        <w:rPr>
          <w:rFonts w:eastAsia="Trebuchet MS"/>
        </w:rPr>
        <w:t>Textbox</w:t>
      </w:r>
      <w:bookmarkEnd w:id="502"/>
    </w:p>
    <w:p w14:paraId="73865A8A" w14:textId="77777777" w:rsidR="001C416B" w:rsidRDefault="001C416B" w:rsidP="00AA5907">
      <w:pPr>
        <w:pStyle w:val="Heading7"/>
      </w:pPr>
      <w:r w:rsidRPr="0043131D">
        <w:rPr>
          <w:noProof/>
          <w:lang w:bidi="ar-SA"/>
        </w:rPr>
        <w:drawing>
          <wp:inline distT="0" distB="0" distL="0" distR="0" wp14:editId="0C8A3A52">
            <wp:extent cx="1419860" cy="269240"/>
            <wp:effectExtent l="19050" t="0" r="8890" b="0"/>
            <wp:docPr id="3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cstate="print"/>
                    <a:srcRect/>
                    <a:stretch>
                      <a:fillRect/>
                    </a:stretch>
                  </pic:blipFill>
                  <pic:spPr bwMode="auto">
                    <a:xfrm>
                      <a:off x="0" y="0"/>
                      <a:ext cx="1419860" cy="269240"/>
                    </a:xfrm>
                    <a:prstGeom prst="rect">
                      <a:avLst/>
                    </a:prstGeom>
                    <a:noFill/>
                    <a:ln w="9525">
                      <a:noFill/>
                      <a:miter lim="800000"/>
                      <a:headEnd/>
                      <a:tailEnd/>
                    </a:ln>
                  </pic:spPr>
                </pic:pic>
              </a:graphicData>
            </a:graphic>
          </wp:inline>
        </w:drawing>
      </w:r>
    </w:p>
    <w:p w14:paraId="044C5374" w14:textId="77777777" w:rsidR="001C416B" w:rsidRPr="0043131D" w:rsidRDefault="001C416B" w:rsidP="001C416B">
      <w:pPr>
        <w:pStyle w:val="Caption"/>
        <w:jc w:val="center"/>
      </w:pPr>
      <w:r>
        <w:t xml:space="preserve">Figure </w:t>
      </w:r>
      <w:fldSimple w:instr=" SEQ Figure \* ARABIC ">
        <w:r w:rsidR="00C207BD">
          <w:rPr>
            <w:noProof/>
          </w:rPr>
          <w:t>66</w:t>
        </w:r>
      </w:fldSimple>
      <w:r>
        <w:t>: Textbox Control Diagram</w:t>
      </w:r>
    </w:p>
    <w:p w14:paraId="7F2A2B3B" w14:textId="77777777" w:rsidR="001C416B" w:rsidRDefault="000147D9" w:rsidP="000147D9">
      <w:pPr>
        <w:rPr>
          <w:rFonts w:eastAsia="Trebuchet MS"/>
        </w:rPr>
      </w:pPr>
      <w:r>
        <w:rPr>
          <w:rFonts w:eastAsia="Trebuchet MS"/>
        </w:rPr>
        <w:tab/>
      </w:r>
      <w:r w:rsidR="001C416B" w:rsidRPr="0043131D">
        <w:rPr>
          <w:rFonts w:eastAsia="Trebuchet MS"/>
        </w:rPr>
        <w:t>A </w:t>
      </w:r>
      <w:r w:rsidR="001C416B" w:rsidRPr="0043131D">
        <w:rPr>
          <w:rFonts w:eastAsia="Trebuchet MS"/>
          <w:i/>
        </w:rPr>
        <w:t xml:space="preserve">Textbox </w:t>
      </w:r>
      <w:r w:rsidR="001C416B" w:rsidRPr="0043131D">
        <w:rPr>
          <w:rFonts w:eastAsia="Trebuchet MS"/>
        </w:rPr>
        <w:t>is a control that allows user interaction through the keyboard interface.  The </w:t>
      </w:r>
      <w:r w:rsidR="001C416B" w:rsidRPr="0043131D">
        <w:rPr>
          <w:rFonts w:eastAsia="Trebuchet MS"/>
          <w:i/>
        </w:rPr>
        <w:t xml:space="preserve">Textbox </w:t>
      </w:r>
      <w:r w:rsidR="001C416B" w:rsidRPr="0043131D">
        <w:rPr>
          <w:rFonts w:eastAsia="Trebuchet MS"/>
        </w:rPr>
        <w:t xml:space="preserve">control is displayed by default with a basic texture. You can provide a </w:t>
      </w:r>
      <w:r w:rsidR="001C416B" w:rsidRPr="0043131D">
        <w:rPr>
          <w:rFonts w:eastAsia="Trebuchet MS"/>
          <w:i/>
        </w:rPr>
        <w:t xml:space="preserve">NinePatch </w:t>
      </w:r>
      <w:r w:rsidR="001C416B" w:rsidRPr="0043131D">
        <w:rPr>
          <w:rFonts w:eastAsia="Trebuchet MS"/>
        </w:rPr>
        <w:t xml:space="preserve">texture to change the border and background rendering. </w:t>
      </w:r>
    </w:p>
    <w:p w14:paraId="0FC96914" w14:textId="77777777" w:rsidR="000147D9" w:rsidRPr="0043131D" w:rsidRDefault="000147D9" w:rsidP="000147D9"/>
    <w:p w14:paraId="3CD0D44C" w14:textId="77777777" w:rsidR="001C416B" w:rsidRPr="000147D9" w:rsidRDefault="001C416B" w:rsidP="00DD4C99">
      <w:pPr>
        <w:numPr>
          <w:ilvl w:val="0"/>
          <w:numId w:val="62"/>
        </w:numPr>
      </w:pPr>
      <w:r w:rsidRPr="000147D9">
        <w:rPr>
          <w:rFonts w:eastAsia="Trebuchet MS" w:cs="Trebuchet MS"/>
          <w:b/>
        </w:rPr>
        <w:t>Data</w:t>
      </w:r>
    </w:p>
    <w:p w14:paraId="326D2BA5" w14:textId="77777777" w:rsidR="001C416B" w:rsidRPr="000147D9" w:rsidRDefault="001C416B" w:rsidP="00DD4C99">
      <w:pPr>
        <w:numPr>
          <w:ilvl w:val="1"/>
          <w:numId w:val="62"/>
        </w:numPr>
      </w:pPr>
      <w:r w:rsidRPr="000147D9">
        <w:rPr>
          <w:rFonts w:eastAsia="Trebuchet MS" w:cs="Trebuchet MS"/>
        </w:rPr>
        <w:t xml:space="preserve">Texture : </w:t>
      </w:r>
      <w:r w:rsidRPr="000147D9">
        <w:rPr>
          <w:rFonts w:eastAsia="Trebuchet MS" w:cs="Trebuchet MS"/>
          <w:i/>
        </w:rPr>
        <w:t>NinePatch</w:t>
      </w:r>
    </w:p>
    <w:p w14:paraId="21303016" w14:textId="77777777" w:rsidR="001C416B" w:rsidRPr="000147D9" w:rsidRDefault="001C416B" w:rsidP="00DD4C99">
      <w:pPr>
        <w:numPr>
          <w:ilvl w:val="2"/>
          <w:numId w:val="62"/>
        </w:numPr>
      </w:pPr>
      <w:r w:rsidRPr="000147D9">
        <w:rPr>
          <w:rFonts w:eastAsia="Trebuchet MS" w:cs="Trebuchet MS"/>
        </w:rPr>
        <w:t xml:space="preserve">The </w:t>
      </w:r>
      <w:r w:rsidRPr="000147D9">
        <w:rPr>
          <w:rFonts w:eastAsia="Trebuchet MS" w:cs="Trebuchet MS"/>
          <w:i/>
        </w:rPr>
        <w:t>NinePatch</w:t>
      </w:r>
      <w:r w:rsidRPr="000147D9">
        <w:rPr>
          <w:rFonts w:eastAsia="Trebuchet MS" w:cs="Trebuchet MS"/>
        </w:rPr>
        <w:t xml:space="preserve"> texture to apply to the background of the </w:t>
      </w:r>
      <w:r w:rsidRPr="000147D9">
        <w:rPr>
          <w:rFonts w:eastAsia="Trebuchet MS" w:cs="Trebuchet MS"/>
          <w:i/>
        </w:rPr>
        <w:t>Panel.</w:t>
      </w:r>
    </w:p>
    <w:p w14:paraId="50B178FC" w14:textId="77777777" w:rsidR="001C416B" w:rsidRPr="000147D9" w:rsidRDefault="001C416B" w:rsidP="00DD4C99">
      <w:pPr>
        <w:numPr>
          <w:ilvl w:val="1"/>
          <w:numId w:val="62"/>
        </w:numPr>
      </w:pPr>
      <w:r w:rsidRPr="000147D9">
        <w:rPr>
          <w:rFonts w:eastAsia="Trebuchet MS" w:cs="Trebuchet MS"/>
        </w:rPr>
        <w:t xml:space="preserve">Padding: </w:t>
      </w:r>
      <w:r w:rsidRPr="000147D9">
        <w:rPr>
          <w:rFonts w:eastAsia="Trebuchet MS" w:cs="Trebuchet MS"/>
          <w:i/>
        </w:rPr>
        <w:t>Rectangle</w:t>
      </w:r>
    </w:p>
    <w:p w14:paraId="437B2FD7" w14:textId="77777777" w:rsidR="001C416B" w:rsidRPr="000147D9" w:rsidRDefault="001C416B" w:rsidP="00DD4C99">
      <w:pPr>
        <w:numPr>
          <w:ilvl w:val="2"/>
          <w:numId w:val="62"/>
        </w:numPr>
      </w:pPr>
      <w:r w:rsidRPr="000147D9">
        <w:rPr>
          <w:rFonts w:eastAsia="Trebuchet MS" w:cs="Trebuchet MS"/>
        </w:rPr>
        <w:lastRenderedPageBreak/>
        <w:t>Defines the amount of spacing around the border that is given left empty when drawing the text.</w:t>
      </w:r>
    </w:p>
    <w:p w14:paraId="67E73234" w14:textId="77777777" w:rsidR="001C416B" w:rsidRPr="000147D9" w:rsidRDefault="001C416B" w:rsidP="00DD4C99">
      <w:pPr>
        <w:numPr>
          <w:ilvl w:val="1"/>
          <w:numId w:val="62"/>
        </w:numPr>
      </w:pPr>
      <w:r w:rsidRPr="000147D9">
        <w:rPr>
          <w:rFonts w:eastAsia="Trebuchet MS" w:cs="Trebuchet MS"/>
        </w:rPr>
        <w:t xml:space="preserve">Callback : </w:t>
      </w:r>
      <w:r w:rsidRPr="000147D9">
        <w:rPr>
          <w:rFonts w:eastAsia="Trebuchet MS" w:cs="Trebuchet MS"/>
          <w:i/>
        </w:rPr>
        <w:t>TextboxCallback</w:t>
      </w:r>
    </w:p>
    <w:p w14:paraId="2B7DF2B2" w14:textId="77777777" w:rsidR="001C416B" w:rsidRPr="000147D9" w:rsidRDefault="001C416B" w:rsidP="00DD4C99">
      <w:pPr>
        <w:numPr>
          <w:ilvl w:val="2"/>
          <w:numId w:val="62"/>
        </w:numPr>
      </w:pPr>
      <w:r w:rsidRPr="000147D9">
        <w:rPr>
          <w:rFonts w:eastAsia="Trebuchet MS" w:cs="Trebuchet MS"/>
        </w:rPr>
        <w:t xml:space="preserve">Sets the function callback that is called when a user presses a key within in the </w:t>
      </w:r>
      <w:r w:rsidRPr="000147D9">
        <w:rPr>
          <w:rFonts w:eastAsia="Trebuchet MS" w:cs="Trebuchet MS"/>
          <w:i/>
        </w:rPr>
        <w:t>Textbox</w:t>
      </w:r>
      <w:r w:rsidRPr="000147D9">
        <w:rPr>
          <w:rFonts w:eastAsia="Trebuchet MS" w:cs="Trebuchet MS"/>
        </w:rPr>
        <w:t>.</w:t>
      </w:r>
    </w:p>
    <w:p w14:paraId="19D46F88" w14:textId="77777777" w:rsidR="001C416B" w:rsidRDefault="001C416B" w:rsidP="001C416B">
      <w:pPr>
        <w:pStyle w:val="Heading4"/>
        <w:rPr>
          <w:rFonts w:eastAsia="Trebuchet MS"/>
        </w:rPr>
      </w:pPr>
      <w:bookmarkStart w:id="503" w:name="_Toc256375288"/>
      <w:r w:rsidRPr="0043131D">
        <w:rPr>
          <w:rFonts w:eastAsia="Trebuchet MS"/>
        </w:rPr>
        <w:t>Render2DExtension</w:t>
      </w:r>
      <w:bookmarkEnd w:id="503"/>
    </w:p>
    <w:p w14:paraId="05C77838" w14:textId="77777777" w:rsidR="001C416B" w:rsidRDefault="000147D9" w:rsidP="000147D9">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Render2DExtension</w:t>
      </w:r>
      <w:r w:rsidR="001C416B" w:rsidRPr="0043131D">
        <w:rPr>
          <w:rFonts w:eastAsia="Trebuchet MS"/>
        </w:rPr>
        <w:t xml:space="preserve"> is the primary task used to render GUI controls to the camera screen.  This extension spawns a multitude of subtasks to render out the </w:t>
      </w:r>
      <w:r w:rsidR="001C416B" w:rsidRPr="0043131D">
        <w:rPr>
          <w:rFonts w:eastAsia="Trebuchet MS"/>
          <w:i/>
        </w:rPr>
        <w:t>Controls</w:t>
      </w:r>
      <w:r w:rsidR="001C416B" w:rsidRPr="0043131D">
        <w:rPr>
          <w:rFonts w:eastAsia="Trebuchet MS"/>
        </w:rPr>
        <w:t xml:space="preserve"> using the </w:t>
      </w:r>
      <w:r w:rsidR="001C416B" w:rsidRPr="0043131D">
        <w:rPr>
          <w:rFonts w:eastAsia="Trebuchet MS"/>
          <w:i/>
        </w:rPr>
        <w:t>BufferedDeviceAdapter</w:t>
      </w:r>
      <w:r w:rsidR="001C416B" w:rsidRPr="0043131D">
        <w:rPr>
          <w:rFonts w:eastAsia="Trebuchet MS"/>
        </w:rPr>
        <w:t xml:space="preserve">; once the tasks have completed, the </w:t>
      </w:r>
      <w:r w:rsidR="001C416B" w:rsidRPr="0043131D">
        <w:rPr>
          <w:rFonts w:eastAsia="Trebuchet MS"/>
          <w:i/>
        </w:rPr>
        <w:t>BufferedDeviceAdapters</w:t>
      </w:r>
      <w:r w:rsidR="001C416B" w:rsidRPr="0043131D">
        <w:rPr>
          <w:rFonts w:eastAsia="Trebuchet MS"/>
        </w:rPr>
        <w:t xml:space="preserve"> are combined and played back using the </w:t>
      </w:r>
      <w:r w:rsidR="001C416B" w:rsidRPr="0043131D">
        <w:rPr>
          <w:rFonts w:eastAsia="Trebuchet MS"/>
          <w:i/>
        </w:rPr>
        <w:t>HardwareDeviceAdapter</w:t>
      </w:r>
      <w:r w:rsidR="001C416B" w:rsidRPr="0043131D">
        <w:rPr>
          <w:rFonts w:eastAsia="Trebuchet MS"/>
        </w:rPr>
        <w:t>.</w:t>
      </w:r>
      <w:r>
        <w:rPr>
          <w:rFonts w:eastAsia="Trebuchet MS"/>
        </w:rPr>
        <w:t xml:space="preserve"> </w:t>
      </w:r>
    </w:p>
    <w:p w14:paraId="505BBE94" w14:textId="77777777" w:rsidR="000147D9" w:rsidRPr="0043131D" w:rsidRDefault="000147D9" w:rsidP="000147D9"/>
    <w:p w14:paraId="6AAB237B" w14:textId="77777777" w:rsidR="001C416B" w:rsidRPr="000147D9" w:rsidRDefault="001C416B" w:rsidP="00DD4C99">
      <w:pPr>
        <w:numPr>
          <w:ilvl w:val="0"/>
          <w:numId w:val="11"/>
        </w:numPr>
      </w:pPr>
      <w:r w:rsidRPr="000147D9">
        <w:rPr>
          <w:rFonts w:eastAsia="Trebuchet MS" w:cs="Trebuchet MS"/>
          <w:b/>
        </w:rPr>
        <w:t>Operations</w:t>
      </w:r>
    </w:p>
    <w:p w14:paraId="427D1F38" w14:textId="77777777" w:rsidR="001C416B" w:rsidRPr="000147D9" w:rsidRDefault="001C416B" w:rsidP="00DD4C99">
      <w:pPr>
        <w:numPr>
          <w:ilvl w:val="1"/>
          <w:numId w:val="11"/>
        </w:numPr>
        <w:tabs>
          <w:tab w:val="clear" w:pos="1440"/>
          <w:tab w:val="num" w:pos="1080"/>
        </w:tabs>
        <w:ind w:left="1080"/>
      </w:pPr>
      <w:r w:rsidRPr="000147D9">
        <w:rPr>
          <w:rFonts w:eastAsia="Trebuchet MS" w:cs="Trebuchet MS"/>
        </w:rPr>
        <w:t xml:space="preserve">OnExecute( </w:t>
      </w:r>
      <w:r w:rsidRPr="000147D9">
        <w:rPr>
          <w:rFonts w:eastAsia="Trebuchet MS" w:cs="Trebuchet MS"/>
          <w:i/>
        </w:rPr>
        <w:t xml:space="preserve">void </w:t>
      </w:r>
      <w:r w:rsidRPr="000147D9">
        <w:rPr>
          <w:rFonts w:eastAsia="Trebuchet MS" w:cs="Trebuchet MS"/>
        </w:rPr>
        <w:t xml:space="preserve">) : </w:t>
      </w:r>
      <w:r w:rsidRPr="000147D9">
        <w:rPr>
          <w:rFonts w:eastAsia="Trebuchet MS" w:cs="Trebuchet MS"/>
          <w:i/>
        </w:rPr>
        <w:t>void</w:t>
      </w:r>
    </w:p>
    <w:p w14:paraId="552372A5" w14:textId="77777777" w:rsidR="001C416B" w:rsidRPr="000147D9" w:rsidRDefault="001C416B" w:rsidP="00DD4C99">
      <w:pPr>
        <w:numPr>
          <w:ilvl w:val="2"/>
          <w:numId w:val="11"/>
        </w:numPr>
        <w:tabs>
          <w:tab w:val="clear" w:pos="2160"/>
          <w:tab w:val="num" w:pos="1440"/>
        </w:tabs>
        <w:ind w:left="1440"/>
      </w:pPr>
      <w:r w:rsidRPr="000147D9">
        <w:rPr>
          <w:rFonts w:eastAsia="Trebuchet MS" w:cs="Trebuchet MS"/>
        </w:rPr>
        <w:t xml:space="preserve">Inherited from </w:t>
      </w:r>
      <w:r w:rsidRPr="000147D9">
        <w:rPr>
          <w:rFonts w:eastAsia="Trebuchet MS" w:cs="Trebuchet MS"/>
          <w:i/>
        </w:rPr>
        <w:t>Task</w:t>
      </w:r>
      <w:r w:rsidRPr="000147D9">
        <w:rPr>
          <w:rFonts w:eastAsia="Trebuchet MS" w:cs="Trebuchet MS"/>
        </w:rPr>
        <w:t xml:space="preserve">; Spawns the a multitude of sub-tasks to render the </w:t>
      </w:r>
      <w:r w:rsidRPr="000147D9">
        <w:rPr>
          <w:rFonts w:eastAsia="Trebuchet MS" w:cs="Trebuchet MS"/>
          <w:i/>
        </w:rPr>
        <w:t xml:space="preserve">Controls </w:t>
      </w:r>
      <w:r w:rsidRPr="000147D9">
        <w:rPr>
          <w:rFonts w:eastAsia="Trebuchet MS" w:cs="Trebuchet MS"/>
        </w:rPr>
        <w:t>to the camera screen.</w:t>
      </w:r>
    </w:p>
    <w:p w14:paraId="4BF212D6" w14:textId="77777777" w:rsidR="001C416B" w:rsidRPr="0043131D" w:rsidRDefault="001C416B" w:rsidP="001C416B">
      <w:pPr>
        <w:pStyle w:val="Heading4"/>
      </w:pPr>
      <w:bookmarkStart w:id="504" w:name="_Toc256375289"/>
      <w:r w:rsidRPr="0043131D">
        <w:rPr>
          <w:rFonts w:eastAsia="Trebuchet MS"/>
        </w:rPr>
        <w:t>Content Subsystem</w:t>
      </w:r>
      <w:bookmarkEnd w:id="504"/>
    </w:p>
    <w:p w14:paraId="20C96EFD" w14:textId="77777777" w:rsidR="001C416B" w:rsidRDefault="001C416B" w:rsidP="00AA5907">
      <w:pPr>
        <w:pStyle w:val="Heading7"/>
      </w:pPr>
      <w:r w:rsidRPr="0043131D">
        <w:rPr>
          <w:noProof/>
          <w:lang w:bidi="ar-SA"/>
        </w:rPr>
        <w:drawing>
          <wp:inline distT="0" distB="0" distL="0" distR="0" wp14:editId="2DEC1616">
            <wp:extent cx="3431540" cy="2323465"/>
            <wp:effectExtent l="0" t="0" r="0" b="0"/>
            <wp:docPr id="3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srcRect/>
                    <a:stretch>
                      <a:fillRect/>
                    </a:stretch>
                  </pic:blipFill>
                  <pic:spPr bwMode="auto">
                    <a:xfrm>
                      <a:off x="0" y="0"/>
                      <a:ext cx="3431540" cy="2323465"/>
                    </a:xfrm>
                    <a:prstGeom prst="rect">
                      <a:avLst/>
                    </a:prstGeom>
                    <a:noFill/>
                    <a:ln w="9525">
                      <a:noFill/>
                      <a:miter lim="800000"/>
                      <a:headEnd/>
                      <a:tailEnd/>
                    </a:ln>
                  </pic:spPr>
                </pic:pic>
              </a:graphicData>
            </a:graphic>
          </wp:inline>
        </w:drawing>
      </w:r>
    </w:p>
    <w:p w14:paraId="6AB3B22E" w14:textId="77777777" w:rsidR="001C416B" w:rsidRPr="0043131D" w:rsidRDefault="001C416B" w:rsidP="001C416B">
      <w:pPr>
        <w:pStyle w:val="Caption"/>
        <w:jc w:val="center"/>
      </w:pPr>
      <w:r>
        <w:t xml:space="preserve">Figure </w:t>
      </w:r>
      <w:fldSimple w:instr=" SEQ Figure \* ARABIC ">
        <w:r w:rsidR="00C207BD">
          <w:rPr>
            <w:noProof/>
          </w:rPr>
          <w:t>67</w:t>
        </w:r>
      </w:fldSimple>
      <w:r>
        <w:t>: Content Loader UML Diagram</w:t>
      </w:r>
    </w:p>
    <w:p w14:paraId="0AC7797D" w14:textId="77777777" w:rsidR="00EE14E1" w:rsidRDefault="000147D9" w:rsidP="000147D9">
      <w:pPr>
        <w:rPr>
          <w:rFonts w:eastAsia="Trebuchet MS"/>
        </w:rPr>
      </w:pPr>
      <w:r>
        <w:rPr>
          <w:rFonts w:eastAsia="Trebuchet MS"/>
        </w:rPr>
        <w:tab/>
      </w:r>
    </w:p>
    <w:p w14:paraId="218C5DAB" w14:textId="77777777" w:rsidR="001C416B" w:rsidRPr="0043131D" w:rsidRDefault="00EE14E1" w:rsidP="000147D9">
      <w:r>
        <w:rPr>
          <w:rFonts w:eastAsia="Trebuchet MS"/>
        </w:rPr>
        <w:tab/>
      </w:r>
      <w:r w:rsidR="001C416B" w:rsidRPr="0043131D">
        <w:rPr>
          <w:rFonts w:eastAsia="Trebuchet MS"/>
        </w:rPr>
        <w:t xml:space="preserve">The component subsystem is a set of static tools used to load models and game objects into the game.  These tools make use of common formats(FBX, OBJ, etc.) in order to load the vertices, indices, materials and textures needed to draw the objects.  The extended </w:t>
      </w:r>
      <w:r w:rsidR="001C416B" w:rsidRPr="0043131D">
        <w:rPr>
          <w:rFonts w:eastAsia="Trebuchet MS"/>
          <w:i/>
        </w:rPr>
        <w:t>ObjectModelLoader</w:t>
      </w:r>
      <w:r w:rsidR="001C416B" w:rsidRPr="0043131D">
        <w:rPr>
          <w:rFonts w:eastAsia="Trebuchet MS"/>
        </w:rPr>
        <w:t xml:space="preserve"> uses a system of attributes embedded within the FBX to enable the loader to create the </w:t>
      </w:r>
      <w:r w:rsidR="001C416B" w:rsidRPr="0043131D">
        <w:rPr>
          <w:rFonts w:eastAsia="Trebuchet MS"/>
          <w:i/>
        </w:rPr>
        <w:t>GameObject</w:t>
      </w:r>
      <w:r w:rsidR="001C416B" w:rsidRPr="0043131D">
        <w:rPr>
          <w:rFonts w:eastAsia="Trebuchet MS"/>
        </w:rPr>
        <w:t xml:space="preserve"> and attach the needed components and properties.</w:t>
      </w:r>
    </w:p>
    <w:p w14:paraId="20F237DF" w14:textId="77777777" w:rsidR="001C416B" w:rsidRDefault="001C416B" w:rsidP="001C416B">
      <w:pPr>
        <w:pStyle w:val="Heading4"/>
        <w:rPr>
          <w:rFonts w:eastAsia="Trebuchet MS"/>
        </w:rPr>
      </w:pPr>
      <w:bookmarkStart w:id="505" w:name="_Toc256375290"/>
      <w:r w:rsidRPr="0043131D">
        <w:rPr>
          <w:rFonts w:eastAsia="Trebuchet MS"/>
        </w:rPr>
        <w:t>ModelLoader</w:t>
      </w:r>
      <w:bookmarkEnd w:id="505"/>
    </w:p>
    <w:p w14:paraId="07563C2F" w14:textId="77777777" w:rsidR="001C416B" w:rsidRDefault="00EE14E1" w:rsidP="00EE14E1">
      <w:pPr>
        <w:rPr>
          <w:rFonts w:eastAsia="Trebuchet MS"/>
        </w:rPr>
      </w:pPr>
      <w:r>
        <w:rPr>
          <w:rFonts w:eastAsia="Trebuchet MS"/>
        </w:rPr>
        <w:tab/>
      </w:r>
      <w:r w:rsidR="001C416B" w:rsidRPr="0043131D">
        <w:rPr>
          <w:rFonts w:eastAsia="Trebuchet MS"/>
        </w:rPr>
        <w:t>Static content tool used to load in model files and return back the imported graphics components.  If the system is unable to load in aspects of the model, certain buffer types will be returned as NULL.</w:t>
      </w:r>
      <w:r>
        <w:rPr>
          <w:rFonts w:eastAsia="Trebuchet MS"/>
        </w:rPr>
        <w:t xml:space="preserve"> </w:t>
      </w:r>
    </w:p>
    <w:p w14:paraId="124F8635" w14:textId="77777777" w:rsidR="00EE14E1" w:rsidRPr="0043131D" w:rsidRDefault="00EE14E1" w:rsidP="00EE14E1"/>
    <w:p w14:paraId="0FDC5C66" w14:textId="77777777" w:rsidR="001C416B" w:rsidRPr="00EE14E1" w:rsidRDefault="001C416B" w:rsidP="00DD4C99">
      <w:pPr>
        <w:numPr>
          <w:ilvl w:val="0"/>
          <w:numId w:val="12"/>
        </w:numPr>
      </w:pPr>
      <w:r w:rsidRPr="00EE14E1">
        <w:rPr>
          <w:rFonts w:eastAsia="Trebuchet MS" w:cs="Trebuchet MS"/>
          <w:b/>
        </w:rPr>
        <w:t>Operations</w:t>
      </w:r>
    </w:p>
    <w:p w14:paraId="13D170ED" w14:textId="77777777" w:rsidR="001C416B" w:rsidRPr="00EE14E1" w:rsidRDefault="001C416B" w:rsidP="00DD4C99">
      <w:pPr>
        <w:numPr>
          <w:ilvl w:val="1"/>
          <w:numId w:val="12"/>
        </w:numPr>
        <w:tabs>
          <w:tab w:val="clear" w:pos="1440"/>
          <w:tab w:val="num" w:pos="1080"/>
        </w:tabs>
        <w:ind w:left="1080"/>
      </w:pPr>
      <w:r w:rsidRPr="00EE14E1">
        <w:rPr>
          <w:rFonts w:eastAsia="Trebuchet MS" w:cs="Trebuchet MS"/>
        </w:rPr>
        <w:t xml:space="preserve">LoadFile(path : </w:t>
      </w:r>
      <w:r w:rsidRPr="00EE14E1">
        <w:rPr>
          <w:rFonts w:eastAsia="Trebuchet MS" w:cs="Trebuchet MS"/>
          <w:i/>
        </w:rPr>
        <w:t>String</w:t>
      </w:r>
      <w:r w:rsidRPr="00EE14E1">
        <w:rPr>
          <w:rFonts w:eastAsia="Trebuchet MS" w:cs="Trebuchet MS"/>
        </w:rPr>
        <w:t xml:space="preserve">, vertices : </w:t>
      </w:r>
      <w:r w:rsidRPr="00EE14E1">
        <w:rPr>
          <w:rFonts w:eastAsia="Trebuchet MS" w:cs="Trebuchet MS"/>
          <w:i/>
        </w:rPr>
        <w:t xml:space="preserve">ref VertexBuffer, </w:t>
      </w:r>
      <w:r w:rsidRPr="00EE14E1">
        <w:rPr>
          <w:rFonts w:eastAsia="Trebuchet MS" w:cs="Trebuchet MS"/>
        </w:rPr>
        <w:t xml:space="preserve">indices : </w:t>
      </w:r>
      <w:r w:rsidRPr="00EE14E1">
        <w:rPr>
          <w:rFonts w:eastAsia="Trebuchet MS" w:cs="Trebuchet MS"/>
          <w:i/>
        </w:rPr>
        <w:t>ref IndexBuffer</w:t>
      </w:r>
      <w:r w:rsidRPr="00EE14E1">
        <w:rPr>
          <w:rFonts w:eastAsia="Trebuchet MS" w:cs="Trebuchet MS"/>
        </w:rPr>
        <w:t xml:space="preserve">, material : </w:t>
      </w:r>
      <w:r w:rsidRPr="00EE14E1">
        <w:rPr>
          <w:rFonts w:eastAsia="Trebuchet MS" w:cs="Trebuchet MS"/>
          <w:i/>
        </w:rPr>
        <w:t>ref Material) : HRESULT</w:t>
      </w:r>
    </w:p>
    <w:p w14:paraId="64E5EC97" w14:textId="77777777" w:rsidR="001C416B" w:rsidRPr="0043131D" w:rsidRDefault="001C416B" w:rsidP="00DD4C99">
      <w:pPr>
        <w:numPr>
          <w:ilvl w:val="2"/>
          <w:numId w:val="12"/>
        </w:numPr>
        <w:tabs>
          <w:tab w:val="clear" w:pos="2160"/>
          <w:tab w:val="num" w:pos="1440"/>
        </w:tabs>
        <w:ind w:left="1440"/>
      </w:pPr>
      <w:r w:rsidRPr="00EE14E1">
        <w:rPr>
          <w:rFonts w:eastAsia="Trebuchet MS" w:cs="Trebuchet MS"/>
        </w:rPr>
        <w:t>Used to load</w:t>
      </w:r>
      <w:r w:rsidRPr="0043131D">
        <w:rPr>
          <w:rFonts w:eastAsia="Trebuchet MS" w:cs="Trebuchet MS"/>
          <w:sz w:val="24"/>
        </w:rPr>
        <w:t xml:space="preserve"> the file and return the imported </w:t>
      </w:r>
      <w:r w:rsidRPr="0043131D">
        <w:rPr>
          <w:rFonts w:eastAsia="Trebuchet MS" w:cs="Trebuchet MS"/>
          <w:i/>
          <w:sz w:val="24"/>
        </w:rPr>
        <w:t>VertexBuffer</w:t>
      </w:r>
      <w:r w:rsidRPr="0043131D">
        <w:rPr>
          <w:rFonts w:eastAsia="Trebuchet MS" w:cs="Trebuchet MS"/>
          <w:sz w:val="24"/>
        </w:rPr>
        <w:t xml:space="preserve">, </w:t>
      </w:r>
      <w:r w:rsidRPr="0043131D">
        <w:rPr>
          <w:rFonts w:eastAsia="Trebuchet MS" w:cs="Trebuchet MS"/>
          <w:i/>
          <w:sz w:val="24"/>
        </w:rPr>
        <w:t>IndexBuffer</w:t>
      </w:r>
      <w:r w:rsidRPr="0043131D">
        <w:rPr>
          <w:rFonts w:eastAsia="Trebuchet MS" w:cs="Trebuchet MS"/>
          <w:sz w:val="24"/>
        </w:rPr>
        <w:t xml:space="preserve">, and </w:t>
      </w:r>
      <w:r w:rsidRPr="0043131D">
        <w:rPr>
          <w:rFonts w:eastAsia="Trebuchet MS" w:cs="Trebuchet MS"/>
          <w:i/>
          <w:sz w:val="24"/>
        </w:rPr>
        <w:t>Material.</w:t>
      </w:r>
    </w:p>
    <w:p w14:paraId="63B25B68" w14:textId="77777777" w:rsidR="001C416B" w:rsidRPr="00EE14E1" w:rsidRDefault="001C416B" w:rsidP="00EE14E1">
      <w:pPr>
        <w:pStyle w:val="Heading4"/>
      </w:pPr>
      <w:bookmarkStart w:id="506" w:name="_Toc256375291"/>
      <w:r w:rsidRPr="00EE14E1">
        <w:lastRenderedPageBreak/>
        <w:t>ObjectModelLoader</w:t>
      </w:r>
      <w:bookmarkEnd w:id="506"/>
    </w:p>
    <w:p w14:paraId="4C699CF7" w14:textId="77777777" w:rsidR="001C416B" w:rsidRDefault="001C416B" w:rsidP="00AA5907">
      <w:pPr>
        <w:pStyle w:val="Heading7"/>
      </w:pPr>
      <w:r w:rsidRPr="0043131D">
        <w:rPr>
          <w:noProof/>
          <w:lang w:bidi="ar-SA"/>
        </w:rPr>
        <w:drawing>
          <wp:inline distT="0" distB="0" distL="0" distR="0" wp14:editId="5518099B">
            <wp:extent cx="5271135" cy="1301750"/>
            <wp:effectExtent l="19050" t="0" r="5715" b="0"/>
            <wp:docPr id="3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cstate="print"/>
                    <a:srcRect/>
                    <a:stretch>
                      <a:fillRect/>
                    </a:stretch>
                  </pic:blipFill>
                  <pic:spPr bwMode="auto">
                    <a:xfrm>
                      <a:off x="0" y="0"/>
                      <a:ext cx="5271135" cy="1301750"/>
                    </a:xfrm>
                    <a:prstGeom prst="rect">
                      <a:avLst/>
                    </a:prstGeom>
                    <a:noFill/>
                    <a:ln w="9525">
                      <a:noFill/>
                      <a:miter lim="800000"/>
                      <a:headEnd/>
                      <a:tailEnd/>
                    </a:ln>
                  </pic:spPr>
                </pic:pic>
              </a:graphicData>
            </a:graphic>
          </wp:inline>
        </w:drawing>
      </w:r>
    </w:p>
    <w:p w14:paraId="0AB7970F" w14:textId="77777777" w:rsidR="001C416B" w:rsidRPr="0043131D" w:rsidRDefault="001C416B" w:rsidP="001C416B">
      <w:pPr>
        <w:pStyle w:val="Caption"/>
        <w:jc w:val="center"/>
      </w:pPr>
      <w:r>
        <w:t xml:space="preserve">Figure </w:t>
      </w:r>
      <w:fldSimple w:instr=" SEQ Figure \* ARABIC ">
        <w:r w:rsidR="00C207BD">
          <w:rPr>
            <w:noProof/>
          </w:rPr>
          <w:t>68</w:t>
        </w:r>
      </w:fldSimple>
      <w:r>
        <w:t>: Object Import Process</w:t>
      </w:r>
    </w:p>
    <w:p w14:paraId="402AE06F" w14:textId="77777777" w:rsidR="001C416B" w:rsidRDefault="00EE14E1" w:rsidP="00EE14E1">
      <w:pPr>
        <w:rPr>
          <w:rFonts w:eastAsia="Trebuchet MS"/>
        </w:rPr>
      </w:pPr>
      <w:r>
        <w:rPr>
          <w:rFonts w:eastAsia="Trebuchet MS"/>
        </w:rPr>
        <w:tab/>
      </w:r>
      <w:r w:rsidR="001C416B" w:rsidRPr="0043131D">
        <w:rPr>
          <w:rFonts w:eastAsia="Trebuchet MS"/>
        </w:rPr>
        <w:t xml:space="preserve">The process for loading in an object into the game is designed to take advantage of the FBX's ability to append attributes to objects.  Once a model is completed, different attributes can be added to the model in order to control the behaviors when loaded into the engine.  Through the use of the Maya/Singularity Component plugin, we can control different component behaviors and design through the Maya designer interface.  Once exported, the attributes are embedded and finally read into the system by the </w:t>
      </w:r>
      <w:r w:rsidR="001C416B" w:rsidRPr="0043131D">
        <w:rPr>
          <w:rFonts w:eastAsia="Trebuchet MS"/>
          <w:i/>
        </w:rPr>
        <w:t>ObjectModelLoader</w:t>
      </w:r>
      <w:r w:rsidR="001C416B" w:rsidRPr="0043131D">
        <w:rPr>
          <w:rFonts w:eastAsia="Trebuchet MS"/>
        </w:rPr>
        <w:t>.</w:t>
      </w:r>
      <w:r>
        <w:rPr>
          <w:rFonts w:eastAsia="Trebuchet MS"/>
        </w:rPr>
        <w:t xml:space="preserve"> </w:t>
      </w:r>
    </w:p>
    <w:p w14:paraId="47F0CED3" w14:textId="77777777" w:rsidR="00EE14E1" w:rsidRPr="0043131D" w:rsidRDefault="00EE14E1" w:rsidP="00EE14E1"/>
    <w:p w14:paraId="7C3B5FF2" w14:textId="77777777" w:rsidR="001C416B" w:rsidRDefault="00EE14E1" w:rsidP="00EE14E1">
      <w:pPr>
        <w:rPr>
          <w:rFonts w:eastAsia="Trebuchet MS"/>
        </w:rPr>
      </w:pPr>
      <w:r>
        <w:rPr>
          <w:rFonts w:eastAsia="Trebuchet MS"/>
        </w:rPr>
        <w:tab/>
      </w:r>
      <w:r w:rsidR="001C416B" w:rsidRPr="0043131D">
        <w:rPr>
          <w:rFonts w:eastAsia="Trebuchet MS"/>
        </w:rPr>
        <w:t xml:space="preserve">Static content tool used to load in object definition files and return back the </w:t>
      </w:r>
      <w:r w:rsidR="001C416B" w:rsidRPr="0043131D">
        <w:rPr>
          <w:rFonts w:eastAsia="Trebuchet MS"/>
          <w:i/>
        </w:rPr>
        <w:t>GameObject</w:t>
      </w:r>
      <w:r w:rsidR="001C416B" w:rsidRPr="0043131D">
        <w:rPr>
          <w:rFonts w:eastAsia="Trebuchet MS"/>
        </w:rPr>
        <w:t xml:space="preserve"> with all of the detail </w:t>
      </w:r>
      <w:r w:rsidR="001C416B" w:rsidRPr="0043131D">
        <w:rPr>
          <w:rFonts w:eastAsia="Trebuchet MS"/>
          <w:i/>
        </w:rPr>
        <w:t>Component</w:t>
      </w:r>
      <w:r w:rsidR="001C416B" w:rsidRPr="0043131D">
        <w:rPr>
          <w:rFonts w:eastAsia="Trebuchet MS"/>
        </w:rPr>
        <w:t xml:space="preserve"> elements added and filled in with the attribute values.  If the system is unable to load in aspects of the object, the function will return NULL.</w:t>
      </w:r>
      <w:r>
        <w:rPr>
          <w:rFonts w:eastAsia="Trebuchet MS"/>
        </w:rPr>
        <w:t xml:space="preserve"> </w:t>
      </w:r>
    </w:p>
    <w:p w14:paraId="0CDCCB51" w14:textId="77777777" w:rsidR="00EE14E1" w:rsidRPr="0043131D" w:rsidRDefault="00EE14E1" w:rsidP="00EE14E1"/>
    <w:p w14:paraId="0D709468" w14:textId="77777777" w:rsidR="001C416B" w:rsidRPr="00EE14E1" w:rsidRDefault="001C416B" w:rsidP="00DD4C99">
      <w:pPr>
        <w:numPr>
          <w:ilvl w:val="0"/>
          <w:numId w:val="63"/>
        </w:numPr>
      </w:pPr>
      <w:r w:rsidRPr="00EE14E1">
        <w:rPr>
          <w:rFonts w:eastAsia="Trebuchet MS" w:cs="Trebuchet MS"/>
          <w:b/>
        </w:rPr>
        <w:t>Operations</w:t>
      </w:r>
    </w:p>
    <w:p w14:paraId="32FA132D" w14:textId="77777777" w:rsidR="001C416B" w:rsidRPr="00EE14E1" w:rsidRDefault="001C416B" w:rsidP="00DD4C99">
      <w:pPr>
        <w:numPr>
          <w:ilvl w:val="1"/>
          <w:numId w:val="63"/>
        </w:numPr>
      </w:pPr>
      <w:r w:rsidRPr="00EE14E1">
        <w:rPr>
          <w:rFonts w:eastAsia="Trebuchet MS" w:cs="Trebuchet MS"/>
        </w:rPr>
        <w:t xml:space="preserve">LoadFile(path : </w:t>
      </w:r>
      <w:r w:rsidRPr="00EE14E1">
        <w:rPr>
          <w:rFonts w:eastAsia="Trebuchet MS" w:cs="Trebuchet MS"/>
          <w:i/>
        </w:rPr>
        <w:t>String) : GameObject</w:t>
      </w:r>
    </w:p>
    <w:p w14:paraId="3EBE846F" w14:textId="77777777" w:rsidR="001C416B" w:rsidRPr="00EE14E1" w:rsidRDefault="001C416B" w:rsidP="00DD4C99">
      <w:pPr>
        <w:numPr>
          <w:ilvl w:val="2"/>
          <w:numId w:val="63"/>
        </w:numPr>
      </w:pPr>
      <w:r w:rsidRPr="00EE14E1">
        <w:rPr>
          <w:rFonts w:eastAsia="Trebuchet MS" w:cs="Trebuchet MS"/>
        </w:rPr>
        <w:t xml:space="preserve">Used to load the file and return the imported </w:t>
      </w:r>
      <w:r w:rsidRPr="00EE14E1">
        <w:rPr>
          <w:rFonts w:eastAsia="Trebuchet MS" w:cs="Trebuchet MS"/>
          <w:i/>
        </w:rPr>
        <w:t>GameObject</w:t>
      </w:r>
      <w:r w:rsidRPr="00EE14E1">
        <w:rPr>
          <w:rFonts w:eastAsia="Trebuchet MS" w:cs="Trebuchet MS"/>
        </w:rPr>
        <w:t xml:space="preserve"> with all of the </w:t>
      </w:r>
      <w:r w:rsidRPr="00EE14E1">
        <w:rPr>
          <w:rFonts w:eastAsia="Trebuchet MS" w:cs="Trebuchet MS"/>
          <w:i/>
        </w:rPr>
        <w:t>Component</w:t>
      </w:r>
      <w:r w:rsidRPr="00EE14E1">
        <w:rPr>
          <w:rFonts w:eastAsia="Trebuchet MS" w:cs="Trebuchet MS"/>
        </w:rPr>
        <w:t xml:space="preserve"> objects detailed by the attribute system.</w:t>
      </w:r>
    </w:p>
    <w:p w14:paraId="2DEB5D0F" w14:textId="77777777" w:rsidR="001C416B" w:rsidRPr="0043131D" w:rsidRDefault="001C416B" w:rsidP="0031202C">
      <w:pPr>
        <w:pStyle w:val="Heading1"/>
      </w:pPr>
      <w:bookmarkStart w:id="507" w:name="_Toc256375292"/>
      <w:r w:rsidRPr="0043131D">
        <w:t>Game</w:t>
      </w:r>
      <w:bookmarkEnd w:id="507"/>
    </w:p>
    <w:p w14:paraId="395DCDE9" w14:textId="77777777" w:rsidR="001C416B" w:rsidRPr="00EE14E1" w:rsidRDefault="001C416B" w:rsidP="00EE14E1">
      <w:pPr>
        <w:pStyle w:val="Heading2"/>
      </w:pPr>
      <w:bookmarkStart w:id="508" w:name="_Toc256375293"/>
      <w:r w:rsidRPr="00EE14E1">
        <w:t>Components</w:t>
      </w:r>
      <w:bookmarkEnd w:id="508"/>
    </w:p>
    <w:p w14:paraId="5EB125BB" w14:textId="77777777" w:rsidR="001C416B" w:rsidRPr="0043131D" w:rsidRDefault="00EE14E1" w:rsidP="00EE14E1">
      <w:r>
        <w:rPr>
          <w:rFonts w:eastAsia="Trebuchet MS"/>
        </w:rPr>
        <w:tab/>
      </w:r>
      <w:r w:rsidR="001C416B" w:rsidRPr="0043131D">
        <w:rPr>
          <w:rFonts w:eastAsia="Trebuchet MS"/>
        </w:rPr>
        <w:t xml:space="preserve">These components are specific to the Trigger Happy game and are not initially part of the Singularity Engine's </w:t>
      </w:r>
      <w:r w:rsidR="001C416B" w:rsidRPr="0043131D">
        <w:rPr>
          <w:rFonts w:eastAsia="Trebuchet MS"/>
          <w:i/>
        </w:rPr>
        <w:t xml:space="preserve">Component </w:t>
      </w:r>
      <w:r w:rsidR="001C416B" w:rsidRPr="0043131D">
        <w:rPr>
          <w:rFonts w:eastAsia="Trebuchet MS"/>
        </w:rPr>
        <w:t>set.</w:t>
      </w:r>
    </w:p>
    <w:p w14:paraId="4D0158B7" w14:textId="77777777" w:rsidR="001C416B" w:rsidRPr="0043131D" w:rsidRDefault="001C416B" w:rsidP="001C416B">
      <w:pPr>
        <w:pStyle w:val="Heading3"/>
      </w:pPr>
      <w:bookmarkStart w:id="509" w:name="_Toc256375294"/>
      <w:r w:rsidRPr="0043131D">
        <w:rPr>
          <w:rFonts w:eastAsia="Trebuchet MS"/>
        </w:rPr>
        <w:t>ResourceManager</w:t>
      </w:r>
      <w:bookmarkEnd w:id="509"/>
    </w:p>
    <w:p w14:paraId="47B53FE5" w14:textId="77777777" w:rsidR="001C416B" w:rsidRDefault="001C416B" w:rsidP="00AA5907">
      <w:pPr>
        <w:pStyle w:val="Heading7"/>
      </w:pPr>
      <w:r w:rsidRPr="0043131D">
        <w:rPr>
          <w:noProof/>
          <w:lang w:bidi="ar-SA"/>
        </w:rPr>
        <w:drawing>
          <wp:inline distT="0" distB="0" distL="0" distR="0" wp14:editId="16356151">
            <wp:extent cx="3485515" cy="1645920"/>
            <wp:effectExtent l="0" t="0" r="0" b="0"/>
            <wp:docPr id="3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cstate="print"/>
                    <a:srcRect/>
                    <a:stretch>
                      <a:fillRect/>
                    </a:stretch>
                  </pic:blipFill>
                  <pic:spPr bwMode="auto">
                    <a:xfrm>
                      <a:off x="0" y="0"/>
                      <a:ext cx="3485515" cy="1645920"/>
                    </a:xfrm>
                    <a:prstGeom prst="rect">
                      <a:avLst/>
                    </a:prstGeom>
                    <a:noFill/>
                    <a:ln w="9525">
                      <a:noFill/>
                      <a:miter lim="800000"/>
                      <a:headEnd/>
                      <a:tailEnd/>
                    </a:ln>
                  </pic:spPr>
                </pic:pic>
              </a:graphicData>
            </a:graphic>
          </wp:inline>
        </w:drawing>
      </w:r>
    </w:p>
    <w:p w14:paraId="0F60FEC0" w14:textId="77777777" w:rsidR="001C416B" w:rsidRPr="0043131D" w:rsidRDefault="001C416B" w:rsidP="001C416B">
      <w:pPr>
        <w:pStyle w:val="Caption"/>
        <w:jc w:val="center"/>
      </w:pPr>
      <w:r>
        <w:t xml:space="preserve">Figure </w:t>
      </w:r>
      <w:fldSimple w:instr=" SEQ Figure \* ARABIC ">
        <w:r w:rsidR="00C207BD">
          <w:rPr>
            <w:noProof/>
          </w:rPr>
          <w:t>69</w:t>
        </w:r>
      </w:fldSimple>
      <w:r>
        <w:t>: Resource Manager UML Diagram</w:t>
      </w:r>
    </w:p>
    <w:p w14:paraId="1719B4F7" w14:textId="77777777" w:rsidR="001C416B" w:rsidRPr="0043131D" w:rsidRDefault="00EE14E1" w:rsidP="00EE14E1">
      <w:r>
        <w:rPr>
          <w:rFonts w:eastAsia="Trebuchet MS"/>
        </w:rPr>
        <w:tab/>
      </w:r>
      <w:r w:rsidR="001C416B" w:rsidRPr="0043131D">
        <w:rPr>
          <w:rFonts w:eastAsia="Trebuchet MS"/>
        </w:rPr>
        <w:t xml:space="preserve">The </w:t>
      </w:r>
      <w:r w:rsidR="001C416B" w:rsidRPr="0043131D">
        <w:rPr>
          <w:rFonts w:eastAsia="Trebuchet MS"/>
          <w:i/>
        </w:rPr>
        <w:t>ResourceManager</w:t>
      </w:r>
      <w:r w:rsidR="001C416B" w:rsidRPr="0043131D">
        <w:rPr>
          <w:rFonts w:eastAsia="Trebuchet MS"/>
        </w:rPr>
        <w:t xml:space="preserve"> is a simple component used to manage a form of resource. Examples would include health, ammo, energy, etc.</w:t>
      </w:r>
    </w:p>
    <w:p w14:paraId="50401776" w14:textId="77777777" w:rsidR="001C416B" w:rsidRPr="00EE14E1" w:rsidRDefault="001C416B" w:rsidP="00DD4C99">
      <w:pPr>
        <w:numPr>
          <w:ilvl w:val="0"/>
          <w:numId w:val="39"/>
        </w:numPr>
      </w:pPr>
      <w:r w:rsidRPr="00EE14E1">
        <w:rPr>
          <w:rFonts w:eastAsia="Trebuchet MS" w:cs="Trebuchet MS"/>
          <w:b/>
        </w:rPr>
        <w:lastRenderedPageBreak/>
        <w:t>Data</w:t>
      </w:r>
    </w:p>
    <w:p w14:paraId="45D0D864" w14:textId="77777777" w:rsidR="001C416B" w:rsidRPr="00EE14E1" w:rsidRDefault="001C416B" w:rsidP="00DD4C99">
      <w:pPr>
        <w:numPr>
          <w:ilvl w:val="1"/>
          <w:numId w:val="39"/>
        </w:numPr>
        <w:tabs>
          <w:tab w:val="clear" w:pos="1440"/>
          <w:tab w:val="num" w:pos="1080"/>
        </w:tabs>
        <w:ind w:left="1080"/>
      </w:pPr>
      <w:r w:rsidRPr="00EE14E1">
        <w:rPr>
          <w:rFonts w:eastAsia="Trebuchet MS" w:cs="Trebuchet MS"/>
        </w:rPr>
        <w:t xml:space="preserve">Resources : </w:t>
      </w:r>
      <w:r w:rsidRPr="00EE14E1">
        <w:rPr>
          <w:rFonts w:eastAsia="Trebuchet MS" w:cs="Trebuchet MS"/>
          <w:i/>
        </w:rPr>
        <w:t>int</w:t>
      </w:r>
    </w:p>
    <w:p w14:paraId="780A5BF3" w14:textId="77777777" w:rsidR="001C416B" w:rsidRPr="00EE14E1" w:rsidRDefault="001C416B" w:rsidP="00DD4C99">
      <w:pPr>
        <w:numPr>
          <w:ilvl w:val="2"/>
          <w:numId w:val="39"/>
        </w:numPr>
        <w:tabs>
          <w:tab w:val="clear" w:pos="2160"/>
          <w:tab w:val="num" w:pos="1440"/>
        </w:tabs>
        <w:ind w:left="1440"/>
      </w:pPr>
      <w:r w:rsidRPr="00EE14E1">
        <w:rPr>
          <w:rFonts w:eastAsia="Trebuchet MS" w:cs="Trebuchet MS"/>
        </w:rPr>
        <w:t>The number of resources currently available.</w:t>
      </w:r>
    </w:p>
    <w:p w14:paraId="4076817F" w14:textId="77777777" w:rsidR="001C416B" w:rsidRPr="00EE14E1" w:rsidRDefault="001C416B" w:rsidP="00DD4C99">
      <w:pPr>
        <w:numPr>
          <w:ilvl w:val="1"/>
          <w:numId w:val="39"/>
        </w:numPr>
        <w:tabs>
          <w:tab w:val="clear" w:pos="1440"/>
          <w:tab w:val="num" w:pos="1080"/>
        </w:tabs>
        <w:ind w:left="1080"/>
      </w:pPr>
      <w:r w:rsidRPr="00EE14E1">
        <w:rPr>
          <w:rFonts w:eastAsia="Trebuchet MS" w:cs="Trebuchet MS"/>
        </w:rPr>
        <w:t xml:space="preserve">MaxResources : </w:t>
      </w:r>
      <w:r w:rsidRPr="00EE14E1">
        <w:rPr>
          <w:rFonts w:eastAsia="Trebuchet MS" w:cs="Trebuchet MS"/>
          <w:i/>
        </w:rPr>
        <w:t>int</w:t>
      </w:r>
    </w:p>
    <w:p w14:paraId="1D52C785" w14:textId="77777777" w:rsidR="001C416B" w:rsidRPr="00EE14E1" w:rsidRDefault="001C416B" w:rsidP="00DD4C99">
      <w:pPr>
        <w:numPr>
          <w:ilvl w:val="2"/>
          <w:numId w:val="39"/>
        </w:numPr>
        <w:tabs>
          <w:tab w:val="clear" w:pos="2160"/>
          <w:tab w:val="num" w:pos="1440"/>
        </w:tabs>
        <w:ind w:left="1440"/>
      </w:pPr>
      <w:r w:rsidRPr="00EE14E1">
        <w:rPr>
          <w:rFonts w:eastAsia="Trebuchet MS" w:cs="Trebuchet MS"/>
        </w:rPr>
        <w:t>The max number of resources that can be made available.</w:t>
      </w:r>
    </w:p>
    <w:p w14:paraId="0BBCFFC1" w14:textId="77777777" w:rsidR="001C416B" w:rsidRPr="00EE14E1" w:rsidRDefault="001C416B" w:rsidP="00DD4C99">
      <w:pPr>
        <w:numPr>
          <w:ilvl w:val="1"/>
          <w:numId w:val="39"/>
        </w:numPr>
        <w:tabs>
          <w:tab w:val="clear" w:pos="1440"/>
          <w:tab w:val="num" w:pos="1080"/>
        </w:tabs>
        <w:ind w:left="1080"/>
      </w:pPr>
      <w:r w:rsidRPr="00EE14E1">
        <w:rPr>
          <w:rFonts w:eastAsia="Trebuchet MS" w:cs="Trebuchet MS"/>
        </w:rPr>
        <w:t xml:space="preserve">CanRegen : </w:t>
      </w:r>
      <w:r w:rsidRPr="00EE14E1">
        <w:rPr>
          <w:rFonts w:eastAsia="Trebuchet MS" w:cs="Trebuchet MS"/>
          <w:i/>
        </w:rPr>
        <w:t>Boolean</w:t>
      </w:r>
    </w:p>
    <w:p w14:paraId="6CAC38B2" w14:textId="77777777" w:rsidR="001C416B" w:rsidRPr="00EE14E1" w:rsidRDefault="001C416B" w:rsidP="00DD4C99">
      <w:pPr>
        <w:numPr>
          <w:ilvl w:val="2"/>
          <w:numId w:val="39"/>
        </w:numPr>
        <w:tabs>
          <w:tab w:val="clear" w:pos="2160"/>
          <w:tab w:val="num" w:pos="1440"/>
        </w:tabs>
        <w:ind w:left="1440"/>
      </w:pPr>
      <w:r w:rsidRPr="00EE14E1">
        <w:rPr>
          <w:rFonts w:eastAsia="Trebuchet MS" w:cs="Trebuchet MS"/>
        </w:rPr>
        <w:t>Can the resource regenerate over time.</w:t>
      </w:r>
    </w:p>
    <w:p w14:paraId="2607FD9A" w14:textId="77777777" w:rsidR="001C416B" w:rsidRPr="00EE14E1" w:rsidRDefault="001C416B" w:rsidP="00DD4C99">
      <w:pPr>
        <w:numPr>
          <w:ilvl w:val="1"/>
          <w:numId w:val="39"/>
        </w:numPr>
        <w:tabs>
          <w:tab w:val="clear" w:pos="1440"/>
          <w:tab w:val="num" w:pos="1080"/>
        </w:tabs>
        <w:ind w:left="1080"/>
      </w:pPr>
      <w:r w:rsidRPr="00EE14E1">
        <w:rPr>
          <w:rFonts w:eastAsia="Trebuchet MS" w:cs="Trebuchet MS"/>
        </w:rPr>
        <w:t xml:space="preserve">RegenAmount : </w:t>
      </w:r>
      <w:r w:rsidRPr="00EE14E1">
        <w:rPr>
          <w:rFonts w:eastAsia="Trebuchet MS" w:cs="Trebuchet MS"/>
          <w:i/>
        </w:rPr>
        <w:t>float</w:t>
      </w:r>
    </w:p>
    <w:p w14:paraId="1B98B6DE" w14:textId="77777777" w:rsidR="001C416B" w:rsidRPr="00EE14E1" w:rsidRDefault="001C416B" w:rsidP="00DD4C99">
      <w:pPr>
        <w:numPr>
          <w:ilvl w:val="2"/>
          <w:numId w:val="39"/>
        </w:numPr>
        <w:tabs>
          <w:tab w:val="clear" w:pos="2160"/>
          <w:tab w:val="num" w:pos="1440"/>
        </w:tabs>
        <w:ind w:left="1440"/>
      </w:pPr>
      <w:r w:rsidRPr="00EE14E1">
        <w:rPr>
          <w:rFonts w:eastAsia="Trebuchet MS" w:cs="Trebuchet MS"/>
        </w:rPr>
        <w:t xml:space="preserve">The amount of resource added to </w:t>
      </w:r>
      <w:r w:rsidRPr="00EE14E1">
        <w:rPr>
          <w:rFonts w:eastAsia="Trebuchet MS" w:cs="Trebuchet MS"/>
          <w:i/>
        </w:rPr>
        <w:t xml:space="preserve">Resources </w:t>
      </w:r>
      <w:r w:rsidRPr="00EE14E1">
        <w:rPr>
          <w:rFonts w:eastAsia="Trebuchet MS" w:cs="Trebuchet MS"/>
        </w:rPr>
        <w:t>every second.</w:t>
      </w:r>
    </w:p>
    <w:p w14:paraId="4CAC25C9" w14:textId="77777777" w:rsidR="001C416B" w:rsidRPr="00EE14E1" w:rsidRDefault="001C416B" w:rsidP="00DD4C99">
      <w:pPr>
        <w:numPr>
          <w:ilvl w:val="0"/>
          <w:numId w:val="38"/>
        </w:numPr>
      </w:pPr>
      <w:r w:rsidRPr="00EE14E1">
        <w:rPr>
          <w:rFonts w:eastAsia="Trebuchet MS" w:cs="Trebuchet MS"/>
          <w:b/>
        </w:rPr>
        <w:t>Operations</w:t>
      </w:r>
    </w:p>
    <w:p w14:paraId="03326046" w14:textId="77777777" w:rsidR="001C416B" w:rsidRPr="00EE14E1" w:rsidRDefault="001C416B" w:rsidP="00DD4C99">
      <w:pPr>
        <w:numPr>
          <w:ilvl w:val="1"/>
          <w:numId w:val="38"/>
        </w:numPr>
        <w:tabs>
          <w:tab w:val="clear" w:pos="1440"/>
          <w:tab w:val="num" w:pos="1080"/>
        </w:tabs>
        <w:ind w:left="1080"/>
      </w:pPr>
      <w:r w:rsidRPr="00EE14E1">
        <w:rPr>
          <w:rFonts w:eastAsia="Trebuchet MS" w:cs="Trebuchet MS"/>
        </w:rPr>
        <w:t xml:space="preserve">RegisterCallback(callback : </w:t>
      </w:r>
      <w:r w:rsidRPr="00EE14E1">
        <w:rPr>
          <w:rFonts w:eastAsia="Trebuchet MS" w:cs="Trebuchet MS"/>
          <w:i/>
        </w:rPr>
        <w:t>ResourceCallback</w:t>
      </w:r>
      <w:r w:rsidRPr="00EE14E1">
        <w:rPr>
          <w:rFonts w:eastAsia="Trebuchet MS" w:cs="Trebuchet MS"/>
        </w:rPr>
        <w:t xml:space="preserve">) : </w:t>
      </w:r>
      <w:r w:rsidRPr="00EE14E1">
        <w:rPr>
          <w:rFonts w:eastAsia="Trebuchet MS" w:cs="Trebuchet MS"/>
          <w:i/>
        </w:rPr>
        <w:t>void</w:t>
      </w:r>
    </w:p>
    <w:p w14:paraId="3EA3FF26" w14:textId="77777777" w:rsidR="001C416B" w:rsidRPr="00EE14E1" w:rsidRDefault="001C416B" w:rsidP="00DD4C99">
      <w:pPr>
        <w:numPr>
          <w:ilvl w:val="2"/>
          <w:numId w:val="38"/>
        </w:numPr>
        <w:tabs>
          <w:tab w:val="clear" w:pos="2160"/>
          <w:tab w:val="num" w:pos="1440"/>
        </w:tabs>
        <w:ind w:left="1440"/>
      </w:pPr>
      <w:r w:rsidRPr="00EE14E1">
        <w:rPr>
          <w:rFonts w:eastAsia="Trebuchet MS" w:cs="Trebuchet MS"/>
        </w:rPr>
        <w:t>Registers a callback that is called whenever the resource value changes.</w:t>
      </w:r>
    </w:p>
    <w:p w14:paraId="3480249B" w14:textId="77777777" w:rsidR="001C416B" w:rsidRPr="0043131D" w:rsidRDefault="001C416B" w:rsidP="001C416B">
      <w:pPr>
        <w:pStyle w:val="Heading3"/>
      </w:pPr>
      <w:bookmarkStart w:id="510" w:name="_Toc256375295"/>
      <w:r w:rsidRPr="0043131D">
        <w:rPr>
          <w:rFonts w:eastAsia="Trebuchet MS"/>
        </w:rPr>
        <w:t>GameManager</w:t>
      </w:r>
      <w:bookmarkEnd w:id="510"/>
    </w:p>
    <w:p w14:paraId="330929F2" w14:textId="77777777" w:rsidR="001C416B" w:rsidRDefault="001C416B" w:rsidP="00AA5907">
      <w:pPr>
        <w:pStyle w:val="Heading7"/>
      </w:pPr>
      <w:r w:rsidRPr="0043131D">
        <w:rPr>
          <w:noProof/>
          <w:lang w:bidi="ar-SA"/>
        </w:rPr>
        <w:drawing>
          <wp:inline distT="0" distB="0" distL="0" distR="0" wp14:editId="18E32A62">
            <wp:extent cx="3270250" cy="2506345"/>
            <wp:effectExtent l="0" t="0" r="6350" b="0"/>
            <wp:docPr id="3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0" cstate="print"/>
                    <a:srcRect/>
                    <a:stretch>
                      <a:fillRect/>
                    </a:stretch>
                  </pic:blipFill>
                  <pic:spPr bwMode="auto">
                    <a:xfrm>
                      <a:off x="0" y="0"/>
                      <a:ext cx="3270250" cy="2506345"/>
                    </a:xfrm>
                    <a:prstGeom prst="rect">
                      <a:avLst/>
                    </a:prstGeom>
                    <a:noFill/>
                    <a:ln w="9525">
                      <a:noFill/>
                      <a:miter lim="800000"/>
                      <a:headEnd/>
                      <a:tailEnd/>
                    </a:ln>
                  </pic:spPr>
                </pic:pic>
              </a:graphicData>
            </a:graphic>
          </wp:inline>
        </w:drawing>
      </w:r>
    </w:p>
    <w:p w14:paraId="019B0860" w14:textId="77777777" w:rsidR="001C416B" w:rsidRPr="0043131D" w:rsidRDefault="001C416B" w:rsidP="001C416B">
      <w:pPr>
        <w:pStyle w:val="Caption"/>
        <w:jc w:val="center"/>
      </w:pPr>
      <w:r>
        <w:t xml:space="preserve">Figure </w:t>
      </w:r>
      <w:fldSimple w:instr=" SEQ Figure \* ARABIC ">
        <w:r w:rsidR="00C207BD">
          <w:rPr>
            <w:noProof/>
          </w:rPr>
          <w:t>70</w:t>
        </w:r>
      </w:fldSimple>
      <w:r>
        <w:t>: GameManager UML Diagram</w:t>
      </w:r>
    </w:p>
    <w:p w14:paraId="339D0E16" w14:textId="77777777" w:rsidR="001C416B" w:rsidRDefault="005B4D30" w:rsidP="005B4D30">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GameManager</w:t>
      </w:r>
      <w:r w:rsidR="001C416B" w:rsidRPr="0043131D">
        <w:rPr>
          <w:rFonts w:eastAsia="Trebuchet MS"/>
        </w:rPr>
        <w:t xml:space="preserve"> is a component added at the </w:t>
      </w:r>
      <w:r w:rsidR="001C416B" w:rsidRPr="0043131D">
        <w:rPr>
          <w:rFonts w:eastAsia="Trebuchet MS"/>
          <w:i/>
        </w:rPr>
        <w:t>Level GameObject</w:t>
      </w:r>
      <w:r w:rsidR="001C416B" w:rsidRPr="0043131D">
        <w:rPr>
          <w:rFonts w:eastAsia="Trebuchet MS"/>
        </w:rPr>
        <w:t xml:space="preserve"> so that information about the type of game and the statistics of the current state can be saved and watched for win/lose conditions.  Since the game will have two main types(Assault and King of the Hill) the behaviors of the </w:t>
      </w:r>
      <w:r w:rsidR="001C416B" w:rsidRPr="0043131D">
        <w:rPr>
          <w:rFonts w:eastAsia="Trebuchet MS"/>
          <w:i/>
        </w:rPr>
        <w:t xml:space="preserve">GameManager </w:t>
      </w:r>
      <w:r w:rsidR="001C416B" w:rsidRPr="0043131D">
        <w:rPr>
          <w:rFonts w:eastAsia="Trebuchet MS"/>
        </w:rPr>
        <w:t xml:space="preserve">logic will have to be augmented.  In concert with a </w:t>
      </w:r>
      <w:r w:rsidR="001C416B" w:rsidRPr="0043131D">
        <w:rPr>
          <w:rFonts w:eastAsia="Trebuchet MS"/>
          <w:i/>
        </w:rPr>
        <w:t>LuaBinder</w:t>
      </w:r>
      <w:r w:rsidR="001C416B" w:rsidRPr="0043131D">
        <w:rPr>
          <w:rFonts w:eastAsia="Trebuchet MS"/>
        </w:rPr>
        <w:t xml:space="preserve"> the </w:t>
      </w:r>
      <w:r w:rsidR="001C416B" w:rsidRPr="0043131D">
        <w:rPr>
          <w:rFonts w:eastAsia="Trebuchet MS"/>
          <w:i/>
        </w:rPr>
        <w:t xml:space="preserve">GameManager's </w:t>
      </w:r>
      <w:r w:rsidR="001C416B" w:rsidRPr="0043131D">
        <w:rPr>
          <w:rFonts w:eastAsia="Trebuchet MS"/>
        </w:rPr>
        <w:t>callback will be bound to lua scripts that define the conditions for a win.  This method of augmenting the runtime will allow the developers to adjust the game parameters at runtime to fine tune the play style and speed.</w:t>
      </w:r>
      <w:r>
        <w:rPr>
          <w:rFonts w:eastAsia="Trebuchet MS"/>
        </w:rPr>
        <w:t xml:space="preserve"> </w:t>
      </w:r>
    </w:p>
    <w:p w14:paraId="2B323936" w14:textId="77777777" w:rsidR="005B4D30" w:rsidRPr="0043131D" w:rsidRDefault="005B4D30" w:rsidP="005B4D30"/>
    <w:p w14:paraId="40C99C14" w14:textId="77777777" w:rsidR="001C416B" w:rsidRPr="005B4D30" w:rsidRDefault="001C416B" w:rsidP="00DD4C99">
      <w:pPr>
        <w:numPr>
          <w:ilvl w:val="0"/>
          <w:numId w:val="36"/>
        </w:numPr>
      </w:pPr>
      <w:r w:rsidRPr="005B4D30">
        <w:rPr>
          <w:rFonts w:eastAsia="Trebuchet MS" w:cs="Trebuchet MS"/>
          <w:b/>
        </w:rPr>
        <w:t>Data</w:t>
      </w:r>
    </w:p>
    <w:p w14:paraId="11758A17" w14:textId="77777777" w:rsidR="001C416B" w:rsidRPr="005B4D30" w:rsidRDefault="001C416B" w:rsidP="00DD4C99">
      <w:pPr>
        <w:numPr>
          <w:ilvl w:val="1"/>
          <w:numId w:val="36"/>
        </w:numPr>
        <w:tabs>
          <w:tab w:val="clear" w:pos="1440"/>
          <w:tab w:val="num" w:pos="1080"/>
        </w:tabs>
        <w:ind w:left="1080"/>
      </w:pPr>
      <w:r w:rsidRPr="005B4D30">
        <w:rPr>
          <w:rFonts w:eastAsia="Trebuchet MS" w:cs="Trebuchet MS"/>
        </w:rPr>
        <w:t xml:space="preserve">Teams : </w:t>
      </w:r>
      <w:r w:rsidRPr="005B4D30">
        <w:rPr>
          <w:rFonts w:eastAsia="Trebuchet MS" w:cs="Trebuchet MS"/>
          <w:i/>
        </w:rPr>
        <w:t>int</w:t>
      </w:r>
    </w:p>
    <w:p w14:paraId="653F55EA" w14:textId="77777777" w:rsidR="001C416B" w:rsidRPr="005B4D30" w:rsidRDefault="001C416B" w:rsidP="00DD4C99">
      <w:pPr>
        <w:numPr>
          <w:ilvl w:val="2"/>
          <w:numId w:val="36"/>
        </w:numPr>
        <w:tabs>
          <w:tab w:val="clear" w:pos="2160"/>
          <w:tab w:val="num" w:pos="1440"/>
        </w:tabs>
        <w:ind w:left="1440"/>
      </w:pPr>
      <w:r w:rsidRPr="005B4D30">
        <w:rPr>
          <w:rFonts w:eastAsia="Trebuchet MS" w:cs="Trebuchet MS"/>
        </w:rPr>
        <w:t>The number of teams currently participating in the game.</w:t>
      </w:r>
    </w:p>
    <w:p w14:paraId="49CFEFBD" w14:textId="77777777" w:rsidR="001C416B" w:rsidRPr="005B4D30" w:rsidRDefault="001C416B" w:rsidP="00DD4C99">
      <w:pPr>
        <w:numPr>
          <w:ilvl w:val="1"/>
          <w:numId w:val="36"/>
        </w:numPr>
        <w:tabs>
          <w:tab w:val="clear" w:pos="1440"/>
          <w:tab w:val="num" w:pos="1080"/>
        </w:tabs>
        <w:ind w:left="1080"/>
      </w:pPr>
      <w:r w:rsidRPr="005B4D30">
        <w:rPr>
          <w:rFonts w:eastAsia="Trebuchet MS" w:cs="Trebuchet MS"/>
        </w:rPr>
        <w:t xml:space="preserve">TeamPlayers : </w:t>
      </w:r>
      <w:r w:rsidRPr="005B4D30">
        <w:rPr>
          <w:rFonts w:eastAsia="Trebuchet MS" w:cs="Trebuchet MS"/>
          <w:i/>
        </w:rPr>
        <w:t>int[]</w:t>
      </w:r>
    </w:p>
    <w:p w14:paraId="492CF78E" w14:textId="77777777" w:rsidR="001C416B" w:rsidRPr="005B4D30" w:rsidRDefault="001C416B" w:rsidP="00DD4C99">
      <w:pPr>
        <w:numPr>
          <w:ilvl w:val="2"/>
          <w:numId w:val="36"/>
        </w:numPr>
        <w:tabs>
          <w:tab w:val="clear" w:pos="2160"/>
          <w:tab w:val="num" w:pos="1440"/>
        </w:tabs>
        <w:ind w:left="1440"/>
      </w:pPr>
      <w:r w:rsidRPr="005B4D30">
        <w:rPr>
          <w:rFonts w:eastAsia="Trebuchet MS" w:cs="Trebuchet MS"/>
        </w:rPr>
        <w:t>The team that each player is assigned it.</w:t>
      </w:r>
    </w:p>
    <w:p w14:paraId="5D21F0E1" w14:textId="77777777" w:rsidR="001C416B" w:rsidRPr="005B4D30" w:rsidRDefault="001C416B" w:rsidP="00DD4C99">
      <w:pPr>
        <w:numPr>
          <w:ilvl w:val="1"/>
          <w:numId w:val="36"/>
        </w:numPr>
        <w:tabs>
          <w:tab w:val="clear" w:pos="1440"/>
          <w:tab w:val="num" w:pos="1080"/>
        </w:tabs>
        <w:ind w:left="1080"/>
      </w:pPr>
      <w:r w:rsidRPr="005B4D30">
        <w:rPr>
          <w:rFonts w:eastAsia="Trebuchet MS" w:cs="Trebuchet MS"/>
        </w:rPr>
        <w:t xml:space="preserve">TeamScore : </w:t>
      </w:r>
      <w:r w:rsidRPr="005B4D30">
        <w:rPr>
          <w:rFonts w:eastAsia="Trebuchet MS" w:cs="Trebuchet MS"/>
          <w:i/>
        </w:rPr>
        <w:t>int[]</w:t>
      </w:r>
    </w:p>
    <w:p w14:paraId="7A22CFF6" w14:textId="77777777" w:rsidR="001C416B" w:rsidRPr="005B4D30" w:rsidRDefault="001C416B" w:rsidP="00DD4C99">
      <w:pPr>
        <w:numPr>
          <w:ilvl w:val="2"/>
          <w:numId w:val="36"/>
        </w:numPr>
        <w:tabs>
          <w:tab w:val="clear" w:pos="2160"/>
          <w:tab w:val="num" w:pos="1440"/>
        </w:tabs>
        <w:ind w:left="1440"/>
      </w:pPr>
      <w:r w:rsidRPr="005B4D30">
        <w:rPr>
          <w:rFonts w:eastAsia="Trebuchet MS" w:cs="Trebuchet MS"/>
        </w:rPr>
        <w:t>Keeps track of each teams score.</w:t>
      </w:r>
    </w:p>
    <w:p w14:paraId="2491039C" w14:textId="77777777" w:rsidR="001C416B" w:rsidRPr="005B4D30" w:rsidRDefault="001C416B" w:rsidP="00DD4C99">
      <w:pPr>
        <w:numPr>
          <w:ilvl w:val="1"/>
          <w:numId w:val="36"/>
        </w:numPr>
        <w:tabs>
          <w:tab w:val="clear" w:pos="1440"/>
          <w:tab w:val="num" w:pos="1080"/>
        </w:tabs>
        <w:ind w:left="1080"/>
      </w:pPr>
      <w:r w:rsidRPr="005B4D30">
        <w:rPr>
          <w:rFonts w:eastAsia="Trebuchet MS" w:cs="Trebuchet MS"/>
        </w:rPr>
        <w:t xml:space="preserve">Players : </w:t>
      </w:r>
      <w:r w:rsidRPr="005B4D30">
        <w:rPr>
          <w:rFonts w:eastAsia="Trebuchet MS" w:cs="Trebuchet MS"/>
          <w:i/>
        </w:rPr>
        <w:t>int</w:t>
      </w:r>
    </w:p>
    <w:p w14:paraId="6A443915" w14:textId="77777777" w:rsidR="001C416B" w:rsidRPr="005B4D30" w:rsidRDefault="001C416B" w:rsidP="00DD4C99">
      <w:pPr>
        <w:numPr>
          <w:ilvl w:val="2"/>
          <w:numId w:val="36"/>
        </w:numPr>
        <w:tabs>
          <w:tab w:val="clear" w:pos="2160"/>
          <w:tab w:val="num" w:pos="1440"/>
        </w:tabs>
        <w:ind w:left="1440"/>
      </w:pPr>
      <w:r w:rsidRPr="005B4D30">
        <w:rPr>
          <w:rFonts w:eastAsia="Trebuchet MS" w:cs="Trebuchet MS"/>
        </w:rPr>
        <w:t>The number of players currently participating in the game.</w:t>
      </w:r>
    </w:p>
    <w:p w14:paraId="564ECA6C" w14:textId="77777777" w:rsidR="001C416B" w:rsidRPr="005B4D30" w:rsidRDefault="001C416B" w:rsidP="00DD4C99">
      <w:pPr>
        <w:numPr>
          <w:ilvl w:val="1"/>
          <w:numId w:val="36"/>
        </w:numPr>
        <w:tabs>
          <w:tab w:val="clear" w:pos="1440"/>
          <w:tab w:val="num" w:pos="1080"/>
        </w:tabs>
        <w:ind w:left="1080"/>
      </w:pPr>
      <w:r w:rsidRPr="005B4D30">
        <w:rPr>
          <w:rFonts w:eastAsia="Trebuchet MS" w:cs="Trebuchet MS"/>
        </w:rPr>
        <w:lastRenderedPageBreak/>
        <w:t xml:space="preserve">Kills : </w:t>
      </w:r>
      <w:r w:rsidRPr="005B4D30">
        <w:rPr>
          <w:rFonts w:eastAsia="Trebuchet MS" w:cs="Trebuchet MS"/>
          <w:i/>
        </w:rPr>
        <w:t>int[]</w:t>
      </w:r>
    </w:p>
    <w:p w14:paraId="27B86B60" w14:textId="77777777" w:rsidR="001C416B" w:rsidRPr="005B4D30" w:rsidRDefault="001C416B" w:rsidP="00DD4C99">
      <w:pPr>
        <w:numPr>
          <w:ilvl w:val="2"/>
          <w:numId w:val="36"/>
        </w:numPr>
        <w:tabs>
          <w:tab w:val="clear" w:pos="2160"/>
          <w:tab w:val="num" w:pos="1440"/>
        </w:tabs>
        <w:ind w:left="1440"/>
      </w:pPr>
      <w:r w:rsidRPr="005B4D30">
        <w:rPr>
          <w:rFonts w:eastAsia="Trebuchet MS" w:cs="Trebuchet MS"/>
        </w:rPr>
        <w:t>The number of kills for each player</w:t>
      </w:r>
    </w:p>
    <w:p w14:paraId="68FC090E" w14:textId="77777777" w:rsidR="001C416B" w:rsidRPr="005B4D30" w:rsidRDefault="001C416B" w:rsidP="00DD4C99">
      <w:pPr>
        <w:numPr>
          <w:ilvl w:val="1"/>
          <w:numId w:val="36"/>
        </w:numPr>
        <w:tabs>
          <w:tab w:val="clear" w:pos="1440"/>
          <w:tab w:val="num" w:pos="1080"/>
        </w:tabs>
        <w:ind w:left="1080"/>
      </w:pPr>
      <w:r w:rsidRPr="005B4D30">
        <w:rPr>
          <w:rFonts w:eastAsia="Trebuchet MS" w:cs="Trebuchet MS"/>
        </w:rPr>
        <w:t xml:space="preserve">Deaths : </w:t>
      </w:r>
      <w:r w:rsidRPr="005B4D30">
        <w:rPr>
          <w:rFonts w:eastAsia="Trebuchet MS" w:cs="Trebuchet MS"/>
          <w:i/>
        </w:rPr>
        <w:t>int[]</w:t>
      </w:r>
    </w:p>
    <w:p w14:paraId="27F44D5B" w14:textId="77777777" w:rsidR="001C416B" w:rsidRPr="005B4D30" w:rsidRDefault="001C416B" w:rsidP="00DD4C99">
      <w:pPr>
        <w:numPr>
          <w:ilvl w:val="2"/>
          <w:numId w:val="36"/>
        </w:numPr>
        <w:tabs>
          <w:tab w:val="clear" w:pos="2160"/>
          <w:tab w:val="num" w:pos="1440"/>
        </w:tabs>
        <w:ind w:left="1440"/>
      </w:pPr>
      <w:r w:rsidRPr="005B4D30">
        <w:rPr>
          <w:rFonts w:eastAsia="Trebuchet MS" w:cs="Trebuchet MS"/>
        </w:rPr>
        <w:t>The number of deaths for each player</w:t>
      </w:r>
    </w:p>
    <w:p w14:paraId="62486BC8" w14:textId="77777777" w:rsidR="001C416B" w:rsidRPr="005B4D30" w:rsidRDefault="001C416B" w:rsidP="00DD4C99">
      <w:pPr>
        <w:numPr>
          <w:ilvl w:val="1"/>
          <w:numId w:val="36"/>
        </w:numPr>
        <w:tabs>
          <w:tab w:val="clear" w:pos="1440"/>
          <w:tab w:val="num" w:pos="1080"/>
        </w:tabs>
        <w:ind w:left="1080"/>
      </w:pPr>
      <w:r w:rsidRPr="005B4D30">
        <w:rPr>
          <w:rFonts w:eastAsia="Trebuchet MS" w:cs="Trebuchet MS"/>
        </w:rPr>
        <w:t xml:space="preserve">TimeLimit : </w:t>
      </w:r>
      <w:r w:rsidRPr="005B4D30">
        <w:rPr>
          <w:rFonts w:eastAsia="Trebuchet MS" w:cs="Trebuchet MS"/>
          <w:i/>
        </w:rPr>
        <w:t>float</w:t>
      </w:r>
    </w:p>
    <w:p w14:paraId="0F5BBBB0" w14:textId="77777777" w:rsidR="001C416B" w:rsidRPr="005B4D30" w:rsidRDefault="001C416B" w:rsidP="00DD4C99">
      <w:pPr>
        <w:numPr>
          <w:ilvl w:val="2"/>
          <w:numId w:val="36"/>
        </w:numPr>
        <w:tabs>
          <w:tab w:val="clear" w:pos="2160"/>
          <w:tab w:val="num" w:pos="1440"/>
        </w:tabs>
        <w:ind w:left="1440"/>
      </w:pPr>
      <w:r w:rsidRPr="005B4D30">
        <w:rPr>
          <w:rFonts w:eastAsia="Trebuchet MS" w:cs="Trebuchet MS"/>
        </w:rPr>
        <w:t>The max amount of time allotted to the game.</w:t>
      </w:r>
    </w:p>
    <w:p w14:paraId="4D3C1538" w14:textId="77777777" w:rsidR="001C416B" w:rsidRPr="005B4D30" w:rsidRDefault="001C416B" w:rsidP="00DD4C99">
      <w:pPr>
        <w:numPr>
          <w:ilvl w:val="0"/>
          <w:numId w:val="37"/>
        </w:numPr>
      </w:pPr>
      <w:r w:rsidRPr="005B4D30">
        <w:rPr>
          <w:rFonts w:eastAsia="Trebuchet MS" w:cs="Trebuchet MS"/>
          <w:b/>
        </w:rPr>
        <w:t>Operations</w:t>
      </w:r>
    </w:p>
    <w:p w14:paraId="1506EDB9" w14:textId="77777777" w:rsidR="001C416B" w:rsidRPr="005B4D30" w:rsidRDefault="001C416B" w:rsidP="00DD4C99">
      <w:pPr>
        <w:numPr>
          <w:ilvl w:val="1"/>
          <w:numId w:val="37"/>
        </w:numPr>
        <w:tabs>
          <w:tab w:val="clear" w:pos="1440"/>
          <w:tab w:val="num" w:pos="1080"/>
        </w:tabs>
        <w:ind w:left="1080"/>
      </w:pPr>
      <w:r w:rsidRPr="005B4D30">
        <w:rPr>
          <w:rFonts w:eastAsia="Trebuchet MS" w:cs="Trebuchet MS"/>
        </w:rPr>
        <w:t xml:space="preserve">RegisterCallback(callback : </w:t>
      </w:r>
      <w:r w:rsidRPr="005B4D30">
        <w:rPr>
          <w:rFonts w:eastAsia="Trebuchet MS" w:cs="Trebuchet MS"/>
          <w:i/>
        </w:rPr>
        <w:t>GameCallback</w:t>
      </w:r>
      <w:r w:rsidRPr="005B4D30">
        <w:rPr>
          <w:rFonts w:eastAsia="Trebuchet MS" w:cs="Trebuchet MS"/>
        </w:rPr>
        <w:t xml:space="preserve">) : </w:t>
      </w:r>
      <w:r w:rsidRPr="005B4D30">
        <w:rPr>
          <w:rFonts w:eastAsia="Trebuchet MS" w:cs="Trebuchet MS"/>
          <w:i/>
        </w:rPr>
        <w:t>void</w:t>
      </w:r>
    </w:p>
    <w:p w14:paraId="45DA86A8" w14:textId="77777777" w:rsidR="001C416B" w:rsidRPr="005B4D30" w:rsidRDefault="001C416B" w:rsidP="00DD4C99">
      <w:pPr>
        <w:numPr>
          <w:ilvl w:val="2"/>
          <w:numId w:val="37"/>
        </w:numPr>
        <w:tabs>
          <w:tab w:val="clear" w:pos="2160"/>
          <w:tab w:val="num" w:pos="1440"/>
        </w:tabs>
        <w:ind w:left="1440"/>
      </w:pPr>
      <w:r w:rsidRPr="005B4D30">
        <w:rPr>
          <w:rFonts w:eastAsia="Trebuchet MS" w:cs="Trebuchet MS"/>
        </w:rPr>
        <w:t>Registers a callback that is called each update/render sequence.</w:t>
      </w:r>
    </w:p>
    <w:p w14:paraId="6B6CBA90" w14:textId="77777777" w:rsidR="001C416B" w:rsidRPr="005B4D30" w:rsidRDefault="001C416B" w:rsidP="00DD4C99">
      <w:pPr>
        <w:numPr>
          <w:ilvl w:val="1"/>
          <w:numId w:val="37"/>
        </w:numPr>
        <w:tabs>
          <w:tab w:val="clear" w:pos="1440"/>
          <w:tab w:val="num" w:pos="1080"/>
        </w:tabs>
        <w:ind w:left="1080"/>
      </w:pPr>
      <w:r w:rsidRPr="005B4D30">
        <w:rPr>
          <w:rFonts w:eastAsia="Trebuchet MS" w:cs="Trebuchet MS"/>
        </w:rPr>
        <w:t xml:space="preserve">OnGameStart( </w:t>
      </w:r>
      <w:r w:rsidRPr="005B4D30">
        <w:rPr>
          <w:rFonts w:eastAsia="Trebuchet MS" w:cs="Trebuchet MS"/>
          <w:i/>
        </w:rPr>
        <w:t xml:space="preserve">void </w:t>
      </w:r>
      <w:r w:rsidRPr="005B4D30">
        <w:rPr>
          <w:rFonts w:eastAsia="Trebuchet MS" w:cs="Trebuchet MS"/>
        </w:rPr>
        <w:t xml:space="preserve">) : </w:t>
      </w:r>
      <w:r w:rsidRPr="005B4D30">
        <w:rPr>
          <w:rFonts w:eastAsia="Trebuchet MS" w:cs="Trebuchet MS"/>
          <w:i/>
        </w:rPr>
        <w:t>void</w:t>
      </w:r>
    </w:p>
    <w:p w14:paraId="453E16DB" w14:textId="77777777" w:rsidR="001C416B" w:rsidRPr="005B4D30" w:rsidRDefault="001C416B" w:rsidP="00DD4C99">
      <w:pPr>
        <w:numPr>
          <w:ilvl w:val="2"/>
          <w:numId w:val="37"/>
        </w:numPr>
        <w:tabs>
          <w:tab w:val="clear" w:pos="2160"/>
          <w:tab w:val="num" w:pos="1440"/>
        </w:tabs>
        <w:ind w:left="1440"/>
      </w:pPr>
      <w:r w:rsidRPr="005B4D30">
        <w:rPr>
          <w:rFonts w:eastAsia="Trebuchet MS" w:cs="Trebuchet MS"/>
        </w:rPr>
        <w:t>Called when the game is initialized and started.</w:t>
      </w:r>
    </w:p>
    <w:p w14:paraId="79FFA2A7" w14:textId="77777777" w:rsidR="001C416B" w:rsidRPr="005B4D30" w:rsidRDefault="001C416B" w:rsidP="00DD4C99">
      <w:pPr>
        <w:numPr>
          <w:ilvl w:val="1"/>
          <w:numId w:val="37"/>
        </w:numPr>
        <w:tabs>
          <w:tab w:val="clear" w:pos="1440"/>
          <w:tab w:val="num" w:pos="1080"/>
        </w:tabs>
        <w:ind w:left="1080"/>
      </w:pPr>
      <w:r w:rsidRPr="005B4D30">
        <w:rPr>
          <w:rFonts w:eastAsia="Trebuchet MS" w:cs="Trebuchet MS"/>
        </w:rPr>
        <w:t xml:space="preserve">OnGameEnd( </w:t>
      </w:r>
      <w:r w:rsidRPr="005B4D30">
        <w:rPr>
          <w:rFonts w:eastAsia="Trebuchet MS" w:cs="Trebuchet MS"/>
          <w:i/>
        </w:rPr>
        <w:t xml:space="preserve">void </w:t>
      </w:r>
      <w:r w:rsidRPr="005B4D30">
        <w:rPr>
          <w:rFonts w:eastAsia="Trebuchet MS" w:cs="Trebuchet MS"/>
        </w:rPr>
        <w:t xml:space="preserve">) : </w:t>
      </w:r>
      <w:r w:rsidRPr="005B4D30">
        <w:rPr>
          <w:rFonts w:eastAsia="Trebuchet MS" w:cs="Trebuchet MS"/>
          <w:i/>
        </w:rPr>
        <w:t>void</w:t>
      </w:r>
    </w:p>
    <w:p w14:paraId="5F0FCB5D" w14:textId="77777777" w:rsidR="001C416B" w:rsidRPr="005B4D30" w:rsidRDefault="001C416B" w:rsidP="00DD4C99">
      <w:pPr>
        <w:numPr>
          <w:ilvl w:val="2"/>
          <w:numId w:val="37"/>
        </w:numPr>
        <w:tabs>
          <w:tab w:val="clear" w:pos="2160"/>
          <w:tab w:val="num" w:pos="1440"/>
        </w:tabs>
        <w:ind w:left="1440"/>
      </w:pPr>
      <w:r w:rsidRPr="005B4D30">
        <w:rPr>
          <w:rFonts w:eastAsia="Trebuchet MS" w:cs="Trebuchet MS"/>
        </w:rPr>
        <w:t>Called when the game is finished.</w:t>
      </w:r>
    </w:p>
    <w:p w14:paraId="7BF9A1CC" w14:textId="77777777" w:rsidR="001C416B" w:rsidRPr="0043131D" w:rsidRDefault="001C416B" w:rsidP="001C416B">
      <w:pPr>
        <w:pStyle w:val="Heading3"/>
      </w:pPr>
      <w:bookmarkStart w:id="511" w:name="_Toc256375296"/>
      <w:r w:rsidRPr="0043131D">
        <w:rPr>
          <w:rFonts w:eastAsia="Trebuchet MS"/>
        </w:rPr>
        <w:t>FirstPersonCamera</w:t>
      </w:r>
      <w:bookmarkEnd w:id="511"/>
    </w:p>
    <w:p w14:paraId="32C10858" w14:textId="77777777" w:rsidR="001C416B" w:rsidRDefault="001C416B" w:rsidP="00AA5907">
      <w:pPr>
        <w:pStyle w:val="Heading7"/>
      </w:pPr>
      <w:r w:rsidRPr="0043131D">
        <w:rPr>
          <w:noProof/>
          <w:lang w:bidi="ar-SA"/>
        </w:rPr>
        <w:drawing>
          <wp:inline distT="0" distB="0" distL="0" distR="0" wp14:editId="5DDDAFCA">
            <wp:extent cx="2646680" cy="1193800"/>
            <wp:effectExtent l="0" t="0" r="0" b="0"/>
            <wp:docPr id="4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cstate="print"/>
                    <a:srcRect/>
                    <a:stretch>
                      <a:fillRect/>
                    </a:stretch>
                  </pic:blipFill>
                  <pic:spPr bwMode="auto">
                    <a:xfrm>
                      <a:off x="0" y="0"/>
                      <a:ext cx="2646680" cy="1193800"/>
                    </a:xfrm>
                    <a:prstGeom prst="rect">
                      <a:avLst/>
                    </a:prstGeom>
                    <a:noFill/>
                    <a:ln w="9525">
                      <a:noFill/>
                      <a:miter lim="800000"/>
                      <a:headEnd/>
                      <a:tailEnd/>
                    </a:ln>
                  </pic:spPr>
                </pic:pic>
              </a:graphicData>
            </a:graphic>
          </wp:inline>
        </w:drawing>
      </w:r>
    </w:p>
    <w:p w14:paraId="3269EDC3" w14:textId="77777777" w:rsidR="001C416B" w:rsidRPr="0043131D" w:rsidRDefault="001C416B" w:rsidP="001C416B">
      <w:pPr>
        <w:pStyle w:val="Caption"/>
        <w:jc w:val="center"/>
      </w:pPr>
      <w:r>
        <w:t xml:space="preserve">Figure </w:t>
      </w:r>
      <w:fldSimple w:instr=" SEQ Figure \* ARABIC ">
        <w:r w:rsidR="00C207BD">
          <w:rPr>
            <w:noProof/>
          </w:rPr>
          <w:t>71</w:t>
        </w:r>
      </w:fldSimple>
      <w:r>
        <w:t>: FirstPersonCamera UML Diagram</w:t>
      </w:r>
    </w:p>
    <w:p w14:paraId="24D32ADB" w14:textId="77777777" w:rsidR="001C416B" w:rsidRDefault="005B4D30" w:rsidP="005B4D30">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FirstPersonCamera</w:t>
      </w:r>
      <w:r w:rsidR="001C416B" w:rsidRPr="0043131D">
        <w:rPr>
          <w:rFonts w:eastAsia="Trebuchet MS"/>
        </w:rPr>
        <w:t xml:space="preserve"> is a child of the </w:t>
      </w:r>
      <w:r w:rsidR="001C416B" w:rsidRPr="0043131D">
        <w:rPr>
          <w:rFonts w:eastAsia="Trebuchet MS"/>
          <w:i/>
        </w:rPr>
        <w:t xml:space="preserve">Camera </w:t>
      </w:r>
      <w:r w:rsidR="001C416B" w:rsidRPr="0043131D">
        <w:rPr>
          <w:rFonts w:eastAsia="Trebuchet MS"/>
        </w:rPr>
        <w:t xml:space="preserve">class.  In addition to the </w:t>
      </w:r>
      <w:r w:rsidR="001C416B" w:rsidRPr="0043131D">
        <w:rPr>
          <w:rFonts w:eastAsia="Trebuchet MS"/>
          <w:i/>
        </w:rPr>
        <w:t>Camera's</w:t>
      </w:r>
      <w:r w:rsidR="001C416B" w:rsidRPr="0043131D">
        <w:rPr>
          <w:rFonts w:eastAsia="Trebuchet MS"/>
        </w:rPr>
        <w:t xml:space="preserve"> render functionality, the </w:t>
      </w:r>
      <w:r w:rsidR="001C416B" w:rsidRPr="0043131D">
        <w:rPr>
          <w:rFonts w:eastAsia="Trebuchet MS"/>
          <w:i/>
        </w:rPr>
        <w:t>FirstPersonCamera</w:t>
      </w:r>
      <w:r w:rsidR="001C416B" w:rsidRPr="0043131D">
        <w:rPr>
          <w:rFonts w:eastAsia="Trebuchet MS"/>
        </w:rPr>
        <w:t xml:space="preserve"> adds input based movement.  Movement uses the standard keyboard(WASD) and mouse combination popular to most first-person shooters.  Attaching the component to a GameObject causes the </w:t>
      </w:r>
      <w:r w:rsidR="001C416B" w:rsidRPr="0043131D">
        <w:rPr>
          <w:rFonts w:eastAsia="Trebuchet MS"/>
          <w:i/>
        </w:rPr>
        <w:t>FirstPersonCamera</w:t>
      </w:r>
      <w:r w:rsidR="001C416B" w:rsidRPr="0043131D">
        <w:rPr>
          <w:rFonts w:eastAsia="Trebuchet MS"/>
        </w:rPr>
        <w:t xml:space="preserve"> sets itself as the primary camera and all render sequences use the </w:t>
      </w:r>
      <w:r w:rsidR="001C416B" w:rsidRPr="0043131D">
        <w:rPr>
          <w:rFonts w:eastAsia="Trebuchet MS"/>
          <w:i/>
        </w:rPr>
        <w:t xml:space="preserve">FirstPersonCamera </w:t>
      </w:r>
      <w:r w:rsidR="001C416B" w:rsidRPr="0043131D">
        <w:rPr>
          <w:rFonts w:eastAsia="Trebuchet MS"/>
        </w:rPr>
        <w:t>as its render output.</w:t>
      </w:r>
      <w:r>
        <w:rPr>
          <w:rFonts w:eastAsia="Trebuchet MS"/>
        </w:rPr>
        <w:t xml:space="preserve"> </w:t>
      </w:r>
    </w:p>
    <w:p w14:paraId="541FE54E" w14:textId="77777777" w:rsidR="005B4D30" w:rsidRPr="0043131D" w:rsidRDefault="005B4D30" w:rsidP="005B4D30"/>
    <w:p w14:paraId="66ACC1B1" w14:textId="77777777" w:rsidR="001C416B" w:rsidRPr="005B4D30" w:rsidRDefault="001C416B" w:rsidP="00DD4C99">
      <w:pPr>
        <w:numPr>
          <w:ilvl w:val="0"/>
          <w:numId w:val="79"/>
        </w:numPr>
      </w:pPr>
      <w:r w:rsidRPr="005B4D30">
        <w:rPr>
          <w:rFonts w:eastAsia="Trebuchet MS" w:cs="Trebuchet MS"/>
          <w:b/>
        </w:rPr>
        <w:t>Data</w:t>
      </w:r>
    </w:p>
    <w:p w14:paraId="0C8F93C6" w14:textId="77777777" w:rsidR="001C416B" w:rsidRPr="005B4D30" w:rsidRDefault="001C416B" w:rsidP="00DD4C99">
      <w:pPr>
        <w:numPr>
          <w:ilvl w:val="1"/>
          <w:numId w:val="79"/>
        </w:numPr>
      </w:pPr>
      <w:r w:rsidRPr="005B4D30">
        <w:rPr>
          <w:rFonts w:eastAsia="Trebuchet MS" w:cs="Trebuchet MS"/>
        </w:rPr>
        <w:t xml:space="preserve">MovementSpeed : </w:t>
      </w:r>
      <w:r w:rsidRPr="005B4D30">
        <w:rPr>
          <w:rFonts w:eastAsia="Trebuchet MS" w:cs="Trebuchet MS"/>
          <w:i/>
        </w:rPr>
        <w:t>float</w:t>
      </w:r>
    </w:p>
    <w:p w14:paraId="7B24B8B1" w14:textId="77777777" w:rsidR="001C416B" w:rsidRPr="005B4D30" w:rsidRDefault="001C416B" w:rsidP="00DD4C99">
      <w:pPr>
        <w:numPr>
          <w:ilvl w:val="2"/>
          <w:numId w:val="79"/>
        </w:numPr>
      </w:pPr>
      <w:r w:rsidRPr="005B4D30">
        <w:rPr>
          <w:rFonts w:eastAsia="Trebuchet MS" w:cs="Trebuchet MS"/>
        </w:rPr>
        <w:t xml:space="preserve">The speed that the </w:t>
      </w:r>
      <w:r w:rsidRPr="005B4D30">
        <w:rPr>
          <w:rFonts w:eastAsia="Trebuchet MS" w:cs="Trebuchet MS"/>
          <w:i/>
        </w:rPr>
        <w:t xml:space="preserve">Camera </w:t>
      </w:r>
      <w:r w:rsidRPr="005B4D30">
        <w:rPr>
          <w:rFonts w:eastAsia="Trebuchet MS" w:cs="Trebuchet MS"/>
        </w:rPr>
        <w:t>will move when the player presses any of the directional keys.</w:t>
      </w:r>
    </w:p>
    <w:p w14:paraId="4ACE4D1F" w14:textId="77777777" w:rsidR="001C416B" w:rsidRPr="005B4D30" w:rsidRDefault="001C416B" w:rsidP="00DD4C99">
      <w:pPr>
        <w:numPr>
          <w:ilvl w:val="1"/>
          <w:numId w:val="79"/>
        </w:numPr>
      </w:pPr>
      <w:r w:rsidRPr="005B4D30">
        <w:rPr>
          <w:rFonts w:eastAsia="Trebuchet MS" w:cs="Trebuchet MS"/>
        </w:rPr>
        <w:t xml:space="preserve">RotationSpeed : </w:t>
      </w:r>
      <w:r w:rsidRPr="005B4D30">
        <w:rPr>
          <w:rFonts w:eastAsia="Trebuchet MS" w:cs="Trebuchet MS"/>
          <w:i/>
        </w:rPr>
        <w:t>float</w:t>
      </w:r>
    </w:p>
    <w:p w14:paraId="67716A9D" w14:textId="77777777" w:rsidR="001C416B" w:rsidRPr="005B4D30" w:rsidRDefault="001C416B" w:rsidP="00DD4C99">
      <w:pPr>
        <w:numPr>
          <w:ilvl w:val="2"/>
          <w:numId w:val="79"/>
        </w:numPr>
      </w:pPr>
      <w:r w:rsidRPr="005B4D30">
        <w:rPr>
          <w:rFonts w:eastAsia="Trebuchet MS" w:cs="Trebuchet MS"/>
        </w:rPr>
        <w:t xml:space="preserve">The speed that the </w:t>
      </w:r>
      <w:r w:rsidRPr="005B4D30">
        <w:rPr>
          <w:rFonts w:eastAsia="Trebuchet MS" w:cs="Trebuchet MS"/>
          <w:i/>
        </w:rPr>
        <w:t>Camera</w:t>
      </w:r>
      <w:r w:rsidRPr="005B4D30">
        <w:rPr>
          <w:rFonts w:eastAsia="Trebuchet MS" w:cs="Trebuchet MS"/>
        </w:rPr>
        <w:t xml:space="preserve"> will rotate when the player moves the mouse.</w:t>
      </w:r>
    </w:p>
    <w:p w14:paraId="0513E666" w14:textId="77777777" w:rsidR="001C416B" w:rsidRPr="005B4D30" w:rsidRDefault="001C416B" w:rsidP="00DD4C99">
      <w:pPr>
        <w:numPr>
          <w:ilvl w:val="1"/>
          <w:numId w:val="79"/>
        </w:numPr>
      </w:pPr>
      <w:r w:rsidRPr="005B4D30">
        <w:rPr>
          <w:rFonts w:eastAsia="Trebuchet MS" w:cs="Trebuchet MS"/>
        </w:rPr>
        <w:t xml:space="preserve">EnableBobble: </w:t>
      </w:r>
      <w:r w:rsidRPr="005B4D30">
        <w:rPr>
          <w:rFonts w:eastAsia="Trebuchet MS" w:cs="Trebuchet MS"/>
          <w:i/>
        </w:rPr>
        <w:t>Boolean</w:t>
      </w:r>
    </w:p>
    <w:p w14:paraId="677A96F7" w14:textId="77777777" w:rsidR="001C416B" w:rsidRPr="005B4D30" w:rsidRDefault="001C416B" w:rsidP="00DD4C99">
      <w:pPr>
        <w:numPr>
          <w:ilvl w:val="2"/>
          <w:numId w:val="79"/>
        </w:numPr>
      </w:pPr>
      <w:r w:rsidRPr="005B4D30">
        <w:rPr>
          <w:rFonts w:eastAsia="Trebuchet MS" w:cs="Trebuchet MS"/>
        </w:rPr>
        <w:t>Whether or not movement will bob the camera up and down.</w:t>
      </w:r>
    </w:p>
    <w:p w14:paraId="64FE7F9C" w14:textId="77777777" w:rsidR="001C416B" w:rsidRPr="0043131D" w:rsidRDefault="001C416B" w:rsidP="001C416B">
      <w:pPr>
        <w:pStyle w:val="Heading3"/>
      </w:pPr>
      <w:bookmarkStart w:id="512" w:name="_Toc256375297"/>
      <w:r w:rsidRPr="0043131D">
        <w:rPr>
          <w:rFonts w:eastAsia="Trebuchet MS"/>
        </w:rPr>
        <w:lastRenderedPageBreak/>
        <w:t>ModifierEffect</w:t>
      </w:r>
      <w:bookmarkEnd w:id="512"/>
    </w:p>
    <w:p w14:paraId="12726382" w14:textId="77777777" w:rsidR="001C416B" w:rsidRDefault="001C416B" w:rsidP="00AA5907">
      <w:pPr>
        <w:pStyle w:val="Heading7"/>
      </w:pPr>
      <w:r w:rsidRPr="0043131D">
        <w:rPr>
          <w:noProof/>
          <w:lang w:bidi="ar-SA"/>
        </w:rPr>
        <w:drawing>
          <wp:inline distT="0" distB="0" distL="0" distR="0" wp14:editId="1CADCF72">
            <wp:extent cx="2646680" cy="1376680"/>
            <wp:effectExtent l="0" t="0" r="0" b="0"/>
            <wp:docPr id="4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cstate="print"/>
                    <a:srcRect/>
                    <a:stretch>
                      <a:fillRect/>
                    </a:stretch>
                  </pic:blipFill>
                  <pic:spPr bwMode="auto">
                    <a:xfrm>
                      <a:off x="0" y="0"/>
                      <a:ext cx="2646680" cy="1376680"/>
                    </a:xfrm>
                    <a:prstGeom prst="rect">
                      <a:avLst/>
                    </a:prstGeom>
                    <a:noFill/>
                    <a:ln w="9525">
                      <a:noFill/>
                      <a:miter lim="800000"/>
                      <a:headEnd/>
                      <a:tailEnd/>
                    </a:ln>
                  </pic:spPr>
                </pic:pic>
              </a:graphicData>
            </a:graphic>
          </wp:inline>
        </w:drawing>
      </w:r>
    </w:p>
    <w:p w14:paraId="496031EA" w14:textId="77777777" w:rsidR="001C416B" w:rsidRPr="0043131D" w:rsidRDefault="001C416B" w:rsidP="001C416B">
      <w:pPr>
        <w:pStyle w:val="Caption"/>
        <w:jc w:val="center"/>
      </w:pPr>
      <w:r>
        <w:t xml:space="preserve">Figure </w:t>
      </w:r>
      <w:fldSimple w:instr=" SEQ Figure \* ARABIC ">
        <w:r w:rsidR="00C207BD">
          <w:rPr>
            <w:noProof/>
          </w:rPr>
          <w:t>72</w:t>
        </w:r>
      </w:fldSimple>
      <w:r>
        <w:t>: ModifierEffect UML Diagram</w:t>
      </w:r>
    </w:p>
    <w:p w14:paraId="0A67C6FC" w14:textId="77777777" w:rsidR="001C416B" w:rsidRDefault="005B4D30" w:rsidP="005B4D30">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ModifierEffect</w:t>
      </w:r>
      <w:r w:rsidR="001C416B" w:rsidRPr="0043131D">
        <w:rPr>
          <w:rFonts w:eastAsia="Trebuchet MS"/>
        </w:rPr>
        <w:t xml:space="preserve"> is used to attach effects to the players when they activate a </w:t>
      </w:r>
      <w:r w:rsidR="001C416B" w:rsidRPr="0043131D">
        <w:rPr>
          <w:rFonts w:eastAsia="Trebuchet MS"/>
          <w:i/>
        </w:rPr>
        <w:t>Modifier</w:t>
      </w:r>
      <w:r w:rsidR="001C416B" w:rsidRPr="0043131D">
        <w:rPr>
          <w:rFonts w:eastAsia="Trebuchet MS"/>
        </w:rPr>
        <w:t xml:space="preserve">.  The </w:t>
      </w:r>
      <w:r w:rsidR="001C416B" w:rsidRPr="0043131D">
        <w:rPr>
          <w:rFonts w:eastAsia="Trebuchet MS"/>
          <w:i/>
        </w:rPr>
        <w:t xml:space="preserve">ModifierEffect </w:t>
      </w:r>
      <w:r w:rsidR="001C416B" w:rsidRPr="0043131D">
        <w:rPr>
          <w:rFonts w:eastAsia="Trebuchet MS"/>
        </w:rPr>
        <w:t>has a duration timer that when reached will automatically remove the effect from the player.</w:t>
      </w:r>
      <w:r>
        <w:rPr>
          <w:rFonts w:eastAsia="Trebuchet MS"/>
        </w:rPr>
        <w:t xml:space="preserve"> </w:t>
      </w:r>
    </w:p>
    <w:p w14:paraId="4A497761" w14:textId="77777777" w:rsidR="005B4D30" w:rsidRPr="0043131D" w:rsidRDefault="005B4D30" w:rsidP="005B4D30"/>
    <w:p w14:paraId="7F75A92A" w14:textId="77777777" w:rsidR="001C416B" w:rsidRPr="005B4D30" w:rsidRDefault="001C416B" w:rsidP="00DD4C99">
      <w:pPr>
        <w:numPr>
          <w:ilvl w:val="0"/>
          <w:numId w:val="52"/>
        </w:numPr>
      </w:pPr>
      <w:r w:rsidRPr="005B4D30">
        <w:rPr>
          <w:rFonts w:eastAsia="Trebuchet MS" w:cs="Trebuchet MS"/>
          <w:b/>
        </w:rPr>
        <w:t>Data</w:t>
      </w:r>
    </w:p>
    <w:p w14:paraId="5FE7A3CC" w14:textId="77777777" w:rsidR="001C416B" w:rsidRPr="005B4D30" w:rsidRDefault="001C416B" w:rsidP="00DD4C99">
      <w:pPr>
        <w:numPr>
          <w:ilvl w:val="1"/>
          <w:numId w:val="52"/>
        </w:numPr>
        <w:tabs>
          <w:tab w:val="clear" w:pos="1440"/>
          <w:tab w:val="num" w:pos="1080"/>
        </w:tabs>
        <w:ind w:left="1080"/>
      </w:pPr>
      <w:r w:rsidRPr="005B4D30">
        <w:rPr>
          <w:rFonts w:eastAsia="Trebuchet MS" w:cs="Trebuchet MS"/>
        </w:rPr>
        <w:t xml:space="preserve">Timespan : </w:t>
      </w:r>
      <w:r w:rsidRPr="005B4D30">
        <w:rPr>
          <w:rFonts w:eastAsia="Trebuchet MS" w:cs="Trebuchet MS"/>
          <w:i/>
        </w:rPr>
        <w:t>float</w:t>
      </w:r>
    </w:p>
    <w:p w14:paraId="5483A665" w14:textId="77777777" w:rsidR="001C416B" w:rsidRPr="005B4D30" w:rsidRDefault="001C416B" w:rsidP="00DD4C99">
      <w:pPr>
        <w:numPr>
          <w:ilvl w:val="2"/>
          <w:numId w:val="52"/>
        </w:numPr>
        <w:tabs>
          <w:tab w:val="clear" w:pos="2160"/>
          <w:tab w:val="num" w:pos="1440"/>
        </w:tabs>
        <w:ind w:left="1440"/>
      </w:pPr>
      <w:r w:rsidRPr="005B4D30">
        <w:rPr>
          <w:rFonts w:eastAsia="Trebuchet MS" w:cs="Trebuchet MS"/>
        </w:rPr>
        <w:t>The duration length of the applied effect.</w:t>
      </w:r>
    </w:p>
    <w:p w14:paraId="59935000" w14:textId="77777777" w:rsidR="001C416B" w:rsidRPr="005B4D30" w:rsidRDefault="001C416B" w:rsidP="00DD4C99">
      <w:pPr>
        <w:numPr>
          <w:ilvl w:val="1"/>
          <w:numId w:val="52"/>
        </w:numPr>
        <w:tabs>
          <w:tab w:val="clear" w:pos="1440"/>
          <w:tab w:val="num" w:pos="1080"/>
        </w:tabs>
        <w:ind w:left="1080"/>
      </w:pPr>
      <w:r w:rsidRPr="005B4D30">
        <w:rPr>
          <w:rFonts w:eastAsia="Trebuchet MS" w:cs="Trebuchet MS"/>
        </w:rPr>
        <w:t xml:space="preserve">Type : </w:t>
      </w:r>
      <w:r w:rsidRPr="005B4D30">
        <w:rPr>
          <w:rFonts w:eastAsia="Trebuchet MS" w:cs="Trebuchet MS"/>
          <w:i/>
        </w:rPr>
        <w:t>ModifierType</w:t>
      </w:r>
    </w:p>
    <w:p w14:paraId="0370EBA4" w14:textId="77777777" w:rsidR="001C416B" w:rsidRPr="005B4D30" w:rsidRDefault="001C416B" w:rsidP="00DD4C99">
      <w:pPr>
        <w:numPr>
          <w:ilvl w:val="2"/>
          <w:numId w:val="52"/>
        </w:numPr>
        <w:tabs>
          <w:tab w:val="clear" w:pos="2160"/>
          <w:tab w:val="num" w:pos="1440"/>
        </w:tabs>
        <w:ind w:left="1440"/>
      </w:pPr>
      <w:r w:rsidRPr="005B4D30">
        <w:rPr>
          <w:rFonts w:eastAsia="Trebuchet MS" w:cs="Trebuchet MS"/>
        </w:rPr>
        <w:t>The type of modifier effect to apply.</w:t>
      </w:r>
    </w:p>
    <w:p w14:paraId="1E0CABAD" w14:textId="77777777" w:rsidR="001C416B" w:rsidRPr="005B4D30" w:rsidRDefault="001C416B" w:rsidP="00DD4C99">
      <w:pPr>
        <w:numPr>
          <w:ilvl w:val="0"/>
          <w:numId w:val="88"/>
        </w:numPr>
      </w:pPr>
      <w:r w:rsidRPr="005B4D30">
        <w:rPr>
          <w:rFonts w:eastAsia="Trebuchet MS" w:cs="Trebuchet MS"/>
          <w:b/>
        </w:rPr>
        <w:t>Operations</w:t>
      </w:r>
    </w:p>
    <w:p w14:paraId="6722CF0E" w14:textId="77777777" w:rsidR="001C416B" w:rsidRPr="005B4D30" w:rsidRDefault="001C416B" w:rsidP="00DD4C99">
      <w:pPr>
        <w:numPr>
          <w:ilvl w:val="1"/>
          <w:numId w:val="88"/>
        </w:numPr>
      </w:pPr>
      <w:r w:rsidRPr="005B4D30">
        <w:rPr>
          <w:rFonts w:eastAsia="Trebuchet MS" w:cs="Trebuchet MS"/>
        </w:rPr>
        <w:t xml:space="preserve">OnUpdate(timespan : </w:t>
      </w:r>
      <w:r w:rsidRPr="005B4D30">
        <w:rPr>
          <w:rFonts w:eastAsia="Trebuchet MS" w:cs="Trebuchet MS"/>
          <w:i/>
        </w:rPr>
        <w:t>float</w:t>
      </w:r>
      <w:r w:rsidRPr="005B4D30">
        <w:rPr>
          <w:rFonts w:eastAsia="Trebuchet MS" w:cs="Trebuchet MS"/>
        </w:rPr>
        <w:t xml:space="preserve">) : </w:t>
      </w:r>
      <w:r w:rsidRPr="005B4D30">
        <w:rPr>
          <w:rFonts w:eastAsia="Trebuchet MS" w:cs="Trebuchet MS"/>
          <w:i/>
        </w:rPr>
        <w:t>void</w:t>
      </w:r>
    </w:p>
    <w:p w14:paraId="3D6E49AB" w14:textId="77777777" w:rsidR="001C416B" w:rsidRPr="005B4D30" w:rsidRDefault="001C416B" w:rsidP="00DD4C99">
      <w:pPr>
        <w:numPr>
          <w:ilvl w:val="2"/>
          <w:numId w:val="88"/>
        </w:numPr>
      </w:pPr>
      <w:r w:rsidRPr="005B4D30">
        <w:rPr>
          <w:rFonts w:eastAsia="Trebuchet MS" w:cs="Trebuchet MS"/>
        </w:rPr>
        <w:t>Called on each update sequence.</w:t>
      </w:r>
    </w:p>
    <w:p w14:paraId="4B0CE915" w14:textId="77777777" w:rsidR="001C416B" w:rsidRDefault="001C416B" w:rsidP="001C416B">
      <w:pPr>
        <w:pStyle w:val="Heading2"/>
        <w:rPr>
          <w:rFonts w:eastAsia="Trebuchet MS"/>
        </w:rPr>
      </w:pPr>
      <w:bookmarkStart w:id="513" w:name="_Toc256375298"/>
      <w:r w:rsidRPr="0043131D">
        <w:rPr>
          <w:rFonts w:eastAsia="Trebuchet MS"/>
        </w:rPr>
        <w:t>Game Objects</w:t>
      </w:r>
      <w:bookmarkEnd w:id="513"/>
    </w:p>
    <w:p w14:paraId="49569ACD" w14:textId="77777777" w:rsidR="001C416B" w:rsidRPr="0043131D" w:rsidRDefault="005B4D30" w:rsidP="005B4D30">
      <w:r>
        <w:rPr>
          <w:rFonts w:eastAsia="Trebuchet MS"/>
        </w:rPr>
        <w:tab/>
      </w:r>
      <w:r w:rsidR="001C416B" w:rsidRPr="0043131D">
        <w:rPr>
          <w:rFonts w:eastAsia="Trebuchet MS"/>
        </w:rPr>
        <w:t xml:space="preserve">With the component-based architecture all of the usual game objects are replaced by a aggregation of components attached to a </w:t>
      </w:r>
      <w:r w:rsidR="001C416B" w:rsidRPr="0043131D">
        <w:rPr>
          <w:rFonts w:eastAsia="Trebuchet MS"/>
          <w:i/>
        </w:rPr>
        <w:t>GameObject</w:t>
      </w:r>
      <w:r w:rsidR="001C416B" w:rsidRPr="0043131D">
        <w:rPr>
          <w:rFonts w:eastAsia="Trebuchet MS"/>
        </w:rPr>
        <w:t xml:space="preserve">.  Because of this, the development of the core objects for the game will be less programming and more design.  By adding the LuaBinder to the objects, designers and developers can augment the behaviors of the </w:t>
      </w:r>
      <w:r w:rsidR="001C416B" w:rsidRPr="0043131D">
        <w:rPr>
          <w:rFonts w:eastAsia="Trebuchet MS"/>
          <w:i/>
        </w:rPr>
        <w:t>GameObject</w:t>
      </w:r>
      <w:r w:rsidR="001C416B" w:rsidRPr="0043131D">
        <w:rPr>
          <w:rFonts w:eastAsia="Trebuchet MS"/>
        </w:rPr>
        <w:t>s</w:t>
      </w:r>
      <w:r w:rsidR="001C416B" w:rsidRPr="0043131D">
        <w:rPr>
          <w:rFonts w:eastAsia="Trebuchet MS"/>
          <w:i/>
        </w:rPr>
        <w:t xml:space="preserve"> </w:t>
      </w:r>
      <w:r w:rsidR="001C416B" w:rsidRPr="0043131D">
        <w:rPr>
          <w:rFonts w:eastAsia="Trebuchet MS"/>
        </w:rPr>
        <w:t xml:space="preserve">with nothing more than lua scripts. </w:t>
      </w:r>
    </w:p>
    <w:p w14:paraId="1A7D91F4" w14:textId="77777777" w:rsidR="005B4D30" w:rsidRDefault="005B4D30" w:rsidP="005B4D30">
      <w:pPr>
        <w:rPr>
          <w:rFonts w:eastAsia="Trebuchet MS"/>
        </w:rPr>
      </w:pPr>
    </w:p>
    <w:p w14:paraId="5E54EB32" w14:textId="77777777" w:rsidR="001C416B" w:rsidRPr="0043131D" w:rsidRDefault="005B4D30" w:rsidP="005B4D30">
      <w:r>
        <w:rPr>
          <w:rFonts w:eastAsia="Trebuchet MS"/>
        </w:rPr>
        <w:tab/>
      </w:r>
      <w:r w:rsidR="001C416B" w:rsidRPr="0043131D">
        <w:rPr>
          <w:rFonts w:eastAsia="Trebuchet MS"/>
        </w:rPr>
        <w:t>Note: The list of game objects will layout the collection of Components that will be attached and their purposes for inclusion into the object.  Additional behaviors, via lua scripting, will be described in the LuaBinder section.</w:t>
      </w:r>
    </w:p>
    <w:p w14:paraId="7ACFC7C9" w14:textId="77777777" w:rsidR="001C416B" w:rsidRPr="0043131D" w:rsidRDefault="001C416B" w:rsidP="001C416B">
      <w:pPr>
        <w:pStyle w:val="Heading3"/>
      </w:pPr>
      <w:bookmarkStart w:id="514" w:name="_Toc256375299"/>
      <w:r w:rsidRPr="0043131D">
        <w:rPr>
          <w:rFonts w:eastAsia="Trebuchet MS"/>
        </w:rPr>
        <w:t>Modifier</w:t>
      </w:r>
      <w:bookmarkEnd w:id="514"/>
    </w:p>
    <w:p w14:paraId="10305612" w14:textId="77777777" w:rsidR="001C416B" w:rsidRDefault="005B4D30" w:rsidP="005B4D30">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Modifier</w:t>
      </w:r>
      <w:r w:rsidR="001C416B" w:rsidRPr="0043131D">
        <w:rPr>
          <w:rFonts w:eastAsia="Trebuchet MS"/>
        </w:rPr>
        <w:t xml:space="preserve"> game object is one of the primary weapon types used in the game.  Modifiers are analogous to "remote mines" in that they are player activated and must be placed throughout the game play.  When players walk too close to the modifiers, the owner of the modifier can activate it and have a specific effect applied to the other player.  The effect is managed by adding a </w:t>
      </w:r>
      <w:r w:rsidR="001C416B" w:rsidRPr="0043131D">
        <w:rPr>
          <w:rFonts w:eastAsia="Trebuchet MS"/>
          <w:i/>
        </w:rPr>
        <w:t>ModifierEffect</w:t>
      </w:r>
      <w:r w:rsidR="001C416B" w:rsidRPr="0043131D">
        <w:rPr>
          <w:rFonts w:eastAsia="Trebuchet MS"/>
        </w:rPr>
        <w:t xml:space="preserve"> component to the other player.  Once said effect has timed out, the </w:t>
      </w:r>
      <w:r w:rsidR="001C416B" w:rsidRPr="0043131D">
        <w:rPr>
          <w:rFonts w:eastAsia="Trebuchet MS"/>
          <w:i/>
        </w:rPr>
        <w:t>ModifierEffect</w:t>
      </w:r>
      <w:r w:rsidR="001C416B" w:rsidRPr="0043131D">
        <w:rPr>
          <w:rFonts w:eastAsia="Trebuchet MS"/>
        </w:rPr>
        <w:t xml:space="preserve"> will remove itself from the </w:t>
      </w:r>
      <w:r w:rsidR="001C416B" w:rsidRPr="0043131D">
        <w:rPr>
          <w:rFonts w:eastAsia="Trebuchet MS"/>
          <w:i/>
        </w:rPr>
        <w:t>GameObject</w:t>
      </w:r>
      <w:r w:rsidR="001C416B" w:rsidRPr="0043131D">
        <w:rPr>
          <w:rFonts w:eastAsia="Trebuchet MS"/>
        </w:rPr>
        <w:t xml:space="preserve"> thereby removing the once present effect on the player.</w:t>
      </w:r>
    </w:p>
    <w:p w14:paraId="2962A12B" w14:textId="77777777" w:rsidR="001C416B" w:rsidRPr="0043131D" w:rsidRDefault="00A664B2" w:rsidP="001C416B">
      <w:pPr>
        <w:pStyle w:val="Heading4"/>
      </w:pPr>
      <w:bookmarkStart w:id="515" w:name="_Toc256375300"/>
      <w:r>
        <w:rPr>
          <w:noProof/>
        </w:rPr>
        <w:pict>
          <v:shape id="_x0000_s1033" type="#_x0000_t202" style="position:absolute;margin-left:352.5pt;margin-top:300pt;width:115.5pt;height:.05pt;z-index:251682816" stroked="f">
            <v:textbox style="mso-next-textbox:#_x0000_s1033;mso-fit-shape-to-text:t" inset="0,0,0,0">
              <w:txbxContent>
                <w:p w14:paraId="2247737C" w14:textId="77777777" w:rsidR="00C674B9" w:rsidRDefault="00C674B9" w:rsidP="001C416B">
                  <w:pPr>
                    <w:pStyle w:val="Caption"/>
                    <w:rPr>
                      <w:noProof/>
                    </w:rPr>
                  </w:pPr>
                  <w:r>
                    <w:t xml:space="preserve">Figure </w:t>
                  </w:r>
                  <w:fldSimple w:instr=" SEQ Figure \* ARABIC ">
                    <w:r w:rsidR="00C207BD">
                      <w:rPr>
                        <w:noProof/>
                      </w:rPr>
                      <w:t>73</w:t>
                    </w:r>
                  </w:fldSimple>
                  <w:r>
                    <w:t>: List of components attached to a modifier</w:t>
                  </w:r>
                </w:p>
              </w:txbxContent>
            </v:textbox>
            <w10:wrap type="square"/>
          </v:shape>
        </w:pict>
      </w:r>
      <w:r w:rsidR="001C416B" w:rsidRPr="0043131D">
        <w:rPr>
          <w:noProof/>
          <w:lang w:bidi="ar-SA"/>
        </w:rPr>
        <w:drawing>
          <wp:anchor distT="0" distB="0" distL="114300" distR="114300" simplePos="0" relativeHeight="251676672" behindDoc="0" locked="0" layoutInCell="1" allowOverlap="1" wp14:editId="52FC13F1">
            <wp:simplePos x="0" y="0"/>
            <wp:positionH relativeFrom="column">
              <wp:align>right</wp:align>
            </wp:positionH>
            <wp:positionV relativeFrom="line">
              <wp:align>top</wp:align>
            </wp:positionV>
            <wp:extent cx="1466850" cy="3752850"/>
            <wp:effectExtent l="0" t="0" r="0" b="0"/>
            <wp:wrapSquare wrapText="bothSides"/>
            <wp:docPr id="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cstate="print"/>
                    <a:srcRect/>
                    <a:stretch>
                      <a:fillRect/>
                    </a:stretch>
                  </pic:blipFill>
                  <pic:spPr bwMode="auto">
                    <a:xfrm>
                      <a:off x="0" y="0"/>
                      <a:ext cx="1466850" cy="3752850"/>
                    </a:xfrm>
                    <a:prstGeom prst="rect">
                      <a:avLst/>
                    </a:prstGeom>
                    <a:noFill/>
                  </pic:spPr>
                </pic:pic>
              </a:graphicData>
            </a:graphic>
          </wp:anchor>
        </w:drawing>
      </w:r>
      <w:r w:rsidR="001C416B" w:rsidRPr="0043131D">
        <w:rPr>
          <w:rFonts w:eastAsia="Trebuchet MS"/>
        </w:rPr>
        <w:t>MeshRenderer</w:t>
      </w:r>
      <w:bookmarkEnd w:id="515"/>
    </w:p>
    <w:p w14:paraId="47CDC40A" w14:textId="77777777" w:rsidR="001C416B" w:rsidRDefault="001C416B" w:rsidP="001C416B">
      <w:pPr>
        <w:rPr>
          <w:rFonts w:eastAsia="Trebuchet MS" w:cs="Trebuchet MS"/>
          <w:sz w:val="24"/>
        </w:rPr>
      </w:pPr>
    </w:p>
    <w:p w14:paraId="3BE6902B" w14:textId="77777777" w:rsidR="001C416B" w:rsidRPr="0043131D" w:rsidRDefault="005B4D30" w:rsidP="005B4D30">
      <w:r>
        <w:rPr>
          <w:rFonts w:eastAsia="Trebuchet MS"/>
        </w:rPr>
        <w:lastRenderedPageBreak/>
        <w:tab/>
      </w:r>
      <w:r w:rsidR="001C416B" w:rsidRPr="0043131D">
        <w:rPr>
          <w:rFonts w:eastAsia="Trebuchet MS"/>
        </w:rPr>
        <w:t xml:space="preserve">The </w:t>
      </w:r>
      <w:r w:rsidR="001C416B" w:rsidRPr="0043131D">
        <w:rPr>
          <w:rFonts w:eastAsia="Trebuchet MS"/>
          <w:i/>
        </w:rPr>
        <w:t>MeshRenderer</w:t>
      </w:r>
      <w:r w:rsidR="001C416B" w:rsidRPr="0043131D">
        <w:rPr>
          <w:rFonts w:eastAsia="Trebuchet MS"/>
        </w:rPr>
        <w:t xml:space="preserve"> is used to store and render the </w:t>
      </w:r>
      <w:r w:rsidR="001C416B" w:rsidRPr="0043131D">
        <w:rPr>
          <w:rFonts w:eastAsia="Trebuchet MS"/>
          <w:i/>
        </w:rPr>
        <w:t xml:space="preserve">Modifier's </w:t>
      </w:r>
      <w:r w:rsidR="001C416B" w:rsidRPr="0043131D">
        <w:rPr>
          <w:rFonts w:eastAsia="Trebuchet MS"/>
        </w:rPr>
        <w:t>model.  The</w:t>
      </w:r>
      <w:r>
        <w:rPr>
          <w:rFonts w:eastAsia="Trebuchet MS"/>
        </w:rPr>
        <w:t xml:space="preserve"> </w:t>
      </w:r>
      <w:r w:rsidR="001C416B" w:rsidRPr="0043131D">
        <w:rPr>
          <w:rFonts w:eastAsia="Trebuchet MS"/>
          <w:i/>
        </w:rPr>
        <w:t xml:space="preserve">Material </w:t>
      </w:r>
      <w:r w:rsidR="001C416B" w:rsidRPr="0043131D">
        <w:rPr>
          <w:rFonts w:eastAsia="Trebuchet MS"/>
        </w:rPr>
        <w:t>applied will control whatever render effects are to be drawn as decided by the art direction.</w:t>
      </w:r>
    </w:p>
    <w:p w14:paraId="1735A7FA" w14:textId="77777777" w:rsidR="001C416B" w:rsidRDefault="001C416B" w:rsidP="001C416B">
      <w:pPr>
        <w:pStyle w:val="Heading4"/>
        <w:rPr>
          <w:rFonts w:eastAsia="Trebuchet MS"/>
        </w:rPr>
      </w:pPr>
      <w:bookmarkStart w:id="516" w:name="_Toc256375301"/>
      <w:r w:rsidRPr="0043131D">
        <w:rPr>
          <w:rFonts w:eastAsia="Trebuchet MS"/>
        </w:rPr>
        <w:t>BoxCollider</w:t>
      </w:r>
      <w:bookmarkEnd w:id="516"/>
    </w:p>
    <w:p w14:paraId="0079D9F2"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BoxCollider</w:t>
      </w:r>
      <w:r w:rsidR="001C416B" w:rsidRPr="0043131D">
        <w:rPr>
          <w:rFonts w:eastAsia="Trebuchet MS"/>
        </w:rPr>
        <w:t xml:space="preserve"> is added to aid in the "throwing" of the </w:t>
      </w:r>
      <w:r w:rsidR="001C416B" w:rsidRPr="0043131D">
        <w:rPr>
          <w:rFonts w:eastAsia="Trebuchet MS"/>
          <w:i/>
        </w:rPr>
        <w:t>Modifier</w:t>
      </w:r>
      <w:r w:rsidR="001C416B" w:rsidRPr="0043131D">
        <w:rPr>
          <w:rFonts w:eastAsia="Trebuchet MS"/>
        </w:rPr>
        <w:t xml:space="preserve">.  Since the device is not active until it attaches to a surface, the </w:t>
      </w:r>
      <w:r w:rsidR="001C416B" w:rsidRPr="0043131D">
        <w:rPr>
          <w:rFonts w:eastAsia="Trebuchet MS"/>
          <w:i/>
        </w:rPr>
        <w:t>BoxCollider</w:t>
      </w:r>
      <w:r w:rsidR="001C416B" w:rsidRPr="0043131D">
        <w:rPr>
          <w:rFonts w:eastAsia="Trebuchet MS"/>
        </w:rPr>
        <w:t xml:space="preserve"> is used to 1) prevent the object from falling through the floors, ceilings, and walls and 2) being notified when it has reached a surface so that it can attach at the contact point.</w:t>
      </w:r>
    </w:p>
    <w:p w14:paraId="5DAACE43" w14:textId="77777777" w:rsidR="001C416B" w:rsidRDefault="001C416B" w:rsidP="001C416B">
      <w:pPr>
        <w:pStyle w:val="Heading4"/>
        <w:rPr>
          <w:rFonts w:eastAsia="Trebuchet MS"/>
        </w:rPr>
      </w:pPr>
      <w:bookmarkStart w:id="517" w:name="_Toc256375302"/>
      <w:r w:rsidRPr="0043131D">
        <w:rPr>
          <w:rFonts w:eastAsia="Trebuchet MS"/>
        </w:rPr>
        <w:t>RigidBody</w:t>
      </w:r>
      <w:bookmarkEnd w:id="517"/>
    </w:p>
    <w:p w14:paraId="7CB7C6C4" w14:textId="77777777" w:rsidR="001C416B" w:rsidRPr="0043131D" w:rsidRDefault="005B4D30" w:rsidP="005B4D30">
      <w:r>
        <w:rPr>
          <w:rFonts w:eastAsia="Trebuchet MS" w:cs="Trebuchet MS"/>
          <w:sz w:val="24"/>
        </w:rPr>
        <w:tab/>
      </w:r>
      <w:r w:rsidR="001C416B" w:rsidRPr="0043131D">
        <w:rPr>
          <w:rFonts w:eastAsia="Trebuchet MS" w:cs="Trebuchet MS"/>
          <w:sz w:val="24"/>
        </w:rPr>
        <w:t xml:space="preserve">The </w:t>
      </w:r>
      <w:r w:rsidR="001C416B" w:rsidRPr="0043131D">
        <w:rPr>
          <w:rFonts w:eastAsia="Trebuchet MS" w:cs="Trebuchet MS"/>
          <w:i/>
          <w:sz w:val="24"/>
        </w:rPr>
        <w:t>RigidBody</w:t>
      </w:r>
      <w:r w:rsidR="001C416B" w:rsidRPr="0043131D">
        <w:rPr>
          <w:rFonts w:eastAsia="Trebuchet MS" w:cs="Trebuchet MS"/>
          <w:sz w:val="24"/>
        </w:rPr>
        <w:t xml:space="preserve"> is used much like the </w:t>
      </w:r>
      <w:r w:rsidR="001C416B" w:rsidRPr="0043131D">
        <w:rPr>
          <w:rFonts w:eastAsia="Trebuchet MS" w:cs="Trebuchet MS"/>
          <w:i/>
          <w:sz w:val="24"/>
        </w:rPr>
        <w:t>BoxCollider</w:t>
      </w:r>
      <w:r w:rsidR="001C416B" w:rsidRPr="0043131D">
        <w:rPr>
          <w:rFonts w:eastAsia="Trebuchet MS" w:cs="Trebuchet MS"/>
          <w:sz w:val="24"/>
        </w:rPr>
        <w:t xml:space="preserve"> in that its main purpose for adding is during the "throwing" phase of the </w:t>
      </w:r>
      <w:r w:rsidR="001C416B" w:rsidRPr="0043131D">
        <w:rPr>
          <w:rFonts w:eastAsia="Trebuchet MS" w:cs="Trebuchet MS"/>
          <w:i/>
          <w:sz w:val="24"/>
        </w:rPr>
        <w:t>Modifiers</w:t>
      </w:r>
      <w:r w:rsidR="001C416B" w:rsidRPr="0043131D">
        <w:rPr>
          <w:rFonts w:eastAsia="Trebuchet MS" w:cs="Trebuchet MS"/>
          <w:sz w:val="24"/>
        </w:rPr>
        <w:t xml:space="preserve"> lifecycle.  The </w:t>
      </w:r>
      <w:r w:rsidR="001C416B" w:rsidRPr="0043131D">
        <w:rPr>
          <w:rFonts w:eastAsia="Trebuchet MS" w:cs="Trebuchet MS"/>
          <w:i/>
          <w:sz w:val="24"/>
        </w:rPr>
        <w:t xml:space="preserve">RigidBody </w:t>
      </w:r>
      <w:r w:rsidR="001C416B" w:rsidRPr="0043131D">
        <w:rPr>
          <w:rFonts w:eastAsia="Trebuchet MS" w:cs="Trebuchet MS"/>
          <w:sz w:val="24"/>
        </w:rPr>
        <w:t>component will make sure that the object falls in an "arc" depending on the forces applied.</w:t>
      </w:r>
    </w:p>
    <w:p w14:paraId="31513E1F" w14:textId="77777777" w:rsidR="001C416B" w:rsidRDefault="001C416B" w:rsidP="001C416B">
      <w:pPr>
        <w:pStyle w:val="Heading4"/>
        <w:rPr>
          <w:rFonts w:eastAsia="Trebuchet MS"/>
        </w:rPr>
      </w:pPr>
      <w:bookmarkStart w:id="518" w:name="_Toc256375303"/>
      <w:r w:rsidRPr="0043131D">
        <w:rPr>
          <w:rFonts w:eastAsia="Trebuchet MS"/>
        </w:rPr>
        <w:t>Animation</w:t>
      </w:r>
      <w:bookmarkEnd w:id="518"/>
    </w:p>
    <w:p w14:paraId="14C8FAEA" w14:textId="77777777" w:rsidR="001C416B" w:rsidRPr="0043131D" w:rsidRDefault="005B4D30" w:rsidP="005B4D30">
      <w:r>
        <w:rPr>
          <w:rFonts w:eastAsia="Trebuchet MS"/>
        </w:rPr>
        <w:tab/>
      </w:r>
      <w:r w:rsidR="001C416B" w:rsidRPr="0043131D">
        <w:rPr>
          <w:rFonts w:eastAsia="Trebuchet MS"/>
        </w:rPr>
        <w:t xml:space="preserve">When a </w:t>
      </w:r>
      <w:r w:rsidR="001C416B" w:rsidRPr="0043131D">
        <w:rPr>
          <w:rFonts w:eastAsia="Trebuchet MS"/>
          <w:i/>
        </w:rPr>
        <w:t>Modifier</w:t>
      </w:r>
      <w:r w:rsidR="001C416B" w:rsidRPr="0043131D">
        <w:rPr>
          <w:rFonts w:eastAsia="Trebuchet MS"/>
        </w:rPr>
        <w:t xml:space="preserve"> is activated, an quick animation will play to display to the user what has just happened.  In order to play through the animation sequence, the </w:t>
      </w:r>
      <w:r w:rsidR="001C416B" w:rsidRPr="0043131D">
        <w:rPr>
          <w:rFonts w:eastAsia="Trebuchet MS"/>
          <w:i/>
        </w:rPr>
        <w:t>Animation</w:t>
      </w:r>
      <w:r w:rsidR="001C416B" w:rsidRPr="0043131D">
        <w:rPr>
          <w:rFonts w:eastAsia="Trebuchet MS"/>
        </w:rPr>
        <w:t xml:space="preserve"> component is added and populated with the animation sequences.</w:t>
      </w:r>
    </w:p>
    <w:p w14:paraId="7D4E99B4" w14:textId="77777777" w:rsidR="001C416B" w:rsidRDefault="001C416B" w:rsidP="001C416B">
      <w:pPr>
        <w:pStyle w:val="Heading4"/>
        <w:rPr>
          <w:rFonts w:eastAsia="Trebuchet MS"/>
        </w:rPr>
      </w:pPr>
      <w:bookmarkStart w:id="519" w:name="_Toc256375304"/>
      <w:r w:rsidRPr="0043131D">
        <w:rPr>
          <w:rFonts w:eastAsia="Trebuchet MS"/>
        </w:rPr>
        <w:t>ParticleEmitter</w:t>
      </w:r>
      <w:bookmarkEnd w:id="519"/>
    </w:p>
    <w:p w14:paraId="4B6B7F28" w14:textId="77777777" w:rsidR="001C416B" w:rsidRPr="0043131D" w:rsidRDefault="005B4D30" w:rsidP="005B4D30">
      <w:r>
        <w:rPr>
          <w:rFonts w:eastAsia="Trebuchet MS"/>
        </w:rPr>
        <w:tab/>
      </w:r>
      <w:r w:rsidR="001C416B" w:rsidRPr="0043131D">
        <w:rPr>
          <w:rFonts w:eastAsia="Trebuchet MS"/>
        </w:rPr>
        <w:t xml:space="preserve">Some </w:t>
      </w:r>
      <w:r w:rsidR="001C416B" w:rsidRPr="0043131D">
        <w:rPr>
          <w:rFonts w:eastAsia="Trebuchet MS"/>
          <w:i/>
        </w:rPr>
        <w:t>Modifier</w:t>
      </w:r>
      <w:r w:rsidR="001C416B" w:rsidRPr="0043131D">
        <w:rPr>
          <w:rFonts w:eastAsia="Trebuchet MS"/>
        </w:rPr>
        <w:t xml:space="preserve"> types, when activated, have a secondary animation sequence to show the player what type of effects are being applied.  The </w:t>
      </w:r>
      <w:r w:rsidR="001C416B" w:rsidRPr="0043131D">
        <w:rPr>
          <w:rFonts w:eastAsia="Trebuchet MS"/>
          <w:i/>
        </w:rPr>
        <w:t>ParticleEmitter</w:t>
      </w:r>
      <w:r w:rsidR="001C416B" w:rsidRPr="0043131D">
        <w:rPr>
          <w:rFonts w:eastAsia="Trebuchet MS"/>
        </w:rPr>
        <w:t xml:space="preserve"> will be used to show effects such as the inverse gravity, grow, and shrink.  All of these are just another way of showing to the player and those around him what effects are being applied.</w:t>
      </w:r>
    </w:p>
    <w:p w14:paraId="75FA099B" w14:textId="77777777" w:rsidR="001C416B" w:rsidRDefault="001C416B" w:rsidP="001C416B">
      <w:pPr>
        <w:pStyle w:val="Heading4"/>
        <w:rPr>
          <w:rFonts w:eastAsia="Trebuchet MS"/>
        </w:rPr>
      </w:pPr>
      <w:bookmarkStart w:id="520" w:name="_Toc256375305"/>
      <w:r w:rsidRPr="0043131D">
        <w:rPr>
          <w:rFonts w:eastAsia="Trebuchet MS"/>
        </w:rPr>
        <w:t>NetworkSync</w:t>
      </w:r>
      <w:bookmarkEnd w:id="520"/>
    </w:p>
    <w:p w14:paraId="144F649D" w14:textId="77777777" w:rsidR="001C416B" w:rsidRPr="0043131D" w:rsidRDefault="005B4D30" w:rsidP="005B4D30">
      <w:r>
        <w:rPr>
          <w:rFonts w:eastAsia="Trebuchet MS"/>
        </w:rPr>
        <w:tab/>
      </w:r>
      <w:r w:rsidR="001C416B" w:rsidRPr="0043131D">
        <w:rPr>
          <w:rFonts w:eastAsia="Trebuchet MS"/>
        </w:rPr>
        <w:t xml:space="preserve">Since Trigger Happy is a networked multiplayer game, object need to be synchronized and managed across multiple clients.  In order to accomplish this, the </w:t>
      </w:r>
      <w:r w:rsidR="001C416B" w:rsidRPr="0043131D">
        <w:rPr>
          <w:rFonts w:eastAsia="Trebuchet MS"/>
          <w:i/>
        </w:rPr>
        <w:t>NetworkSync</w:t>
      </w:r>
      <w:r w:rsidR="001C416B" w:rsidRPr="0043131D">
        <w:rPr>
          <w:rFonts w:eastAsia="Trebuchet MS"/>
        </w:rPr>
        <w:t xml:space="preserve"> is attached and configured to synchronize state and position to all of the other clients connected to the current game.</w:t>
      </w:r>
    </w:p>
    <w:p w14:paraId="44D3A4B1" w14:textId="77777777" w:rsidR="001C416B" w:rsidRDefault="001C416B" w:rsidP="001C416B">
      <w:pPr>
        <w:pStyle w:val="Heading4"/>
        <w:rPr>
          <w:rFonts w:eastAsia="Trebuchet MS"/>
        </w:rPr>
      </w:pPr>
      <w:bookmarkStart w:id="521" w:name="_Toc256375306"/>
      <w:r w:rsidRPr="0043131D">
        <w:rPr>
          <w:rFonts w:eastAsia="Trebuchet MS"/>
        </w:rPr>
        <w:t>LuaBinder</w:t>
      </w:r>
      <w:bookmarkEnd w:id="521"/>
    </w:p>
    <w:p w14:paraId="0661E2FC" w14:textId="77777777" w:rsidR="001C416B" w:rsidRPr="0043131D" w:rsidRDefault="005B4D30" w:rsidP="005B4D30">
      <w:r>
        <w:rPr>
          <w:rFonts w:eastAsia="Trebuchet MS" w:cs="Trebuchet MS"/>
          <w:sz w:val="24"/>
        </w:rPr>
        <w:tab/>
      </w:r>
      <w:r w:rsidR="001C416B" w:rsidRPr="0043131D">
        <w:rPr>
          <w:rFonts w:eastAsia="Trebuchet MS" w:cs="Trebuchet MS"/>
          <w:sz w:val="24"/>
        </w:rPr>
        <w:t xml:space="preserve">The </w:t>
      </w:r>
      <w:r w:rsidR="001C416B" w:rsidRPr="0043131D">
        <w:rPr>
          <w:rFonts w:eastAsia="Trebuchet MS" w:cs="Trebuchet MS"/>
          <w:i/>
          <w:sz w:val="24"/>
        </w:rPr>
        <w:t>LuaBinder</w:t>
      </w:r>
      <w:r w:rsidR="001C416B" w:rsidRPr="0043131D">
        <w:rPr>
          <w:rFonts w:eastAsia="Trebuchet MS" w:cs="Trebuchet MS"/>
          <w:sz w:val="24"/>
        </w:rPr>
        <w:t xml:space="preserve"> is the main means for the developer to add the custom behaviors that a </w:t>
      </w:r>
      <w:r w:rsidR="001C416B" w:rsidRPr="0043131D">
        <w:rPr>
          <w:rFonts w:eastAsia="Trebuchet MS" w:cs="Trebuchet MS"/>
          <w:i/>
          <w:sz w:val="24"/>
        </w:rPr>
        <w:t>Modifier</w:t>
      </w:r>
      <w:r w:rsidR="001C416B" w:rsidRPr="0043131D">
        <w:rPr>
          <w:rFonts w:eastAsia="Trebuchet MS" w:cs="Trebuchet MS"/>
          <w:sz w:val="24"/>
        </w:rPr>
        <w:t xml:space="preserve"> exhibits.  Behavior scripts would manage the following...</w:t>
      </w:r>
    </w:p>
    <w:p w14:paraId="744D985D" w14:textId="77777777" w:rsidR="001C416B" w:rsidRPr="0043131D" w:rsidRDefault="001C416B" w:rsidP="00DD4C99">
      <w:pPr>
        <w:pStyle w:val="ListParagraph"/>
        <w:numPr>
          <w:ilvl w:val="0"/>
          <w:numId w:val="106"/>
        </w:numPr>
      </w:pPr>
      <w:r w:rsidRPr="005B4D30">
        <w:rPr>
          <w:rFonts w:eastAsia="Trebuchet MS"/>
        </w:rPr>
        <w:t>What particle effect to apply for which type of modifier</w:t>
      </w:r>
    </w:p>
    <w:p w14:paraId="5FDB182D" w14:textId="77777777" w:rsidR="001C416B" w:rsidRPr="0043131D" w:rsidRDefault="001C416B" w:rsidP="00DD4C99">
      <w:pPr>
        <w:pStyle w:val="ListParagraph"/>
        <w:numPr>
          <w:ilvl w:val="0"/>
          <w:numId w:val="106"/>
        </w:numPr>
      </w:pPr>
      <w:r w:rsidRPr="005B4D30">
        <w:rPr>
          <w:rFonts w:eastAsia="Trebuchet MS"/>
        </w:rPr>
        <w:t xml:space="preserve">Whom to apply the </w:t>
      </w:r>
      <w:r w:rsidRPr="005B4D30">
        <w:rPr>
          <w:rFonts w:eastAsia="Trebuchet MS"/>
          <w:i/>
        </w:rPr>
        <w:t>ModifierEffect</w:t>
      </w:r>
      <w:r w:rsidRPr="005B4D30">
        <w:rPr>
          <w:rFonts w:eastAsia="Trebuchet MS"/>
        </w:rPr>
        <w:t xml:space="preserve"> to when the </w:t>
      </w:r>
      <w:r w:rsidRPr="005B4D30">
        <w:rPr>
          <w:rFonts w:eastAsia="Trebuchet MS"/>
          <w:i/>
        </w:rPr>
        <w:t>Modifier</w:t>
      </w:r>
      <w:r w:rsidRPr="005B4D30">
        <w:rPr>
          <w:rFonts w:eastAsia="Trebuchet MS"/>
        </w:rPr>
        <w:t xml:space="preserve"> is activated.</w:t>
      </w:r>
    </w:p>
    <w:p w14:paraId="733B61DE" w14:textId="77777777" w:rsidR="001C416B" w:rsidRPr="0043131D" w:rsidRDefault="001C416B" w:rsidP="00DD4C99">
      <w:pPr>
        <w:pStyle w:val="ListParagraph"/>
        <w:numPr>
          <w:ilvl w:val="0"/>
          <w:numId w:val="106"/>
        </w:numPr>
      </w:pPr>
      <w:r w:rsidRPr="005B4D30">
        <w:rPr>
          <w:rFonts w:eastAsia="Trebuchet MS"/>
        </w:rPr>
        <w:t>Enabling the SphereCollider once the "build" time has passed.</w:t>
      </w:r>
    </w:p>
    <w:p w14:paraId="48267497" w14:textId="77777777" w:rsidR="001C416B" w:rsidRDefault="001C416B" w:rsidP="001C416B">
      <w:pPr>
        <w:pStyle w:val="Heading4"/>
        <w:rPr>
          <w:rFonts w:eastAsia="Trebuchet MS"/>
        </w:rPr>
      </w:pPr>
      <w:r w:rsidRPr="0043131D">
        <w:rPr>
          <w:rFonts w:eastAsia="Trebuchet MS"/>
        </w:rPr>
        <w:t xml:space="preserve"> </w:t>
      </w:r>
      <w:bookmarkStart w:id="522" w:name="_Toc256375307"/>
      <w:r w:rsidRPr="0043131D">
        <w:rPr>
          <w:rFonts w:eastAsia="Trebuchet MS"/>
        </w:rPr>
        <w:t>SphereCollider</w:t>
      </w:r>
      <w:bookmarkEnd w:id="522"/>
    </w:p>
    <w:p w14:paraId="065390C3" w14:textId="77777777" w:rsidR="001C416B" w:rsidRPr="0043131D" w:rsidRDefault="005B4D30" w:rsidP="005B4D30">
      <w:r>
        <w:rPr>
          <w:rFonts w:eastAsia="Trebuchet MS"/>
        </w:rPr>
        <w:tab/>
      </w:r>
      <w:r w:rsidR="001C416B" w:rsidRPr="0043131D">
        <w:rPr>
          <w:rFonts w:eastAsia="Trebuchet MS"/>
        </w:rPr>
        <w:t xml:space="preserve">In order to facilitate the activation check the </w:t>
      </w:r>
      <w:r w:rsidR="001C416B" w:rsidRPr="0043131D">
        <w:rPr>
          <w:rFonts w:eastAsia="Trebuchet MS"/>
          <w:i/>
        </w:rPr>
        <w:t>SphereCollider</w:t>
      </w:r>
      <w:r w:rsidR="001C416B" w:rsidRPr="0043131D">
        <w:rPr>
          <w:rFonts w:eastAsia="Trebuchet MS"/>
        </w:rPr>
        <w:t xml:space="preserve"> is added.  The purpose of this </w:t>
      </w:r>
      <w:r w:rsidR="001C416B" w:rsidRPr="0043131D">
        <w:rPr>
          <w:rFonts w:eastAsia="Trebuchet MS"/>
          <w:i/>
        </w:rPr>
        <w:t xml:space="preserve">Collider </w:t>
      </w:r>
      <w:r w:rsidR="001C416B" w:rsidRPr="0043131D">
        <w:rPr>
          <w:rFonts w:eastAsia="Trebuchet MS"/>
        </w:rPr>
        <w:t xml:space="preserve">is to act as a trigger.  When someone enters the bounding volume of the </w:t>
      </w:r>
      <w:r w:rsidR="001C416B" w:rsidRPr="0043131D">
        <w:rPr>
          <w:rFonts w:eastAsia="Trebuchet MS"/>
          <w:i/>
        </w:rPr>
        <w:t>SphereCollider</w:t>
      </w:r>
      <w:r w:rsidR="001C416B" w:rsidRPr="0043131D">
        <w:rPr>
          <w:rFonts w:eastAsia="Trebuchet MS"/>
        </w:rPr>
        <w:t xml:space="preserve"> no physical actions will be taken, but the callback will be called and the observing class will be notified that someone or something has entered within the activation radius.</w:t>
      </w:r>
    </w:p>
    <w:p w14:paraId="4EE53C64" w14:textId="77777777" w:rsidR="001C416B" w:rsidRDefault="001C416B" w:rsidP="001C416B">
      <w:pPr>
        <w:pStyle w:val="Heading4"/>
        <w:rPr>
          <w:rFonts w:eastAsia="Trebuchet MS"/>
        </w:rPr>
      </w:pPr>
      <w:bookmarkStart w:id="523" w:name="_Toc256375308"/>
      <w:r w:rsidRPr="0043131D">
        <w:rPr>
          <w:rFonts w:eastAsia="Trebuchet MS"/>
        </w:rPr>
        <w:t>AudioEmitter</w:t>
      </w:r>
      <w:bookmarkEnd w:id="523"/>
    </w:p>
    <w:p w14:paraId="4B4AA0F8" w14:textId="77777777" w:rsidR="001C416B" w:rsidRPr="0043131D" w:rsidRDefault="005B4D30" w:rsidP="005B4D30">
      <w:pPr>
        <w:rPr>
          <w:rFonts w:eastAsia="Trebuchet MS" w:cs="Trebuchet MS"/>
          <w:sz w:val="24"/>
        </w:rPr>
      </w:pPr>
      <w:r>
        <w:rPr>
          <w:rFonts w:eastAsia="Trebuchet MS" w:cs="Trebuchet MS"/>
          <w:sz w:val="24"/>
        </w:rPr>
        <w:tab/>
      </w:r>
      <w:r w:rsidR="001C416B" w:rsidRPr="0043131D">
        <w:rPr>
          <w:rFonts w:eastAsia="Trebuchet MS" w:cs="Trebuchet MS"/>
          <w:sz w:val="24"/>
        </w:rPr>
        <w:t xml:space="preserve">Each modifier type has a unique sound that it plays for player recognition. In addition, each </w:t>
      </w:r>
      <w:r w:rsidR="001C416B" w:rsidRPr="0043131D">
        <w:rPr>
          <w:rFonts w:eastAsia="Trebuchet MS" w:cs="Trebuchet MS"/>
          <w:i/>
          <w:sz w:val="24"/>
        </w:rPr>
        <w:t>Modifier</w:t>
      </w:r>
      <w:r w:rsidR="001C416B" w:rsidRPr="0043131D">
        <w:rPr>
          <w:rFonts w:eastAsia="Trebuchet MS" w:cs="Trebuchet MS"/>
          <w:sz w:val="24"/>
        </w:rPr>
        <w:t xml:space="preserve"> has a different sound (and therefore emitter) that will be triggered at certain conditions. Because </w:t>
      </w:r>
      <w:r w:rsidR="001C416B" w:rsidRPr="0043131D">
        <w:rPr>
          <w:rFonts w:eastAsia="Trebuchet MS" w:cs="Trebuchet MS"/>
          <w:i/>
          <w:sz w:val="24"/>
        </w:rPr>
        <w:t>Modifiers</w:t>
      </w:r>
      <w:r w:rsidR="001C416B" w:rsidRPr="0043131D">
        <w:rPr>
          <w:rFonts w:eastAsia="Trebuchet MS" w:cs="Trebuchet MS"/>
          <w:sz w:val="24"/>
        </w:rPr>
        <w:t xml:space="preserve"> exist in 3d space, the </w:t>
      </w:r>
      <w:r w:rsidR="001C416B" w:rsidRPr="0043131D">
        <w:rPr>
          <w:rFonts w:eastAsia="Trebuchet MS" w:cs="Trebuchet MS"/>
          <w:i/>
          <w:sz w:val="24"/>
        </w:rPr>
        <w:t>AudioEmitter</w:t>
      </w:r>
      <w:r w:rsidR="001C416B" w:rsidRPr="0043131D">
        <w:rPr>
          <w:rFonts w:eastAsia="Trebuchet MS" w:cs="Trebuchet MS"/>
          <w:sz w:val="24"/>
        </w:rPr>
        <w:t xml:space="preserve"> allows for movement of the source sound for 3d positional audio.</w:t>
      </w:r>
    </w:p>
    <w:p w14:paraId="090E1F5E" w14:textId="77777777" w:rsidR="001C416B" w:rsidRDefault="001C416B" w:rsidP="001C416B">
      <w:pPr>
        <w:pStyle w:val="Heading3"/>
        <w:rPr>
          <w:rFonts w:eastAsia="Trebuchet MS"/>
        </w:rPr>
      </w:pPr>
      <w:bookmarkStart w:id="524" w:name="_Toc256375309"/>
      <w:r w:rsidRPr="0043131D">
        <w:rPr>
          <w:rFonts w:eastAsia="Trebuchet MS"/>
        </w:rPr>
        <w:lastRenderedPageBreak/>
        <w:t>Weapon</w:t>
      </w:r>
      <w:bookmarkEnd w:id="524"/>
    </w:p>
    <w:p w14:paraId="7DD60162" w14:textId="77777777" w:rsidR="001C416B" w:rsidRPr="0043131D" w:rsidRDefault="005B4D30" w:rsidP="005B4D30">
      <w:r>
        <w:rPr>
          <w:rFonts w:eastAsia="Trebuchet MS"/>
          <w:i/>
        </w:rPr>
        <w:tab/>
      </w:r>
      <w:r w:rsidR="001C416B" w:rsidRPr="0043131D">
        <w:rPr>
          <w:rFonts w:eastAsia="Trebuchet MS"/>
          <w:i/>
        </w:rPr>
        <w:t>Weapons</w:t>
      </w:r>
      <w:r w:rsidR="001C416B" w:rsidRPr="0043131D">
        <w:rPr>
          <w:rFonts w:eastAsia="Trebuchet MS"/>
        </w:rPr>
        <w:t xml:space="preserve"> are the core to the game play and as such have a very interactive role with the play of the game.  Each weapon has a specific set of attributes, each of which dictates how it fires, what the projectiles look like, and what the damage is.  Much like the </w:t>
      </w:r>
      <w:r w:rsidR="001C416B" w:rsidRPr="0043131D">
        <w:rPr>
          <w:rFonts w:eastAsia="Trebuchet MS"/>
          <w:i/>
        </w:rPr>
        <w:t>Modifiers</w:t>
      </w:r>
      <w:r w:rsidR="001C416B" w:rsidRPr="0043131D">
        <w:rPr>
          <w:rFonts w:eastAsia="Trebuchet MS"/>
        </w:rPr>
        <w:t xml:space="preserve"> the </w:t>
      </w:r>
      <w:r w:rsidR="001C416B" w:rsidRPr="0043131D">
        <w:rPr>
          <w:rFonts w:eastAsia="Trebuchet MS"/>
          <w:i/>
        </w:rPr>
        <w:t>Weapon</w:t>
      </w:r>
      <w:r w:rsidR="001C416B" w:rsidRPr="0043131D">
        <w:rPr>
          <w:rFonts w:eastAsia="Trebuchet MS"/>
        </w:rPr>
        <w:t xml:space="preserve"> has most of the general components needed to exist in the virtual world.  It lacks any physics additions because the </w:t>
      </w:r>
      <w:r w:rsidR="001C416B" w:rsidRPr="0043131D">
        <w:rPr>
          <w:rFonts w:eastAsia="Trebuchet MS"/>
          <w:i/>
        </w:rPr>
        <w:t>Player</w:t>
      </w:r>
      <w:r w:rsidR="001C416B" w:rsidRPr="0043131D">
        <w:rPr>
          <w:rFonts w:eastAsia="Trebuchet MS"/>
        </w:rPr>
        <w:t xml:space="preserve"> or </w:t>
      </w:r>
      <w:r w:rsidR="001C416B" w:rsidRPr="0043131D">
        <w:rPr>
          <w:rFonts w:eastAsia="Trebuchet MS"/>
          <w:i/>
        </w:rPr>
        <w:t>Projectile</w:t>
      </w:r>
      <w:r w:rsidR="001C416B" w:rsidRPr="0043131D">
        <w:rPr>
          <w:rFonts w:eastAsia="Trebuchet MS"/>
        </w:rPr>
        <w:t xml:space="preserve">, not the </w:t>
      </w:r>
      <w:r w:rsidR="001C416B" w:rsidRPr="0043131D">
        <w:rPr>
          <w:rFonts w:eastAsia="Trebuchet MS"/>
          <w:i/>
        </w:rPr>
        <w:t>Weapon,</w:t>
      </w:r>
      <w:r w:rsidR="001C416B" w:rsidRPr="0043131D">
        <w:rPr>
          <w:rFonts w:eastAsia="Trebuchet MS"/>
        </w:rPr>
        <w:t xml:space="preserve"> will actually interact with the level and objects stored within.</w:t>
      </w:r>
    </w:p>
    <w:p w14:paraId="15FFFB33" w14:textId="77777777" w:rsidR="001C416B" w:rsidRPr="0043131D" w:rsidRDefault="00A664B2" w:rsidP="001C416B">
      <w:pPr>
        <w:pStyle w:val="Heading4"/>
      </w:pPr>
      <w:bookmarkStart w:id="525" w:name="_Toc256375310"/>
      <w:r>
        <w:rPr>
          <w:noProof/>
        </w:rPr>
        <w:pict>
          <v:shape id="_x0000_s1034" type="#_x0000_t202" style="position:absolute;margin-left:352.5pt;margin-top:205.5pt;width:115.5pt;height:.05pt;z-index:251683840" stroked="f">
            <v:textbox style="mso-next-textbox:#_x0000_s1034;mso-fit-shape-to-text:t" inset="0,0,0,0">
              <w:txbxContent>
                <w:p w14:paraId="16A07AA2" w14:textId="77777777" w:rsidR="00C674B9" w:rsidRDefault="00C674B9" w:rsidP="001C416B">
                  <w:pPr>
                    <w:pStyle w:val="Caption"/>
                    <w:rPr>
                      <w:noProof/>
                    </w:rPr>
                  </w:pPr>
                  <w:r>
                    <w:t xml:space="preserve">Figure </w:t>
                  </w:r>
                  <w:fldSimple w:instr=" SEQ Figure \* ARABIC ">
                    <w:r w:rsidR="00C207BD">
                      <w:rPr>
                        <w:noProof/>
                      </w:rPr>
                      <w:t>74</w:t>
                    </w:r>
                  </w:fldSimple>
                  <w:r>
                    <w:t>: List of components attached to weapons</w:t>
                  </w:r>
                </w:p>
              </w:txbxContent>
            </v:textbox>
            <w10:wrap type="square"/>
          </v:shape>
        </w:pict>
      </w:r>
      <w:r w:rsidR="001C416B" w:rsidRPr="0043131D">
        <w:rPr>
          <w:noProof/>
          <w:lang w:bidi="ar-SA"/>
        </w:rPr>
        <w:drawing>
          <wp:anchor distT="0" distB="0" distL="114300" distR="114300" simplePos="0" relativeHeight="251677696" behindDoc="0" locked="0" layoutInCell="1" allowOverlap="1" wp14:editId="2B95E1FD">
            <wp:simplePos x="0" y="0"/>
            <wp:positionH relativeFrom="column">
              <wp:align>right</wp:align>
            </wp:positionH>
            <wp:positionV relativeFrom="line">
              <wp:align>top</wp:align>
            </wp:positionV>
            <wp:extent cx="1466850" cy="2552700"/>
            <wp:effectExtent l="0" t="0" r="0" b="0"/>
            <wp:wrapSquare wrapText="bothSides"/>
            <wp:docPr id="4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cstate="print"/>
                    <a:srcRect/>
                    <a:stretch>
                      <a:fillRect/>
                    </a:stretch>
                  </pic:blipFill>
                  <pic:spPr bwMode="auto">
                    <a:xfrm>
                      <a:off x="0" y="0"/>
                      <a:ext cx="1466850" cy="2552700"/>
                    </a:xfrm>
                    <a:prstGeom prst="rect">
                      <a:avLst/>
                    </a:prstGeom>
                    <a:noFill/>
                  </pic:spPr>
                </pic:pic>
              </a:graphicData>
            </a:graphic>
          </wp:anchor>
        </w:drawing>
      </w:r>
      <w:r w:rsidR="001C416B" w:rsidRPr="0043131D">
        <w:rPr>
          <w:rFonts w:eastAsia="Trebuchet MS"/>
        </w:rPr>
        <w:t>MeshRenderer</w:t>
      </w:r>
      <w:bookmarkEnd w:id="525"/>
    </w:p>
    <w:p w14:paraId="18548AE7"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 xml:space="preserve">MeshRenderer </w:t>
      </w:r>
      <w:r w:rsidR="001C416B" w:rsidRPr="0043131D">
        <w:rPr>
          <w:rFonts w:eastAsia="Trebuchet MS"/>
        </w:rPr>
        <w:t xml:space="preserve">is used to store and render the </w:t>
      </w:r>
      <w:r w:rsidR="001C416B" w:rsidRPr="0043131D">
        <w:rPr>
          <w:rFonts w:eastAsia="Trebuchet MS"/>
          <w:i/>
        </w:rPr>
        <w:t>Weapons's</w:t>
      </w:r>
      <w:r w:rsidR="001C416B" w:rsidRPr="0043131D">
        <w:rPr>
          <w:rFonts w:eastAsia="Trebuchet MS"/>
        </w:rPr>
        <w:t xml:space="preserve"> model.  The </w:t>
      </w:r>
      <w:r w:rsidR="001C416B" w:rsidRPr="0043131D">
        <w:rPr>
          <w:rFonts w:eastAsia="Trebuchet MS"/>
          <w:i/>
        </w:rPr>
        <w:t xml:space="preserve">Material </w:t>
      </w:r>
      <w:r w:rsidR="001C416B" w:rsidRPr="0043131D">
        <w:rPr>
          <w:rFonts w:eastAsia="Trebuchet MS"/>
        </w:rPr>
        <w:t>applied will control whatever render effects are to be drawn as is decided by the art direction.</w:t>
      </w:r>
    </w:p>
    <w:p w14:paraId="7E617C4F" w14:textId="77777777" w:rsidR="001C416B" w:rsidRDefault="001C416B" w:rsidP="001C416B">
      <w:pPr>
        <w:pStyle w:val="Heading4"/>
        <w:rPr>
          <w:rFonts w:eastAsia="Trebuchet MS"/>
        </w:rPr>
      </w:pPr>
      <w:bookmarkStart w:id="526" w:name="_Toc256375311"/>
      <w:r w:rsidRPr="0043131D">
        <w:rPr>
          <w:rFonts w:eastAsia="Trebuchet MS"/>
        </w:rPr>
        <w:t>Animation</w:t>
      </w:r>
      <w:bookmarkEnd w:id="526"/>
    </w:p>
    <w:p w14:paraId="7CEACBF8" w14:textId="77777777" w:rsidR="001C416B" w:rsidRPr="0043131D" w:rsidRDefault="005B4D30" w:rsidP="005B4D30">
      <w:r>
        <w:rPr>
          <w:rFonts w:eastAsia="Trebuchet MS"/>
        </w:rPr>
        <w:tab/>
      </w:r>
      <w:r w:rsidR="001C416B" w:rsidRPr="0043131D">
        <w:rPr>
          <w:rFonts w:eastAsia="Trebuchet MS"/>
        </w:rPr>
        <w:t xml:space="preserve">When a </w:t>
      </w:r>
      <w:r w:rsidR="001C416B" w:rsidRPr="0043131D">
        <w:rPr>
          <w:rFonts w:eastAsia="Trebuchet MS"/>
          <w:i/>
        </w:rPr>
        <w:t>Weapon</w:t>
      </w:r>
      <w:r w:rsidR="001C416B" w:rsidRPr="0043131D">
        <w:rPr>
          <w:rFonts w:eastAsia="Trebuchet MS"/>
        </w:rPr>
        <w:t xml:space="preserve"> is fired, a quick animation will play.  In order to play through the animation sequence, the </w:t>
      </w:r>
      <w:r w:rsidR="001C416B" w:rsidRPr="0043131D">
        <w:rPr>
          <w:rFonts w:eastAsia="Trebuchet MS"/>
          <w:i/>
        </w:rPr>
        <w:t>Animation</w:t>
      </w:r>
      <w:r w:rsidR="001C416B" w:rsidRPr="0043131D">
        <w:rPr>
          <w:rFonts w:eastAsia="Trebuchet MS"/>
        </w:rPr>
        <w:t xml:space="preserve"> component is added and populated with the animation sequences.</w:t>
      </w:r>
    </w:p>
    <w:p w14:paraId="569FF13D" w14:textId="77777777" w:rsidR="001C416B" w:rsidRDefault="001C416B" w:rsidP="001C416B">
      <w:pPr>
        <w:pStyle w:val="Heading4"/>
        <w:rPr>
          <w:rFonts w:eastAsia="Trebuchet MS"/>
        </w:rPr>
      </w:pPr>
      <w:bookmarkStart w:id="527" w:name="_Toc256375312"/>
      <w:r w:rsidRPr="0043131D">
        <w:rPr>
          <w:rFonts w:eastAsia="Trebuchet MS"/>
        </w:rPr>
        <w:t>ParticleEmitter</w:t>
      </w:r>
      <w:bookmarkEnd w:id="527"/>
    </w:p>
    <w:p w14:paraId="50F68CA6" w14:textId="77777777" w:rsidR="001C416B" w:rsidRPr="0043131D" w:rsidRDefault="005B4D30" w:rsidP="005B4D30">
      <w:r>
        <w:rPr>
          <w:rFonts w:eastAsia="Trebuchet MS"/>
        </w:rPr>
        <w:tab/>
      </w:r>
      <w:r w:rsidR="001C416B" w:rsidRPr="0043131D">
        <w:rPr>
          <w:rFonts w:eastAsia="Trebuchet MS"/>
        </w:rPr>
        <w:t xml:space="preserve">Some </w:t>
      </w:r>
      <w:r w:rsidR="001C416B" w:rsidRPr="0043131D">
        <w:rPr>
          <w:rFonts w:eastAsia="Trebuchet MS"/>
          <w:i/>
        </w:rPr>
        <w:t>Weapon</w:t>
      </w:r>
      <w:r w:rsidR="001C416B" w:rsidRPr="0043131D">
        <w:rPr>
          <w:rFonts w:eastAsia="Trebuchet MS"/>
        </w:rPr>
        <w:t xml:space="preserve"> types, when fired have a secondary animation sequence in the form of particle effects.  The </w:t>
      </w:r>
      <w:r w:rsidR="001C416B" w:rsidRPr="0043131D">
        <w:rPr>
          <w:rFonts w:eastAsia="Trebuchet MS"/>
          <w:i/>
        </w:rPr>
        <w:t>ParticleEmitter</w:t>
      </w:r>
      <w:r w:rsidR="001C416B" w:rsidRPr="0043131D">
        <w:rPr>
          <w:rFonts w:eastAsia="Trebuchet MS"/>
        </w:rPr>
        <w:t xml:space="preserve"> is attached to be able to display the </w:t>
      </w:r>
      <w:r w:rsidR="001C416B" w:rsidRPr="0043131D">
        <w:rPr>
          <w:rFonts w:eastAsia="Trebuchet MS"/>
          <w:i/>
        </w:rPr>
        <w:t xml:space="preserve">Weapon's </w:t>
      </w:r>
      <w:r w:rsidR="001C416B" w:rsidRPr="0043131D">
        <w:rPr>
          <w:rFonts w:eastAsia="Trebuchet MS"/>
        </w:rPr>
        <w:t>particle effects.</w:t>
      </w:r>
    </w:p>
    <w:p w14:paraId="1D7E8DD4" w14:textId="77777777" w:rsidR="001C416B" w:rsidRDefault="001C416B" w:rsidP="001C416B">
      <w:pPr>
        <w:pStyle w:val="Heading4"/>
        <w:rPr>
          <w:rFonts w:eastAsia="Trebuchet MS"/>
        </w:rPr>
      </w:pPr>
      <w:bookmarkStart w:id="528" w:name="_Toc256375313"/>
      <w:r w:rsidRPr="0043131D">
        <w:rPr>
          <w:rFonts w:eastAsia="Trebuchet MS"/>
        </w:rPr>
        <w:t>ResourceManager</w:t>
      </w:r>
      <w:bookmarkEnd w:id="528"/>
    </w:p>
    <w:p w14:paraId="1B13C979" w14:textId="77777777" w:rsidR="001C416B" w:rsidRPr="0043131D" w:rsidRDefault="005B4D30" w:rsidP="005B4D30">
      <w:r>
        <w:rPr>
          <w:rFonts w:eastAsia="Trebuchet MS"/>
        </w:rPr>
        <w:tab/>
      </w:r>
      <w:r w:rsidR="001C416B" w:rsidRPr="0043131D">
        <w:rPr>
          <w:rFonts w:eastAsia="Trebuchet MS"/>
        </w:rPr>
        <w:t xml:space="preserve">Since all </w:t>
      </w:r>
      <w:r w:rsidR="001C416B" w:rsidRPr="0043131D">
        <w:rPr>
          <w:rFonts w:eastAsia="Trebuchet MS"/>
          <w:i/>
        </w:rPr>
        <w:t>Weapons</w:t>
      </w:r>
      <w:r w:rsidR="001C416B" w:rsidRPr="0043131D">
        <w:rPr>
          <w:rFonts w:eastAsia="Trebuchet MS"/>
        </w:rPr>
        <w:t xml:space="preserve"> have some form of cool down and ammo resource, a </w:t>
      </w:r>
      <w:r w:rsidR="001C416B" w:rsidRPr="0043131D">
        <w:rPr>
          <w:rFonts w:eastAsia="Trebuchet MS"/>
          <w:i/>
        </w:rPr>
        <w:t>ResourceManager</w:t>
      </w:r>
      <w:r w:rsidR="001C416B" w:rsidRPr="0043131D">
        <w:rPr>
          <w:rFonts w:eastAsia="Trebuchet MS"/>
        </w:rPr>
        <w:t xml:space="preserve"> is added to help track and publish the values associated with the  ammo.  The </w:t>
      </w:r>
      <w:r w:rsidR="001C416B" w:rsidRPr="0043131D">
        <w:rPr>
          <w:rFonts w:eastAsia="Trebuchet MS"/>
          <w:i/>
        </w:rPr>
        <w:t>ResourceManager</w:t>
      </w:r>
      <w:r w:rsidR="001C416B" w:rsidRPr="0043131D">
        <w:rPr>
          <w:rFonts w:eastAsia="Trebuchet MS"/>
        </w:rPr>
        <w:t xml:space="preserve"> is just a data component and its only purpose is to provide a public front-end to the ammo values.</w:t>
      </w:r>
    </w:p>
    <w:p w14:paraId="6124D70F" w14:textId="77777777" w:rsidR="001C416B" w:rsidRDefault="001C416B" w:rsidP="001C416B">
      <w:pPr>
        <w:pStyle w:val="Heading4"/>
        <w:rPr>
          <w:rFonts w:eastAsia="Trebuchet MS"/>
        </w:rPr>
      </w:pPr>
      <w:bookmarkStart w:id="529" w:name="_Toc256375314"/>
      <w:r w:rsidRPr="0043131D">
        <w:rPr>
          <w:rFonts w:eastAsia="Trebuchet MS"/>
        </w:rPr>
        <w:t>LuaBinder</w:t>
      </w:r>
      <w:bookmarkEnd w:id="529"/>
    </w:p>
    <w:p w14:paraId="5D5B4BD0"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LuaBinder</w:t>
      </w:r>
      <w:r w:rsidR="001C416B" w:rsidRPr="0043131D">
        <w:rPr>
          <w:rFonts w:eastAsia="Trebuchet MS"/>
        </w:rPr>
        <w:t xml:space="preserve"> is the main means for the developer to add the custom behaviors that a </w:t>
      </w:r>
      <w:r w:rsidR="001C416B" w:rsidRPr="0043131D">
        <w:rPr>
          <w:rFonts w:eastAsia="Trebuchet MS"/>
          <w:i/>
        </w:rPr>
        <w:t>Weapon</w:t>
      </w:r>
      <w:r w:rsidR="001C416B" w:rsidRPr="0043131D">
        <w:rPr>
          <w:rFonts w:eastAsia="Trebuchet MS"/>
        </w:rPr>
        <w:t xml:space="preserve"> exhibits.  Behavior scripts would manage the following...</w:t>
      </w:r>
    </w:p>
    <w:p w14:paraId="127863F3" w14:textId="77777777" w:rsidR="001C416B" w:rsidRPr="0043131D" w:rsidRDefault="001C416B" w:rsidP="00DD4C99">
      <w:pPr>
        <w:pStyle w:val="ListParagraph"/>
        <w:numPr>
          <w:ilvl w:val="0"/>
          <w:numId w:val="107"/>
        </w:numPr>
      </w:pPr>
      <w:r w:rsidRPr="005B4D30">
        <w:rPr>
          <w:rFonts w:eastAsia="Trebuchet MS"/>
        </w:rPr>
        <w:t>Creation and initialization of projectile firing</w:t>
      </w:r>
    </w:p>
    <w:p w14:paraId="2F9F1EA5" w14:textId="77777777" w:rsidR="001C416B" w:rsidRPr="0043131D" w:rsidRDefault="001C416B" w:rsidP="00DD4C99">
      <w:pPr>
        <w:pStyle w:val="ListParagraph"/>
        <w:numPr>
          <w:ilvl w:val="0"/>
          <w:numId w:val="107"/>
        </w:numPr>
      </w:pPr>
      <w:r w:rsidRPr="005B4D30">
        <w:rPr>
          <w:rFonts w:eastAsia="Trebuchet MS"/>
        </w:rPr>
        <w:t xml:space="preserve">Fire rate via the </w:t>
      </w:r>
      <w:r w:rsidRPr="005B4D30">
        <w:rPr>
          <w:rFonts w:eastAsia="Trebuchet MS"/>
          <w:i/>
        </w:rPr>
        <w:t>ResourceManager</w:t>
      </w:r>
    </w:p>
    <w:p w14:paraId="066770B8" w14:textId="77777777" w:rsidR="001C416B" w:rsidRPr="0043131D" w:rsidRDefault="001C416B" w:rsidP="00DD4C99">
      <w:pPr>
        <w:pStyle w:val="ListParagraph"/>
        <w:numPr>
          <w:ilvl w:val="0"/>
          <w:numId w:val="107"/>
        </w:numPr>
      </w:pPr>
      <w:r w:rsidRPr="005B4D30">
        <w:rPr>
          <w:rFonts w:eastAsia="Trebuchet MS"/>
        </w:rPr>
        <w:t xml:space="preserve">Type of model/projectile that is valid for the specific </w:t>
      </w:r>
      <w:r w:rsidRPr="005B4D30">
        <w:rPr>
          <w:rFonts w:eastAsia="Trebuchet MS"/>
          <w:i/>
        </w:rPr>
        <w:t>Weapon</w:t>
      </w:r>
      <w:r w:rsidRPr="005B4D30">
        <w:rPr>
          <w:rFonts w:eastAsia="Trebuchet MS"/>
        </w:rPr>
        <w:t xml:space="preserve"> type </w:t>
      </w:r>
    </w:p>
    <w:p w14:paraId="495BEEFA" w14:textId="77777777" w:rsidR="001C416B" w:rsidRDefault="001C416B" w:rsidP="001C416B">
      <w:pPr>
        <w:pStyle w:val="Heading4"/>
        <w:rPr>
          <w:rFonts w:eastAsia="Trebuchet MS"/>
        </w:rPr>
      </w:pPr>
      <w:bookmarkStart w:id="530" w:name="_Toc256375315"/>
      <w:r w:rsidRPr="0043131D">
        <w:rPr>
          <w:rFonts w:eastAsia="Trebuchet MS"/>
        </w:rPr>
        <w:t>AudioEmitter</w:t>
      </w:r>
      <w:bookmarkEnd w:id="530"/>
    </w:p>
    <w:p w14:paraId="66EBC622" w14:textId="77777777" w:rsidR="001C416B" w:rsidRPr="0043131D" w:rsidRDefault="005B4D30" w:rsidP="005B4D30">
      <w:r>
        <w:tab/>
      </w:r>
      <w:r w:rsidR="001C416B" w:rsidRPr="005B4D30">
        <w:t>Each Weapon has a unique set of sounds that it plays. Each sound is triggered based off a specific condition.  Because Weapons exist in 3d space, the AudioEmitter allows for movement of the source sound for 3d positional audio</w:t>
      </w:r>
      <w:r w:rsidR="001C416B" w:rsidRPr="0043131D">
        <w:rPr>
          <w:rFonts w:eastAsia="Trebuchet MS" w:cs="Trebuchet MS"/>
          <w:sz w:val="24"/>
        </w:rPr>
        <w:t>.</w:t>
      </w:r>
      <w:r w:rsidR="00A664B2">
        <w:rPr>
          <w:noProof/>
        </w:rPr>
        <w:pict>
          <v:shape id="_x0000_s1035" type="#_x0000_t202" style="position:absolute;margin-left:352.5pt;margin-top:239.75pt;width:115.1pt;height:.05pt;z-index:251684864;mso-position-horizontal-relative:text;mso-position-vertical-relative:text" stroked="f">
            <v:textbox style="mso-next-textbox:#_x0000_s1035;mso-fit-shape-to-text:t" inset="0,0,0,0">
              <w:txbxContent>
                <w:p w14:paraId="38122B8F" w14:textId="77777777" w:rsidR="00C674B9" w:rsidRPr="00191AF7" w:rsidRDefault="00C674B9" w:rsidP="001C416B">
                  <w:pPr>
                    <w:pStyle w:val="Caption"/>
                    <w:rPr>
                      <w:rFonts w:eastAsia="Trebuchet MS" w:cs="Trebuchet MS"/>
                      <w:sz w:val="24"/>
                    </w:rPr>
                  </w:pPr>
                  <w:r>
                    <w:t xml:space="preserve">Figure </w:t>
                  </w:r>
                  <w:fldSimple w:instr=" SEQ Figure \* ARABIC ">
                    <w:r w:rsidR="00C207BD">
                      <w:rPr>
                        <w:noProof/>
                      </w:rPr>
                      <w:t>75</w:t>
                    </w:r>
                  </w:fldSimple>
                  <w:r>
                    <w:t>: List of components attached to projectiles</w:t>
                  </w:r>
                </w:p>
              </w:txbxContent>
            </v:textbox>
            <w10:wrap type="square"/>
          </v:shape>
        </w:pict>
      </w:r>
      <w:r w:rsidR="001C416B">
        <w:rPr>
          <w:noProof/>
          <w:lang w:bidi="ar-SA"/>
        </w:rPr>
        <w:drawing>
          <wp:anchor distT="0" distB="0" distL="114300" distR="114300" simplePos="0" relativeHeight="251678720" behindDoc="0" locked="0" layoutInCell="1" allowOverlap="1" wp14:editId="300B6DCB">
            <wp:simplePos x="0" y="0"/>
            <wp:positionH relativeFrom="column">
              <wp:align>right</wp:align>
            </wp:positionH>
            <wp:positionV relativeFrom="line">
              <wp:posOffset>5715</wp:posOffset>
            </wp:positionV>
            <wp:extent cx="1461770" cy="2553970"/>
            <wp:effectExtent l="0" t="0" r="5080" b="0"/>
            <wp:wrapSquare wrapText="bothSides"/>
            <wp:docPr id="4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srcRect/>
                    <a:stretch>
                      <a:fillRect/>
                    </a:stretch>
                  </pic:blipFill>
                  <pic:spPr bwMode="auto">
                    <a:xfrm>
                      <a:off x="0" y="0"/>
                      <a:ext cx="1461770" cy="2553970"/>
                    </a:xfrm>
                    <a:prstGeom prst="rect">
                      <a:avLst/>
                    </a:prstGeom>
                    <a:noFill/>
                  </pic:spPr>
                </pic:pic>
              </a:graphicData>
            </a:graphic>
          </wp:anchor>
        </w:drawing>
      </w:r>
    </w:p>
    <w:p w14:paraId="7E1CF3F8" w14:textId="77777777" w:rsidR="001C416B" w:rsidRDefault="001C416B" w:rsidP="001C416B">
      <w:pPr>
        <w:pStyle w:val="Heading3"/>
        <w:rPr>
          <w:rFonts w:eastAsia="Trebuchet MS"/>
        </w:rPr>
      </w:pPr>
      <w:bookmarkStart w:id="531" w:name="_Toc256375316"/>
      <w:r w:rsidRPr="0043131D">
        <w:rPr>
          <w:rFonts w:eastAsia="Trebuchet MS"/>
        </w:rPr>
        <w:t>Projectiles</w:t>
      </w:r>
      <w:bookmarkEnd w:id="531"/>
    </w:p>
    <w:p w14:paraId="37C86755" w14:textId="77777777" w:rsidR="001C416B" w:rsidRPr="0043131D" w:rsidRDefault="005B4D30" w:rsidP="005B4D30">
      <w:r>
        <w:rPr>
          <w:rFonts w:eastAsia="Trebuchet MS"/>
          <w:i/>
        </w:rPr>
        <w:tab/>
      </w:r>
      <w:r w:rsidR="001C416B" w:rsidRPr="0043131D">
        <w:rPr>
          <w:rFonts w:eastAsia="Trebuchet MS"/>
          <w:i/>
        </w:rPr>
        <w:t>Projectiles</w:t>
      </w:r>
      <w:r w:rsidR="001C416B" w:rsidRPr="0043131D">
        <w:rPr>
          <w:rFonts w:eastAsia="Trebuchet MS"/>
        </w:rPr>
        <w:t xml:space="preserve"> are the objects fired from </w:t>
      </w:r>
      <w:r w:rsidR="001C416B" w:rsidRPr="0043131D">
        <w:rPr>
          <w:rFonts w:eastAsia="Trebuchet MS"/>
          <w:i/>
        </w:rPr>
        <w:t xml:space="preserve">Weapons.  </w:t>
      </w:r>
      <w:r w:rsidR="001C416B" w:rsidRPr="0043131D">
        <w:rPr>
          <w:rFonts w:eastAsia="Trebuchet MS"/>
        </w:rPr>
        <w:t xml:space="preserve">Each projectile follows basic physics and depending on mass and velocity will behave appropriately.  When a </w:t>
      </w:r>
      <w:r w:rsidR="001C416B" w:rsidRPr="0043131D">
        <w:rPr>
          <w:rFonts w:eastAsia="Trebuchet MS"/>
          <w:i/>
        </w:rPr>
        <w:t xml:space="preserve">Projectile </w:t>
      </w:r>
      <w:r w:rsidR="001C416B" w:rsidRPr="0043131D">
        <w:rPr>
          <w:rFonts w:eastAsia="Trebuchet MS"/>
        </w:rPr>
        <w:t xml:space="preserve">collides with another collidable object, the </w:t>
      </w:r>
      <w:r w:rsidR="001C416B" w:rsidRPr="0043131D">
        <w:rPr>
          <w:rFonts w:eastAsia="Trebuchet MS"/>
          <w:i/>
        </w:rPr>
        <w:t xml:space="preserve">Projectile </w:t>
      </w:r>
      <w:r w:rsidR="001C416B" w:rsidRPr="0043131D">
        <w:rPr>
          <w:rFonts w:eastAsia="Trebuchet MS"/>
        </w:rPr>
        <w:t>will destroy itself and apply whatever damage is has to the collision space.</w:t>
      </w:r>
    </w:p>
    <w:p w14:paraId="1E30F37C" w14:textId="77777777" w:rsidR="001C416B" w:rsidRDefault="001C416B" w:rsidP="001C416B">
      <w:pPr>
        <w:pStyle w:val="Heading4"/>
        <w:rPr>
          <w:rFonts w:eastAsia="Trebuchet MS"/>
        </w:rPr>
      </w:pPr>
      <w:bookmarkStart w:id="532" w:name="_Toc256375317"/>
      <w:r w:rsidRPr="0043131D">
        <w:rPr>
          <w:rFonts w:eastAsia="Trebuchet MS"/>
        </w:rPr>
        <w:t>MeshRenderer</w:t>
      </w:r>
      <w:bookmarkEnd w:id="532"/>
    </w:p>
    <w:p w14:paraId="56F99A16" w14:textId="77777777" w:rsidR="001C416B" w:rsidRPr="0043131D" w:rsidRDefault="005B4D30" w:rsidP="005B4D30">
      <w:r>
        <w:rPr>
          <w:rFonts w:eastAsia="Trebuchet MS"/>
        </w:rPr>
        <w:lastRenderedPageBreak/>
        <w:tab/>
      </w:r>
      <w:r w:rsidR="001C416B" w:rsidRPr="0043131D">
        <w:rPr>
          <w:rFonts w:eastAsia="Trebuchet MS"/>
        </w:rPr>
        <w:t xml:space="preserve">The </w:t>
      </w:r>
      <w:r w:rsidR="001C416B" w:rsidRPr="0043131D">
        <w:rPr>
          <w:rFonts w:eastAsia="Trebuchet MS"/>
          <w:i/>
        </w:rPr>
        <w:t>MeshRenderer</w:t>
      </w:r>
      <w:r w:rsidR="001C416B" w:rsidRPr="0043131D">
        <w:rPr>
          <w:rFonts w:eastAsia="Trebuchet MS"/>
        </w:rPr>
        <w:t xml:space="preserve"> is used to store and render the </w:t>
      </w:r>
      <w:r w:rsidR="001C416B" w:rsidRPr="0043131D">
        <w:rPr>
          <w:rFonts w:eastAsia="Trebuchet MS"/>
          <w:i/>
        </w:rPr>
        <w:t>Projectile's</w:t>
      </w:r>
      <w:r w:rsidR="001C416B" w:rsidRPr="0043131D">
        <w:rPr>
          <w:rFonts w:eastAsia="Trebuchet MS"/>
        </w:rPr>
        <w:t xml:space="preserve"> model.  The </w:t>
      </w:r>
      <w:r w:rsidR="001C416B" w:rsidRPr="0043131D">
        <w:rPr>
          <w:rFonts w:eastAsia="Trebuchet MS"/>
          <w:i/>
        </w:rPr>
        <w:t>Material</w:t>
      </w:r>
      <w:r w:rsidR="001C416B" w:rsidRPr="0043131D">
        <w:rPr>
          <w:rFonts w:eastAsia="Trebuchet MS"/>
        </w:rPr>
        <w:t xml:space="preserve"> applied will control whatever render effects are to be drawn as decided by the art direction.</w:t>
      </w:r>
    </w:p>
    <w:p w14:paraId="4099271E" w14:textId="77777777" w:rsidR="001C416B" w:rsidRDefault="001C416B" w:rsidP="001C416B">
      <w:pPr>
        <w:pStyle w:val="Heading4"/>
        <w:rPr>
          <w:rFonts w:eastAsia="Trebuchet MS"/>
        </w:rPr>
      </w:pPr>
      <w:bookmarkStart w:id="533" w:name="_Toc256375318"/>
      <w:r w:rsidRPr="0043131D">
        <w:rPr>
          <w:rFonts w:eastAsia="Trebuchet MS"/>
        </w:rPr>
        <w:t>SphereCollider</w:t>
      </w:r>
      <w:bookmarkEnd w:id="533"/>
    </w:p>
    <w:p w14:paraId="4E7E7DAB"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SphereCollider</w:t>
      </w:r>
      <w:r w:rsidR="001C416B" w:rsidRPr="0043131D">
        <w:rPr>
          <w:rFonts w:eastAsia="Trebuchet MS"/>
        </w:rPr>
        <w:t xml:space="preserve"> is added to allow the projectiles to interact with other objects within the world.  At any time when another object collides with the projectile, the projectile will destroy itself and apply the damage modifiers to the collided object.</w:t>
      </w:r>
    </w:p>
    <w:p w14:paraId="65A7E5CE" w14:textId="77777777" w:rsidR="001C416B" w:rsidRDefault="001C416B" w:rsidP="001C416B">
      <w:pPr>
        <w:pStyle w:val="Heading4"/>
        <w:rPr>
          <w:rFonts w:eastAsia="Trebuchet MS"/>
        </w:rPr>
      </w:pPr>
      <w:bookmarkStart w:id="534" w:name="_Toc256375319"/>
      <w:r w:rsidRPr="0043131D">
        <w:rPr>
          <w:rFonts w:eastAsia="Trebuchet MS"/>
        </w:rPr>
        <w:t>RigidBody</w:t>
      </w:r>
      <w:bookmarkEnd w:id="534"/>
    </w:p>
    <w:p w14:paraId="7528041F" w14:textId="77777777" w:rsidR="001C416B" w:rsidRPr="0043131D" w:rsidRDefault="005B4D30" w:rsidP="005B4D30">
      <w:r>
        <w:rPr>
          <w:rFonts w:eastAsia="Trebuchet MS"/>
        </w:rPr>
        <w:tab/>
      </w:r>
      <w:r w:rsidR="001C416B" w:rsidRPr="0043131D">
        <w:rPr>
          <w:rFonts w:eastAsia="Trebuchet MS"/>
        </w:rPr>
        <w:t xml:space="preserve">Since </w:t>
      </w:r>
      <w:r w:rsidR="001C416B" w:rsidRPr="0043131D">
        <w:rPr>
          <w:rFonts w:eastAsia="Trebuchet MS"/>
          <w:i/>
        </w:rPr>
        <w:t>Projectiles</w:t>
      </w:r>
      <w:r w:rsidR="001C416B" w:rsidRPr="0043131D">
        <w:rPr>
          <w:rFonts w:eastAsia="Trebuchet MS"/>
        </w:rPr>
        <w:t xml:space="preserve"> are physics objects, the </w:t>
      </w:r>
      <w:r w:rsidR="001C416B" w:rsidRPr="0043131D">
        <w:rPr>
          <w:rFonts w:eastAsia="Trebuchet MS"/>
          <w:i/>
        </w:rPr>
        <w:t>RigidBody</w:t>
      </w:r>
      <w:r w:rsidR="001C416B" w:rsidRPr="0043131D">
        <w:rPr>
          <w:rFonts w:eastAsia="Trebuchet MS"/>
        </w:rPr>
        <w:t xml:space="preserve"> is added to simulate the basic physics that is to be applied over the life of the object.</w:t>
      </w:r>
    </w:p>
    <w:p w14:paraId="1B3315DF" w14:textId="77777777" w:rsidR="001C416B" w:rsidRDefault="001C416B" w:rsidP="001C416B">
      <w:pPr>
        <w:pStyle w:val="Heading4"/>
        <w:rPr>
          <w:rFonts w:eastAsia="Trebuchet MS"/>
        </w:rPr>
      </w:pPr>
      <w:bookmarkStart w:id="535" w:name="_Toc256375320"/>
      <w:r w:rsidRPr="0043131D">
        <w:rPr>
          <w:rFonts w:eastAsia="Trebuchet MS"/>
        </w:rPr>
        <w:t>ParticleEmitter</w:t>
      </w:r>
      <w:bookmarkEnd w:id="535"/>
    </w:p>
    <w:p w14:paraId="11DAC230" w14:textId="77777777" w:rsidR="001C416B" w:rsidRPr="0043131D" w:rsidRDefault="005B4D30" w:rsidP="005B4D30">
      <w:r>
        <w:rPr>
          <w:rFonts w:eastAsia="Trebuchet MS"/>
        </w:rPr>
        <w:tab/>
      </w:r>
      <w:r w:rsidR="001C416B" w:rsidRPr="0043131D">
        <w:rPr>
          <w:rFonts w:eastAsia="Trebuchet MS"/>
        </w:rPr>
        <w:t xml:space="preserve">Most </w:t>
      </w:r>
      <w:r w:rsidR="001C416B" w:rsidRPr="0043131D">
        <w:rPr>
          <w:rFonts w:eastAsia="Trebuchet MS"/>
          <w:i/>
        </w:rPr>
        <w:t>Projectiles</w:t>
      </w:r>
      <w:r w:rsidR="001C416B" w:rsidRPr="0043131D">
        <w:rPr>
          <w:rFonts w:eastAsia="Trebuchet MS"/>
        </w:rPr>
        <w:t xml:space="preserve"> will have some form of vapor trail.  In order to display such effect, the </w:t>
      </w:r>
      <w:r w:rsidR="001C416B" w:rsidRPr="0043131D">
        <w:rPr>
          <w:rFonts w:eastAsia="Trebuchet MS"/>
          <w:i/>
        </w:rPr>
        <w:t xml:space="preserve">ParticleEmitter </w:t>
      </w:r>
      <w:r w:rsidR="001C416B" w:rsidRPr="0043131D">
        <w:rPr>
          <w:rFonts w:eastAsia="Trebuchet MS"/>
        </w:rPr>
        <w:t>is attached and initialized with the appropriate effects and parameters.</w:t>
      </w:r>
    </w:p>
    <w:p w14:paraId="10586B6E" w14:textId="77777777" w:rsidR="001C416B" w:rsidRDefault="001C416B" w:rsidP="001C416B">
      <w:pPr>
        <w:pStyle w:val="Heading4"/>
        <w:rPr>
          <w:rFonts w:eastAsia="Trebuchet MS"/>
        </w:rPr>
      </w:pPr>
      <w:bookmarkStart w:id="536" w:name="_Toc256375321"/>
      <w:r w:rsidRPr="0043131D">
        <w:rPr>
          <w:rFonts w:eastAsia="Trebuchet MS"/>
        </w:rPr>
        <w:t>LuaBinder</w:t>
      </w:r>
      <w:bookmarkEnd w:id="536"/>
    </w:p>
    <w:p w14:paraId="2B1E1315"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LuaBinder</w:t>
      </w:r>
      <w:r w:rsidR="001C416B" w:rsidRPr="0043131D">
        <w:rPr>
          <w:rFonts w:eastAsia="Trebuchet MS"/>
        </w:rPr>
        <w:t xml:space="preserve"> is the main means for the developer to add the custom behaviors that a </w:t>
      </w:r>
      <w:r w:rsidR="001C416B" w:rsidRPr="0043131D">
        <w:rPr>
          <w:rFonts w:eastAsia="Trebuchet MS"/>
          <w:i/>
        </w:rPr>
        <w:t>Projectile</w:t>
      </w:r>
      <w:r w:rsidR="001C416B" w:rsidRPr="0043131D">
        <w:rPr>
          <w:rFonts w:eastAsia="Trebuchet MS"/>
        </w:rPr>
        <w:t xml:space="preserve"> exhibits.  Behavior scripts would manage the following...</w:t>
      </w:r>
    </w:p>
    <w:p w14:paraId="3BCEE857" w14:textId="77777777" w:rsidR="001C416B" w:rsidRPr="0043131D" w:rsidRDefault="001C416B" w:rsidP="00DD4C99">
      <w:pPr>
        <w:pStyle w:val="ListParagraph"/>
        <w:numPr>
          <w:ilvl w:val="0"/>
          <w:numId w:val="108"/>
        </w:numPr>
      </w:pPr>
      <w:r w:rsidRPr="005B4D30">
        <w:rPr>
          <w:rFonts w:eastAsia="Trebuchet MS"/>
        </w:rPr>
        <w:t>Damage the collided players and/or objects</w:t>
      </w:r>
    </w:p>
    <w:p w14:paraId="0BB43809" w14:textId="77777777" w:rsidR="001C416B" w:rsidRPr="00AF6FB2" w:rsidRDefault="001C416B" w:rsidP="00DD4C99">
      <w:pPr>
        <w:pStyle w:val="ListParagraph"/>
        <w:numPr>
          <w:ilvl w:val="0"/>
          <w:numId w:val="108"/>
        </w:numPr>
      </w:pPr>
      <w:r w:rsidRPr="005B4D30">
        <w:rPr>
          <w:rFonts w:eastAsia="Trebuchet MS"/>
        </w:rPr>
        <w:t>Destruction of the projectile when collision occurs</w:t>
      </w:r>
    </w:p>
    <w:p w14:paraId="1BD6705D" w14:textId="77777777" w:rsidR="001C416B" w:rsidRDefault="001C416B" w:rsidP="001C416B">
      <w:pPr>
        <w:pStyle w:val="Heading4"/>
        <w:rPr>
          <w:rFonts w:eastAsia="Trebuchet MS"/>
        </w:rPr>
      </w:pPr>
      <w:bookmarkStart w:id="537" w:name="_Toc256375322"/>
      <w:r w:rsidRPr="0043131D">
        <w:rPr>
          <w:rFonts w:eastAsia="Trebuchet MS"/>
        </w:rPr>
        <w:t>AudioEmitter</w:t>
      </w:r>
      <w:bookmarkEnd w:id="537"/>
    </w:p>
    <w:p w14:paraId="0CA15104" w14:textId="77777777" w:rsidR="001C416B" w:rsidRPr="005B4D30" w:rsidRDefault="005B4D30" w:rsidP="005B4D30">
      <w:r>
        <w:tab/>
      </w:r>
      <w:r w:rsidR="001C416B" w:rsidRPr="005B4D30">
        <w:t xml:space="preserve">When a projectile collides with another object, a collision sounds needs to be played in 3d space. The AudioEmitter allows that sound to be played in the 3d </w:t>
      </w:r>
      <w:r w:rsidR="00A664B2">
        <w:rPr>
          <w:noProof/>
        </w:rPr>
        <w:pict>
          <v:shape id="_x0000_s1036" type="#_x0000_t202" style="position:absolute;margin-left:361.5pt;margin-top:164.15pt;width:114.4pt;height:.05pt;z-index:251685888;mso-position-horizontal-relative:text;mso-position-vertical-relative:text" stroked="f">
            <v:textbox style="mso-next-textbox:#_x0000_s1036;mso-fit-shape-to-text:t" inset="0,0,0,0">
              <w:txbxContent>
                <w:p w14:paraId="12CF7DB0" w14:textId="77777777" w:rsidR="00C674B9" w:rsidRPr="0062050A" w:rsidRDefault="00C674B9" w:rsidP="001C416B">
                  <w:pPr>
                    <w:pStyle w:val="Caption"/>
                    <w:rPr>
                      <w:rFonts w:eastAsia="Trebuchet MS" w:cs="Trebuchet MS"/>
                      <w:sz w:val="24"/>
                    </w:rPr>
                  </w:pPr>
                  <w:r>
                    <w:t xml:space="preserve">Figure </w:t>
                  </w:r>
                  <w:fldSimple w:instr=" SEQ Figure \* ARABIC ">
                    <w:r w:rsidR="00C207BD">
                      <w:rPr>
                        <w:noProof/>
                      </w:rPr>
                      <w:t>76</w:t>
                    </w:r>
                  </w:fldSimple>
                  <w:r>
                    <w:t>: List of components attached to StaticObjects</w:t>
                  </w:r>
                </w:p>
              </w:txbxContent>
            </v:textbox>
            <w10:wrap type="square"/>
          </v:shape>
        </w:pict>
      </w:r>
      <w:r w:rsidR="001C416B">
        <w:rPr>
          <w:rFonts w:eastAsia="Trebuchet MS" w:cs="Trebuchet MS"/>
          <w:noProof/>
          <w:sz w:val="24"/>
          <w:lang w:bidi="ar-SA"/>
        </w:rPr>
        <w:drawing>
          <wp:anchor distT="0" distB="0" distL="114300" distR="114300" simplePos="0" relativeHeight="251679744" behindDoc="0" locked="0" layoutInCell="1" allowOverlap="1" wp14:editId="417FD824">
            <wp:simplePos x="0" y="0"/>
            <wp:positionH relativeFrom="column">
              <wp:posOffset>4591050</wp:posOffset>
            </wp:positionH>
            <wp:positionV relativeFrom="line">
              <wp:posOffset>471805</wp:posOffset>
            </wp:positionV>
            <wp:extent cx="1452880" cy="1341755"/>
            <wp:effectExtent l="19050" t="0" r="0" b="0"/>
            <wp:wrapSquare wrapText="bothSides"/>
            <wp:docPr id="4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cstate="print"/>
                    <a:srcRect/>
                    <a:stretch>
                      <a:fillRect/>
                    </a:stretch>
                  </pic:blipFill>
                  <pic:spPr bwMode="auto">
                    <a:xfrm>
                      <a:off x="0" y="0"/>
                      <a:ext cx="1452880" cy="1341755"/>
                    </a:xfrm>
                    <a:prstGeom prst="rect">
                      <a:avLst/>
                    </a:prstGeom>
                    <a:noFill/>
                  </pic:spPr>
                </pic:pic>
              </a:graphicData>
            </a:graphic>
          </wp:anchor>
        </w:drawing>
      </w:r>
      <w:r w:rsidR="001C416B" w:rsidRPr="005B4D30">
        <w:t>environment.</w:t>
      </w:r>
    </w:p>
    <w:p w14:paraId="23ADC6E5" w14:textId="77777777" w:rsidR="001C416B" w:rsidRDefault="001C416B" w:rsidP="001C416B">
      <w:pPr>
        <w:pStyle w:val="Heading3"/>
      </w:pPr>
      <w:r w:rsidRPr="00AF6FB2">
        <w:t xml:space="preserve"> </w:t>
      </w:r>
      <w:bookmarkStart w:id="538" w:name="_Toc256375323"/>
      <w:r w:rsidRPr="00AF6FB2">
        <w:t>StaticObject</w:t>
      </w:r>
      <w:bookmarkEnd w:id="538"/>
    </w:p>
    <w:p w14:paraId="5CB3FAC2" w14:textId="77777777" w:rsidR="001C416B" w:rsidRPr="0043131D" w:rsidRDefault="005B4D30" w:rsidP="005B4D30">
      <w:r>
        <w:rPr>
          <w:rFonts w:eastAsia="Trebuchet MS"/>
          <w:i/>
        </w:rPr>
        <w:tab/>
      </w:r>
      <w:r w:rsidR="001C416B" w:rsidRPr="0043131D">
        <w:rPr>
          <w:rFonts w:eastAsia="Trebuchet MS"/>
          <w:i/>
        </w:rPr>
        <w:t>StaticObjects</w:t>
      </w:r>
      <w:r w:rsidR="001C416B" w:rsidRPr="0043131D">
        <w:rPr>
          <w:rFonts w:eastAsia="Trebuchet MS"/>
        </w:rPr>
        <w:t xml:space="preserve"> are any object in the world that does not have any form of user control.  Objects such as the level's wall, boxes and other environment objects all fit into the category of </w:t>
      </w:r>
      <w:r w:rsidR="001C416B" w:rsidRPr="0043131D">
        <w:rPr>
          <w:rFonts w:eastAsia="Trebuchet MS"/>
          <w:i/>
        </w:rPr>
        <w:t>StaticObjects</w:t>
      </w:r>
      <w:r w:rsidR="001C416B" w:rsidRPr="0043131D">
        <w:rPr>
          <w:rFonts w:eastAsia="Trebuchet MS"/>
        </w:rPr>
        <w:t>.</w:t>
      </w:r>
    </w:p>
    <w:p w14:paraId="7FA7CDD2" w14:textId="77777777" w:rsidR="001C416B" w:rsidRDefault="001C416B" w:rsidP="001C416B">
      <w:pPr>
        <w:pStyle w:val="Heading4"/>
        <w:rPr>
          <w:rFonts w:eastAsia="Trebuchet MS"/>
        </w:rPr>
      </w:pPr>
      <w:bookmarkStart w:id="539" w:name="_Toc256375324"/>
      <w:r w:rsidRPr="0043131D">
        <w:rPr>
          <w:rFonts w:eastAsia="Trebuchet MS"/>
        </w:rPr>
        <w:t>MeshRenderer</w:t>
      </w:r>
      <w:bookmarkEnd w:id="539"/>
    </w:p>
    <w:p w14:paraId="63900053"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MeshRenderer</w:t>
      </w:r>
      <w:r w:rsidR="001C416B" w:rsidRPr="0043131D">
        <w:rPr>
          <w:rFonts w:eastAsia="Trebuchet MS"/>
        </w:rPr>
        <w:t xml:space="preserve"> is used to store and render the </w:t>
      </w:r>
      <w:r w:rsidR="001C416B" w:rsidRPr="0043131D">
        <w:rPr>
          <w:rFonts w:eastAsia="Trebuchet MS"/>
          <w:i/>
        </w:rPr>
        <w:t>StaticObjects</w:t>
      </w:r>
      <w:r w:rsidR="001C416B" w:rsidRPr="0043131D">
        <w:rPr>
          <w:rFonts w:eastAsia="Trebuchet MS"/>
        </w:rPr>
        <w:t xml:space="preserve"> model.  The </w:t>
      </w:r>
      <w:r w:rsidR="001C416B" w:rsidRPr="0043131D">
        <w:rPr>
          <w:rFonts w:eastAsia="Trebuchet MS"/>
          <w:i/>
        </w:rPr>
        <w:t xml:space="preserve">Material </w:t>
      </w:r>
      <w:r w:rsidR="001C416B" w:rsidRPr="0043131D">
        <w:rPr>
          <w:rFonts w:eastAsia="Trebuchet MS"/>
        </w:rPr>
        <w:t>applied will control whatever render effects are to be drawn as decided by the art direction.</w:t>
      </w:r>
    </w:p>
    <w:p w14:paraId="266966EA" w14:textId="77777777" w:rsidR="001C416B" w:rsidRDefault="001C416B" w:rsidP="001C416B">
      <w:pPr>
        <w:pStyle w:val="Heading4"/>
        <w:rPr>
          <w:rFonts w:eastAsia="Trebuchet MS"/>
        </w:rPr>
      </w:pPr>
      <w:bookmarkStart w:id="540" w:name="_Toc256375325"/>
      <w:r w:rsidRPr="0043131D">
        <w:rPr>
          <w:rFonts w:eastAsia="Trebuchet MS"/>
        </w:rPr>
        <w:t>BoxCollider</w:t>
      </w:r>
      <w:bookmarkEnd w:id="540"/>
    </w:p>
    <w:p w14:paraId="349DF507" w14:textId="77777777" w:rsidR="001C416B" w:rsidRPr="0043131D" w:rsidRDefault="005B4D30" w:rsidP="005B4D30">
      <w:r>
        <w:rPr>
          <w:rFonts w:eastAsia="Trebuchet MS"/>
        </w:rPr>
        <w:tab/>
        <w:t>T</w:t>
      </w:r>
      <w:r w:rsidR="001C416B" w:rsidRPr="0043131D">
        <w:rPr>
          <w:rFonts w:eastAsia="Trebuchet MS"/>
        </w:rPr>
        <w:t xml:space="preserve">he </w:t>
      </w:r>
      <w:r w:rsidR="001C416B" w:rsidRPr="0043131D">
        <w:rPr>
          <w:rFonts w:eastAsia="Trebuchet MS"/>
          <w:i/>
        </w:rPr>
        <w:t>BoxCollider</w:t>
      </w:r>
      <w:r w:rsidR="001C416B" w:rsidRPr="0043131D">
        <w:rPr>
          <w:rFonts w:eastAsia="Trebuchet MS"/>
        </w:rPr>
        <w:t xml:space="preserve"> is added to interact with other objects such as </w:t>
      </w:r>
      <w:r w:rsidR="001C416B" w:rsidRPr="0043131D">
        <w:rPr>
          <w:rFonts w:eastAsia="Trebuchet MS"/>
          <w:i/>
        </w:rPr>
        <w:t xml:space="preserve">Projectiles </w:t>
      </w:r>
      <w:r w:rsidR="001C416B" w:rsidRPr="0043131D">
        <w:rPr>
          <w:rFonts w:eastAsia="Trebuchet MS"/>
        </w:rPr>
        <w:t xml:space="preserve">and </w:t>
      </w:r>
      <w:r w:rsidR="001C416B" w:rsidRPr="0043131D">
        <w:rPr>
          <w:rFonts w:eastAsia="Trebuchet MS"/>
          <w:i/>
        </w:rPr>
        <w:t>Players</w:t>
      </w:r>
      <w:r w:rsidR="001C416B" w:rsidRPr="0043131D">
        <w:rPr>
          <w:rFonts w:eastAsia="Trebuchet MS"/>
        </w:rPr>
        <w:t xml:space="preserve">.  Even though no physics effects will be applied to the object, the collision will prevent other objects from occupying the same space as the </w:t>
      </w:r>
      <w:r w:rsidR="001C416B" w:rsidRPr="0043131D">
        <w:rPr>
          <w:rFonts w:eastAsia="Trebuchet MS"/>
          <w:i/>
        </w:rPr>
        <w:t>StaticObject.</w:t>
      </w:r>
    </w:p>
    <w:p w14:paraId="2ACDD51A" w14:textId="77777777" w:rsidR="001C416B" w:rsidRDefault="001C416B" w:rsidP="001C416B">
      <w:pPr>
        <w:pStyle w:val="Heading4"/>
        <w:rPr>
          <w:rFonts w:eastAsia="Trebuchet MS"/>
        </w:rPr>
      </w:pPr>
      <w:bookmarkStart w:id="541" w:name="_Toc256375326"/>
      <w:r w:rsidRPr="0043131D">
        <w:rPr>
          <w:rFonts w:eastAsia="Trebuchet MS"/>
        </w:rPr>
        <w:t>AudioEmitter</w:t>
      </w:r>
      <w:bookmarkEnd w:id="541"/>
    </w:p>
    <w:p w14:paraId="35750BD4" w14:textId="77777777" w:rsidR="001C416B" w:rsidRPr="0043131D" w:rsidRDefault="005B4D30" w:rsidP="005B4D30">
      <w:pPr>
        <w:rPr>
          <w:rFonts w:eastAsia="Trebuchet MS"/>
        </w:rPr>
      </w:pPr>
      <w:r>
        <w:rPr>
          <w:rFonts w:eastAsia="Trebuchet MS"/>
        </w:rPr>
        <w:tab/>
      </w:r>
      <w:r w:rsidR="001C416B" w:rsidRPr="0043131D">
        <w:rPr>
          <w:rFonts w:eastAsia="Trebuchet MS"/>
        </w:rPr>
        <w:t xml:space="preserve">Some </w:t>
      </w:r>
      <w:r w:rsidR="001C416B" w:rsidRPr="0043131D">
        <w:rPr>
          <w:rFonts w:eastAsia="Trebuchet MS"/>
          <w:i/>
        </w:rPr>
        <w:t>StaticObjects</w:t>
      </w:r>
      <w:r w:rsidR="001C416B" w:rsidRPr="0043131D">
        <w:rPr>
          <w:rFonts w:eastAsia="Trebuchet MS"/>
        </w:rPr>
        <w:t xml:space="preserve"> have associated ambient sounds attached to them. The </w:t>
      </w:r>
      <w:r w:rsidR="001C416B" w:rsidRPr="0043131D">
        <w:rPr>
          <w:rFonts w:eastAsia="Trebuchet MS"/>
          <w:i/>
        </w:rPr>
        <w:t>AudioEmitter</w:t>
      </w:r>
      <w:r w:rsidR="001C416B" w:rsidRPr="0043131D">
        <w:rPr>
          <w:rFonts w:eastAsia="Trebuchet MS"/>
        </w:rPr>
        <w:t xml:space="preserve"> allows these </w:t>
      </w:r>
      <w:r w:rsidR="001C416B" w:rsidRPr="0043131D">
        <w:rPr>
          <w:rFonts w:eastAsia="Trebuchet MS"/>
          <w:i/>
        </w:rPr>
        <w:t>StaticObjects</w:t>
      </w:r>
      <w:r w:rsidR="001C416B" w:rsidRPr="0043131D">
        <w:rPr>
          <w:rFonts w:eastAsia="Trebuchet MS"/>
        </w:rPr>
        <w:t xml:space="preserve"> to play this sound in 3d positional space for the player's immersion.</w:t>
      </w:r>
    </w:p>
    <w:p w14:paraId="6653A57F" w14:textId="77777777" w:rsidR="001C416B" w:rsidRDefault="005B4D30" w:rsidP="001C416B">
      <w:pPr>
        <w:pStyle w:val="Heading3"/>
        <w:rPr>
          <w:rFonts w:eastAsia="Trebuchet MS"/>
        </w:rPr>
      </w:pPr>
      <w:bookmarkStart w:id="542" w:name="_Toc256375327"/>
      <w:r w:rsidRPr="005B4D30">
        <w:rPr>
          <w:noProof/>
          <w:lang w:bidi="ar-SA"/>
        </w:rPr>
        <w:lastRenderedPageBreak/>
        <w:drawing>
          <wp:anchor distT="0" distB="0" distL="114300" distR="114300" simplePos="0" relativeHeight="251680768" behindDoc="0" locked="0" layoutInCell="1" allowOverlap="1" wp14:editId="6093BD49">
            <wp:simplePos x="0" y="0"/>
            <wp:positionH relativeFrom="column">
              <wp:align>right</wp:align>
            </wp:positionH>
            <wp:positionV relativeFrom="line">
              <wp:posOffset>1270</wp:posOffset>
            </wp:positionV>
            <wp:extent cx="2973070" cy="3752215"/>
            <wp:effectExtent l="0" t="0" r="0" b="0"/>
            <wp:wrapSquare wrapText="bothSides"/>
            <wp:docPr id="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cstate="print"/>
                    <a:srcRect/>
                    <a:stretch>
                      <a:fillRect/>
                    </a:stretch>
                  </pic:blipFill>
                  <pic:spPr bwMode="auto">
                    <a:xfrm>
                      <a:off x="0" y="0"/>
                      <a:ext cx="2973070" cy="3752215"/>
                    </a:xfrm>
                    <a:prstGeom prst="rect">
                      <a:avLst/>
                    </a:prstGeom>
                    <a:noFill/>
                  </pic:spPr>
                </pic:pic>
              </a:graphicData>
            </a:graphic>
          </wp:anchor>
        </w:drawing>
      </w:r>
      <w:r w:rsidR="001C416B" w:rsidRPr="0043131D">
        <w:rPr>
          <w:rFonts w:eastAsia="Trebuchet MS"/>
        </w:rPr>
        <w:t>Player</w:t>
      </w:r>
      <w:bookmarkEnd w:id="542"/>
    </w:p>
    <w:p w14:paraId="3200DF0A" w14:textId="77777777" w:rsidR="001C416B" w:rsidRPr="0043131D" w:rsidRDefault="005B4D30" w:rsidP="005B4D30">
      <w:r>
        <w:tab/>
      </w:r>
      <w:r w:rsidR="001C416B" w:rsidRPr="005B4D30">
        <w:t>The Player game object is the character interface through which other players are identified or the player interacts with the virtual world.  The Player object is one of the most complex and has a multitude of components attached to manage all of the behaviors expected of the play style.  Since players need to be represented across all clients, there are two setups for the components that will be attached.  The first setup is for the player’s actual character, this is the one that they will control and move around the world with.  The second one is the networked control object that is being mirrored from another client's system</w:t>
      </w:r>
      <w:r w:rsidR="001C416B" w:rsidRPr="0043131D">
        <w:rPr>
          <w:rFonts w:eastAsia="Trebuchet MS" w:cs="Trebuchet MS"/>
          <w:sz w:val="24"/>
        </w:rPr>
        <w:t>.</w:t>
      </w:r>
    </w:p>
    <w:p w14:paraId="66795DAB" w14:textId="77777777" w:rsidR="001C416B" w:rsidRPr="0043131D" w:rsidRDefault="001C416B" w:rsidP="001C416B">
      <w:pPr>
        <w:pStyle w:val="Heading4"/>
      </w:pPr>
      <w:bookmarkStart w:id="543" w:name="_Toc256375328"/>
      <w:r w:rsidRPr="0043131D">
        <w:rPr>
          <w:rFonts w:eastAsia="Trebuchet MS"/>
        </w:rPr>
        <w:t>MeshRenderer</w:t>
      </w:r>
      <w:bookmarkEnd w:id="543"/>
    </w:p>
    <w:p w14:paraId="590B5D8F" w14:textId="77777777" w:rsidR="001C416B" w:rsidRPr="0043131D" w:rsidRDefault="00A664B2" w:rsidP="005B4D30">
      <w:r>
        <w:pict>
          <v:shape id="_x0000_s1037" type="#_x0000_t202" style="position:absolute;margin-left:235pt;margin-top:72.05pt;width:234.1pt;height:21.95pt;z-index:251686912" stroked="f">
            <v:textbox style="mso-next-textbox:#_x0000_s1037;mso-fit-shape-to-text:t" inset="0,0,0,0">
              <w:txbxContent>
                <w:p w14:paraId="7B8C691A" w14:textId="77777777" w:rsidR="00C674B9" w:rsidRDefault="00C674B9" w:rsidP="001C416B">
                  <w:pPr>
                    <w:pStyle w:val="Caption"/>
                    <w:rPr>
                      <w:noProof/>
                    </w:rPr>
                  </w:pPr>
                  <w:r>
                    <w:t xml:space="preserve">Figure </w:t>
                  </w:r>
                  <w:fldSimple w:instr=" SEQ Figure \* ARABIC ">
                    <w:r w:rsidR="00C207BD">
                      <w:rPr>
                        <w:noProof/>
                      </w:rPr>
                      <w:t>77</w:t>
                    </w:r>
                  </w:fldSimple>
                  <w:r>
                    <w:t>: List of components attached to players, both local and remote</w:t>
                  </w:r>
                </w:p>
              </w:txbxContent>
            </v:textbox>
            <w10:wrap type="square"/>
          </v:shape>
        </w:pict>
      </w:r>
      <w:r w:rsidR="005B4D30">
        <w:rPr>
          <w:rFonts w:eastAsia="Trebuchet MS"/>
        </w:rPr>
        <w:tab/>
      </w:r>
      <w:r w:rsidR="001C416B" w:rsidRPr="0043131D">
        <w:rPr>
          <w:rFonts w:eastAsia="Trebuchet MS"/>
        </w:rPr>
        <w:t xml:space="preserve">The </w:t>
      </w:r>
      <w:r w:rsidR="001C416B" w:rsidRPr="0043131D">
        <w:rPr>
          <w:rFonts w:eastAsia="Trebuchet MS"/>
          <w:i/>
        </w:rPr>
        <w:t>MeshRenderer</w:t>
      </w:r>
      <w:r w:rsidR="001C416B" w:rsidRPr="0043131D">
        <w:rPr>
          <w:rFonts w:eastAsia="Trebuchet MS"/>
        </w:rPr>
        <w:t xml:space="preserve"> is used to store and render the </w:t>
      </w:r>
      <w:r w:rsidR="001C416B" w:rsidRPr="0043131D">
        <w:rPr>
          <w:rFonts w:eastAsia="Trebuchet MS"/>
          <w:i/>
        </w:rPr>
        <w:t>Player's</w:t>
      </w:r>
      <w:r w:rsidR="001C416B" w:rsidRPr="0043131D">
        <w:rPr>
          <w:rFonts w:eastAsia="Trebuchet MS"/>
        </w:rPr>
        <w:t xml:space="preserve"> model.  The </w:t>
      </w:r>
      <w:r w:rsidR="001C416B" w:rsidRPr="0043131D">
        <w:rPr>
          <w:rFonts w:eastAsia="Trebuchet MS"/>
          <w:i/>
        </w:rPr>
        <w:t xml:space="preserve">Material </w:t>
      </w:r>
      <w:r w:rsidR="001C416B" w:rsidRPr="0043131D">
        <w:rPr>
          <w:rFonts w:eastAsia="Trebuchet MS"/>
        </w:rPr>
        <w:t>applied will control whatever render effects are to be drawn as decided by the art direction.</w:t>
      </w:r>
    </w:p>
    <w:p w14:paraId="24111B21" w14:textId="77777777" w:rsidR="001C416B" w:rsidRPr="0043131D" w:rsidRDefault="001C416B" w:rsidP="001C416B">
      <w:pPr>
        <w:pStyle w:val="Heading4"/>
      </w:pPr>
      <w:bookmarkStart w:id="544" w:name="_Toc256375329"/>
      <w:r w:rsidRPr="0043131D">
        <w:rPr>
          <w:rFonts w:eastAsia="Trebuchet MS"/>
        </w:rPr>
        <w:t>BoxCollider</w:t>
      </w:r>
      <w:bookmarkEnd w:id="544"/>
    </w:p>
    <w:p w14:paraId="3F4A9535"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BoxCollider</w:t>
      </w:r>
      <w:r w:rsidR="001C416B" w:rsidRPr="0043131D">
        <w:rPr>
          <w:rFonts w:eastAsia="Trebuchet MS"/>
        </w:rPr>
        <w:t xml:space="preserve"> is added so that the </w:t>
      </w:r>
      <w:r w:rsidR="001C416B" w:rsidRPr="0043131D">
        <w:rPr>
          <w:rFonts w:eastAsia="Trebuchet MS"/>
          <w:i/>
        </w:rPr>
        <w:t>Player</w:t>
      </w:r>
      <w:r w:rsidR="001C416B" w:rsidRPr="0043131D">
        <w:rPr>
          <w:rFonts w:eastAsia="Trebuchet MS"/>
        </w:rPr>
        <w:t xml:space="preserve"> object is able to interact and collide with objects in the virtual world.  Without the </w:t>
      </w:r>
      <w:r w:rsidR="001C416B" w:rsidRPr="0043131D">
        <w:rPr>
          <w:rFonts w:eastAsia="Trebuchet MS"/>
          <w:i/>
        </w:rPr>
        <w:t>Collider</w:t>
      </w:r>
      <w:r w:rsidR="001C416B" w:rsidRPr="0043131D">
        <w:rPr>
          <w:rFonts w:eastAsia="Trebuchet MS"/>
        </w:rPr>
        <w:t>, the player could walk through walls and would fall through the floor.  Due to the size and speed of which the game is going to be played, a bounding box should be sufficient for the resolution of collisions without looking awkward.</w:t>
      </w:r>
    </w:p>
    <w:p w14:paraId="2B4AF263" w14:textId="77777777" w:rsidR="001C416B" w:rsidRDefault="001C416B" w:rsidP="001C416B">
      <w:pPr>
        <w:pStyle w:val="Heading4"/>
        <w:rPr>
          <w:rFonts w:eastAsia="Trebuchet MS"/>
        </w:rPr>
      </w:pPr>
      <w:r w:rsidRPr="0043131D">
        <w:rPr>
          <w:rFonts w:eastAsia="Trebuchet MS"/>
        </w:rPr>
        <w:t xml:space="preserve"> </w:t>
      </w:r>
      <w:bookmarkStart w:id="545" w:name="_Toc256375330"/>
      <w:r w:rsidRPr="0043131D">
        <w:rPr>
          <w:rFonts w:eastAsia="Trebuchet MS"/>
        </w:rPr>
        <w:t>RigidBody</w:t>
      </w:r>
      <w:bookmarkEnd w:id="545"/>
    </w:p>
    <w:p w14:paraId="75419B86"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RigidBody</w:t>
      </w:r>
      <w:r w:rsidR="001C416B" w:rsidRPr="0043131D">
        <w:rPr>
          <w:rFonts w:eastAsia="Trebuchet MS"/>
        </w:rPr>
        <w:t xml:space="preserve"> is used in conjunction with the </w:t>
      </w:r>
      <w:r w:rsidR="001C416B" w:rsidRPr="0043131D">
        <w:rPr>
          <w:rFonts w:eastAsia="Trebuchet MS"/>
          <w:i/>
        </w:rPr>
        <w:t xml:space="preserve">BoxCollider.  </w:t>
      </w:r>
      <w:r w:rsidR="001C416B" w:rsidRPr="0043131D">
        <w:rPr>
          <w:rFonts w:eastAsia="Trebuchet MS"/>
        </w:rPr>
        <w:t>Its main purpose is to allow the basic physics simulations to be applied to the player.  By adding physics simulations we are able to allow explosions to knock-back the player or modifier effects to be applied (such as inverse gravity) to the player.  Since many of the modifiers are physics based, the need and subsequent use of this component is core to the game play and expected behavior of the players</w:t>
      </w:r>
      <w:r>
        <w:rPr>
          <w:rFonts w:eastAsia="Trebuchet MS"/>
        </w:rPr>
        <w:t xml:space="preserve">. </w:t>
      </w:r>
    </w:p>
    <w:p w14:paraId="70F86288" w14:textId="77777777" w:rsidR="001C416B" w:rsidRDefault="001C416B" w:rsidP="001C416B">
      <w:pPr>
        <w:pStyle w:val="Heading4"/>
        <w:rPr>
          <w:rFonts w:eastAsia="Trebuchet MS"/>
        </w:rPr>
      </w:pPr>
      <w:bookmarkStart w:id="546" w:name="_Toc256375331"/>
      <w:r w:rsidRPr="0043131D">
        <w:rPr>
          <w:rFonts w:eastAsia="Trebuchet MS"/>
        </w:rPr>
        <w:t>Animation</w:t>
      </w:r>
      <w:bookmarkEnd w:id="546"/>
    </w:p>
    <w:p w14:paraId="03E8E92E" w14:textId="77777777" w:rsidR="001C416B" w:rsidRPr="0043131D" w:rsidRDefault="005B4D30" w:rsidP="005B4D30">
      <w:r>
        <w:rPr>
          <w:rFonts w:eastAsia="Trebuchet MS"/>
        </w:rPr>
        <w:tab/>
      </w:r>
      <w:r w:rsidR="001C416B" w:rsidRPr="0043131D">
        <w:rPr>
          <w:rFonts w:eastAsia="Trebuchet MS"/>
        </w:rPr>
        <w:t xml:space="preserve">Being that the </w:t>
      </w:r>
      <w:r w:rsidR="001C416B" w:rsidRPr="0043131D">
        <w:rPr>
          <w:rFonts w:eastAsia="Trebuchet MS"/>
          <w:i/>
        </w:rPr>
        <w:t>Player</w:t>
      </w:r>
      <w:r w:rsidR="001C416B" w:rsidRPr="0043131D">
        <w:rPr>
          <w:rFonts w:eastAsia="Trebuchet MS"/>
        </w:rPr>
        <w:t xml:space="preserve"> is really the main focus of the players, there are a multitude of animations that need to be applied to maintain the game immersiveness.  Animations such as walking/running, firing, falling are all stored within the </w:t>
      </w:r>
      <w:r w:rsidR="001C416B" w:rsidRPr="0043131D">
        <w:rPr>
          <w:rFonts w:eastAsia="Trebuchet MS"/>
          <w:i/>
        </w:rPr>
        <w:t xml:space="preserve">Animation </w:t>
      </w:r>
      <w:r w:rsidR="001C416B" w:rsidRPr="0043131D">
        <w:rPr>
          <w:rFonts w:eastAsia="Trebuchet MS"/>
        </w:rPr>
        <w:t>component, whenever certain events occur the animation system will blend between animation sequences.</w:t>
      </w:r>
    </w:p>
    <w:p w14:paraId="1946413C" w14:textId="77777777" w:rsidR="001C416B" w:rsidRDefault="001C416B" w:rsidP="001C416B">
      <w:pPr>
        <w:pStyle w:val="Heading4"/>
        <w:rPr>
          <w:rFonts w:eastAsia="Trebuchet MS"/>
        </w:rPr>
      </w:pPr>
      <w:bookmarkStart w:id="547" w:name="_Toc256375332"/>
      <w:r w:rsidRPr="0043131D">
        <w:rPr>
          <w:rFonts w:eastAsia="Trebuchet MS"/>
        </w:rPr>
        <w:t>FirstPersonCamera</w:t>
      </w:r>
      <w:bookmarkEnd w:id="547"/>
    </w:p>
    <w:p w14:paraId="37416520" w14:textId="77777777" w:rsidR="001C416B" w:rsidRPr="0043131D" w:rsidRDefault="005B4D30" w:rsidP="005B4D30">
      <w:r>
        <w:rPr>
          <w:rFonts w:eastAsia="Trebuchet MS"/>
        </w:rPr>
        <w:tab/>
      </w:r>
      <w:r w:rsidR="001C416B" w:rsidRPr="0043131D">
        <w:rPr>
          <w:rFonts w:eastAsia="Trebuchet MS"/>
        </w:rPr>
        <w:t xml:space="preserve">When the </w:t>
      </w:r>
      <w:r w:rsidR="001C416B" w:rsidRPr="0043131D">
        <w:rPr>
          <w:rFonts w:eastAsia="Trebuchet MS"/>
          <w:i/>
        </w:rPr>
        <w:t>Player</w:t>
      </w:r>
      <w:r w:rsidR="001C416B" w:rsidRPr="0043131D">
        <w:rPr>
          <w:rFonts w:eastAsia="Trebuchet MS"/>
        </w:rPr>
        <w:t xml:space="preserve"> object is the one being controlled by the player, they will have a </w:t>
      </w:r>
      <w:r w:rsidR="001C416B" w:rsidRPr="0043131D">
        <w:rPr>
          <w:rFonts w:eastAsia="Trebuchet MS"/>
          <w:i/>
        </w:rPr>
        <w:t>FirstPersonCamera</w:t>
      </w:r>
      <w:r w:rsidR="001C416B" w:rsidRPr="0043131D">
        <w:rPr>
          <w:rFonts w:eastAsia="Trebuchet MS"/>
        </w:rPr>
        <w:t xml:space="preserve"> attached.  This allows the player to use the general first-person keyboard(WASD) and mouse controls to move and look around using the </w:t>
      </w:r>
      <w:r w:rsidR="001C416B" w:rsidRPr="0043131D">
        <w:rPr>
          <w:rFonts w:eastAsia="Trebuchet MS"/>
          <w:i/>
        </w:rPr>
        <w:t>Player</w:t>
      </w:r>
      <w:r w:rsidR="001C416B" w:rsidRPr="0043131D">
        <w:rPr>
          <w:rFonts w:eastAsia="Trebuchet MS"/>
        </w:rPr>
        <w:t xml:space="preserve">. </w:t>
      </w:r>
    </w:p>
    <w:p w14:paraId="62D15DA8" w14:textId="77777777" w:rsidR="001C416B" w:rsidRDefault="001C416B" w:rsidP="001C416B">
      <w:pPr>
        <w:pStyle w:val="Heading4"/>
        <w:rPr>
          <w:rFonts w:eastAsia="Trebuchet MS"/>
        </w:rPr>
      </w:pPr>
      <w:bookmarkStart w:id="548" w:name="_Toc256375333"/>
      <w:r w:rsidRPr="0043131D">
        <w:rPr>
          <w:rFonts w:eastAsia="Trebuchet MS"/>
        </w:rPr>
        <w:lastRenderedPageBreak/>
        <w:t>NetworkSync</w:t>
      </w:r>
      <w:bookmarkEnd w:id="548"/>
    </w:p>
    <w:p w14:paraId="1502D87D"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NetworkSync</w:t>
      </w:r>
      <w:r w:rsidR="001C416B" w:rsidRPr="0043131D">
        <w:rPr>
          <w:rFonts w:eastAsia="Trebuchet MS"/>
        </w:rPr>
        <w:t xml:space="preserve"> has two functions, when the </w:t>
      </w:r>
      <w:r w:rsidR="001C416B" w:rsidRPr="0043131D">
        <w:rPr>
          <w:rFonts w:eastAsia="Trebuchet MS"/>
          <w:i/>
        </w:rPr>
        <w:t>Player</w:t>
      </w:r>
      <w:r w:rsidR="001C416B" w:rsidRPr="0043131D">
        <w:rPr>
          <w:rFonts w:eastAsia="Trebuchet MS"/>
        </w:rPr>
        <w:t xml:space="preserve"> is the controlled object the </w:t>
      </w:r>
      <w:r w:rsidR="001C416B" w:rsidRPr="0043131D">
        <w:rPr>
          <w:rFonts w:eastAsia="Trebuchet MS"/>
          <w:i/>
        </w:rPr>
        <w:t>NetworkSync</w:t>
      </w:r>
      <w:r w:rsidR="001C416B" w:rsidRPr="0043131D">
        <w:rPr>
          <w:rFonts w:eastAsia="Trebuchet MS"/>
        </w:rPr>
        <w:t xml:space="preserve"> is used to send information about the </w:t>
      </w:r>
      <w:r w:rsidR="001C416B" w:rsidRPr="0043131D">
        <w:rPr>
          <w:rFonts w:eastAsia="Trebuchet MS"/>
          <w:i/>
        </w:rPr>
        <w:t xml:space="preserve">Player's </w:t>
      </w:r>
      <w:r w:rsidR="001C416B" w:rsidRPr="0043131D">
        <w:rPr>
          <w:rFonts w:eastAsia="Trebuchet MS"/>
        </w:rPr>
        <w:t xml:space="preserve">position to all of the other clients.  All of the other instances of the </w:t>
      </w:r>
      <w:r w:rsidR="001C416B" w:rsidRPr="0043131D">
        <w:rPr>
          <w:rFonts w:eastAsia="Trebuchet MS"/>
          <w:i/>
        </w:rPr>
        <w:t>Player</w:t>
      </w:r>
      <w:r w:rsidR="001C416B" w:rsidRPr="0043131D">
        <w:rPr>
          <w:rFonts w:eastAsia="Trebuchet MS"/>
        </w:rPr>
        <w:t xml:space="preserve"> objects have the other end of that </w:t>
      </w:r>
      <w:r w:rsidR="001C416B" w:rsidRPr="0043131D">
        <w:rPr>
          <w:rFonts w:eastAsia="Trebuchet MS"/>
          <w:i/>
        </w:rPr>
        <w:t>NetworkSync</w:t>
      </w:r>
      <w:r w:rsidR="001C416B" w:rsidRPr="0043131D">
        <w:rPr>
          <w:rFonts w:eastAsia="Trebuchet MS"/>
        </w:rPr>
        <w:t xml:space="preserve">; this means that they will mirror the data received by the game network to the local instance of the object. </w:t>
      </w:r>
    </w:p>
    <w:p w14:paraId="293800D0" w14:textId="77777777" w:rsidR="001C416B" w:rsidRDefault="001C416B" w:rsidP="001C416B">
      <w:pPr>
        <w:pStyle w:val="Heading4"/>
        <w:rPr>
          <w:rFonts w:eastAsia="Trebuchet MS"/>
        </w:rPr>
      </w:pPr>
      <w:bookmarkStart w:id="549" w:name="_Toc256375334"/>
      <w:r w:rsidRPr="0043131D">
        <w:rPr>
          <w:rFonts w:eastAsia="Trebuchet MS"/>
        </w:rPr>
        <w:t>ResourceManager</w:t>
      </w:r>
      <w:bookmarkEnd w:id="549"/>
    </w:p>
    <w:p w14:paraId="6483F763"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ResourceManager</w:t>
      </w:r>
      <w:r w:rsidR="001C416B" w:rsidRPr="0043131D">
        <w:rPr>
          <w:rFonts w:eastAsia="Trebuchet MS"/>
        </w:rPr>
        <w:t xml:space="preserve"> for the </w:t>
      </w:r>
      <w:r w:rsidR="001C416B" w:rsidRPr="0043131D">
        <w:rPr>
          <w:rFonts w:eastAsia="Trebuchet MS"/>
          <w:i/>
        </w:rPr>
        <w:t>Player</w:t>
      </w:r>
      <w:r w:rsidR="001C416B" w:rsidRPr="0043131D">
        <w:rPr>
          <w:rFonts w:eastAsia="Trebuchet MS"/>
        </w:rPr>
        <w:t xml:space="preserve"> is used to monitor and manage the shield value of the </w:t>
      </w:r>
      <w:r w:rsidR="001C416B" w:rsidRPr="0043131D">
        <w:rPr>
          <w:rFonts w:eastAsia="Trebuchet MS"/>
          <w:i/>
        </w:rPr>
        <w:t>Player.</w:t>
      </w:r>
      <w:r w:rsidR="001C416B" w:rsidRPr="0043131D">
        <w:rPr>
          <w:rFonts w:eastAsia="Trebuchet MS"/>
        </w:rPr>
        <w:t xml:space="preserve">  Again, like all of the other instances of the </w:t>
      </w:r>
      <w:r w:rsidR="001C416B" w:rsidRPr="0043131D">
        <w:rPr>
          <w:rFonts w:eastAsia="Trebuchet MS"/>
          <w:i/>
        </w:rPr>
        <w:t>ResourceManager</w:t>
      </w:r>
      <w:r w:rsidR="001C416B" w:rsidRPr="0043131D">
        <w:rPr>
          <w:rFonts w:eastAsia="Trebuchet MS"/>
        </w:rPr>
        <w:t xml:space="preserve"> the main purpose of this object is to provide a public interface to the </w:t>
      </w:r>
      <w:r w:rsidR="001C416B" w:rsidRPr="0043131D">
        <w:rPr>
          <w:rFonts w:eastAsia="Trebuchet MS"/>
          <w:i/>
        </w:rPr>
        <w:t>Player's</w:t>
      </w:r>
      <w:r w:rsidR="001C416B" w:rsidRPr="0043131D">
        <w:rPr>
          <w:rFonts w:eastAsia="Trebuchet MS"/>
        </w:rPr>
        <w:t xml:space="preserve"> shield values.</w:t>
      </w:r>
    </w:p>
    <w:p w14:paraId="35B68A46" w14:textId="77777777" w:rsidR="001C416B" w:rsidRDefault="001C416B" w:rsidP="001C416B">
      <w:pPr>
        <w:pStyle w:val="Heading4"/>
        <w:rPr>
          <w:rFonts w:eastAsia="Trebuchet MS"/>
        </w:rPr>
      </w:pPr>
      <w:bookmarkStart w:id="550" w:name="_Toc256375335"/>
      <w:r w:rsidRPr="0043131D">
        <w:rPr>
          <w:rFonts w:eastAsia="Trebuchet MS"/>
        </w:rPr>
        <w:t>LuaBinder</w:t>
      </w:r>
      <w:bookmarkEnd w:id="550"/>
    </w:p>
    <w:p w14:paraId="36E37C31"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LuaBinder</w:t>
      </w:r>
      <w:r w:rsidR="001C416B" w:rsidRPr="0043131D">
        <w:rPr>
          <w:rFonts w:eastAsia="Trebuchet MS"/>
        </w:rPr>
        <w:t xml:space="preserve"> is the main means for the developer to add the custom behaviors that a </w:t>
      </w:r>
      <w:r w:rsidR="001C416B" w:rsidRPr="0043131D">
        <w:rPr>
          <w:rFonts w:eastAsia="Trebuchet MS"/>
          <w:i/>
        </w:rPr>
        <w:t>Player</w:t>
      </w:r>
      <w:r w:rsidR="001C416B" w:rsidRPr="0043131D">
        <w:rPr>
          <w:rFonts w:eastAsia="Trebuchet MS"/>
        </w:rPr>
        <w:t xml:space="preserve"> exhibits.  Behavior scripts would manage the following...</w:t>
      </w:r>
    </w:p>
    <w:p w14:paraId="502038B2" w14:textId="77777777" w:rsidR="001C416B" w:rsidRPr="0043131D" w:rsidRDefault="001C416B" w:rsidP="00DD4C99">
      <w:pPr>
        <w:pStyle w:val="ListParagraph"/>
        <w:numPr>
          <w:ilvl w:val="0"/>
          <w:numId w:val="109"/>
        </w:numPr>
      </w:pPr>
      <w:r w:rsidRPr="005B4D30">
        <w:rPr>
          <w:rFonts w:eastAsia="Trebuchet MS"/>
        </w:rPr>
        <w:t>Handling the switching of weapons</w:t>
      </w:r>
    </w:p>
    <w:p w14:paraId="7F2BD6C8" w14:textId="77777777" w:rsidR="001C416B" w:rsidRPr="0043131D" w:rsidRDefault="001C416B" w:rsidP="00DD4C99">
      <w:pPr>
        <w:pStyle w:val="ListParagraph"/>
        <w:numPr>
          <w:ilvl w:val="0"/>
          <w:numId w:val="109"/>
        </w:numPr>
      </w:pPr>
      <w:r w:rsidRPr="005B4D30">
        <w:rPr>
          <w:rFonts w:eastAsia="Trebuchet MS"/>
        </w:rPr>
        <w:t xml:space="preserve">Changing animation sequences depending on </w:t>
      </w:r>
      <w:r w:rsidRPr="005B4D30">
        <w:rPr>
          <w:rFonts w:eastAsia="Trebuchet MS"/>
          <w:i/>
        </w:rPr>
        <w:t>Player</w:t>
      </w:r>
      <w:r w:rsidRPr="005B4D30">
        <w:rPr>
          <w:rFonts w:eastAsia="Trebuchet MS"/>
        </w:rPr>
        <w:t xml:space="preserve"> state</w:t>
      </w:r>
    </w:p>
    <w:p w14:paraId="4FDBB9DB" w14:textId="77777777" w:rsidR="001C416B" w:rsidRDefault="001C416B" w:rsidP="001C416B">
      <w:pPr>
        <w:pStyle w:val="Heading4"/>
        <w:rPr>
          <w:rFonts w:eastAsia="Trebuchet MS"/>
        </w:rPr>
      </w:pPr>
      <w:bookmarkStart w:id="551" w:name="_Toc256375336"/>
      <w:r w:rsidRPr="0043131D">
        <w:rPr>
          <w:rFonts w:eastAsia="Trebuchet MS"/>
        </w:rPr>
        <w:t>AudioEmitter</w:t>
      </w:r>
      <w:bookmarkEnd w:id="551"/>
    </w:p>
    <w:p w14:paraId="3B75E27F" w14:textId="77777777" w:rsidR="001C416B" w:rsidRPr="0043131D" w:rsidRDefault="005B4D30" w:rsidP="005B4D30">
      <w:r>
        <w:rPr>
          <w:rFonts w:eastAsia="Trebuchet MS"/>
        </w:rPr>
        <w:tab/>
      </w:r>
      <w:r w:rsidR="001C416B" w:rsidRPr="0043131D">
        <w:rPr>
          <w:rFonts w:eastAsia="Trebuchet MS"/>
        </w:rPr>
        <w:t xml:space="preserve">Each </w:t>
      </w:r>
      <w:r w:rsidR="001C416B" w:rsidRPr="0043131D">
        <w:rPr>
          <w:rFonts w:eastAsia="Trebuchet MS"/>
          <w:i/>
        </w:rPr>
        <w:t>Player</w:t>
      </w:r>
      <w:r w:rsidR="001C416B" w:rsidRPr="0043131D">
        <w:rPr>
          <w:rFonts w:eastAsia="Trebuchet MS"/>
        </w:rPr>
        <w:t xml:space="preserve"> has a number of sounds that needs to be played based upon a number of conditions. On a local </w:t>
      </w:r>
      <w:r w:rsidR="001C416B" w:rsidRPr="0043131D">
        <w:rPr>
          <w:rFonts w:eastAsia="Trebuchet MS"/>
          <w:i/>
        </w:rPr>
        <w:t>Player</w:t>
      </w:r>
      <w:r w:rsidR="001C416B" w:rsidRPr="0043131D">
        <w:rPr>
          <w:rFonts w:eastAsia="Trebuchet MS"/>
        </w:rPr>
        <w:t xml:space="preserve">, these sounds need not be in 3d, but any remote </w:t>
      </w:r>
      <w:r w:rsidR="001C416B" w:rsidRPr="0043131D">
        <w:rPr>
          <w:rFonts w:eastAsia="Trebuchet MS"/>
          <w:i/>
        </w:rPr>
        <w:t xml:space="preserve">Player's </w:t>
      </w:r>
      <w:r w:rsidR="001C416B" w:rsidRPr="0043131D">
        <w:rPr>
          <w:rFonts w:eastAsia="Trebuchet MS"/>
        </w:rPr>
        <w:t>sounds must appear to source from those locations.</w:t>
      </w:r>
    </w:p>
    <w:p w14:paraId="347EF71B" w14:textId="77777777" w:rsidR="001C416B" w:rsidRDefault="001C416B" w:rsidP="001C416B">
      <w:pPr>
        <w:pStyle w:val="Heading4"/>
        <w:rPr>
          <w:rFonts w:eastAsia="Trebuchet MS"/>
        </w:rPr>
      </w:pPr>
      <w:bookmarkStart w:id="552" w:name="_Toc256375337"/>
      <w:r w:rsidRPr="0043131D">
        <w:rPr>
          <w:rFonts w:eastAsia="Trebuchet MS"/>
        </w:rPr>
        <w:t>AudioListener</w:t>
      </w:r>
      <w:bookmarkEnd w:id="552"/>
    </w:p>
    <w:p w14:paraId="05DA9FE7" w14:textId="77777777" w:rsidR="001C416B" w:rsidRPr="0043131D" w:rsidRDefault="005B4D30" w:rsidP="005B4D30">
      <w:pPr>
        <w:rPr>
          <w:rFonts w:eastAsia="Trebuchet MS"/>
        </w:rPr>
      </w:pPr>
      <w:r>
        <w:rPr>
          <w:rFonts w:eastAsia="Trebuchet MS"/>
        </w:rPr>
        <w:tab/>
      </w:r>
      <w:r w:rsidR="001C416B" w:rsidRPr="0043131D">
        <w:rPr>
          <w:rFonts w:eastAsia="Trebuchet MS"/>
        </w:rPr>
        <w:t xml:space="preserve">The </w:t>
      </w:r>
      <w:r w:rsidR="001C416B" w:rsidRPr="0043131D">
        <w:rPr>
          <w:rFonts w:eastAsia="Trebuchet MS"/>
          <w:i/>
        </w:rPr>
        <w:t>AudioListener</w:t>
      </w:r>
      <w:r w:rsidR="001C416B" w:rsidRPr="0043131D">
        <w:rPr>
          <w:rFonts w:eastAsia="Trebuchet MS"/>
        </w:rPr>
        <w:t xml:space="preserve"> is the source point for all 3d audio calculations in the 3d environment. The </w:t>
      </w:r>
      <w:r w:rsidR="001C416B" w:rsidRPr="0043131D">
        <w:rPr>
          <w:rFonts w:eastAsia="Trebuchet MS"/>
          <w:i/>
        </w:rPr>
        <w:t xml:space="preserve">AudioListener </w:t>
      </w:r>
      <w:r w:rsidR="001C416B" w:rsidRPr="0043131D">
        <w:rPr>
          <w:rFonts w:eastAsia="Trebuchet MS"/>
        </w:rPr>
        <w:t xml:space="preserve">only needs to be attached to the local </w:t>
      </w:r>
      <w:r w:rsidR="001C416B" w:rsidRPr="0043131D">
        <w:rPr>
          <w:rFonts w:eastAsia="Trebuchet MS"/>
          <w:i/>
        </w:rPr>
        <w:t>Player</w:t>
      </w:r>
      <w:r w:rsidR="001C416B" w:rsidRPr="0043131D">
        <w:rPr>
          <w:rFonts w:eastAsia="Trebuchet MS"/>
        </w:rPr>
        <w:t xml:space="preserve">. This component is used to determine distance between sounds and the </w:t>
      </w:r>
      <w:r w:rsidR="001C416B" w:rsidRPr="0043131D">
        <w:rPr>
          <w:rFonts w:eastAsia="Trebuchet MS"/>
          <w:i/>
        </w:rPr>
        <w:t>Player</w:t>
      </w:r>
      <w:r w:rsidR="001C416B" w:rsidRPr="0043131D">
        <w:rPr>
          <w:rFonts w:eastAsia="Trebuchet MS"/>
        </w:rPr>
        <w:t xml:space="preserve"> as well as how loud and in what direction the sound appears to come from.</w:t>
      </w:r>
    </w:p>
    <w:p w14:paraId="2F351345" w14:textId="77777777" w:rsidR="001C416B" w:rsidRDefault="005B4D30" w:rsidP="001C416B">
      <w:pPr>
        <w:pStyle w:val="Heading3"/>
        <w:rPr>
          <w:rFonts w:eastAsia="Trebuchet MS"/>
        </w:rPr>
      </w:pPr>
      <w:bookmarkStart w:id="553" w:name="_Toc256375338"/>
      <w:r>
        <w:rPr>
          <w:noProof/>
          <w:lang w:bidi="ar-SA"/>
        </w:rPr>
        <w:drawing>
          <wp:anchor distT="0" distB="0" distL="114300" distR="114300" simplePos="0" relativeHeight="251681792" behindDoc="0" locked="0" layoutInCell="1" allowOverlap="1" wp14:editId="1ED17C0D">
            <wp:simplePos x="0" y="0"/>
            <wp:positionH relativeFrom="column">
              <wp:posOffset>4349115</wp:posOffset>
            </wp:positionH>
            <wp:positionV relativeFrom="line">
              <wp:posOffset>374015</wp:posOffset>
            </wp:positionV>
            <wp:extent cx="1452880" cy="1389380"/>
            <wp:effectExtent l="0" t="0" r="0" b="0"/>
            <wp:wrapSquare wrapText="bothSides"/>
            <wp:docPr id="4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srcRect/>
                    <a:stretch>
                      <a:fillRect/>
                    </a:stretch>
                  </pic:blipFill>
                  <pic:spPr bwMode="auto">
                    <a:xfrm>
                      <a:off x="0" y="0"/>
                      <a:ext cx="1452880" cy="1389380"/>
                    </a:xfrm>
                    <a:prstGeom prst="rect">
                      <a:avLst/>
                    </a:prstGeom>
                    <a:noFill/>
                  </pic:spPr>
                </pic:pic>
              </a:graphicData>
            </a:graphic>
          </wp:anchor>
        </w:drawing>
      </w:r>
      <w:r w:rsidR="001C416B" w:rsidRPr="0043131D">
        <w:rPr>
          <w:rFonts w:eastAsia="Trebuchet MS"/>
        </w:rPr>
        <w:t>Level</w:t>
      </w:r>
      <w:bookmarkEnd w:id="553"/>
    </w:p>
    <w:p w14:paraId="22311A4E"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Level</w:t>
      </w:r>
      <w:r w:rsidR="001C416B" w:rsidRPr="0043131D">
        <w:rPr>
          <w:rFonts w:eastAsia="Trebuchet MS"/>
        </w:rPr>
        <w:t xml:space="preserve"> object is a non-drawable controller for managing the running instance of a "round".  All of the control and logic that defines both the "King of the Hill" and "Assault" game modes would be contained in the scripted bindings of this </w:t>
      </w:r>
      <w:r w:rsidR="001C416B" w:rsidRPr="0043131D">
        <w:rPr>
          <w:rFonts w:eastAsia="Trebuchet MS"/>
          <w:i/>
        </w:rPr>
        <w:t>GameObject</w:t>
      </w:r>
      <w:r w:rsidR="001C416B" w:rsidRPr="0043131D">
        <w:rPr>
          <w:rFonts w:eastAsia="Trebuchet MS"/>
        </w:rPr>
        <w:t xml:space="preserve">.  The </w:t>
      </w:r>
      <w:r w:rsidR="001C416B" w:rsidRPr="0043131D">
        <w:rPr>
          <w:rFonts w:eastAsia="Trebuchet MS"/>
          <w:i/>
        </w:rPr>
        <w:t>Level</w:t>
      </w:r>
      <w:r w:rsidR="001C416B" w:rsidRPr="0043131D">
        <w:rPr>
          <w:rFonts w:eastAsia="Trebuchet MS"/>
        </w:rPr>
        <w:t xml:space="preserve"> doesn't really have any control about the actual layout of the </w:t>
      </w:r>
      <w:r w:rsidR="001C416B" w:rsidRPr="0043131D">
        <w:rPr>
          <w:rFonts w:eastAsia="Trebuchet MS"/>
          <w:i/>
        </w:rPr>
        <w:t>Level</w:t>
      </w:r>
      <w:r w:rsidR="001C416B" w:rsidRPr="0043131D">
        <w:rPr>
          <w:rFonts w:eastAsia="Trebuchet MS"/>
        </w:rPr>
        <w:t xml:space="preserve">, but objects that are used in the game mode register themselves with the </w:t>
      </w:r>
      <w:r w:rsidR="001C416B" w:rsidRPr="0043131D">
        <w:rPr>
          <w:rFonts w:eastAsia="Trebuchet MS"/>
          <w:i/>
        </w:rPr>
        <w:t>Level</w:t>
      </w:r>
      <w:r w:rsidR="001C416B" w:rsidRPr="0043131D">
        <w:rPr>
          <w:rFonts w:eastAsia="Trebuchet MS"/>
        </w:rPr>
        <w:t xml:space="preserve"> to be tracked.  The </w:t>
      </w:r>
      <w:r w:rsidR="001C416B" w:rsidRPr="0043131D">
        <w:rPr>
          <w:rFonts w:eastAsia="Trebuchet MS"/>
          <w:i/>
        </w:rPr>
        <w:t xml:space="preserve">Level </w:t>
      </w:r>
      <w:r w:rsidR="001C416B" w:rsidRPr="0043131D">
        <w:rPr>
          <w:rFonts w:eastAsia="Trebuchet MS"/>
        </w:rPr>
        <w:t>is also what controls the in-game options screen.</w:t>
      </w:r>
    </w:p>
    <w:p w14:paraId="50CAECD0" w14:textId="77777777" w:rsidR="001C416B" w:rsidRDefault="00A664B2" w:rsidP="001C416B">
      <w:pPr>
        <w:pStyle w:val="Heading4"/>
        <w:rPr>
          <w:rFonts w:eastAsia="Trebuchet MS"/>
        </w:rPr>
      </w:pPr>
      <w:bookmarkStart w:id="554" w:name="_Toc256375339"/>
      <w:r>
        <w:rPr>
          <w:noProof/>
        </w:rPr>
        <w:pict>
          <v:shape id="_x0000_s1038" type="#_x0000_t202" style="position:absolute;margin-left:342.75pt;margin-top:16.3pt;width:114.4pt;height:21.95pt;z-index:251687936" stroked="f">
            <v:textbox style="mso-next-textbox:#_x0000_s1038;mso-fit-shape-to-text:t" inset="0,0,0,0">
              <w:txbxContent>
                <w:p w14:paraId="7097DBAD" w14:textId="77777777" w:rsidR="00C674B9" w:rsidRDefault="00C674B9" w:rsidP="001C416B">
                  <w:pPr>
                    <w:pStyle w:val="Caption"/>
                    <w:rPr>
                      <w:noProof/>
                    </w:rPr>
                  </w:pPr>
                  <w:r>
                    <w:t xml:space="preserve">Figure </w:t>
                  </w:r>
                  <w:fldSimple w:instr=" SEQ Figure \* ARABIC ">
                    <w:r w:rsidR="00C207BD">
                      <w:rPr>
                        <w:noProof/>
                      </w:rPr>
                      <w:t>78</w:t>
                    </w:r>
                  </w:fldSimple>
                  <w:r>
                    <w:t>: List of components attached to levels</w:t>
                  </w:r>
                </w:p>
              </w:txbxContent>
            </v:textbox>
            <w10:wrap type="square"/>
          </v:shape>
        </w:pict>
      </w:r>
      <w:r w:rsidR="001C416B" w:rsidRPr="0043131D">
        <w:rPr>
          <w:rFonts w:eastAsia="Trebuchet MS"/>
        </w:rPr>
        <w:t>GameManager</w:t>
      </w:r>
      <w:bookmarkEnd w:id="554"/>
    </w:p>
    <w:p w14:paraId="13EBD689" w14:textId="77777777" w:rsidR="001C416B" w:rsidRPr="0043131D" w:rsidRDefault="005B4D30" w:rsidP="005B4D30">
      <w:r>
        <w:rPr>
          <w:rFonts w:eastAsia="Trebuchet MS"/>
        </w:rPr>
        <w:tab/>
      </w:r>
      <w:r w:rsidR="001C416B" w:rsidRPr="0043131D">
        <w:rPr>
          <w:rFonts w:eastAsia="Trebuchet MS"/>
        </w:rPr>
        <w:t xml:space="preserve">The </w:t>
      </w:r>
      <w:r w:rsidR="001C416B" w:rsidRPr="0043131D">
        <w:rPr>
          <w:rFonts w:eastAsia="Trebuchet MS"/>
          <w:i/>
        </w:rPr>
        <w:t>GameManager</w:t>
      </w:r>
      <w:r w:rsidR="001C416B" w:rsidRPr="0043131D">
        <w:rPr>
          <w:rFonts w:eastAsia="Trebuchet MS"/>
        </w:rPr>
        <w:t xml:space="preserve"> tracks and maintains the number of current players, score, kills and other game data pertinent to the running instance. </w:t>
      </w:r>
    </w:p>
    <w:p w14:paraId="5991F99E" w14:textId="77777777" w:rsidR="001C416B" w:rsidRDefault="001C416B" w:rsidP="001C416B">
      <w:pPr>
        <w:pStyle w:val="Heading4"/>
        <w:rPr>
          <w:rFonts w:eastAsia="Trebuchet MS"/>
        </w:rPr>
      </w:pPr>
      <w:bookmarkStart w:id="555" w:name="_Toc256375340"/>
      <w:r w:rsidRPr="0043131D">
        <w:rPr>
          <w:rFonts w:eastAsia="Trebuchet MS"/>
        </w:rPr>
        <w:t>LuaBinder</w:t>
      </w:r>
      <w:bookmarkEnd w:id="555"/>
    </w:p>
    <w:p w14:paraId="502216E9" w14:textId="77777777" w:rsidR="001C416B" w:rsidRPr="0043131D" w:rsidRDefault="0031202C" w:rsidP="0031202C">
      <w:r>
        <w:rPr>
          <w:rFonts w:eastAsia="Trebuchet MS"/>
        </w:rPr>
        <w:tab/>
      </w:r>
      <w:r w:rsidR="001C416B" w:rsidRPr="0043131D">
        <w:rPr>
          <w:rFonts w:eastAsia="Trebuchet MS"/>
        </w:rPr>
        <w:t xml:space="preserve">The </w:t>
      </w:r>
      <w:r w:rsidR="001C416B" w:rsidRPr="0043131D">
        <w:rPr>
          <w:rFonts w:eastAsia="Trebuchet MS"/>
          <w:i/>
        </w:rPr>
        <w:t>LuaBinder</w:t>
      </w:r>
      <w:r w:rsidR="001C416B" w:rsidRPr="0043131D">
        <w:rPr>
          <w:rFonts w:eastAsia="Trebuchet MS"/>
        </w:rPr>
        <w:t xml:space="preserve"> is the main means for the developer to add the custom logic that a </w:t>
      </w:r>
      <w:r w:rsidR="001C416B" w:rsidRPr="0043131D">
        <w:rPr>
          <w:rFonts w:eastAsia="Trebuchet MS"/>
          <w:i/>
        </w:rPr>
        <w:t>Level</w:t>
      </w:r>
      <w:r w:rsidR="001C416B" w:rsidRPr="0043131D">
        <w:rPr>
          <w:rFonts w:eastAsia="Trebuchet MS"/>
        </w:rPr>
        <w:t xml:space="preserve"> must execute in order to maintain and manage the game mode.  Logic scripts would manage the following...</w:t>
      </w:r>
    </w:p>
    <w:p w14:paraId="46D5D3CB" w14:textId="77777777" w:rsidR="001C416B" w:rsidRPr="0043131D" w:rsidRDefault="001C416B" w:rsidP="00DD4C99">
      <w:pPr>
        <w:pStyle w:val="ListParagraph"/>
        <w:numPr>
          <w:ilvl w:val="0"/>
          <w:numId w:val="110"/>
        </w:numPr>
      </w:pPr>
      <w:r w:rsidRPr="0031202C">
        <w:rPr>
          <w:rFonts w:eastAsia="Trebuchet MS"/>
        </w:rPr>
        <w:t>When the game is over</w:t>
      </w:r>
    </w:p>
    <w:p w14:paraId="142AE2D9" w14:textId="77777777" w:rsidR="001C416B" w:rsidRPr="0043131D" w:rsidRDefault="001C416B" w:rsidP="00DD4C99">
      <w:pPr>
        <w:pStyle w:val="ListParagraph"/>
        <w:numPr>
          <w:ilvl w:val="0"/>
          <w:numId w:val="110"/>
        </w:numPr>
      </w:pPr>
      <w:r w:rsidRPr="0031202C">
        <w:rPr>
          <w:rFonts w:eastAsia="Trebuchet MS"/>
        </w:rPr>
        <w:t>Scoring of the game</w:t>
      </w:r>
    </w:p>
    <w:p w14:paraId="4C4D58FA" w14:textId="77777777" w:rsidR="001C416B" w:rsidRPr="0043131D" w:rsidRDefault="001C416B" w:rsidP="00DD4C99">
      <w:pPr>
        <w:pStyle w:val="ListParagraph"/>
        <w:numPr>
          <w:ilvl w:val="0"/>
          <w:numId w:val="110"/>
        </w:numPr>
      </w:pPr>
      <w:r w:rsidRPr="0031202C">
        <w:rPr>
          <w:rFonts w:eastAsia="Trebuchet MS"/>
        </w:rPr>
        <w:t>When to pop up the options menu</w:t>
      </w:r>
    </w:p>
    <w:p w14:paraId="4E5B46DC" w14:textId="77777777" w:rsidR="0031202C" w:rsidRDefault="001C416B" w:rsidP="00DD4C99">
      <w:pPr>
        <w:pStyle w:val="ListParagraph"/>
        <w:numPr>
          <w:ilvl w:val="0"/>
          <w:numId w:val="110"/>
        </w:numPr>
        <w:rPr>
          <w:rFonts w:eastAsia="Trebuchet MS"/>
        </w:rPr>
      </w:pPr>
      <w:r w:rsidRPr="0031202C">
        <w:rPr>
          <w:rFonts w:eastAsia="Trebuchet MS"/>
        </w:rPr>
        <w:t>How to respawn a character</w:t>
      </w:r>
      <w:r w:rsidR="0031202C" w:rsidRPr="0031202C">
        <w:rPr>
          <w:rFonts w:eastAsia="Trebuchet MS"/>
        </w:rPr>
        <w:t xml:space="preserve"> </w:t>
      </w:r>
    </w:p>
    <w:p w14:paraId="1EBA502C" w14:textId="77777777" w:rsidR="0031202C" w:rsidRDefault="0031202C">
      <w:pPr>
        <w:rPr>
          <w:rFonts w:eastAsia="Trebuchet MS"/>
        </w:rPr>
      </w:pPr>
      <w:r>
        <w:rPr>
          <w:rFonts w:eastAsia="Trebuchet MS"/>
        </w:rPr>
        <w:lastRenderedPageBreak/>
        <w:br w:type="page"/>
      </w:r>
    </w:p>
    <w:p w14:paraId="6CA27130" w14:textId="77777777" w:rsidR="001C416B" w:rsidRPr="0043131D" w:rsidRDefault="001C416B" w:rsidP="0031202C">
      <w:pPr>
        <w:pStyle w:val="Heading1"/>
      </w:pPr>
      <w:bookmarkStart w:id="556" w:name="_Toc256375341"/>
      <w:r w:rsidRPr="0031202C">
        <w:lastRenderedPageBreak/>
        <w:t>Appendix A</w:t>
      </w:r>
      <w:r w:rsidR="0031202C">
        <w:t xml:space="preserve"> — </w:t>
      </w:r>
      <w:r w:rsidRPr="0031202C">
        <w:t>References</w:t>
      </w:r>
      <w:bookmarkEnd w:id="556"/>
    </w:p>
    <w:p w14:paraId="2EDD2A09" w14:textId="77777777" w:rsidR="0031202C" w:rsidRDefault="001C416B" w:rsidP="0031202C">
      <w:pPr>
        <w:pStyle w:val="Title"/>
      </w:pPr>
      <w:r>
        <w:br w:type="page"/>
      </w:r>
      <w:bookmarkStart w:id="557" w:name="_Toc256375342"/>
      <w:r w:rsidR="0031202C">
        <w:lastRenderedPageBreak/>
        <w:t>Audio Design Document</w:t>
      </w:r>
      <w:bookmarkEnd w:id="557"/>
    </w:p>
    <w:p w14:paraId="75A26ED0" w14:textId="77777777" w:rsidR="001C416B" w:rsidRDefault="001C416B" w:rsidP="0031202C">
      <w:pPr>
        <w:pStyle w:val="Heading1"/>
      </w:pPr>
      <w:bookmarkStart w:id="558" w:name="_Toc256375343"/>
      <w:r>
        <w:t>Overview:</w:t>
      </w:r>
      <w:bookmarkEnd w:id="558"/>
      <w:r>
        <w:t xml:space="preserve"> </w:t>
      </w:r>
    </w:p>
    <w:p w14:paraId="73820FB4" w14:textId="77777777" w:rsidR="001C416B" w:rsidRPr="0031202C" w:rsidRDefault="001C416B" w:rsidP="0031202C">
      <w:pPr>
        <w:pStyle w:val="Heading2"/>
      </w:pPr>
      <w:bookmarkStart w:id="559" w:name="_Toc256375344"/>
      <w:r w:rsidRPr="0031202C">
        <w:t>Goal:</w:t>
      </w:r>
      <w:bookmarkEnd w:id="559"/>
    </w:p>
    <w:p w14:paraId="5FA16D0A" w14:textId="77777777" w:rsidR="001C416B" w:rsidRDefault="0031202C" w:rsidP="0031202C">
      <w:r>
        <w:tab/>
      </w:r>
      <w:r w:rsidR="001C416B">
        <w:t xml:space="preserve">The overall design of the audio is built for one specific reason: giving the player as much information about their surroundings as possible. Sounds effects are often used in this fashion for games, but music is typically used to set a mood or to drape a setting. Because </w:t>
      </w:r>
      <w:r w:rsidR="001C416B">
        <w:rPr>
          <w:i/>
        </w:rPr>
        <w:t>Trigger Happy</w:t>
      </w:r>
      <w:r w:rsidR="001C416B">
        <w:t xml:space="preserve"> is a frantic, first-person shooter game, it makes sense for the music to give the player as much information as well. Finally, voiceovers will be used to provide the players with information in a match rather than to move the player along a story path. </w:t>
      </w:r>
    </w:p>
    <w:p w14:paraId="4EE11430" w14:textId="77777777" w:rsidR="001C416B" w:rsidRPr="0031202C" w:rsidRDefault="001C416B" w:rsidP="0031202C">
      <w:pPr>
        <w:pStyle w:val="Heading2"/>
      </w:pPr>
      <w:bookmarkStart w:id="560" w:name="_Toc256375345"/>
      <w:r w:rsidRPr="0031202C">
        <w:t>Music:</w:t>
      </w:r>
      <w:bookmarkEnd w:id="560"/>
      <w:r w:rsidRPr="0031202C">
        <w:t xml:space="preserve"> </w:t>
      </w:r>
    </w:p>
    <w:p w14:paraId="2BD0636F" w14:textId="77777777" w:rsidR="001C416B" w:rsidRDefault="0031202C" w:rsidP="0031202C">
      <w:r>
        <w:tab/>
      </w:r>
      <w:r w:rsidR="001C416B">
        <w:t xml:space="preserve">The music will be generated on the fly (see the “Research” section below) based upon a number of in-game variables. This will subconsciously help the player to understand and react to the current game state without the music becoming overdone or boring. By modifying the general feel of the music based upon the game state, the player will prepare for battle or recognize that there is no danger nearby without even realizing it. Music will be based upon the metal genre and will be specifically influenced by seminal band X-Japan, who have a remarkable talent to switch back and forth between power ballads and fast metal within the span of a song. A focus on a continual beat and a steady guitar line will be very important. Songs such as "Dahlia" and the 29 minute epic "Art of Life" are highlighted selections and influences from their discography. </w:t>
      </w:r>
    </w:p>
    <w:p w14:paraId="748365AC" w14:textId="77777777" w:rsidR="001C416B" w:rsidRPr="0031202C" w:rsidRDefault="001C416B" w:rsidP="0031202C">
      <w:pPr>
        <w:pStyle w:val="Heading2"/>
      </w:pPr>
      <w:bookmarkStart w:id="561" w:name="_Toc256375346"/>
      <w:r w:rsidRPr="0031202C">
        <w:t>Sound Effects:</w:t>
      </w:r>
      <w:bookmarkEnd w:id="561"/>
      <w:r w:rsidRPr="0031202C">
        <w:t xml:space="preserve"> </w:t>
      </w:r>
    </w:p>
    <w:p w14:paraId="6FE07B35" w14:textId="77777777" w:rsidR="001C416B" w:rsidRDefault="0031202C" w:rsidP="0031202C">
      <w:r>
        <w:tab/>
      </w:r>
      <w:r w:rsidR="001C416B">
        <w:t xml:space="preserve">The sound effects will also provide the player with information about the world, but this information will be more of a “recognize-and-respond” type than the background music’s subconscious effects. Sounds will not be 100% realistic, but will be overemphasized so that the player understands what they are and what is going on. Ambient effects will also be present in the game, but will simply convey localized information rather than game state information. They will help to add to the look and feel of the game. </w:t>
      </w:r>
    </w:p>
    <w:p w14:paraId="11E38689" w14:textId="77777777" w:rsidR="001C416B" w:rsidRDefault="001C416B" w:rsidP="001C416B">
      <w:pPr>
        <w:pStyle w:val="Heading2"/>
      </w:pPr>
      <w:bookmarkStart w:id="562" w:name="_Toc256375347"/>
      <w:r>
        <w:t>Voice:</w:t>
      </w:r>
      <w:bookmarkEnd w:id="562"/>
      <w:r>
        <w:t xml:space="preserve"> </w:t>
      </w:r>
    </w:p>
    <w:p w14:paraId="60ACE6FF" w14:textId="77777777" w:rsidR="001C416B" w:rsidRDefault="0031202C" w:rsidP="0031202C">
      <w:r>
        <w:tab/>
      </w:r>
      <w:r w:rsidR="001C416B">
        <w:t xml:space="preserve">Voiceovers will explicitly be used to provide the player with information, such as how long until the round is over and other bits of the game state. Voiceovers will most of the time be heard through a loudspeaker sound system, so it can typically be assumed that all players can hear this information at the same time. These will be made very distinct so as not to interfere with player communication. </w:t>
      </w:r>
    </w:p>
    <w:p w14:paraId="6426AB70" w14:textId="77777777" w:rsidR="0031202C" w:rsidRDefault="0031202C" w:rsidP="0031202C"/>
    <w:p w14:paraId="3A8BC99F" w14:textId="77777777" w:rsidR="001C416B" w:rsidRDefault="0031202C" w:rsidP="0031202C">
      <w:r>
        <w:rPr>
          <w:b/>
        </w:rPr>
        <w:tab/>
      </w:r>
      <w:r w:rsidR="001C416B" w:rsidRPr="00841776">
        <w:rPr>
          <w:b/>
        </w:rPr>
        <w:t>Music tone words:</w:t>
      </w:r>
      <w:r w:rsidR="001C416B">
        <w:t xml:space="preserve"> frenetic, metal, overemphasized, information-centric </w:t>
      </w:r>
    </w:p>
    <w:p w14:paraId="1FC29BC0" w14:textId="77777777" w:rsidR="001C416B" w:rsidRPr="0031202C" w:rsidRDefault="001C416B" w:rsidP="0031202C">
      <w:pPr>
        <w:pStyle w:val="Heading2"/>
      </w:pPr>
      <w:bookmarkStart w:id="563" w:name="_Toc256375348"/>
      <w:r w:rsidRPr="0031202C">
        <w:t>Concepts:</w:t>
      </w:r>
      <w:bookmarkEnd w:id="563"/>
      <w:r w:rsidRPr="0031202C">
        <w:t xml:space="preserve"> </w:t>
      </w:r>
    </w:p>
    <w:p w14:paraId="07DDD711" w14:textId="77777777" w:rsidR="001C416B" w:rsidRDefault="001C416B" w:rsidP="00DD4C99">
      <w:pPr>
        <w:pStyle w:val="ListParagraph"/>
        <w:numPr>
          <w:ilvl w:val="0"/>
          <w:numId w:val="111"/>
        </w:numPr>
      </w:pPr>
      <w:r>
        <w:t xml:space="preserve">The audio must give the player as much information as possible about the game state as possible. </w:t>
      </w:r>
    </w:p>
    <w:p w14:paraId="64905122" w14:textId="77777777" w:rsidR="001C416B" w:rsidRDefault="001C416B" w:rsidP="00DD4C99">
      <w:pPr>
        <w:pStyle w:val="ListParagraph"/>
        <w:numPr>
          <w:ilvl w:val="0"/>
          <w:numId w:val="111"/>
        </w:numPr>
      </w:pPr>
      <w:r>
        <w:t xml:space="preserve">The audio must not become so overwhelming that the player has the desire to turn it off. </w:t>
      </w:r>
    </w:p>
    <w:p w14:paraId="0F857AC4" w14:textId="77777777" w:rsidR="001C416B" w:rsidRDefault="001C416B" w:rsidP="00DD4C99">
      <w:pPr>
        <w:pStyle w:val="ListParagraph"/>
        <w:numPr>
          <w:ilvl w:val="0"/>
          <w:numId w:val="111"/>
        </w:numPr>
      </w:pPr>
      <w:r>
        <w:t xml:space="preserve">The audio must not “clash” with variable sound effects or music tracks. </w:t>
      </w:r>
    </w:p>
    <w:p w14:paraId="0EC37CE2" w14:textId="77777777" w:rsidR="001C416B" w:rsidRDefault="001C416B" w:rsidP="00DD4C99">
      <w:pPr>
        <w:pStyle w:val="ListParagraph"/>
        <w:numPr>
          <w:ilvl w:val="0"/>
          <w:numId w:val="111"/>
        </w:numPr>
      </w:pPr>
      <w:r>
        <w:lastRenderedPageBreak/>
        <w:t xml:space="preserve">The music should provide the player with a unique soundscape that they will never hear twice. </w:t>
      </w:r>
    </w:p>
    <w:p w14:paraId="7C9AAF1B" w14:textId="77777777" w:rsidR="001C416B" w:rsidRDefault="001C416B" w:rsidP="0031202C">
      <w:pPr>
        <w:pStyle w:val="Heading1"/>
      </w:pPr>
      <w:bookmarkStart w:id="564" w:name="_Toc256375349"/>
      <w:r>
        <w:t>Research:</w:t>
      </w:r>
      <w:bookmarkEnd w:id="564"/>
      <w:r>
        <w:t xml:space="preserve"> </w:t>
      </w:r>
    </w:p>
    <w:p w14:paraId="553CAA2D" w14:textId="77777777" w:rsidR="001C416B" w:rsidRDefault="0031202C" w:rsidP="0031202C">
      <w:r>
        <w:tab/>
      </w:r>
      <w:r w:rsidR="001C416B">
        <w:t xml:space="preserve">A significant amount of research must be done for the music system of the game. XACT and the Singularity audio engine will manage the voice and sound effect implementations. </w:t>
      </w:r>
    </w:p>
    <w:p w14:paraId="1359547F" w14:textId="77777777" w:rsidR="0031202C" w:rsidRDefault="0031202C" w:rsidP="0031202C"/>
    <w:p w14:paraId="650B3EF0" w14:textId="77777777" w:rsidR="001C416B" w:rsidRDefault="0031202C" w:rsidP="0031202C">
      <w:r>
        <w:tab/>
      </w:r>
      <w:r w:rsidR="001C416B">
        <w:t xml:space="preserve">The music system will systematically piece together a number of non-linear tracks based upon what is going on in the game world. There will be three main phases: “calm”, “danger”, and “heat-of-battle”. In addition, certain elements may be modified based upon variables such as the player’s health, the proximity of the nearest enemy, and other factors. </w:t>
      </w:r>
    </w:p>
    <w:p w14:paraId="7B7A5CDE" w14:textId="77777777" w:rsidR="0031202C" w:rsidRDefault="0031202C" w:rsidP="0031202C"/>
    <w:p w14:paraId="2049AF21" w14:textId="77777777" w:rsidR="001C416B" w:rsidRDefault="0031202C" w:rsidP="0031202C">
      <w:r>
        <w:tab/>
      </w:r>
      <w:r w:rsidR="001C416B">
        <w:t xml:space="preserve">A special audio system will be developed to take this into account and implement it. This system will determine the phase based upon constantly updating information and then begin to build music from there. To ensure that the musical snippets piece together properly, music will be built from the ground up: first, a rhythm section (drums followed by bass) will be chosen to fit together. From there, only a certain number of melody tracks can be chosen. Many melody lines will be added to the game in order to ensure that the music is not heard often and the player does not become sick of the music. Finally, supporting strings and synthesizers will be added to make the piece sound more full and provide extra information (a specific instrument used as a drone, for instance, may tell the player that his health is low.) </w:t>
      </w:r>
    </w:p>
    <w:p w14:paraId="45D04FD7" w14:textId="77777777" w:rsidR="0031202C" w:rsidRDefault="0031202C" w:rsidP="0031202C"/>
    <w:p w14:paraId="6393D68D" w14:textId="77777777" w:rsidR="001C416B" w:rsidRDefault="0031202C" w:rsidP="0031202C">
      <w:r>
        <w:tab/>
      </w:r>
      <w:r w:rsidR="001C416B">
        <w:t xml:space="preserve">Technology tests will need to be implemented in order to determine the exact methods of building the audio piece. Ideally, a combination of custom software and XACT will be able to keep everything in beat and blend the various tracks together. If necessary, FMOD or Wwise will be used to support virtual voices to expand upon the number of channels on the sound card. A final fallback method would utilize a custom MIDI interpreter and player. In this case, each MIDI cue would apply to a specific set of samples. </w:t>
      </w:r>
    </w:p>
    <w:p w14:paraId="399ACB32" w14:textId="77777777" w:rsidR="0031202C" w:rsidRDefault="0031202C" w:rsidP="0031202C"/>
    <w:p w14:paraId="02720D31" w14:textId="77777777" w:rsidR="001C416B" w:rsidRDefault="0031202C" w:rsidP="0031202C">
      <w:r>
        <w:tab/>
      </w:r>
      <w:r w:rsidR="001C416B">
        <w:t xml:space="preserve">Additional sounds that may be applied to the music include destructive interference of particular frequencies on particular tracks and other DSP effects. Everything will be kept in a single key, but it may also be possible to modulate each track up to another key. </w:t>
      </w:r>
    </w:p>
    <w:p w14:paraId="6C70C3F9" w14:textId="77777777" w:rsidR="001C416B" w:rsidRDefault="001C416B" w:rsidP="0031202C">
      <w:pPr>
        <w:pStyle w:val="Heading1"/>
      </w:pPr>
      <w:bookmarkStart w:id="565" w:name="_Toc256375350"/>
      <w:r>
        <w:t>Implementation:</w:t>
      </w:r>
      <w:bookmarkEnd w:id="565"/>
      <w:r>
        <w:t xml:space="preserve"> </w:t>
      </w:r>
    </w:p>
    <w:p w14:paraId="3D1B29FC" w14:textId="77777777" w:rsidR="001C416B" w:rsidRDefault="0031202C" w:rsidP="0031202C">
      <w:r>
        <w:tab/>
      </w:r>
      <w:r w:rsidR="001C416B">
        <w:t xml:space="preserve">Voiceovers will be recorded in Digidesign Pro Tools with voice actors. These tracks will be cleaned up and processed before being brought into the game. They will be played with Microsoft XACT and Singularity’s audio engine. Voiceovers will be exported as .wav files and may or may not be compressed in XACT depending on the quality necessary. </w:t>
      </w:r>
    </w:p>
    <w:p w14:paraId="562682FC" w14:textId="77777777" w:rsidR="0031202C" w:rsidRDefault="0031202C" w:rsidP="0031202C"/>
    <w:p w14:paraId="1E7BE09B" w14:textId="77777777" w:rsidR="001C416B" w:rsidRDefault="0031202C" w:rsidP="0031202C">
      <w:r>
        <w:tab/>
      </w:r>
      <w:r w:rsidR="001C416B">
        <w:t xml:space="preserve">Likewise, sound effects will be played with XACT and Singularity’s audio engine. They will be recorded through Digidesign Pro Tools or acquired through licensed sources. These effects will be heavily modified in Apple Logic to sound appropriate in the game. Sound effects will be exported as .wav files and compressed using XACT. </w:t>
      </w:r>
    </w:p>
    <w:p w14:paraId="116452BC" w14:textId="77777777" w:rsidR="0031202C" w:rsidRDefault="0031202C" w:rsidP="0031202C"/>
    <w:p w14:paraId="50C6A128" w14:textId="77777777" w:rsidR="001C416B" w:rsidRDefault="0031202C" w:rsidP="0031202C">
      <w:r>
        <w:lastRenderedPageBreak/>
        <w:tab/>
      </w:r>
      <w:r w:rsidR="001C416B">
        <w:t xml:space="preserve">Finally, music will be played through a custom music generator described in the Research section. Non-linear music pieces will be generated in Apple Logic and output into .wav files. These .wav files will be compressed in XACT to save space. These music pieces should ideally be blended together in a virtual channel on the computer before being output to the sound card, as it will be made from a number of unique tracks. </w:t>
      </w:r>
    </w:p>
    <w:p w14:paraId="6F215179" w14:textId="77777777" w:rsidR="0031202C" w:rsidRDefault="0031202C" w:rsidP="0031202C"/>
    <w:p w14:paraId="6C3F75E8" w14:textId="77777777" w:rsidR="0031202C" w:rsidRDefault="0031202C" w:rsidP="0031202C">
      <w:r>
        <w:tab/>
      </w:r>
      <w:r w:rsidR="001C416B">
        <w:t>Each file will be saved as a standard LPCM 16-bit wav file at 44100kHz. These files will then be brought into XACT and compressed into ADPCM to save space in memory (with the exception of voiceovers, which will remain uncompressed). Techniques described here will be reconsidered if the research phase shows a significant use of memory. Filenames will begin with a lowercase prefix and will be followed by an underscore and a PascalCase descriptor.</w:t>
      </w:r>
    </w:p>
    <w:p w14:paraId="599B3526" w14:textId="77777777" w:rsidR="001C416B" w:rsidRDefault="001C416B" w:rsidP="0031202C"/>
    <w:p w14:paraId="3252D3FD" w14:textId="77777777" w:rsidR="001C416B" w:rsidRDefault="0031202C" w:rsidP="0031202C">
      <w:r>
        <w:tab/>
      </w:r>
      <w:r w:rsidR="001C416B">
        <w:t xml:space="preserve">The following prefixes will be utilized: menu, player, weapon, modifier, ambient, vo, music. </w:t>
      </w:r>
    </w:p>
    <w:p w14:paraId="2E9B5AF1" w14:textId="77777777" w:rsidR="001C416B" w:rsidRDefault="001C416B" w:rsidP="0031202C">
      <w:pPr>
        <w:pStyle w:val="Heading1"/>
      </w:pPr>
      <w:bookmarkStart w:id="566" w:name="_Toc256375351"/>
      <w:r>
        <w:t>Overall Development / Details:</w:t>
      </w:r>
      <w:bookmarkEnd w:id="566"/>
      <w:r>
        <w:t xml:space="preserve"> </w:t>
      </w:r>
    </w:p>
    <w:p w14:paraId="18FC94B6" w14:textId="77777777" w:rsidR="001C416B" w:rsidRDefault="001C416B" w:rsidP="001C416B">
      <w:pPr>
        <w:pStyle w:val="Heading2"/>
      </w:pPr>
      <w:bookmarkStart w:id="567" w:name="_Toc256375352"/>
      <w:r>
        <w:rPr>
          <w:sz w:val="24"/>
        </w:rPr>
        <w:t>Music:</w:t>
      </w:r>
      <w:bookmarkEnd w:id="567"/>
      <w:r>
        <w:rPr>
          <w:sz w:val="24"/>
        </w:rPr>
        <w:t xml:space="preserve"> </w:t>
      </w:r>
    </w:p>
    <w:p w14:paraId="2CE1D6B2" w14:textId="77777777" w:rsidR="001C416B" w:rsidRDefault="0031202C" w:rsidP="0031202C">
      <w:r>
        <w:tab/>
      </w:r>
      <w:r w:rsidR="001C416B">
        <w:t xml:space="preserve">Music tracks will be created in Apple Logic and rerecorded live if time allows. These tracks will be made up of a number of individual pieces that will be strung together live by the adaptive music engine used by the game. Should this adaptive music engine fail or show itself to be unsuccessful, looping music tracks will be written in Apple Logic and potentially rerecorded live. </w:t>
      </w:r>
    </w:p>
    <w:p w14:paraId="6EF63690" w14:textId="77777777" w:rsidR="001C416B" w:rsidRDefault="001C416B" w:rsidP="001C416B">
      <w:pPr>
        <w:pStyle w:val="Heading2"/>
      </w:pPr>
      <w:bookmarkStart w:id="568" w:name="_Toc256375353"/>
      <w:r>
        <w:t>Sound:</w:t>
      </w:r>
      <w:bookmarkEnd w:id="568"/>
      <w:r>
        <w:t xml:space="preserve"> </w:t>
      </w:r>
    </w:p>
    <w:p w14:paraId="76983296" w14:textId="77777777" w:rsidR="001C416B" w:rsidRDefault="0031202C" w:rsidP="0031202C">
      <w:r>
        <w:tab/>
      </w:r>
      <w:r w:rsidR="001C416B">
        <w:t xml:space="preserve">Sound effects will be taken from a mix of original Foley sessions and modified licensed sound effects. These tracks will be overemphasized and unrealistic compared to their real-world counterparts, but will still be recognizable to players. These high-power effects will make players’ adrenaline rush and allow them to consciously notice and acknowledge the information being conveyed. </w:t>
      </w:r>
    </w:p>
    <w:p w14:paraId="47D9A37F" w14:textId="77777777" w:rsidR="001C416B" w:rsidRDefault="001C416B" w:rsidP="001C416B">
      <w:pPr>
        <w:pStyle w:val="Heading2"/>
      </w:pPr>
      <w:bookmarkStart w:id="569" w:name="_Toc256375354"/>
      <w:r>
        <w:t>Voice:</w:t>
      </w:r>
      <w:bookmarkEnd w:id="569"/>
      <w:r>
        <w:t xml:space="preserve"> </w:t>
      </w:r>
    </w:p>
    <w:p w14:paraId="0362147C" w14:textId="77777777" w:rsidR="001C416B" w:rsidRDefault="0031202C" w:rsidP="0031202C">
      <w:r>
        <w:tab/>
      </w:r>
      <w:r w:rsidR="001C416B">
        <w:t xml:space="preserve">Voiceovers will be recorded in Digidesign Pro Tools and pre-processed to save CPU time in the game. These voiceovers will all be linear and will not be pieced together like the music. Three voice actors will be used: one adult female for the theme song, one adult male for all of the player sounds, and one adult male for the announcer.  </w:t>
      </w:r>
    </w:p>
    <w:p w14:paraId="64B88840" w14:textId="77777777" w:rsidR="001C416B" w:rsidRPr="00152F77" w:rsidRDefault="001C416B" w:rsidP="0031202C">
      <w:pPr>
        <w:pStyle w:val="Heading1"/>
      </w:pPr>
      <w:bookmarkStart w:id="570" w:name="_Toc256375355"/>
      <w:r w:rsidRPr="00152F77">
        <w:t>Content List:</w:t>
      </w:r>
      <w:bookmarkEnd w:id="570"/>
      <w:r w:rsidRPr="00152F77">
        <w:t xml:space="preserve"> </w:t>
      </w:r>
    </w:p>
    <w:p w14:paraId="164FE9BA" w14:textId="77777777" w:rsidR="001C416B" w:rsidRPr="0031202C" w:rsidRDefault="001C416B" w:rsidP="0031202C">
      <w:pPr>
        <w:pStyle w:val="Heading2"/>
      </w:pPr>
      <w:bookmarkStart w:id="571" w:name="_Toc256375356"/>
      <w:r w:rsidRPr="0031202C">
        <w:t>Sound effects:</w:t>
      </w:r>
      <w:bookmarkEnd w:id="571"/>
      <w:r w:rsidRPr="0031202C">
        <w:t xml:space="preserve"> </w:t>
      </w:r>
    </w:p>
    <w:p w14:paraId="12C63C52" w14:textId="77777777" w:rsidR="001C416B" w:rsidRPr="00152F77" w:rsidRDefault="0031202C" w:rsidP="0031202C">
      <w:r>
        <w:tab/>
      </w:r>
      <w:r w:rsidR="001C416B" w:rsidRPr="00152F77">
        <w:t xml:space="preserve">Sample Asset Name. If starred, the source file may be the same as another. </w:t>
      </w:r>
    </w:p>
    <w:p w14:paraId="5A04CEA9" w14:textId="77777777" w:rsidR="001C416B" w:rsidRDefault="001C416B" w:rsidP="001C416B">
      <w:pPr>
        <w:pStyle w:val="Li"/>
        <w:shd w:val="solid" w:color="FFFFFF" w:fill="auto"/>
        <w:ind w:left="1080"/>
      </w:pPr>
    </w:p>
    <w:tbl>
      <w:tblPr>
        <w:tblW w:w="0" w:type="auto"/>
        <w:tblLook w:val="04A0" w:firstRow="1" w:lastRow="0" w:firstColumn="1" w:lastColumn="0" w:noHBand="0" w:noVBand="1"/>
      </w:tblPr>
      <w:tblGrid>
        <w:gridCol w:w="4788"/>
        <w:gridCol w:w="4788"/>
      </w:tblGrid>
      <w:tr w:rsidR="001C416B" w:rsidRPr="00152F77" w14:paraId="5604D887" w14:textId="77777777" w:rsidTr="001C416B">
        <w:tc>
          <w:tcPr>
            <w:tcW w:w="4788" w:type="dxa"/>
          </w:tcPr>
          <w:p w14:paraId="0578FE11" w14:textId="77777777" w:rsidR="001C416B" w:rsidRPr="0031202C" w:rsidRDefault="001C416B" w:rsidP="001C416B">
            <w:pPr>
              <w:pStyle w:val="Li"/>
            </w:pPr>
            <w:r w:rsidRPr="0031202C">
              <w:t>Description</w:t>
            </w:r>
          </w:p>
        </w:tc>
        <w:tc>
          <w:tcPr>
            <w:tcW w:w="4788" w:type="dxa"/>
          </w:tcPr>
          <w:p w14:paraId="0DB78F65" w14:textId="77777777" w:rsidR="001C416B" w:rsidRPr="0031202C" w:rsidRDefault="001C416B" w:rsidP="001C416B">
            <w:pPr>
              <w:pStyle w:val="Li"/>
            </w:pPr>
            <w:r w:rsidRPr="0031202C">
              <w:t xml:space="preserve"> A description of what the asset sounds like. </w:t>
            </w:r>
          </w:p>
        </w:tc>
      </w:tr>
      <w:tr w:rsidR="001C416B" w:rsidRPr="00152F77" w14:paraId="37FBFB02" w14:textId="77777777" w:rsidTr="001C416B">
        <w:tc>
          <w:tcPr>
            <w:tcW w:w="4788" w:type="dxa"/>
          </w:tcPr>
          <w:p w14:paraId="12F38DC9" w14:textId="77777777" w:rsidR="001C416B" w:rsidRPr="0031202C" w:rsidRDefault="001C416B" w:rsidP="001C416B">
            <w:pPr>
              <w:pStyle w:val="Li"/>
            </w:pPr>
            <w:r w:rsidRPr="0031202C">
              <w:t>Play cue</w:t>
            </w:r>
          </w:p>
        </w:tc>
        <w:tc>
          <w:tcPr>
            <w:tcW w:w="4788" w:type="dxa"/>
          </w:tcPr>
          <w:p w14:paraId="24930A39" w14:textId="77777777" w:rsidR="001C416B" w:rsidRPr="0031202C" w:rsidRDefault="001C416B" w:rsidP="001C416B">
            <w:pPr>
              <w:pStyle w:val="Li"/>
            </w:pPr>
            <w:r w:rsidRPr="0031202C">
              <w:t xml:space="preserve"> The event that causes the asset to play. </w:t>
            </w:r>
          </w:p>
        </w:tc>
      </w:tr>
      <w:tr w:rsidR="001C416B" w:rsidRPr="00152F77" w14:paraId="4CB27D1C" w14:textId="77777777" w:rsidTr="001C416B">
        <w:tc>
          <w:tcPr>
            <w:tcW w:w="4788" w:type="dxa"/>
          </w:tcPr>
          <w:p w14:paraId="58D94E72" w14:textId="77777777" w:rsidR="001C416B" w:rsidRPr="0031202C" w:rsidRDefault="001C416B" w:rsidP="001C416B">
            <w:pPr>
              <w:pStyle w:val="Li"/>
            </w:pPr>
            <w:r w:rsidRPr="0031202C">
              <w:t>Source</w:t>
            </w:r>
          </w:p>
        </w:tc>
        <w:tc>
          <w:tcPr>
            <w:tcW w:w="4788" w:type="dxa"/>
          </w:tcPr>
          <w:p w14:paraId="23A359A3" w14:textId="77777777" w:rsidR="001C416B" w:rsidRPr="0031202C" w:rsidRDefault="001C416B" w:rsidP="001C416B">
            <w:pPr>
              <w:pStyle w:val="Li"/>
            </w:pPr>
            <w:r w:rsidRPr="0031202C">
              <w:t xml:space="preserve"> The source of the asset. Synthesizers, foley sessions, or licensed and modified sound effects. </w:t>
            </w:r>
          </w:p>
        </w:tc>
      </w:tr>
      <w:tr w:rsidR="001C416B" w:rsidRPr="00152F77" w14:paraId="5501D421" w14:textId="77777777" w:rsidTr="001C416B">
        <w:tc>
          <w:tcPr>
            <w:tcW w:w="4788" w:type="dxa"/>
          </w:tcPr>
          <w:p w14:paraId="76766C2B" w14:textId="77777777" w:rsidR="001C416B" w:rsidRPr="0031202C" w:rsidRDefault="001C416B" w:rsidP="001C416B">
            <w:pPr>
              <w:pStyle w:val="Li"/>
            </w:pPr>
            <w:r w:rsidRPr="0031202C">
              <w:t>Length</w:t>
            </w:r>
          </w:p>
        </w:tc>
        <w:tc>
          <w:tcPr>
            <w:tcW w:w="4788" w:type="dxa"/>
          </w:tcPr>
          <w:p w14:paraId="38209506" w14:textId="77777777" w:rsidR="001C416B" w:rsidRPr="0031202C" w:rsidRDefault="001C416B" w:rsidP="001C416B">
            <w:pPr>
              <w:pStyle w:val="Li"/>
            </w:pPr>
            <w:r w:rsidRPr="0031202C">
              <w:t xml:space="preserve"> How long the asset plays for. If starred, final </w:t>
            </w:r>
            <w:r w:rsidRPr="0031202C">
              <w:lastRenderedPageBreak/>
              <w:t xml:space="preserve">length depends on animation lengths. </w:t>
            </w:r>
          </w:p>
        </w:tc>
      </w:tr>
      <w:tr w:rsidR="001C416B" w:rsidRPr="00152F77" w14:paraId="72DBA5D2" w14:textId="77777777" w:rsidTr="001C416B">
        <w:tc>
          <w:tcPr>
            <w:tcW w:w="4788" w:type="dxa"/>
          </w:tcPr>
          <w:p w14:paraId="4233E4BC" w14:textId="77777777" w:rsidR="001C416B" w:rsidRPr="0031202C" w:rsidRDefault="001C416B" w:rsidP="001C416B">
            <w:pPr>
              <w:pStyle w:val="Li"/>
            </w:pPr>
            <w:r w:rsidRPr="0031202C">
              <w:lastRenderedPageBreak/>
              <w:t>Loops</w:t>
            </w:r>
          </w:p>
        </w:tc>
        <w:tc>
          <w:tcPr>
            <w:tcW w:w="4788" w:type="dxa"/>
          </w:tcPr>
          <w:p w14:paraId="5BDAC59B" w14:textId="77777777" w:rsidR="001C416B" w:rsidRPr="0031202C" w:rsidRDefault="001C416B" w:rsidP="001C416B">
            <w:pPr>
              <w:pStyle w:val="Li"/>
            </w:pPr>
            <w:r w:rsidRPr="0031202C">
              <w:t xml:space="preserve"> Does the asset loop? (Boolean) </w:t>
            </w:r>
          </w:p>
        </w:tc>
      </w:tr>
      <w:tr w:rsidR="001C416B" w:rsidRPr="00152F77" w14:paraId="3180D71D" w14:textId="77777777" w:rsidTr="001C416B">
        <w:tc>
          <w:tcPr>
            <w:tcW w:w="4788" w:type="dxa"/>
          </w:tcPr>
          <w:p w14:paraId="6F75534F" w14:textId="77777777" w:rsidR="001C416B" w:rsidRPr="0031202C" w:rsidRDefault="001C416B" w:rsidP="001C416B">
            <w:pPr>
              <w:pStyle w:val="Li"/>
            </w:pPr>
            <w:r w:rsidRPr="0031202C">
              <w:t>3D positional</w:t>
            </w:r>
          </w:p>
        </w:tc>
        <w:tc>
          <w:tcPr>
            <w:tcW w:w="4788" w:type="dxa"/>
          </w:tcPr>
          <w:p w14:paraId="0309FECE" w14:textId="77777777" w:rsidR="001C416B" w:rsidRPr="0031202C" w:rsidRDefault="001C416B" w:rsidP="001C416B">
            <w:pPr>
              <w:pStyle w:val="Li"/>
            </w:pPr>
            <w:r w:rsidRPr="0031202C">
              <w:t xml:space="preserve"> Is the asset positioned in 3D space? (Boolean -- yes means 3D, no means 2D) </w:t>
            </w:r>
          </w:p>
        </w:tc>
      </w:tr>
      <w:tr w:rsidR="001C416B" w:rsidRPr="00152F77" w14:paraId="4F4D6A37" w14:textId="77777777" w:rsidTr="001C416B">
        <w:tc>
          <w:tcPr>
            <w:tcW w:w="4788" w:type="dxa"/>
          </w:tcPr>
          <w:p w14:paraId="36C948CF" w14:textId="77777777" w:rsidR="001C416B" w:rsidRPr="0031202C" w:rsidRDefault="001C416B" w:rsidP="001C416B">
            <w:pPr>
              <w:pStyle w:val="Li"/>
            </w:pPr>
            <w:r w:rsidRPr="0031202C">
              <w:t>Others can hear</w:t>
            </w:r>
          </w:p>
        </w:tc>
        <w:tc>
          <w:tcPr>
            <w:tcW w:w="4788" w:type="dxa"/>
          </w:tcPr>
          <w:p w14:paraId="62FAEC70" w14:textId="77777777" w:rsidR="001C416B" w:rsidRPr="0031202C" w:rsidRDefault="001C416B" w:rsidP="001C416B">
            <w:pPr>
              <w:pStyle w:val="Li"/>
            </w:pPr>
            <w:r w:rsidRPr="0031202C">
              <w:t xml:space="preserve"> Will others hear this particular effect in the game world? (Boolean. Some assets will play on all machines regardless.) </w:t>
            </w:r>
          </w:p>
        </w:tc>
      </w:tr>
      <w:tr w:rsidR="001C416B" w:rsidRPr="00152F77" w14:paraId="144F6BDF" w14:textId="77777777" w:rsidTr="001C416B">
        <w:tc>
          <w:tcPr>
            <w:tcW w:w="4788" w:type="dxa"/>
          </w:tcPr>
          <w:p w14:paraId="67F09E8A" w14:textId="77777777" w:rsidR="001C416B" w:rsidRPr="0031202C" w:rsidRDefault="001C416B" w:rsidP="001C416B">
            <w:pPr>
              <w:pStyle w:val="Li"/>
            </w:pPr>
            <w:r w:rsidRPr="0031202C">
              <w:t>Filename</w:t>
            </w:r>
          </w:p>
        </w:tc>
        <w:tc>
          <w:tcPr>
            <w:tcW w:w="4788" w:type="dxa"/>
          </w:tcPr>
          <w:p w14:paraId="14FEF6D1" w14:textId="77777777" w:rsidR="001C416B" w:rsidRPr="0031202C" w:rsidRDefault="001C416B" w:rsidP="001C416B">
            <w:pPr>
              <w:pStyle w:val="Li"/>
            </w:pPr>
            <w:r w:rsidRPr="0031202C">
              <w:t xml:space="preserve"> The source filename for the asset. Will not appear in the final game. </w:t>
            </w:r>
          </w:p>
        </w:tc>
      </w:tr>
      <w:tr w:rsidR="001C416B" w:rsidRPr="00152F77" w14:paraId="77F70B85" w14:textId="77777777" w:rsidTr="001C416B">
        <w:tc>
          <w:tcPr>
            <w:tcW w:w="4788" w:type="dxa"/>
          </w:tcPr>
          <w:p w14:paraId="45EA097A" w14:textId="77777777" w:rsidR="001C416B" w:rsidRPr="0031202C" w:rsidRDefault="001C416B" w:rsidP="001C416B">
            <w:pPr>
              <w:pStyle w:val="Li"/>
            </w:pPr>
            <w:r w:rsidRPr="0031202C">
              <w:t>Wavebank</w:t>
            </w:r>
          </w:p>
        </w:tc>
        <w:tc>
          <w:tcPr>
            <w:tcW w:w="4788" w:type="dxa"/>
          </w:tcPr>
          <w:p w14:paraId="3E7A6164" w14:textId="77777777" w:rsidR="001C416B" w:rsidRPr="0031202C" w:rsidRDefault="001C416B" w:rsidP="001C416B">
            <w:pPr>
              <w:pStyle w:val="Li"/>
            </w:pPr>
            <w:r w:rsidRPr="0031202C">
              <w:t xml:space="preserve"> The wavebank the source file can be found in. Will appear in the final game. </w:t>
            </w:r>
          </w:p>
        </w:tc>
      </w:tr>
      <w:tr w:rsidR="001C416B" w:rsidRPr="00152F77" w14:paraId="35033EC2" w14:textId="77777777" w:rsidTr="001C416B">
        <w:tc>
          <w:tcPr>
            <w:tcW w:w="4788" w:type="dxa"/>
          </w:tcPr>
          <w:p w14:paraId="5B81F77C" w14:textId="77777777" w:rsidR="001C416B" w:rsidRPr="0031202C" w:rsidRDefault="001C416B" w:rsidP="001C416B">
            <w:pPr>
              <w:pStyle w:val="Li"/>
            </w:pPr>
            <w:r w:rsidRPr="0031202C">
              <w:t>Soundbank</w:t>
            </w:r>
          </w:p>
        </w:tc>
        <w:tc>
          <w:tcPr>
            <w:tcW w:w="4788" w:type="dxa"/>
          </w:tcPr>
          <w:p w14:paraId="240027CA" w14:textId="77777777" w:rsidR="001C416B" w:rsidRPr="0031202C" w:rsidRDefault="001C416B" w:rsidP="001C416B">
            <w:pPr>
              <w:pStyle w:val="Li"/>
            </w:pPr>
            <w:r w:rsidRPr="0031202C">
              <w:t xml:space="preserve"> The soundbank the file can be accessed from. Will appear in the final game. </w:t>
            </w:r>
          </w:p>
        </w:tc>
      </w:tr>
      <w:tr w:rsidR="001C416B" w:rsidRPr="00152F77" w14:paraId="519947B0" w14:textId="77777777" w:rsidTr="001C416B">
        <w:tc>
          <w:tcPr>
            <w:tcW w:w="4788" w:type="dxa"/>
          </w:tcPr>
          <w:p w14:paraId="588B722A" w14:textId="77777777" w:rsidR="001C416B" w:rsidRPr="0031202C" w:rsidRDefault="001C416B" w:rsidP="001C416B">
            <w:pPr>
              <w:pStyle w:val="Li"/>
              <w:spacing w:after="280" w:afterAutospacing="1"/>
            </w:pPr>
            <w:r w:rsidRPr="0031202C">
              <w:t>Cue name</w:t>
            </w:r>
          </w:p>
        </w:tc>
        <w:tc>
          <w:tcPr>
            <w:tcW w:w="4788" w:type="dxa"/>
          </w:tcPr>
          <w:p w14:paraId="78A79F5A" w14:textId="77777777" w:rsidR="001C416B" w:rsidRPr="0031202C" w:rsidRDefault="001C416B" w:rsidP="001C416B">
            <w:pPr>
              <w:pStyle w:val="Li"/>
              <w:spacing w:after="280" w:afterAutospacing="1"/>
            </w:pPr>
            <w:r w:rsidRPr="0031202C">
              <w:t xml:space="preserve"> The cue name used to call the sound. Will typically be the same as the Filename but without extension. </w:t>
            </w:r>
          </w:p>
        </w:tc>
      </w:tr>
    </w:tbl>
    <w:p w14:paraId="00601EDB" w14:textId="77777777" w:rsidR="001C416B" w:rsidRPr="0031202C" w:rsidRDefault="001C416B" w:rsidP="0031202C">
      <w:pPr>
        <w:pStyle w:val="Heading3"/>
      </w:pPr>
      <w:bookmarkStart w:id="572" w:name="_Toc256375357"/>
      <w:r w:rsidRPr="0031202C">
        <w:t>Interface (menu_)</w:t>
      </w:r>
      <w:bookmarkEnd w:id="572"/>
    </w:p>
    <w:p w14:paraId="028C6AF7" w14:textId="77777777" w:rsidR="001C416B" w:rsidRPr="002663F8" w:rsidRDefault="001C416B" w:rsidP="0031202C">
      <w:pPr>
        <w:jc w:val="center"/>
        <w:rPr>
          <w:b/>
          <w:i/>
          <w:u w:val="single"/>
        </w:rPr>
      </w:pPr>
      <w:r w:rsidRPr="002663F8">
        <w:rPr>
          <w:b/>
          <w:i/>
          <w:u w:val="single"/>
        </w:rPr>
        <w:t xml:space="preserve">Menu </w:t>
      </w:r>
      <w:r w:rsidR="002663F8">
        <w:rPr>
          <w:b/>
          <w:i/>
          <w:u w:val="single"/>
        </w:rPr>
        <w:t>C</w:t>
      </w:r>
      <w:r w:rsidRPr="002663F8">
        <w:rPr>
          <w:b/>
          <w:i/>
          <w:u w:val="single"/>
        </w:rPr>
        <w:t xml:space="preserve">ursor </w:t>
      </w:r>
      <w:r w:rsidR="002663F8">
        <w:rPr>
          <w:b/>
          <w:i/>
          <w:u w:val="single"/>
        </w:rPr>
        <w:t>M</w:t>
      </w:r>
      <w:r w:rsidRPr="002663F8">
        <w:rPr>
          <w:b/>
          <w:i/>
          <w:u w:val="single"/>
        </w:rPr>
        <w:t>ove</w:t>
      </w:r>
    </w:p>
    <w:tbl>
      <w:tblPr>
        <w:tblW w:w="0" w:type="auto"/>
        <w:tblLook w:val="04A0" w:firstRow="1" w:lastRow="0" w:firstColumn="1" w:lastColumn="0" w:noHBand="0" w:noVBand="1"/>
      </w:tblPr>
      <w:tblGrid>
        <w:gridCol w:w="4788"/>
        <w:gridCol w:w="4788"/>
      </w:tblGrid>
      <w:tr w:rsidR="001C416B" w:rsidRPr="0031202C" w14:paraId="39D07EBA" w14:textId="77777777" w:rsidTr="001C416B">
        <w:tc>
          <w:tcPr>
            <w:tcW w:w="4788" w:type="dxa"/>
          </w:tcPr>
          <w:p w14:paraId="5FF02A12" w14:textId="77777777" w:rsidR="001C416B" w:rsidRPr="0031202C" w:rsidRDefault="001C416B" w:rsidP="001C416B">
            <w:pPr>
              <w:pStyle w:val="Li"/>
            </w:pPr>
            <w:r w:rsidRPr="0031202C">
              <w:t>Description</w:t>
            </w:r>
          </w:p>
        </w:tc>
        <w:tc>
          <w:tcPr>
            <w:tcW w:w="4788" w:type="dxa"/>
          </w:tcPr>
          <w:p w14:paraId="1B8AE06D" w14:textId="77777777" w:rsidR="001C416B" w:rsidRPr="0031202C" w:rsidRDefault="001C416B" w:rsidP="001C416B">
            <w:pPr>
              <w:pStyle w:val="Li"/>
            </w:pPr>
            <w:r w:rsidRPr="0031202C">
              <w:t xml:space="preserve"> The menu cursor movement sound is similar to the click of a small metal object (such as a bullet) hitting a solid object. </w:t>
            </w:r>
          </w:p>
        </w:tc>
      </w:tr>
      <w:tr w:rsidR="001C416B" w:rsidRPr="0031202C" w14:paraId="0125AB93" w14:textId="77777777" w:rsidTr="001C416B">
        <w:tc>
          <w:tcPr>
            <w:tcW w:w="4788" w:type="dxa"/>
          </w:tcPr>
          <w:p w14:paraId="0E9A8A34" w14:textId="77777777" w:rsidR="001C416B" w:rsidRPr="0031202C" w:rsidRDefault="001C416B" w:rsidP="001C416B">
            <w:pPr>
              <w:pStyle w:val="Li"/>
            </w:pPr>
            <w:r w:rsidRPr="0031202C">
              <w:t>Play cue</w:t>
            </w:r>
          </w:p>
        </w:tc>
        <w:tc>
          <w:tcPr>
            <w:tcW w:w="4788" w:type="dxa"/>
          </w:tcPr>
          <w:p w14:paraId="59B49E31" w14:textId="77777777" w:rsidR="001C416B" w:rsidRPr="0031202C" w:rsidRDefault="001C416B" w:rsidP="001C416B">
            <w:pPr>
              <w:pStyle w:val="Li"/>
            </w:pPr>
            <w:r w:rsidRPr="0031202C">
              <w:t xml:space="preserve"> The arrow keys are used on the main menu to change a selection. </w:t>
            </w:r>
          </w:p>
        </w:tc>
      </w:tr>
      <w:tr w:rsidR="001C416B" w:rsidRPr="0031202C" w14:paraId="53D8B33D" w14:textId="77777777" w:rsidTr="001C416B">
        <w:tc>
          <w:tcPr>
            <w:tcW w:w="4788" w:type="dxa"/>
          </w:tcPr>
          <w:p w14:paraId="1D33DDDA" w14:textId="77777777" w:rsidR="001C416B" w:rsidRPr="0031202C" w:rsidRDefault="001C416B" w:rsidP="001C416B">
            <w:pPr>
              <w:pStyle w:val="Li"/>
            </w:pPr>
            <w:r w:rsidRPr="0031202C">
              <w:t>Source</w:t>
            </w:r>
          </w:p>
        </w:tc>
        <w:tc>
          <w:tcPr>
            <w:tcW w:w="4788" w:type="dxa"/>
          </w:tcPr>
          <w:p w14:paraId="69D2B78E" w14:textId="77777777" w:rsidR="001C416B" w:rsidRPr="0031202C" w:rsidRDefault="001C416B" w:rsidP="001C416B">
            <w:pPr>
              <w:pStyle w:val="Li"/>
            </w:pPr>
            <w:r w:rsidRPr="0031202C">
              <w:t xml:space="preserve"> Licensed track or Foley </w:t>
            </w:r>
          </w:p>
        </w:tc>
      </w:tr>
      <w:tr w:rsidR="001C416B" w:rsidRPr="0031202C" w14:paraId="20DD0C6B" w14:textId="77777777" w:rsidTr="001C416B">
        <w:tc>
          <w:tcPr>
            <w:tcW w:w="4788" w:type="dxa"/>
          </w:tcPr>
          <w:p w14:paraId="3B611BEE" w14:textId="77777777" w:rsidR="001C416B" w:rsidRPr="0031202C" w:rsidRDefault="001C416B" w:rsidP="001C416B">
            <w:pPr>
              <w:pStyle w:val="Li"/>
            </w:pPr>
            <w:r w:rsidRPr="0031202C">
              <w:t>Length</w:t>
            </w:r>
          </w:p>
        </w:tc>
        <w:tc>
          <w:tcPr>
            <w:tcW w:w="4788" w:type="dxa"/>
          </w:tcPr>
          <w:p w14:paraId="17793B1A" w14:textId="77777777" w:rsidR="001C416B" w:rsidRPr="0031202C" w:rsidRDefault="001C416B" w:rsidP="001C416B">
            <w:pPr>
              <w:pStyle w:val="Li"/>
            </w:pPr>
            <w:r w:rsidRPr="0031202C">
              <w:t xml:space="preserve"> 0.1 seconds </w:t>
            </w:r>
          </w:p>
        </w:tc>
      </w:tr>
      <w:tr w:rsidR="001C416B" w:rsidRPr="0031202C" w14:paraId="06158F61" w14:textId="77777777" w:rsidTr="001C416B">
        <w:tc>
          <w:tcPr>
            <w:tcW w:w="4788" w:type="dxa"/>
          </w:tcPr>
          <w:p w14:paraId="5B3232A5" w14:textId="77777777" w:rsidR="001C416B" w:rsidRPr="0031202C" w:rsidRDefault="001C416B" w:rsidP="001C416B">
            <w:pPr>
              <w:pStyle w:val="Li"/>
            </w:pPr>
            <w:r w:rsidRPr="0031202C">
              <w:t>Loops</w:t>
            </w:r>
          </w:p>
        </w:tc>
        <w:tc>
          <w:tcPr>
            <w:tcW w:w="4788" w:type="dxa"/>
          </w:tcPr>
          <w:p w14:paraId="2FCDD29D" w14:textId="77777777" w:rsidR="001C416B" w:rsidRPr="0031202C" w:rsidRDefault="001C416B" w:rsidP="001C416B">
            <w:pPr>
              <w:pStyle w:val="Li"/>
            </w:pPr>
            <w:r w:rsidRPr="0031202C">
              <w:t xml:space="preserve"> No </w:t>
            </w:r>
          </w:p>
        </w:tc>
      </w:tr>
      <w:tr w:rsidR="001C416B" w:rsidRPr="0031202C" w14:paraId="7E51978E" w14:textId="77777777" w:rsidTr="001C416B">
        <w:tc>
          <w:tcPr>
            <w:tcW w:w="4788" w:type="dxa"/>
          </w:tcPr>
          <w:p w14:paraId="042A3483" w14:textId="77777777" w:rsidR="001C416B" w:rsidRPr="0031202C" w:rsidRDefault="001C416B" w:rsidP="001C416B">
            <w:pPr>
              <w:pStyle w:val="Li"/>
            </w:pPr>
            <w:r w:rsidRPr="0031202C">
              <w:t>3D positional</w:t>
            </w:r>
          </w:p>
        </w:tc>
        <w:tc>
          <w:tcPr>
            <w:tcW w:w="4788" w:type="dxa"/>
          </w:tcPr>
          <w:p w14:paraId="622D48E0" w14:textId="77777777" w:rsidR="001C416B" w:rsidRPr="0031202C" w:rsidRDefault="001C416B" w:rsidP="001C416B">
            <w:pPr>
              <w:pStyle w:val="Li"/>
            </w:pPr>
            <w:r w:rsidRPr="0031202C">
              <w:t xml:space="preserve"> No </w:t>
            </w:r>
          </w:p>
        </w:tc>
      </w:tr>
      <w:tr w:rsidR="001C416B" w:rsidRPr="0031202C" w14:paraId="32673F70" w14:textId="77777777" w:rsidTr="001C416B">
        <w:tc>
          <w:tcPr>
            <w:tcW w:w="4788" w:type="dxa"/>
          </w:tcPr>
          <w:p w14:paraId="1B302F27" w14:textId="77777777" w:rsidR="001C416B" w:rsidRPr="0031202C" w:rsidRDefault="001C416B" w:rsidP="001C416B">
            <w:pPr>
              <w:pStyle w:val="Li"/>
            </w:pPr>
            <w:r w:rsidRPr="0031202C">
              <w:t>Others can hear</w:t>
            </w:r>
          </w:p>
        </w:tc>
        <w:tc>
          <w:tcPr>
            <w:tcW w:w="4788" w:type="dxa"/>
          </w:tcPr>
          <w:p w14:paraId="228DBBB8" w14:textId="77777777" w:rsidR="001C416B" w:rsidRPr="0031202C" w:rsidRDefault="001C416B" w:rsidP="001C416B">
            <w:pPr>
              <w:pStyle w:val="Li"/>
            </w:pPr>
            <w:r w:rsidRPr="0031202C">
              <w:t xml:space="preserve"> No </w:t>
            </w:r>
          </w:p>
        </w:tc>
      </w:tr>
      <w:tr w:rsidR="001C416B" w:rsidRPr="0031202C" w14:paraId="7BADA192" w14:textId="77777777" w:rsidTr="001C416B">
        <w:tc>
          <w:tcPr>
            <w:tcW w:w="4788" w:type="dxa"/>
          </w:tcPr>
          <w:p w14:paraId="3DF96B01" w14:textId="77777777" w:rsidR="001C416B" w:rsidRPr="0031202C" w:rsidRDefault="001C416B" w:rsidP="001C416B">
            <w:pPr>
              <w:pStyle w:val="Li"/>
            </w:pPr>
            <w:r w:rsidRPr="0031202C">
              <w:t>Filename</w:t>
            </w:r>
          </w:p>
        </w:tc>
        <w:tc>
          <w:tcPr>
            <w:tcW w:w="4788" w:type="dxa"/>
          </w:tcPr>
          <w:p w14:paraId="248ACB80" w14:textId="77777777" w:rsidR="001C416B" w:rsidRPr="0031202C" w:rsidRDefault="001C416B" w:rsidP="001C416B">
            <w:pPr>
              <w:pStyle w:val="Li"/>
            </w:pPr>
            <w:r w:rsidRPr="0031202C">
              <w:t xml:space="preserve"> menu_CursorMove.wav </w:t>
            </w:r>
          </w:p>
        </w:tc>
      </w:tr>
      <w:tr w:rsidR="001C416B" w:rsidRPr="0031202C" w14:paraId="66C5321A" w14:textId="77777777" w:rsidTr="001C416B">
        <w:tc>
          <w:tcPr>
            <w:tcW w:w="4788" w:type="dxa"/>
          </w:tcPr>
          <w:p w14:paraId="4F1C6775" w14:textId="77777777" w:rsidR="001C416B" w:rsidRPr="0031202C" w:rsidRDefault="001C416B" w:rsidP="001C416B">
            <w:pPr>
              <w:pStyle w:val="Li"/>
            </w:pPr>
            <w:r w:rsidRPr="0031202C">
              <w:t>Wavebank</w:t>
            </w:r>
          </w:p>
        </w:tc>
        <w:tc>
          <w:tcPr>
            <w:tcW w:w="4788" w:type="dxa"/>
          </w:tcPr>
          <w:p w14:paraId="0FB9D24B" w14:textId="77777777" w:rsidR="001C416B" w:rsidRPr="0031202C" w:rsidRDefault="001C416B" w:rsidP="001C416B">
            <w:pPr>
              <w:pStyle w:val="Li"/>
            </w:pPr>
            <w:r w:rsidRPr="0031202C">
              <w:t xml:space="preserve"> MenuEffects.xwb </w:t>
            </w:r>
          </w:p>
        </w:tc>
      </w:tr>
      <w:tr w:rsidR="001C416B" w:rsidRPr="0031202C" w14:paraId="051AE1E6" w14:textId="77777777" w:rsidTr="001C416B">
        <w:tc>
          <w:tcPr>
            <w:tcW w:w="4788" w:type="dxa"/>
          </w:tcPr>
          <w:p w14:paraId="36200BC1" w14:textId="77777777" w:rsidR="001C416B" w:rsidRPr="0031202C" w:rsidRDefault="001C416B" w:rsidP="001C416B">
            <w:pPr>
              <w:pStyle w:val="Li"/>
            </w:pPr>
            <w:r w:rsidRPr="0031202C">
              <w:t>Soundbank</w:t>
            </w:r>
          </w:p>
        </w:tc>
        <w:tc>
          <w:tcPr>
            <w:tcW w:w="4788" w:type="dxa"/>
          </w:tcPr>
          <w:p w14:paraId="066FABB5" w14:textId="77777777" w:rsidR="001C416B" w:rsidRPr="0031202C" w:rsidRDefault="001C416B" w:rsidP="001C416B">
            <w:pPr>
              <w:pStyle w:val="Li"/>
            </w:pPr>
            <w:r w:rsidRPr="0031202C">
              <w:t xml:space="preserve"> MenuEffects.xsb </w:t>
            </w:r>
          </w:p>
        </w:tc>
      </w:tr>
      <w:tr w:rsidR="001C416B" w:rsidRPr="0031202C" w14:paraId="1896C2A1" w14:textId="77777777" w:rsidTr="001C416B">
        <w:tc>
          <w:tcPr>
            <w:tcW w:w="4788" w:type="dxa"/>
          </w:tcPr>
          <w:p w14:paraId="7358EF4C" w14:textId="77777777" w:rsidR="001C416B" w:rsidRPr="0031202C" w:rsidRDefault="001C416B" w:rsidP="001C416B">
            <w:pPr>
              <w:pStyle w:val="Li"/>
              <w:spacing w:after="280" w:afterAutospacing="1"/>
            </w:pPr>
            <w:r w:rsidRPr="0031202C">
              <w:t>Cue name</w:t>
            </w:r>
          </w:p>
        </w:tc>
        <w:tc>
          <w:tcPr>
            <w:tcW w:w="4788" w:type="dxa"/>
          </w:tcPr>
          <w:p w14:paraId="35E12009" w14:textId="77777777" w:rsidR="001C416B" w:rsidRPr="0031202C" w:rsidRDefault="001C416B" w:rsidP="001C416B">
            <w:pPr>
              <w:pStyle w:val="Li"/>
              <w:spacing w:after="280" w:afterAutospacing="1"/>
            </w:pPr>
            <w:r w:rsidRPr="0031202C">
              <w:t xml:space="preserve"> menu_CursorMove </w:t>
            </w:r>
          </w:p>
        </w:tc>
      </w:tr>
    </w:tbl>
    <w:p w14:paraId="6AB5474B" w14:textId="77777777" w:rsidR="0031202C" w:rsidRDefault="0031202C" w:rsidP="0031202C"/>
    <w:p w14:paraId="477CF9EA" w14:textId="77777777" w:rsidR="001C416B" w:rsidRPr="002663F8" w:rsidRDefault="001C416B" w:rsidP="0031202C">
      <w:pPr>
        <w:jc w:val="center"/>
        <w:rPr>
          <w:b/>
          <w:i/>
          <w:u w:val="single"/>
        </w:rPr>
      </w:pPr>
      <w:r w:rsidRPr="002663F8">
        <w:rPr>
          <w:b/>
          <w:i/>
          <w:u w:val="single"/>
        </w:rPr>
        <w:t xml:space="preserve">Menu </w:t>
      </w:r>
      <w:r w:rsidR="002663F8">
        <w:rPr>
          <w:b/>
          <w:i/>
          <w:u w:val="single"/>
        </w:rPr>
        <w:t>S</w:t>
      </w:r>
      <w:r w:rsidRPr="002663F8">
        <w:rPr>
          <w:b/>
          <w:i/>
          <w:u w:val="single"/>
        </w:rPr>
        <w:t>elect</w:t>
      </w:r>
    </w:p>
    <w:tbl>
      <w:tblPr>
        <w:tblW w:w="0" w:type="auto"/>
        <w:tblLook w:val="04A0" w:firstRow="1" w:lastRow="0" w:firstColumn="1" w:lastColumn="0" w:noHBand="0" w:noVBand="1"/>
      </w:tblPr>
      <w:tblGrid>
        <w:gridCol w:w="4788"/>
        <w:gridCol w:w="4788"/>
      </w:tblGrid>
      <w:tr w:rsidR="001C416B" w:rsidRPr="0031202C" w14:paraId="452C7682" w14:textId="77777777" w:rsidTr="001C416B">
        <w:tc>
          <w:tcPr>
            <w:tcW w:w="4788" w:type="dxa"/>
          </w:tcPr>
          <w:p w14:paraId="208C4E8A" w14:textId="77777777" w:rsidR="001C416B" w:rsidRPr="0031202C" w:rsidRDefault="001C416B" w:rsidP="001C416B">
            <w:pPr>
              <w:pStyle w:val="Li"/>
            </w:pPr>
            <w:r w:rsidRPr="0031202C">
              <w:t>Description</w:t>
            </w:r>
          </w:p>
        </w:tc>
        <w:tc>
          <w:tcPr>
            <w:tcW w:w="4788" w:type="dxa"/>
          </w:tcPr>
          <w:p w14:paraId="41ADD761" w14:textId="77777777" w:rsidR="001C416B" w:rsidRPr="0031202C" w:rsidRDefault="001C416B" w:rsidP="001C416B">
            <w:pPr>
              <w:pStyle w:val="Li"/>
            </w:pPr>
            <w:r w:rsidRPr="0031202C">
              <w:t xml:space="preserve"> The selection sound in Trigger Happy main menus is similar to the basic pistol’s firing sound. </w:t>
            </w:r>
          </w:p>
        </w:tc>
      </w:tr>
      <w:tr w:rsidR="001C416B" w:rsidRPr="0031202C" w14:paraId="7FEBAD82" w14:textId="77777777" w:rsidTr="001C416B">
        <w:tc>
          <w:tcPr>
            <w:tcW w:w="4788" w:type="dxa"/>
          </w:tcPr>
          <w:p w14:paraId="55CB4400" w14:textId="77777777" w:rsidR="001C416B" w:rsidRPr="0031202C" w:rsidRDefault="001C416B" w:rsidP="001C416B">
            <w:pPr>
              <w:pStyle w:val="Li"/>
            </w:pPr>
            <w:r w:rsidRPr="0031202C">
              <w:t>Play cue</w:t>
            </w:r>
          </w:p>
        </w:tc>
        <w:tc>
          <w:tcPr>
            <w:tcW w:w="4788" w:type="dxa"/>
          </w:tcPr>
          <w:p w14:paraId="71FC879E" w14:textId="77777777" w:rsidR="001C416B" w:rsidRPr="0031202C" w:rsidRDefault="001C416B" w:rsidP="001C416B">
            <w:pPr>
              <w:pStyle w:val="Li"/>
            </w:pPr>
            <w:r w:rsidRPr="0031202C">
              <w:t xml:space="preserve"> Something is selected in one of the menus. </w:t>
            </w:r>
          </w:p>
        </w:tc>
      </w:tr>
      <w:tr w:rsidR="001C416B" w:rsidRPr="0031202C" w14:paraId="6319125C" w14:textId="77777777" w:rsidTr="001C416B">
        <w:tc>
          <w:tcPr>
            <w:tcW w:w="4788" w:type="dxa"/>
          </w:tcPr>
          <w:p w14:paraId="0F6C50D6" w14:textId="77777777" w:rsidR="001C416B" w:rsidRPr="0031202C" w:rsidRDefault="001C416B" w:rsidP="001C416B">
            <w:pPr>
              <w:pStyle w:val="Li"/>
            </w:pPr>
            <w:r w:rsidRPr="0031202C">
              <w:t>Source</w:t>
            </w:r>
          </w:p>
        </w:tc>
        <w:tc>
          <w:tcPr>
            <w:tcW w:w="4788" w:type="dxa"/>
          </w:tcPr>
          <w:p w14:paraId="4965D7EA" w14:textId="77777777" w:rsidR="001C416B" w:rsidRPr="0031202C" w:rsidRDefault="001C416B" w:rsidP="001C416B">
            <w:pPr>
              <w:pStyle w:val="Li"/>
            </w:pPr>
            <w:r w:rsidRPr="0031202C">
              <w:t xml:space="preserve"> Licensed track or Foley </w:t>
            </w:r>
          </w:p>
        </w:tc>
      </w:tr>
      <w:tr w:rsidR="001C416B" w:rsidRPr="0031202C" w14:paraId="76DF32B3" w14:textId="77777777" w:rsidTr="001C416B">
        <w:tc>
          <w:tcPr>
            <w:tcW w:w="4788" w:type="dxa"/>
          </w:tcPr>
          <w:p w14:paraId="53E231E8" w14:textId="77777777" w:rsidR="001C416B" w:rsidRPr="0031202C" w:rsidRDefault="001C416B" w:rsidP="001C416B">
            <w:pPr>
              <w:pStyle w:val="Li"/>
            </w:pPr>
            <w:r w:rsidRPr="0031202C">
              <w:t>Length</w:t>
            </w:r>
          </w:p>
        </w:tc>
        <w:tc>
          <w:tcPr>
            <w:tcW w:w="4788" w:type="dxa"/>
          </w:tcPr>
          <w:p w14:paraId="27A16CFF" w14:textId="77777777" w:rsidR="001C416B" w:rsidRPr="0031202C" w:rsidRDefault="001C416B" w:rsidP="001C416B">
            <w:pPr>
              <w:pStyle w:val="Li"/>
            </w:pPr>
            <w:r w:rsidRPr="0031202C">
              <w:t xml:space="preserve"> 0.2 seconds </w:t>
            </w:r>
          </w:p>
        </w:tc>
      </w:tr>
      <w:tr w:rsidR="001C416B" w:rsidRPr="0031202C" w14:paraId="6E4B444E" w14:textId="77777777" w:rsidTr="001C416B">
        <w:tc>
          <w:tcPr>
            <w:tcW w:w="4788" w:type="dxa"/>
          </w:tcPr>
          <w:p w14:paraId="6BA8E27A" w14:textId="77777777" w:rsidR="001C416B" w:rsidRPr="0031202C" w:rsidRDefault="001C416B" w:rsidP="001C416B">
            <w:pPr>
              <w:pStyle w:val="Li"/>
            </w:pPr>
            <w:r w:rsidRPr="0031202C">
              <w:t>Loops</w:t>
            </w:r>
          </w:p>
        </w:tc>
        <w:tc>
          <w:tcPr>
            <w:tcW w:w="4788" w:type="dxa"/>
          </w:tcPr>
          <w:p w14:paraId="49056046" w14:textId="77777777" w:rsidR="001C416B" w:rsidRPr="0031202C" w:rsidRDefault="001C416B" w:rsidP="001C416B">
            <w:pPr>
              <w:pStyle w:val="Li"/>
            </w:pPr>
            <w:r w:rsidRPr="0031202C">
              <w:t xml:space="preserve"> No </w:t>
            </w:r>
          </w:p>
        </w:tc>
      </w:tr>
      <w:tr w:rsidR="001C416B" w:rsidRPr="0031202C" w14:paraId="4890BB3B" w14:textId="77777777" w:rsidTr="001C416B">
        <w:tc>
          <w:tcPr>
            <w:tcW w:w="4788" w:type="dxa"/>
          </w:tcPr>
          <w:p w14:paraId="58884D3C" w14:textId="77777777" w:rsidR="001C416B" w:rsidRPr="0031202C" w:rsidRDefault="001C416B" w:rsidP="001C416B">
            <w:pPr>
              <w:pStyle w:val="Li"/>
            </w:pPr>
            <w:r w:rsidRPr="0031202C">
              <w:t>3D positional</w:t>
            </w:r>
          </w:p>
        </w:tc>
        <w:tc>
          <w:tcPr>
            <w:tcW w:w="4788" w:type="dxa"/>
          </w:tcPr>
          <w:p w14:paraId="0007DC07" w14:textId="77777777" w:rsidR="001C416B" w:rsidRPr="0031202C" w:rsidRDefault="001C416B" w:rsidP="001C416B">
            <w:pPr>
              <w:pStyle w:val="Li"/>
            </w:pPr>
            <w:r w:rsidRPr="0031202C">
              <w:t xml:space="preserve"> No </w:t>
            </w:r>
          </w:p>
        </w:tc>
      </w:tr>
      <w:tr w:rsidR="001C416B" w:rsidRPr="0031202C" w14:paraId="6B124152" w14:textId="77777777" w:rsidTr="001C416B">
        <w:tc>
          <w:tcPr>
            <w:tcW w:w="4788" w:type="dxa"/>
          </w:tcPr>
          <w:p w14:paraId="736B933C" w14:textId="77777777" w:rsidR="001C416B" w:rsidRPr="0031202C" w:rsidRDefault="001C416B" w:rsidP="001C416B">
            <w:pPr>
              <w:pStyle w:val="Li"/>
            </w:pPr>
            <w:r w:rsidRPr="0031202C">
              <w:t>Others can hear</w:t>
            </w:r>
          </w:p>
        </w:tc>
        <w:tc>
          <w:tcPr>
            <w:tcW w:w="4788" w:type="dxa"/>
          </w:tcPr>
          <w:p w14:paraId="00FC533F" w14:textId="77777777" w:rsidR="001C416B" w:rsidRPr="0031202C" w:rsidRDefault="001C416B" w:rsidP="001C416B">
            <w:pPr>
              <w:pStyle w:val="Li"/>
            </w:pPr>
            <w:r w:rsidRPr="0031202C">
              <w:t xml:space="preserve"> No </w:t>
            </w:r>
          </w:p>
        </w:tc>
      </w:tr>
      <w:tr w:rsidR="001C416B" w:rsidRPr="0031202C" w14:paraId="79D90D54" w14:textId="77777777" w:rsidTr="001C416B">
        <w:tc>
          <w:tcPr>
            <w:tcW w:w="4788" w:type="dxa"/>
          </w:tcPr>
          <w:p w14:paraId="3660D1CA" w14:textId="77777777" w:rsidR="001C416B" w:rsidRPr="0031202C" w:rsidRDefault="001C416B" w:rsidP="001C416B">
            <w:pPr>
              <w:pStyle w:val="Li"/>
            </w:pPr>
            <w:r w:rsidRPr="0031202C">
              <w:t>Filename</w:t>
            </w:r>
          </w:p>
        </w:tc>
        <w:tc>
          <w:tcPr>
            <w:tcW w:w="4788" w:type="dxa"/>
          </w:tcPr>
          <w:p w14:paraId="3B5D0016" w14:textId="77777777" w:rsidR="001C416B" w:rsidRPr="0031202C" w:rsidRDefault="001C416B" w:rsidP="001C416B">
            <w:pPr>
              <w:pStyle w:val="Li"/>
            </w:pPr>
            <w:r w:rsidRPr="0031202C">
              <w:t xml:space="preserve"> menu_Select.wav </w:t>
            </w:r>
          </w:p>
        </w:tc>
      </w:tr>
      <w:tr w:rsidR="001C416B" w:rsidRPr="0031202C" w14:paraId="5110CE53" w14:textId="77777777" w:rsidTr="001C416B">
        <w:tc>
          <w:tcPr>
            <w:tcW w:w="4788" w:type="dxa"/>
          </w:tcPr>
          <w:p w14:paraId="16E13858" w14:textId="77777777" w:rsidR="001C416B" w:rsidRPr="0031202C" w:rsidRDefault="001C416B" w:rsidP="001C416B">
            <w:pPr>
              <w:pStyle w:val="Li"/>
            </w:pPr>
            <w:r w:rsidRPr="0031202C">
              <w:t>Wavebank</w:t>
            </w:r>
          </w:p>
        </w:tc>
        <w:tc>
          <w:tcPr>
            <w:tcW w:w="4788" w:type="dxa"/>
          </w:tcPr>
          <w:p w14:paraId="593B3FF0" w14:textId="77777777" w:rsidR="001C416B" w:rsidRPr="0031202C" w:rsidRDefault="001C416B" w:rsidP="001C416B">
            <w:pPr>
              <w:pStyle w:val="Li"/>
            </w:pPr>
            <w:r w:rsidRPr="0031202C">
              <w:t xml:space="preserve"> MenuEffects.xwb </w:t>
            </w:r>
          </w:p>
        </w:tc>
      </w:tr>
      <w:tr w:rsidR="001C416B" w:rsidRPr="0031202C" w14:paraId="338D2EE9" w14:textId="77777777" w:rsidTr="001C416B">
        <w:tc>
          <w:tcPr>
            <w:tcW w:w="4788" w:type="dxa"/>
          </w:tcPr>
          <w:p w14:paraId="0CC834D3" w14:textId="77777777" w:rsidR="001C416B" w:rsidRPr="0031202C" w:rsidRDefault="001C416B" w:rsidP="001C416B">
            <w:pPr>
              <w:pStyle w:val="Li"/>
            </w:pPr>
            <w:r w:rsidRPr="0031202C">
              <w:t>Soundbank</w:t>
            </w:r>
          </w:p>
        </w:tc>
        <w:tc>
          <w:tcPr>
            <w:tcW w:w="4788" w:type="dxa"/>
          </w:tcPr>
          <w:p w14:paraId="779F40FD" w14:textId="77777777" w:rsidR="001C416B" w:rsidRPr="0031202C" w:rsidRDefault="001C416B" w:rsidP="001C416B">
            <w:pPr>
              <w:pStyle w:val="Li"/>
            </w:pPr>
            <w:r w:rsidRPr="0031202C">
              <w:t xml:space="preserve"> MenuEffects.xsb </w:t>
            </w:r>
          </w:p>
        </w:tc>
      </w:tr>
      <w:tr w:rsidR="001C416B" w:rsidRPr="0031202C" w14:paraId="74172D08" w14:textId="77777777" w:rsidTr="001C416B">
        <w:tc>
          <w:tcPr>
            <w:tcW w:w="4788" w:type="dxa"/>
          </w:tcPr>
          <w:p w14:paraId="4A4D6401" w14:textId="77777777" w:rsidR="001C416B" w:rsidRPr="0031202C" w:rsidRDefault="001C416B" w:rsidP="001C416B">
            <w:pPr>
              <w:pStyle w:val="Li"/>
              <w:spacing w:after="280" w:afterAutospacing="1"/>
            </w:pPr>
            <w:r w:rsidRPr="0031202C">
              <w:t>Cue name</w:t>
            </w:r>
          </w:p>
        </w:tc>
        <w:tc>
          <w:tcPr>
            <w:tcW w:w="4788" w:type="dxa"/>
          </w:tcPr>
          <w:p w14:paraId="16025F85" w14:textId="77777777" w:rsidR="001C416B" w:rsidRPr="0031202C" w:rsidRDefault="001C416B" w:rsidP="001C416B">
            <w:pPr>
              <w:pStyle w:val="Li"/>
              <w:spacing w:after="280" w:afterAutospacing="1"/>
            </w:pPr>
            <w:r w:rsidRPr="0031202C">
              <w:t xml:space="preserve"> menu_Select </w:t>
            </w:r>
          </w:p>
        </w:tc>
      </w:tr>
    </w:tbl>
    <w:p w14:paraId="38278331" w14:textId="77777777" w:rsidR="0031202C" w:rsidRDefault="0031202C" w:rsidP="0031202C"/>
    <w:p w14:paraId="5EE0CF3B" w14:textId="77777777" w:rsidR="001C416B" w:rsidRPr="002663F8" w:rsidRDefault="001C416B" w:rsidP="0031202C">
      <w:pPr>
        <w:jc w:val="center"/>
        <w:rPr>
          <w:b/>
          <w:i/>
          <w:u w:val="single"/>
        </w:rPr>
      </w:pPr>
      <w:r w:rsidRPr="002663F8">
        <w:rPr>
          <w:b/>
          <w:i/>
          <w:u w:val="single"/>
        </w:rPr>
        <w:lastRenderedPageBreak/>
        <w:t xml:space="preserve">Menu </w:t>
      </w:r>
      <w:r w:rsidR="002663F8" w:rsidRPr="002663F8">
        <w:rPr>
          <w:b/>
          <w:i/>
          <w:u w:val="single"/>
        </w:rPr>
        <w:t>C</w:t>
      </w:r>
      <w:r w:rsidRPr="002663F8">
        <w:rPr>
          <w:b/>
          <w:i/>
          <w:u w:val="single"/>
        </w:rPr>
        <w:t>ancel</w:t>
      </w:r>
    </w:p>
    <w:tbl>
      <w:tblPr>
        <w:tblW w:w="0" w:type="auto"/>
        <w:tblLook w:val="04A0" w:firstRow="1" w:lastRow="0" w:firstColumn="1" w:lastColumn="0" w:noHBand="0" w:noVBand="1"/>
      </w:tblPr>
      <w:tblGrid>
        <w:gridCol w:w="4788"/>
        <w:gridCol w:w="4788"/>
      </w:tblGrid>
      <w:tr w:rsidR="001C416B" w:rsidRPr="0031202C" w14:paraId="7EB8D8B8" w14:textId="77777777" w:rsidTr="001C416B">
        <w:tc>
          <w:tcPr>
            <w:tcW w:w="4788" w:type="dxa"/>
          </w:tcPr>
          <w:p w14:paraId="717B01DE" w14:textId="77777777" w:rsidR="001C416B" w:rsidRPr="0031202C" w:rsidRDefault="001C416B" w:rsidP="001C416B">
            <w:pPr>
              <w:pStyle w:val="Li"/>
            </w:pPr>
            <w:r w:rsidRPr="0031202C">
              <w:t>Description</w:t>
            </w:r>
          </w:p>
        </w:tc>
        <w:tc>
          <w:tcPr>
            <w:tcW w:w="4788" w:type="dxa"/>
          </w:tcPr>
          <w:p w14:paraId="17039005" w14:textId="77777777" w:rsidR="001C416B" w:rsidRPr="0031202C" w:rsidRDefault="001C416B" w:rsidP="001C416B">
            <w:pPr>
              <w:pStyle w:val="Li"/>
            </w:pPr>
            <w:r w:rsidRPr="0031202C">
              <w:t xml:space="preserve"> The cancel sound is similar to the modifier destroyed sound. </w:t>
            </w:r>
          </w:p>
        </w:tc>
      </w:tr>
      <w:tr w:rsidR="001C416B" w:rsidRPr="0031202C" w14:paraId="526E3E0E" w14:textId="77777777" w:rsidTr="001C416B">
        <w:tc>
          <w:tcPr>
            <w:tcW w:w="4788" w:type="dxa"/>
          </w:tcPr>
          <w:p w14:paraId="145F00EF" w14:textId="77777777" w:rsidR="001C416B" w:rsidRPr="0031202C" w:rsidRDefault="001C416B" w:rsidP="001C416B">
            <w:pPr>
              <w:pStyle w:val="Li"/>
            </w:pPr>
            <w:r w:rsidRPr="0031202C">
              <w:t>Play cue</w:t>
            </w:r>
          </w:p>
        </w:tc>
        <w:tc>
          <w:tcPr>
            <w:tcW w:w="4788" w:type="dxa"/>
          </w:tcPr>
          <w:p w14:paraId="1BB38E7E" w14:textId="77777777" w:rsidR="001C416B" w:rsidRPr="0031202C" w:rsidRDefault="001C416B" w:rsidP="001C416B">
            <w:pPr>
              <w:pStyle w:val="Li"/>
            </w:pPr>
            <w:r w:rsidRPr="0031202C">
              <w:t xml:space="preserve"> The player backs out of a menu or cancels a selection. </w:t>
            </w:r>
          </w:p>
        </w:tc>
      </w:tr>
      <w:tr w:rsidR="001C416B" w:rsidRPr="0031202C" w14:paraId="65B0B6BE" w14:textId="77777777" w:rsidTr="001C416B">
        <w:tc>
          <w:tcPr>
            <w:tcW w:w="4788" w:type="dxa"/>
          </w:tcPr>
          <w:p w14:paraId="6A4F8775" w14:textId="77777777" w:rsidR="001C416B" w:rsidRPr="0031202C" w:rsidRDefault="001C416B" w:rsidP="001C416B">
            <w:pPr>
              <w:pStyle w:val="Li"/>
            </w:pPr>
            <w:r w:rsidRPr="0031202C">
              <w:t>Source</w:t>
            </w:r>
          </w:p>
        </w:tc>
        <w:tc>
          <w:tcPr>
            <w:tcW w:w="4788" w:type="dxa"/>
          </w:tcPr>
          <w:p w14:paraId="080C94AF" w14:textId="77777777" w:rsidR="001C416B" w:rsidRPr="0031202C" w:rsidRDefault="001C416B" w:rsidP="001C416B">
            <w:pPr>
              <w:pStyle w:val="Li"/>
            </w:pPr>
            <w:r w:rsidRPr="0031202C">
              <w:t xml:space="preserve"> Licensed track or Foley </w:t>
            </w:r>
          </w:p>
        </w:tc>
      </w:tr>
      <w:tr w:rsidR="001C416B" w:rsidRPr="0031202C" w14:paraId="6151A843" w14:textId="77777777" w:rsidTr="001C416B">
        <w:tc>
          <w:tcPr>
            <w:tcW w:w="4788" w:type="dxa"/>
          </w:tcPr>
          <w:p w14:paraId="475F8791" w14:textId="77777777" w:rsidR="001C416B" w:rsidRPr="0031202C" w:rsidRDefault="001C416B" w:rsidP="001C416B">
            <w:pPr>
              <w:pStyle w:val="Li"/>
            </w:pPr>
            <w:r w:rsidRPr="0031202C">
              <w:t>Length</w:t>
            </w:r>
          </w:p>
        </w:tc>
        <w:tc>
          <w:tcPr>
            <w:tcW w:w="4788" w:type="dxa"/>
          </w:tcPr>
          <w:p w14:paraId="36E098C6" w14:textId="77777777" w:rsidR="001C416B" w:rsidRPr="0031202C" w:rsidRDefault="001C416B" w:rsidP="001C416B">
            <w:pPr>
              <w:pStyle w:val="Li"/>
            </w:pPr>
            <w:r w:rsidRPr="0031202C">
              <w:t xml:space="preserve"> 0.2 seconds </w:t>
            </w:r>
          </w:p>
        </w:tc>
      </w:tr>
      <w:tr w:rsidR="001C416B" w:rsidRPr="0031202C" w14:paraId="0BD8EE42" w14:textId="77777777" w:rsidTr="001C416B">
        <w:tc>
          <w:tcPr>
            <w:tcW w:w="4788" w:type="dxa"/>
          </w:tcPr>
          <w:p w14:paraId="14B1055C" w14:textId="77777777" w:rsidR="001C416B" w:rsidRPr="0031202C" w:rsidRDefault="001C416B" w:rsidP="001C416B">
            <w:pPr>
              <w:pStyle w:val="Li"/>
            </w:pPr>
            <w:r w:rsidRPr="0031202C">
              <w:t>Loops</w:t>
            </w:r>
          </w:p>
        </w:tc>
        <w:tc>
          <w:tcPr>
            <w:tcW w:w="4788" w:type="dxa"/>
          </w:tcPr>
          <w:p w14:paraId="662746ED" w14:textId="77777777" w:rsidR="001C416B" w:rsidRPr="0031202C" w:rsidRDefault="001C416B" w:rsidP="001C416B">
            <w:pPr>
              <w:pStyle w:val="Li"/>
            </w:pPr>
            <w:r w:rsidRPr="0031202C">
              <w:t xml:space="preserve"> No </w:t>
            </w:r>
          </w:p>
        </w:tc>
      </w:tr>
      <w:tr w:rsidR="001C416B" w:rsidRPr="0031202C" w14:paraId="2E143428" w14:textId="77777777" w:rsidTr="001C416B">
        <w:tc>
          <w:tcPr>
            <w:tcW w:w="4788" w:type="dxa"/>
          </w:tcPr>
          <w:p w14:paraId="1C390CA1" w14:textId="77777777" w:rsidR="001C416B" w:rsidRPr="0031202C" w:rsidRDefault="001C416B" w:rsidP="001C416B">
            <w:pPr>
              <w:pStyle w:val="Li"/>
            </w:pPr>
            <w:r w:rsidRPr="0031202C">
              <w:t>3D positional</w:t>
            </w:r>
          </w:p>
        </w:tc>
        <w:tc>
          <w:tcPr>
            <w:tcW w:w="4788" w:type="dxa"/>
          </w:tcPr>
          <w:p w14:paraId="53A64E3C" w14:textId="77777777" w:rsidR="001C416B" w:rsidRPr="0031202C" w:rsidRDefault="001C416B" w:rsidP="001C416B">
            <w:pPr>
              <w:pStyle w:val="Li"/>
            </w:pPr>
            <w:r w:rsidRPr="0031202C">
              <w:t xml:space="preserve"> No </w:t>
            </w:r>
          </w:p>
        </w:tc>
      </w:tr>
      <w:tr w:rsidR="001C416B" w:rsidRPr="0031202C" w14:paraId="6081B96C" w14:textId="77777777" w:rsidTr="001C416B">
        <w:tc>
          <w:tcPr>
            <w:tcW w:w="4788" w:type="dxa"/>
          </w:tcPr>
          <w:p w14:paraId="5821ACA2" w14:textId="77777777" w:rsidR="001C416B" w:rsidRPr="0031202C" w:rsidRDefault="001C416B" w:rsidP="001C416B">
            <w:pPr>
              <w:pStyle w:val="Li"/>
            </w:pPr>
            <w:r w:rsidRPr="0031202C">
              <w:t>Others can hear</w:t>
            </w:r>
          </w:p>
        </w:tc>
        <w:tc>
          <w:tcPr>
            <w:tcW w:w="4788" w:type="dxa"/>
          </w:tcPr>
          <w:p w14:paraId="1EE8B558" w14:textId="77777777" w:rsidR="001C416B" w:rsidRPr="0031202C" w:rsidRDefault="001C416B" w:rsidP="001C416B">
            <w:pPr>
              <w:pStyle w:val="Li"/>
            </w:pPr>
            <w:r w:rsidRPr="0031202C">
              <w:t xml:space="preserve"> No </w:t>
            </w:r>
          </w:p>
        </w:tc>
      </w:tr>
      <w:tr w:rsidR="001C416B" w:rsidRPr="0031202C" w14:paraId="7E9C3AAC" w14:textId="77777777" w:rsidTr="001C416B">
        <w:tc>
          <w:tcPr>
            <w:tcW w:w="4788" w:type="dxa"/>
          </w:tcPr>
          <w:p w14:paraId="6BB356DF" w14:textId="77777777" w:rsidR="001C416B" w:rsidRPr="0031202C" w:rsidRDefault="001C416B" w:rsidP="001C416B">
            <w:pPr>
              <w:pStyle w:val="Li"/>
            </w:pPr>
            <w:r w:rsidRPr="0031202C">
              <w:t>Filename</w:t>
            </w:r>
          </w:p>
        </w:tc>
        <w:tc>
          <w:tcPr>
            <w:tcW w:w="4788" w:type="dxa"/>
          </w:tcPr>
          <w:p w14:paraId="5A18A5C4" w14:textId="77777777" w:rsidR="001C416B" w:rsidRPr="0031202C" w:rsidRDefault="001C416B" w:rsidP="001C416B">
            <w:pPr>
              <w:pStyle w:val="Li"/>
            </w:pPr>
            <w:r w:rsidRPr="0031202C">
              <w:t xml:space="preserve"> menu_Cancel.wav </w:t>
            </w:r>
          </w:p>
        </w:tc>
      </w:tr>
      <w:tr w:rsidR="001C416B" w:rsidRPr="0031202C" w14:paraId="575132D4" w14:textId="77777777" w:rsidTr="001C416B">
        <w:tc>
          <w:tcPr>
            <w:tcW w:w="4788" w:type="dxa"/>
          </w:tcPr>
          <w:p w14:paraId="4A83DCF5" w14:textId="77777777" w:rsidR="001C416B" w:rsidRPr="0031202C" w:rsidRDefault="001C416B" w:rsidP="001C416B">
            <w:pPr>
              <w:pStyle w:val="Li"/>
            </w:pPr>
            <w:r w:rsidRPr="0031202C">
              <w:t>Wavebank</w:t>
            </w:r>
          </w:p>
        </w:tc>
        <w:tc>
          <w:tcPr>
            <w:tcW w:w="4788" w:type="dxa"/>
          </w:tcPr>
          <w:p w14:paraId="3FC0823D" w14:textId="77777777" w:rsidR="001C416B" w:rsidRPr="0031202C" w:rsidRDefault="001C416B" w:rsidP="001C416B">
            <w:pPr>
              <w:pStyle w:val="Li"/>
            </w:pPr>
            <w:r w:rsidRPr="0031202C">
              <w:t xml:space="preserve"> MenuEffects.xwb </w:t>
            </w:r>
          </w:p>
        </w:tc>
      </w:tr>
      <w:tr w:rsidR="001C416B" w:rsidRPr="0031202C" w14:paraId="42F1B59C" w14:textId="77777777" w:rsidTr="001C416B">
        <w:tc>
          <w:tcPr>
            <w:tcW w:w="4788" w:type="dxa"/>
          </w:tcPr>
          <w:p w14:paraId="6117D298" w14:textId="77777777" w:rsidR="001C416B" w:rsidRPr="0031202C" w:rsidRDefault="001C416B" w:rsidP="001C416B">
            <w:pPr>
              <w:pStyle w:val="Li"/>
            </w:pPr>
            <w:r w:rsidRPr="0031202C">
              <w:t>Soundbank</w:t>
            </w:r>
          </w:p>
        </w:tc>
        <w:tc>
          <w:tcPr>
            <w:tcW w:w="4788" w:type="dxa"/>
          </w:tcPr>
          <w:p w14:paraId="69F6FA6A" w14:textId="77777777" w:rsidR="001C416B" w:rsidRPr="0031202C" w:rsidRDefault="001C416B" w:rsidP="001C416B">
            <w:pPr>
              <w:pStyle w:val="Li"/>
            </w:pPr>
            <w:r w:rsidRPr="0031202C">
              <w:t xml:space="preserve"> MenuEffects.xsb </w:t>
            </w:r>
          </w:p>
        </w:tc>
      </w:tr>
      <w:tr w:rsidR="001C416B" w:rsidRPr="0031202C" w14:paraId="1BA9B597" w14:textId="77777777" w:rsidTr="001C416B">
        <w:tc>
          <w:tcPr>
            <w:tcW w:w="4788" w:type="dxa"/>
          </w:tcPr>
          <w:p w14:paraId="4DD0FA3D" w14:textId="77777777" w:rsidR="001C416B" w:rsidRPr="0031202C" w:rsidRDefault="001C416B" w:rsidP="001C416B">
            <w:pPr>
              <w:pStyle w:val="Li"/>
              <w:spacing w:after="280" w:afterAutospacing="1"/>
            </w:pPr>
            <w:r w:rsidRPr="0031202C">
              <w:t>Cue name</w:t>
            </w:r>
          </w:p>
        </w:tc>
        <w:tc>
          <w:tcPr>
            <w:tcW w:w="4788" w:type="dxa"/>
          </w:tcPr>
          <w:p w14:paraId="651CC475" w14:textId="77777777" w:rsidR="001C416B" w:rsidRPr="0031202C" w:rsidRDefault="001C416B" w:rsidP="001C416B">
            <w:pPr>
              <w:pStyle w:val="Li"/>
              <w:spacing w:after="280" w:afterAutospacing="1"/>
            </w:pPr>
            <w:r w:rsidRPr="0031202C">
              <w:t xml:space="preserve"> menu_Cancel </w:t>
            </w:r>
          </w:p>
        </w:tc>
      </w:tr>
    </w:tbl>
    <w:p w14:paraId="58A829B6" w14:textId="77777777" w:rsidR="001C416B" w:rsidRPr="0031202C" w:rsidRDefault="001C416B" w:rsidP="0031202C">
      <w:pPr>
        <w:pStyle w:val="Heading3"/>
      </w:pPr>
      <w:bookmarkStart w:id="573" w:name="_Toc256375358"/>
      <w:r w:rsidRPr="0031202C">
        <w:t>Player (player_)</w:t>
      </w:r>
      <w:bookmarkEnd w:id="573"/>
      <w:r w:rsidRPr="0031202C">
        <w:t xml:space="preserve"> </w:t>
      </w:r>
    </w:p>
    <w:p w14:paraId="46550C60" w14:textId="77777777" w:rsidR="001C416B" w:rsidRPr="0031202C" w:rsidRDefault="001C416B" w:rsidP="0031202C">
      <w:pPr>
        <w:pStyle w:val="Heading4"/>
      </w:pPr>
      <w:bookmarkStart w:id="574" w:name="_Toc256375359"/>
      <w:r w:rsidRPr="0031202C">
        <w:t>Player Effects</w:t>
      </w:r>
      <w:bookmarkEnd w:id="574"/>
    </w:p>
    <w:p w14:paraId="47C88FDF" w14:textId="77777777" w:rsidR="001C416B" w:rsidRPr="002663F8" w:rsidRDefault="0031202C" w:rsidP="0031202C">
      <w:pPr>
        <w:jc w:val="center"/>
        <w:rPr>
          <w:b/>
          <w:i/>
          <w:u w:val="single"/>
        </w:rPr>
      </w:pPr>
      <w:r w:rsidRPr="002663F8">
        <w:rPr>
          <w:b/>
          <w:i/>
          <w:u w:val="single"/>
        </w:rPr>
        <w:t>*</w:t>
      </w:r>
      <w:r w:rsidR="001C416B" w:rsidRPr="002663F8">
        <w:rPr>
          <w:b/>
          <w:i/>
          <w:u w:val="single"/>
        </w:rPr>
        <w:t>Player-on-</w:t>
      </w:r>
      <w:r w:rsidR="002663F8">
        <w:rPr>
          <w:b/>
          <w:i/>
          <w:u w:val="single"/>
        </w:rPr>
        <w:t>P</w:t>
      </w:r>
      <w:r w:rsidR="001C416B" w:rsidRPr="002663F8">
        <w:rPr>
          <w:b/>
          <w:i/>
          <w:u w:val="single"/>
        </w:rPr>
        <w:t xml:space="preserve">layer </w:t>
      </w:r>
      <w:r w:rsidR="002663F8">
        <w:rPr>
          <w:b/>
          <w:i/>
          <w:u w:val="single"/>
        </w:rPr>
        <w:t>C</w:t>
      </w:r>
      <w:r w:rsidR="001C416B" w:rsidRPr="002663F8">
        <w:rPr>
          <w:b/>
          <w:i/>
          <w:u w:val="single"/>
        </w:rPr>
        <w:t>ollision</w:t>
      </w:r>
    </w:p>
    <w:tbl>
      <w:tblPr>
        <w:tblW w:w="0" w:type="auto"/>
        <w:tblLook w:val="04A0" w:firstRow="1" w:lastRow="0" w:firstColumn="1" w:lastColumn="0" w:noHBand="0" w:noVBand="1"/>
      </w:tblPr>
      <w:tblGrid>
        <w:gridCol w:w="4788"/>
        <w:gridCol w:w="4788"/>
      </w:tblGrid>
      <w:tr w:rsidR="001C416B" w:rsidRPr="0031202C" w14:paraId="620F3752" w14:textId="77777777" w:rsidTr="001C416B">
        <w:tc>
          <w:tcPr>
            <w:tcW w:w="4788" w:type="dxa"/>
          </w:tcPr>
          <w:p w14:paraId="74444569" w14:textId="77777777" w:rsidR="001C416B" w:rsidRPr="0031202C" w:rsidRDefault="001C416B" w:rsidP="001C416B">
            <w:pPr>
              <w:pStyle w:val="Li"/>
            </w:pPr>
            <w:r w:rsidRPr="0031202C">
              <w:t>Description</w:t>
            </w:r>
          </w:p>
        </w:tc>
        <w:tc>
          <w:tcPr>
            <w:tcW w:w="4788" w:type="dxa"/>
          </w:tcPr>
          <w:p w14:paraId="7A27C075" w14:textId="77777777" w:rsidR="001C416B" w:rsidRPr="0031202C" w:rsidRDefault="001C416B" w:rsidP="001C416B">
            <w:pPr>
              <w:pStyle w:val="Li"/>
            </w:pPr>
            <w:r w:rsidRPr="0031202C">
              <w:t xml:space="preserve"> Player-on-player collision is an organic sound that will be recorded directly from flesh-on-flesh. </w:t>
            </w:r>
          </w:p>
        </w:tc>
      </w:tr>
      <w:tr w:rsidR="001C416B" w:rsidRPr="0031202C" w14:paraId="0B93C9FD" w14:textId="77777777" w:rsidTr="001C416B">
        <w:tc>
          <w:tcPr>
            <w:tcW w:w="4788" w:type="dxa"/>
          </w:tcPr>
          <w:p w14:paraId="7CCA3780" w14:textId="77777777" w:rsidR="001C416B" w:rsidRPr="0031202C" w:rsidRDefault="001C416B" w:rsidP="001C416B">
            <w:pPr>
              <w:pStyle w:val="Li"/>
            </w:pPr>
            <w:r w:rsidRPr="0031202C">
              <w:t>Play cue</w:t>
            </w:r>
          </w:p>
        </w:tc>
        <w:tc>
          <w:tcPr>
            <w:tcW w:w="4788" w:type="dxa"/>
          </w:tcPr>
          <w:p w14:paraId="74C02D39" w14:textId="77777777" w:rsidR="001C416B" w:rsidRPr="0031202C" w:rsidRDefault="001C416B" w:rsidP="001C416B">
            <w:pPr>
              <w:pStyle w:val="Li"/>
            </w:pPr>
            <w:r w:rsidRPr="0031202C">
              <w:t xml:space="preserve"> The player accidentally bumps into another player in the heat of battle. </w:t>
            </w:r>
          </w:p>
        </w:tc>
      </w:tr>
      <w:tr w:rsidR="001C416B" w:rsidRPr="0031202C" w14:paraId="584BBAE2" w14:textId="77777777" w:rsidTr="001C416B">
        <w:tc>
          <w:tcPr>
            <w:tcW w:w="4788" w:type="dxa"/>
          </w:tcPr>
          <w:p w14:paraId="3FB8A023" w14:textId="77777777" w:rsidR="001C416B" w:rsidRPr="0031202C" w:rsidRDefault="001C416B" w:rsidP="001C416B">
            <w:pPr>
              <w:pStyle w:val="Li"/>
            </w:pPr>
            <w:r w:rsidRPr="0031202C">
              <w:t>Source</w:t>
            </w:r>
          </w:p>
        </w:tc>
        <w:tc>
          <w:tcPr>
            <w:tcW w:w="4788" w:type="dxa"/>
          </w:tcPr>
          <w:p w14:paraId="28E44585" w14:textId="77777777" w:rsidR="001C416B" w:rsidRPr="0031202C" w:rsidRDefault="001C416B" w:rsidP="001C416B">
            <w:pPr>
              <w:pStyle w:val="Li"/>
            </w:pPr>
            <w:r w:rsidRPr="0031202C">
              <w:t xml:space="preserve"> Flesh-on-flesh collision (Foley) </w:t>
            </w:r>
          </w:p>
        </w:tc>
      </w:tr>
      <w:tr w:rsidR="001C416B" w:rsidRPr="0031202C" w14:paraId="78D92789" w14:textId="77777777" w:rsidTr="001C416B">
        <w:tc>
          <w:tcPr>
            <w:tcW w:w="4788" w:type="dxa"/>
          </w:tcPr>
          <w:p w14:paraId="6C4D5973" w14:textId="77777777" w:rsidR="001C416B" w:rsidRPr="0031202C" w:rsidRDefault="001C416B" w:rsidP="001C416B">
            <w:pPr>
              <w:pStyle w:val="Li"/>
            </w:pPr>
            <w:r w:rsidRPr="0031202C">
              <w:t>Length</w:t>
            </w:r>
          </w:p>
        </w:tc>
        <w:tc>
          <w:tcPr>
            <w:tcW w:w="4788" w:type="dxa"/>
          </w:tcPr>
          <w:p w14:paraId="6E6D7973" w14:textId="77777777" w:rsidR="001C416B" w:rsidRPr="0031202C" w:rsidRDefault="001C416B" w:rsidP="001C416B">
            <w:pPr>
              <w:pStyle w:val="Li"/>
            </w:pPr>
            <w:r w:rsidRPr="0031202C">
              <w:t xml:space="preserve"> 0.2 seconds </w:t>
            </w:r>
          </w:p>
        </w:tc>
      </w:tr>
      <w:tr w:rsidR="001C416B" w:rsidRPr="0031202C" w14:paraId="524A18B7" w14:textId="77777777" w:rsidTr="001C416B">
        <w:tc>
          <w:tcPr>
            <w:tcW w:w="4788" w:type="dxa"/>
          </w:tcPr>
          <w:p w14:paraId="3DCEAF3A" w14:textId="77777777" w:rsidR="001C416B" w:rsidRPr="0031202C" w:rsidRDefault="001C416B" w:rsidP="001C416B">
            <w:pPr>
              <w:pStyle w:val="Li"/>
            </w:pPr>
            <w:r w:rsidRPr="0031202C">
              <w:t>Loops</w:t>
            </w:r>
          </w:p>
        </w:tc>
        <w:tc>
          <w:tcPr>
            <w:tcW w:w="4788" w:type="dxa"/>
          </w:tcPr>
          <w:p w14:paraId="3D2512AC" w14:textId="77777777" w:rsidR="001C416B" w:rsidRPr="0031202C" w:rsidRDefault="001C416B" w:rsidP="001C416B">
            <w:pPr>
              <w:pStyle w:val="Li"/>
            </w:pPr>
            <w:r w:rsidRPr="0031202C">
              <w:t xml:space="preserve"> No </w:t>
            </w:r>
          </w:p>
        </w:tc>
      </w:tr>
      <w:tr w:rsidR="001C416B" w:rsidRPr="0031202C" w14:paraId="220C4793" w14:textId="77777777" w:rsidTr="001C416B">
        <w:tc>
          <w:tcPr>
            <w:tcW w:w="4788" w:type="dxa"/>
          </w:tcPr>
          <w:p w14:paraId="7FA30236" w14:textId="77777777" w:rsidR="001C416B" w:rsidRPr="0031202C" w:rsidRDefault="001C416B" w:rsidP="001C416B">
            <w:pPr>
              <w:pStyle w:val="Li"/>
            </w:pPr>
            <w:r w:rsidRPr="0031202C">
              <w:t>3D positional</w:t>
            </w:r>
          </w:p>
        </w:tc>
        <w:tc>
          <w:tcPr>
            <w:tcW w:w="4788" w:type="dxa"/>
          </w:tcPr>
          <w:p w14:paraId="2B98DABD" w14:textId="77777777" w:rsidR="001C416B" w:rsidRPr="0031202C" w:rsidRDefault="001C416B" w:rsidP="001C416B">
            <w:pPr>
              <w:pStyle w:val="Li"/>
            </w:pPr>
            <w:r w:rsidRPr="0031202C">
              <w:t xml:space="preserve"> Yes </w:t>
            </w:r>
          </w:p>
        </w:tc>
      </w:tr>
      <w:tr w:rsidR="001C416B" w:rsidRPr="0031202C" w14:paraId="1C87360E" w14:textId="77777777" w:rsidTr="001C416B">
        <w:tc>
          <w:tcPr>
            <w:tcW w:w="4788" w:type="dxa"/>
          </w:tcPr>
          <w:p w14:paraId="4C228DBF" w14:textId="77777777" w:rsidR="001C416B" w:rsidRPr="0031202C" w:rsidRDefault="001C416B" w:rsidP="001C416B">
            <w:pPr>
              <w:pStyle w:val="Li"/>
            </w:pPr>
            <w:r w:rsidRPr="0031202C">
              <w:t>Others can hear</w:t>
            </w:r>
          </w:p>
        </w:tc>
        <w:tc>
          <w:tcPr>
            <w:tcW w:w="4788" w:type="dxa"/>
          </w:tcPr>
          <w:p w14:paraId="64A4ACD4" w14:textId="77777777" w:rsidR="001C416B" w:rsidRPr="0031202C" w:rsidRDefault="001C416B" w:rsidP="001C416B">
            <w:pPr>
              <w:pStyle w:val="Li"/>
            </w:pPr>
            <w:r w:rsidRPr="0031202C">
              <w:t xml:space="preserve"> Yes </w:t>
            </w:r>
          </w:p>
        </w:tc>
      </w:tr>
      <w:tr w:rsidR="001C416B" w:rsidRPr="0031202C" w14:paraId="0582937C" w14:textId="77777777" w:rsidTr="001C416B">
        <w:tc>
          <w:tcPr>
            <w:tcW w:w="4788" w:type="dxa"/>
          </w:tcPr>
          <w:p w14:paraId="0A31864A" w14:textId="77777777" w:rsidR="001C416B" w:rsidRPr="0031202C" w:rsidRDefault="001C416B" w:rsidP="001C416B">
            <w:pPr>
              <w:pStyle w:val="Li"/>
            </w:pPr>
            <w:r w:rsidRPr="0031202C">
              <w:t>Filename</w:t>
            </w:r>
          </w:p>
        </w:tc>
        <w:tc>
          <w:tcPr>
            <w:tcW w:w="4788" w:type="dxa"/>
          </w:tcPr>
          <w:p w14:paraId="28F97823" w14:textId="77777777" w:rsidR="001C416B" w:rsidRPr="0031202C" w:rsidRDefault="001C416B" w:rsidP="001C416B">
            <w:pPr>
              <w:pStyle w:val="Li"/>
            </w:pPr>
            <w:r w:rsidRPr="0031202C">
              <w:t xml:space="preserve"> player_PlayerCollision.wav </w:t>
            </w:r>
          </w:p>
        </w:tc>
      </w:tr>
      <w:tr w:rsidR="001C416B" w:rsidRPr="0031202C" w14:paraId="390A0FC7" w14:textId="77777777" w:rsidTr="001C416B">
        <w:tc>
          <w:tcPr>
            <w:tcW w:w="4788" w:type="dxa"/>
          </w:tcPr>
          <w:p w14:paraId="7D60BB6F" w14:textId="77777777" w:rsidR="001C416B" w:rsidRPr="0031202C" w:rsidRDefault="001C416B" w:rsidP="001C416B">
            <w:pPr>
              <w:pStyle w:val="Li"/>
            </w:pPr>
            <w:r w:rsidRPr="0031202C">
              <w:t>Wavebank</w:t>
            </w:r>
          </w:p>
        </w:tc>
        <w:tc>
          <w:tcPr>
            <w:tcW w:w="4788" w:type="dxa"/>
          </w:tcPr>
          <w:p w14:paraId="030384CB" w14:textId="77777777" w:rsidR="001C416B" w:rsidRPr="0031202C" w:rsidRDefault="001C416B" w:rsidP="001C416B">
            <w:pPr>
              <w:pStyle w:val="Li"/>
            </w:pPr>
            <w:r w:rsidRPr="0031202C">
              <w:t xml:space="preserve"> PlayerEffects.xwb </w:t>
            </w:r>
          </w:p>
        </w:tc>
      </w:tr>
      <w:tr w:rsidR="001C416B" w:rsidRPr="0031202C" w14:paraId="421B32AF" w14:textId="77777777" w:rsidTr="001C416B">
        <w:tc>
          <w:tcPr>
            <w:tcW w:w="4788" w:type="dxa"/>
          </w:tcPr>
          <w:p w14:paraId="520C0954" w14:textId="77777777" w:rsidR="001C416B" w:rsidRPr="0031202C" w:rsidRDefault="001C416B" w:rsidP="001C416B">
            <w:pPr>
              <w:pStyle w:val="Li"/>
            </w:pPr>
            <w:r w:rsidRPr="0031202C">
              <w:t>Soundbank</w:t>
            </w:r>
          </w:p>
        </w:tc>
        <w:tc>
          <w:tcPr>
            <w:tcW w:w="4788" w:type="dxa"/>
          </w:tcPr>
          <w:p w14:paraId="32CEC9A9" w14:textId="77777777" w:rsidR="001C416B" w:rsidRPr="0031202C" w:rsidRDefault="001C416B" w:rsidP="001C416B">
            <w:pPr>
              <w:pStyle w:val="Li"/>
            </w:pPr>
            <w:r w:rsidRPr="0031202C">
              <w:t xml:space="preserve"> PlayerEffects.xsb </w:t>
            </w:r>
          </w:p>
        </w:tc>
      </w:tr>
      <w:tr w:rsidR="001C416B" w:rsidRPr="0031202C" w14:paraId="2B31F7FD" w14:textId="77777777" w:rsidTr="001C416B">
        <w:tc>
          <w:tcPr>
            <w:tcW w:w="4788" w:type="dxa"/>
          </w:tcPr>
          <w:p w14:paraId="287438B2" w14:textId="77777777" w:rsidR="001C416B" w:rsidRPr="0031202C" w:rsidRDefault="001C416B" w:rsidP="001C416B">
            <w:pPr>
              <w:pStyle w:val="Li"/>
              <w:spacing w:after="280" w:afterAutospacing="1"/>
            </w:pPr>
            <w:r w:rsidRPr="0031202C">
              <w:t>Cue name</w:t>
            </w:r>
          </w:p>
        </w:tc>
        <w:tc>
          <w:tcPr>
            <w:tcW w:w="4788" w:type="dxa"/>
          </w:tcPr>
          <w:p w14:paraId="0DAFC555" w14:textId="77777777" w:rsidR="001C416B" w:rsidRPr="0031202C" w:rsidRDefault="001C416B" w:rsidP="001C416B">
            <w:pPr>
              <w:pStyle w:val="Li"/>
              <w:spacing w:after="280" w:afterAutospacing="1"/>
            </w:pPr>
            <w:r w:rsidRPr="0031202C">
              <w:t xml:space="preserve"> player_PlayerCollision </w:t>
            </w:r>
          </w:p>
        </w:tc>
      </w:tr>
    </w:tbl>
    <w:p w14:paraId="370381E6" w14:textId="77777777" w:rsidR="001C416B" w:rsidRPr="0031202C" w:rsidRDefault="001C416B" w:rsidP="0031202C"/>
    <w:p w14:paraId="1C9B17FE" w14:textId="77777777" w:rsidR="001C416B" w:rsidRPr="002663F8" w:rsidRDefault="001C416B" w:rsidP="0031202C">
      <w:pPr>
        <w:jc w:val="center"/>
        <w:rPr>
          <w:b/>
          <w:u w:val="single"/>
        </w:rPr>
      </w:pPr>
      <w:r w:rsidRPr="002663F8">
        <w:rPr>
          <w:b/>
          <w:u w:val="single"/>
        </w:rPr>
        <w:t xml:space="preserve">Player </w:t>
      </w:r>
      <w:r w:rsidR="002663F8">
        <w:rPr>
          <w:b/>
          <w:u w:val="single"/>
        </w:rPr>
        <w:t>H</w:t>
      </w:r>
      <w:r w:rsidRPr="002663F8">
        <w:rPr>
          <w:b/>
          <w:u w:val="single"/>
        </w:rPr>
        <w:t>urt</w:t>
      </w:r>
    </w:p>
    <w:tbl>
      <w:tblPr>
        <w:tblW w:w="0" w:type="auto"/>
        <w:tblLook w:val="04A0" w:firstRow="1" w:lastRow="0" w:firstColumn="1" w:lastColumn="0" w:noHBand="0" w:noVBand="1"/>
      </w:tblPr>
      <w:tblGrid>
        <w:gridCol w:w="4788"/>
        <w:gridCol w:w="4788"/>
      </w:tblGrid>
      <w:tr w:rsidR="001C416B" w:rsidRPr="0031202C" w14:paraId="40915EF2" w14:textId="77777777" w:rsidTr="001C416B">
        <w:tc>
          <w:tcPr>
            <w:tcW w:w="4788" w:type="dxa"/>
          </w:tcPr>
          <w:p w14:paraId="04F43109" w14:textId="77777777" w:rsidR="001C416B" w:rsidRPr="0031202C" w:rsidRDefault="001C416B" w:rsidP="001C416B">
            <w:pPr>
              <w:pStyle w:val="Li"/>
            </w:pPr>
            <w:r w:rsidRPr="0031202C">
              <w:t>Description</w:t>
            </w:r>
          </w:p>
        </w:tc>
        <w:tc>
          <w:tcPr>
            <w:tcW w:w="4788" w:type="dxa"/>
          </w:tcPr>
          <w:p w14:paraId="2709DDDE" w14:textId="77777777" w:rsidR="001C416B" w:rsidRPr="0031202C" w:rsidRDefault="001C416B" w:rsidP="001C416B">
            <w:pPr>
              <w:pStyle w:val="Li"/>
            </w:pPr>
            <w:r w:rsidRPr="0031202C">
              <w:t xml:space="preserve"> The player hurt sound is a male human sound of pain and grunting. </w:t>
            </w:r>
          </w:p>
        </w:tc>
      </w:tr>
      <w:tr w:rsidR="001C416B" w:rsidRPr="0031202C" w14:paraId="61E931ED" w14:textId="77777777" w:rsidTr="001C416B">
        <w:tc>
          <w:tcPr>
            <w:tcW w:w="4788" w:type="dxa"/>
          </w:tcPr>
          <w:p w14:paraId="23F446D4" w14:textId="77777777" w:rsidR="001C416B" w:rsidRPr="0031202C" w:rsidRDefault="001C416B" w:rsidP="001C416B">
            <w:pPr>
              <w:pStyle w:val="Li"/>
            </w:pPr>
            <w:r w:rsidRPr="0031202C">
              <w:t>Play cue</w:t>
            </w:r>
          </w:p>
        </w:tc>
        <w:tc>
          <w:tcPr>
            <w:tcW w:w="4788" w:type="dxa"/>
          </w:tcPr>
          <w:p w14:paraId="6D4DEF7B" w14:textId="77777777" w:rsidR="001C416B" w:rsidRPr="0031202C" w:rsidRDefault="001C416B" w:rsidP="001C416B">
            <w:pPr>
              <w:pStyle w:val="Li"/>
            </w:pPr>
            <w:r w:rsidRPr="0031202C">
              <w:t xml:space="preserve"> The player takes damage and is not in a "danger" level of health. </w:t>
            </w:r>
          </w:p>
        </w:tc>
      </w:tr>
      <w:tr w:rsidR="001C416B" w:rsidRPr="0031202C" w14:paraId="2ECF21D9" w14:textId="77777777" w:rsidTr="001C416B">
        <w:tc>
          <w:tcPr>
            <w:tcW w:w="4788" w:type="dxa"/>
          </w:tcPr>
          <w:p w14:paraId="4A2D2EAF" w14:textId="77777777" w:rsidR="001C416B" w:rsidRPr="0031202C" w:rsidRDefault="001C416B" w:rsidP="001C416B">
            <w:pPr>
              <w:pStyle w:val="Li"/>
            </w:pPr>
            <w:r w:rsidRPr="0031202C">
              <w:t>Source</w:t>
            </w:r>
          </w:p>
        </w:tc>
        <w:tc>
          <w:tcPr>
            <w:tcW w:w="4788" w:type="dxa"/>
          </w:tcPr>
          <w:p w14:paraId="4264C465" w14:textId="77777777" w:rsidR="001C416B" w:rsidRPr="0031202C" w:rsidRDefault="001C416B" w:rsidP="001C416B">
            <w:pPr>
              <w:pStyle w:val="Li"/>
            </w:pPr>
            <w:r w:rsidRPr="0031202C">
              <w:t xml:space="preserve"> Human male grunt (Voice actor) </w:t>
            </w:r>
          </w:p>
        </w:tc>
      </w:tr>
      <w:tr w:rsidR="001C416B" w:rsidRPr="0031202C" w14:paraId="77CE0683" w14:textId="77777777" w:rsidTr="001C416B">
        <w:tc>
          <w:tcPr>
            <w:tcW w:w="4788" w:type="dxa"/>
          </w:tcPr>
          <w:p w14:paraId="5B523C6D" w14:textId="77777777" w:rsidR="001C416B" w:rsidRPr="0031202C" w:rsidRDefault="001C416B" w:rsidP="001C416B">
            <w:pPr>
              <w:pStyle w:val="Li"/>
            </w:pPr>
            <w:r w:rsidRPr="0031202C">
              <w:t>Length</w:t>
            </w:r>
          </w:p>
        </w:tc>
        <w:tc>
          <w:tcPr>
            <w:tcW w:w="4788" w:type="dxa"/>
          </w:tcPr>
          <w:p w14:paraId="7CE4FD15" w14:textId="77777777" w:rsidR="001C416B" w:rsidRPr="0031202C" w:rsidRDefault="001C416B" w:rsidP="001C416B">
            <w:pPr>
              <w:pStyle w:val="Li"/>
            </w:pPr>
            <w:r w:rsidRPr="0031202C">
              <w:t xml:space="preserve"> 0.2 seconds </w:t>
            </w:r>
          </w:p>
        </w:tc>
      </w:tr>
      <w:tr w:rsidR="001C416B" w:rsidRPr="0031202C" w14:paraId="7045071F" w14:textId="77777777" w:rsidTr="001C416B">
        <w:tc>
          <w:tcPr>
            <w:tcW w:w="4788" w:type="dxa"/>
          </w:tcPr>
          <w:p w14:paraId="35DCC168" w14:textId="77777777" w:rsidR="001C416B" w:rsidRPr="0031202C" w:rsidRDefault="001C416B" w:rsidP="001C416B">
            <w:pPr>
              <w:pStyle w:val="Li"/>
            </w:pPr>
            <w:r w:rsidRPr="0031202C">
              <w:t>Loops</w:t>
            </w:r>
          </w:p>
        </w:tc>
        <w:tc>
          <w:tcPr>
            <w:tcW w:w="4788" w:type="dxa"/>
          </w:tcPr>
          <w:p w14:paraId="70F48952" w14:textId="77777777" w:rsidR="001C416B" w:rsidRPr="0031202C" w:rsidRDefault="001C416B" w:rsidP="001C416B">
            <w:pPr>
              <w:pStyle w:val="Li"/>
            </w:pPr>
            <w:r w:rsidRPr="0031202C">
              <w:t xml:space="preserve"> No </w:t>
            </w:r>
          </w:p>
        </w:tc>
      </w:tr>
      <w:tr w:rsidR="001C416B" w:rsidRPr="0031202C" w14:paraId="644CF124" w14:textId="77777777" w:rsidTr="001C416B">
        <w:tc>
          <w:tcPr>
            <w:tcW w:w="4788" w:type="dxa"/>
          </w:tcPr>
          <w:p w14:paraId="232F2587" w14:textId="77777777" w:rsidR="001C416B" w:rsidRPr="0031202C" w:rsidRDefault="001C416B" w:rsidP="001C416B">
            <w:pPr>
              <w:pStyle w:val="Li"/>
            </w:pPr>
            <w:r w:rsidRPr="0031202C">
              <w:t>3D positional</w:t>
            </w:r>
          </w:p>
        </w:tc>
        <w:tc>
          <w:tcPr>
            <w:tcW w:w="4788" w:type="dxa"/>
          </w:tcPr>
          <w:p w14:paraId="62BF69DB" w14:textId="77777777" w:rsidR="001C416B" w:rsidRPr="0031202C" w:rsidRDefault="001C416B" w:rsidP="001C416B">
            <w:pPr>
              <w:pStyle w:val="Li"/>
            </w:pPr>
            <w:r w:rsidRPr="0031202C">
              <w:t xml:space="preserve"> Yes </w:t>
            </w:r>
          </w:p>
        </w:tc>
      </w:tr>
      <w:tr w:rsidR="001C416B" w:rsidRPr="0031202C" w14:paraId="7BD3E633" w14:textId="77777777" w:rsidTr="001C416B">
        <w:tc>
          <w:tcPr>
            <w:tcW w:w="4788" w:type="dxa"/>
          </w:tcPr>
          <w:p w14:paraId="76CBD235" w14:textId="77777777" w:rsidR="001C416B" w:rsidRPr="0031202C" w:rsidRDefault="001C416B" w:rsidP="001C416B">
            <w:pPr>
              <w:pStyle w:val="Li"/>
            </w:pPr>
            <w:r w:rsidRPr="0031202C">
              <w:t>Others can hear</w:t>
            </w:r>
          </w:p>
        </w:tc>
        <w:tc>
          <w:tcPr>
            <w:tcW w:w="4788" w:type="dxa"/>
          </w:tcPr>
          <w:p w14:paraId="044C3D2F" w14:textId="77777777" w:rsidR="001C416B" w:rsidRPr="0031202C" w:rsidRDefault="001C416B" w:rsidP="001C416B">
            <w:pPr>
              <w:pStyle w:val="Li"/>
            </w:pPr>
            <w:r w:rsidRPr="0031202C">
              <w:t xml:space="preserve"> Yes </w:t>
            </w:r>
          </w:p>
        </w:tc>
      </w:tr>
      <w:tr w:rsidR="001C416B" w:rsidRPr="0031202C" w14:paraId="081045B5" w14:textId="77777777" w:rsidTr="001C416B">
        <w:tc>
          <w:tcPr>
            <w:tcW w:w="4788" w:type="dxa"/>
          </w:tcPr>
          <w:p w14:paraId="0B33203A" w14:textId="77777777" w:rsidR="001C416B" w:rsidRPr="0031202C" w:rsidRDefault="001C416B" w:rsidP="001C416B">
            <w:pPr>
              <w:pStyle w:val="Li"/>
            </w:pPr>
            <w:r w:rsidRPr="0031202C">
              <w:t>Filename</w:t>
            </w:r>
          </w:p>
        </w:tc>
        <w:tc>
          <w:tcPr>
            <w:tcW w:w="4788" w:type="dxa"/>
          </w:tcPr>
          <w:p w14:paraId="4368018D" w14:textId="77777777" w:rsidR="001C416B" w:rsidRPr="0031202C" w:rsidRDefault="001C416B" w:rsidP="001C416B">
            <w:pPr>
              <w:pStyle w:val="Li"/>
            </w:pPr>
            <w:r w:rsidRPr="0031202C">
              <w:t xml:space="preserve"> player_Hurt.wav </w:t>
            </w:r>
          </w:p>
        </w:tc>
      </w:tr>
      <w:tr w:rsidR="001C416B" w:rsidRPr="0031202C" w14:paraId="7072B23B" w14:textId="77777777" w:rsidTr="001C416B">
        <w:tc>
          <w:tcPr>
            <w:tcW w:w="4788" w:type="dxa"/>
          </w:tcPr>
          <w:p w14:paraId="734EEF2B" w14:textId="77777777" w:rsidR="001C416B" w:rsidRPr="0031202C" w:rsidRDefault="001C416B" w:rsidP="001C416B">
            <w:pPr>
              <w:pStyle w:val="Li"/>
            </w:pPr>
            <w:r w:rsidRPr="0031202C">
              <w:t>Wavebank</w:t>
            </w:r>
          </w:p>
        </w:tc>
        <w:tc>
          <w:tcPr>
            <w:tcW w:w="4788" w:type="dxa"/>
          </w:tcPr>
          <w:p w14:paraId="363A2A3A" w14:textId="77777777" w:rsidR="001C416B" w:rsidRPr="0031202C" w:rsidRDefault="001C416B" w:rsidP="001C416B">
            <w:pPr>
              <w:pStyle w:val="Li"/>
            </w:pPr>
            <w:r w:rsidRPr="0031202C">
              <w:t xml:space="preserve"> PlayerEffects.xwb </w:t>
            </w:r>
          </w:p>
        </w:tc>
      </w:tr>
      <w:tr w:rsidR="001C416B" w:rsidRPr="0031202C" w14:paraId="726CBC0A" w14:textId="77777777" w:rsidTr="001C416B">
        <w:tc>
          <w:tcPr>
            <w:tcW w:w="4788" w:type="dxa"/>
          </w:tcPr>
          <w:p w14:paraId="7B2C865A" w14:textId="77777777" w:rsidR="001C416B" w:rsidRPr="0031202C" w:rsidRDefault="001C416B" w:rsidP="001C416B">
            <w:pPr>
              <w:pStyle w:val="Li"/>
            </w:pPr>
            <w:r w:rsidRPr="0031202C">
              <w:t>Soundbank</w:t>
            </w:r>
          </w:p>
        </w:tc>
        <w:tc>
          <w:tcPr>
            <w:tcW w:w="4788" w:type="dxa"/>
          </w:tcPr>
          <w:p w14:paraId="762B33BC" w14:textId="77777777" w:rsidR="001C416B" w:rsidRPr="0031202C" w:rsidRDefault="001C416B" w:rsidP="001C416B">
            <w:pPr>
              <w:pStyle w:val="Li"/>
            </w:pPr>
            <w:r w:rsidRPr="0031202C">
              <w:t xml:space="preserve"> PlayerEffects.xsb </w:t>
            </w:r>
          </w:p>
        </w:tc>
      </w:tr>
      <w:tr w:rsidR="001C416B" w:rsidRPr="0031202C" w14:paraId="574DBDFA" w14:textId="77777777" w:rsidTr="001C416B">
        <w:tc>
          <w:tcPr>
            <w:tcW w:w="4788" w:type="dxa"/>
          </w:tcPr>
          <w:p w14:paraId="5076B881" w14:textId="77777777" w:rsidR="001C416B" w:rsidRPr="0031202C" w:rsidRDefault="001C416B" w:rsidP="001C416B">
            <w:pPr>
              <w:pStyle w:val="Li"/>
            </w:pPr>
            <w:r w:rsidRPr="0031202C">
              <w:t>Cue name</w:t>
            </w:r>
          </w:p>
        </w:tc>
        <w:tc>
          <w:tcPr>
            <w:tcW w:w="4788" w:type="dxa"/>
          </w:tcPr>
          <w:p w14:paraId="759103DA" w14:textId="77777777" w:rsidR="001C416B" w:rsidRPr="0031202C" w:rsidRDefault="001C416B" w:rsidP="001C416B">
            <w:pPr>
              <w:pStyle w:val="Li"/>
            </w:pPr>
            <w:r w:rsidRPr="0031202C">
              <w:t xml:space="preserve"> player_Hurt </w:t>
            </w:r>
          </w:p>
        </w:tc>
      </w:tr>
    </w:tbl>
    <w:p w14:paraId="5C7DFC5B" w14:textId="77777777" w:rsidR="0031202C" w:rsidRDefault="0031202C" w:rsidP="0031202C"/>
    <w:p w14:paraId="68471569" w14:textId="77777777" w:rsidR="001C416B" w:rsidRPr="0031202C" w:rsidRDefault="001C416B" w:rsidP="0031202C">
      <w:pPr>
        <w:jc w:val="center"/>
        <w:rPr>
          <w:b/>
          <w:i/>
        </w:rPr>
      </w:pPr>
      <w:r w:rsidRPr="0031202C">
        <w:rPr>
          <w:b/>
          <w:i/>
        </w:rPr>
        <w:lastRenderedPageBreak/>
        <w:t xml:space="preserve">Player </w:t>
      </w:r>
      <w:r w:rsidR="002663F8">
        <w:rPr>
          <w:b/>
          <w:i/>
        </w:rPr>
        <w:t>H</w:t>
      </w:r>
      <w:r w:rsidRPr="0031202C">
        <w:rPr>
          <w:b/>
          <w:i/>
        </w:rPr>
        <w:t>urt (</w:t>
      </w:r>
      <w:r w:rsidR="002663F8">
        <w:rPr>
          <w:b/>
          <w:i/>
        </w:rPr>
        <w:t>N</w:t>
      </w:r>
      <w:r w:rsidRPr="0031202C">
        <w:rPr>
          <w:b/>
          <w:i/>
        </w:rPr>
        <w:t>ear-</w:t>
      </w:r>
      <w:r w:rsidR="002663F8">
        <w:rPr>
          <w:b/>
          <w:i/>
        </w:rPr>
        <w:t>D</w:t>
      </w:r>
      <w:r w:rsidRPr="0031202C">
        <w:rPr>
          <w:b/>
          <w:i/>
        </w:rPr>
        <w:t>ying)</w:t>
      </w:r>
    </w:p>
    <w:tbl>
      <w:tblPr>
        <w:tblW w:w="0" w:type="auto"/>
        <w:tblLook w:val="04A0" w:firstRow="1" w:lastRow="0" w:firstColumn="1" w:lastColumn="0" w:noHBand="0" w:noVBand="1"/>
      </w:tblPr>
      <w:tblGrid>
        <w:gridCol w:w="4788"/>
        <w:gridCol w:w="4788"/>
      </w:tblGrid>
      <w:tr w:rsidR="001C416B" w:rsidRPr="00152F77" w14:paraId="22DE69F5" w14:textId="77777777" w:rsidTr="001C416B">
        <w:tc>
          <w:tcPr>
            <w:tcW w:w="4788" w:type="dxa"/>
          </w:tcPr>
          <w:p w14:paraId="0A0D3BA2" w14:textId="77777777" w:rsidR="001C416B" w:rsidRPr="00152F77" w:rsidRDefault="001C416B" w:rsidP="001C416B">
            <w:pPr>
              <w:pStyle w:val="Li"/>
            </w:pPr>
            <w:r w:rsidRPr="00152F77">
              <w:t>Description</w:t>
            </w:r>
          </w:p>
        </w:tc>
        <w:tc>
          <w:tcPr>
            <w:tcW w:w="4788" w:type="dxa"/>
          </w:tcPr>
          <w:p w14:paraId="38B56B34" w14:textId="77777777" w:rsidR="001C416B" w:rsidRPr="00152F77" w:rsidRDefault="001C416B" w:rsidP="001C416B">
            <w:pPr>
              <w:pStyle w:val="Li"/>
            </w:pPr>
            <w:r w:rsidRPr="00152F77">
              <w:t xml:space="preserve"> The near-dying player hurt sound is a human male groaning in agony. </w:t>
            </w:r>
          </w:p>
        </w:tc>
      </w:tr>
      <w:tr w:rsidR="001C416B" w:rsidRPr="00152F77" w14:paraId="44052080" w14:textId="77777777" w:rsidTr="001C416B">
        <w:tc>
          <w:tcPr>
            <w:tcW w:w="4788" w:type="dxa"/>
          </w:tcPr>
          <w:p w14:paraId="49939B18" w14:textId="77777777" w:rsidR="001C416B" w:rsidRPr="00152F77" w:rsidRDefault="001C416B" w:rsidP="001C416B">
            <w:pPr>
              <w:pStyle w:val="Li"/>
            </w:pPr>
            <w:r w:rsidRPr="00152F77">
              <w:t>Play cue</w:t>
            </w:r>
          </w:p>
        </w:tc>
        <w:tc>
          <w:tcPr>
            <w:tcW w:w="4788" w:type="dxa"/>
          </w:tcPr>
          <w:p w14:paraId="3EB1BF4F" w14:textId="77777777" w:rsidR="001C416B" w:rsidRPr="00152F77" w:rsidRDefault="001C416B" w:rsidP="001C416B">
            <w:pPr>
              <w:pStyle w:val="Li"/>
            </w:pPr>
            <w:r w:rsidRPr="00152F77">
              <w:t xml:space="preserve"> The player takes damage and is in a "danger" level of health. </w:t>
            </w:r>
          </w:p>
        </w:tc>
      </w:tr>
      <w:tr w:rsidR="001C416B" w:rsidRPr="00152F77" w14:paraId="6EDAA05F" w14:textId="77777777" w:rsidTr="001C416B">
        <w:tc>
          <w:tcPr>
            <w:tcW w:w="4788" w:type="dxa"/>
          </w:tcPr>
          <w:p w14:paraId="13BCB06F" w14:textId="77777777" w:rsidR="001C416B" w:rsidRPr="00152F77" w:rsidRDefault="001C416B" w:rsidP="001C416B">
            <w:pPr>
              <w:pStyle w:val="Li"/>
            </w:pPr>
            <w:r w:rsidRPr="00152F77">
              <w:t>Source</w:t>
            </w:r>
          </w:p>
        </w:tc>
        <w:tc>
          <w:tcPr>
            <w:tcW w:w="4788" w:type="dxa"/>
          </w:tcPr>
          <w:p w14:paraId="48C9554F" w14:textId="77777777" w:rsidR="001C416B" w:rsidRPr="00152F77" w:rsidRDefault="001C416B" w:rsidP="001C416B">
            <w:pPr>
              <w:pStyle w:val="Li"/>
            </w:pPr>
            <w:r w:rsidRPr="00152F77">
              <w:t xml:space="preserve"> Human male grunt (Voice actor) </w:t>
            </w:r>
          </w:p>
        </w:tc>
      </w:tr>
      <w:tr w:rsidR="001C416B" w:rsidRPr="00152F77" w14:paraId="3BE9EB72" w14:textId="77777777" w:rsidTr="001C416B">
        <w:tc>
          <w:tcPr>
            <w:tcW w:w="4788" w:type="dxa"/>
          </w:tcPr>
          <w:p w14:paraId="54475332" w14:textId="77777777" w:rsidR="001C416B" w:rsidRPr="00152F77" w:rsidRDefault="001C416B" w:rsidP="001C416B">
            <w:pPr>
              <w:pStyle w:val="Li"/>
            </w:pPr>
            <w:r w:rsidRPr="00152F77">
              <w:t>Length</w:t>
            </w:r>
          </w:p>
        </w:tc>
        <w:tc>
          <w:tcPr>
            <w:tcW w:w="4788" w:type="dxa"/>
          </w:tcPr>
          <w:p w14:paraId="4F4F9A93" w14:textId="77777777" w:rsidR="001C416B" w:rsidRPr="00152F77" w:rsidRDefault="001C416B" w:rsidP="001C416B">
            <w:pPr>
              <w:pStyle w:val="Li"/>
            </w:pPr>
            <w:r w:rsidRPr="00152F77">
              <w:t xml:space="preserve"> 0.3 seconds </w:t>
            </w:r>
          </w:p>
        </w:tc>
      </w:tr>
      <w:tr w:rsidR="001C416B" w:rsidRPr="00152F77" w14:paraId="5C29FD4E" w14:textId="77777777" w:rsidTr="001C416B">
        <w:tc>
          <w:tcPr>
            <w:tcW w:w="4788" w:type="dxa"/>
          </w:tcPr>
          <w:p w14:paraId="17FA396D" w14:textId="77777777" w:rsidR="001C416B" w:rsidRPr="00152F77" w:rsidRDefault="001C416B" w:rsidP="001C416B">
            <w:pPr>
              <w:pStyle w:val="Li"/>
            </w:pPr>
            <w:r w:rsidRPr="00152F77">
              <w:t>Loops</w:t>
            </w:r>
          </w:p>
        </w:tc>
        <w:tc>
          <w:tcPr>
            <w:tcW w:w="4788" w:type="dxa"/>
          </w:tcPr>
          <w:p w14:paraId="7579C93C" w14:textId="77777777" w:rsidR="001C416B" w:rsidRPr="00152F77" w:rsidRDefault="001C416B" w:rsidP="001C416B">
            <w:pPr>
              <w:pStyle w:val="Li"/>
            </w:pPr>
            <w:r w:rsidRPr="00152F77">
              <w:t xml:space="preserve"> No </w:t>
            </w:r>
          </w:p>
        </w:tc>
      </w:tr>
      <w:tr w:rsidR="001C416B" w:rsidRPr="00152F77" w14:paraId="61F5E514" w14:textId="77777777" w:rsidTr="001C416B">
        <w:tc>
          <w:tcPr>
            <w:tcW w:w="4788" w:type="dxa"/>
          </w:tcPr>
          <w:p w14:paraId="51E77293" w14:textId="77777777" w:rsidR="001C416B" w:rsidRPr="00152F77" w:rsidRDefault="001C416B" w:rsidP="001C416B">
            <w:pPr>
              <w:pStyle w:val="Li"/>
            </w:pPr>
            <w:r w:rsidRPr="00152F77">
              <w:t>3D positional</w:t>
            </w:r>
          </w:p>
        </w:tc>
        <w:tc>
          <w:tcPr>
            <w:tcW w:w="4788" w:type="dxa"/>
          </w:tcPr>
          <w:p w14:paraId="3723580E" w14:textId="77777777" w:rsidR="001C416B" w:rsidRPr="00152F77" w:rsidRDefault="001C416B" w:rsidP="001C416B">
            <w:pPr>
              <w:pStyle w:val="Li"/>
            </w:pPr>
            <w:r w:rsidRPr="00152F77">
              <w:t xml:space="preserve"> Yes </w:t>
            </w:r>
          </w:p>
        </w:tc>
      </w:tr>
      <w:tr w:rsidR="001C416B" w:rsidRPr="00152F77" w14:paraId="1B9A8A6A" w14:textId="77777777" w:rsidTr="001C416B">
        <w:tc>
          <w:tcPr>
            <w:tcW w:w="4788" w:type="dxa"/>
          </w:tcPr>
          <w:p w14:paraId="316221DC" w14:textId="77777777" w:rsidR="001C416B" w:rsidRPr="00152F77" w:rsidRDefault="001C416B" w:rsidP="001C416B">
            <w:pPr>
              <w:pStyle w:val="Li"/>
            </w:pPr>
            <w:r w:rsidRPr="00152F77">
              <w:t>Others can hear</w:t>
            </w:r>
          </w:p>
        </w:tc>
        <w:tc>
          <w:tcPr>
            <w:tcW w:w="4788" w:type="dxa"/>
          </w:tcPr>
          <w:p w14:paraId="1CB9B67D" w14:textId="77777777" w:rsidR="001C416B" w:rsidRPr="00152F77" w:rsidRDefault="001C416B" w:rsidP="001C416B">
            <w:pPr>
              <w:pStyle w:val="Li"/>
            </w:pPr>
            <w:r w:rsidRPr="00152F77">
              <w:t xml:space="preserve"> Yes </w:t>
            </w:r>
          </w:p>
        </w:tc>
      </w:tr>
      <w:tr w:rsidR="001C416B" w:rsidRPr="00152F77" w14:paraId="7485FD57" w14:textId="77777777" w:rsidTr="001C416B">
        <w:tc>
          <w:tcPr>
            <w:tcW w:w="4788" w:type="dxa"/>
          </w:tcPr>
          <w:p w14:paraId="12BCD668" w14:textId="77777777" w:rsidR="001C416B" w:rsidRPr="00152F77" w:rsidRDefault="001C416B" w:rsidP="001C416B">
            <w:pPr>
              <w:pStyle w:val="Li"/>
            </w:pPr>
            <w:r w:rsidRPr="00152F77">
              <w:t>Filename</w:t>
            </w:r>
          </w:p>
        </w:tc>
        <w:tc>
          <w:tcPr>
            <w:tcW w:w="4788" w:type="dxa"/>
          </w:tcPr>
          <w:p w14:paraId="717A1BB6" w14:textId="77777777" w:rsidR="001C416B" w:rsidRPr="00152F77" w:rsidRDefault="001C416B" w:rsidP="001C416B">
            <w:pPr>
              <w:pStyle w:val="Li"/>
            </w:pPr>
            <w:r w:rsidRPr="00152F77">
              <w:t xml:space="preserve"> player_NearDying.wav </w:t>
            </w:r>
          </w:p>
        </w:tc>
      </w:tr>
      <w:tr w:rsidR="001C416B" w:rsidRPr="00152F77" w14:paraId="16EEBF15" w14:textId="77777777" w:rsidTr="001C416B">
        <w:tc>
          <w:tcPr>
            <w:tcW w:w="4788" w:type="dxa"/>
          </w:tcPr>
          <w:p w14:paraId="5354E5EB" w14:textId="77777777" w:rsidR="001C416B" w:rsidRPr="00152F77" w:rsidRDefault="001C416B" w:rsidP="001C416B">
            <w:pPr>
              <w:pStyle w:val="Li"/>
            </w:pPr>
            <w:r w:rsidRPr="00152F77">
              <w:t>Wavebank</w:t>
            </w:r>
          </w:p>
        </w:tc>
        <w:tc>
          <w:tcPr>
            <w:tcW w:w="4788" w:type="dxa"/>
          </w:tcPr>
          <w:p w14:paraId="7B055730" w14:textId="77777777" w:rsidR="001C416B" w:rsidRPr="00152F77" w:rsidRDefault="001C416B" w:rsidP="001C416B">
            <w:pPr>
              <w:pStyle w:val="Li"/>
            </w:pPr>
            <w:r w:rsidRPr="00152F77">
              <w:t xml:space="preserve"> PlayerEffects.xwb </w:t>
            </w:r>
          </w:p>
        </w:tc>
      </w:tr>
      <w:tr w:rsidR="001C416B" w:rsidRPr="00152F77" w14:paraId="5EEEA61A" w14:textId="77777777" w:rsidTr="001C416B">
        <w:tc>
          <w:tcPr>
            <w:tcW w:w="4788" w:type="dxa"/>
          </w:tcPr>
          <w:p w14:paraId="602538A8" w14:textId="77777777" w:rsidR="001C416B" w:rsidRPr="00152F77" w:rsidRDefault="001C416B" w:rsidP="001C416B">
            <w:pPr>
              <w:pStyle w:val="Li"/>
            </w:pPr>
            <w:r w:rsidRPr="00152F77">
              <w:t>Soundbank</w:t>
            </w:r>
          </w:p>
        </w:tc>
        <w:tc>
          <w:tcPr>
            <w:tcW w:w="4788" w:type="dxa"/>
          </w:tcPr>
          <w:p w14:paraId="0EFB6F6F" w14:textId="77777777" w:rsidR="001C416B" w:rsidRPr="00152F77" w:rsidRDefault="001C416B" w:rsidP="001C416B">
            <w:pPr>
              <w:pStyle w:val="Li"/>
            </w:pPr>
            <w:r w:rsidRPr="00152F77">
              <w:t xml:space="preserve"> PlayerEffects.xsb </w:t>
            </w:r>
          </w:p>
        </w:tc>
      </w:tr>
      <w:tr w:rsidR="001C416B" w:rsidRPr="00152F77" w14:paraId="6AF2684D" w14:textId="77777777" w:rsidTr="001C416B">
        <w:tc>
          <w:tcPr>
            <w:tcW w:w="4788" w:type="dxa"/>
          </w:tcPr>
          <w:p w14:paraId="046716CE" w14:textId="77777777" w:rsidR="001C416B" w:rsidRPr="00152F77" w:rsidRDefault="001C416B" w:rsidP="001C416B">
            <w:pPr>
              <w:pStyle w:val="Ul"/>
              <w:spacing w:after="280" w:afterAutospacing="1"/>
            </w:pPr>
            <w:r w:rsidRPr="00152F77">
              <w:t>Cue name</w:t>
            </w:r>
          </w:p>
        </w:tc>
        <w:tc>
          <w:tcPr>
            <w:tcW w:w="4788" w:type="dxa"/>
          </w:tcPr>
          <w:p w14:paraId="01E28AC5" w14:textId="77777777" w:rsidR="001C416B" w:rsidRPr="00152F77" w:rsidRDefault="001C416B" w:rsidP="001C416B">
            <w:pPr>
              <w:pStyle w:val="Ul"/>
              <w:spacing w:after="280" w:afterAutospacing="1"/>
            </w:pPr>
            <w:r w:rsidRPr="00152F77">
              <w:t xml:space="preserve"> player_NearDying </w:t>
            </w:r>
          </w:p>
        </w:tc>
      </w:tr>
    </w:tbl>
    <w:p w14:paraId="70984FC7" w14:textId="77777777" w:rsidR="0031202C" w:rsidRDefault="0031202C" w:rsidP="0031202C"/>
    <w:p w14:paraId="1E39752A" w14:textId="77777777" w:rsidR="001C416B" w:rsidRPr="002663F8" w:rsidRDefault="001C416B" w:rsidP="0031202C">
      <w:pPr>
        <w:jc w:val="center"/>
        <w:rPr>
          <w:b/>
          <w:i/>
          <w:u w:val="single"/>
        </w:rPr>
      </w:pPr>
      <w:r w:rsidRPr="002663F8">
        <w:rPr>
          <w:b/>
          <w:i/>
          <w:u w:val="single"/>
        </w:rPr>
        <w:t xml:space="preserve">Player </w:t>
      </w:r>
      <w:r w:rsidR="002663F8">
        <w:rPr>
          <w:b/>
          <w:i/>
          <w:u w:val="single"/>
        </w:rPr>
        <w:t>R</w:t>
      </w:r>
      <w:r w:rsidRPr="002663F8">
        <w:rPr>
          <w:b/>
          <w:i/>
          <w:u w:val="single"/>
        </w:rPr>
        <w:t>espawn</w:t>
      </w:r>
    </w:p>
    <w:tbl>
      <w:tblPr>
        <w:tblW w:w="0" w:type="auto"/>
        <w:tblLook w:val="04A0" w:firstRow="1" w:lastRow="0" w:firstColumn="1" w:lastColumn="0" w:noHBand="0" w:noVBand="1"/>
      </w:tblPr>
      <w:tblGrid>
        <w:gridCol w:w="4788"/>
        <w:gridCol w:w="4788"/>
      </w:tblGrid>
      <w:tr w:rsidR="001C416B" w:rsidRPr="00152F77" w14:paraId="788F2CC4" w14:textId="77777777" w:rsidTr="001C416B">
        <w:tc>
          <w:tcPr>
            <w:tcW w:w="4788" w:type="dxa"/>
          </w:tcPr>
          <w:p w14:paraId="1D508714" w14:textId="77777777" w:rsidR="001C416B" w:rsidRPr="00152F77" w:rsidRDefault="001C416B" w:rsidP="001C416B">
            <w:pPr>
              <w:pStyle w:val="Li"/>
            </w:pPr>
            <w:r w:rsidRPr="00152F77">
              <w:t>Description</w:t>
            </w:r>
          </w:p>
        </w:tc>
        <w:tc>
          <w:tcPr>
            <w:tcW w:w="4788" w:type="dxa"/>
          </w:tcPr>
          <w:p w14:paraId="355AD44C" w14:textId="77777777" w:rsidR="001C416B" w:rsidRPr="00152F77" w:rsidRDefault="001C416B" w:rsidP="001C416B">
            <w:pPr>
              <w:pStyle w:val="Li"/>
            </w:pPr>
            <w:r w:rsidRPr="00152F77">
              <w:t xml:space="preserve"> A whooshing sound generated by the release of a new clone. </w:t>
            </w:r>
          </w:p>
        </w:tc>
      </w:tr>
      <w:tr w:rsidR="001C416B" w:rsidRPr="00152F77" w14:paraId="639DE2E1" w14:textId="77777777" w:rsidTr="001C416B">
        <w:tc>
          <w:tcPr>
            <w:tcW w:w="4788" w:type="dxa"/>
          </w:tcPr>
          <w:p w14:paraId="27B54E25" w14:textId="77777777" w:rsidR="001C416B" w:rsidRPr="00152F77" w:rsidRDefault="001C416B" w:rsidP="001C416B">
            <w:pPr>
              <w:pStyle w:val="Li"/>
            </w:pPr>
            <w:r w:rsidRPr="00152F77">
              <w:t>Play cue</w:t>
            </w:r>
          </w:p>
        </w:tc>
        <w:tc>
          <w:tcPr>
            <w:tcW w:w="4788" w:type="dxa"/>
          </w:tcPr>
          <w:p w14:paraId="7183AD57" w14:textId="77777777" w:rsidR="001C416B" w:rsidRPr="00152F77" w:rsidRDefault="001C416B" w:rsidP="001C416B">
            <w:pPr>
              <w:pStyle w:val="Li"/>
            </w:pPr>
            <w:r w:rsidRPr="00152F77">
              <w:t xml:space="preserve"> The player respawns on the level. </w:t>
            </w:r>
          </w:p>
        </w:tc>
      </w:tr>
      <w:tr w:rsidR="001C416B" w:rsidRPr="00152F77" w14:paraId="495DB1D8" w14:textId="77777777" w:rsidTr="001C416B">
        <w:tc>
          <w:tcPr>
            <w:tcW w:w="4788" w:type="dxa"/>
          </w:tcPr>
          <w:p w14:paraId="3B15D0BE" w14:textId="77777777" w:rsidR="001C416B" w:rsidRPr="00152F77" w:rsidRDefault="001C416B" w:rsidP="001C416B">
            <w:pPr>
              <w:pStyle w:val="Li"/>
            </w:pPr>
            <w:r w:rsidRPr="00152F77">
              <w:t>Source</w:t>
            </w:r>
          </w:p>
        </w:tc>
        <w:tc>
          <w:tcPr>
            <w:tcW w:w="4788" w:type="dxa"/>
          </w:tcPr>
          <w:p w14:paraId="4EF5DE4B" w14:textId="77777777" w:rsidR="001C416B" w:rsidRPr="00152F77" w:rsidRDefault="001C416B" w:rsidP="001C416B">
            <w:pPr>
              <w:pStyle w:val="Li"/>
            </w:pPr>
            <w:r w:rsidRPr="00152F77">
              <w:t xml:space="preserve"> Wind sounds (Foley) </w:t>
            </w:r>
          </w:p>
        </w:tc>
      </w:tr>
      <w:tr w:rsidR="001C416B" w:rsidRPr="00152F77" w14:paraId="73261E9D" w14:textId="77777777" w:rsidTr="001C416B">
        <w:tc>
          <w:tcPr>
            <w:tcW w:w="4788" w:type="dxa"/>
          </w:tcPr>
          <w:p w14:paraId="2A7C9A11" w14:textId="77777777" w:rsidR="001C416B" w:rsidRPr="00152F77" w:rsidRDefault="001C416B" w:rsidP="001C416B">
            <w:pPr>
              <w:pStyle w:val="Li"/>
            </w:pPr>
            <w:r w:rsidRPr="00152F77">
              <w:t>Length</w:t>
            </w:r>
          </w:p>
        </w:tc>
        <w:tc>
          <w:tcPr>
            <w:tcW w:w="4788" w:type="dxa"/>
          </w:tcPr>
          <w:p w14:paraId="092F358D" w14:textId="77777777" w:rsidR="001C416B" w:rsidRPr="00152F77" w:rsidRDefault="001C416B" w:rsidP="001C416B">
            <w:pPr>
              <w:pStyle w:val="Li"/>
            </w:pPr>
            <w:r w:rsidRPr="00152F77">
              <w:t xml:space="preserve"> 1 second </w:t>
            </w:r>
          </w:p>
        </w:tc>
      </w:tr>
      <w:tr w:rsidR="001C416B" w:rsidRPr="00152F77" w14:paraId="25E4A819" w14:textId="77777777" w:rsidTr="001C416B">
        <w:tc>
          <w:tcPr>
            <w:tcW w:w="4788" w:type="dxa"/>
          </w:tcPr>
          <w:p w14:paraId="18715650" w14:textId="77777777" w:rsidR="001C416B" w:rsidRPr="00152F77" w:rsidRDefault="001C416B" w:rsidP="001C416B">
            <w:pPr>
              <w:pStyle w:val="Li"/>
            </w:pPr>
            <w:r w:rsidRPr="00152F77">
              <w:t>Loops</w:t>
            </w:r>
          </w:p>
        </w:tc>
        <w:tc>
          <w:tcPr>
            <w:tcW w:w="4788" w:type="dxa"/>
          </w:tcPr>
          <w:p w14:paraId="4F08F67B" w14:textId="77777777" w:rsidR="001C416B" w:rsidRPr="00152F77" w:rsidRDefault="001C416B" w:rsidP="001C416B">
            <w:pPr>
              <w:pStyle w:val="Li"/>
            </w:pPr>
            <w:r w:rsidRPr="00152F77">
              <w:t xml:space="preserve"> No </w:t>
            </w:r>
          </w:p>
        </w:tc>
      </w:tr>
      <w:tr w:rsidR="001C416B" w:rsidRPr="00152F77" w14:paraId="0371C07B" w14:textId="77777777" w:rsidTr="001C416B">
        <w:tc>
          <w:tcPr>
            <w:tcW w:w="4788" w:type="dxa"/>
          </w:tcPr>
          <w:p w14:paraId="501191A3" w14:textId="77777777" w:rsidR="001C416B" w:rsidRPr="00152F77" w:rsidRDefault="001C416B" w:rsidP="001C416B">
            <w:pPr>
              <w:pStyle w:val="Li"/>
            </w:pPr>
            <w:r w:rsidRPr="00152F77">
              <w:t>3D positional</w:t>
            </w:r>
          </w:p>
        </w:tc>
        <w:tc>
          <w:tcPr>
            <w:tcW w:w="4788" w:type="dxa"/>
          </w:tcPr>
          <w:p w14:paraId="4D0CE9CA" w14:textId="77777777" w:rsidR="001C416B" w:rsidRPr="00152F77" w:rsidRDefault="001C416B" w:rsidP="001C416B">
            <w:pPr>
              <w:pStyle w:val="Li"/>
            </w:pPr>
            <w:r w:rsidRPr="00152F77">
              <w:t xml:space="preserve"> No </w:t>
            </w:r>
          </w:p>
        </w:tc>
      </w:tr>
      <w:tr w:rsidR="001C416B" w:rsidRPr="00152F77" w14:paraId="0AC5EE94" w14:textId="77777777" w:rsidTr="001C416B">
        <w:tc>
          <w:tcPr>
            <w:tcW w:w="4788" w:type="dxa"/>
          </w:tcPr>
          <w:p w14:paraId="3DF1D6D8" w14:textId="77777777" w:rsidR="001C416B" w:rsidRPr="00152F77" w:rsidRDefault="001C416B" w:rsidP="001C416B">
            <w:pPr>
              <w:pStyle w:val="Li"/>
            </w:pPr>
            <w:r w:rsidRPr="00152F77">
              <w:t>Others can hear</w:t>
            </w:r>
          </w:p>
        </w:tc>
        <w:tc>
          <w:tcPr>
            <w:tcW w:w="4788" w:type="dxa"/>
          </w:tcPr>
          <w:p w14:paraId="01CC0419" w14:textId="77777777" w:rsidR="001C416B" w:rsidRPr="00152F77" w:rsidRDefault="001C416B" w:rsidP="001C416B">
            <w:pPr>
              <w:pStyle w:val="Li"/>
            </w:pPr>
            <w:r w:rsidRPr="00152F77">
              <w:t xml:space="preserve"> No </w:t>
            </w:r>
          </w:p>
        </w:tc>
      </w:tr>
      <w:tr w:rsidR="001C416B" w:rsidRPr="00152F77" w14:paraId="485F1660" w14:textId="77777777" w:rsidTr="001C416B">
        <w:tc>
          <w:tcPr>
            <w:tcW w:w="4788" w:type="dxa"/>
          </w:tcPr>
          <w:p w14:paraId="665E5FC9" w14:textId="77777777" w:rsidR="001C416B" w:rsidRPr="00152F77" w:rsidRDefault="001C416B" w:rsidP="001C416B">
            <w:pPr>
              <w:pStyle w:val="Li"/>
            </w:pPr>
            <w:r w:rsidRPr="00152F77">
              <w:t>Filename</w:t>
            </w:r>
          </w:p>
        </w:tc>
        <w:tc>
          <w:tcPr>
            <w:tcW w:w="4788" w:type="dxa"/>
          </w:tcPr>
          <w:p w14:paraId="4D8D7F72" w14:textId="77777777" w:rsidR="001C416B" w:rsidRPr="00152F77" w:rsidRDefault="001C416B" w:rsidP="001C416B">
            <w:pPr>
              <w:pStyle w:val="Li"/>
            </w:pPr>
            <w:r w:rsidRPr="00152F77">
              <w:t xml:space="preserve"> player_Respawn.wav </w:t>
            </w:r>
          </w:p>
        </w:tc>
      </w:tr>
      <w:tr w:rsidR="001C416B" w:rsidRPr="00152F77" w14:paraId="53439A06" w14:textId="77777777" w:rsidTr="001C416B">
        <w:tc>
          <w:tcPr>
            <w:tcW w:w="4788" w:type="dxa"/>
          </w:tcPr>
          <w:p w14:paraId="02EA322D" w14:textId="77777777" w:rsidR="001C416B" w:rsidRPr="00152F77" w:rsidRDefault="001C416B" w:rsidP="001C416B">
            <w:pPr>
              <w:pStyle w:val="Li"/>
            </w:pPr>
            <w:r w:rsidRPr="00152F77">
              <w:t>Wavebank</w:t>
            </w:r>
          </w:p>
        </w:tc>
        <w:tc>
          <w:tcPr>
            <w:tcW w:w="4788" w:type="dxa"/>
          </w:tcPr>
          <w:p w14:paraId="6D939EE5" w14:textId="77777777" w:rsidR="001C416B" w:rsidRPr="00152F77" w:rsidRDefault="001C416B" w:rsidP="001C416B">
            <w:pPr>
              <w:pStyle w:val="Li"/>
            </w:pPr>
            <w:r w:rsidRPr="00152F77">
              <w:t xml:space="preserve"> PlayerEffects.xwb </w:t>
            </w:r>
          </w:p>
        </w:tc>
      </w:tr>
      <w:tr w:rsidR="001C416B" w:rsidRPr="00152F77" w14:paraId="739BE585" w14:textId="77777777" w:rsidTr="001C416B">
        <w:tc>
          <w:tcPr>
            <w:tcW w:w="4788" w:type="dxa"/>
          </w:tcPr>
          <w:p w14:paraId="6378B90F" w14:textId="77777777" w:rsidR="001C416B" w:rsidRPr="00152F77" w:rsidRDefault="001C416B" w:rsidP="001C416B">
            <w:pPr>
              <w:pStyle w:val="Li"/>
            </w:pPr>
            <w:r w:rsidRPr="00152F77">
              <w:t>Soundbank</w:t>
            </w:r>
          </w:p>
        </w:tc>
        <w:tc>
          <w:tcPr>
            <w:tcW w:w="4788" w:type="dxa"/>
          </w:tcPr>
          <w:p w14:paraId="29606F55" w14:textId="77777777" w:rsidR="001C416B" w:rsidRPr="00152F77" w:rsidRDefault="001C416B" w:rsidP="001C416B">
            <w:pPr>
              <w:pStyle w:val="Li"/>
            </w:pPr>
            <w:r w:rsidRPr="00152F77">
              <w:t xml:space="preserve"> PlayerEffects.xsb </w:t>
            </w:r>
          </w:p>
        </w:tc>
      </w:tr>
      <w:tr w:rsidR="001C416B" w:rsidRPr="00152F77" w14:paraId="70C700D6" w14:textId="77777777" w:rsidTr="001C416B">
        <w:tc>
          <w:tcPr>
            <w:tcW w:w="4788" w:type="dxa"/>
          </w:tcPr>
          <w:p w14:paraId="3EC110C2" w14:textId="77777777" w:rsidR="001C416B" w:rsidRPr="00152F77" w:rsidRDefault="001C416B" w:rsidP="001C416B">
            <w:pPr>
              <w:pStyle w:val="Li"/>
              <w:spacing w:after="280" w:afterAutospacing="1"/>
            </w:pPr>
            <w:r w:rsidRPr="00152F77">
              <w:t>Cue name</w:t>
            </w:r>
          </w:p>
        </w:tc>
        <w:tc>
          <w:tcPr>
            <w:tcW w:w="4788" w:type="dxa"/>
          </w:tcPr>
          <w:p w14:paraId="0FACBC78" w14:textId="77777777" w:rsidR="001C416B" w:rsidRPr="00152F77" w:rsidRDefault="001C416B" w:rsidP="001C416B">
            <w:pPr>
              <w:pStyle w:val="Li"/>
              <w:spacing w:after="280" w:afterAutospacing="1"/>
            </w:pPr>
            <w:r w:rsidRPr="00152F77">
              <w:t xml:space="preserve"> player_Respawn </w:t>
            </w:r>
          </w:p>
        </w:tc>
      </w:tr>
    </w:tbl>
    <w:p w14:paraId="1D780941" w14:textId="77777777" w:rsidR="001C416B" w:rsidRDefault="001C416B" w:rsidP="001C416B">
      <w:pPr>
        <w:pStyle w:val="Ul"/>
        <w:shd w:val="solid" w:color="FFFFFF" w:fill="auto"/>
      </w:pPr>
    </w:p>
    <w:p w14:paraId="2107D1AA" w14:textId="77777777" w:rsidR="001C416B" w:rsidRPr="002663F8" w:rsidRDefault="001C416B" w:rsidP="0031202C">
      <w:pPr>
        <w:jc w:val="center"/>
        <w:rPr>
          <w:b/>
          <w:i/>
          <w:u w:val="single"/>
        </w:rPr>
      </w:pPr>
      <w:r w:rsidRPr="002663F8">
        <w:rPr>
          <w:b/>
          <w:i/>
          <w:u w:val="single"/>
        </w:rPr>
        <w:t xml:space="preserve">Player </w:t>
      </w:r>
      <w:r w:rsidR="002663F8">
        <w:rPr>
          <w:b/>
          <w:i/>
          <w:u w:val="single"/>
        </w:rPr>
        <w:t>H</w:t>
      </w:r>
      <w:r w:rsidRPr="002663F8">
        <w:rPr>
          <w:b/>
          <w:i/>
          <w:u w:val="single"/>
        </w:rPr>
        <w:t xml:space="preserve">ealth </w:t>
      </w:r>
      <w:r w:rsidR="002663F8">
        <w:rPr>
          <w:b/>
          <w:i/>
          <w:u w:val="single"/>
        </w:rPr>
        <w:t>R</w:t>
      </w:r>
      <w:r w:rsidRPr="002663F8">
        <w:rPr>
          <w:b/>
          <w:i/>
          <w:u w:val="single"/>
        </w:rPr>
        <w:t>echarge</w:t>
      </w:r>
    </w:p>
    <w:tbl>
      <w:tblPr>
        <w:tblW w:w="0" w:type="auto"/>
        <w:tblLook w:val="04A0" w:firstRow="1" w:lastRow="0" w:firstColumn="1" w:lastColumn="0" w:noHBand="0" w:noVBand="1"/>
      </w:tblPr>
      <w:tblGrid>
        <w:gridCol w:w="4788"/>
        <w:gridCol w:w="4788"/>
      </w:tblGrid>
      <w:tr w:rsidR="001C416B" w:rsidRPr="00152F77" w14:paraId="683E0CAA" w14:textId="77777777" w:rsidTr="001C416B">
        <w:tc>
          <w:tcPr>
            <w:tcW w:w="4788" w:type="dxa"/>
          </w:tcPr>
          <w:p w14:paraId="4403326F" w14:textId="77777777" w:rsidR="001C416B" w:rsidRPr="00152F77" w:rsidRDefault="001C416B" w:rsidP="001C416B">
            <w:pPr>
              <w:pStyle w:val="Li"/>
            </w:pPr>
            <w:r w:rsidRPr="00152F77">
              <w:t>Description</w:t>
            </w:r>
          </w:p>
        </w:tc>
        <w:tc>
          <w:tcPr>
            <w:tcW w:w="4788" w:type="dxa"/>
          </w:tcPr>
          <w:p w14:paraId="49B2B7B2" w14:textId="77777777" w:rsidR="001C416B" w:rsidRPr="00152F77" w:rsidRDefault="001C416B" w:rsidP="001C416B">
            <w:pPr>
              <w:pStyle w:val="Li"/>
            </w:pPr>
            <w:r w:rsidRPr="00152F77">
              <w:t xml:space="preserve"> The player health recharge is a quiet drone ascending in pitch until the player's health is fully charged. The pitch is based solely upon how much health has been charged rather than what percentage of health the charge has reached. </w:t>
            </w:r>
          </w:p>
        </w:tc>
      </w:tr>
      <w:tr w:rsidR="001C416B" w:rsidRPr="00152F77" w14:paraId="054DB956" w14:textId="77777777" w:rsidTr="001C416B">
        <w:tc>
          <w:tcPr>
            <w:tcW w:w="4788" w:type="dxa"/>
          </w:tcPr>
          <w:p w14:paraId="2F78D044" w14:textId="77777777" w:rsidR="001C416B" w:rsidRPr="00152F77" w:rsidRDefault="001C416B" w:rsidP="001C416B">
            <w:pPr>
              <w:pStyle w:val="Li"/>
            </w:pPr>
            <w:r w:rsidRPr="00152F77">
              <w:t>Play cue</w:t>
            </w:r>
          </w:p>
        </w:tc>
        <w:tc>
          <w:tcPr>
            <w:tcW w:w="4788" w:type="dxa"/>
          </w:tcPr>
          <w:p w14:paraId="48DA99DE" w14:textId="77777777" w:rsidR="001C416B" w:rsidRPr="00152F77" w:rsidRDefault="001C416B" w:rsidP="001C416B">
            <w:pPr>
              <w:pStyle w:val="Li"/>
            </w:pPr>
            <w:r w:rsidRPr="00152F77">
              <w:t xml:space="preserve"> The sound will play when the player's health begins to recharge. </w:t>
            </w:r>
          </w:p>
        </w:tc>
      </w:tr>
      <w:tr w:rsidR="001C416B" w:rsidRPr="00152F77" w14:paraId="7232D4DB" w14:textId="77777777" w:rsidTr="001C416B">
        <w:tc>
          <w:tcPr>
            <w:tcW w:w="4788" w:type="dxa"/>
          </w:tcPr>
          <w:p w14:paraId="11CBC9FF" w14:textId="77777777" w:rsidR="001C416B" w:rsidRPr="00152F77" w:rsidRDefault="001C416B" w:rsidP="001C416B">
            <w:pPr>
              <w:pStyle w:val="Li"/>
            </w:pPr>
            <w:r w:rsidRPr="00152F77">
              <w:t>Source</w:t>
            </w:r>
          </w:p>
        </w:tc>
        <w:tc>
          <w:tcPr>
            <w:tcW w:w="4788" w:type="dxa"/>
          </w:tcPr>
          <w:p w14:paraId="5211067D" w14:textId="77777777" w:rsidR="001C416B" w:rsidRPr="00152F77" w:rsidRDefault="001C416B" w:rsidP="001C416B">
            <w:pPr>
              <w:pStyle w:val="Li"/>
            </w:pPr>
            <w:r w:rsidRPr="00152F77">
              <w:t xml:space="preserve"> Synthesizer </w:t>
            </w:r>
          </w:p>
        </w:tc>
      </w:tr>
      <w:tr w:rsidR="001C416B" w:rsidRPr="00152F77" w14:paraId="2E858B5F" w14:textId="77777777" w:rsidTr="001C416B">
        <w:tc>
          <w:tcPr>
            <w:tcW w:w="4788" w:type="dxa"/>
          </w:tcPr>
          <w:p w14:paraId="231CC188" w14:textId="77777777" w:rsidR="001C416B" w:rsidRPr="00152F77" w:rsidRDefault="001C416B" w:rsidP="001C416B">
            <w:pPr>
              <w:pStyle w:val="Li"/>
            </w:pPr>
            <w:r w:rsidRPr="00152F77">
              <w:t>Length</w:t>
            </w:r>
          </w:p>
        </w:tc>
        <w:tc>
          <w:tcPr>
            <w:tcW w:w="4788" w:type="dxa"/>
          </w:tcPr>
          <w:p w14:paraId="21394E82" w14:textId="77777777" w:rsidR="001C416B" w:rsidRPr="00152F77" w:rsidRDefault="001C416B" w:rsidP="001C416B">
            <w:pPr>
              <w:pStyle w:val="Li"/>
            </w:pPr>
            <w:r w:rsidRPr="00152F77">
              <w:t xml:space="preserve"> 3 seconds </w:t>
            </w:r>
          </w:p>
        </w:tc>
      </w:tr>
      <w:tr w:rsidR="001C416B" w:rsidRPr="00152F77" w14:paraId="0459552A" w14:textId="77777777" w:rsidTr="001C416B">
        <w:tc>
          <w:tcPr>
            <w:tcW w:w="4788" w:type="dxa"/>
          </w:tcPr>
          <w:p w14:paraId="5440938D" w14:textId="77777777" w:rsidR="001C416B" w:rsidRPr="00152F77" w:rsidRDefault="001C416B" w:rsidP="001C416B">
            <w:pPr>
              <w:pStyle w:val="Li"/>
            </w:pPr>
            <w:r w:rsidRPr="00152F77">
              <w:t>Loops</w:t>
            </w:r>
          </w:p>
        </w:tc>
        <w:tc>
          <w:tcPr>
            <w:tcW w:w="4788" w:type="dxa"/>
          </w:tcPr>
          <w:p w14:paraId="4C697278" w14:textId="77777777" w:rsidR="001C416B" w:rsidRPr="00152F77" w:rsidRDefault="001C416B" w:rsidP="001C416B">
            <w:pPr>
              <w:pStyle w:val="Li"/>
            </w:pPr>
            <w:r w:rsidRPr="00152F77">
              <w:t xml:space="preserve"> Yes (until health is recharged) </w:t>
            </w:r>
          </w:p>
        </w:tc>
      </w:tr>
      <w:tr w:rsidR="001C416B" w:rsidRPr="00152F77" w14:paraId="5E6A0BA5" w14:textId="77777777" w:rsidTr="001C416B">
        <w:tc>
          <w:tcPr>
            <w:tcW w:w="4788" w:type="dxa"/>
          </w:tcPr>
          <w:p w14:paraId="7224F17D" w14:textId="77777777" w:rsidR="001C416B" w:rsidRPr="00152F77" w:rsidRDefault="001C416B" w:rsidP="001C416B">
            <w:pPr>
              <w:pStyle w:val="Li"/>
            </w:pPr>
            <w:r w:rsidRPr="00152F77">
              <w:t>3D positional</w:t>
            </w:r>
          </w:p>
        </w:tc>
        <w:tc>
          <w:tcPr>
            <w:tcW w:w="4788" w:type="dxa"/>
          </w:tcPr>
          <w:p w14:paraId="0E514252" w14:textId="77777777" w:rsidR="001C416B" w:rsidRPr="00152F77" w:rsidRDefault="001C416B" w:rsidP="001C416B">
            <w:pPr>
              <w:pStyle w:val="Li"/>
            </w:pPr>
            <w:r w:rsidRPr="00152F77">
              <w:t xml:space="preserve"> No </w:t>
            </w:r>
          </w:p>
        </w:tc>
      </w:tr>
      <w:tr w:rsidR="001C416B" w:rsidRPr="00152F77" w14:paraId="758D6714" w14:textId="77777777" w:rsidTr="001C416B">
        <w:tc>
          <w:tcPr>
            <w:tcW w:w="4788" w:type="dxa"/>
          </w:tcPr>
          <w:p w14:paraId="254D9A33" w14:textId="77777777" w:rsidR="001C416B" w:rsidRPr="00152F77" w:rsidRDefault="001C416B" w:rsidP="001C416B">
            <w:pPr>
              <w:pStyle w:val="Li"/>
            </w:pPr>
            <w:r w:rsidRPr="00152F77">
              <w:t>Others can hear</w:t>
            </w:r>
          </w:p>
        </w:tc>
        <w:tc>
          <w:tcPr>
            <w:tcW w:w="4788" w:type="dxa"/>
          </w:tcPr>
          <w:p w14:paraId="2D216787" w14:textId="77777777" w:rsidR="001C416B" w:rsidRPr="00152F77" w:rsidRDefault="001C416B" w:rsidP="001C416B">
            <w:pPr>
              <w:pStyle w:val="Li"/>
            </w:pPr>
            <w:r w:rsidRPr="00152F77">
              <w:t xml:space="preserve"> No </w:t>
            </w:r>
          </w:p>
        </w:tc>
      </w:tr>
      <w:tr w:rsidR="001C416B" w:rsidRPr="00152F77" w14:paraId="697677C4" w14:textId="77777777" w:rsidTr="001C416B">
        <w:tc>
          <w:tcPr>
            <w:tcW w:w="4788" w:type="dxa"/>
          </w:tcPr>
          <w:p w14:paraId="4CB85D94" w14:textId="77777777" w:rsidR="001C416B" w:rsidRPr="00152F77" w:rsidRDefault="001C416B" w:rsidP="001C416B">
            <w:pPr>
              <w:pStyle w:val="Li"/>
            </w:pPr>
            <w:r w:rsidRPr="00152F77">
              <w:t>Filename</w:t>
            </w:r>
          </w:p>
        </w:tc>
        <w:tc>
          <w:tcPr>
            <w:tcW w:w="4788" w:type="dxa"/>
          </w:tcPr>
          <w:p w14:paraId="57EAE595" w14:textId="77777777" w:rsidR="001C416B" w:rsidRPr="00152F77" w:rsidRDefault="001C416B" w:rsidP="001C416B">
            <w:pPr>
              <w:pStyle w:val="Li"/>
            </w:pPr>
            <w:r w:rsidRPr="00152F77">
              <w:t xml:space="preserve"> player_HealthRecharge.wav </w:t>
            </w:r>
          </w:p>
        </w:tc>
      </w:tr>
      <w:tr w:rsidR="001C416B" w:rsidRPr="00152F77" w14:paraId="09C28990" w14:textId="77777777" w:rsidTr="001C416B">
        <w:tc>
          <w:tcPr>
            <w:tcW w:w="4788" w:type="dxa"/>
          </w:tcPr>
          <w:p w14:paraId="00DD96F7" w14:textId="77777777" w:rsidR="001C416B" w:rsidRPr="00152F77" w:rsidRDefault="001C416B" w:rsidP="001C416B">
            <w:pPr>
              <w:pStyle w:val="Li"/>
            </w:pPr>
            <w:r w:rsidRPr="00152F77">
              <w:t>Wavebank</w:t>
            </w:r>
          </w:p>
        </w:tc>
        <w:tc>
          <w:tcPr>
            <w:tcW w:w="4788" w:type="dxa"/>
          </w:tcPr>
          <w:p w14:paraId="4FF51F67" w14:textId="77777777" w:rsidR="001C416B" w:rsidRPr="00152F77" w:rsidRDefault="001C416B" w:rsidP="001C416B">
            <w:pPr>
              <w:pStyle w:val="Li"/>
            </w:pPr>
            <w:r w:rsidRPr="00152F77">
              <w:t xml:space="preserve"> PlayerEffects.xwb </w:t>
            </w:r>
          </w:p>
        </w:tc>
      </w:tr>
      <w:tr w:rsidR="001C416B" w:rsidRPr="00152F77" w14:paraId="284D8ADD" w14:textId="77777777" w:rsidTr="001C416B">
        <w:tc>
          <w:tcPr>
            <w:tcW w:w="4788" w:type="dxa"/>
          </w:tcPr>
          <w:p w14:paraId="072421C6" w14:textId="77777777" w:rsidR="001C416B" w:rsidRPr="00152F77" w:rsidRDefault="001C416B" w:rsidP="001C416B">
            <w:pPr>
              <w:pStyle w:val="Li"/>
            </w:pPr>
            <w:r w:rsidRPr="00152F77">
              <w:t>Soundbank</w:t>
            </w:r>
          </w:p>
        </w:tc>
        <w:tc>
          <w:tcPr>
            <w:tcW w:w="4788" w:type="dxa"/>
          </w:tcPr>
          <w:p w14:paraId="10304ED9" w14:textId="77777777" w:rsidR="001C416B" w:rsidRPr="00152F77" w:rsidRDefault="001C416B" w:rsidP="001C416B">
            <w:pPr>
              <w:pStyle w:val="Li"/>
            </w:pPr>
            <w:r w:rsidRPr="00152F77">
              <w:t xml:space="preserve"> PlayerEffects.xsb </w:t>
            </w:r>
          </w:p>
        </w:tc>
      </w:tr>
      <w:tr w:rsidR="001C416B" w:rsidRPr="00152F77" w14:paraId="1E4551D1" w14:textId="77777777" w:rsidTr="001C416B">
        <w:tc>
          <w:tcPr>
            <w:tcW w:w="4788" w:type="dxa"/>
          </w:tcPr>
          <w:p w14:paraId="41D50452" w14:textId="77777777" w:rsidR="001C416B" w:rsidRPr="00152F77" w:rsidRDefault="001C416B" w:rsidP="001C416B">
            <w:pPr>
              <w:pStyle w:val="Li"/>
            </w:pPr>
            <w:r w:rsidRPr="00152F77">
              <w:t>Cue name</w:t>
            </w:r>
          </w:p>
        </w:tc>
        <w:tc>
          <w:tcPr>
            <w:tcW w:w="4788" w:type="dxa"/>
          </w:tcPr>
          <w:p w14:paraId="241394EF" w14:textId="77777777" w:rsidR="001C416B" w:rsidRPr="00152F77" w:rsidRDefault="001C416B" w:rsidP="001C416B">
            <w:pPr>
              <w:pStyle w:val="Li"/>
            </w:pPr>
            <w:r w:rsidRPr="00152F77">
              <w:t xml:space="preserve"> player_HealthRecharge </w:t>
            </w:r>
          </w:p>
        </w:tc>
      </w:tr>
    </w:tbl>
    <w:p w14:paraId="64609338" w14:textId="77777777" w:rsidR="001C416B" w:rsidRDefault="001C416B" w:rsidP="001C416B">
      <w:pPr>
        <w:pStyle w:val="Ul"/>
        <w:shd w:val="solid" w:color="FFFFFF" w:fill="auto"/>
      </w:pPr>
    </w:p>
    <w:p w14:paraId="67FCB271" w14:textId="77777777" w:rsidR="001C416B" w:rsidRPr="002663F8" w:rsidRDefault="001C416B" w:rsidP="0031202C">
      <w:pPr>
        <w:jc w:val="center"/>
        <w:rPr>
          <w:b/>
          <w:i/>
          <w:u w:val="single"/>
        </w:rPr>
      </w:pPr>
      <w:r w:rsidRPr="002663F8">
        <w:rPr>
          <w:b/>
          <w:i/>
          <w:u w:val="single"/>
        </w:rPr>
        <w:t>Footsteps</w:t>
      </w:r>
    </w:p>
    <w:tbl>
      <w:tblPr>
        <w:tblW w:w="0" w:type="auto"/>
        <w:tblLook w:val="04A0" w:firstRow="1" w:lastRow="0" w:firstColumn="1" w:lastColumn="0" w:noHBand="0" w:noVBand="1"/>
      </w:tblPr>
      <w:tblGrid>
        <w:gridCol w:w="4788"/>
        <w:gridCol w:w="4788"/>
      </w:tblGrid>
      <w:tr w:rsidR="001C416B" w:rsidRPr="0031202C" w14:paraId="60A9A168" w14:textId="77777777" w:rsidTr="0031202C">
        <w:tc>
          <w:tcPr>
            <w:tcW w:w="4788" w:type="dxa"/>
          </w:tcPr>
          <w:p w14:paraId="645696DA" w14:textId="77777777" w:rsidR="001C416B" w:rsidRPr="0031202C" w:rsidRDefault="001C416B" w:rsidP="001C416B">
            <w:pPr>
              <w:pStyle w:val="Li"/>
            </w:pPr>
            <w:r w:rsidRPr="0031202C">
              <w:lastRenderedPageBreak/>
              <w:t>Description</w:t>
            </w:r>
          </w:p>
        </w:tc>
        <w:tc>
          <w:tcPr>
            <w:tcW w:w="4788" w:type="dxa"/>
          </w:tcPr>
          <w:p w14:paraId="68E6286C" w14:textId="77777777" w:rsidR="001C416B" w:rsidRPr="0031202C" w:rsidRDefault="001C416B" w:rsidP="001C416B">
            <w:pPr>
              <w:pStyle w:val="Li"/>
            </w:pPr>
            <w:r w:rsidRPr="0031202C">
              <w:t xml:space="preserve"> The footsteps are recordings of humans walking/running *(on the following materials: stone, metal, carpet, wood, tile, rubber, and glass).</w:t>
            </w:r>
          </w:p>
        </w:tc>
      </w:tr>
      <w:tr w:rsidR="001C416B" w:rsidRPr="0031202C" w14:paraId="7879352C" w14:textId="77777777" w:rsidTr="001C416B">
        <w:tc>
          <w:tcPr>
            <w:tcW w:w="4788" w:type="dxa"/>
          </w:tcPr>
          <w:p w14:paraId="66A1FB61" w14:textId="77777777" w:rsidR="001C416B" w:rsidRPr="0031202C" w:rsidRDefault="001C416B" w:rsidP="001C416B">
            <w:pPr>
              <w:pStyle w:val="Li"/>
            </w:pPr>
            <w:r w:rsidRPr="0031202C">
              <w:t>Play cue</w:t>
            </w:r>
          </w:p>
        </w:tc>
        <w:tc>
          <w:tcPr>
            <w:tcW w:w="4788" w:type="dxa"/>
          </w:tcPr>
          <w:p w14:paraId="6F35A7F4" w14:textId="77777777" w:rsidR="001C416B" w:rsidRPr="0031202C" w:rsidRDefault="001C416B" w:rsidP="001C416B">
            <w:pPr>
              <w:pStyle w:val="Li"/>
            </w:pPr>
            <w:r w:rsidRPr="0031202C">
              <w:t xml:space="preserve"> These will play when the player walks on top of the respective in-game material. </w:t>
            </w:r>
          </w:p>
        </w:tc>
      </w:tr>
      <w:tr w:rsidR="001C416B" w:rsidRPr="0031202C" w14:paraId="34CF24A5" w14:textId="77777777" w:rsidTr="0031202C">
        <w:tc>
          <w:tcPr>
            <w:tcW w:w="4788" w:type="dxa"/>
          </w:tcPr>
          <w:p w14:paraId="5CF9CAA6" w14:textId="77777777" w:rsidR="001C416B" w:rsidRPr="0031202C" w:rsidRDefault="001C416B" w:rsidP="001C416B">
            <w:pPr>
              <w:pStyle w:val="Li"/>
            </w:pPr>
            <w:r w:rsidRPr="0031202C">
              <w:t>Source</w:t>
            </w:r>
          </w:p>
        </w:tc>
        <w:tc>
          <w:tcPr>
            <w:tcW w:w="4788" w:type="dxa"/>
          </w:tcPr>
          <w:p w14:paraId="75E03145" w14:textId="77777777" w:rsidR="001C416B" w:rsidRPr="0031202C" w:rsidRDefault="001C416B" w:rsidP="001C416B">
            <w:pPr>
              <w:pStyle w:val="Li"/>
            </w:pPr>
            <w:r w:rsidRPr="0031202C">
              <w:t xml:space="preserve"> Shoes on materials (Foley) </w:t>
            </w:r>
          </w:p>
        </w:tc>
      </w:tr>
      <w:tr w:rsidR="001C416B" w:rsidRPr="0031202C" w14:paraId="63EB69F6" w14:textId="77777777" w:rsidTr="0031202C">
        <w:tc>
          <w:tcPr>
            <w:tcW w:w="4788" w:type="dxa"/>
          </w:tcPr>
          <w:p w14:paraId="09BD9C18" w14:textId="77777777" w:rsidR="001C416B" w:rsidRPr="0031202C" w:rsidRDefault="001C416B" w:rsidP="001C416B">
            <w:pPr>
              <w:pStyle w:val="Li"/>
            </w:pPr>
            <w:r w:rsidRPr="0031202C">
              <w:t>Length</w:t>
            </w:r>
          </w:p>
        </w:tc>
        <w:tc>
          <w:tcPr>
            <w:tcW w:w="4788" w:type="dxa"/>
          </w:tcPr>
          <w:p w14:paraId="4A1A0981" w14:textId="77777777" w:rsidR="001C416B" w:rsidRPr="0031202C" w:rsidRDefault="001C416B" w:rsidP="001C416B">
            <w:pPr>
              <w:pStyle w:val="Li"/>
            </w:pPr>
            <w:r w:rsidRPr="0031202C">
              <w:t xml:space="preserve"> &lt;0.1 seconds </w:t>
            </w:r>
          </w:p>
        </w:tc>
      </w:tr>
      <w:tr w:rsidR="001C416B" w:rsidRPr="0031202C" w14:paraId="5CC663C1" w14:textId="77777777" w:rsidTr="0031202C">
        <w:tc>
          <w:tcPr>
            <w:tcW w:w="4788" w:type="dxa"/>
          </w:tcPr>
          <w:p w14:paraId="594CE2E0" w14:textId="77777777" w:rsidR="001C416B" w:rsidRPr="0031202C" w:rsidRDefault="001C416B" w:rsidP="001C416B">
            <w:pPr>
              <w:pStyle w:val="Li"/>
            </w:pPr>
            <w:r w:rsidRPr="0031202C">
              <w:t>Loops</w:t>
            </w:r>
          </w:p>
        </w:tc>
        <w:tc>
          <w:tcPr>
            <w:tcW w:w="4788" w:type="dxa"/>
          </w:tcPr>
          <w:p w14:paraId="75A8836A" w14:textId="77777777" w:rsidR="001C416B" w:rsidRPr="0031202C" w:rsidRDefault="001C416B" w:rsidP="001C416B">
            <w:pPr>
              <w:pStyle w:val="Li"/>
            </w:pPr>
            <w:r w:rsidRPr="0031202C">
              <w:t xml:space="preserve"> No </w:t>
            </w:r>
          </w:p>
        </w:tc>
      </w:tr>
      <w:tr w:rsidR="001C416B" w:rsidRPr="0031202C" w14:paraId="47CE00BE" w14:textId="77777777" w:rsidTr="0031202C">
        <w:tc>
          <w:tcPr>
            <w:tcW w:w="4788" w:type="dxa"/>
          </w:tcPr>
          <w:p w14:paraId="41EDD2AF" w14:textId="77777777" w:rsidR="001C416B" w:rsidRPr="0031202C" w:rsidRDefault="001C416B" w:rsidP="001C416B">
            <w:pPr>
              <w:pStyle w:val="Li"/>
            </w:pPr>
            <w:r w:rsidRPr="0031202C">
              <w:t>3D positional</w:t>
            </w:r>
          </w:p>
        </w:tc>
        <w:tc>
          <w:tcPr>
            <w:tcW w:w="4788" w:type="dxa"/>
          </w:tcPr>
          <w:p w14:paraId="5BB848CE" w14:textId="77777777" w:rsidR="001C416B" w:rsidRPr="0031202C" w:rsidRDefault="001C416B" w:rsidP="001C416B">
            <w:pPr>
              <w:pStyle w:val="Li"/>
            </w:pPr>
            <w:r w:rsidRPr="0031202C">
              <w:t xml:space="preserve"> Yes </w:t>
            </w:r>
          </w:p>
        </w:tc>
      </w:tr>
      <w:tr w:rsidR="001C416B" w:rsidRPr="0031202C" w14:paraId="62E6DDC3" w14:textId="77777777" w:rsidTr="0031202C">
        <w:tc>
          <w:tcPr>
            <w:tcW w:w="4788" w:type="dxa"/>
          </w:tcPr>
          <w:p w14:paraId="44FF672B" w14:textId="77777777" w:rsidR="001C416B" w:rsidRPr="0031202C" w:rsidRDefault="001C416B" w:rsidP="001C416B">
            <w:pPr>
              <w:pStyle w:val="Li"/>
            </w:pPr>
            <w:r w:rsidRPr="0031202C">
              <w:t>Others can hear</w:t>
            </w:r>
          </w:p>
        </w:tc>
        <w:tc>
          <w:tcPr>
            <w:tcW w:w="4788" w:type="dxa"/>
          </w:tcPr>
          <w:p w14:paraId="1525B6EA" w14:textId="77777777" w:rsidR="001C416B" w:rsidRPr="0031202C" w:rsidRDefault="001C416B" w:rsidP="001C416B">
            <w:pPr>
              <w:pStyle w:val="Li"/>
            </w:pPr>
            <w:r w:rsidRPr="0031202C">
              <w:t xml:space="preserve"> Yes </w:t>
            </w:r>
          </w:p>
        </w:tc>
      </w:tr>
      <w:tr w:rsidR="001C416B" w:rsidRPr="0031202C" w14:paraId="520CCB3F" w14:textId="77777777" w:rsidTr="0031202C">
        <w:tc>
          <w:tcPr>
            <w:tcW w:w="4788" w:type="dxa"/>
          </w:tcPr>
          <w:p w14:paraId="4DD668DE" w14:textId="77777777" w:rsidR="001C416B" w:rsidRPr="0031202C" w:rsidRDefault="001C416B" w:rsidP="001C416B">
            <w:pPr>
              <w:pStyle w:val="Li"/>
            </w:pPr>
            <w:r w:rsidRPr="0031202C">
              <w:t>Filename</w:t>
            </w:r>
          </w:p>
        </w:tc>
        <w:tc>
          <w:tcPr>
            <w:tcW w:w="4788" w:type="dxa"/>
          </w:tcPr>
          <w:p w14:paraId="3581DD1F" w14:textId="77777777" w:rsidR="001C416B" w:rsidRPr="0031202C" w:rsidRDefault="001C416B" w:rsidP="001C416B">
            <w:pPr>
              <w:pStyle w:val="Li"/>
            </w:pPr>
            <w:r w:rsidRPr="0031202C">
              <w:t xml:space="preserve"> player_Footsteps.wav </w:t>
            </w:r>
          </w:p>
        </w:tc>
      </w:tr>
      <w:tr w:rsidR="001C416B" w:rsidRPr="0031202C" w14:paraId="1CB49CA0" w14:textId="77777777" w:rsidTr="0031202C">
        <w:tc>
          <w:tcPr>
            <w:tcW w:w="4788" w:type="dxa"/>
          </w:tcPr>
          <w:p w14:paraId="4FDE19AF" w14:textId="77777777" w:rsidR="001C416B" w:rsidRPr="0031202C" w:rsidRDefault="001C416B" w:rsidP="001C416B">
            <w:pPr>
              <w:pStyle w:val="Li"/>
            </w:pPr>
            <w:r w:rsidRPr="0031202C">
              <w:t>Wavebank</w:t>
            </w:r>
          </w:p>
        </w:tc>
        <w:tc>
          <w:tcPr>
            <w:tcW w:w="4788" w:type="dxa"/>
          </w:tcPr>
          <w:p w14:paraId="168C3AB3" w14:textId="77777777" w:rsidR="001C416B" w:rsidRPr="0031202C" w:rsidRDefault="001C416B" w:rsidP="001C416B">
            <w:pPr>
              <w:pStyle w:val="Li"/>
            </w:pPr>
            <w:r w:rsidRPr="0031202C">
              <w:t xml:space="preserve"> PlayerEffects.xwb </w:t>
            </w:r>
          </w:p>
        </w:tc>
      </w:tr>
      <w:tr w:rsidR="001C416B" w:rsidRPr="0031202C" w14:paraId="70913945" w14:textId="77777777" w:rsidTr="0031202C">
        <w:tc>
          <w:tcPr>
            <w:tcW w:w="4788" w:type="dxa"/>
          </w:tcPr>
          <w:p w14:paraId="57E9776C" w14:textId="77777777" w:rsidR="001C416B" w:rsidRPr="0031202C" w:rsidRDefault="001C416B" w:rsidP="001C416B">
            <w:pPr>
              <w:pStyle w:val="Li"/>
            </w:pPr>
            <w:r w:rsidRPr="0031202C">
              <w:t>Soundbank</w:t>
            </w:r>
          </w:p>
        </w:tc>
        <w:tc>
          <w:tcPr>
            <w:tcW w:w="4788" w:type="dxa"/>
          </w:tcPr>
          <w:p w14:paraId="32974726" w14:textId="77777777" w:rsidR="001C416B" w:rsidRPr="0031202C" w:rsidRDefault="001C416B" w:rsidP="001C416B">
            <w:pPr>
              <w:pStyle w:val="Li"/>
            </w:pPr>
            <w:r w:rsidRPr="0031202C">
              <w:t xml:space="preserve"> PlayerEffects.xsb </w:t>
            </w:r>
          </w:p>
        </w:tc>
      </w:tr>
      <w:tr w:rsidR="001C416B" w:rsidRPr="0031202C" w14:paraId="2DD90557" w14:textId="77777777" w:rsidTr="0031202C">
        <w:tc>
          <w:tcPr>
            <w:tcW w:w="4788" w:type="dxa"/>
          </w:tcPr>
          <w:p w14:paraId="0E4EFC50" w14:textId="77777777" w:rsidR="001C416B" w:rsidRPr="0031202C" w:rsidRDefault="001C416B" w:rsidP="001C416B">
            <w:pPr>
              <w:pStyle w:val="Li"/>
            </w:pPr>
            <w:r w:rsidRPr="0031202C">
              <w:t>Cue name</w:t>
            </w:r>
          </w:p>
        </w:tc>
        <w:tc>
          <w:tcPr>
            <w:tcW w:w="4788" w:type="dxa"/>
          </w:tcPr>
          <w:p w14:paraId="0732404A" w14:textId="77777777" w:rsidR="001C416B" w:rsidRPr="0031202C" w:rsidRDefault="001C416B" w:rsidP="001C416B">
            <w:pPr>
              <w:pStyle w:val="Li"/>
            </w:pPr>
            <w:r w:rsidRPr="0031202C">
              <w:t xml:space="preserve"> player_Footsteps </w:t>
            </w:r>
          </w:p>
        </w:tc>
      </w:tr>
    </w:tbl>
    <w:p w14:paraId="79AEA5C1" w14:textId="77777777" w:rsidR="001C416B" w:rsidRPr="0031202C" w:rsidRDefault="001C416B" w:rsidP="001C416B">
      <w:pPr>
        <w:pStyle w:val="Ul"/>
        <w:shd w:val="solid" w:color="FFFFFF" w:fill="auto"/>
      </w:pPr>
    </w:p>
    <w:p w14:paraId="3C19E46F" w14:textId="77777777" w:rsidR="001C416B" w:rsidRPr="002663F8" w:rsidRDefault="001C416B" w:rsidP="0031202C">
      <w:pPr>
        <w:jc w:val="center"/>
        <w:rPr>
          <w:b/>
          <w:i/>
          <w:u w:val="single"/>
        </w:rPr>
      </w:pPr>
      <w:r w:rsidRPr="002663F8">
        <w:rPr>
          <w:b/>
          <w:i/>
          <w:u w:val="single"/>
        </w:rPr>
        <w:t xml:space="preserve">Player </w:t>
      </w:r>
      <w:r w:rsidR="002663F8" w:rsidRPr="002663F8">
        <w:rPr>
          <w:b/>
          <w:i/>
          <w:u w:val="single"/>
        </w:rPr>
        <w:t>L</w:t>
      </w:r>
      <w:r w:rsidRPr="002663F8">
        <w:rPr>
          <w:b/>
          <w:i/>
          <w:u w:val="single"/>
        </w:rPr>
        <w:t xml:space="preserve">ands on </w:t>
      </w:r>
      <w:r w:rsidR="002663F8" w:rsidRPr="002663F8">
        <w:rPr>
          <w:b/>
          <w:i/>
          <w:u w:val="single"/>
        </w:rPr>
        <w:t>G</w:t>
      </w:r>
      <w:r w:rsidRPr="002663F8">
        <w:rPr>
          <w:b/>
          <w:i/>
          <w:u w:val="single"/>
        </w:rPr>
        <w:t>round</w:t>
      </w:r>
    </w:p>
    <w:tbl>
      <w:tblPr>
        <w:tblW w:w="0" w:type="auto"/>
        <w:tblLook w:val="04A0" w:firstRow="1" w:lastRow="0" w:firstColumn="1" w:lastColumn="0" w:noHBand="0" w:noVBand="1"/>
      </w:tblPr>
      <w:tblGrid>
        <w:gridCol w:w="4788"/>
        <w:gridCol w:w="4788"/>
      </w:tblGrid>
      <w:tr w:rsidR="001C416B" w:rsidRPr="0031202C" w14:paraId="26AA9972" w14:textId="77777777" w:rsidTr="001C416B">
        <w:tc>
          <w:tcPr>
            <w:tcW w:w="4788" w:type="dxa"/>
          </w:tcPr>
          <w:p w14:paraId="485D51D0" w14:textId="77777777" w:rsidR="001C416B" w:rsidRPr="0031202C" w:rsidRDefault="001C416B" w:rsidP="001C416B">
            <w:pPr>
              <w:pStyle w:val="Li"/>
            </w:pPr>
            <w:r w:rsidRPr="0031202C">
              <w:t xml:space="preserve"> Description</w:t>
            </w:r>
          </w:p>
        </w:tc>
        <w:tc>
          <w:tcPr>
            <w:tcW w:w="4788" w:type="dxa"/>
          </w:tcPr>
          <w:p w14:paraId="3F186A16" w14:textId="77777777" w:rsidR="001C416B" w:rsidRPr="0031202C" w:rsidRDefault="001C416B" w:rsidP="001C416B">
            <w:pPr>
              <w:pStyle w:val="Li"/>
            </w:pPr>
            <w:r w:rsidRPr="0031202C">
              <w:t xml:space="preserve"> This sound is a louder, multi-layered version of the material's footstep recording. *(The materials are stone, metal, carpet, wood, tile, rubber, and glass). </w:t>
            </w:r>
          </w:p>
        </w:tc>
      </w:tr>
      <w:tr w:rsidR="001C416B" w:rsidRPr="0031202C" w14:paraId="41F3C3E7" w14:textId="77777777" w:rsidTr="001C416B">
        <w:tc>
          <w:tcPr>
            <w:tcW w:w="4788" w:type="dxa"/>
          </w:tcPr>
          <w:p w14:paraId="79CD80E1" w14:textId="77777777" w:rsidR="001C416B" w:rsidRPr="0031202C" w:rsidRDefault="001C416B" w:rsidP="001C416B">
            <w:pPr>
              <w:pStyle w:val="Li"/>
            </w:pPr>
            <w:r w:rsidRPr="0031202C">
              <w:t>Play cue</w:t>
            </w:r>
          </w:p>
        </w:tc>
        <w:tc>
          <w:tcPr>
            <w:tcW w:w="4788" w:type="dxa"/>
          </w:tcPr>
          <w:p w14:paraId="5BD6291A" w14:textId="77777777" w:rsidR="001C416B" w:rsidRPr="0031202C" w:rsidRDefault="001C416B" w:rsidP="001C416B">
            <w:pPr>
              <w:pStyle w:val="Li"/>
            </w:pPr>
            <w:r w:rsidRPr="0031202C">
              <w:t xml:space="preserve"> The player lands from a fall greater than N feet. </w:t>
            </w:r>
          </w:p>
        </w:tc>
      </w:tr>
      <w:tr w:rsidR="001C416B" w:rsidRPr="0031202C" w14:paraId="3C3FAE98" w14:textId="77777777" w:rsidTr="001C416B">
        <w:tc>
          <w:tcPr>
            <w:tcW w:w="4788" w:type="dxa"/>
          </w:tcPr>
          <w:p w14:paraId="3FAF5F9E" w14:textId="77777777" w:rsidR="001C416B" w:rsidRPr="0031202C" w:rsidRDefault="001C416B" w:rsidP="001C416B">
            <w:pPr>
              <w:pStyle w:val="Li"/>
            </w:pPr>
            <w:r w:rsidRPr="0031202C">
              <w:t>Source</w:t>
            </w:r>
          </w:p>
        </w:tc>
        <w:tc>
          <w:tcPr>
            <w:tcW w:w="4788" w:type="dxa"/>
          </w:tcPr>
          <w:p w14:paraId="45F3FD0D" w14:textId="77777777" w:rsidR="001C416B" w:rsidRPr="0031202C" w:rsidRDefault="001C416B" w:rsidP="001C416B">
            <w:pPr>
              <w:pStyle w:val="Li"/>
            </w:pPr>
            <w:r w:rsidRPr="0031202C">
              <w:t xml:space="preserve"> Footsteps asset </w:t>
            </w:r>
          </w:p>
        </w:tc>
      </w:tr>
      <w:tr w:rsidR="001C416B" w:rsidRPr="0031202C" w14:paraId="7C3B248D" w14:textId="77777777" w:rsidTr="001C416B">
        <w:tc>
          <w:tcPr>
            <w:tcW w:w="4788" w:type="dxa"/>
          </w:tcPr>
          <w:p w14:paraId="7219D302" w14:textId="77777777" w:rsidR="001C416B" w:rsidRPr="0031202C" w:rsidRDefault="001C416B" w:rsidP="001C416B">
            <w:pPr>
              <w:pStyle w:val="Li"/>
            </w:pPr>
            <w:r w:rsidRPr="0031202C">
              <w:t>Length</w:t>
            </w:r>
          </w:p>
        </w:tc>
        <w:tc>
          <w:tcPr>
            <w:tcW w:w="4788" w:type="dxa"/>
          </w:tcPr>
          <w:p w14:paraId="63C0F31A" w14:textId="77777777" w:rsidR="001C416B" w:rsidRPr="0031202C" w:rsidRDefault="001C416B" w:rsidP="001C416B">
            <w:pPr>
              <w:pStyle w:val="Li"/>
            </w:pPr>
            <w:r w:rsidRPr="0031202C">
              <w:t xml:space="preserve"> 0.2 seconds </w:t>
            </w:r>
          </w:p>
        </w:tc>
      </w:tr>
      <w:tr w:rsidR="001C416B" w:rsidRPr="0031202C" w14:paraId="2ED6F4F2" w14:textId="77777777" w:rsidTr="001C416B">
        <w:tc>
          <w:tcPr>
            <w:tcW w:w="4788" w:type="dxa"/>
          </w:tcPr>
          <w:p w14:paraId="03F63BF3" w14:textId="77777777" w:rsidR="001C416B" w:rsidRPr="0031202C" w:rsidRDefault="001C416B" w:rsidP="001C416B">
            <w:pPr>
              <w:pStyle w:val="Li"/>
            </w:pPr>
            <w:r w:rsidRPr="0031202C">
              <w:t>Loops</w:t>
            </w:r>
          </w:p>
        </w:tc>
        <w:tc>
          <w:tcPr>
            <w:tcW w:w="4788" w:type="dxa"/>
          </w:tcPr>
          <w:p w14:paraId="18667D05" w14:textId="77777777" w:rsidR="001C416B" w:rsidRPr="0031202C" w:rsidRDefault="001C416B" w:rsidP="001C416B">
            <w:pPr>
              <w:pStyle w:val="Li"/>
            </w:pPr>
            <w:r w:rsidRPr="0031202C">
              <w:t xml:space="preserve"> No </w:t>
            </w:r>
          </w:p>
        </w:tc>
      </w:tr>
      <w:tr w:rsidR="001C416B" w:rsidRPr="0031202C" w14:paraId="6F5E33C6" w14:textId="77777777" w:rsidTr="001C416B">
        <w:tc>
          <w:tcPr>
            <w:tcW w:w="4788" w:type="dxa"/>
          </w:tcPr>
          <w:p w14:paraId="077FB060" w14:textId="77777777" w:rsidR="001C416B" w:rsidRPr="0031202C" w:rsidRDefault="001C416B" w:rsidP="001C416B">
            <w:pPr>
              <w:pStyle w:val="Li"/>
            </w:pPr>
            <w:r w:rsidRPr="0031202C">
              <w:t>3D positional</w:t>
            </w:r>
          </w:p>
        </w:tc>
        <w:tc>
          <w:tcPr>
            <w:tcW w:w="4788" w:type="dxa"/>
          </w:tcPr>
          <w:p w14:paraId="489DF8CA" w14:textId="77777777" w:rsidR="001C416B" w:rsidRPr="0031202C" w:rsidRDefault="001C416B" w:rsidP="001C416B">
            <w:pPr>
              <w:pStyle w:val="Li"/>
            </w:pPr>
            <w:r w:rsidRPr="0031202C">
              <w:t xml:space="preserve"> Yes </w:t>
            </w:r>
          </w:p>
        </w:tc>
      </w:tr>
      <w:tr w:rsidR="001C416B" w:rsidRPr="0031202C" w14:paraId="366D6E63" w14:textId="77777777" w:rsidTr="001C416B">
        <w:tc>
          <w:tcPr>
            <w:tcW w:w="4788" w:type="dxa"/>
          </w:tcPr>
          <w:p w14:paraId="0BF51D55" w14:textId="77777777" w:rsidR="001C416B" w:rsidRPr="0031202C" w:rsidRDefault="001C416B" w:rsidP="001C416B">
            <w:pPr>
              <w:pStyle w:val="Li"/>
            </w:pPr>
            <w:r w:rsidRPr="0031202C">
              <w:t>Others can hear</w:t>
            </w:r>
          </w:p>
        </w:tc>
        <w:tc>
          <w:tcPr>
            <w:tcW w:w="4788" w:type="dxa"/>
          </w:tcPr>
          <w:p w14:paraId="5572F6A8" w14:textId="77777777" w:rsidR="001C416B" w:rsidRPr="0031202C" w:rsidRDefault="001C416B" w:rsidP="001C416B">
            <w:pPr>
              <w:pStyle w:val="Li"/>
            </w:pPr>
            <w:r w:rsidRPr="0031202C">
              <w:t xml:space="preserve"> Yes </w:t>
            </w:r>
          </w:p>
        </w:tc>
      </w:tr>
      <w:tr w:rsidR="001C416B" w:rsidRPr="0031202C" w14:paraId="17C735B6" w14:textId="77777777" w:rsidTr="001C416B">
        <w:tc>
          <w:tcPr>
            <w:tcW w:w="4788" w:type="dxa"/>
          </w:tcPr>
          <w:p w14:paraId="1F30A043" w14:textId="77777777" w:rsidR="001C416B" w:rsidRPr="0031202C" w:rsidRDefault="001C416B" w:rsidP="001C416B">
            <w:pPr>
              <w:pStyle w:val="Li"/>
            </w:pPr>
            <w:r w:rsidRPr="0031202C">
              <w:t>Filename</w:t>
            </w:r>
          </w:p>
        </w:tc>
        <w:tc>
          <w:tcPr>
            <w:tcW w:w="4788" w:type="dxa"/>
          </w:tcPr>
          <w:p w14:paraId="2780EB14" w14:textId="77777777" w:rsidR="001C416B" w:rsidRPr="0031202C" w:rsidRDefault="001C416B" w:rsidP="001C416B">
            <w:pPr>
              <w:pStyle w:val="Li"/>
            </w:pPr>
            <w:r w:rsidRPr="0031202C">
              <w:t xml:space="preserve"> player_Landing.wav </w:t>
            </w:r>
          </w:p>
        </w:tc>
      </w:tr>
      <w:tr w:rsidR="001C416B" w:rsidRPr="0031202C" w14:paraId="099D65A5" w14:textId="77777777" w:rsidTr="001C416B">
        <w:tc>
          <w:tcPr>
            <w:tcW w:w="4788" w:type="dxa"/>
          </w:tcPr>
          <w:p w14:paraId="5064399E" w14:textId="77777777" w:rsidR="001C416B" w:rsidRPr="0031202C" w:rsidRDefault="001C416B" w:rsidP="001C416B">
            <w:pPr>
              <w:pStyle w:val="Li"/>
            </w:pPr>
            <w:r w:rsidRPr="0031202C">
              <w:t>Wavebank</w:t>
            </w:r>
          </w:p>
        </w:tc>
        <w:tc>
          <w:tcPr>
            <w:tcW w:w="4788" w:type="dxa"/>
          </w:tcPr>
          <w:p w14:paraId="30034C93" w14:textId="77777777" w:rsidR="001C416B" w:rsidRPr="0031202C" w:rsidRDefault="001C416B" w:rsidP="001C416B">
            <w:pPr>
              <w:pStyle w:val="Li"/>
            </w:pPr>
            <w:r w:rsidRPr="0031202C">
              <w:t xml:space="preserve"> PlayerEffects.xwb </w:t>
            </w:r>
          </w:p>
        </w:tc>
      </w:tr>
      <w:tr w:rsidR="001C416B" w:rsidRPr="0031202C" w14:paraId="234C6DF1" w14:textId="77777777" w:rsidTr="001C416B">
        <w:tc>
          <w:tcPr>
            <w:tcW w:w="4788" w:type="dxa"/>
          </w:tcPr>
          <w:p w14:paraId="76510DEE" w14:textId="77777777" w:rsidR="001C416B" w:rsidRPr="0031202C" w:rsidRDefault="001C416B" w:rsidP="001C416B">
            <w:pPr>
              <w:pStyle w:val="Li"/>
            </w:pPr>
            <w:r w:rsidRPr="0031202C">
              <w:t>Soundbank</w:t>
            </w:r>
          </w:p>
        </w:tc>
        <w:tc>
          <w:tcPr>
            <w:tcW w:w="4788" w:type="dxa"/>
          </w:tcPr>
          <w:p w14:paraId="1E905CFF" w14:textId="77777777" w:rsidR="001C416B" w:rsidRPr="0031202C" w:rsidRDefault="001C416B" w:rsidP="001C416B">
            <w:pPr>
              <w:pStyle w:val="Li"/>
            </w:pPr>
            <w:r w:rsidRPr="0031202C">
              <w:t xml:space="preserve"> PlayerEffects.xsb </w:t>
            </w:r>
          </w:p>
        </w:tc>
      </w:tr>
      <w:tr w:rsidR="001C416B" w:rsidRPr="0031202C" w14:paraId="18A432A6" w14:textId="77777777" w:rsidTr="001C416B">
        <w:tc>
          <w:tcPr>
            <w:tcW w:w="4788" w:type="dxa"/>
          </w:tcPr>
          <w:p w14:paraId="46227F15" w14:textId="77777777" w:rsidR="001C416B" w:rsidRPr="0031202C" w:rsidRDefault="001C416B" w:rsidP="001C416B">
            <w:pPr>
              <w:pStyle w:val="Ul"/>
            </w:pPr>
            <w:r w:rsidRPr="0031202C">
              <w:t>Cue name</w:t>
            </w:r>
          </w:p>
        </w:tc>
        <w:tc>
          <w:tcPr>
            <w:tcW w:w="4788" w:type="dxa"/>
          </w:tcPr>
          <w:p w14:paraId="34721BE0" w14:textId="77777777" w:rsidR="001C416B" w:rsidRPr="0031202C" w:rsidRDefault="001C416B" w:rsidP="001C416B">
            <w:pPr>
              <w:pStyle w:val="Ul"/>
            </w:pPr>
            <w:r w:rsidRPr="0031202C">
              <w:t xml:space="preserve"> player_Landing </w:t>
            </w:r>
          </w:p>
        </w:tc>
      </w:tr>
    </w:tbl>
    <w:p w14:paraId="6E37CEB6" w14:textId="77777777" w:rsidR="002663F8" w:rsidRDefault="002663F8" w:rsidP="002663F8"/>
    <w:p w14:paraId="6E021619" w14:textId="77777777" w:rsidR="001C416B" w:rsidRPr="0031202C" w:rsidRDefault="001C416B" w:rsidP="0031202C">
      <w:pPr>
        <w:pStyle w:val="Heading4"/>
      </w:pPr>
      <w:bookmarkStart w:id="575" w:name="_Toc256375360"/>
      <w:r w:rsidRPr="0031202C">
        <w:t>Assault and King Of The Hill</w:t>
      </w:r>
      <w:bookmarkEnd w:id="575"/>
    </w:p>
    <w:p w14:paraId="6116B231" w14:textId="77777777" w:rsidR="001C416B" w:rsidRPr="002663F8" w:rsidRDefault="001C416B" w:rsidP="0031202C">
      <w:pPr>
        <w:jc w:val="center"/>
        <w:rPr>
          <w:b/>
          <w:i/>
          <w:u w:val="single"/>
        </w:rPr>
      </w:pPr>
      <w:r w:rsidRPr="002663F8">
        <w:rPr>
          <w:b/>
          <w:i/>
          <w:u w:val="single"/>
        </w:rPr>
        <w:t>Flag</w:t>
      </w:r>
      <w:r w:rsidR="002663F8" w:rsidRPr="002663F8">
        <w:rPr>
          <w:b/>
          <w:i/>
          <w:u w:val="single"/>
        </w:rPr>
        <w:t>P</w:t>
      </w:r>
      <w:r w:rsidRPr="002663F8">
        <w:rPr>
          <w:b/>
          <w:i/>
          <w:u w:val="single"/>
        </w:rPr>
        <w:t xml:space="preserve">picked </w:t>
      </w:r>
      <w:r w:rsidR="002663F8" w:rsidRPr="002663F8">
        <w:rPr>
          <w:b/>
          <w:i/>
          <w:u w:val="single"/>
        </w:rPr>
        <w:t>U</w:t>
      </w:r>
      <w:r w:rsidRPr="002663F8">
        <w:rPr>
          <w:b/>
          <w:i/>
          <w:u w:val="single"/>
        </w:rPr>
        <w:t>p</w:t>
      </w:r>
    </w:p>
    <w:tbl>
      <w:tblPr>
        <w:tblW w:w="0" w:type="auto"/>
        <w:tblLook w:val="04A0" w:firstRow="1" w:lastRow="0" w:firstColumn="1" w:lastColumn="0" w:noHBand="0" w:noVBand="1"/>
      </w:tblPr>
      <w:tblGrid>
        <w:gridCol w:w="4788"/>
        <w:gridCol w:w="4788"/>
      </w:tblGrid>
      <w:tr w:rsidR="001C416B" w:rsidRPr="0031202C" w14:paraId="74D301E7" w14:textId="77777777" w:rsidTr="001C416B">
        <w:tc>
          <w:tcPr>
            <w:tcW w:w="4788" w:type="dxa"/>
          </w:tcPr>
          <w:p w14:paraId="3EBEFE68" w14:textId="77777777" w:rsidR="001C416B" w:rsidRPr="0031202C" w:rsidRDefault="001C416B" w:rsidP="001C416B">
            <w:pPr>
              <w:pStyle w:val="Li"/>
            </w:pPr>
            <w:r w:rsidRPr="0031202C">
              <w:t>Description</w:t>
            </w:r>
          </w:p>
        </w:tc>
        <w:tc>
          <w:tcPr>
            <w:tcW w:w="4788" w:type="dxa"/>
          </w:tcPr>
          <w:p w14:paraId="4032B83E" w14:textId="77777777" w:rsidR="001C416B" w:rsidRPr="0031202C" w:rsidRDefault="001C416B" w:rsidP="001C416B">
            <w:pPr>
              <w:pStyle w:val="Li"/>
            </w:pPr>
            <w:r w:rsidRPr="0031202C">
              <w:t xml:space="preserve"> This is a celebratory signal to let the player know that he is doing the team a service. Similar to trumpet announcements in the courts of kings. </w:t>
            </w:r>
          </w:p>
        </w:tc>
      </w:tr>
      <w:tr w:rsidR="001C416B" w:rsidRPr="0031202C" w14:paraId="442B006C" w14:textId="77777777" w:rsidTr="001C416B">
        <w:tc>
          <w:tcPr>
            <w:tcW w:w="4788" w:type="dxa"/>
          </w:tcPr>
          <w:p w14:paraId="5DFD03E3" w14:textId="77777777" w:rsidR="001C416B" w:rsidRPr="0031202C" w:rsidRDefault="001C416B" w:rsidP="001C416B">
            <w:pPr>
              <w:pStyle w:val="Li"/>
            </w:pPr>
            <w:r w:rsidRPr="0031202C">
              <w:t>Play cue</w:t>
            </w:r>
          </w:p>
        </w:tc>
        <w:tc>
          <w:tcPr>
            <w:tcW w:w="4788" w:type="dxa"/>
          </w:tcPr>
          <w:p w14:paraId="4E8AF6CD" w14:textId="77777777" w:rsidR="001C416B" w:rsidRPr="0031202C" w:rsidRDefault="001C416B" w:rsidP="001C416B">
            <w:pPr>
              <w:pStyle w:val="Li"/>
            </w:pPr>
            <w:r w:rsidRPr="0031202C">
              <w:t xml:space="preserve"> The player picks up the flag to bring it to another checkpoint and is attacking. </w:t>
            </w:r>
          </w:p>
        </w:tc>
      </w:tr>
      <w:tr w:rsidR="001C416B" w:rsidRPr="0031202C" w14:paraId="4DC9C8C2" w14:textId="77777777" w:rsidTr="001C416B">
        <w:tc>
          <w:tcPr>
            <w:tcW w:w="4788" w:type="dxa"/>
          </w:tcPr>
          <w:p w14:paraId="40BC02EE" w14:textId="77777777" w:rsidR="001C416B" w:rsidRPr="0031202C" w:rsidRDefault="001C416B" w:rsidP="001C416B">
            <w:pPr>
              <w:pStyle w:val="Li"/>
            </w:pPr>
            <w:r w:rsidRPr="0031202C">
              <w:t>Source</w:t>
            </w:r>
          </w:p>
        </w:tc>
        <w:tc>
          <w:tcPr>
            <w:tcW w:w="4788" w:type="dxa"/>
          </w:tcPr>
          <w:p w14:paraId="07C93A2F" w14:textId="77777777" w:rsidR="001C416B" w:rsidRPr="0031202C" w:rsidRDefault="001C416B" w:rsidP="001C416B">
            <w:pPr>
              <w:pStyle w:val="Li"/>
            </w:pPr>
            <w:r w:rsidRPr="0031202C">
              <w:t xml:space="preserve"> Synthesizer trumpets. </w:t>
            </w:r>
          </w:p>
        </w:tc>
      </w:tr>
      <w:tr w:rsidR="001C416B" w:rsidRPr="0031202C" w14:paraId="2F42E145" w14:textId="77777777" w:rsidTr="001C416B">
        <w:tc>
          <w:tcPr>
            <w:tcW w:w="4788" w:type="dxa"/>
          </w:tcPr>
          <w:p w14:paraId="51279058" w14:textId="77777777" w:rsidR="001C416B" w:rsidRPr="0031202C" w:rsidRDefault="001C416B" w:rsidP="001C416B">
            <w:pPr>
              <w:pStyle w:val="Li"/>
            </w:pPr>
            <w:r w:rsidRPr="0031202C">
              <w:t>Length</w:t>
            </w:r>
          </w:p>
        </w:tc>
        <w:tc>
          <w:tcPr>
            <w:tcW w:w="4788" w:type="dxa"/>
          </w:tcPr>
          <w:p w14:paraId="75D95FF3" w14:textId="77777777" w:rsidR="001C416B" w:rsidRPr="0031202C" w:rsidRDefault="001C416B" w:rsidP="001C416B">
            <w:pPr>
              <w:pStyle w:val="Li"/>
            </w:pPr>
            <w:r w:rsidRPr="0031202C">
              <w:t xml:space="preserve"> 0.75 seconds </w:t>
            </w:r>
          </w:p>
        </w:tc>
      </w:tr>
      <w:tr w:rsidR="001C416B" w:rsidRPr="0031202C" w14:paraId="72CDE5F3" w14:textId="77777777" w:rsidTr="001C416B">
        <w:tc>
          <w:tcPr>
            <w:tcW w:w="4788" w:type="dxa"/>
          </w:tcPr>
          <w:p w14:paraId="33C8CE70" w14:textId="77777777" w:rsidR="001C416B" w:rsidRPr="0031202C" w:rsidRDefault="001C416B" w:rsidP="001C416B">
            <w:pPr>
              <w:pStyle w:val="Li"/>
            </w:pPr>
            <w:r w:rsidRPr="0031202C">
              <w:t>Loops</w:t>
            </w:r>
          </w:p>
        </w:tc>
        <w:tc>
          <w:tcPr>
            <w:tcW w:w="4788" w:type="dxa"/>
          </w:tcPr>
          <w:p w14:paraId="39A46545" w14:textId="77777777" w:rsidR="001C416B" w:rsidRPr="0031202C" w:rsidRDefault="001C416B" w:rsidP="001C416B">
            <w:pPr>
              <w:pStyle w:val="Li"/>
            </w:pPr>
            <w:r w:rsidRPr="0031202C">
              <w:t xml:space="preserve"> No </w:t>
            </w:r>
          </w:p>
        </w:tc>
      </w:tr>
      <w:tr w:rsidR="001C416B" w:rsidRPr="0031202C" w14:paraId="3100D015" w14:textId="77777777" w:rsidTr="001C416B">
        <w:tc>
          <w:tcPr>
            <w:tcW w:w="4788" w:type="dxa"/>
          </w:tcPr>
          <w:p w14:paraId="5FFB8BF8" w14:textId="77777777" w:rsidR="001C416B" w:rsidRPr="0031202C" w:rsidRDefault="001C416B" w:rsidP="001C416B">
            <w:pPr>
              <w:pStyle w:val="Li"/>
            </w:pPr>
            <w:r w:rsidRPr="0031202C">
              <w:t>3D positional</w:t>
            </w:r>
          </w:p>
        </w:tc>
        <w:tc>
          <w:tcPr>
            <w:tcW w:w="4788" w:type="dxa"/>
          </w:tcPr>
          <w:p w14:paraId="50358A20" w14:textId="77777777" w:rsidR="001C416B" w:rsidRPr="0031202C" w:rsidRDefault="001C416B" w:rsidP="001C416B">
            <w:pPr>
              <w:pStyle w:val="Li"/>
            </w:pPr>
            <w:r w:rsidRPr="0031202C">
              <w:t xml:space="preserve"> No </w:t>
            </w:r>
          </w:p>
        </w:tc>
      </w:tr>
      <w:tr w:rsidR="001C416B" w:rsidRPr="0031202C" w14:paraId="5D63203E" w14:textId="77777777" w:rsidTr="001C416B">
        <w:tc>
          <w:tcPr>
            <w:tcW w:w="4788" w:type="dxa"/>
          </w:tcPr>
          <w:p w14:paraId="073B8309" w14:textId="77777777" w:rsidR="001C416B" w:rsidRPr="0031202C" w:rsidRDefault="001C416B" w:rsidP="001C416B">
            <w:pPr>
              <w:pStyle w:val="Li"/>
            </w:pPr>
            <w:r w:rsidRPr="0031202C">
              <w:t>Others can hear</w:t>
            </w:r>
          </w:p>
        </w:tc>
        <w:tc>
          <w:tcPr>
            <w:tcW w:w="4788" w:type="dxa"/>
          </w:tcPr>
          <w:p w14:paraId="111E95BD" w14:textId="77777777" w:rsidR="001C416B" w:rsidRPr="0031202C" w:rsidRDefault="001C416B" w:rsidP="001C416B">
            <w:pPr>
              <w:pStyle w:val="Li"/>
            </w:pPr>
            <w:r w:rsidRPr="0031202C">
              <w:t xml:space="preserve"> No </w:t>
            </w:r>
          </w:p>
        </w:tc>
      </w:tr>
      <w:tr w:rsidR="001C416B" w:rsidRPr="0031202C" w14:paraId="561C84A1" w14:textId="77777777" w:rsidTr="001C416B">
        <w:tc>
          <w:tcPr>
            <w:tcW w:w="4788" w:type="dxa"/>
          </w:tcPr>
          <w:p w14:paraId="3ED8C749" w14:textId="77777777" w:rsidR="001C416B" w:rsidRPr="0031202C" w:rsidRDefault="001C416B" w:rsidP="001C416B">
            <w:pPr>
              <w:pStyle w:val="Li"/>
            </w:pPr>
            <w:r w:rsidRPr="0031202C">
              <w:t>Filename</w:t>
            </w:r>
          </w:p>
        </w:tc>
        <w:tc>
          <w:tcPr>
            <w:tcW w:w="4788" w:type="dxa"/>
          </w:tcPr>
          <w:p w14:paraId="1D62106A" w14:textId="77777777" w:rsidR="001C416B" w:rsidRPr="0031202C" w:rsidRDefault="001C416B" w:rsidP="001C416B">
            <w:pPr>
              <w:pStyle w:val="Li"/>
            </w:pPr>
            <w:r w:rsidRPr="0031202C">
              <w:t xml:space="preserve"> player_FlagPickup </w:t>
            </w:r>
          </w:p>
        </w:tc>
      </w:tr>
      <w:tr w:rsidR="001C416B" w:rsidRPr="0031202C" w14:paraId="58083C74" w14:textId="77777777" w:rsidTr="001C416B">
        <w:tc>
          <w:tcPr>
            <w:tcW w:w="4788" w:type="dxa"/>
          </w:tcPr>
          <w:p w14:paraId="1F18F154" w14:textId="77777777" w:rsidR="001C416B" w:rsidRPr="0031202C" w:rsidRDefault="001C416B" w:rsidP="001C416B">
            <w:pPr>
              <w:pStyle w:val="Li"/>
            </w:pPr>
            <w:r w:rsidRPr="0031202C">
              <w:t>Wavebank</w:t>
            </w:r>
          </w:p>
        </w:tc>
        <w:tc>
          <w:tcPr>
            <w:tcW w:w="4788" w:type="dxa"/>
          </w:tcPr>
          <w:p w14:paraId="1AEED904" w14:textId="77777777" w:rsidR="001C416B" w:rsidRPr="0031202C" w:rsidRDefault="001C416B" w:rsidP="001C416B">
            <w:pPr>
              <w:pStyle w:val="Li"/>
            </w:pPr>
            <w:r w:rsidRPr="0031202C">
              <w:t xml:space="preserve"> PlayerCTFEffects.xwb </w:t>
            </w:r>
          </w:p>
        </w:tc>
      </w:tr>
      <w:tr w:rsidR="001C416B" w:rsidRPr="0031202C" w14:paraId="1788BD08" w14:textId="77777777" w:rsidTr="001C416B">
        <w:tc>
          <w:tcPr>
            <w:tcW w:w="4788" w:type="dxa"/>
          </w:tcPr>
          <w:p w14:paraId="4F040B5A" w14:textId="77777777" w:rsidR="001C416B" w:rsidRPr="0031202C" w:rsidRDefault="001C416B" w:rsidP="001C416B">
            <w:pPr>
              <w:pStyle w:val="Li"/>
            </w:pPr>
            <w:r w:rsidRPr="0031202C">
              <w:t>Soundbank</w:t>
            </w:r>
          </w:p>
        </w:tc>
        <w:tc>
          <w:tcPr>
            <w:tcW w:w="4788" w:type="dxa"/>
          </w:tcPr>
          <w:p w14:paraId="69345409" w14:textId="77777777" w:rsidR="001C416B" w:rsidRPr="0031202C" w:rsidRDefault="001C416B" w:rsidP="001C416B">
            <w:pPr>
              <w:pStyle w:val="Li"/>
            </w:pPr>
            <w:r w:rsidRPr="0031202C">
              <w:t xml:space="preserve"> PlayerEffects.xsb </w:t>
            </w:r>
          </w:p>
        </w:tc>
      </w:tr>
      <w:tr w:rsidR="001C416B" w:rsidRPr="0031202C" w14:paraId="5B876F2A" w14:textId="77777777" w:rsidTr="001C416B">
        <w:tc>
          <w:tcPr>
            <w:tcW w:w="4788" w:type="dxa"/>
          </w:tcPr>
          <w:p w14:paraId="73C894A0" w14:textId="77777777" w:rsidR="001C416B" w:rsidRPr="0031202C" w:rsidRDefault="001C416B" w:rsidP="001C416B">
            <w:pPr>
              <w:pStyle w:val="Li"/>
              <w:spacing w:after="280" w:afterAutospacing="1"/>
            </w:pPr>
            <w:r w:rsidRPr="0031202C">
              <w:t>Cue name</w:t>
            </w:r>
          </w:p>
        </w:tc>
        <w:tc>
          <w:tcPr>
            <w:tcW w:w="4788" w:type="dxa"/>
          </w:tcPr>
          <w:p w14:paraId="70FAAB38" w14:textId="77777777" w:rsidR="001C416B" w:rsidRPr="0031202C" w:rsidRDefault="001C416B" w:rsidP="001C416B">
            <w:pPr>
              <w:pStyle w:val="Li"/>
              <w:spacing w:after="280" w:afterAutospacing="1"/>
            </w:pPr>
            <w:r w:rsidRPr="0031202C">
              <w:t xml:space="preserve"> player_FlagPickup </w:t>
            </w:r>
          </w:p>
        </w:tc>
      </w:tr>
    </w:tbl>
    <w:p w14:paraId="75C086C8" w14:textId="77777777" w:rsidR="001C416B" w:rsidRPr="0031202C" w:rsidRDefault="001C416B" w:rsidP="001C416B">
      <w:pPr>
        <w:pStyle w:val="Li"/>
        <w:shd w:val="solid" w:color="FFFFFF" w:fill="auto"/>
        <w:spacing w:after="280" w:afterAutospacing="1"/>
      </w:pPr>
    </w:p>
    <w:p w14:paraId="75FF8F67" w14:textId="77777777" w:rsidR="001C416B" w:rsidRPr="002663F8" w:rsidRDefault="001C416B" w:rsidP="0031202C">
      <w:pPr>
        <w:jc w:val="center"/>
        <w:rPr>
          <w:b/>
          <w:i/>
          <w:u w:val="single"/>
        </w:rPr>
      </w:pPr>
      <w:r w:rsidRPr="002663F8">
        <w:rPr>
          <w:b/>
          <w:i/>
          <w:u w:val="single"/>
        </w:rPr>
        <w:lastRenderedPageBreak/>
        <w:t xml:space="preserve">Flag </w:t>
      </w:r>
      <w:r w:rsidR="002663F8" w:rsidRPr="002663F8">
        <w:rPr>
          <w:b/>
          <w:i/>
          <w:u w:val="single"/>
        </w:rPr>
        <w:t>D</w:t>
      </w:r>
      <w:r w:rsidRPr="002663F8">
        <w:rPr>
          <w:b/>
          <w:i/>
          <w:u w:val="single"/>
        </w:rPr>
        <w:t>ropped</w:t>
      </w:r>
    </w:p>
    <w:tbl>
      <w:tblPr>
        <w:tblW w:w="0" w:type="auto"/>
        <w:tblLook w:val="04A0" w:firstRow="1" w:lastRow="0" w:firstColumn="1" w:lastColumn="0" w:noHBand="0" w:noVBand="1"/>
      </w:tblPr>
      <w:tblGrid>
        <w:gridCol w:w="4788"/>
        <w:gridCol w:w="4788"/>
      </w:tblGrid>
      <w:tr w:rsidR="001C416B" w:rsidRPr="0031202C" w14:paraId="2D902E4E" w14:textId="77777777" w:rsidTr="001C416B">
        <w:tc>
          <w:tcPr>
            <w:tcW w:w="4788" w:type="dxa"/>
          </w:tcPr>
          <w:p w14:paraId="682D6012" w14:textId="77777777" w:rsidR="001C416B" w:rsidRPr="0031202C" w:rsidRDefault="001C416B" w:rsidP="001C416B">
            <w:pPr>
              <w:pStyle w:val="Li"/>
            </w:pPr>
            <w:r w:rsidRPr="0031202C">
              <w:t>Description</w:t>
            </w:r>
          </w:p>
        </w:tc>
        <w:tc>
          <w:tcPr>
            <w:tcW w:w="4788" w:type="dxa"/>
          </w:tcPr>
          <w:p w14:paraId="2FCB83E8" w14:textId="77777777" w:rsidR="001C416B" w:rsidRPr="0031202C" w:rsidRDefault="001C416B" w:rsidP="001C416B">
            <w:pPr>
              <w:pStyle w:val="Li"/>
            </w:pPr>
            <w:r w:rsidRPr="0031202C">
              <w:t xml:space="preserve"> This is a tragic signal to let the player know that he failed. This is a variation of the trumpet announcement. </w:t>
            </w:r>
          </w:p>
        </w:tc>
      </w:tr>
      <w:tr w:rsidR="001C416B" w:rsidRPr="0031202C" w14:paraId="73EAFAC0" w14:textId="77777777" w:rsidTr="001C416B">
        <w:tc>
          <w:tcPr>
            <w:tcW w:w="4788" w:type="dxa"/>
          </w:tcPr>
          <w:p w14:paraId="0F4D23B5" w14:textId="77777777" w:rsidR="001C416B" w:rsidRPr="0031202C" w:rsidRDefault="001C416B" w:rsidP="001C416B">
            <w:pPr>
              <w:pStyle w:val="Li"/>
            </w:pPr>
            <w:r w:rsidRPr="0031202C">
              <w:t>Play cue</w:t>
            </w:r>
          </w:p>
        </w:tc>
        <w:tc>
          <w:tcPr>
            <w:tcW w:w="4788" w:type="dxa"/>
          </w:tcPr>
          <w:p w14:paraId="1D5F812A" w14:textId="77777777" w:rsidR="001C416B" w:rsidRPr="0031202C" w:rsidRDefault="001C416B" w:rsidP="001C416B">
            <w:pPr>
              <w:pStyle w:val="Li"/>
            </w:pPr>
            <w:r w:rsidRPr="0031202C">
              <w:t xml:space="preserve"> The player drops the flag for whatever reason (death). </w:t>
            </w:r>
          </w:p>
        </w:tc>
      </w:tr>
      <w:tr w:rsidR="001C416B" w:rsidRPr="0031202C" w14:paraId="56CC1A37" w14:textId="77777777" w:rsidTr="001C416B">
        <w:tc>
          <w:tcPr>
            <w:tcW w:w="4788" w:type="dxa"/>
          </w:tcPr>
          <w:p w14:paraId="18A2976E" w14:textId="77777777" w:rsidR="001C416B" w:rsidRPr="0031202C" w:rsidRDefault="001C416B" w:rsidP="001C416B">
            <w:pPr>
              <w:pStyle w:val="Li"/>
            </w:pPr>
            <w:r w:rsidRPr="0031202C">
              <w:t>Source</w:t>
            </w:r>
          </w:p>
        </w:tc>
        <w:tc>
          <w:tcPr>
            <w:tcW w:w="4788" w:type="dxa"/>
          </w:tcPr>
          <w:p w14:paraId="30981E38" w14:textId="77777777" w:rsidR="001C416B" w:rsidRPr="0031202C" w:rsidRDefault="001C416B" w:rsidP="001C416B">
            <w:pPr>
              <w:pStyle w:val="Li"/>
            </w:pPr>
            <w:r w:rsidRPr="0031202C">
              <w:t xml:space="preserve"> Synthesizer trumpets. </w:t>
            </w:r>
          </w:p>
        </w:tc>
      </w:tr>
      <w:tr w:rsidR="001C416B" w:rsidRPr="0031202C" w14:paraId="5485FD8D" w14:textId="77777777" w:rsidTr="001C416B">
        <w:tc>
          <w:tcPr>
            <w:tcW w:w="4788" w:type="dxa"/>
          </w:tcPr>
          <w:p w14:paraId="6F16A1F2" w14:textId="77777777" w:rsidR="001C416B" w:rsidRPr="0031202C" w:rsidRDefault="001C416B" w:rsidP="001C416B">
            <w:pPr>
              <w:pStyle w:val="Li"/>
            </w:pPr>
            <w:r w:rsidRPr="0031202C">
              <w:t>Length</w:t>
            </w:r>
          </w:p>
        </w:tc>
        <w:tc>
          <w:tcPr>
            <w:tcW w:w="4788" w:type="dxa"/>
          </w:tcPr>
          <w:p w14:paraId="524FA551" w14:textId="77777777" w:rsidR="001C416B" w:rsidRPr="0031202C" w:rsidRDefault="001C416B" w:rsidP="001C416B">
            <w:pPr>
              <w:pStyle w:val="Li"/>
            </w:pPr>
            <w:r w:rsidRPr="0031202C">
              <w:t xml:space="preserve"> 0.75 seconds </w:t>
            </w:r>
          </w:p>
        </w:tc>
      </w:tr>
      <w:tr w:rsidR="001C416B" w:rsidRPr="0031202C" w14:paraId="51CBEC4B" w14:textId="77777777" w:rsidTr="001C416B">
        <w:tc>
          <w:tcPr>
            <w:tcW w:w="4788" w:type="dxa"/>
          </w:tcPr>
          <w:p w14:paraId="335CDDFE" w14:textId="77777777" w:rsidR="001C416B" w:rsidRPr="0031202C" w:rsidRDefault="001C416B" w:rsidP="001C416B">
            <w:pPr>
              <w:pStyle w:val="Li"/>
            </w:pPr>
            <w:r w:rsidRPr="0031202C">
              <w:t>Loops</w:t>
            </w:r>
          </w:p>
        </w:tc>
        <w:tc>
          <w:tcPr>
            <w:tcW w:w="4788" w:type="dxa"/>
          </w:tcPr>
          <w:p w14:paraId="0CBD35F7" w14:textId="77777777" w:rsidR="001C416B" w:rsidRPr="0031202C" w:rsidRDefault="001C416B" w:rsidP="001C416B">
            <w:pPr>
              <w:pStyle w:val="Li"/>
            </w:pPr>
            <w:r w:rsidRPr="0031202C">
              <w:t xml:space="preserve"> No </w:t>
            </w:r>
          </w:p>
        </w:tc>
      </w:tr>
      <w:tr w:rsidR="001C416B" w:rsidRPr="0031202C" w14:paraId="4C5BAC65" w14:textId="77777777" w:rsidTr="001C416B">
        <w:tc>
          <w:tcPr>
            <w:tcW w:w="4788" w:type="dxa"/>
          </w:tcPr>
          <w:p w14:paraId="1734CF7E" w14:textId="77777777" w:rsidR="001C416B" w:rsidRPr="0031202C" w:rsidRDefault="001C416B" w:rsidP="001C416B">
            <w:pPr>
              <w:pStyle w:val="Li"/>
            </w:pPr>
            <w:r w:rsidRPr="0031202C">
              <w:t>3D positional</w:t>
            </w:r>
          </w:p>
        </w:tc>
        <w:tc>
          <w:tcPr>
            <w:tcW w:w="4788" w:type="dxa"/>
          </w:tcPr>
          <w:p w14:paraId="6008CADF" w14:textId="77777777" w:rsidR="001C416B" w:rsidRPr="0031202C" w:rsidRDefault="001C416B" w:rsidP="001C416B">
            <w:pPr>
              <w:pStyle w:val="Li"/>
            </w:pPr>
            <w:r w:rsidRPr="0031202C">
              <w:t xml:space="preserve"> No </w:t>
            </w:r>
          </w:p>
        </w:tc>
      </w:tr>
      <w:tr w:rsidR="001C416B" w:rsidRPr="0031202C" w14:paraId="200EFCF1" w14:textId="77777777" w:rsidTr="001C416B">
        <w:tc>
          <w:tcPr>
            <w:tcW w:w="4788" w:type="dxa"/>
          </w:tcPr>
          <w:p w14:paraId="73F1814B" w14:textId="77777777" w:rsidR="001C416B" w:rsidRPr="0031202C" w:rsidRDefault="001C416B" w:rsidP="001C416B">
            <w:pPr>
              <w:pStyle w:val="Li"/>
            </w:pPr>
            <w:r w:rsidRPr="0031202C">
              <w:t>Others can hear</w:t>
            </w:r>
          </w:p>
        </w:tc>
        <w:tc>
          <w:tcPr>
            <w:tcW w:w="4788" w:type="dxa"/>
          </w:tcPr>
          <w:p w14:paraId="12FA1BF3" w14:textId="77777777" w:rsidR="001C416B" w:rsidRPr="0031202C" w:rsidRDefault="001C416B" w:rsidP="001C416B">
            <w:pPr>
              <w:pStyle w:val="Li"/>
            </w:pPr>
            <w:r w:rsidRPr="0031202C">
              <w:t xml:space="preserve"> No </w:t>
            </w:r>
          </w:p>
        </w:tc>
      </w:tr>
      <w:tr w:rsidR="001C416B" w:rsidRPr="0031202C" w14:paraId="16E54F3F" w14:textId="77777777" w:rsidTr="001C416B">
        <w:tc>
          <w:tcPr>
            <w:tcW w:w="4788" w:type="dxa"/>
          </w:tcPr>
          <w:p w14:paraId="7A0A5DD9" w14:textId="77777777" w:rsidR="001C416B" w:rsidRPr="0031202C" w:rsidRDefault="001C416B" w:rsidP="001C416B">
            <w:pPr>
              <w:pStyle w:val="Li"/>
            </w:pPr>
            <w:r w:rsidRPr="0031202C">
              <w:t>Filename</w:t>
            </w:r>
          </w:p>
        </w:tc>
        <w:tc>
          <w:tcPr>
            <w:tcW w:w="4788" w:type="dxa"/>
          </w:tcPr>
          <w:p w14:paraId="7ABF45CA" w14:textId="77777777" w:rsidR="001C416B" w:rsidRPr="0031202C" w:rsidRDefault="001C416B" w:rsidP="001C416B">
            <w:pPr>
              <w:pStyle w:val="Li"/>
            </w:pPr>
            <w:r w:rsidRPr="0031202C">
              <w:t xml:space="preserve"> player_FlagDrop.wav </w:t>
            </w:r>
          </w:p>
        </w:tc>
      </w:tr>
      <w:tr w:rsidR="001C416B" w:rsidRPr="0031202C" w14:paraId="04FED28E" w14:textId="77777777" w:rsidTr="001C416B">
        <w:tc>
          <w:tcPr>
            <w:tcW w:w="4788" w:type="dxa"/>
          </w:tcPr>
          <w:p w14:paraId="761DD6E9" w14:textId="77777777" w:rsidR="001C416B" w:rsidRPr="0031202C" w:rsidRDefault="001C416B" w:rsidP="001C416B">
            <w:pPr>
              <w:pStyle w:val="Li"/>
            </w:pPr>
            <w:r w:rsidRPr="0031202C">
              <w:t>Wavebank</w:t>
            </w:r>
          </w:p>
        </w:tc>
        <w:tc>
          <w:tcPr>
            <w:tcW w:w="4788" w:type="dxa"/>
          </w:tcPr>
          <w:p w14:paraId="71CA9D3B" w14:textId="77777777" w:rsidR="001C416B" w:rsidRPr="0031202C" w:rsidRDefault="001C416B" w:rsidP="001C416B">
            <w:pPr>
              <w:pStyle w:val="Li"/>
            </w:pPr>
            <w:r w:rsidRPr="0031202C">
              <w:t xml:space="preserve"> PlayerCTFEffects.xwb </w:t>
            </w:r>
          </w:p>
        </w:tc>
      </w:tr>
      <w:tr w:rsidR="001C416B" w:rsidRPr="0031202C" w14:paraId="5B3B7A8E" w14:textId="77777777" w:rsidTr="001C416B">
        <w:tc>
          <w:tcPr>
            <w:tcW w:w="4788" w:type="dxa"/>
          </w:tcPr>
          <w:p w14:paraId="3EE03746" w14:textId="77777777" w:rsidR="001C416B" w:rsidRPr="0031202C" w:rsidRDefault="001C416B" w:rsidP="001C416B">
            <w:pPr>
              <w:pStyle w:val="Li"/>
            </w:pPr>
            <w:r w:rsidRPr="0031202C">
              <w:t>Soundbank</w:t>
            </w:r>
          </w:p>
        </w:tc>
        <w:tc>
          <w:tcPr>
            <w:tcW w:w="4788" w:type="dxa"/>
          </w:tcPr>
          <w:p w14:paraId="3AB56048" w14:textId="77777777" w:rsidR="001C416B" w:rsidRPr="0031202C" w:rsidRDefault="001C416B" w:rsidP="001C416B">
            <w:pPr>
              <w:pStyle w:val="Li"/>
            </w:pPr>
            <w:r w:rsidRPr="0031202C">
              <w:t xml:space="preserve"> PlayerEffects.xsb </w:t>
            </w:r>
          </w:p>
        </w:tc>
      </w:tr>
      <w:tr w:rsidR="001C416B" w:rsidRPr="0031202C" w14:paraId="3D138E08" w14:textId="77777777" w:rsidTr="001C416B">
        <w:tc>
          <w:tcPr>
            <w:tcW w:w="4788" w:type="dxa"/>
          </w:tcPr>
          <w:p w14:paraId="13D96F9B" w14:textId="77777777" w:rsidR="001C416B" w:rsidRPr="0031202C" w:rsidRDefault="001C416B" w:rsidP="001C416B">
            <w:pPr>
              <w:pStyle w:val="Li"/>
            </w:pPr>
            <w:r w:rsidRPr="0031202C">
              <w:t>Cue name</w:t>
            </w:r>
          </w:p>
        </w:tc>
        <w:tc>
          <w:tcPr>
            <w:tcW w:w="4788" w:type="dxa"/>
          </w:tcPr>
          <w:p w14:paraId="179B54DE" w14:textId="77777777" w:rsidR="001C416B" w:rsidRPr="0031202C" w:rsidRDefault="001C416B" w:rsidP="001C416B">
            <w:pPr>
              <w:pStyle w:val="Li"/>
            </w:pPr>
            <w:r w:rsidRPr="0031202C">
              <w:t xml:space="preserve"> player_FlagDrop </w:t>
            </w:r>
          </w:p>
        </w:tc>
      </w:tr>
    </w:tbl>
    <w:p w14:paraId="323CAA64" w14:textId="77777777" w:rsidR="001C416B" w:rsidRPr="0031202C" w:rsidRDefault="001C416B" w:rsidP="002663F8"/>
    <w:p w14:paraId="5C617DDE" w14:textId="77777777" w:rsidR="001C416B" w:rsidRPr="002663F8" w:rsidRDefault="001C416B" w:rsidP="002663F8">
      <w:pPr>
        <w:jc w:val="center"/>
        <w:rPr>
          <w:b/>
          <w:i/>
          <w:u w:val="single"/>
        </w:rPr>
      </w:pPr>
      <w:r w:rsidRPr="002663F8">
        <w:rPr>
          <w:b/>
          <w:i/>
          <w:u w:val="single"/>
        </w:rPr>
        <w:t xml:space="preserve">Flag </w:t>
      </w:r>
      <w:r w:rsidR="002663F8" w:rsidRPr="002663F8">
        <w:rPr>
          <w:b/>
          <w:i/>
          <w:u w:val="single"/>
        </w:rPr>
        <w:t>B</w:t>
      </w:r>
      <w:r w:rsidRPr="002663F8">
        <w:rPr>
          <w:b/>
          <w:i/>
          <w:u w:val="single"/>
        </w:rPr>
        <w:t xml:space="preserve">rought to </w:t>
      </w:r>
      <w:r w:rsidR="002663F8" w:rsidRPr="002663F8">
        <w:rPr>
          <w:b/>
          <w:i/>
          <w:u w:val="single"/>
        </w:rPr>
        <w:t>C</w:t>
      </w:r>
      <w:r w:rsidRPr="002663F8">
        <w:rPr>
          <w:b/>
          <w:i/>
          <w:u w:val="single"/>
        </w:rPr>
        <w:t>heckpoint</w:t>
      </w:r>
    </w:p>
    <w:tbl>
      <w:tblPr>
        <w:tblW w:w="0" w:type="auto"/>
        <w:tblLook w:val="04A0" w:firstRow="1" w:lastRow="0" w:firstColumn="1" w:lastColumn="0" w:noHBand="0" w:noVBand="1"/>
      </w:tblPr>
      <w:tblGrid>
        <w:gridCol w:w="4788"/>
        <w:gridCol w:w="4788"/>
      </w:tblGrid>
      <w:tr w:rsidR="001C416B" w:rsidRPr="0031202C" w14:paraId="4CC5D545" w14:textId="77777777" w:rsidTr="001C416B">
        <w:tc>
          <w:tcPr>
            <w:tcW w:w="4788" w:type="dxa"/>
          </w:tcPr>
          <w:p w14:paraId="232688B0" w14:textId="77777777" w:rsidR="001C416B" w:rsidRPr="0031202C" w:rsidRDefault="001C416B" w:rsidP="001C416B">
            <w:pPr>
              <w:pStyle w:val="Li"/>
            </w:pPr>
            <w:r w:rsidRPr="0031202C">
              <w:t>Description</w:t>
            </w:r>
          </w:p>
        </w:tc>
        <w:tc>
          <w:tcPr>
            <w:tcW w:w="4788" w:type="dxa"/>
          </w:tcPr>
          <w:p w14:paraId="18569604" w14:textId="77777777" w:rsidR="001C416B" w:rsidRPr="0031202C" w:rsidRDefault="001C416B" w:rsidP="001C416B">
            <w:pPr>
              <w:pStyle w:val="Li"/>
            </w:pPr>
            <w:r w:rsidRPr="0031202C">
              <w:t xml:space="preserve"> A variation on the flag picked up theme.This may become the same sound as the flag picked up. </w:t>
            </w:r>
          </w:p>
        </w:tc>
      </w:tr>
      <w:tr w:rsidR="001C416B" w:rsidRPr="0031202C" w14:paraId="0DE15E3C" w14:textId="77777777" w:rsidTr="001C416B">
        <w:tc>
          <w:tcPr>
            <w:tcW w:w="4788" w:type="dxa"/>
          </w:tcPr>
          <w:p w14:paraId="5C938C49" w14:textId="77777777" w:rsidR="001C416B" w:rsidRPr="0031202C" w:rsidRDefault="001C416B" w:rsidP="001C416B">
            <w:pPr>
              <w:pStyle w:val="Li"/>
            </w:pPr>
            <w:r w:rsidRPr="0031202C">
              <w:t>Play cue</w:t>
            </w:r>
          </w:p>
        </w:tc>
        <w:tc>
          <w:tcPr>
            <w:tcW w:w="4788" w:type="dxa"/>
          </w:tcPr>
          <w:p w14:paraId="2379ACA8" w14:textId="77777777" w:rsidR="001C416B" w:rsidRPr="0031202C" w:rsidRDefault="001C416B" w:rsidP="001C416B">
            <w:pPr>
              <w:pStyle w:val="Li"/>
            </w:pPr>
            <w:r w:rsidRPr="0031202C">
              <w:t xml:space="preserve"> The player brings the flag to the checkpoint successfully. </w:t>
            </w:r>
          </w:p>
        </w:tc>
      </w:tr>
      <w:tr w:rsidR="001C416B" w:rsidRPr="0031202C" w14:paraId="4EDACECD" w14:textId="77777777" w:rsidTr="001C416B">
        <w:tc>
          <w:tcPr>
            <w:tcW w:w="4788" w:type="dxa"/>
          </w:tcPr>
          <w:p w14:paraId="19E8D5ED" w14:textId="77777777" w:rsidR="001C416B" w:rsidRPr="0031202C" w:rsidRDefault="001C416B" w:rsidP="001C416B">
            <w:pPr>
              <w:pStyle w:val="Li"/>
            </w:pPr>
            <w:r w:rsidRPr="0031202C">
              <w:t>Source</w:t>
            </w:r>
          </w:p>
        </w:tc>
        <w:tc>
          <w:tcPr>
            <w:tcW w:w="4788" w:type="dxa"/>
          </w:tcPr>
          <w:p w14:paraId="1463AC6F" w14:textId="77777777" w:rsidR="001C416B" w:rsidRPr="0031202C" w:rsidRDefault="001C416B" w:rsidP="001C416B">
            <w:pPr>
              <w:pStyle w:val="Li"/>
            </w:pPr>
            <w:r w:rsidRPr="0031202C">
              <w:t xml:space="preserve"> Synthesizer trumpets. </w:t>
            </w:r>
          </w:p>
        </w:tc>
      </w:tr>
      <w:tr w:rsidR="001C416B" w:rsidRPr="0031202C" w14:paraId="5865F47E" w14:textId="77777777" w:rsidTr="001C416B">
        <w:tc>
          <w:tcPr>
            <w:tcW w:w="4788" w:type="dxa"/>
          </w:tcPr>
          <w:p w14:paraId="3B3C7C51" w14:textId="77777777" w:rsidR="001C416B" w:rsidRPr="0031202C" w:rsidRDefault="001C416B" w:rsidP="001C416B">
            <w:pPr>
              <w:pStyle w:val="Li"/>
            </w:pPr>
            <w:r w:rsidRPr="0031202C">
              <w:t>Length</w:t>
            </w:r>
          </w:p>
        </w:tc>
        <w:tc>
          <w:tcPr>
            <w:tcW w:w="4788" w:type="dxa"/>
          </w:tcPr>
          <w:p w14:paraId="1A7A1435" w14:textId="77777777" w:rsidR="001C416B" w:rsidRPr="0031202C" w:rsidRDefault="001C416B" w:rsidP="001C416B">
            <w:pPr>
              <w:pStyle w:val="Li"/>
            </w:pPr>
            <w:r w:rsidRPr="0031202C">
              <w:t xml:space="preserve"> 0.5 seconds </w:t>
            </w:r>
          </w:p>
        </w:tc>
      </w:tr>
      <w:tr w:rsidR="001C416B" w:rsidRPr="0031202C" w14:paraId="49EB0F16" w14:textId="77777777" w:rsidTr="001C416B">
        <w:tc>
          <w:tcPr>
            <w:tcW w:w="4788" w:type="dxa"/>
          </w:tcPr>
          <w:p w14:paraId="5A616B4D" w14:textId="77777777" w:rsidR="001C416B" w:rsidRPr="0031202C" w:rsidRDefault="001C416B" w:rsidP="001C416B">
            <w:pPr>
              <w:pStyle w:val="Li"/>
            </w:pPr>
            <w:r w:rsidRPr="0031202C">
              <w:t>Loops</w:t>
            </w:r>
          </w:p>
        </w:tc>
        <w:tc>
          <w:tcPr>
            <w:tcW w:w="4788" w:type="dxa"/>
          </w:tcPr>
          <w:p w14:paraId="665E4788" w14:textId="77777777" w:rsidR="001C416B" w:rsidRPr="0031202C" w:rsidRDefault="001C416B" w:rsidP="001C416B">
            <w:pPr>
              <w:pStyle w:val="Li"/>
            </w:pPr>
            <w:r w:rsidRPr="0031202C">
              <w:t xml:space="preserve"> No </w:t>
            </w:r>
          </w:p>
        </w:tc>
      </w:tr>
      <w:tr w:rsidR="001C416B" w:rsidRPr="0031202C" w14:paraId="03BF8AC3" w14:textId="77777777" w:rsidTr="001C416B">
        <w:tc>
          <w:tcPr>
            <w:tcW w:w="4788" w:type="dxa"/>
          </w:tcPr>
          <w:p w14:paraId="59AEA14C" w14:textId="77777777" w:rsidR="001C416B" w:rsidRPr="0031202C" w:rsidRDefault="001C416B" w:rsidP="001C416B">
            <w:pPr>
              <w:pStyle w:val="Li"/>
            </w:pPr>
            <w:r w:rsidRPr="0031202C">
              <w:t>3D positional</w:t>
            </w:r>
          </w:p>
        </w:tc>
        <w:tc>
          <w:tcPr>
            <w:tcW w:w="4788" w:type="dxa"/>
          </w:tcPr>
          <w:p w14:paraId="1B6EC671" w14:textId="77777777" w:rsidR="001C416B" w:rsidRPr="0031202C" w:rsidRDefault="001C416B" w:rsidP="001C416B">
            <w:pPr>
              <w:pStyle w:val="Li"/>
            </w:pPr>
            <w:r w:rsidRPr="0031202C">
              <w:t xml:space="preserve"> No </w:t>
            </w:r>
          </w:p>
        </w:tc>
      </w:tr>
      <w:tr w:rsidR="001C416B" w:rsidRPr="0031202C" w14:paraId="072566A1" w14:textId="77777777" w:rsidTr="001C416B">
        <w:tc>
          <w:tcPr>
            <w:tcW w:w="4788" w:type="dxa"/>
          </w:tcPr>
          <w:p w14:paraId="663B06AC" w14:textId="77777777" w:rsidR="001C416B" w:rsidRPr="0031202C" w:rsidRDefault="001C416B" w:rsidP="001C416B">
            <w:pPr>
              <w:pStyle w:val="Li"/>
            </w:pPr>
            <w:r w:rsidRPr="0031202C">
              <w:t>Others can hear</w:t>
            </w:r>
          </w:p>
        </w:tc>
        <w:tc>
          <w:tcPr>
            <w:tcW w:w="4788" w:type="dxa"/>
          </w:tcPr>
          <w:p w14:paraId="017BD84B" w14:textId="77777777" w:rsidR="001C416B" w:rsidRPr="0031202C" w:rsidRDefault="001C416B" w:rsidP="001C416B">
            <w:pPr>
              <w:pStyle w:val="Li"/>
            </w:pPr>
            <w:r w:rsidRPr="0031202C">
              <w:t xml:space="preserve"> No </w:t>
            </w:r>
          </w:p>
        </w:tc>
      </w:tr>
      <w:tr w:rsidR="001C416B" w:rsidRPr="0031202C" w14:paraId="559445B9" w14:textId="77777777" w:rsidTr="001C416B">
        <w:tc>
          <w:tcPr>
            <w:tcW w:w="4788" w:type="dxa"/>
          </w:tcPr>
          <w:p w14:paraId="40DED680" w14:textId="77777777" w:rsidR="001C416B" w:rsidRPr="0031202C" w:rsidRDefault="001C416B" w:rsidP="001C416B">
            <w:pPr>
              <w:pStyle w:val="Li"/>
            </w:pPr>
            <w:r w:rsidRPr="0031202C">
              <w:t>Filename</w:t>
            </w:r>
          </w:p>
        </w:tc>
        <w:tc>
          <w:tcPr>
            <w:tcW w:w="4788" w:type="dxa"/>
          </w:tcPr>
          <w:p w14:paraId="3FD7D1B1" w14:textId="77777777" w:rsidR="001C416B" w:rsidRPr="0031202C" w:rsidRDefault="001C416B" w:rsidP="001C416B">
            <w:pPr>
              <w:pStyle w:val="Li"/>
            </w:pPr>
            <w:r w:rsidRPr="0031202C">
              <w:t xml:space="preserve"> player_FlagCheckpoint.wav </w:t>
            </w:r>
          </w:p>
        </w:tc>
      </w:tr>
      <w:tr w:rsidR="001C416B" w:rsidRPr="0031202C" w14:paraId="5C7FD93A" w14:textId="77777777" w:rsidTr="001C416B">
        <w:tc>
          <w:tcPr>
            <w:tcW w:w="4788" w:type="dxa"/>
          </w:tcPr>
          <w:p w14:paraId="34439C8E" w14:textId="77777777" w:rsidR="001C416B" w:rsidRPr="0031202C" w:rsidRDefault="001C416B" w:rsidP="001C416B">
            <w:pPr>
              <w:pStyle w:val="Li"/>
            </w:pPr>
            <w:r w:rsidRPr="0031202C">
              <w:t>Wavebank</w:t>
            </w:r>
          </w:p>
        </w:tc>
        <w:tc>
          <w:tcPr>
            <w:tcW w:w="4788" w:type="dxa"/>
          </w:tcPr>
          <w:p w14:paraId="20D9BEF7" w14:textId="77777777" w:rsidR="001C416B" w:rsidRPr="0031202C" w:rsidRDefault="001C416B" w:rsidP="001C416B">
            <w:pPr>
              <w:pStyle w:val="Li"/>
            </w:pPr>
            <w:r w:rsidRPr="0031202C">
              <w:t xml:space="preserve"> PlayerAssaultEffects.xwb </w:t>
            </w:r>
          </w:p>
        </w:tc>
      </w:tr>
      <w:tr w:rsidR="001C416B" w:rsidRPr="0031202C" w14:paraId="30A98179" w14:textId="77777777" w:rsidTr="001C416B">
        <w:tc>
          <w:tcPr>
            <w:tcW w:w="4788" w:type="dxa"/>
          </w:tcPr>
          <w:p w14:paraId="2FBD7B8F" w14:textId="77777777" w:rsidR="001C416B" w:rsidRPr="0031202C" w:rsidRDefault="001C416B" w:rsidP="001C416B">
            <w:pPr>
              <w:pStyle w:val="Li"/>
            </w:pPr>
            <w:r w:rsidRPr="0031202C">
              <w:t>Soundbank</w:t>
            </w:r>
          </w:p>
        </w:tc>
        <w:tc>
          <w:tcPr>
            <w:tcW w:w="4788" w:type="dxa"/>
          </w:tcPr>
          <w:p w14:paraId="1339EF99" w14:textId="77777777" w:rsidR="001C416B" w:rsidRPr="0031202C" w:rsidRDefault="001C416B" w:rsidP="001C416B">
            <w:pPr>
              <w:pStyle w:val="Li"/>
            </w:pPr>
            <w:r w:rsidRPr="0031202C">
              <w:t xml:space="preserve"> PlayerEffects.xsb </w:t>
            </w:r>
          </w:p>
        </w:tc>
      </w:tr>
      <w:tr w:rsidR="001C416B" w:rsidRPr="0031202C" w14:paraId="56E14C30" w14:textId="77777777" w:rsidTr="001C416B">
        <w:tc>
          <w:tcPr>
            <w:tcW w:w="4788" w:type="dxa"/>
          </w:tcPr>
          <w:p w14:paraId="71D8BDF8" w14:textId="77777777" w:rsidR="001C416B" w:rsidRPr="0031202C" w:rsidRDefault="001C416B" w:rsidP="001C416B">
            <w:pPr>
              <w:pStyle w:val="Li"/>
              <w:spacing w:after="280" w:afterAutospacing="1"/>
            </w:pPr>
            <w:r w:rsidRPr="0031202C">
              <w:t>Cue name</w:t>
            </w:r>
          </w:p>
        </w:tc>
        <w:tc>
          <w:tcPr>
            <w:tcW w:w="4788" w:type="dxa"/>
          </w:tcPr>
          <w:p w14:paraId="22FCCA15" w14:textId="77777777" w:rsidR="001C416B" w:rsidRPr="0031202C" w:rsidRDefault="001C416B" w:rsidP="001C416B">
            <w:pPr>
              <w:pStyle w:val="Li"/>
              <w:spacing w:after="280" w:afterAutospacing="1"/>
            </w:pPr>
            <w:r w:rsidRPr="0031202C">
              <w:t xml:space="preserve"> player_FlagCheckpoint </w:t>
            </w:r>
          </w:p>
        </w:tc>
      </w:tr>
    </w:tbl>
    <w:p w14:paraId="1C34AEFF" w14:textId="77777777" w:rsidR="001C416B" w:rsidRPr="0031202C" w:rsidRDefault="001C416B" w:rsidP="002663F8"/>
    <w:p w14:paraId="2C2A3325" w14:textId="77777777" w:rsidR="001C416B" w:rsidRPr="002663F8" w:rsidRDefault="001C416B" w:rsidP="002663F8">
      <w:pPr>
        <w:jc w:val="center"/>
        <w:rPr>
          <w:b/>
          <w:i/>
          <w:u w:val="single"/>
        </w:rPr>
      </w:pPr>
      <w:r w:rsidRPr="002663F8">
        <w:rPr>
          <w:b/>
          <w:i/>
          <w:u w:val="single"/>
        </w:rPr>
        <w:t xml:space="preserve">*Player </w:t>
      </w:r>
      <w:r w:rsidR="002663F8">
        <w:rPr>
          <w:b/>
          <w:i/>
          <w:u w:val="single"/>
        </w:rPr>
        <w:t>D</w:t>
      </w:r>
      <w:r w:rsidRPr="002663F8">
        <w:rPr>
          <w:b/>
          <w:i/>
          <w:u w:val="single"/>
        </w:rPr>
        <w:t xml:space="preserve">efends KOTH </w:t>
      </w:r>
      <w:r w:rsidR="002663F8">
        <w:rPr>
          <w:b/>
          <w:i/>
          <w:u w:val="single"/>
        </w:rPr>
        <w:t>S</w:t>
      </w:r>
      <w:r w:rsidRPr="002663F8">
        <w:rPr>
          <w:b/>
          <w:i/>
          <w:u w:val="single"/>
        </w:rPr>
        <w:t>pot</w:t>
      </w:r>
    </w:p>
    <w:tbl>
      <w:tblPr>
        <w:tblW w:w="0" w:type="auto"/>
        <w:tblLook w:val="04A0" w:firstRow="1" w:lastRow="0" w:firstColumn="1" w:lastColumn="0" w:noHBand="0" w:noVBand="1"/>
      </w:tblPr>
      <w:tblGrid>
        <w:gridCol w:w="4788"/>
        <w:gridCol w:w="4788"/>
      </w:tblGrid>
      <w:tr w:rsidR="001C416B" w:rsidRPr="0031202C" w14:paraId="35B517AC" w14:textId="77777777" w:rsidTr="001C416B">
        <w:tc>
          <w:tcPr>
            <w:tcW w:w="4788" w:type="dxa"/>
          </w:tcPr>
          <w:p w14:paraId="69F8E95B" w14:textId="77777777" w:rsidR="001C416B" w:rsidRPr="0031202C" w:rsidRDefault="001C416B" w:rsidP="001C416B">
            <w:pPr>
              <w:pStyle w:val="Li"/>
            </w:pPr>
            <w:r w:rsidRPr="0031202C">
              <w:t>Description</w:t>
            </w:r>
          </w:p>
        </w:tc>
        <w:tc>
          <w:tcPr>
            <w:tcW w:w="4788" w:type="dxa"/>
          </w:tcPr>
          <w:p w14:paraId="0D1D3CE0" w14:textId="77777777" w:rsidR="001C416B" w:rsidRPr="0031202C" w:rsidRDefault="001C416B" w:rsidP="001C416B">
            <w:pPr>
              <w:pStyle w:val="Li"/>
            </w:pPr>
            <w:r w:rsidRPr="0031202C">
              <w:t xml:space="preserve"> This is a soft hum that plays in the background as a notifier. </w:t>
            </w:r>
          </w:p>
        </w:tc>
      </w:tr>
      <w:tr w:rsidR="001C416B" w:rsidRPr="0031202C" w14:paraId="1FAF6250" w14:textId="77777777" w:rsidTr="001C416B">
        <w:tc>
          <w:tcPr>
            <w:tcW w:w="4788" w:type="dxa"/>
          </w:tcPr>
          <w:p w14:paraId="7F59E118" w14:textId="77777777" w:rsidR="001C416B" w:rsidRPr="0031202C" w:rsidRDefault="001C416B" w:rsidP="001C416B">
            <w:pPr>
              <w:pStyle w:val="Li"/>
            </w:pPr>
            <w:r w:rsidRPr="0031202C">
              <w:t>Play cue</w:t>
            </w:r>
          </w:p>
        </w:tc>
        <w:tc>
          <w:tcPr>
            <w:tcW w:w="4788" w:type="dxa"/>
          </w:tcPr>
          <w:p w14:paraId="361D5E17" w14:textId="77777777" w:rsidR="001C416B" w:rsidRPr="0031202C" w:rsidRDefault="001C416B" w:rsidP="001C416B">
            <w:pPr>
              <w:pStyle w:val="Li"/>
            </w:pPr>
            <w:r w:rsidRPr="0031202C">
              <w:t xml:space="preserve"> The player is standing on the KOTH spot and is part of the team defending it. Stops playing when the player leaves the spot or the team loses control. </w:t>
            </w:r>
          </w:p>
        </w:tc>
      </w:tr>
      <w:tr w:rsidR="001C416B" w:rsidRPr="0031202C" w14:paraId="41D51B97" w14:textId="77777777" w:rsidTr="001C416B">
        <w:tc>
          <w:tcPr>
            <w:tcW w:w="4788" w:type="dxa"/>
          </w:tcPr>
          <w:p w14:paraId="265B5541" w14:textId="77777777" w:rsidR="001C416B" w:rsidRPr="0031202C" w:rsidRDefault="001C416B" w:rsidP="001C416B">
            <w:pPr>
              <w:pStyle w:val="Ul"/>
            </w:pPr>
            <w:r w:rsidRPr="0031202C">
              <w:t>Source</w:t>
            </w:r>
          </w:p>
        </w:tc>
        <w:tc>
          <w:tcPr>
            <w:tcW w:w="4788" w:type="dxa"/>
          </w:tcPr>
          <w:p w14:paraId="18E26F50" w14:textId="77777777" w:rsidR="001C416B" w:rsidRPr="0031202C" w:rsidRDefault="001C416B" w:rsidP="001C416B">
            <w:pPr>
              <w:pStyle w:val="Ul"/>
            </w:pPr>
            <w:r w:rsidRPr="0031202C">
              <w:t xml:space="preserve"> Synthesizer or Foley </w:t>
            </w:r>
          </w:p>
        </w:tc>
      </w:tr>
      <w:tr w:rsidR="001C416B" w:rsidRPr="0031202C" w14:paraId="0F88AE63" w14:textId="77777777" w:rsidTr="001C416B">
        <w:tc>
          <w:tcPr>
            <w:tcW w:w="4788" w:type="dxa"/>
          </w:tcPr>
          <w:p w14:paraId="27904D4B" w14:textId="77777777" w:rsidR="001C416B" w:rsidRPr="0031202C" w:rsidRDefault="001C416B" w:rsidP="001C416B">
            <w:pPr>
              <w:pStyle w:val="Ul"/>
            </w:pPr>
            <w:r w:rsidRPr="0031202C">
              <w:t>Length</w:t>
            </w:r>
          </w:p>
        </w:tc>
        <w:tc>
          <w:tcPr>
            <w:tcW w:w="4788" w:type="dxa"/>
          </w:tcPr>
          <w:p w14:paraId="65F1FD20" w14:textId="77777777" w:rsidR="001C416B" w:rsidRPr="0031202C" w:rsidRDefault="001C416B" w:rsidP="001C416B">
            <w:pPr>
              <w:pStyle w:val="Ul"/>
            </w:pPr>
            <w:r w:rsidRPr="0031202C">
              <w:t xml:space="preserve"> 2 seconds </w:t>
            </w:r>
          </w:p>
        </w:tc>
      </w:tr>
      <w:tr w:rsidR="001C416B" w:rsidRPr="0031202C" w14:paraId="5037724D" w14:textId="77777777" w:rsidTr="001C416B">
        <w:tc>
          <w:tcPr>
            <w:tcW w:w="4788" w:type="dxa"/>
          </w:tcPr>
          <w:p w14:paraId="0996C5D0" w14:textId="77777777" w:rsidR="001C416B" w:rsidRPr="0031202C" w:rsidRDefault="001C416B" w:rsidP="001C416B">
            <w:pPr>
              <w:pStyle w:val="Li"/>
            </w:pPr>
            <w:r w:rsidRPr="0031202C">
              <w:t>Loops</w:t>
            </w:r>
          </w:p>
        </w:tc>
        <w:tc>
          <w:tcPr>
            <w:tcW w:w="4788" w:type="dxa"/>
          </w:tcPr>
          <w:p w14:paraId="782F78BA" w14:textId="77777777" w:rsidR="001C416B" w:rsidRPr="0031202C" w:rsidRDefault="001C416B" w:rsidP="001C416B">
            <w:pPr>
              <w:pStyle w:val="Li"/>
            </w:pPr>
            <w:r w:rsidRPr="0031202C">
              <w:t xml:space="preserve"> Yes (indefinitely) </w:t>
            </w:r>
          </w:p>
        </w:tc>
      </w:tr>
      <w:tr w:rsidR="001C416B" w:rsidRPr="0031202C" w14:paraId="4C4463AA" w14:textId="77777777" w:rsidTr="001C416B">
        <w:tc>
          <w:tcPr>
            <w:tcW w:w="4788" w:type="dxa"/>
          </w:tcPr>
          <w:p w14:paraId="7A28E20A" w14:textId="77777777" w:rsidR="001C416B" w:rsidRPr="0031202C" w:rsidRDefault="001C416B" w:rsidP="001C416B">
            <w:pPr>
              <w:pStyle w:val="Li"/>
            </w:pPr>
            <w:r w:rsidRPr="0031202C">
              <w:t>3D positional</w:t>
            </w:r>
          </w:p>
        </w:tc>
        <w:tc>
          <w:tcPr>
            <w:tcW w:w="4788" w:type="dxa"/>
          </w:tcPr>
          <w:p w14:paraId="0D749352" w14:textId="77777777" w:rsidR="001C416B" w:rsidRPr="0031202C" w:rsidRDefault="001C416B" w:rsidP="001C416B">
            <w:pPr>
              <w:pStyle w:val="Li"/>
            </w:pPr>
            <w:r w:rsidRPr="0031202C">
              <w:t xml:space="preserve"> No </w:t>
            </w:r>
          </w:p>
        </w:tc>
      </w:tr>
      <w:tr w:rsidR="001C416B" w:rsidRPr="0031202C" w14:paraId="7B81CF61" w14:textId="77777777" w:rsidTr="001C416B">
        <w:tc>
          <w:tcPr>
            <w:tcW w:w="4788" w:type="dxa"/>
          </w:tcPr>
          <w:p w14:paraId="76B05768" w14:textId="77777777" w:rsidR="001C416B" w:rsidRPr="0031202C" w:rsidRDefault="001C416B" w:rsidP="001C416B">
            <w:pPr>
              <w:pStyle w:val="Li"/>
            </w:pPr>
            <w:r w:rsidRPr="0031202C">
              <w:t>Others can hear</w:t>
            </w:r>
          </w:p>
        </w:tc>
        <w:tc>
          <w:tcPr>
            <w:tcW w:w="4788" w:type="dxa"/>
          </w:tcPr>
          <w:p w14:paraId="66162B23" w14:textId="77777777" w:rsidR="001C416B" w:rsidRPr="0031202C" w:rsidRDefault="001C416B" w:rsidP="001C416B">
            <w:pPr>
              <w:pStyle w:val="Li"/>
            </w:pPr>
            <w:r w:rsidRPr="0031202C">
              <w:t xml:space="preserve"> No </w:t>
            </w:r>
          </w:p>
        </w:tc>
      </w:tr>
      <w:tr w:rsidR="001C416B" w:rsidRPr="0031202C" w14:paraId="21F261DB" w14:textId="77777777" w:rsidTr="001C416B">
        <w:tc>
          <w:tcPr>
            <w:tcW w:w="4788" w:type="dxa"/>
          </w:tcPr>
          <w:p w14:paraId="3DFDAB22" w14:textId="77777777" w:rsidR="001C416B" w:rsidRPr="0031202C" w:rsidRDefault="001C416B" w:rsidP="001C416B">
            <w:pPr>
              <w:pStyle w:val="Li"/>
            </w:pPr>
            <w:r w:rsidRPr="0031202C">
              <w:t>Filename</w:t>
            </w:r>
          </w:p>
        </w:tc>
        <w:tc>
          <w:tcPr>
            <w:tcW w:w="4788" w:type="dxa"/>
          </w:tcPr>
          <w:p w14:paraId="479B0A99" w14:textId="77777777" w:rsidR="001C416B" w:rsidRPr="0031202C" w:rsidRDefault="001C416B" w:rsidP="001C416B">
            <w:pPr>
              <w:pStyle w:val="Li"/>
            </w:pPr>
            <w:r w:rsidRPr="0031202C">
              <w:t xml:space="preserve"> player_KOTHDefending.wav </w:t>
            </w:r>
          </w:p>
        </w:tc>
      </w:tr>
      <w:tr w:rsidR="001C416B" w:rsidRPr="0031202C" w14:paraId="092E063C" w14:textId="77777777" w:rsidTr="001C416B">
        <w:tc>
          <w:tcPr>
            <w:tcW w:w="4788" w:type="dxa"/>
          </w:tcPr>
          <w:p w14:paraId="6AA0D2F7" w14:textId="77777777" w:rsidR="001C416B" w:rsidRPr="0031202C" w:rsidRDefault="001C416B" w:rsidP="001C416B">
            <w:pPr>
              <w:pStyle w:val="Li"/>
            </w:pPr>
            <w:r w:rsidRPr="0031202C">
              <w:t>Wavebank</w:t>
            </w:r>
          </w:p>
        </w:tc>
        <w:tc>
          <w:tcPr>
            <w:tcW w:w="4788" w:type="dxa"/>
          </w:tcPr>
          <w:p w14:paraId="36CA47B7" w14:textId="77777777" w:rsidR="001C416B" w:rsidRPr="0031202C" w:rsidRDefault="001C416B" w:rsidP="001C416B">
            <w:pPr>
              <w:pStyle w:val="Li"/>
            </w:pPr>
            <w:r w:rsidRPr="0031202C">
              <w:t xml:space="preserve"> PlayerKOTHEffects.xwb </w:t>
            </w:r>
          </w:p>
        </w:tc>
      </w:tr>
      <w:tr w:rsidR="001C416B" w:rsidRPr="0031202C" w14:paraId="38134431" w14:textId="77777777" w:rsidTr="001C416B">
        <w:tc>
          <w:tcPr>
            <w:tcW w:w="4788" w:type="dxa"/>
          </w:tcPr>
          <w:p w14:paraId="45B1DB9A" w14:textId="77777777" w:rsidR="001C416B" w:rsidRPr="0031202C" w:rsidRDefault="001C416B" w:rsidP="001C416B">
            <w:pPr>
              <w:pStyle w:val="Li"/>
            </w:pPr>
            <w:r w:rsidRPr="0031202C">
              <w:t>Soundbank</w:t>
            </w:r>
          </w:p>
        </w:tc>
        <w:tc>
          <w:tcPr>
            <w:tcW w:w="4788" w:type="dxa"/>
          </w:tcPr>
          <w:p w14:paraId="53427870" w14:textId="77777777" w:rsidR="001C416B" w:rsidRPr="0031202C" w:rsidRDefault="001C416B" w:rsidP="001C416B">
            <w:pPr>
              <w:pStyle w:val="Li"/>
            </w:pPr>
            <w:r w:rsidRPr="0031202C">
              <w:t xml:space="preserve"> PlayerEffects.xsb </w:t>
            </w:r>
          </w:p>
        </w:tc>
      </w:tr>
      <w:tr w:rsidR="001C416B" w:rsidRPr="0031202C" w14:paraId="2F004265" w14:textId="77777777" w:rsidTr="001C416B">
        <w:tc>
          <w:tcPr>
            <w:tcW w:w="4788" w:type="dxa"/>
          </w:tcPr>
          <w:p w14:paraId="562BEE08" w14:textId="77777777" w:rsidR="001C416B" w:rsidRPr="0031202C" w:rsidRDefault="001C416B" w:rsidP="001C416B">
            <w:pPr>
              <w:pStyle w:val="Li"/>
              <w:spacing w:after="280" w:afterAutospacing="1"/>
            </w:pPr>
            <w:r w:rsidRPr="0031202C">
              <w:t>Cue name</w:t>
            </w:r>
          </w:p>
        </w:tc>
        <w:tc>
          <w:tcPr>
            <w:tcW w:w="4788" w:type="dxa"/>
          </w:tcPr>
          <w:p w14:paraId="6E5787C3" w14:textId="77777777" w:rsidR="001C416B" w:rsidRPr="0031202C" w:rsidRDefault="001C416B" w:rsidP="001C416B">
            <w:pPr>
              <w:pStyle w:val="Li"/>
              <w:spacing w:after="280" w:afterAutospacing="1"/>
            </w:pPr>
            <w:r w:rsidRPr="0031202C">
              <w:t xml:space="preserve"> player_KOTHDefending </w:t>
            </w:r>
          </w:p>
        </w:tc>
      </w:tr>
    </w:tbl>
    <w:p w14:paraId="37FFEE97" w14:textId="77777777" w:rsidR="002663F8" w:rsidRDefault="002663F8" w:rsidP="002663F8"/>
    <w:p w14:paraId="7070DEC9" w14:textId="77777777" w:rsidR="001C416B" w:rsidRPr="002663F8" w:rsidRDefault="001C416B" w:rsidP="002663F8">
      <w:pPr>
        <w:jc w:val="center"/>
        <w:rPr>
          <w:b/>
          <w:i/>
          <w:u w:val="single"/>
        </w:rPr>
      </w:pPr>
      <w:r w:rsidRPr="002663F8">
        <w:rPr>
          <w:b/>
          <w:i/>
          <w:u w:val="single"/>
        </w:rPr>
        <w:lastRenderedPageBreak/>
        <w:t xml:space="preserve">Player </w:t>
      </w:r>
      <w:r w:rsidR="002663F8">
        <w:rPr>
          <w:b/>
          <w:i/>
          <w:u w:val="single"/>
        </w:rPr>
        <w:t>C</w:t>
      </w:r>
      <w:r w:rsidRPr="002663F8">
        <w:rPr>
          <w:b/>
          <w:i/>
          <w:u w:val="single"/>
        </w:rPr>
        <w:t xml:space="preserve">aptures KOTH </w:t>
      </w:r>
      <w:r w:rsidR="002663F8">
        <w:rPr>
          <w:b/>
          <w:i/>
          <w:u w:val="single"/>
        </w:rPr>
        <w:t>S</w:t>
      </w:r>
      <w:r w:rsidRPr="002663F8">
        <w:rPr>
          <w:b/>
          <w:i/>
          <w:u w:val="single"/>
        </w:rPr>
        <w:t>pot</w:t>
      </w:r>
    </w:p>
    <w:tbl>
      <w:tblPr>
        <w:tblW w:w="0" w:type="auto"/>
        <w:tblLook w:val="04A0" w:firstRow="1" w:lastRow="0" w:firstColumn="1" w:lastColumn="0" w:noHBand="0" w:noVBand="1"/>
      </w:tblPr>
      <w:tblGrid>
        <w:gridCol w:w="4788"/>
        <w:gridCol w:w="4788"/>
      </w:tblGrid>
      <w:tr w:rsidR="001C416B" w:rsidRPr="0031202C" w14:paraId="6AE6FE7C" w14:textId="77777777" w:rsidTr="001C416B">
        <w:tc>
          <w:tcPr>
            <w:tcW w:w="4788" w:type="dxa"/>
          </w:tcPr>
          <w:p w14:paraId="351FAD3F" w14:textId="77777777" w:rsidR="001C416B" w:rsidRPr="0031202C" w:rsidRDefault="001C416B" w:rsidP="001C416B">
            <w:pPr>
              <w:pStyle w:val="Li"/>
            </w:pPr>
            <w:r w:rsidRPr="0031202C">
              <w:t>Description</w:t>
            </w:r>
          </w:p>
        </w:tc>
        <w:tc>
          <w:tcPr>
            <w:tcW w:w="4788" w:type="dxa"/>
          </w:tcPr>
          <w:p w14:paraId="1B4616D7" w14:textId="77777777" w:rsidR="001C416B" w:rsidRPr="0031202C" w:rsidRDefault="001C416B" w:rsidP="001C416B">
            <w:pPr>
              <w:pStyle w:val="Li"/>
            </w:pPr>
            <w:r w:rsidRPr="0031202C">
              <w:t xml:space="preserve"> This is the same success sound as the flag brought to the checkpoint. </w:t>
            </w:r>
          </w:p>
        </w:tc>
      </w:tr>
      <w:tr w:rsidR="001C416B" w:rsidRPr="0031202C" w14:paraId="6D297BF3" w14:textId="77777777" w:rsidTr="001C416B">
        <w:tc>
          <w:tcPr>
            <w:tcW w:w="4788" w:type="dxa"/>
          </w:tcPr>
          <w:p w14:paraId="3ABDC6B8" w14:textId="77777777" w:rsidR="001C416B" w:rsidRPr="0031202C" w:rsidRDefault="001C416B" w:rsidP="001C416B">
            <w:pPr>
              <w:pStyle w:val="Li"/>
            </w:pPr>
            <w:r w:rsidRPr="0031202C">
              <w:t>Play cue</w:t>
            </w:r>
          </w:p>
        </w:tc>
        <w:tc>
          <w:tcPr>
            <w:tcW w:w="4788" w:type="dxa"/>
          </w:tcPr>
          <w:p w14:paraId="1D7D5B6F" w14:textId="77777777" w:rsidR="001C416B" w:rsidRPr="0031202C" w:rsidRDefault="001C416B" w:rsidP="001C416B">
            <w:pPr>
              <w:pStyle w:val="Li"/>
            </w:pPr>
            <w:r w:rsidRPr="0031202C">
              <w:t xml:space="preserve"> The player is on the KOTH spot when it is successfully captured. </w:t>
            </w:r>
          </w:p>
        </w:tc>
      </w:tr>
      <w:tr w:rsidR="001C416B" w:rsidRPr="0031202C" w14:paraId="7AD30A34" w14:textId="77777777" w:rsidTr="001C416B">
        <w:tc>
          <w:tcPr>
            <w:tcW w:w="4788" w:type="dxa"/>
          </w:tcPr>
          <w:p w14:paraId="6B85162E" w14:textId="77777777" w:rsidR="001C416B" w:rsidRPr="0031202C" w:rsidRDefault="001C416B" w:rsidP="001C416B">
            <w:pPr>
              <w:pStyle w:val="Li"/>
            </w:pPr>
            <w:r w:rsidRPr="0031202C">
              <w:t>Source</w:t>
            </w:r>
          </w:p>
        </w:tc>
        <w:tc>
          <w:tcPr>
            <w:tcW w:w="4788" w:type="dxa"/>
          </w:tcPr>
          <w:p w14:paraId="6BB0DB1E" w14:textId="77777777" w:rsidR="001C416B" w:rsidRPr="0031202C" w:rsidRDefault="001C416B" w:rsidP="001C416B">
            <w:pPr>
              <w:pStyle w:val="Li"/>
            </w:pPr>
            <w:r w:rsidRPr="0031202C">
              <w:t xml:space="preserve"> Synthesizer trumpets. </w:t>
            </w:r>
          </w:p>
        </w:tc>
      </w:tr>
      <w:tr w:rsidR="001C416B" w:rsidRPr="0031202C" w14:paraId="3987D153" w14:textId="77777777" w:rsidTr="001C416B">
        <w:tc>
          <w:tcPr>
            <w:tcW w:w="4788" w:type="dxa"/>
          </w:tcPr>
          <w:p w14:paraId="0D3B53EC" w14:textId="77777777" w:rsidR="001C416B" w:rsidRPr="0031202C" w:rsidRDefault="001C416B" w:rsidP="001C416B">
            <w:pPr>
              <w:pStyle w:val="Li"/>
            </w:pPr>
            <w:r w:rsidRPr="0031202C">
              <w:t>Length</w:t>
            </w:r>
          </w:p>
        </w:tc>
        <w:tc>
          <w:tcPr>
            <w:tcW w:w="4788" w:type="dxa"/>
          </w:tcPr>
          <w:p w14:paraId="380F2EEB" w14:textId="77777777" w:rsidR="001C416B" w:rsidRPr="0031202C" w:rsidRDefault="001C416B" w:rsidP="001C416B">
            <w:pPr>
              <w:pStyle w:val="Li"/>
            </w:pPr>
            <w:r w:rsidRPr="0031202C">
              <w:t xml:space="preserve"> 0.5 seconds </w:t>
            </w:r>
          </w:p>
        </w:tc>
      </w:tr>
      <w:tr w:rsidR="001C416B" w:rsidRPr="0031202C" w14:paraId="00369B08" w14:textId="77777777" w:rsidTr="001C416B">
        <w:tc>
          <w:tcPr>
            <w:tcW w:w="4788" w:type="dxa"/>
          </w:tcPr>
          <w:p w14:paraId="2A7642D5" w14:textId="77777777" w:rsidR="001C416B" w:rsidRPr="0031202C" w:rsidRDefault="001C416B" w:rsidP="001C416B">
            <w:pPr>
              <w:pStyle w:val="Li"/>
            </w:pPr>
            <w:r w:rsidRPr="0031202C">
              <w:t>Loops</w:t>
            </w:r>
          </w:p>
        </w:tc>
        <w:tc>
          <w:tcPr>
            <w:tcW w:w="4788" w:type="dxa"/>
          </w:tcPr>
          <w:p w14:paraId="15EEAB84" w14:textId="77777777" w:rsidR="001C416B" w:rsidRPr="0031202C" w:rsidRDefault="001C416B" w:rsidP="001C416B">
            <w:pPr>
              <w:pStyle w:val="Li"/>
            </w:pPr>
            <w:r w:rsidRPr="0031202C">
              <w:t xml:space="preserve"> No </w:t>
            </w:r>
          </w:p>
        </w:tc>
      </w:tr>
      <w:tr w:rsidR="001C416B" w:rsidRPr="0031202C" w14:paraId="0AF0BFC3" w14:textId="77777777" w:rsidTr="001C416B">
        <w:tc>
          <w:tcPr>
            <w:tcW w:w="4788" w:type="dxa"/>
          </w:tcPr>
          <w:p w14:paraId="49E63E99" w14:textId="77777777" w:rsidR="001C416B" w:rsidRPr="0031202C" w:rsidRDefault="001C416B" w:rsidP="001C416B">
            <w:pPr>
              <w:pStyle w:val="Li"/>
            </w:pPr>
            <w:r w:rsidRPr="0031202C">
              <w:t>3D positional</w:t>
            </w:r>
          </w:p>
        </w:tc>
        <w:tc>
          <w:tcPr>
            <w:tcW w:w="4788" w:type="dxa"/>
          </w:tcPr>
          <w:p w14:paraId="20FC525F" w14:textId="77777777" w:rsidR="001C416B" w:rsidRPr="0031202C" w:rsidRDefault="001C416B" w:rsidP="001C416B">
            <w:pPr>
              <w:pStyle w:val="Li"/>
            </w:pPr>
            <w:r w:rsidRPr="0031202C">
              <w:t xml:space="preserve"> No </w:t>
            </w:r>
          </w:p>
        </w:tc>
      </w:tr>
      <w:tr w:rsidR="001C416B" w:rsidRPr="0031202C" w14:paraId="43A9A528" w14:textId="77777777" w:rsidTr="001C416B">
        <w:tc>
          <w:tcPr>
            <w:tcW w:w="4788" w:type="dxa"/>
          </w:tcPr>
          <w:p w14:paraId="50F946A0" w14:textId="77777777" w:rsidR="001C416B" w:rsidRPr="0031202C" w:rsidRDefault="001C416B" w:rsidP="001C416B">
            <w:pPr>
              <w:pStyle w:val="Li"/>
            </w:pPr>
            <w:r w:rsidRPr="0031202C">
              <w:t>Others can hear</w:t>
            </w:r>
          </w:p>
        </w:tc>
        <w:tc>
          <w:tcPr>
            <w:tcW w:w="4788" w:type="dxa"/>
          </w:tcPr>
          <w:p w14:paraId="0617371A" w14:textId="77777777" w:rsidR="001C416B" w:rsidRPr="0031202C" w:rsidRDefault="001C416B" w:rsidP="001C416B">
            <w:pPr>
              <w:pStyle w:val="Li"/>
            </w:pPr>
            <w:r w:rsidRPr="0031202C">
              <w:t xml:space="preserve"> No </w:t>
            </w:r>
          </w:p>
        </w:tc>
      </w:tr>
      <w:tr w:rsidR="001C416B" w:rsidRPr="0031202C" w14:paraId="16218DD9" w14:textId="77777777" w:rsidTr="001C416B">
        <w:tc>
          <w:tcPr>
            <w:tcW w:w="4788" w:type="dxa"/>
          </w:tcPr>
          <w:p w14:paraId="5E31B8A9" w14:textId="77777777" w:rsidR="001C416B" w:rsidRPr="0031202C" w:rsidRDefault="001C416B" w:rsidP="001C416B">
            <w:pPr>
              <w:pStyle w:val="Li"/>
            </w:pPr>
            <w:r w:rsidRPr="0031202C">
              <w:t>Filename</w:t>
            </w:r>
          </w:p>
        </w:tc>
        <w:tc>
          <w:tcPr>
            <w:tcW w:w="4788" w:type="dxa"/>
          </w:tcPr>
          <w:p w14:paraId="34861006" w14:textId="77777777" w:rsidR="001C416B" w:rsidRPr="0031202C" w:rsidRDefault="001C416B" w:rsidP="001C416B">
            <w:pPr>
              <w:pStyle w:val="Li"/>
            </w:pPr>
            <w:r w:rsidRPr="0031202C">
              <w:t xml:space="preserve"> player_KOTHCapture.wav </w:t>
            </w:r>
          </w:p>
        </w:tc>
      </w:tr>
      <w:tr w:rsidR="001C416B" w:rsidRPr="0031202C" w14:paraId="0DD2DDD2" w14:textId="77777777" w:rsidTr="001C416B">
        <w:tc>
          <w:tcPr>
            <w:tcW w:w="4788" w:type="dxa"/>
          </w:tcPr>
          <w:p w14:paraId="204B853E" w14:textId="77777777" w:rsidR="001C416B" w:rsidRPr="0031202C" w:rsidRDefault="001C416B" w:rsidP="001C416B">
            <w:pPr>
              <w:pStyle w:val="Li"/>
            </w:pPr>
            <w:r w:rsidRPr="0031202C">
              <w:t>Wavebank</w:t>
            </w:r>
          </w:p>
        </w:tc>
        <w:tc>
          <w:tcPr>
            <w:tcW w:w="4788" w:type="dxa"/>
          </w:tcPr>
          <w:p w14:paraId="0C4352F9" w14:textId="77777777" w:rsidR="001C416B" w:rsidRPr="0031202C" w:rsidRDefault="001C416B" w:rsidP="001C416B">
            <w:pPr>
              <w:pStyle w:val="Li"/>
            </w:pPr>
            <w:r w:rsidRPr="0031202C">
              <w:t xml:space="preserve"> PlayerKOTHEffects.xwb </w:t>
            </w:r>
          </w:p>
        </w:tc>
      </w:tr>
      <w:tr w:rsidR="001C416B" w:rsidRPr="0031202C" w14:paraId="775D6454" w14:textId="77777777" w:rsidTr="001C416B">
        <w:tc>
          <w:tcPr>
            <w:tcW w:w="4788" w:type="dxa"/>
          </w:tcPr>
          <w:p w14:paraId="6D948014" w14:textId="77777777" w:rsidR="001C416B" w:rsidRPr="0031202C" w:rsidRDefault="001C416B" w:rsidP="001C416B">
            <w:pPr>
              <w:pStyle w:val="Li"/>
            </w:pPr>
            <w:r w:rsidRPr="0031202C">
              <w:t>Soundbank</w:t>
            </w:r>
          </w:p>
        </w:tc>
        <w:tc>
          <w:tcPr>
            <w:tcW w:w="4788" w:type="dxa"/>
          </w:tcPr>
          <w:p w14:paraId="75026158" w14:textId="77777777" w:rsidR="001C416B" w:rsidRPr="0031202C" w:rsidRDefault="001C416B" w:rsidP="001C416B">
            <w:pPr>
              <w:pStyle w:val="Li"/>
            </w:pPr>
            <w:r w:rsidRPr="0031202C">
              <w:t xml:space="preserve"> PlayerEffects.xsb </w:t>
            </w:r>
          </w:p>
        </w:tc>
      </w:tr>
      <w:tr w:rsidR="001C416B" w:rsidRPr="0031202C" w14:paraId="1CAB0F4C" w14:textId="77777777" w:rsidTr="001C416B">
        <w:tc>
          <w:tcPr>
            <w:tcW w:w="4788" w:type="dxa"/>
          </w:tcPr>
          <w:p w14:paraId="54DED1FE" w14:textId="77777777" w:rsidR="001C416B" w:rsidRPr="0031202C" w:rsidRDefault="001C416B" w:rsidP="001C416B">
            <w:pPr>
              <w:pStyle w:val="Li"/>
              <w:spacing w:after="280" w:afterAutospacing="1"/>
            </w:pPr>
            <w:r w:rsidRPr="0031202C">
              <w:t>Cue name</w:t>
            </w:r>
          </w:p>
        </w:tc>
        <w:tc>
          <w:tcPr>
            <w:tcW w:w="4788" w:type="dxa"/>
          </w:tcPr>
          <w:p w14:paraId="032AD146" w14:textId="77777777" w:rsidR="001C416B" w:rsidRPr="0031202C" w:rsidRDefault="001C416B" w:rsidP="001C416B">
            <w:pPr>
              <w:pStyle w:val="Li"/>
              <w:spacing w:after="280" w:afterAutospacing="1"/>
            </w:pPr>
            <w:r w:rsidRPr="0031202C">
              <w:t xml:space="preserve"> player_KOTHCapture </w:t>
            </w:r>
          </w:p>
        </w:tc>
      </w:tr>
    </w:tbl>
    <w:p w14:paraId="6976982C" w14:textId="77777777" w:rsidR="001C416B" w:rsidRPr="0031202C" w:rsidRDefault="001C416B" w:rsidP="002663F8"/>
    <w:p w14:paraId="05B8BE5C" w14:textId="77777777" w:rsidR="001C416B" w:rsidRPr="002663F8" w:rsidRDefault="001C416B" w:rsidP="002663F8">
      <w:pPr>
        <w:pStyle w:val="Heading3"/>
      </w:pPr>
      <w:bookmarkStart w:id="576" w:name="_Toc256375361"/>
      <w:r w:rsidRPr="002663F8">
        <w:t>Weapons (weapon_)</w:t>
      </w:r>
      <w:bookmarkEnd w:id="576"/>
    </w:p>
    <w:p w14:paraId="1B6B71E4" w14:textId="77777777" w:rsidR="001C416B" w:rsidRPr="002663F8" w:rsidRDefault="001C416B" w:rsidP="002663F8">
      <w:pPr>
        <w:pStyle w:val="Heading4"/>
      </w:pPr>
      <w:bookmarkStart w:id="577" w:name="_Toc256375362"/>
      <w:r w:rsidRPr="002663F8">
        <w:t>Projectiles</w:t>
      </w:r>
      <w:bookmarkEnd w:id="577"/>
    </w:p>
    <w:p w14:paraId="03FD0096" w14:textId="77777777" w:rsidR="001C416B" w:rsidRPr="002663F8" w:rsidRDefault="001C416B" w:rsidP="001C416B">
      <w:pPr>
        <w:jc w:val="center"/>
        <w:rPr>
          <w:b/>
          <w:i/>
          <w:u w:val="single"/>
        </w:rPr>
      </w:pPr>
      <w:r w:rsidRPr="002663F8">
        <w:rPr>
          <w:b/>
          <w:i/>
          <w:u w:val="single"/>
        </w:rPr>
        <w:t>Explosion</w:t>
      </w:r>
    </w:p>
    <w:tbl>
      <w:tblPr>
        <w:tblW w:w="0" w:type="auto"/>
        <w:tblLook w:val="04A0" w:firstRow="1" w:lastRow="0" w:firstColumn="1" w:lastColumn="0" w:noHBand="0" w:noVBand="1"/>
      </w:tblPr>
      <w:tblGrid>
        <w:gridCol w:w="4788"/>
        <w:gridCol w:w="4788"/>
      </w:tblGrid>
      <w:tr w:rsidR="001C416B" w:rsidRPr="0031202C" w14:paraId="43E5BDB6" w14:textId="77777777" w:rsidTr="001C416B">
        <w:tc>
          <w:tcPr>
            <w:tcW w:w="4788" w:type="dxa"/>
          </w:tcPr>
          <w:p w14:paraId="1C0C3C48" w14:textId="77777777" w:rsidR="001C416B" w:rsidRPr="0031202C" w:rsidRDefault="001C416B" w:rsidP="001C416B">
            <w:pPr>
              <w:pStyle w:val="Li"/>
            </w:pPr>
            <w:r w:rsidRPr="0031202C">
              <w:t>Description</w:t>
            </w:r>
          </w:p>
        </w:tc>
        <w:tc>
          <w:tcPr>
            <w:tcW w:w="4788" w:type="dxa"/>
          </w:tcPr>
          <w:p w14:paraId="1C715C11" w14:textId="77777777" w:rsidR="001C416B" w:rsidRPr="0031202C" w:rsidRDefault="001C416B" w:rsidP="001C416B">
            <w:pPr>
              <w:pStyle w:val="Li"/>
            </w:pPr>
            <w:r w:rsidRPr="0031202C">
              <w:t xml:space="preserve"> A loud, high-impact explosion. </w:t>
            </w:r>
          </w:p>
        </w:tc>
      </w:tr>
      <w:tr w:rsidR="001C416B" w:rsidRPr="0031202C" w14:paraId="01408EBC" w14:textId="77777777" w:rsidTr="001C416B">
        <w:tc>
          <w:tcPr>
            <w:tcW w:w="4788" w:type="dxa"/>
          </w:tcPr>
          <w:p w14:paraId="5FABB82C" w14:textId="77777777" w:rsidR="001C416B" w:rsidRPr="0031202C" w:rsidRDefault="001C416B" w:rsidP="001C416B">
            <w:pPr>
              <w:pStyle w:val="Li"/>
            </w:pPr>
            <w:r w:rsidRPr="0031202C">
              <w:t>Play cue</w:t>
            </w:r>
          </w:p>
        </w:tc>
        <w:tc>
          <w:tcPr>
            <w:tcW w:w="4788" w:type="dxa"/>
          </w:tcPr>
          <w:p w14:paraId="59C54DA5" w14:textId="77777777" w:rsidR="001C416B" w:rsidRPr="0031202C" w:rsidRDefault="001C416B" w:rsidP="001C416B">
            <w:pPr>
              <w:pStyle w:val="Li"/>
            </w:pPr>
            <w:r w:rsidRPr="0031202C">
              <w:t xml:space="preserve"> An explosive item or projectile is set off. </w:t>
            </w:r>
          </w:p>
        </w:tc>
      </w:tr>
      <w:tr w:rsidR="001C416B" w:rsidRPr="0031202C" w14:paraId="09046C49" w14:textId="77777777" w:rsidTr="001C416B">
        <w:tc>
          <w:tcPr>
            <w:tcW w:w="4788" w:type="dxa"/>
          </w:tcPr>
          <w:p w14:paraId="24B062F8" w14:textId="77777777" w:rsidR="001C416B" w:rsidRPr="0031202C" w:rsidRDefault="001C416B" w:rsidP="001C416B">
            <w:pPr>
              <w:pStyle w:val="Li"/>
            </w:pPr>
            <w:r w:rsidRPr="0031202C">
              <w:t>Source</w:t>
            </w:r>
          </w:p>
        </w:tc>
        <w:tc>
          <w:tcPr>
            <w:tcW w:w="4788" w:type="dxa"/>
          </w:tcPr>
          <w:p w14:paraId="1DD17F11" w14:textId="77777777" w:rsidR="001C416B" w:rsidRPr="0031202C" w:rsidRDefault="001C416B" w:rsidP="001C416B">
            <w:pPr>
              <w:pStyle w:val="Li"/>
            </w:pPr>
            <w:r w:rsidRPr="0031202C">
              <w:t xml:space="preserve"> Fire and high impact (Licensed effects or Foley) </w:t>
            </w:r>
          </w:p>
        </w:tc>
      </w:tr>
      <w:tr w:rsidR="001C416B" w:rsidRPr="0031202C" w14:paraId="7BC8E2EA" w14:textId="77777777" w:rsidTr="001C416B">
        <w:tc>
          <w:tcPr>
            <w:tcW w:w="4788" w:type="dxa"/>
          </w:tcPr>
          <w:p w14:paraId="09BAD1BA" w14:textId="77777777" w:rsidR="001C416B" w:rsidRPr="0031202C" w:rsidRDefault="001C416B" w:rsidP="001C416B">
            <w:pPr>
              <w:pStyle w:val="Li"/>
            </w:pPr>
            <w:r w:rsidRPr="0031202C">
              <w:t>Length</w:t>
            </w:r>
          </w:p>
        </w:tc>
        <w:tc>
          <w:tcPr>
            <w:tcW w:w="4788" w:type="dxa"/>
          </w:tcPr>
          <w:p w14:paraId="5F0C73F2" w14:textId="77777777" w:rsidR="001C416B" w:rsidRPr="0031202C" w:rsidRDefault="001C416B" w:rsidP="001C416B">
            <w:pPr>
              <w:pStyle w:val="Li"/>
            </w:pPr>
            <w:r w:rsidRPr="0031202C">
              <w:t xml:space="preserve"> 0.75 seconds </w:t>
            </w:r>
          </w:p>
        </w:tc>
      </w:tr>
      <w:tr w:rsidR="001C416B" w:rsidRPr="0031202C" w14:paraId="71390358" w14:textId="77777777" w:rsidTr="001C416B">
        <w:tc>
          <w:tcPr>
            <w:tcW w:w="4788" w:type="dxa"/>
          </w:tcPr>
          <w:p w14:paraId="64B624FD" w14:textId="77777777" w:rsidR="001C416B" w:rsidRPr="0031202C" w:rsidRDefault="001C416B" w:rsidP="001C416B">
            <w:pPr>
              <w:pStyle w:val="Li"/>
            </w:pPr>
            <w:r w:rsidRPr="0031202C">
              <w:t>Loops</w:t>
            </w:r>
          </w:p>
        </w:tc>
        <w:tc>
          <w:tcPr>
            <w:tcW w:w="4788" w:type="dxa"/>
          </w:tcPr>
          <w:p w14:paraId="3AB5F306" w14:textId="77777777" w:rsidR="001C416B" w:rsidRPr="0031202C" w:rsidRDefault="001C416B" w:rsidP="001C416B">
            <w:pPr>
              <w:pStyle w:val="Li"/>
            </w:pPr>
            <w:r w:rsidRPr="0031202C">
              <w:t xml:space="preserve"> No </w:t>
            </w:r>
          </w:p>
        </w:tc>
      </w:tr>
      <w:tr w:rsidR="001C416B" w:rsidRPr="0031202C" w14:paraId="7D4CCCA1" w14:textId="77777777" w:rsidTr="001C416B">
        <w:tc>
          <w:tcPr>
            <w:tcW w:w="4788" w:type="dxa"/>
          </w:tcPr>
          <w:p w14:paraId="334242D4" w14:textId="77777777" w:rsidR="001C416B" w:rsidRPr="0031202C" w:rsidRDefault="001C416B" w:rsidP="001C416B">
            <w:pPr>
              <w:pStyle w:val="Li"/>
            </w:pPr>
            <w:r w:rsidRPr="0031202C">
              <w:t>3D positional</w:t>
            </w:r>
          </w:p>
        </w:tc>
        <w:tc>
          <w:tcPr>
            <w:tcW w:w="4788" w:type="dxa"/>
          </w:tcPr>
          <w:p w14:paraId="100A7C3C" w14:textId="77777777" w:rsidR="001C416B" w:rsidRPr="0031202C" w:rsidRDefault="001C416B" w:rsidP="001C416B">
            <w:pPr>
              <w:pStyle w:val="Li"/>
            </w:pPr>
            <w:r w:rsidRPr="0031202C">
              <w:t xml:space="preserve"> Yes </w:t>
            </w:r>
          </w:p>
        </w:tc>
      </w:tr>
      <w:tr w:rsidR="001C416B" w:rsidRPr="0031202C" w14:paraId="295CB768" w14:textId="77777777" w:rsidTr="001C416B">
        <w:tc>
          <w:tcPr>
            <w:tcW w:w="4788" w:type="dxa"/>
          </w:tcPr>
          <w:p w14:paraId="06533D98" w14:textId="77777777" w:rsidR="001C416B" w:rsidRPr="0031202C" w:rsidRDefault="001C416B" w:rsidP="001C416B">
            <w:pPr>
              <w:pStyle w:val="Li"/>
            </w:pPr>
            <w:r w:rsidRPr="0031202C">
              <w:t>Others can hear</w:t>
            </w:r>
          </w:p>
        </w:tc>
        <w:tc>
          <w:tcPr>
            <w:tcW w:w="4788" w:type="dxa"/>
          </w:tcPr>
          <w:p w14:paraId="426EA27F" w14:textId="77777777" w:rsidR="001C416B" w:rsidRPr="0031202C" w:rsidRDefault="001C416B" w:rsidP="001C416B">
            <w:pPr>
              <w:pStyle w:val="Li"/>
            </w:pPr>
            <w:r w:rsidRPr="0031202C">
              <w:t xml:space="preserve"> Yes </w:t>
            </w:r>
          </w:p>
        </w:tc>
      </w:tr>
      <w:tr w:rsidR="001C416B" w:rsidRPr="0031202C" w14:paraId="75B71B1C" w14:textId="77777777" w:rsidTr="001C416B">
        <w:tc>
          <w:tcPr>
            <w:tcW w:w="4788" w:type="dxa"/>
          </w:tcPr>
          <w:p w14:paraId="64F4DF61" w14:textId="77777777" w:rsidR="001C416B" w:rsidRPr="0031202C" w:rsidRDefault="001C416B" w:rsidP="001C416B">
            <w:pPr>
              <w:pStyle w:val="Li"/>
            </w:pPr>
            <w:r w:rsidRPr="0031202C">
              <w:t>Filename</w:t>
            </w:r>
          </w:p>
        </w:tc>
        <w:tc>
          <w:tcPr>
            <w:tcW w:w="4788" w:type="dxa"/>
          </w:tcPr>
          <w:p w14:paraId="212A7AD6" w14:textId="77777777" w:rsidR="001C416B" w:rsidRPr="0031202C" w:rsidRDefault="001C416B" w:rsidP="001C416B">
            <w:pPr>
              <w:pStyle w:val="Li"/>
            </w:pPr>
            <w:r w:rsidRPr="0031202C">
              <w:t xml:space="preserve"> weapon_Explosion.wav </w:t>
            </w:r>
          </w:p>
        </w:tc>
      </w:tr>
      <w:tr w:rsidR="001C416B" w:rsidRPr="0031202C" w14:paraId="1B8CBA3E" w14:textId="77777777" w:rsidTr="001C416B">
        <w:tc>
          <w:tcPr>
            <w:tcW w:w="4788" w:type="dxa"/>
          </w:tcPr>
          <w:p w14:paraId="0C980A4B" w14:textId="77777777" w:rsidR="001C416B" w:rsidRPr="0031202C" w:rsidRDefault="001C416B" w:rsidP="001C416B">
            <w:pPr>
              <w:pStyle w:val="Li"/>
            </w:pPr>
            <w:r w:rsidRPr="0031202C">
              <w:t>Wavebank</w:t>
            </w:r>
          </w:p>
        </w:tc>
        <w:tc>
          <w:tcPr>
            <w:tcW w:w="4788" w:type="dxa"/>
          </w:tcPr>
          <w:p w14:paraId="3FCFA228" w14:textId="77777777" w:rsidR="001C416B" w:rsidRPr="0031202C" w:rsidRDefault="001C416B" w:rsidP="001C416B">
            <w:pPr>
              <w:pStyle w:val="Li"/>
            </w:pPr>
            <w:r w:rsidRPr="0031202C">
              <w:t xml:space="preserve"> WeaponEffects.xwb </w:t>
            </w:r>
          </w:p>
        </w:tc>
      </w:tr>
      <w:tr w:rsidR="001C416B" w:rsidRPr="0031202C" w14:paraId="1DE0D4C0" w14:textId="77777777" w:rsidTr="001C416B">
        <w:tc>
          <w:tcPr>
            <w:tcW w:w="4788" w:type="dxa"/>
          </w:tcPr>
          <w:p w14:paraId="00D18A9C" w14:textId="77777777" w:rsidR="001C416B" w:rsidRPr="0031202C" w:rsidRDefault="001C416B" w:rsidP="001C416B">
            <w:pPr>
              <w:pStyle w:val="Li"/>
            </w:pPr>
            <w:r w:rsidRPr="0031202C">
              <w:t>Soundbank</w:t>
            </w:r>
          </w:p>
        </w:tc>
        <w:tc>
          <w:tcPr>
            <w:tcW w:w="4788" w:type="dxa"/>
          </w:tcPr>
          <w:p w14:paraId="01BF2AFD" w14:textId="77777777" w:rsidR="001C416B" w:rsidRPr="0031202C" w:rsidRDefault="001C416B" w:rsidP="001C416B">
            <w:pPr>
              <w:pStyle w:val="Li"/>
            </w:pPr>
            <w:r w:rsidRPr="0031202C">
              <w:t xml:space="preserve"> WeaponEffects.xsb </w:t>
            </w:r>
          </w:p>
        </w:tc>
      </w:tr>
      <w:tr w:rsidR="001C416B" w:rsidRPr="0031202C" w14:paraId="242179B3" w14:textId="77777777" w:rsidTr="001C416B">
        <w:tc>
          <w:tcPr>
            <w:tcW w:w="4788" w:type="dxa"/>
          </w:tcPr>
          <w:p w14:paraId="554E8880" w14:textId="77777777" w:rsidR="001C416B" w:rsidRPr="0031202C" w:rsidRDefault="001C416B" w:rsidP="001C416B">
            <w:pPr>
              <w:pStyle w:val="Li"/>
              <w:spacing w:after="280" w:afterAutospacing="1"/>
            </w:pPr>
            <w:r w:rsidRPr="0031202C">
              <w:t>Cue name</w:t>
            </w:r>
          </w:p>
        </w:tc>
        <w:tc>
          <w:tcPr>
            <w:tcW w:w="4788" w:type="dxa"/>
          </w:tcPr>
          <w:p w14:paraId="40D77147" w14:textId="77777777" w:rsidR="001C416B" w:rsidRPr="0031202C" w:rsidRDefault="001C416B" w:rsidP="001C416B">
            <w:pPr>
              <w:pStyle w:val="Li"/>
              <w:spacing w:after="280" w:afterAutospacing="1"/>
            </w:pPr>
            <w:r w:rsidRPr="0031202C">
              <w:t xml:space="preserve"> weapon_Explosion </w:t>
            </w:r>
          </w:p>
        </w:tc>
      </w:tr>
    </w:tbl>
    <w:p w14:paraId="334697C1" w14:textId="77777777" w:rsidR="002663F8" w:rsidRDefault="002663F8" w:rsidP="002663F8"/>
    <w:p w14:paraId="363884C8" w14:textId="77777777" w:rsidR="001C416B" w:rsidRPr="002663F8" w:rsidRDefault="001C416B" w:rsidP="002663F8">
      <w:pPr>
        <w:jc w:val="center"/>
        <w:rPr>
          <w:b/>
          <w:i/>
          <w:u w:val="single"/>
        </w:rPr>
      </w:pPr>
      <w:r w:rsidRPr="002663F8">
        <w:rPr>
          <w:b/>
          <w:i/>
          <w:u w:val="single"/>
        </w:rPr>
        <w:t xml:space="preserve">Bullet </w:t>
      </w:r>
      <w:r w:rsidR="002663F8">
        <w:rPr>
          <w:b/>
          <w:i/>
          <w:u w:val="single"/>
        </w:rPr>
        <w:t>C</w:t>
      </w:r>
      <w:r w:rsidRPr="002663F8">
        <w:rPr>
          <w:b/>
          <w:i/>
          <w:u w:val="single"/>
        </w:rPr>
        <w:t>ollision (</w:t>
      </w:r>
      <w:r w:rsidR="002663F8">
        <w:rPr>
          <w:b/>
          <w:i/>
          <w:u w:val="single"/>
        </w:rPr>
        <w:t>S</w:t>
      </w:r>
      <w:r w:rsidRPr="002663F8">
        <w:rPr>
          <w:b/>
          <w:i/>
          <w:u w:val="single"/>
        </w:rPr>
        <w:t xml:space="preserve">oft </w:t>
      </w:r>
      <w:r w:rsidR="002663F8">
        <w:rPr>
          <w:b/>
          <w:i/>
          <w:u w:val="single"/>
        </w:rPr>
        <w:t>M</w:t>
      </w:r>
      <w:r w:rsidRPr="002663F8">
        <w:rPr>
          <w:b/>
          <w:i/>
          <w:u w:val="single"/>
        </w:rPr>
        <w:t>aterial)</w:t>
      </w:r>
    </w:p>
    <w:tbl>
      <w:tblPr>
        <w:tblW w:w="0" w:type="auto"/>
        <w:tblLook w:val="04A0" w:firstRow="1" w:lastRow="0" w:firstColumn="1" w:lastColumn="0" w:noHBand="0" w:noVBand="1"/>
      </w:tblPr>
      <w:tblGrid>
        <w:gridCol w:w="4788"/>
        <w:gridCol w:w="4788"/>
      </w:tblGrid>
      <w:tr w:rsidR="001C416B" w:rsidRPr="0031202C" w14:paraId="640D3420" w14:textId="77777777" w:rsidTr="001C416B">
        <w:tc>
          <w:tcPr>
            <w:tcW w:w="4788" w:type="dxa"/>
          </w:tcPr>
          <w:p w14:paraId="314AB2F1" w14:textId="77777777" w:rsidR="001C416B" w:rsidRPr="0031202C" w:rsidRDefault="001C416B" w:rsidP="001C416B">
            <w:pPr>
              <w:pStyle w:val="Li"/>
            </w:pPr>
            <w:r w:rsidRPr="0031202C">
              <w:t xml:space="preserve"> Description</w:t>
            </w:r>
          </w:p>
        </w:tc>
        <w:tc>
          <w:tcPr>
            <w:tcW w:w="4788" w:type="dxa"/>
          </w:tcPr>
          <w:p w14:paraId="19BF8991" w14:textId="77777777" w:rsidR="001C416B" w:rsidRPr="0031202C" w:rsidRDefault="001C416B" w:rsidP="001C416B">
            <w:pPr>
              <w:pStyle w:val="Li"/>
            </w:pPr>
            <w:r w:rsidRPr="0031202C">
              <w:t xml:space="preserve"> The collision sound of a hard object against a soft material. </w:t>
            </w:r>
          </w:p>
        </w:tc>
      </w:tr>
      <w:tr w:rsidR="001C416B" w:rsidRPr="0031202C" w14:paraId="426AC5FF" w14:textId="77777777" w:rsidTr="001C416B">
        <w:tc>
          <w:tcPr>
            <w:tcW w:w="4788" w:type="dxa"/>
          </w:tcPr>
          <w:p w14:paraId="69958F28" w14:textId="77777777" w:rsidR="001C416B" w:rsidRPr="0031202C" w:rsidRDefault="001C416B" w:rsidP="001C416B">
            <w:pPr>
              <w:pStyle w:val="Li"/>
            </w:pPr>
            <w:r w:rsidRPr="0031202C">
              <w:t>Play cue</w:t>
            </w:r>
          </w:p>
        </w:tc>
        <w:tc>
          <w:tcPr>
            <w:tcW w:w="4788" w:type="dxa"/>
          </w:tcPr>
          <w:p w14:paraId="29A1E213" w14:textId="77777777" w:rsidR="001C416B" w:rsidRPr="0031202C" w:rsidRDefault="001C416B" w:rsidP="001C416B">
            <w:pPr>
              <w:pStyle w:val="Li"/>
            </w:pPr>
            <w:r w:rsidRPr="0031202C">
              <w:t xml:space="preserve"> A projectile hits a soft material. </w:t>
            </w:r>
          </w:p>
        </w:tc>
      </w:tr>
      <w:tr w:rsidR="001C416B" w:rsidRPr="0031202C" w14:paraId="11FD7911" w14:textId="77777777" w:rsidTr="001C416B">
        <w:tc>
          <w:tcPr>
            <w:tcW w:w="4788" w:type="dxa"/>
          </w:tcPr>
          <w:p w14:paraId="153AB256" w14:textId="77777777" w:rsidR="001C416B" w:rsidRPr="0031202C" w:rsidRDefault="001C416B" w:rsidP="001C416B">
            <w:pPr>
              <w:pStyle w:val="Li"/>
            </w:pPr>
            <w:r w:rsidRPr="0031202C">
              <w:t>Source</w:t>
            </w:r>
          </w:p>
        </w:tc>
        <w:tc>
          <w:tcPr>
            <w:tcW w:w="4788" w:type="dxa"/>
          </w:tcPr>
          <w:p w14:paraId="07D859E6" w14:textId="77777777" w:rsidR="001C416B" w:rsidRPr="0031202C" w:rsidRDefault="001C416B" w:rsidP="001C416B">
            <w:pPr>
              <w:pStyle w:val="Li"/>
            </w:pPr>
            <w:r w:rsidRPr="0031202C">
              <w:t xml:space="preserve"> Material collisions (Foley) </w:t>
            </w:r>
          </w:p>
        </w:tc>
      </w:tr>
      <w:tr w:rsidR="001C416B" w:rsidRPr="0031202C" w14:paraId="7005D8E6" w14:textId="77777777" w:rsidTr="001C416B">
        <w:tc>
          <w:tcPr>
            <w:tcW w:w="4788" w:type="dxa"/>
          </w:tcPr>
          <w:p w14:paraId="441A309B" w14:textId="77777777" w:rsidR="001C416B" w:rsidRPr="0031202C" w:rsidRDefault="001C416B" w:rsidP="001C416B">
            <w:pPr>
              <w:pStyle w:val="Li"/>
            </w:pPr>
            <w:r w:rsidRPr="0031202C">
              <w:t>Length</w:t>
            </w:r>
          </w:p>
        </w:tc>
        <w:tc>
          <w:tcPr>
            <w:tcW w:w="4788" w:type="dxa"/>
          </w:tcPr>
          <w:p w14:paraId="3BC78353" w14:textId="77777777" w:rsidR="001C416B" w:rsidRPr="0031202C" w:rsidRDefault="001C416B" w:rsidP="001C416B">
            <w:pPr>
              <w:pStyle w:val="Li"/>
            </w:pPr>
            <w:r w:rsidRPr="0031202C">
              <w:t xml:space="preserve"> 0.1 seconds </w:t>
            </w:r>
          </w:p>
        </w:tc>
      </w:tr>
      <w:tr w:rsidR="001C416B" w:rsidRPr="0031202C" w14:paraId="13393AAA" w14:textId="77777777" w:rsidTr="001C416B">
        <w:tc>
          <w:tcPr>
            <w:tcW w:w="4788" w:type="dxa"/>
          </w:tcPr>
          <w:p w14:paraId="2B5ECFEA" w14:textId="77777777" w:rsidR="001C416B" w:rsidRPr="0031202C" w:rsidRDefault="001C416B" w:rsidP="001C416B">
            <w:pPr>
              <w:pStyle w:val="Li"/>
            </w:pPr>
            <w:r w:rsidRPr="0031202C">
              <w:t>Loops</w:t>
            </w:r>
          </w:p>
        </w:tc>
        <w:tc>
          <w:tcPr>
            <w:tcW w:w="4788" w:type="dxa"/>
          </w:tcPr>
          <w:p w14:paraId="6F5B0E1C" w14:textId="77777777" w:rsidR="001C416B" w:rsidRPr="0031202C" w:rsidRDefault="001C416B" w:rsidP="001C416B">
            <w:pPr>
              <w:pStyle w:val="Li"/>
            </w:pPr>
            <w:r w:rsidRPr="0031202C">
              <w:t xml:space="preserve"> No </w:t>
            </w:r>
          </w:p>
        </w:tc>
      </w:tr>
      <w:tr w:rsidR="001C416B" w:rsidRPr="0031202C" w14:paraId="4269505E" w14:textId="77777777" w:rsidTr="001C416B">
        <w:tc>
          <w:tcPr>
            <w:tcW w:w="4788" w:type="dxa"/>
          </w:tcPr>
          <w:p w14:paraId="158C5437" w14:textId="77777777" w:rsidR="001C416B" w:rsidRPr="0031202C" w:rsidRDefault="001C416B" w:rsidP="001C416B">
            <w:pPr>
              <w:pStyle w:val="Li"/>
            </w:pPr>
            <w:r w:rsidRPr="0031202C">
              <w:t>3D positional</w:t>
            </w:r>
          </w:p>
        </w:tc>
        <w:tc>
          <w:tcPr>
            <w:tcW w:w="4788" w:type="dxa"/>
          </w:tcPr>
          <w:p w14:paraId="43878E42" w14:textId="77777777" w:rsidR="001C416B" w:rsidRPr="0031202C" w:rsidRDefault="001C416B" w:rsidP="001C416B">
            <w:pPr>
              <w:pStyle w:val="Li"/>
            </w:pPr>
            <w:r w:rsidRPr="0031202C">
              <w:t xml:space="preserve"> Yes </w:t>
            </w:r>
          </w:p>
        </w:tc>
      </w:tr>
      <w:tr w:rsidR="001C416B" w:rsidRPr="0031202C" w14:paraId="3543BD5B" w14:textId="77777777" w:rsidTr="001C416B">
        <w:tc>
          <w:tcPr>
            <w:tcW w:w="4788" w:type="dxa"/>
          </w:tcPr>
          <w:p w14:paraId="5D3D108C" w14:textId="77777777" w:rsidR="001C416B" w:rsidRPr="0031202C" w:rsidRDefault="001C416B" w:rsidP="001C416B">
            <w:pPr>
              <w:pStyle w:val="Li"/>
            </w:pPr>
            <w:r w:rsidRPr="0031202C">
              <w:t>Others can hear</w:t>
            </w:r>
          </w:p>
        </w:tc>
        <w:tc>
          <w:tcPr>
            <w:tcW w:w="4788" w:type="dxa"/>
          </w:tcPr>
          <w:p w14:paraId="0AB0A201" w14:textId="77777777" w:rsidR="001C416B" w:rsidRPr="0031202C" w:rsidRDefault="001C416B" w:rsidP="001C416B">
            <w:pPr>
              <w:pStyle w:val="Li"/>
            </w:pPr>
            <w:r w:rsidRPr="0031202C">
              <w:t xml:space="preserve"> Yes </w:t>
            </w:r>
          </w:p>
        </w:tc>
      </w:tr>
      <w:tr w:rsidR="001C416B" w:rsidRPr="0031202C" w14:paraId="3610808E" w14:textId="77777777" w:rsidTr="001C416B">
        <w:tc>
          <w:tcPr>
            <w:tcW w:w="4788" w:type="dxa"/>
          </w:tcPr>
          <w:p w14:paraId="02C4205B" w14:textId="77777777" w:rsidR="001C416B" w:rsidRPr="0031202C" w:rsidRDefault="001C416B" w:rsidP="001C416B">
            <w:pPr>
              <w:pStyle w:val="Li"/>
            </w:pPr>
            <w:r w:rsidRPr="0031202C">
              <w:t>Filename</w:t>
            </w:r>
          </w:p>
        </w:tc>
        <w:tc>
          <w:tcPr>
            <w:tcW w:w="4788" w:type="dxa"/>
          </w:tcPr>
          <w:p w14:paraId="391A03CC" w14:textId="77777777" w:rsidR="001C416B" w:rsidRPr="0031202C" w:rsidRDefault="001C416B" w:rsidP="001C416B">
            <w:pPr>
              <w:pStyle w:val="Li"/>
            </w:pPr>
            <w:r w:rsidRPr="0031202C">
              <w:t xml:space="preserve"> weapon_SoftCollision.wav </w:t>
            </w:r>
          </w:p>
        </w:tc>
      </w:tr>
      <w:tr w:rsidR="001C416B" w:rsidRPr="0031202C" w14:paraId="71FD984A" w14:textId="77777777" w:rsidTr="001C416B">
        <w:tc>
          <w:tcPr>
            <w:tcW w:w="4788" w:type="dxa"/>
          </w:tcPr>
          <w:p w14:paraId="32209117" w14:textId="77777777" w:rsidR="001C416B" w:rsidRPr="0031202C" w:rsidRDefault="001C416B" w:rsidP="001C416B">
            <w:pPr>
              <w:pStyle w:val="Li"/>
            </w:pPr>
            <w:r w:rsidRPr="0031202C">
              <w:t>Wavebank</w:t>
            </w:r>
          </w:p>
        </w:tc>
        <w:tc>
          <w:tcPr>
            <w:tcW w:w="4788" w:type="dxa"/>
          </w:tcPr>
          <w:p w14:paraId="266B0077" w14:textId="77777777" w:rsidR="001C416B" w:rsidRPr="0031202C" w:rsidRDefault="001C416B" w:rsidP="001C416B">
            <w:pPr>
              <w:pStyle w:val="Li"/>
            </w:pPr>
            <w:r w:rsidRPr="0031202C">
              <w:t xml:space="preserve"> WeaponEffects.xwb </w:t>
            </w:r>
          </w:p>
        </w:tc>
      </w:tr>
      <w:tr w:rsidR="001C416B" w:rsidRPr="0031202C" w14:paraId="7A1E794F" w14:textId="77777777" w:rsidTr="001C416B">
        <w:tc>
          <w:tcPr>
            <w:tcW w:w="4788" w:type="dxa"/>
          </w:tcPr>
          <w:p w14:paraId="28C83E87" w14:textId="77777777" w:rsidR="001C416B" w:rsidRPr="0031202C" w:rsidRDefault="001C416B" w:rsidP="001C416B">
            <w:pPr>
              <w:pStyle w:val="Li"/>
            </w:pPr>
            <w:r w:rsidRPr="0031202C">
              <w:t>Soundbank</w:t>
            </w:r>
          </w:p>
        </w:tc>
        <w:tc>
          <w:tcPr>
            <w:tcW w:w="4788" w:type="dxa"/>
          </w:tcPr>
          <w:p w14:paraId="25138D3F" w14:textId="77777777" w:rsidR="001C416B" w:rsidRPr="0031202C" w:rsidRDefault="001C416B" w:rsidP="001C416B">
            <w:pPr>
              <w:pStyle w:val="Li"/>
            </w:pPr>
            <w:r w:rsidRPr="0031202C">
              <w:t xml:space="preserve"> WeaponEffects.xsb </w:t>
            </w:r>
          </w:p>
        </w:tc>
      </w:tr>
      <w:tr w:rsidR="001C416B" w:rsidRPr="0031202C" w14:paraId="0F9071FF" w14:textId="77777777" w:rsidTr="001C416B">
        <w:tc>
          <w:tcPr>
            <w:tcW w:w="4788" w:type="dxa"/>
          </w:tcPr>
          <w:p w14:paraId="7E20BA37" w14:textId="77777777" w:rsidR="001C416B" w:rsidRPr="0031202C" w:rsidRDefault="001C416B" w:rsidP="001C416B">
            <w:pPr>
              <w:pStyle w:val="Li"/>
              <w:spacing w:after="280" w:afterAutospacing="1"/>
            </w:pPr>
            <w:r w:rsidRPr="0031202C">
              <w:t>Cue name</w:t>
            </w:r>
          </w:p>
        </w:tc>
        <w:tc>
          <w:tcPr>
            <w:tcW w:w="4788" w:type="dxa"/>
          </w:tcPr>
          <w:p w14:paraId="4894CD2F" w14:textId="77777777" w:rsidR="001C416B" w:rsidRPr="0031202C" w:rsidRDefault="001C416B" w:rsidP="001C416B">
            <w:pPr>
              <w:pStyle w:val="Li"/>
              <w:spacing w:after="280" w:afterAutospacing="1"/>
            </w:pPr>
            <w:r w:rsidRPr="0031202C">
              <w:t xml:space="preserve"> weapon_SoftCollision </w:t>
            </w:r>
          </w:p>
        </w:tc>
      </w:tr>
    </w:tbl>
    <w:p w14:paraId="33720905" w14:textId="77777777" w:rsidR="001C416B" w:rsidRPr="0031202C" w:rsidRDefault="001C416B" w:rsidP="002663F8"/>
    <w:p w14:paraId="38D0E64D" w14:textId="77777777" w:rsidR="001C416B" w:rsidRPr="002663F8" w:rsidRDefault="002663F8" w:rsidP="002663F8">
      <w:pPr>
        <w:jc w:val="center"/>
        <w:rPr>
          <w:b/>
          <w:i/>
          <w:u w:val="single"/>
        </w:rPr>
      </w:pPr>
      <w:r w:rsidRPr="002663F8">
        <w:rPr>
          <w:b/>
          <w:i/>
          <w:u w:val="single"/>
        </w:rPr>
        <w:t>Bullet C</w:t>
      </w:r>
      <w:r w:rsidR="001C416B" w:rsidRPr="002663F8">
        <w:rPr>
          <w:b/>
          <w:i/>
          <w:u w:val="single"/>
        </w:rPr>
        <w:t>ollision (</w:t>
      </w:r>
      <w:r w:rsidRPr="002663F8">
        <w:rPr>
          <w:b/>
          <w:i/>
          <w:u w:val="single"/>
        </w:rPr>
        <w:t>H</w:t>
      </w:r>
      <w:r w:rsidR="001C416B" w:rsidRPr="002663F8">
        <w:rPr>
          <w:b/>
          <w:i/>
          <w:u w:val="single"/>
        </w:rPr>
        <w:t xml:space="preserve">ard </w:t>
      </w:r>
      <w:r w:rsidRPr="002663F8">
        <w:rPr>
          <w:b/>
          <w:i/>
          <w:u w:val="single"/>
        </w:rPr>
        <w:t>M</w:t>
      </w:r>
      <w:r w:rsidR="001C416B" w:rsidRPr="002663F8">
        <w:rPr>
          <w:b/>
          <w:i/>
          <w:u w:val="single"/>
        </w:rPr>
        <w:t>aterial)</w:t>
      </w:r>
    </w:p>
    <w:tbl>
      <w:tblPr>
        <w:tblW w:w="0" w:type="auto"/>
        <w:tblLook w:val="04A0" w:firstRow="1" w:lastRow="0" w:firstColumn="1" w:lastColumn="0" w:noHBand="0" w:noVBand="1"/>
      </w:tblPr>
      <w:tblGrid>
        <w:gridCol w:w="4788"/>
        <w:gridCol w:w="4788"/>
      </w:tblGrid>
      <w:tr w:rsidR="001C416B" w:rsidRPr="0031202C" w14:paraId="5514C990" w14:textId="77777777" w:rsidTr="001C416B">
        <w:tc>
          <w:tcPr>
            <w:tcW w:w="4788" w:type="dxa"/>
          </w:tcPr>
          <w:p w14:paraId="411FD783" w14:textId="77777777" w:rsidR="001C416B" w:rsidRPr="0031202C" w:rsidRDefault="001C416B" w:rsidP="001C416B">
            <w:pPr>
              <w:pStyle w:val="Li"/>
            </w:pPr>
            <w:r w:rsidRPr="0031202C">
              <w:t>Description</w:t>
            </w:r>
          </w:p>
        </w:tc>
        <w:tc>
          <w:tcPr>
            <w:tcW w:w="4788" w:type="dxa"/>
          </w:tcPr>
          <w:p w14:paraId="7D9B97A0" w14:textId="77777777" w:rsidR="001C416B" w:rsidRPr="0031202C" w:rsidRDefault="001C416B" w:rsidP="001C416B">
            <w:pPr>
              <w:pStyle w:val="Li"/>
            </w:pPr>
            <w:r w:rsidRPr="0031202C">
              <w:t xml:space="preserve"> The collision sound of a hard object against a hard </w:t>
            </w:r>
            <w:r w:rsidRPr="0031202C">
              <w:lastRenderedPageBreak/>
              <w:t xml:space="preserve">material. </w:t>
            </w:r>
          </w:p>
        </w:tc>
      </w:tr>
      <w:tr w:rsidR="001C416B" w:rsidRPr="0031202C" w14:paraId="04ADD669" w14:textId="77777777" w:rsidTr="001C416B">
        <w:tc>
          <w:tcPr>
            <w:tcW w:w="4788" w:type="dxa"/>
          </w:tcPr>
          <w:p w14:paraId="19857D7F" w14:textId="77777777" w:rsidR="001C416B" w:rsidRPr="0031202C" w:rsidRDefault="001C416B" w:rsidP="001C416B">
            <w:pPr>
              <w:pStyle w:val="Li"/>
            </w:pPr>
            <w:r w:rsidRPr="0031202C">
              <w:lastRenderedPageBreak/>
              <w:t>Play cue</w:t>
            </w:r>
          </w:p>
        </w:tc>
        <w:tc>
          <w:tcPr>
            <w:tcW w:w="4788" w:type="dxa"/>
          </w:tcPr>
          <w:p w14:paraId="312C1EFE" w14:textId="77777777" w:rsidR="001C416B" w:rsidRPr="0031202C" w:rsidRDefault="001C416B" w:rsidP="001C416B">
            <w:pPr>
              <w:pStyle w:val="Li"/>
            </w:pPr>
            <w:r w:rsidRPr="0031202C">
              <w:t xml:space="preserve"> A projectile hits a hard material. </w:t>
            </w:r>
          </w:p>
        </w:tc>
      </w:tr>
      <w:tr w:rsidR="001C416B" w:rsidRPr="0031202C" w14:paraId="311A4533" w14:textId="77777777" w:rsidTr="001C416B">
        <w:tc>
          <w:tcPr>
            <w:tcW w:w="4788" w:type="dxa"/>
          </w:tcPr>
          <w:p w14:paraId="1C072F59" w14:textId="77777777" w:rsidR="001C416B" w:rsidRPr="0031202C" w:rsidRDefault="001C416B" w:rsidP="001C416B">
            <w:pPr>
              <w:pStyle w:val="Li"/>
            </w:pPr>
            <w:r w:rsidRPr="0031202C">
              <w:t>Source</w:t>
            </w:r>
          </w:p>
        </w:tc>
        <w:tc>
          <w:tcPr>
            <w:tcW w:w="4788" w:type="dxa"/>
          </w:tcPr>
          <w:p w14:paraId="5AB01B75" w14:textId="77777777" w:rsidR="001C416B" w:rsidRPr="0031202C" w:rsidRDefault="001C416B" w:rsidP="001C416B">
            <w:pPr>
              <w:pStyle w:val="Li"/>
            </w:pPr>
            <w:r w:rsidRPr="0031202C">
              <w:t xml:space="preserve"> Material collisions (Foley) </w:t>
            </w:r>
          </w:p>
        </w:tc>
      </w:tr>
      <w:tr w:rsidR="001C416B" w:rsidRPr="0031202C" w14:paraId="77C3F80D" w14:textId="77777777" w:rsidTr="001C416B">
        <w:tc>
          <w:tcPr>
            <w:tcW w:w="4788" w:type="dxa"/>
          </w:tcPr>
          <w:p w14:paraId="57DD8C5E" w14:textId="77777777" w:rsidR="001C416B" w:rsidRPr="0031202C" w:rsidRDefault="001C416B" w:rsidP="001C416B">
            <w:pPr>
              <w:pStyle w:val="Li"/>
            </w:pPr>
            <w:r w:rsidRPr="0031202C">
              <w:t>Length</w:t>
            </w:r>
          </w:p>
        </w:tc>
        <w:tc>
          <w:tcPr>
            <w:tcW w:w="4788" w:type="dxa"/>
          </w:tcPr>
          <w:p w14:paraId="695EDFFE" w14:textId="77777777" w:rsidR="001C416B" w:rsidRPr="0031202C" w:rsidRDefault="001C416B" w:rsidP="001C416B">
            <w:pPr>
              <w:pStyle w:val="Li"/>
            </w:pPr>
            <w:r w:rsidRPr="0031202C">
              <w:t xml:space="preserve"> 0.1 seconds </w:t>
            </w:r>
          </w:p>
        </w:tc>
      </w:tr>
      <w:tr w:rsidR="001C416B" w:rsidRPr="0031202C" w14:paraId="6AAC42C5" w14:textId="77777777" w:rsidTr="001C416B">
        <w:tc>
          <w:tcPr>
            <w:tcW w:w="4788" w:type="dxa"/>
          </w:tcPr>
          <w:p w14:paraId="340FF054" w14:textId="77777777" w:rsidR="001C416B" w:rsidRPr="0031202C" w:rsidRDefault="001C416B" w:rsidP="001C416B">
            <w:pPr>
              <w:pStyle w:val="Li"/>
            </w:pPr>
            <w:r w:rsidRPr="0031202C">
              <w:t>Loops</w:t>
            </w:r>
          </w:p>
        </w:tc>
        <w:tc>
          <w:tcPr>
            <w:tcW w:w="4788" w:type="dxa"/>
          </w:tcPr>
          <w:p w14:paraId="628385AE" w14:textId="77777777" w:rsidR="001C416B" w:rsidRPr="0031202C" w:rsidRDefault="001C416B" w:rsidP="001C416B">
            <w:pPr>
              <w:pStyle w:val="Li"/>
            </w:pPr>
            <w:r w:rsidRPr="0031202C">
              <w:t xml:space="preserve"> No </w:t>
            </w:r>
          </w:p>
        </w:tc>
      </w:tr>
      <w:tr w:rsidR="001C416B" w:rsidRPr="0031202C" w14:paraId="0C8356A2" w14:textId="77777777" w:rsidTr="001C416B">
        <w:tc>
          <w:tcPr>
            <w:tcW w:w="4788" w:type="dxa"/>
          </w:tcPr>
          <w:p w14:paraId="6D8A623F" w14:textId="77777777" w:rsidR="001C416B" w:rsidRPr="0031202C" w:rsidRDefault="001C416B" w:rsidP="001C416B">
            <w:pPr>
              <w:pStyle w:val="Li"/>
            </w:pPr>
            <w:r w:rsidRPr="0031202C">
              <w:t>3D positional</w:t>
            </w:r>
          </w:p>
        </w:tc>
        <w:tc>
          <w:tcPr>
            <w:tcW w:w="4788" w:type="dxa"/>
          </w:tcPr>
          <w:p w14:paraId="70E7ED31" w14:textId="77777777" w:rsidR="001C416B" w:rsidRPr="0031202C" w:rsidRDefault="001C416B" w:rsidP="001C416B">
            <w:pPr>
              <w:pStyle w:val="Li"/>
            </w:pPr>
            <w:r w:rsidRPr="0031202C">
              <w:t xml:space="preserve"> Yes </w:t>
            </w:r>
          </w:p>
        </w:tc>
      </w:tr>
      <w:tr w:rsidR="001C416B" w:rsidRPr="0031202C" w14:paraId="5A325B23" w14:textId="77777777" w:rsidTr="001C416B">
        <w:tc>
          <w:tcPr>
            <w:tcW w:w="4788" w:type="dxa"/>
          </w:tcPr>
          <w:p w14:paraId="259F32A2" w14:textId="77777777" w:rsidR="001C416B" w:rsidRPr="0031202C" w:rsidRDefault="001C416B" w:rsidP="001C416B">
            <w:pPr>
              <w:pStyle w:val="Li"/>
            </w:pPr>
            <w:r w:rsidRPr="0031202C">
              <w:t>Others can hear</w:t>
            </w:r>
          </w:p>
        </w:tc>
        <w:tc>
          <w:tcPr>
            <w:tcW w:w="4788" w:type="dxa"/>
          </w:tcPr>
          <w:p w14:paraId="67664A04" w14:textId="77777777" w:rsidR="001C416B" w:rsidRPr="0031202C" w:rsidRDefault="001C416B" w:rsidP="001C416B">
            <w:pPr>
              <w:pStyle w:val="Li"/>
            </w:pPr>
            <w:r w:rsidRPr="0031202C">
              <w:t xml:space="preserve"> Yes </w:t>
            </w:r>
          </w:p>
        </w:tc>
      </w:tr>
      <w:tr w:rsidR="001C416B" w:rsidRPr="0031202C" w14:paraId="3DDCEDE2" w14:textId="77777777" w:rsidTr="001C416B">
        <w:tc>
          <w:tcPr>
            <w:tcW w:w="4788" w:type="dxa"/>
          </w:tcPr>
          <w:p w14:paraId="58DF25D4" w14:textId="77777777" w:rsidR="001C416B" w:rsidRPr="0031202C" w:rsidRDefault="001C416B" w:rsidP="001C416B">
            <w:pPr>
              <w:pStyle w:val="Li"/>
            </w:pPr>
            <w:r w:rsidRPr="0031202C">
              <w:t>Filename</w:t>
            </w:r>
          </w:p>
        </w:tc>
        <w:tc>
          <w:tcPr>
            <w:tcW w:w="4788" w:type="dxa"/>
          </w:tcPr>
          <w:p w14:paraId="03BB273C" w14:textId="77777777" w:rsidR="001C416B" w:rsidRPr="0031202C" w:rsidRDefault="001C416B" w:rsidP="001C416B">
            <w:pPr>
              <w:pStyle w:val="Li"/>
            </w:pPr>
            <w:r w:rsidRPr="0031202C">
              <w:t xml:space="preserve"> weapon_HardCollision.wav </w:t>
            </w:r>
          </w:p>
        </w:tc>
      </w:tr>
      <w:tr w:rsidR="001C416B" w:rsidRPr="0031202C" w14:paraId="7453D89D" w14:textId="77777777" w:rsidTr="001C416B">
        <w:tc>
          <w:tcPr>
            <w:tcW w:w="4788" w:type="dxa"/>
          </w:tcPr>
          <w:p w14:paraId="5F9EBCB5" w14:textId="77777777" w:rsidR="001C416B" w:rsidRPr="0031202C" w:rsidRDefault="001C416B" w:rsidP="001C416B">
            <w:pPr>
              <w:pStyle w:val="Li"/>
            </w:pPr>
            <w:r w:rsidRPr="0031202C">
              <w:t>Wavebank</w:t>
            </w:r>
          </w:p>
        </w:tc>
        <w:tc>
          <w:tcPr>
            <w:tcW w:w="4788" w:type="dxa"/>
          </w:tcPr>
          <w:p w14:paraId="67BA6223" w14:textId="77777777" w:rsidR="001C416B" w:rsidRPr="0031202C" w:rsidRDefault="001C416B" w:rsidP="001C416B">
            <w:pPr>
              <w:pStyle w:val="Li"/>
            </w:pPr>
            <w:r w:rsidRPr="0031202C">
              <w:t xml:space="preserve"> WeaponEffects.xwb </w:t>
            </w:r>
          </w:p>
        </w:tc>
      </w:tr>
      <w:tr w:rsidR="001C416B" w:rsidRPr="0031202C" w14:paraId="5DC7CF61" w14:textId="77777777" w:rsidTr="001C416B">
        <w:tc>
          <w:tcPr>
            <w:tcW w:w="4788" w:type="dxa"/>
          </w:tcPr>
          <w:p w14:paraId="4FAA018F" w14:textId="77777777" w:rsidR="001C416B" w:rsidRPr="0031202C" w:rsidRDefault="001C416B" w:rsidP="001C416B">
            <w:pPr>
              <w:pStyle w:val="Li"/>
            </w:pPr>
            <w:r w:rsidRPr="0031202C">
              <w:t>Soundbank</w:t>
            </w:r>
          </w:p>
        </w:tc>
        <w:tc>
          <w:tcPr>
            <w:tcW w:w="4788" w:type="dxa"/>
          </w:tcPr>
          <w:p w14:paraId="480AB4D3" w14:textId="77777777" w:rsidR="001C416B" w:rsidRPr="0031202C" w:rsidRDefault="001C416B" w:rsidP="001C416B">
            <w:pPr>
              <w:pStyle w:val="Li"/>
            </w:pPr>
            <w:r w:rsidRPr="0031202C">
              <w:t xml:space="preserve"> WeaponEffects.xsb </w:t>
            </w:r>
          </w:p>
        </w:tc>
      </w:tr>
      <w:tr w:rsidR="001C416B" w:rsidRPr="0031202C" w14:paraId="32062694" w14:textId="77777777" w:rsidTr="001C416B">
        <w:tc>
          <w:tcPr>
            <w:tcW w:w="4788" w:type="dxa"/>
          </w:tcPr>
          <w:p w14:paraId="556B9614" w14:textId="77777777" w:rsidR="001C416B" w:rsidRPr="0031202C" w:rsidRDefault="001C416B" w:rsidP="001C416B">
            <w:pPr>
              <w:pStyle w:val="Li"/>
              <w:spacing w:after="280" w:afterAutospacing="1"/>
            </w:pPr>
            <w:r w:rsidRPr="0031202C">
              <w:t>Cue name</w:t>
            </w:r>
          </w:p>
        </w:tc>
        <w:tc>
          <w:tcPr>
            <w:tcW w:w="4788" w:type="dxa"/>
          </w:tcPr>
          <w:p w14:paraId="1B694EF1" w14:textId="77777777" w:rsidR="001C416B" w:rsidRPr="0031202C" w:rsidRDefault="001C416B" w:rsidP="001C416B">
            <w:pPr>
              <w:pStyle w:val="Li"/>
              <w:spacing w:after="280" w:afterAutospacing="1"/>
            </w:pPr>
            <w:r w:rsidRPr="0031202C">
              <w:t xml:space="preserve"> weapon_HardCollision </w:t>
            </w:r>
          </w:p>
        </w:tc>
      </w:tr>
    </w:tbl>
    <w:p w14:paraId="3102C9FE" w14:textId="77777777" w:rsidR="002663F8" w:rsidRDefault="002663F8" w:rsidP="002663F8"/>
    <w:p w14:paraId="530BE106" w14:textId="77777777" w:rsidR="001C416B" w:rsidRPr="002663F8" w:rsidRDefault="001C416B" w:rsidP="002663F8">
      <w:pPr>
        <w:pStyle w:val="Heading4"/>
      </w:pPr>
      <w:bookmarkStart w:id="578" w:name="_Toc256375363"/>
      <w:r w:rsidRPr="002663F8">
        <w:t>Nullifier Gun</w:t>
      </w:r>
      <w:bookmarkEnd w:id="578"/>
    </w:p>
    <w:p w14:paraId="09C49586" w14:textId="77777777" w:rsidR="001C416B" w:rsidRPr="002663F8" w:rsidRDefault="001C416B" w:rsidP="002663F8">
      <w:pPr>
        <w:jc w:val="center"/>
        <w:rPr>
          <w:b/>
          <w:i/>
          <w:u w:val="single"/>
        </w:rPr>
      </w:pPr>
      <w:r w:rsidRPr="002663F8">
        <w:rPr>
          <w:b/>
          <w:i/>
          <w:u w:val="single"/>
        </w:rPr>
        <w:t>Switch to Nullifier Gun</w:t>
      </w:r>
    </w:p>
    <w:tbl>
      <w:tblPr>
        <w:tblW w:w="0" w:type="auto"/>
        <w:tblLook w:val="04A0" w:firstRow="1" w:lastRow="0" w:firstColumn="1" w:lastColumn="0" w:noHBand="0" w:noVBand="1"/>
      </w:tblPr>
      <w:tblGrid>
        <w:gridCol w:w="4788"/>
        <w:gridCol w:w="4788"/>
      </w:tblGrid>
      <w:tr w:rsidR="001C416B" w:rsidRPr="0031202C" w14:paraId="06490702" w14:textId="77777777" w:rsidTr="001C416B">
        <w:tc>
          <w:tcPr>
            <w:tcW w:w="4788" w:type="dxa"/>
          </w:tcPr>
          <w:p w14:paraId="55A8F033" w14:textId="77777777" w:rsidR="001C416B" w:rsidRPr="0031202C" w:rsidRDefault="001C416B" w:rsidP="001C416B">
            <w:pPr>
              <w:pStyle w:val="Li"/>
            </w:pPr>
            <w:r w:rsidRPr="0031202C">
              <w:t>Description</w:t>
            </w:r>
          </w:p>
        </w:tc>
        <w:tc>
          <w:tcPr>
            <w:tcW w:w="4788" w:type="dxa"/>
          </w:tcPr>
          <w:p w14:paraId="4D13A90C" w14:textId="77777777" w:rsidR="001C416B" w:rsidRPr="0031202C" w:rsidRDefault="001C416B" w:rsidP="001C416B">
            <w:pPr>
              <w:pStyle w:val="Li"/>
            </w:pPr>
            <w:r w:rsidRPr="0031202C">
              <w:t xml:space="preserve"> A short whoosh as the player pulls out the nullifier. </w:t>
            </w:r>
          </w:p>
        </w:tc>
      </w:tr>
      <w:tr w:rsidR="001C416B" w:rsidRPr="0031202C" w14:paraId="6CB1C03D" w14:textId="77777777" w:rsidTr="001C416B">
        <w:tc>
          <w:tcPr>
            <w:tcW w:w="4788" w:type="dxa"/>
          </w:tcPr>
          <w:p w14:paraId="3A9E7C71" w14:textId="77777777" w:rsidR="001C416B" w:rsidRPr="0031202C" w:rsidRDefault="001C416B" w:rsidP="001C416B">
            <w:pPr>
              <w:pStyle w:val="Li"/>
            </w:pPr>
            <w:r w:rsidRPr="0031202C">
              <w:t>Play cue</w:t>
            </w:r>
          </w:p>
        </w:tc>
        <w:tc>
          <w:tcPr>
            <w:tcW w:w="4788" w:type="dxa"/>
          </w:tcPr>
          <w:p w14:paraId="6D18D50A" w14:textId="77777777" w:rsidR="001C416B" w:rsidRPr="0031202C" w:rsidRDefault="001C416B" w:rsidP="001C416B">
            <w:pPr>
              <w:pStyle w:val="Li"/>
            </w:pPr>
            <w:r w:rsidRPr="0031202C">
              <w:t xml:space="preserve"> The player switches to the Nullifer Gun. </w:t>
            </w:r>
          </w:p>
        </w:tc>
      </w:tr>
      <w:tr w:rsidR="001C416B" w:rsidRPr="0031202C" w14:paraId="2B066786" w14:textId="77777777" w:rsidTr="001C416B">
        <w:tc>
          <w:tcPr>
            <w:tcW w:w="4788" w:type="dxa"/>
          </w:tcPr>
          <w:p w14:paraId="7A28DBAB" w14:textId="77777777" w:rsidR="001C416B" w:rsidRPr="0031202C" w:rsidRDefault="001C416B" w:rsidP="001C416B">
            <w:pPr>
              <w:pStyle w:val="Li"/>
            </w:pPr>
            <w:r w:rsidRPr="0031202C">
              <w:t>Source</w:t>
            </w:r>
          </w:p>
        </w:tc>
        <w:tc>
          <w:tcPr>
            <w:tcW w:w="4788" w:type="dxa"/>
          </w:tcPr>
          <w:p w14:paraId="0C80248A" w14:textId="77777777" w:rsidR="001C416B" w:rsidRPr="0031202C" w:rsidRDefault="001C416B" w:rsidP="001C416B">
            <w:pPr>
              <w:pStyle w:val="Li"/>
            </w:pPr>
            <w:r w:rsidRPr="0031202C">
              <w:t xml:space="preserve"> Wind sounds (Foley or licensed track) </w:t>
            </w:r>
          </w:p>
        </w:tc>
      </w:tr>
      <w:tr w:rsidR="001C416B" w:rsidRPr="0031202C" w14:paraId="0CB88188" w14:textId="77777777" w:rsidTr="001C416B">
        <w:tc>
          <w:tcPr>
            <w:tcW w:w="4788" w:type="dxa"/>
          </w:tcPr>
          <w:p w14:paraId="2FBE4BA9" w14:textId="77777777" w:rsidR="001C416B" w:rsidRPr="0031202C" w:rsidRDefault="001C416B" w:rsidP="001C416B">
            <w:pPr>
              <w:pStyle w:val="Li"/>
            </w:pPr>
            <w:r w:rsidRPr="0031202C">
              <w:t>Length</w:t>
            </w:r>
          </w:p>
        </w:tc>
        <w:tc>
          <w:tcPr>
            <w:tcW w:w="4788" w:type="dxa"/>
          </w:tcPr>
          <w:p w14:paraId="32694CEA" w14:textId="77777777" w:rsidR="001C416B" w:rsidRPr="0031202C" w:rsidRDefault="001C416B" w:rsidP="001C416B">
            <w:pPr>
              <w:pStyle w:val="Li"/>
            </w:pPr>
            <w:r w:rsidRPr="0031202C">
              <w:t xml:space="preserve"> 0.3 seconds* </w:t>
            </w:r>
          </w:p>
        </w:tc>
      </w:tr>
      <w:tr w:rsidR="001C416B" w:rsidRPr="0031202C" w14:paraId="25D22772" w14:textId="77777777" w:rsidTr="001C416B">
        <w:tc>
          <w:tcPr>
            <w:tcW w:w="4788" w:type="dxa"/>
          </w:tcPr>
          <w:p w14:paraId="1D4DEDB0" w14:textId="77777777" w:rsidR="001C416B" w:rsidRPr="0031202C" w:rsidRDefault="001C416B" w:rsidP="001C416B">
            <w:pPr>
              <w:pStyle w:val="Li"/>
            </w:pPr>
            <w:r w:rsidRPr="0031202C">
              <w:t>Loops</w:t>
            </w:r>
          </w:p>
        </w:tc>
        <w:tc>
          <w:tcPr>
            <w:tcW w:w="4788" w:type="dxa"/>
          </w:tcPr>
          <w:p w14:paraId="51A44404" w14:textId="77777777" w:rsidR="001C416B" w:rsidRPr="0031202C" w:rsidRDefault="001C416B" w:rsidP="001C416B">
            <w:pPr>
              <w:pStyle w:val="Li"/>
            </w:pPr>
            <w:r w:rsidRPr="0031202C">
              <w:t xml:space="preserve"> No </w:t>
            </w:r>
          </w:p>
        </w:tc>
      </w:tr>
      <w:tr w:rsidR="001C416B" w:rsidRPr="0031202C" w14:paraId="2F643879" w14:textId="77777777" w:rsidTr="001C416B">
        <w:tc>
          <w:tcPr>
            <w:tcW w:w="4788" w:type="dxa"/>
          </w:tcPr>
          <w:p w14:paraId="0A3FF9AA" w14:textId="77777777" w:rsidR="001C416B" w:rsidRPr="0031202C" w:rsidRDefault="001C416B" w:rsidP="001C416B">
            <w:pPr>
              <w:pStyle w:val="Li"/>
            </w:pPr>
            <w:r w:rsidRPr="0031202C">
              <w:t>3D positional</w:t>
            </w:r>
          </w:p>
        </w:tc>
        <w:tc>
          <w:tcPr>
            <w:tcW w:w="4788" w:type="dxa"/>
          </w:tcPr>
          <w:p w14:paraId="5359998B" w14:textId="77777777" w:rsidR="001C416B" w:rsidRPr="0031202C" w:rsidRDefault="001C416B" w:rsidP="001C416B">
            <w:pPr>
              <w:pStyle w:val="Li"/>
            </w:pPr>
            <w:r w:rsidRPr="0031202C">
              <w:t xml:space="preserve"> No </w:t>
            </w:r>
          </w:p>
        </w:tc>
      </w:tr>
      <w:tr w:rsidR="001C416B" w:rsidRPr="0031202C" w14:paraId="41664EE1" w14:textId="77777777" w:rsidTr="001C416B">
        <w:tc>
          <w:tcPr>
            <w:tcW w:w="4788" w:type="dxa"/>
          </w:tcPr>
          <w:p w14:paraId="32D73EAB" w14:textId="77777777" w:rsidR="001C416B" w:rsidRPr="0031202C" w:rsidRDefault="001C416B" w:rsidP="001C416B">
            <w:pPr>
              <w:pStyle w:val="Li"/>
            </w:pPr>
            <w:r w:rsidRPr="0031202C">
              <w:t>Others can hear</w:t>
            </w:r>
          </w:p>
        </w:tc>
        <w:tc>
          <w:tcPr>
            <w:tcW w:w="4788" w:type="dxa"/>
          </w:tcPr>
          <w:p w14:paraId="068BEF41" w14:textId="77777777" w:rsidR="001C416B" w:rsidRPr="0031202C" w:rsidRDefault="001C416B" w:rsidP="001C416B">
            <w:pPr>
              <w:pStyle w:val="Li"/>
            </w:pPr>
            <w:r w:rsidRPr="0031202C">
              <w:t xml:space="preserve"> No </w:t>
            </w:r>
          </w:p>
        </w:tc>
      </w:tr>
      <w:tr w:rsidR="001C416B" w:rsidRPr="0031202C" w14:paraId="1040A540" w14:textId="77777777" w:rsidTr="001C416B">
        <w:tc>
          <w:tcPr>
            <w:tcW w:w="4788" w:type="dxa"/>
          </w:tcPr>
          <w:p w14:paraId="0CECE568" w14:textId="77777777" w:rsidR="001C416B" w:rsidRPr="0031202C" w:rsidRDefault="001C416B" w:rsidP="001C416B">
            <w:pPr>
              <w:pStyle w:val="Li"/>
            </w:pPr>
            <w:r w:rsidRPr="0031202C">
              <w:t>Filename</w:t>
            </w:r>
          </w:p>
        </w:tc>
        <w:tc>
          <w:tcPr>
            <w:tcW w:w="4788" w:type="dxa"/>
          </w:tcPr>
          <w:p w14:paraId="77298E2F" w14:textId="77777777" w:rsidR="001C416B" w:rsidRPr="0031202C" w:rsidRDefault="001C416B" w:rsidP="001C416B">
            <w:pPr>
              <w:pStyle w:val="Li"/>
            </w:pPr>
            <w:r w:rsidRPr="0031202C">
              <w:t xml:space="preserve"> weapon_NullifierSwitch.wav </w:t>
            </w:r>
          </w:p>
        </w:tc>
      </w:tr>
      <w:tr w:rsidR="001C416B" w:rsidRPr="0031202C" w14:paraId="15C174BD" w14:textId="77777777" w:rsidTr="001C416B">
        <w:tc>
          <w:tcPr>
            <w:tcW w:w="4788" w:type="dxa"/>
          </w:tcPr>
          <w:p w14:paraId="1B104B9D" w14:textId="77777777" w:rsidR="001C416B" w:rsidRPr="0031202C" w:rsidRDefault="001C416B" w:rsidP="001C416B">
            <w:pPr>
              <w:pStyle w:val="Li"/>
            </w:pPr>
            <w:r w:rsidRPr="0031202C">
              <w:t>Wavebank</w:t>
            </w:r>
          </w:p>
        </w:tc>
        <w:tc>
          <w:tcPr>
            <w:tcW w:w="4788" w:type="dxa"/>
          </w:tcPr>
          <w:p w14:paraId="5B3184D3" w14:textId="77777777" w:rsidR="001C416B" w:rsidRPr="0031202C" w:rsidRDefault="001C416B" w:rsidP="001C416B">
            <w:pPr>
              <w:pStyle w:val="Li"/>
            </w:pPr>
            <w:r w:rsidRPr="0031202C">
              <w:t xml:space="preserve"> WeaponEffects.xwb </w:t>
            </w:r>
          </w:p>
        </w:tc>
      </w:tr>
      <w:tr w:rsidR="001C416B" w:rsidRPr="0031202C" w14:paraId="1E5B405E" w14:textId="77777777" w:rsidTr="001C416B">
        <w:tc>
          <w:tcPr>
            <w:tcW w:w="4788" w:type="dxa"/>
          </w:tcPr>
          <w:p w14:paraId="39A82138" w14:textId="77777777" w:rsidR="001C416B" w:rsidRPr="0031202C" w:rsidRDefault="001C416B" w:rsidP="001C416B">
            <w:pPr>
              <w:pStyle w:val="Li"/>
            </w:pPr>
            <w:r w:rsidRPr="0031202C">
              <w:t>Soundbank</w:t>
            </w:r>
          </w:p>
        </w:tc>
        <w:tc>
          <w:tcPr>
            <w:tcW w:w="4788" w:type="dxa"/>
          </w:tcPr>
          <w:p w14:paraId="020F41C8" w14:textId="77777777" w:rsidR="001C416B" w:rsidRPr="0031202C" w:rsidRDefault="001C416B" w:rsidP="001C416B">
            <w:pPr>
              <w:pStyle w:val="Li"/>
            </w:pPr>
            <w:r w:rsidRPr="0031202C">
              <w:t xml:space="preserve"> WeaponEffects.xsb </w:t>
            </w:r>
          </w:p>
        </w:tc>
      </w:tr>
      <w:tr w:rsidR="001C416B" w:rsidRPr="0031202C" w14:paraId="1FB009D7" w14:textId="77777777" w:rsidTr="001C416B">
        <w:tc>
          <w:tcPr>
            <w:tcW w:w="4788" w:type="dxa"/>
          </w:tcPr>
          <w:p w14:paraId="2DC11E29" w14:textId="77777777" w:rsidR="001C416B" w:rsidRPr="0031202C" w:rsidRDefault="001C416B" w:rsidP="001C416B">
            <w:pPr>
              <w:pStyle w:val="Li"/>
              <w:spacing w:after="280" w:afterAutospacing="1"/>
            </w:pPr>
            <w:r w:rsidRPr="0031202C">
              <w:t>Cue name</w:t>
            </w:r>
          </w:p>
        </w:tc>
        <w:tc>
          <w:tcPr>
            <w:tcW w:w="4788" w:type="dxa"/>
          </w:tcPr>
          <w:p w14:paraId="64AEC45D" w14:textId="77777777" w:rsidR="001C416B" w:rsidRPr="0031202C" w:rsidRDefault="001C416B" w:rsidP="001C416B">
            <w:pPr>
              <w:pStyle w:val="Li"/>
              <w:spacing w:after="280" w:afterAutospacing="1"/>
            </w:pPr>
            <w:r w:rsidRPr="0031202C">
              <w:t xml:space="preserve"> weapon_NullifierSwitch </w:t>
            </w:r>
          </w:p>
        </w:tc>
      </w:tr>
    </w:tbl>
    <w:p w14:paraId="3F763FB8" w14:textId="77777777" w:rsidR="001C416B" w:rsidRPr="0031202C" w:rsidRDefault="001C416B" w:rsidP="002663F8"/>
    <w:p w14:paraId="36773BAE" w14:textId="77777777" w:rsidR="001C416B" w:rsidRPr="002663F8" w:rsidRDefault="001C416B" w:rsidP="002663F8">
      <w:pPr>
        <w:jc w:val="center"/>
        <w:rPr>
          <w:b/>
          <w:i/>
          <w:u w:val="single"/>
        </w:rPr>
      </w:pPr>
      <w:r w:rsidRPr="002663F8">
        <w:rPr>
          <w:b/>
          <w:i/>
          <w:u w:val="single"/>
        </w:rPr>
        <w:t>Nullifier Gun Fire</w:t>
      </w:r>
    </w:p>
    <w:tbl>
      <w:tblPr>
        <w:tblW w:w="0" w:type="auto"/>
        <w:tblLook w:val="04A0" w:firstRow="1" w:lastRow="0" w:firstColumn="1" w:lastColumn="0" w:noHBand="0" w:noVBand="1"/>
      </w:tblPr>
      <w:tblGrid>
        <w:gridCol w:w="4788"/>
        <w:gridCol w:w="4788"/>
      </w:tblGrid>
      <w:tr w:rsidR="001C416B" w:rsidRPr="0031202C" w14:paraId="0D67DBE2" w14:textId="77777777" w:rsidTr="001C416B">
        <w:tc>
          <w:tcPr>
            <w:tcW w:w="4788" w:type="dxa"/>
          </w:tcPr>
          <w:p w14:paraId="173940C7" w14:textId="77777777" w:rsidR="001C416B" w:rsidRPr="0031202C" w:rsidRDefault="001C416B" w:rsidP="001C416B">
            <w:pPr>
              <w:pStyle w:val="Li"/>
            </w:pPr>
            <w:r w:rsidRPr="0031202C">
              <w:t>Description</w:t>
            </w:r>
          </w:p>
        </w:tc>
        <w:tc>
          <w:tcPr>
            <w:tcW w:w="4788" w:type="dxa"/>
          </w:tcPr>
          <w:p w14:paraId="0A76DF79" w14:textId="77777777" w:rsidR="001C416B" w:rsidRPr="0031202C" w:rsidRDefault="001C416B" w:rsidP="001C416B">
            <w:pPr>
              <w:pStyle w:val="Li"/>
            </w:pPr>
            <w:r w:rsidRPr="0031202C">
              <w:t xml:space="preserve"> A short, high-pitched whine with a number of harmonic frequencies attached. </w:t>
            </w:r>
          </w:p>
        </w:tc>
      </w:tr>
      <w:tr w:rsidR="001C416B" w:rsidRPr="0031202C" w14:paraId="697E9718" w14:textId="77777777" w:rsidTr="001C416B">
        <w:tc>
          <w:tcPr>
            <w:tcW w:w="4788" w:type="dxa"/>
          </w:tcPr>
          <w:p w14:paraId="646B260C" w14:textId="77777777" w:rsidR="001C416B" w:rsidRPr="0031202C" w:rsidRDefault="001C416B" w:rsidP="001C416B">
            <w:pPr>
              <w:pStyle w:val="Li"/>
            </w:pPr>
            <w:r w:rsidRPr="0031202C">
              <w:t>Play cue</w:t>
            </w:r>
          </w:p>
        </w:tc>
        <w:tc>
          <w:tcPr>
            <w:tcW w:w="4788" w:type="dxa"/>
          </w:tcPr>
          <w:p w14:paraId="7D9F75FE" w14:textId="77777777" w:rsidR="001C416B" w:rsidRPr="0031202C" w:rsidRDefault="001C416B" w:rsidP="001C416B">
            <w:pPr>
              <w:pStyle w:val="Li"/>
            </w:pPr>
            <w:r w:rsidRPr="0031202C">
              <w:t xml:space="preserve"> The player fires the Nullifier Gun. </w:t>
            </w:r>
          </w:p>
        </w:tc>
      </w:tr>
      <w:tr w:rsidR="001C416B" w:rsidRPr="0031202C" w14:paraId="5E36E230" w14:textId="77777777" w:rsidTr="001C416B">
        <w:tc>
          <w:tcPr>
            <w:tcW w:w="4788" w:type="dxa"/>
          </w:tcPr>
          <w:p w14:paraId="38775D4B" w14:textId="77777777" w:rsidR="001C416B" w:rsidRPr="0031202C" w:rsidRDefault="001C416B" w:rsidP="001C416B">
            <w:pPr>
              <w:pStyle w:val="Li"/>
            </w:pPr>
            <w:r w:rsidRPr="0031202C">
              <w:t>Source</w:t>
            </w:r>
          </w:p>
        </w:tc>
        <w:tc>
          <w:tcPr>
            <w:tcW w:w="4788" w:type="dxa"/>
          </w:tcPr>
          <w:p w14:paraId="5642DD76" w14:textId="77777777" w:rsidR="001C416B" w:rsidRPr="0031202C" w:rsidRDefault="001C416B" w:rsidP="001C416B">
            <w:pPr>
              <w:pStyle w:val="Li"/>
            </w:pPr>
            <w:r w:rsidRPr="0031202C">
              <w:t xml:space="preserve"> Synthesizer </w:t>
            </w:r>
          </w:p>
        </w:tc>
      </w:tr>
      <w:tr w:rsidR="001C416B" w:rsidRPr="0031202C" w14:paraId="2AD8A8D2" w14:textId="77777777" w:rsidTr="001C416B">
        <w:tc>
          <w:tcPr>
            <w:tcW w:w="4788" w:type="dxa"/>
          </w:tcPr>
          <w:p w14:paraId="7A9041F9" w14:textId="77777777" w:rsidR="001C416B" w:rsidRPr="0031202C" w:rsidRDefault="001C416B" w:rsidP="001C416B">
            <w:pPr>
              <w:pStyle w:val="Li"/>
            </w:pPr>
            <w:r w:rsidRPr="0031202C">
              <w:t>Length</w:t>
            </w:r>
          </w:p>
        </w:tc>
        <w:tc>
          <w:tcPr>
            <w:tcW w:w="4788" w:type="dxa"/>
          </w:tcPr>
          <w:p w14:paraId="0B3FD4F0" w14:textId="77777777" w:rsidR="001C416B" w:rsidRPr="0031202C" w:rsidRDefault="001C416B" w:rsidP="001C416B">
            <w:pPr>
              <w:pStyle w:val="Li"/>
            </w:pPr>
            <w:r w:rsidRPr="0031202C">
              <w:t xml:space="preserve"> 0.2 seconds </w:t>
            </w:r>
          </w:p>
        </w:tc>
      </w:tr>
      <w:tr w:rsidR="001C416B" w:rsidRPr="0031202C" w14:paraId="61BB051A" w14:textId="77777777" w:rsidTr="001C416B">
        <w:tc>
          <w:tcPr>
            <w:tcW w:w="4788" w:type="dxa"/>
          </w:tcPr>
          <w:p w14:paraId="54D14B84" w14:textId="77777777" w:rsidR="001C416B" w:rsidRPr="0031202C" w:rsidRDefault="001C416B" w:rsidP="001C416B">
            <w:pPr>
              <w:pStyle w:val="Li"/>
            </w:pPr>
            <w:r w:rsidRPr="0031202C">
              <w:t>Loops</w:t>
            </w:r>
          </w:p>
        </w:tc>
        <w:tc>
          <w:tcPr>
            <w:tcW w:w="4788" w:type="dxa"/>
          </w:tcPr>
          <w:p w14:paraId="7C4AEEE0" w14:textId="77777777" w:rsidR="001C416B" w:rsidRPr="0031202C" w:rsidRDefault="001C416B" w:rsidP="001C416B">
            <w:pPr>
              <w:pStyle w:val="Li"/>
            </w:pPr>
            <w:r w:rsidRPr="0031202C">
              <w:t xml:space="preserve"> No </w:t>
            </w:r>
          </w:p>
        </w:tc>
      </w:tr>
      <w:tr w:rsidR="001C416B" w:rsidRPr="0031202C" w14:paraId="1EE5AACD" w14:textId="77777777" w:rsidTr="001C416B">
        <w:tc>
          <w:tcPr>
            <w:tcW w:w="4788" w:type="dxa"/>
          </w:tcPr>
          <w:p w14:paraId="5EBFAEB4" w14:textId="77777777" w:rsidR="001C416B" w:rsidRPr="0031202C" w:rsidRDefault="001C416B" w:rsidP="001C416B">
            <w:pPr>
              <w:pStyle w:val="Li"/>
            </w:pPr>
            <w:r w:rsidRPr="0031202C">
              <w:t>3D positional</w:t>
            </w:r>
          </w:p>
        </w:tc>
        <w:tc>
          <w:tcPr>
            <w:tcW w:w="4788" w:type="dxa"/>
          </w:tcPr>
          <w:p w14:paraId="7A9E1DAF" w14:textId="77777777" w:rsidR="001C416B" w:rsidRPr="0031202C" w:rsidRDefault="001C416B" w:rsidP="001C416B">
            <w:pPr>
              <w:pStyle w:val="Li"/>
            </w:pPr>
            <w:r w:rsidRPr="0031202C">
              <w:t xml:space="preserve"> Yes </w:t>
            </w:r>
          </w:p>
        </w:tc>
      </w:tr>
      <w:tr w:rsidR="001C416B" w:rsidRPr="0031202C" w14:paraId="1DBCAA7F" w14:textId="77777777" w:rsidTr="001C416B">
        <w:tc>
          <w:tcPr>
            <w:tcW w:w="4788" w:type="dxa"/>
          </w:tcPr>
          <w:p w14:paraId="6BD6476C" w14:textId="77777777" w:rsidR="001C416B" w:rsidRPr="0031202C" w:rsidRDefault="001C416B" w:rsidP="001C416B">
            <w:pPr>
              <w:pStyle w:val="Li"/>
            </w:pPr>
            <w:r w:rsidRPr="0031202C">
              <w:t>Others can hear</w:t>
            </w:r>
          </w:p>
        </w:tc>
        <w:tc>
          <w:tcPr>
            <w:tcW w:w="4788" w:type="dxa"/>
          </w:tcPr>
          <w:p w14:paraId="167EE8FB" w14:textId="77777777" w:rsidR="001C416B" w:rsidRPr="0031202C" w:rsidRDefault="001C416B" w:rsidP="001C416B">
            <w:pPr>
              <w:pStyle w:val="Li"/>
            </w:pPr>
            <w:r w:rsidRPr="0031202C">
              <w:t xml:space="preserve"> Yes </w:t>
            </w:r>
          </w:p>
        </w:tc>
      </w:tr>
      <w:tr w:rsidR="001C416B" w:rsidRPr="0031202C" w14:paraId="125DCF2A" w14:textId="77777777" w:rsidTr="001C416B">
        <w:tc>
          <w:tcPr>
            <w:tcW w:w="4788" w:type="dxa"/>
          </w:tcPr>
          <w:p w14:paraId="69E57E49" w14:textId="77777777" w:rsidR="001C416B" w:rsidRPr="0031202C" w:rsidRDefault="001C416B" w:rsidP="001C416B">
            <w:pPr>
              <w:pStyle w:val="Li"/>
            </w:pPr>
            <w:r w:rsidRPr="0031202C">
              <w:t>Filename</w:t>
            </w:r>
          </w:p>
        </w:tc>
        <w:tc>
          <w:tcPr>
            <w:tcW w:w="4788" w:type="dxa"/>
          </w:tcPr>
          <w:p w14:paraId="242AA08C" w14:textId="77777777" w:rsidR="001C416B" w:rsidRPr="0031202C" w:rsidRDefault="001C416B" w:rsidP="001C416B">
            <w:pPr>
              <w:pStyle w:val="Li"/>
            </w:pPr>
            <w:r w:rsidRPr="0031202C">
              <w:t xml:space="preserve"> weapon_NullifierFire.wav </w:t>
            </w:r>
          </w:p>
        </w:tc>
      </w:tr>
      <w:tr w:rsidR="001C416B" w:rsidRPr="0031202C" w14:paraId="385EE583" w14:textId="77777777" w:rsidTr="001C416B">
        <w:tc>
          <w:tcPr>
            <w:tcW w:w="4788" w:type="dxa"/>
          </w:tcPr>
          <w:p w14:paraId="33E1297E" w14:textId="77777777" w:rsidR="001C416B" w:rsidRPr="0031202C" w:rsidRDefault="001C416B" w:rsidP="001C416B">
            <w:pPr>
              <w:pStyle w:val="Li"/>
            </w:pPr>
            <w:r w:rsidRPr="0031202C">
              <w:t>Wavebank</w:t>
            </w:r>
          </w:p>
        </w:tc>
        <w:tc>
          <w:tcPr>
            <w:tcW w:w="4788" w:type="dxa"/>
          </w:tcPr>
          <w:p w14:paraId="60019931" w14:textId="77777777" w:rsidR="001C416B" w:rsidRPr="0031202C" w:rsidRDefault="001C416B" w:rsidP="001C416B">
            <w:pPr>
              <w:pStyle w:val="Li"/>
            </w:pPr>
            <w:r w:rsidRPr="0031202C">
              <w:t xml:space="preserve"> WeaponEffects.xwb </w:t>
            </w:r>
          </w:p>
        </w:tc>
      </w:tr>
      <w:tr w:rsidR="001C416B" w:rsidRPr="0031202C" w14:paraId="33345058" w14:textId="77777777" w:rsidTr="001C416B">
        <w:tc>
          <w:tcPr>
            <w:tcW w:w="4788" w:type="dxa"/>
          </w:tcPr>
          <w:p w14:paraId="2B979DF8" w14:textId="77777777" w:rsidR="001C416B" w:rsidRPr="0031202C" w:rsidRDefault="001C416B" w:rsidP="001C416B">
            <w:pPr>
              <w:pStyle w:val="Li"/>
            </w:pPr>
            <w:r w:rsidRPr="0031202C">
              <w:t>Soundbank</w:t>
            </w:r>
          </w:p>
        </w:tc>
        <w:tc>
          <w:tcPr>
            <w:tcW w:w="4788" w:type="dxa"/>
          </w:tcPr>
          <w:p w14:paraId="72940297" w14:textId="77777777" w:rsidR="001C416B" w:rsidRPr="0031202C" w:rsidRDefault="001C416B" w:rsidP="001C416B">
            <w:pPr>
              <w:pStyle w:val="Li"/>
            </w:pPr>
            <w:r w:rsidRPr="0031202C">
              <w:t xml:space="preserve"> WeaponEffects.xsb </w:t>
            </w:r>
          </w:p>
        </w:tc>
      </w:tr>
      <w:tr w:rsidR="001C416B" w:rsidRPr="0031202C" w14:paraId="2712EDE6" w14:textId="77777777" w:rsidTr="001C416B">
        <w:tc>
          <w:tcPr>
            <w:tcW w:w="4788" w:type="dxa"/>
          </w:tcPr>
          <w:p w14:paraId="78FB129D" w14:textId="77777777" w:rsidR="001C416B" w:rsidRPr="0031202C" w:rsidRDefault="001C416B" w:rsidP="001C416B">
            <w:pPr>
              <w:pStyle w:val="Li"/>
            </w:pPr>
            <w:r w:rsidRPr="0031202C">
              <w:t>Cue name</w:t>
            </w:r>
          </w:p>
        </w:tc>
        <w:tc>
          <w:tcPr>
            <w:tcW w:w="4788" w:type="dxa"/>
          </w:tcPr>
          <w:p w14:paraId="5305F849" w14:textId="77777777" w:rsidR="001C416B" w:rsidRPr="0031202C" w:rsidRDefault="001C416B" w:rsidP="001C416B">
            <w:pPr>
              <w:pStyle w:val="Li"/>
            </w:pPr>
            <w:r w:rsidRPr="0031202C">
              <w:t xml:space="preserve"> weapon_NullifierFire </w:t>
            </w:r>
          </w:p>
        </w:tc>
      </w:tr>
    </w:tbl>
    <w:p w14:paraId="1C3D612E" w14:textId="77777777" w:rsidR="001C416B" w:rsidRPr="0031202C" w:rsidRDefault="001C416B" w:rsidP="002663F8"/>
    <w:p w14:paraId="79C5E644" w14:textId="77777777" w:rsidR="001C416B" w:rsidRPr="002663F8" w:rsidRDefault="001C416B" w:rsidP="002663F8">
      <w:pPr>
        <w:jc w:val="center"/>
        <w:rPr>
          <w:b/>
          <w:i/>
          <w:u w:val="single"/>
        </w:rPr>
      </w:pPr>
      <w:r w:rsidRPr="002663F8">
        <w:rPr>
          <w:b/>
          <w:i/>
          <w:u w:val="single"/>
        </w:rPr>
        <w:t>Nullifier Gun Reload</w:t>
      </w:r>
    </w:p>
    <w:tbl>
      <w:tblPr>
        <w:tblW w:w="0" w:type="auto"/>
        <w:tblLook w:val="04A0" w:firstRow="1" w:lastRow="0" w:firstColumn="1" w:lastColumn="0" w:noHBand="0" w:noVBand="1"/>
      </w:tblPr>
      <w:tblGrid>
        <w:gridCol w:w="4788"/>
        <w:gridCol w:w="4788"/>
      </w:tblGrid>
      <w:tr w:rsidR="001C416B" w:rsidRPr="0031202C" w14:paraId="2C1F53C5" w14:textId="77777777" w:rsidTr="001C416B">
        <w:tc>
          <w:tcPr>
            <w:tcW w:w="4788" w:type="dxa"/>
          </w:tcPr>
          <w:p w14:paraId="381FC6A0" w14:textId="77777777" w:rsidR="001C416B" w:rsidRPr="0031202C" w:rsidRDefault="001C416B" w:rsidP="001C416B">
            <w:pPr>
              <w:pStyle w:val="Li"/>
            </w:pPr>
            <w:r w:rsidRPr="0031202C">
              <w:t>Description</w:t>
            </w:r>
          </w:p>
        </w:tc>
        <w:tc>
          <w:tcPr>
            <w:tcW w:w="4788" w:type="dxa"/>
          </w:tcPr>
          <w:p w14:paraId="3613AEA2" w14:textId="77777777" w:rsidR="001C416B" w:rsidRPr="0031202C" w:rsidRDefault="001C416B" w:rsidP="001C416B">
            <w:pPr>
              <w:pStyle w:val="Li"/>
            </w:pPr>
            <w:r w:rsidRPr="0031202C">
              <w:t xml:space="preserve"> A selection of short, quick sounds in succession while the player reloads. </w:t>
            </w:r>
          </w:p>
        </w:tc>
      </w:tr>
      <w:tr w:rsidR="001C416B" w:rsidRPr="0031202C" w14:paraId="6DC6FD26" w14:textId="77777777" w:rsidTr="001C416B">
        <w:tc>
          <w:tcPr>
            <w:tcW w:w="4788" w:type="dxa"/>
          </w:tcPr>
          <w:p w14:paraId="48DD7B04" w14:textId="77777777" w:rsidR="001C416B" w:rsidRPr="0031202C" w:rsidRDefault="001C416B" w:rsidP="001C416B">
            <w:pPr>
              <w:pStyle w:val="Li"/>
            </w:pPr>
            <w:r w:rsidRPr="0031202C">
              <w:t>Play cue</w:t>
            </w:r>
          </w:p>
        </w:tc>
        <w:tc>
          <w:tcPr>
            <w:tcW w:w="4788" w:type="dxa"/>
          </w:tcPr>
          <w:p w14:paraId="73C5291C" w14:textId="77777777" w:rsidR="001C416B" w:rsidRPr="0031202C" w:rsidRDefault="001C416B" w:rsidP="001C416B">
            <w:pPr>
              <w:pStyle w:val="Li"/>
            </w:pPr>
            <w:r w:rsidRPr="0031202C">
              <w:t xml:space="preserve"> The player reloads the Nullifier Gun </w:t>
            </w:r>
          </w:p>
        </w:tc>
      </w:tr>
      <w:tr w:rsidR="001C416B" w:rsidRPr="0031202C" w14:paraId="35675345" w14:textId="77777777" w:rsidTr="001C416B">
        <w:tc>
          <w:tcPr>
            <w:tcW w:w="4788" w:type="dxa"/>
          </w:tcPr>
          <w:p w14:paraId="05EA7CE4" w14:textId="77777777" w:rsidR="001C416B" w:rsidRPr="0031202C" w:rsidRDefault="001C416B" w:rsidP="001C416B">
            <w:pPr>
              <w:pStyle w:val="Li"/>
            </w:pPr>
            <w:r w:rsidRPr="0031202C">
              <w:t>Source</w:t>
            </w:r>
          </w:p>
        </w:tc>
        <w:tc>
          <w:tcPr>
            <w:tcW w:w="4788" w:type="dxa"/>
          </w:tcPr>
          <w:p w14:paraId="0FC5E177" w14:textId="77777777" w:rsidR="001C416B" w:rsidRPr="0031202C" w:rsidRDefault="001C416B" w:rsidP="001C416B">
            <w:pPr>
              <w:pStyle w:val="Li"/>
            </w:pPr>
            <w:r w:rsidRPr="0031202C">
              <w:t xml:space="preserve"> Foley or licensed tracks </w:t>
            </w:r>
          </w:p>
        </w:tc>
      </w:tr>
      <w:tr w:rsidR="001C416B" w:rsidRPr="0031202C" w14:paraId="54CAB4D6" w14:textId="77777777" w:rsidTr="001C416B">
        <w:tc>
          <w:tcPr>
            <w:tcW w:w="4788" w:type="dxa"/>
          </w:tcPr>
          <w:p w14:paraId="57F24B04" w14:textId="77777777" w:rsidR="001C416B" w:rsidRPr="0031202C" w:rsidRDefault="001C416B" w:rsidP="001C416B">
            <w:pPr>
              <w:pStyle w:val="Li"/>
            </w:pPr>
            <w:r w:rsidRPr="0031202C">
              <w:t>Length</w:t>
            </w:r>
          </w:p>
        </w:tc>
        <w:tc>
          <w:tcPr>
            <w:tcW w:w="4788" w:type="dxa"/>
          </w:tcPr>
          <w:p w14:paraId="0534C733" w14:textId="77777777" w:rsidR="001C416B" w:rsidRPr="0031202C" w:rsidRDefault="001C416B" w:rsidP="001C416B">
            <w:pPr>
              <w:pStyle w:val="Li"/>
            </w:pPr>
            <w:r w:rsidRPr="0031202C">
              <w:t xml:space="preserve"> 1 second </w:t>
            </w:r>
          </w:p>
        </w:tc>
      </w:tr>
      <w:tr w:rsidR="001C416B" w:rsidRPr="0031202C" w14:paraId="4440C2F4" w14:textId="77777777" w:rsidTr="001C416B">
        <w:tc>
          <w:tcPr>
            <w:tcW w:w="4788" w:type="dxa"/>
          </w:tcPr>
          <w:p w14:paraId="7F885041" w14:textId="77777777" w:rsidR="001C416B" w:rsidRPr="0031202C" w:rsidRDefault="001C416B" w:rsidP="001C416B">
            <w:pPr>
              <w:pStyle w:val="Li"/>
            </w:pPr>
            <w:r w:rsidRPr="0031202C">
              <w:lastRenderedPageBreak/>
              <w:t>Loops</w:t>
            </w:r>
          </w:p>
        </w:tc>
        <w:tc>
          <w:tcPr>
            <w:tcW w:w="4788" w:type="dxa"/>
          </w:tcPr>
          <w:p w14:paraId="2B7BB7A3" w14:textId="77777777" w:rsidR="001C416B" w:rsidRPr="0031202C" w:rsidRDefault="001C416B" w:rsidP="001C416B">
            <w:pPr>
              <w:pStyle w:val="Li"/>
            </w:pPr>
            <w:r w:rsidRPr="0031202C">
              <w:t xml:space="preserve"> No </w:t>
            </w:r>
          </w:p>
        </w:tc>
      </w:tr>
      <w:tr w:rsidR="001C416B" w:rsidRPr="0031202C" w14:paraId="0429B850" w14:textId="77777777" w:rsidTr="001C416B">
        <w:tc>
          <w:tcPr>
            <w:tcW w:w="4788" w:type="dxa"/>
          </w:tcPr>
          <w:p w14:paraId="0383E336" w14:textId="77777777" w:rsidR="001C416B" w:rsidRPr="0031202C" w:rsidRDefault="001C416B" w:rsidP="001C416B">
            <w:pPr>
              <w:pStyle w:val="Li"/>
            </w:pPr>
            <w:r w:rsidRPr="0031202C">
              <w:t>3D positional</w:t>
            </w:r>
          </w:p>
        </w:tc>
        <w:tc>
          <w:tcPr>
            <w:tcW w:w="4788" w:type="dxa"/>
          </w:tcPr>
          <w:p w14:paraId="75B0368D" w14:textId="77777777" w:rsidR="001C416B" w:rsidRPr="0031202C" w:rsidRDefault="001C416B" w:rsidP="001C416B">
            <w:pPr>
              <w:pStyle w:val="Li"/>
            </w:pPr>
            <w:r w:rsidRPr="0031202C">
              <w:t xml:space="preserve"> No </w:t>
            </w:r>
          </w:p>
        </w:tc>
      </w:tr>
      <w:tr w:rsidR="001C416B" w:rsidRPr="0031202C" w14:paraId="32105D78" w14:textId="77777777" w:rsidTr="001C416B">
        <w:tc>
          <w:tcPr>
            <w:tcW w:w="4788" w:type="dxa"/>
          </w:tcPr>
          <w:p w14:paraId="4F90768E" w14:textId="77777777" w:rsidR="001C416B" w:rsidRPr="0031202C" w:rsidRDefault="001C416B" w:rsidP="001C416B">
            <w:pPr>
              <w:pStyle w:val="Li"/>
            </w:pPr>
            <w:r w:rsidRPr="0031202C">
              <w:t>Others can hear</w:t>
            </w:r>
          </w:p>
        </w:tc>
        <w:tc>
          <w:tcPr>
            <w:tcW w:w="4788" w:type="dxa"/>
          </w:tcPr>
          <w:p w14:paraId="742106D7" w14:textId="77777777" w:rsidR="001C416B" w:rsidRPr="0031202C" w:rsidRDefault="001C416B" w:rsidP="001C416B">
            <w:pPr>
              <w:pStyle w:val="Li"/>
            </w:pPr>
            <w:r w:rsidRPr="0031202C">
              <w:t xml:space="preserve"> No </w:t>
            </w:r>
          </w:p>
        </w:tc>
      </w:tr>
      <w:tr w:rsidR="001C416B" w:rsidRPr="0031202C" w14:paraId="10A3651C" w14:textId="77777777" w:rsidTr="001C416B">
        <w:tc>
          <w:tcPr>
            <w:tcW w:w="4788" w:type="dxa"/>
          </w:tcPr>
          <w:p w14:paraId="38DE85B5" w14:textId="77777777" w:rsidR="001C416B" w:rsidRPr="0031202C" w:rsidRDefault="001C416B" w:rsidP="001C416B">
            <w:pPr>
              <w:pStyle w:val="Li"/>
            </w:pPr>
            <w:r w:rsidRPr="0031202C">
              <w:t>Filename</w:t>
            </w:r>
          </w:p>
        </w:tc>
        <w:tc>
          <w:tcPr>
            <w:tcW w:w="4788" w:type="dxa"/>
          </w:tcPr>
          <w:p w14:paraId="4BBC44AC" w14:textId="77777777" w:rsidR="001C416B" w:rsidRPr="0031202C" w:rsidRDefault="001C416B" w:rsidP="001C416B">
            <w:pPr>
              <w:pStyle w:val="Li"/>
            </w:pPr>
            <w:r w:rsidRPr="0031202C">
              <w:t xml:space="preserve"> weapon_NullifierReload.wav </w:t>
            </w:r>
          </w:p>
        </w:tc>
      </w:tr>
      <w:tr w:rsidR="001C416B" w:rsidRPr="0031202C" w14:paraId="0A6DE6A5" w14:textId="77777777" w:rsidTr="001C416B">
        <w:tc>
          <w:tcPr>
            <w:tcW w:w="4788" w:type="dxa"/>
          </w:tcPr>
          <w:p w14:paraId="676AA8DA" w14:textId="77777777" w:rsidR="001C416B" w:rsidRPr="0031202C" w:rsidRDefault="001C416B" w:rsidP="001C416B">
            <w:pPr>
              <w:pStyle w:val="Li"/>
            </w:pPr>
            <w:r w:rsidRPr="0031202C">
              <w:t>Wavebank</w:t>
            </w:r>
          </w:p>
        </w:tc>
        <w:tc>
          <w:tcPr>
            <w:tcW w:w="4788" w:type="dxa"/>
          </w:tcPr>
          <w:p w14:paraId="01DCB08E" w14:textId="77777777" w:rsidR="001C416B" w:rsidRPr="0031202C" w:rsidRDefault="001C416B" w:rsidP="001C416B">
            <w:pPr>
              <w:pStyle w:val="Li"/>
            </w:pPr>
            <w:r w:rsidRPr="0031202C">
              <w:t xml:space="preserve"> WeaponEffects.xwb </w:t>
            </w:r>
          </w:p>
        </w:tc>
      </w:tr>
      <w:tr w:rsidR="001C416B" w:rsidRPr="0031202C" w14:paraId="2902F346" w14:textId="77777777" w:rsidTr="001C416B">
        <w:tc>
          <w:tcPr>
            <w:tcW w:w="4788" w:type="dxa"/>
          </w:tcPr>
          <w:p w14:paraId="3535FE1E" w14:textId="77777777" w:rsidR="001C416B" w:rsidRPr="0031202C" w:rsidRDefault="001C416B" w:rsidP="001C416B">
            <w:pPr>
              <w:pStyle w:val="Li"/>
            </w:pPr>
            <w:r w:rsidRPr="0031202C">
              <w:t>Soundbank</w:t>
            </w:r>
          </w:p>
        </w:tc>
        <w:tc>
          <w:tcPr>
            <w:tcW w:w="4788" w:type="dxa"/>
          </w:tcPr>
          <w:p w14:paraId="73629BE1" w14:textId="77777777" w:rsidR="001C416B" w:rsidRPr="0031202C" w:rsidRDefault="001C416B" w:rsidP="001C416B">
            <w:pPr>
              <w:pStyle w:val="Li"/>
            </w:pPr>
            <w:r w:rsidRPr="0031202C">
              <w:t xml:space="preserve"> WeaponEffects.xsb </w:t>
            </w:r>
          </w:p>
        </w:tc>
      </w:tr>
      <w:tr w:rsidR="001C416B" w:rsidRPr="0031202C" w14:paraId="2C683423" w14:textId="77777777" w:rsidTr="001C416B">
        <w:tc>
          <w:tcPr>
            <w:tcW w:w="4788" w:type="dxa"/>
          </w:tcPr>
          <w:p w14:paraId="713B8F21" w14:textId="77777777" w:rsidR="001C416B" w:rsidRPr="0031202C" w:rsidRDefault="001C416B" w:rsidP="001C416B">
            <w:pPr>
              <w:pStyle w:val="Ul"/>
              <w:spacing w:after="280" w:afterAutospacing="1"/>
            </w:pPr>
            <w:r w:rsidRPr="0031202C">
              <w:t>Cue name</w:t>
            </w:r>
          </w:p>
        </w:tc>
        <w:tc>
          <w:tcPr>
            <w:tcW w:w="4788" w:type="dxa"/>
          </w:tcPr>
          <w:p w14:paraId="14EEE8DD" w14:textId="77777777" w:rsidR="001C416B" w:rsidRPr="0031202C" w:rsidRDefault="001C416B" w:rsidP="001C416B">
            <w:pPr>
              <w:pStyle w:val="Ul"/>
              <w:spacing w:after="280" w:afterAutospacing="1"/>
            </w:pPr>
            <w:r w:rsidRPr="0031202C">
              <w:t xml:space="preserve"> weapon_NullifierReload.wav </w:t>
            </w:r>
          </w:p>
        </w:tc>
      </w:tr>
    </w:tbl>
    <w:p w14:paraId="34A4F1FD" w14:textId="77777777" w:rsidR="002663F8" w:rsidRDefault="002663F8" w:rsidP="002663F8"/>
    <w:p w14:paraId="36E4577E" w14:textId="77777777" w:rsidR="001C416B" w:rsidRPr="002663F8" w:rsidRDefault="001C416B" w:rsidP="002663F8">
      <w:pPr>
        <w:pStyle w:val="Heading4"/>
      </w:pPr>
      <w:bookmarkStart w:id="579" w:name="_Toc256375364"/>
      <w:r w:rsidRPr="002663F8">
        <w:t>Sniper Rifle</w:t>
      </w:r>
      <w:bookmarkEnd w:id="579"/>
    </w:p>
    <w:p w14:paraId="70FD5BC8" w14:textId="77777777" w:rsidR="001C416B" w:rsidRPr="002663F8" w:rsidRDefault="001C416B" w:rsidP="002663F8">
      <w:pPr>
        <w:jc w:val="center"/>
        <w:rPr>
          <w:b/>
          <w:i/>
          <w:u w:val="single"/>
        </w:rPr>
      </w:pPr>
      <w:r w:rsidRPr="002663F8">
        <w:rPr>
          <w:b/>
          <w:i/>
          <w:u w:val="single"/>
        </w:rPr>
        <w:t>Switch to Sniper Rifle</w:t>
      </w:r>
    </w:p>
    <w:tbl>
      <w:tblPr>
        <w:tblW w:w="0" w:type="auto"/>
        <w:tblLook w:val="04A0" w:firstRow="1" w:lastRow="0" w:firstColumn="1" w:lastColumn="0" w:noHBand="0" w:noVBand="1"/>
      </w:tblPr>
      <w:tblGrid>
        <w:gridCol w:w="4788"/>
        <w:gridCol w:w="4788"/>
      </w:tblGrid>
      <w:tr w:rsidR="001C416B" w:rsidRPr="0031202C" w14:paraId="19C61288" w14:textId="77777777" w:rsidTr="001C416B">
        <w:tc>
          <w:tcPr>
            <w:tcW w:w="4788" w:type="dxa"/>
          </w:tcPr>
          <w:p w14:paraId="42B6EDC9" w14:textId="77777777" w:rsidR="001C416B" w:rsidRPr="0031202C" w:rsidRDefault="001C416B" w:rsidP="001C416B">
            <w:pPr>
              <w:pStyle w:val="Li"/>
            </w:pPr>
            <w:r w:rsidRPr="0031202C">
              <w:t>Description</w:t>
            </w:r>
          </w:p>
        </w:tc>
        <w:tc>
          <w:tcPr>
            <w:tcW w:w="4788" w:type="dxa"/>
          </w:tcPr>
          <w:p w14:paraId="7ECD01AC" w14:textId="77777777" w:rsidR="001C416B" w:rsidRPr="0031202C" w:rsidRDefault="001C416B" w:rsidP="001C416B">
            <w:pPr>
              <w:pStyle w:val="Li"/>
            </w:pPr>
            <w:r w:rsidRPr="0031202C">
              <w:t xml:space="preserve"> A series of hard objects again flesh and cloth. </w:t>
            </w:r>
          </w:p>
        </w:tc>
      </w:tr>
      <w:tr w:rsidR="001C416B" w:rsidRPr="0031202C" w14:paraId="59B9AF9A" w14:textId="77777777" w:rsidTr="001C416B">
        <w:tc>
          <w:tcPr>
            <w:tcW w:w="4788" w:type="dxa"/>
          </w:tcPr>
          <w:p w14:paraId="5EC1A639" w14:textId="77777777" w:rsidR="001C416B" w:rsidRPr="0031202C" w:rsidRDefault="001C416B" w:rsidP="001C416B">
            <w:pPr>
              <w:pStyle w:val="Li"/>
            </w:pPr>
            <w:r w:rsidRPr="0031202C">
              <w:t>Play cue</w:t>
            </w:r>
          </w:p>
        </w:tc>
        <w:tc>
          <w:tcPr>
            <w:tcW w:w="4788" w:type="dxa"/>
          </w:tcPr>
          <w:p w14:paraId="4612C919" w14:textId="77777777" w:rsidR="001C416B" w:rsidRPr="0031202C" w:rsidRDefault="001C416B" w:rsidP="001C416B">
            <w:pPr>
              <w:pStyle w:val="Li"/>
            </w:pPr>
            <w:r w:rsidRPr="0031202C">
              <w:t xml:space="preserve"> The player switches to the Sniper Rifle. </w:t>
            </w:r>
          </w:p>
        </w:tc>
      </w:tr>
      <w:tr w:rsidR="001C416B" w:rsidRPr="0031202C" w14:paraId="5E0BA110" w14:textId="77777777" w:rsidTr="001C416B">
        <w:tc>
          <w:tcPr>
            <w:tcW w:w="4788" w:type="dxa"/>
          </w:tcPr>
          <w:p w14:paraId="439299E3" w14:textId="77777777" w:rsidR="001C416B" w:rsidRPr="0031202C" w:rsidRDefault="001C416B" w:rsidP="001C416B">
            <w:pPr>
              <w:pStyle w:val="Li"/>
            </w:pPr>
            <w:r w:rsidRPr="0031202C">
              <w:t>Source</w:t>
            </w:r>
          </w:p>
        </w:tc>
        <w:tc>
          <w:tcPr>
            <w:tcW w:w="4788" w:type="dxa"/>
          </w:tcPr>
          <w:p w14:paraId="6A26655D" w14:textId="77777777" w:rsidR="001C416B" w:rsidRPr="0031202C" w:rsidRDefault="001C416B" w:rsidP="001C416B">
            <w:pPr>
              <w:pStyle w:val="Li"/>
            </w:pPr>
            <w:r w:rsidRPr="0031202C">
              <w:t xml:space="preserve"> Misc. collisions (Foley) </w:t>
            </w:r>
          </w:p>
        </w:tc>
      </w:tr>
      <w:tr w:rsidR="001C416B" w:rsidRPr="0031202C" w14:paraId="520058BE" w14:textId="77777777" w:rsidTr="001C416B">
        <w:tc>
          <w:tcPr>
            <w:tcW w:w="4788" w:type="dxa"/>
          </w:tcPr>
          <w:p w14:paraId="7F2EBB73" w14:textId="77777777" w:rsidR="001C416B" w:rsidRPr="0031202C" w:rsidRDefault="001C416B" w:rsidP="001C416B">
            <w:pPr>
              <w:pStyle w:val="Li"/>
            </w:pPr>
            <w:r w:rsidRPr="0031202C">
              <w:t>Length</w:t>
            </w:r>
          </w:p>
        </w:tc>
        <w:tc>
          <w:tcPr>
            <w:tcW w:w="4788" w:type="dxa"/>
          </w:tcPr>
          <w:p w14:paraId="3EDA2669" w14:textId="77777777" w:rsidR="001C416B" w:rsidRPr="0031202C" w:rsidRDefault="001C416B" w:rsidP="001C416B">
            <w:pPr>
              <w:pStyle w:val="Li"/>
            </w:pPr>
            <w:r w:rsidRPr="0031202C">
              <w:t xml:space="preserve"> 0.3 seconds* </w:t>
            </w:r>
          </w:p>
        </w:tc>
      </w:tr>
      <w:tr w:rsidR="001C416B" w:rsidRPr="0031202C" w14:paraId="08491130" w14:textId="77777777" w:rsidTr="001C416B">
        <w:tc>
          <w:tcPr>
            <w:tcW w:w="4788" w:type="dxa"/>
          </w:tcPr>
          <w:p w14:paraId="72595F9D" w14:textId="77777777" w:rsidR="001C416B" w:rsidRPr="0031202C" w:rsidRDefault="001C416B" w:rsidP="001C416B">
            <w:pPr>
              <w:pStyle w:val="Li"/>
            </w:pPr>
            <w:r w:rsidRPr="0031202C">
              <w:t>Loops</w:t>
            </w:r>
          </w:p>
        </w:tc>
        <w:tc>
          <w:tcPr>
            <w:tcW w:w="4788" w:type="dxa"/>
          </w:tcPr>
          <w:p w14:paraId="69B60E22" w14:textId="77777777" w:rsidR="001C416B" w:rsidRPr="0031202C" w:rsidRDefault="001C416B" w:rsidP="001C416B">
            <w:pPr>
              <w:pStyle w:val="Li"/>
            </w:pPr>
            <w:r w:rsidRPr="0031202C">
              <w:t xml:space="preserve"> No </w:t>
            </w:r>
          </w:p>
        </w:tc>
      </w:tr>
      <w:tr w:rsidR="001C416B" w:rsidRPr="0031202C" w14:paraId="262944F7" w14:textId="77777777" w:rsidTr="001C416B">
        <w:tc>
          <w:tcPr>
            <w:tcW w:w="4788" w:type="dxa"/>
          </w:tcPr>
          <w:p w14:paraId="762501F3" w14:textId="77777777" w:rsidR="001C416B" w:rsidRPr="0031202C" w:rsidRDefault="001C416B" w:rsidP="001C416B">
            <w:pPr>
              <w:pStyle w:val="Li"/>
            </w:pPr>
            <w:r w:rsidRPr="0031202C">
              <w:t>3D positional</w:t>
            </w:r>
          </w:p>
        </w:tc>
        <w:tc>
          <w:tcPr>
            <w:tcW w:w="4788" w:type="dxa"/>
          </w:tcPr>
          <w:p w14:paraId="04C8CB3B" w14:textId="77777777" w:rsidR="001C416B" w:rsidRPr="0031202C" w:rsidRDefault="001C416B" w:rsidP="001C416B">
            <w:pPr>
              <w:pStyle w:val="Li"/>
            </w:pPr>
            <w:r w:rsidRPr="0031202C">
              <w:t xml:space="preserve"> No </w:t>
            </w:r>
          </w:p>
        </w:tc>
      </w:tr>
      <w:tr w:rsidR="001C416B" w:rsidRPr="0031202C" w14:paraId="541807C4" w14:textId="77777777" w:rsidTr="001C416B">
        <w:tc>
          <w:tcPr>
            <w:tcW w:w="4788" w:type="dxa"/>
          </w:tcPr>
          <w:p w14:paraId="184789DB" w14:textId="77777777" w:rsidR="001C416B" w:rsidRPr="0031202C" w:rsidRDefault="001C416B" w:rsidP="001C416B">
            <w:pPr>
              <w:pStyle w:val="Li"/>
            </w:pPr>
            <w:r w:rsidRPr="0031202C">
              <w:t>Others can hear</w:t>
            </w:r>
          </w:p>
        </w:tc>
        <w:tc>
          <w:tcPr>
            <w:tcW w:w="4788" w:type="dxa"/>
          </w:tcPr>
          <w:p w14:paraId="0B804D09" w14:textId="77777777" w:rsidR="001C416B" w:rsidRPr="0031202C" w:rsidRDefault="001C416B" w:rsidP="001C416B">
            <w:pPr>
              <w:pStyle w:val="Li"/>
            </w:pPr>
            <w:r w:rsidRPr="0031202C">
              <w:t xml:space="preserve"> No </w:t>
            </w:r>
          </w:p>
        </w:tc>
      </w:tr>
      <w:tr w:rsidR="001C416B" w:rsidRPr="0031202C" w14:paraId="489C05CE" w14:textId="77777777" w:rsidTr="001C416B">
        <w:tc>
          <w:tcPr>
            <w:tcW w:w="4788" w:type="dxa"/>
          </w:tcPr>
          <w:p w14:paraId="38EEDE91" w14:textId="77777777" w:rsidR="001C416B" w:rsidRPr="0031202C" w:rsidRDefault="001C416B" w:rsidP="001C416B">
            <w:pPr>
              <w:pStyle w:val="Li"/>
            </w:pPr>
            <w:r w:rsidRPr="0031202C">
              <w:t>Filename</w:t>
            </w:r>
          </w:p>
        </w:tc>
        <w:tc>
          <w:tcPr>
            <w:tcW w:w="4788" w:type="dxa"/>
          </w:tcPr>
          <w:p w14:paraId="3EDD3DE3" w14:textId="77777777" w:rsidR="001C416B" w:rsidRPr="0031202C" w:rsidRDefault="001C416B" w:rsidP="001C416B">
            <w:pPr>
              <w:pStyle w:val="Li"/>
            </w:pPr>
            <w:r w:rsidRPr="0031202C">
              <w:t xml:space="preserve"> weapon_SniperSwitch.wav </w:t>
            </w:r>
          </w:p>
        </w:tc>
      </w:tr>
      <w:tr w:rsidR="001C416B" w:rsidRPr="0031202C" w14:paraId="12420C12" w14:textId="77777777" w:rsidTr="001C416B">
        <w:tc>
          <w:tcPr>
            <w:tcW w:w="4788" w:type="dxa"/>
          </w:tcPr>
          <w:p w14:paraId="24978F99" w14:textId="77777777" w:rsidR="001C416B" w:rsidRPr="0031202C" w:rsidRDefault="001C416B" w:rsidP="001C416B">
            <w:pPr>
              <w:pStyle w:val="Li"/>
            </w:pPr>
            <w:r w:rsidRPr="0031202C">
              <w:t>Wavebank</w:t>
            </w:r>
          </w:p>
        </w:tc>
        <w:tc>
          <w:tcPr>
            <w:tcW w:w="4788" w:type="dxa"/>
          </w:tcPr>
          <w:p w14:paraId="656C994D" w14:textId="77777777" w:rsidR="001C416B" w:rsidRPr="0031202C" w:rsidRDefault="001C416B" w:rsidP="001C416B">
            <w:pPr>
              <w:pStyle w:val="Li"/>
            </w:pPr>
            <w:r w:rsidRPr="0031202C">
              <w:t xml:space="preserve"> WeaponEffects.xwb </w:t>
            </w:r>
          </w:p>
        </w:tc>
      </w:tr>
      <w:tr w:rsidR="001C416B" w:rsidRPr="0031202C" w14:paraId="5EE61BC6" w14:textId="77777777" w:rsidTr="001C416B">
        <w:tc>
          <w:tcPr>
            <w:tcW w:w="4788" w:type="dxa"/>
          </w:tcPr>
          <w:p w14:paraId="0AD5D400" w14:textId="77777777" w:rsidR="001C416B" w:rsidRPr="0031202C" w:rsidRDefault="001C416B" w:rsidP="001C416B">
            <w:pPr>
              <w:pStyle w:val="Li"/>
            </w:pPr>
            <w:r w:rsidRPr="0031202C">
              <w:t>Soundbank</w:t>
            </w:r>
          </w:p>
        </w:tc>
        <w:tc>
          <w:tcPr>
            <w:tcW w:w="4788" w:type="dxa"/>
          </w:tcPr>
          <w:p w14:paraId="4832C616" w14:textId="77777777" w:rsidR="001C416B" w:rsidRPr="0031202C" w:rsidRDefault="001C416B" w:rsidP="001C416B">
            <w:pPr>
              <w:pStyle w:val="Li"/>
            </w:pPr>
            <w:r w:rsidRPr="0031202C">
              <w:t xml:space="preserve"> WeaponEffects.xsb </w:t>
            </w:r>
          </w:p>
        </w:tc>
      </w:tr>
      <w:tr w:rsidR="001C416B" w:rsidRPr="0031202C" w14:paraId="22523C41" w14:textId="77777777" w:rsidTr="001C416B">
        <w:tc>
          <w:tcPr>
            <w:tcW w:w="4788" w:type="dxa"/>
          </w:tcPr>
          <w:p w14:paraId="3CC45658" w14:textId="77777777" w:rsidR="001C416B" w:rsidRPr="0031202C" w:rsidRDefault="001C416B" w:rsidP="001C416B">
            <w:pPr>
              <w:pStyle w:val="Li"/>
            </w:pPr>
            <w:r w:rsidRPr="0031202C">
              <w:t>Cue name</w:t>
            </w:r>
          </w:p>
        </w:tc>
        <w:tc>
          <w:tcPr>
            <w:tcW w:w="4788" w:type="dxa"/>
          </w:tcPr>
          <w:p w14:paraId="53313886" w14:textId="77777777" w:rsidR="001C416B" w:rsidRPr="0031202C" w:rsidRDefault="001C416B" w:rsidP="001C416B">
            <w:pPr>
              <w:pStyle w:val="Li"/>
            </w:pPr>
            <w:r w:rsidRPr="0031202C">
              <w:t xml:space="preserve"> weapon_SniperSwitch </w:t>
            </w:r>
          </w:p>
        </w:tc>
      </w:tr>
    </w:tbl>
    <w:p w14:paraId="47DE5FB5" w14:textId="77777777" w:rsidR="00E3048D" w:rsidRPr="0031202C" w:rsidRDefault="00E3048D" w:rsidP="002663F8"/>
    <w:p w14:paraId="390A7148" w14:textId="77777777" w:rsidR="001C416B" w:rsidRPr="002663F8" w:rsidRDefault="001C416B" w:rsidP="002663F8">
      <w:pPr>
        <w:jc w:val="center"/>
        <w:rPr>
          <w:b/>
          <w:i/>
          <w:u w:val="single"/>
        </w:rPr>
      </w:pPr>
      <w:r w:rsidRPr="002663F8">
        <w:rPr>
          <w:b/>
          <w:i/>
          <w:u w:val="single"/>
        </w:rPr>
        <w:t>Sniper Rifle Fire</w:t>
      </w:r>
    </w:p>
    <w:tbl>
      <w:tblPr>
        <w:tblW w:w="0" w:type="auto"/>
        <w:tblLook w:val="04A0" w:firstRow="1" w:lastRow="0" w:firstColumn="1" w:lastColumn="0" w:noHBand="0" w:noVBand="1"/>
      </w:tblPr>
      <w:tblGrid>
        <w:gridCol w:w="4788"/>
        <w:gridCol w:w="4788"/>
      </w:tblGrid>
      <w:tr w:rsidR="001C416B" w:rsidRPr="0031202C" w14:paraId="03FD1BF5" w14:textId="77777777" w:rsidTr="001C416B">
        <w:tc>
          <w:tcPr>
            <w:tcW w:w="4788" w:type="dxa"/>
          </w:tcPr>
          <w:p w14:paraId="60A8986B" w14:textId="77777777" w:rsidR="001C416B" w:rsidRPr="0031202C" w:rsidRDefault="001C416B" w:rsidP="001C416B">
            <w:pPr>
              <w:pStyle w:val="Li"/>
            </w:pPr>
            <w:r w:rsidRPr="0031202C">
              <w:t>Description</w:t>
            </w:r>
          </w:p>
        </w:tc>
        <w:tc>
          <w:tcPr>
            <w:tcW w:w="4788" w:type="dxa"/>
          </w:tcPr>
          <w:p w14:paraId="3EEC22BA" w14:textId="77777777" w:rsidR="001C416B" w:rsidRPr="0031202C" w:rsidRDefault="001C416B" w:rsidP="001C416B">
            <w:pPr>
              <w:pStyle w:val="Li"/>
            </w:pPr>
            <w:r w:rsidRPr="0031202C">
              <w:t xml:space="preserve"> The Sniper Rifle makes a loud, booming explosive sound from its barrel when it fires. </w:t>
            </w:r>
          </w:p>
        </w:tc>
      </w:tr>
      <w:tr w:rsidR="001C416B" w:rsidRPr="0031202C" w14:paraId="04CF5BC5" w14:textId="77777777" w:rsidTr="001C416B">
        <w:tc>
          <w:tcPr>
            <w:tcW w:w="4788" w:type="dxa"/>
          </w:tcPr>
          <w:p w14:paraId="20262613" w14:textId="77777777" w:rsidR="001C416B" w:rsidRPr="0031202C" w:rsidRDefault="001C416B" w:rsidP="001C416B">
            <w:pPr>
              <w:pStyle w:val="Li"/>
            </w:pPr>
            <w:r w:rsidRPr="0031202C">
              <w:t>Play cue</w:t>
            </w:r>
          </w:p>
        </w:tc>
        <w:tc>
          <w:tcPr>
            <w:tcW w:w="4788" w:type="dxa"/>
          </w:tcPr>
          <w:p w14:paraId="728F76D9" w14:textId="77777777" w:rsidR="001C416B" w:rsidRPr="0031202C" w:rsidRDefault="001C416B" w:rsidP="001C416B">
            <w:pPr>
              <w:pStyle w:val="Li"/>
            </w:pPr>
            <w:r w:rsidRPr="0031202C">
              <w:t xml:space="preserve"> The player fires the Sniper Rifle. </w:t>
            </w:r>
          </w:p>
        </w:tc>
      </w:tr>
      <w:tr w:rsidR="001C416B" w:rsidRPr="0031202C" w14:paraId="4019CF1C" w14:textId="77777777" w:rsidTr="001C416B">
        <w:tc>
          <w:tcPr>
            <w:tcW w:w="4788" w:type="dxa"/>
          </w:tcPr>
          <w:p w14:paraId="22004E7D" w14:textId="77777777" w:rsidR="001C416B" w:rsidRPr="0031202C" w:rsidRDefault="001C416B" w:rsidP="001C416B">
            <w:pPr>
              <w:pStyle w:val="Li"/>
            </w:pPr>
            <w:r w:rsidRPr="0031202C">
              <w:t>Source</w:t>
            </w:r>
          </w:p>
        </w:tc>
        <w:tc>
          <w:tcPr>
            <w:tcW w:w="4788" w:type="dxa"/>
          </w:tcPr>
          <w:p w14:paraId="00CFD48D" w14:textId="77777777" w:rsidR="001C416B" w:rsidRPr="0031202C" w:rsidRDefault="001C416B" w:rsidP="001C416B">
            <w:pPr>
              <w:pStyle w:val="Li"/>
            </w:pPr>
            <w:r w:rsidRPr="0031202C">
              <w:t xml:space="preserve"> Explosion asset and pistol asset. </w:t>
            </w:r>
          </w:p>
        </w:tc>
      </w:tr>
      <w:tr w:rsidR="001C416B" w:rsidRPr="0031202C" w14:paraId="2313015B" w14:textId="77777777" w:rsidTr="001C416B">
        <w:tc>
          <w:tcPr>
            <w:tcW w:w="4788" w:type="dxa"/>
          </w:tcPr>
          <w:p w14:paraId="392B2D41" w14:textId="77777777" w:rsidR="001C416B" w:rsidRPr="0031202C" w:rsidRDefault="001C416B" w:rsidP="001C416B">
            <w:pPr>
              <w:pStyle w:val="Li"/>
            </w:pPr>
            <w:r w:rsidRPr="0031202C">
              <w:t>Length</w:t>
            </w:r>
          </w:p>
        </w:tc>
        <w:tc>
          <w:tcPr>
            <w:tcW w:w="4788" w:type="dxa"/>
          </w:tcPr>
          <w:p w14:paraId="4873F1E0" w14:textId="77777777" w:rsidR="001C416B" w:rsidRPr="0031202C" w:rsidRDefault="001C416B" w:rsidP="001C416B">
            <w:pPr>
              <w:pStyle w:val="Li"/>
            </w:pPr>
            <w:r w:rsidRPr="0031202C">
              <w:t xml:space="preserve"> 0.2 seconds </w:t>
            </w:r>
          </w:p>
        </w:tc>
      </w:tr>
      <w:tr w:rsidR="001C416B" w:rsidRPr="0031202C" w14:paraId="132A456A" w14:textId="77777777" w:rsidTr="001C416B">
        <w:tc>
          <w:tcPr>
            <w:tcW w:w="4788" w:type="dxa"/>
          </w:tcPr>
          <w:p w14:paraId="2B27D7E0" w14:textId="77777777" w:rsidR="001C416B" w:rsidRPr="0031202C" w:rsidRDefault="001C416B" w:rsidP="001C416B">
            <w:pPr>
              <w:pStyle w:val="Li"/>
            </w:pPr>
            <w:r w:rsidRPr="0031202C">
              <w:t>Loops</w:t>
            </w:r>
          </w:p>
        </w:tc>
        <w:tc>
          <w:tcPr>
            <w:tcW w:w="4788" w:type="dxa"/>
          </w:tcPr>
          <w:p w14:paraId="329181B8" w14:textId="77777777" w:rsidR="001C416B" w:rsidRPr="0031202C" w:rsidRDefault="001C416B" w:rsidP="001C416B">
            <w:pPr>
              <w:pStyle w:val="Li"/>
            </w:pPr>
            <w:r w:rsidRPr="0031202C">
              <w:t xml:space="preserve"> No </w:t>
            </w:r>
          </w:p>
        </w:tc>
      </w:tr>
      <w:tr w:rsidR="001C416B" w:rsidRPr="0031202C" w14:paraId="72D08875" w14:textId="77777777" w:rsidTr="001C416B">
        <w:tc>
          <w:tcPr>
            <w:tcW w:w="4788" w:type="dxa"/>
          </w:tcPr>
          <w:p w14:paraId="57B5B79E" w14:textId="77777777" w:rsidR="001C416B" w:rsidRPr="0031202C" w:rsidRDefault="001C416B" w:rsidP="001C416B">
            <w:pPr>
              <w:pStyle w:val="Li"/>
            </w:pPr>
            <w:r w:rsidRPr="0031202C">
              <w:t>3D positional</w:t>
            </w:r>
          </w:p>
        </w:tc>
        <w:tc>
          <w:tcPr>
            <w:tcW w:w="4788" w:type="dxa"/>
          </w:tcPr>
          <w:p w14:paraId="71520681" w14:textId="77777777" w:rsidR="001C416B" w:rsidRPr="0031202C" w:rsidRDefault="001C416B" w:rsidP="001C416B">
            <w:pPr>
              <w:pStyle w:val="Li"/>
            </w:pPr>
            <w:r w:rsidRPr="0031202C">
              <w:t xml:space="preserve"> Yes </w:t>
            </w:r>
          </w:p>
        </w:tc>
      </w:tr>
      <w:tr w:rsidR="001C416B" w:rsidRPr="0031202C" w14:paraId="2967EB4B" w14:textId="77777777" w:rsidTr="001C416B">
        <w:tc>
          <w:tcPr>
            <w:tcW w:w="4788" w:type="dxa"/>
          </w:tcPr>
          <w:p w14:paraId="450FEB9C" w14:textId="77777777" w:rsidR="001C416B" w:rsidRPr="0031202C" w:rsidRDefault="001C416B" w:rsidP="001C416B">
            <w:pPr>
              <w:pStyle w:val="Li"/>
            </w:pPr>
            <w:r w:rsidRPr="0031202C">
              <w:t>Others can hear</w:t>
            </w:r>
          </w:p>
        </w:tc>
        <w:tc>
          <w:tcPr>
            <w:tcW w:w="4788" w:type="dxa"/>
          </w:tcPr>
          <w:p w14:paraId="0ECEAA4C" w14:textId="77777777" w:rsidR="001C416B" w:rsidRPr="0031202C" w:rsidRDefault="001C416B" w:rsidP="001C416B">
            <w:pPr>
              <w:pStyle w:val="Li"/>
            </w:pPr>
            <w:r w:rsidRPr="0031202C">
              <w:t xml:space="preserve"> Yes </w:t>
            </w:r>
          </w:p>
        </w:tc>
      </w:tr>
      <w:tr w:rsidR="001C416B" w:rsidRPr="0031202C" w14:paraId="5D5FCA4D" w14:textId="77777777" w:rsidTr="001C416B">
        <w:tc>
          <w:tcPr>
            <w:tcW w:w="4788" w:type="dxa"/>
          </w:tcPr>
          <w:p w14:paraId="12BA733E" w14:textId="77777777" w:rsidR="001C416B" w:rsidRPr="0031202C" w:rsidRDefault="001C416B" w:rsidP="001C416B">
            <w:pPr>
              <w:pStyle w:val="Li"/>
            </w:pPr>
            <w:r w:rsidRPr="0031202C">
              <w:t>Filename</w:t>
            </w:r>
          </w:p>
        </w:tc>
        <w:tc>
          <w:tcPr>
            <w:tcW w:w="4788" w:type="dxa"/>
          </w:tcPr>
          <w:p w14:paraId="15E3C095" w14:textId="77777777" w:rsidR="001C416B" w:rsidRPr="0031202C" w:rsidRDefault="001C416B" w:rsidP="001C416B">
            <w:pPr>
              <w:pStyle w:val="Li"/>
            </w:pPr>
            <w:r w:rsidRPr="0031202C">
              <w:t xml:space="preserve"> weapon_SniperFire.wav </w:t>
            </w:r>
          </w:p>
        </w:tc>
      </w:tr>
      <w:tr w:rsidR="001C416B" w:rsidRPr="0031202C" w14:paraId="3C7980ED" w14:textId="77777777" w:rsidTr="001C416B">
        <w:tc>
          <w:tcPr>
            <w:tcW w:w="4788" w:type="dxa"/>
          </w:tcPr>
          <w:p w14:paraId="3EE0D253" w14:textId="77777777" w:rsidR="001C416B" w:rsidRPr="0031202C" w:rsidRDefault="001C416B" w:rsidP="001C416B">
            <w:pPr>
              <w:pStyle w:val="Li"/>
            </w:pPr>
            <w:r w:rsidRPr="0031202C">
              <w:t>Wavebank</w:t>
            </w:r>
          </w:p>
        </w:tc>
        <w:tc>
          <w:tcPr>
            <w:tcW w:w="4788" w:type="dxa"/>
          </w:tcPr>
          <w:p w14:paraId="51F198A3" w14:textId="77777777" w:rsidR="001C416B" w:rsidRPr="0031202C" w:rsidRDefault="001C416B" w:rsidP="001C416B">
            <w:pPr>
              <w:pStyle w:val="Li"/>
            </w:pPr>
            <w:r w:rsidRPr="0031202C">
              <w:t xml:space="preserve"> WeaponEffects.xwb </w:t>
            </w:r>
          </w:p>
        </w:tc>
      </w:tr>
      <w:tr w:rsidR="001C416B" w:rsidRPr="0031202C" w14:paraId="22CD7BF2" w14:textId="77777777" w:rsidTr="001C416B">
        <w:tc>
          <w:tcPr>
            <w:tcW w:w="4788" w:type="dxa"/>
          </w:tcPr>
          <w:p w14:paraId="1C53EA87" w14:textId="77777777" w:rsidR="001C416B" w:rsidRPr="0031202C" w:rsidRDefault="001C416B" w:rsidP="001C416B">
            <w:pPr>
              <w:pStyle w:val="Li"/>
            </w:pPr>
            <w:r w:rsidRPr="0031202C">
              <w:t>Soundbank</w:t>
            </w:r>
          </w:p>
        </w:tc>
        <w:tc>
          <w:tcPr>
            <w:tcW w:w="4788" w:type="dxa"/>
          </w:tcPr>
          <w:p w14:paraId="5A58FC22" w14:textId="77777777" w:rsidR="001C416B" w:rsidRPr="0031202C" w:rsidRDefault="001C416B" w:rsidP="001C416B">
            <w:pPr>
              <w:pStyle w:val="Li"/>
            </w:pPr>
            <w:r w:rsidRPr="0031202C">
              <w:t xml:space="preserve"> WeaponEffects.xsb </w:t>
            </w:r>
          </w:p>
        </w:tc>
      </w:tr>
      <w:tr w:rsidR="001C416B" w:rsidRPr="0031202C" w14:paraId="7A389479" w14:textId="77777777" w:rsidTr="001C416B">
        <w:tc>
          <w:tcPr>
            <w:tcW w:w="4788" w:type="dxa"/>
          </w:tcPr>
          <w:p w14:paraId="4018B35A" w14:textId="77777777" w:rsidR="001C416B" w:rsidRPr="0031202C" w:rsidRDefault="001C416B" w:rsidP="001C416B">
            <w:pPr>
              <w:pStyle w:val="Li"/>
            </w:pPr>
            <w:r w:rsidRPr="0031202C">
              <w:t>Cue name</w:t>
            </w:r>
          </w:p>
        </w:tc>
        <w:tc>
          <w:tcPr>
            <w:tcW w:w="4788" w:type="dxa"/>
          </w:tcPr>
          <w:p w14:paraId="0EA565A1" w14:textId="77777777" w:rsidR="001C416B" w:rsidRPr="0031202C" w:rsidRDefault="001C416B" w:rsidP="001C416B">
            <w:pPr>
              <w:pStyle w:val="Li"/>
            </w:pPr>
            <w:r w:rsidRPr="0031202C">
              <w:t xml:space="preserve"> weapon_SniperFire </w:t>
            </w:r>
          </w:p>
        </w:tc>
      </w:tr>
    </w:tbl>
    <w:p w14:paraId="67A4CEA1" w14:textId="77777777" w:rsidR="001C416B" w:rsidRPr="0031202C" w:rsidRDefault="001C416B" w:rsidP="002663F8"/>
    <w:p w14:paraId="3897ED40" w14:textId="77777777" w:rsidR="001C416B" w:rsidRPr="002663F8" w:rsidRDefault="001C416B" w:rsidP="002663F8">
      <w:pPr>
        <w:jc w:val="center"/>
        <w:rPr>
          <w:b/>
          <w:i/>
          <w:u w:val="single"/>
        </w:rPr>
      </w:pPr>
      <w:r w:rsidRPr="002663F8">
        <w:rPr>
          <w:b/>
          <w:i/>
          <w:u w:val="single"/>
        </w:rPr>
        <w:t>Sniper Rifle Reload</w:t>
      </w:r>
    </w:p>
    <w:tbl>
      <w:tblPr>
        <w:tblW w:w="0" w:type="auto"/>
        <w:tblLook w:val="04A0" w:firstRow="1" w:lastRow="0" w:firstColumn="1" w:lastColumn="0" w:noHBand="0" w:noVBand="1"/>
      </w:tblPr>
      <w:tblGrid>
        <w:gridCol w:w="4788"/>
        <w:gridCol w:w="4788"/>
      </w:tblGrid>
      <w:tr w:rsidR="001C416B" w:rsidRPr="0031202C" w14:paraId="2A32DB83" w14:textId="77777777" w:rsidTr="001C416B">
        <w:tc>
          <w:tcPr>
            <w:tcW w:w="4788" w:type="dxa"/>
          </w:tcPr>
          <w:p w14:paraId="37758645" w14:textId="77777777" w:rsidR="001C416B" w:rsidRPr="0031202C" w:rsidRDefault="001C416B" w:rsidP="001C416B">
            <w:pPr>
              <w:pStyle w:val="Li"/>
            </w:pPr>
            <w:r w:rsidRPr="0031202C">
              <w:t>Description</w:t>
            </w:r>
          </w:p>
        </w:tc>
        <w:tc>
          <w:tcPr>
            <w:tcW w:w="4788" w:type="dxa"/>
          </w:tcPr>
          <w:p w14:paraId="32ACCCA0" w14:textId="77777777" w:rsidR="001C416B" w:rsidRPr="0031202C" w:rsidRDefault="001C416B" w:rsidP="001C416B">
            <w:pPr>
              <w:pStyle w:val="Li"/>
            </w:pPr>
            <w:r w:rsidRPr="0031202C">
              <w:t xml:space="preserve"> The sound of the player pushing a new bullet into the Sniper Rifle. </w:t>
            </w:r>
          </w:p>
        </w:tc>
      </w:tr>
      <w:tr w:rsidR="001C416B" w:rsidRPr="0031202C" w14:paraId="4CD85C12" w14:textId="77777777" w:rsidTr="001C416B">
        <w:tc>
          <w:tcPr>
            <w:tcW w:w="4788" w:type="dxa"/>
          </w:tcPr>
          <w:p w14:paraId="7C1BEBB4" w14:textId="77777777" w:rsidR="001C416B" w:rsidRPr="0031202C" w:rsidRDefault="001C416B" w:rsidP="001C416B">
            <w:pPr>
              <w:pStyle w:val="Li"/>
            </w:pPr>
            <w:r w:rsidRPr="0031202C">
              <w:t>Play cue</w:t>
            </w:r>
          </w:p>
        </w:tc>
        <w:tc>
          <w:tcPr>
            <w:tcW w:w="4788" w:type="dxa"/>
          </w:tcPr>
          <w:p w14:paraId="562E64A8" w14:textId="77777777" w:rsidR="001C416B" w:rsidRPr="0031202C" w:rsidRDefault="001C416B" w:rsidP="001C416B">
            <w:pPr>
              <w:pStyle w:val="Li"/>
            </w:pPr>
            <w:r w:rsidRPr="0031202C">
              <w:t xml:space="preserve"> The player reloads the Sniper Rifle. </w:t>
            </w:r>
          </w:p>
        </w:tc>
      </w:tr>
      <w:tr w:rsidR="001C416B" w:rsidRPr="0031202C" w14:paraId="6BF73D33" w14:textId="77777777" w:rsidTr="001C416B">
        <w:tc>
          <w:tcPr>
            <w:tcW w:w="4788" w:type="dxa"/>
          </w:tcPr>
          <w:p w14:paraId="2350EC9E" w14:textId="77777777" w:rsidR="001C416B" w:rsidRPr="0031202C" w:rsidRDefault="001C416B" w:rsidP="001C416B">
            <w:pPr>
              <w:pStyle w:val="Li"/>
            </w:pPr>
            <w:r w:rsidRPr="0031202C">
              <w:t>Source</w:t>
            </w:r>
          </w:p>
        </w:tc>
        <w:tc>
          <w:tcPr>
            <w:tcW w:w="4788" w:type="dxa"/>
          </w:tcPr>
          <w:p w14:paraId="72922736" w14:textId="77777777" w:rsidR="001C416B" w:rsidRPr="0031202C" w:rsidRDefault="001C416B" w:rsidP="001C416B">
            <w:pPr>
              <w:pStyle w:val="Li"/>
            </w:pPr>
            <w:r w:rsidRPr="0031202C">
              <w:t xml:space="preserve"> Mechanical sounds (Foley) </w:t>
            </w:r>
          </w:p>
        </w:tc>
      </w:tr>
      <w:tr w:rsidR="001C416B" w:rsidRPr="0031202C" w14:paraId="11F2FA5E" w14:textId="77777777" w:rsidTr="001C416B">
        <w:tc>
          <w:tcPr>
            <w:tcW w:w="4788" w:type="dxa"/>
          </w:tcPr>
          <w:p w14:paraId="06F3ADAA" w14:textId="77777777" w:rsidR="001C416B" w:rsidRPr="0031202C" w:rsidRDefault="001C416B" w:rsidP="001C416B">
            <w:pPr>
              <w:pStyle w:val="Li"/>
            </w:pPr>
            <w:r w:rsidRPr="0031202C">
              <w:t>Length</w:t>
            </w:r>
          </w:p>
        </w:tc>
        <w:tc>
          <w:tcPr>
            <w:tcW w:w="4788" w:type="dxa"/>
          </w:tcPr>
          <w:p w14:paraId="4D5A0808" w14:textId="77777777" w:rsidR="001C416B" w:rsidRPr="0031202C" w:rsidRDefault="001C416B" w:rsidP="001C416B">
            <w:pPr>
              <w:pStyle w:val="Li"/>
            </w:pPr>
            <w:r w:rsidRPr="0031202C">
              <w:t xml:space="preserve"> 1 second </w:t>
            </w:r>
          </w:p>
        </w:tc>
      </w:tr>
      <w:tr w:rsidR="001C416B" w:rsidRPr="0031202C" w14:paraId="23E9BA8A" w14:textId="77777777" w:rsidTr="001C416B">
        <w:tc>
          <w:tcPr>
            <w:tcW w:w="4788" w:type="dxa"/>
          </w:tcPr>
          <w:p w14:paraId="317BAB5C" w14:textId="77777777" w:rsidR="001C416B" w:rsidRPr="0031202C" w:rsidRDefault="001C416B" w:rsidP="001C416B">
            <w:pPr>
              <w:pStyle w:val="Li"/>
            </w:pPr>
            <w:r w:rsidRPr="0031202C">
              <w:t>Loops</w:t>
            </w:r>
          </w:p>
        </w:tc>
        <w:tc>
          <w:tcPr>
            <w:tcW w:w="4788" w:type="dxa"/>
          </w:tcPr>
          <w:p w14:paraId="7069BFA3" w14:textId="77777777" w:rsidR="001C416B" w:rsidRPr="0031202C" w:rsidRDefault="001C416B" w:rsidP="001C416B">
            <w:pPr>
              <w:pStyle w:val="Li"/>
            </w:pPr>
            <w:r w:rsidRPr="0031202C">
              <w:t xml:space="preserve"> No </w:t>
            </w:r>
          </w:p>
        </w:tc>
      </w:tr>
      <w:tr w:rsidR="001C416B" w:rsidRPr="0031202C" w14:paraId="2BFDD460" w14:textId="77777777" w:rsidTr="001C416B">
        <w:tc>
          <w:tcPr>
            <w:tcW w:w="4788" w:type="dxa"/>
          </w:tcPr>
          <w:p w14:paraId="58A61061" w14:textId="77777777" w:rsidR="001C416B" w:rsidRPr="0031202C" w:rsidRDefault="001C416B" w:rsidP="001C416B">
            <w:pPr>
              <w:pStyle w:val="Li"/>
            </w:pPr>
            <w:r w:rsidRPr="0031202C">
              <w:t>3D positional</w:t>
            </w:r>
          </w:p>
        </w:tc>
        <w:tc>
          <w:tcPr>
            <w:tcW w:w="4788" w:type="dxa"/>
          </w:tcPr>
          <w:p w14:paraId="75CF47AE" w14:textId="77777777" w:rsidR="001C416B" w:rsidRPr="0031202C" w:rsidRDefault="001C416B" w:rsidP="001C416B">
            <w:pPr>
              <w:pStyle w:val="Li"/>
            </w:pPr>
            <w:r w:rsidRPr="0031202C">
              <w:t xml:space="preserve"> No </w:t>
            </w:r>
          </w:p>
        </w:tc>
      </w:tr>
      <w:tr w:rsidR="001C416B" w:rsidRPr="0031202C" w14:paraId="0597D265" w14:textId="77777777" w:rsidTr="001C416B">
        <w:tc>
          <w:tcPr>
            <w:tcW w:w="4788" w:type="dxa"/>
          </w:tcPr>
          <w:p w14:paraId="43C92B96" w14:textId="77777777" w:rsidR="001C416B" w:rsidRPr="0031202C" w:rsidRDefault="001C416B" w:rsidP="001C416B">
            <w:pPr>
              <w:pStyle w:val="Li"/>
            </w:pPr>
            <w:r w:rsidRPr="0031202C">
              <w:t>Others can hear</w:t>
            </w:r>
          </w:p>
        </w:tc>
        <w:tc>
          <w:tcPr>
            <w:tcW w:w="4788" w:type="dxa"/>
          </w:tcPr>
          <w:p w14:paraId="1799E2A0" w14:textId="77777777" w:rsidR="001C416B" w:rsidRPr="0031202C" w:rsidRDefault="001C416B" w:rsidP="001C416B">
            <w:pPr>
              <w:pStyle w:val="Li"/>
            </w:pPr>
            <w:r w:rsidRPr="0031202C">
              <w:t xml:space="preserve"> No </w:t>
            </w:r>
          </w:p>
        </w:tc>
      </w:tr>
      <w:tr w:rsidR="001C416B" w:rsidRPr="0031202C" w14:paraId="1CEF8ECF" w14:textId="77777777" w:rsidTr="001C416B">
        <w:tc>
          <w:tcPr>
            <w:tcW w:w="4788" w:type="dxa"/>
          </w:tcPr>
          <w:p w14:paraId="2C6F1DFF" w14:textId="77777777" w:rsidR="001C416B" w:rsidRPr="0031202C" w:rsidRDefault="001C416B" w:rsidP="001C416B">
            <w:pPr>
              <w:pStyle w:val="Li"/>
            </w:pPr>
            <w:r w:rsidRPr="0031202C">
              <w:t>Filename</w:t>
            </w:r>
          </w:p>
        </w:tc>
        <w:tc>
          <w:tcPr>
            <w:tcW w:w="4788" w:type="dxa"/>
          </w:tcPr>
          <w:p w14:paraId="3DDE870B" w14:textId="77777777" w:rsidR="001C416B" w:rsidRPr="0031202C" w:rsidRDefault="001C416B" w:rsidP="001C416B">
            <w:pPr>
              <w:pStyle w:val="Li"/>
            </w:pPr>
            <w:r w:rsidRPr="0031202C">
              <w:t xml:space="preserve"> weapon_SniperReload.wav </w:t>
            </w:r>
          </w:p>
        </w:tc>
      </w:tr>
      <w:tr w:rsidR="001C416B" w:rsidRPr="0031202C" w14:paraId="3080BC87" w14:textId="77777777" w:rsidTr="001C416B">
        <w:tc>
          <w:tcPr>
            <w:tcW w:w="4788" w:type="dxa"/>
          </w:tcPr>
          <w:p w14:paraId="2D465E90" w14:textId="77777777" w:rsidR="001C416B" w:rsidRPr="0031202C" w:rsidRDefault="001C416B" w:rsidP="001C416B">
            <w:pPr>
              <w:pStyle w:val="Li"/>
            </w:pPr>
            <w:r w:rsidRPr="0031202C">
              <w:t>Wavebank</w:t>
            </w:r>
          </w:p>
        </w:tc>
        <w:tc>
          <w:tcPr>
            <w:tcW w:w="4788" w:type="dxa"/>
          </w:tcPr>
          <w:p w14:paraId="7FA67919" w14:textId="77777777" w:rsidR="001C416B" w:rsidRPr="0031202C" w:rsidRDefault="001C416B" w:rsidP="001C416B">
            <w:pPr>
              <w:pStyle w:val="Li"/>
            </w:pPr>
            <w:r w:rsidRPr="0031202C">
              <w:t xml:space="preserve"> WeaponEffects.xwb </w:t>
            </w:r>
          </w:p>
        </w:tc>
      </w:tr>
      <w:tr w:rsidR="001C416B" w:rsidRPr="0031202C" w14:paraId="32C5A939" w14:textId="77777777" w:rsidTr="001C416B">
        <w:tc>
          <w:tcPr>
            <w:tcW w:w="4788" w:type="dxa"/>
          </w:tcPr>
          <w:p w14:paraId="55CD580A" w14:textId="77777777" w:rsidR="001C416B" w:rsidRPr="0031202C" w:rsidRDefault="001C416B" w:rsidP="001C416B">
            <w:pPr>
              <w:pStyle w:val="Li"/>
            </w:pPr>
            <w:r w:rsidRPr="0031202C">
              <w:lastRenderedPageBreak/>
              <w:t>Soundbank</w:t>
            </w:r>
          </w:p>
        </w:tc>
        <w:tc>
          <w:tcPr>
            <w:tcW w:w="4788" w:type="dxa"/>
          </w:tcPr>
          <w:p w14:paraId="41B75F09" w14:textId="77777777" w:rsidR="001C416B" w:rsidRPr="0031202C" w:rsidRDefault="001C416B" w:rsidP="001C416B">
            <w:pPr>
              <w:pStyle w:val="Li"/>
            </w:pPr>
            <w:r w:rsidRPr="0031202C">
              <w:t xml:space="preserve"> WeaponEffects.xsb </w:t>
            </w:r>
          </w:p>
        </w:tc>
      </w:tr>
      <w:tr w:rsidR="001C416B" w:rsidRPr="0031202C" w14:paraId="7C1DC745" w14:textId="77777777" w:rsidTr="001C416B">
        <w:tc>
          <w:tcPr>
            <w:tcW w:w="4788" w:type="dxa"/>
          </w:tcPr>
          <w:p w14:paraId="63F9B816" w14:textId="77777777" w:rsidR="001C416B" w:rsidRPr="0031202C" w:rsidRDefault="001C416B" w:rsidP="001C416B">
            <w:pPr>
              <w:pStyle w:val="Li"/>
              <w:spacing w:after="280" w:afterAutospacing="1"/>
            </w:pPr>
            <w:r w:rsidRPr="0031202C">
              <w:t>Cue name</w:t>
            </w:r>
          </w:p>
        </w:tc>
        <w:tc>
          <w:tcPr>
            <w:tcW w:w="4788" w:type="dxa"/>
          </w:tcPr>
          <w:p w14:paraId="7E180FA9" w14:textId="77777777" w:rsidR="001C416B" w:rsidRPr="0031202C" w:rsidRDefault="001C416B" w:rsidP="001C416B">
            <w:pPr>
              <w:pStyle w:val="Li"/>
              <w:spacing w:after="280" w:afterAutospacing="1"/>
            </w:pPr>
            <w:r w:rsidRPr="0031202C">
              <w:t xml:space="preserve"> weapon_SniperReload </w:t>
            </w:r>
          </w:p>
        </w:tc>
      </w:tr>
    </w:tbl>
    <w:p w14:paraId="1D728C18" w14:textId="77777777" w:rsidR="001C416B" w:rsidRPr="0031202C" w:rsidRDefault="001C416B" w:rsidP="002663F8"/>
    <w:p w14:paraId="4E752918" w14:textId="77777777" w:rsidR="001C416B" w:rsidRPr="002663F8" w:rsidRDefault="001C416B" w:rsidP="002663F8">
      <w:pPr>
        <w:pStyle w:val="Heading4"/>
      </w:pPr>
      <w:bookmarkStart w:id="580" w:name="_Toc256375365"/>
      <w:r w:rsidRPr="002663F8">
        <w:t>Rocket Launcher</w:t>
      </w:r>
      <w:bookmarkEnd w:id="580"/>
    </w:p>
    <w:p w14:paraId="7FB65648" w14:textId="77777777" w:rsidR="001C416B" w:rsidRPr="002663F8" w:rsidRDefault="001C416B" w:rsidP="002663F8">
      <w:pPr>
        <w:jc w:val="center"/>
        <w:rPr>
          <w:b/>
          <w:i/>
          <w:u w:val="single"/>
        </w:rPr>
      </w:pPr>
      <w:r w:rsidRPr="002663F8">
        <w:rPr>
          <w:b/>
          <w:i/>
          <w:u w:val="single"/>
        </w:rPr>
        <w:t>Switch to Rocket Launcher</w:t>
      </w:r>
    </w:p>
    <w:tbl>
      <w:tblPr>
        <w:tblW w:w="0" w:type="auto"/>
        <w:tblLook w:val="04A0" w:firstRow="1" w:lastRow="0" w:firstColumn="1" w:lastColumn="0" w:noHBand="0" w:noVBand="1"/>
      </w:tblPr>
      <w:tblGrid>
        <w:gridCol w:w="4788"/>
        <w:gridCol w:w="4788"/>
      </w:tblGrid>
      <w:tr w:rsidR="001C416B" w:rsidRPr="0031202C" w14:paraId="6FF335D0" w14:textId="77777777" w:rsidTr="001C416B">
        <w:tc>
          <w:tcPr>
            <w:tcW w:w="4788" w:type="dxa"/>
          </w:tcPr>
          <w:p w14:paraId="1118FCD3" w14:textId="77777777" w:rsidR="001C416B" w:rsidRPr="0031202C" w:rsidRDefault="001C416B" w:rsidP="001C416B">
            <w:pPr>
              <w:pStyle w:val="Li"/>
            </w:pPr>
            <w:r w:rsidRPr="0031202C">
              <w:t>Description</w:t>
            </w:r>
          </w:p>
        </w:tc>
        <w:tc>
          <w:tcPr>
            <w:tcW w:w="4788" w:type="dxa"/>
          </w:tcPr>
          <w:p w14:paraId="06A7D717" w14:textId="77777777" w:rsidR="001C416B" w:rsidRPr="0031202C" w:rsidRDefault="001C416B" w:rsidP="001C416B">
            <w:pPr>
              <w:pStyle w:val="Li"/>
            </w:pPr>
            <w:r w:rsidRPr="0031202C">
              <w:t xml:space="preserve"> A series of hard objects again flesh and cloth. Possibly the same as the switch to the Sniper Rifle. </w:t>
            </w:r>
          </w:p>
        </w:tc>
      </w:tr>
      <w:tr w:rsidR="001C416B" w:rsidRPr="0031202C" w14:paraId="1753B9D4" w14:textId="77777777" w:rsidTr="001C416B">
        <w:tc>
          <w:tcPr>
            <w:tcW w:w="4788" w:type="dxa"/>
          </w:tcPr>
          <w:p w14:paraId="6064700F" w14:textId="77777777" w:rsidR="001C416B" w:rsidRPr="0031202C" w:rsidRDefault="001C416B" w:rsidP="001C416B">
            <w:pPr>
              <w:pStyle w:val="Li"/>
            </w:pPr>
            <w:r w:rsidRPr="0031202C">
              <w:t>Play cue</w:t>
            </w:r>
          </w:p>
        </w:tc>
        <w:tc>
          <w:tcPr>
            <w:tcW w:w="4788" w:type="dxa"/>
          </w:tcPr>
          <w:p w14:paraId="082BE743" w14:textId="77777777" w:rsidR="001C416B" w:rsidRPr="0031202C" w:rsidRDefault="001C416B" w:rsidP="001C416B">
            <w:pPr>
              <w:pStyle w:val="Li"/>
            </w:pPr>
            <w:r w:rsidRPr="0031202C">
              <w:t xml:space="preserve"> The player switches to the Rocket Launcher. </w:t>
            </w:r>
          </w:p>
        </w:tc>
      </w:tr>
      <w:tr w:rsidR="001C416B" w:rsidRPr="0031202C" w14:paraId="03A0EDB7" w14:textId="77777777" w:rsidTr="001C416B">
        <w:tc>
          <w:tcPr>
            <w:tcW w:w="4788" w:type="dxa"/>
          </w:tcPr>
          <w:p w14:paraId="020CAE3F" w14:textId="77777777" w:rsidR="001C416B" w:rsidRPr="0031202C" w:rsidRDefault="001C416B" w:rsidP="001C416B">
            <w:pPr>
              <w:pStyle w:val="Li"/>
            </w:pPr>
            <w:r w:rsidRPr="0031202C">
              <w:t>Source</w:t>
            </w:r>
          </w:p>
        </w:tc>
        <w:tc>
          <w:tcPr>
            <w:tcW w:w="4788" w:type="dxa"/>
          </w:tcPr>
          <w:p w14:paraId="3B854B27" w14:textId="77777777" w:rsidR="001C416B" w:rsidRPr="0031202C" w:rsidRDefault="001C416B" w:rsidP="001C416B">
            <w:pPr>
              <w:pStyle w:val="Li"/>
            </w:pPr>
            <w:r w:rsidRPr="0031202C">
              <w:t xml:space="preserve"> Misc. collisions (Foley) </w:t>
            </w:r>
          </w:p>
        </w:tc>
      </w:tr>
      <w:tr w:rsidR="001C416B" w:rsidRPr="0031202C" w14:paraId="0E94B428" w14:textId="77777777" w:rsidTr="001C416B">
        <w:tc>
          <w:tcPr>
            <w:tcW w:w="4788" w:type="dxa"/>
          </w:tcPr>
          <w:p w14:paraId="4FCC4817" w14:textId="77777777" w:rsidR="001C416B" w:rsidRPr="0031202C" w:rsidRDefault="001C416B" w:rsidP="001C416B">
            <w:pPr>
              <w:pStyle w:val="Li"/>
            </w:pPr>
            <w:r w:rsidRPr="0031202C">
              <w:t>Length</w:t>
            </w:r>
          </w:p>
        </w:tc>
        <w:tc>
          <w:tcPr>
            <w:tcW w:w="4788" w:type="dxa"/>
          </w:tcPr>
          <w:p w14:paraId="6AF6868D" w14:textId="77777777" w:rsidR="001C416B" w:rsidRPr="0031202C" w:rsidRDefault="001C416B" w:rsidP="001C416B">
            <w:pPr>
              <w:pStyle w:val="Li"/>
            </w:pPr>
            <w:r w:rsidRPr="0031202C">
              <w:t xml:space="preserve"> 0.3 seconds* </w:t>
            </w:r>
          </w:p>
        </w:tc>
      </w:tr>
      <w:tr w:rsidR="001C416B" w:rsidRPr="0031202C" w14:paraId="31BDD0D0" w14:textId="77777777" w:rsidTr="001C416B">
        <w:tc>
          <w:tcPr>
            <w:tcW w:w="4788" w:type="dxa"/>
          </w:tcPr>
          <w:p w14:paraId="79D0096A" w14:textId="77777777" w:rsidR="001C416B" w:rsidRPr="0031202C" w:rsidRDefault="001C416B" w:rsidP="001C416B">
            <w:pPr>
              <w:pStyle w:val="Li"/>
            </w:pPr>
            <w:r w:rsidRPr="0031202C">
              <w:t>Loops</w:t>
            </w:r>
          </w:p>
        </w:tc>
        <w:tc>
          <w:tcPr>
            <w:tcW w:w="4788" w:type="dxa"/>
          </w:tcPr>
          <w:p w14:paraId="3D063220" w14:textId="77777777" w:rsidR="001C416B" w:rsidRPr="0031202C" w:rsidRDefault="001C416B" w:rsidP="001C416B">
            <w:pPr>
              <w:pStyle w:val="Li"/>
            </w:pPr>
            <w:r w:rsidRPr="0031202C">
              <w:t xml:space="preserve"> No </w:t>
            </w:r>
          </w:p>
        </w:tc>
      </w:tr>
      <w:tr w:rsidR="001C416B" w:rsidRPr="0031202C" w14:paraId="6769E492" w14:textId="77777777" w:rsidTr="001C416B">
        <w:tc>
          <w:tcPr>
            <w:tcW w:w="4788" w:type="dxa"/>
          </w:tcPr>
          <w:p w14:paraId="5A009793" w14:textId="77777777" w:rsidR="001C416B" w:rsidRPr="0031202C" w:rsidRDefault="001C416B" w:rsidP="001C416B">
            <w:pPr>
              <w:pStyle w:val="Li"/>
            </w:pPr>
            <w:r w:rsidRPr="0031202C">
              <w:t>3D positional</w:t>
            </w:r>
          </w:p>
        </w:tc>
        <w:tc>
          <w:tcPr>
            <w:tcW w:w="4788" w:type="dxa"/>
          </w:tcPr>
          <w:p w14:paraId="63C3BE56" w14:textId="77777777" w:rsidR="001C416B" w:rsidRPr="0031202C" w:rsidRDefault="001C416B" w:rsidP="001C416B">
            <w:pPr>
              <w:pStyle w:val="Li"/>
            </w:pPr>
            <w:r w:rsidRPr="0031202C">
              <w:t xml:space="preserve"> No </w:t>
            </w:r>
          </w:p>
        </w:tc>
      </w:tr>
      <w:tr w:rsidR="001C416B" w:rsidRPr="0031202C" w14:paraId="04357DA7" w14:textId="77777777" w:rsidTr="001C416B">
        <w:tc>
          <w:tcPr>
            <w:tcW w:w="4788" w:type="dxa"/>
          </w:tcPr>
          <w:p w14:paraId="6472B47D" w14:textId="77777777" w:rsidR="001C416B" w:rsidRPr="0031202C" w:rsidRDefault="001C416B" w:rsidP="001C416B">
            <w:pPr>
              <w:pStyle w:val="Li"/>
            </w:pPr>
            <w:r w:rsidRPr="0031202C">
              <w:t>Others can hear</w:t>
            </w:r>
          </w:p>
        </w:tc>
        <w:tc>
          <w:tcPr>
            <w:tcW w:w="4788" w:type="dxa"/>
          </w:tcPr>
          <w:p w14:paraId="1F831E7E" w14:textId="77777777" w:rsidR="001C416B" w:rsidRPr="0031202C" w:rsidRDefault="001C416B" w:rsidP="001C416B">
            <w:pPr>
              <w:pStyle w:val="Li"/>
            </w:pPr>
            <w:r w:rsidRPr="0031202C">
              <w:t xml:space="preserve"> No </w:t>
            </w:r>
          </w:p>
        </w:tc>
      </w:tr>
      <w:tr w:rsidR="001C416B" w:rsidRPr="0031202C" w14:paraId="32CCAA57" w14:textId="77777777" w:rsidTr="001C416B">
        <w:tc>
          <w:tcPr>
            <w:tcW w:w="4788" w:type="dxa"/>
          </w:tcPr>
          <w:p w14:paraId="132213C9" w14:textId="77777777" w:rsidR="001C416B" w:rsidRPr="0031202C" w:rsidRDefault="001C416B" w:rsidP="001C416B">
            <w:pPr>
              <w:pStyle w:val="Li"/>
            </w:pPr>
            <w:r w:rsidRPr="0031202C">
              <w:t>Filename</w:t>
            </w:r>
          </w:p>
        </w:tc>
        <w:tc>
          <w:tcPr>
            <w:tcW w:w="4788" w:type="dxa"/>
          </w:tcPr>
          <w:p w14:paraId="1D5DCEA1" w14:textId="77777777" w:rsidR="001C416B" w:rsidRPr="0031202C" w:rsidRDefault="001C416B" w:rsidP="001C416B">
            <w:pPr>
              <w:pStyle w:val="Li"/>
            </w:pPr>
            <w:r w:rsidRPr="0031202C">
              <w:t xml:space="preserve"> weapon_RocketSwitch.wav </w:t>
            </w:r>
          </w:p>
        </w:tc>
      </w:tr>
      <w:tr w:rsidR="001C416B" w:rsidRPr="0031202C" w14:paraId="7408166F" w14:textId="77777777" w:rsidTr="001C416B">
        <w:tc>
          <w:tcPr>
            <w:tcW w:w="4788" w:type="dxa"/>
          </w:tcPr>
          <w:p w14:paraId="70AF99C1" w14:textId="77777777" w:rsidR="001C416B" w:rsidRPr="0031202C" w:rsidRDefault="001C416B" w:rsidP="001C416B">
            <w:pPr>
              <w:pStyle w:val="Li"/>
            </w:pPr>
            <w:r w:rsidRPr="0031202C">
              <w:t>Wavebank</w:t>
            </w:r>
          </w:p>
        </w:tc>
        <w:tc>
          <w:tcPr>
            <w:tcW w:w="4788" w:type="dxa"/>
          </w:tcPr>
          <w:p w14:paraId="1BAA6C43" w14:textId="77777777" w:rsidR="001C416B" w:rsidRPr="0031202C" w:rsidRDefault="001C416B" w:rsidP="001C416B">
            <w:pPr>
              <w:pStyle w:val="Li"/>
            </w:pPr>
            <w:r w:rsidRPr="0031202C">
              <w:t xml:space="preserve"> WeaponEffects.xwb </w:t>
            </w:r>
          </w:p>
        </w:tc>
      </w:tr>
      <w:tr w:rsidR="001C416B" w:rsidRPr="0031202C" w14:paraId="74A31236" w14:textId="77777777" w:rsidTr="001C416B">
        <w:tc>
          <w:tcPr>
            <w:tcW w:w="4788" w:type="dxa"/>
          </w:tcPr>
          <w:p w14:paraId="7551A731" w14:textId="77777777" w:rsidR="001C416B" w:rsidRPr="0031202C" w:rsidRDefault="001C416B" w:rsidP="001C416B">
            <w:pPr>
              <w:pStyle w:val="Li"/>
            </w:pPr>
            <w:r w:rsidRPr="0031202C">
              <w:t>Soundbank</w:t>
            </w:r>
          </w:p>
        </w:tc>
        <w:tc>
          <w:tcPr>
            <w:tcW w:w="4788" w:type="dxa"/>
          </w:tcPr>
          <w:p w14:paraId="58880134" w14:textId="77777777" w:rsidR="001C416B" w:rsidRPr="0031202C" w:rsidRDefault="001C416B" w:rsidP="001C416B">
            <w:pPr>
              <w:pStyle w:val="Li"/>
            </w:pPr>
            <w:r w:rsidRPr="0031202C">
              <w:t xml:space="preserve"> WeaponEffects.xsb </w:t>
            </w:r>
          </w:p>
        </w:tc>
      </w:tr>
      <w:tr w:rsidR="001C416B" w:rsidRPr="0031202C" w14:paraId="7D6C48DC" w14:textId="77777777" w:rsidTr="001C416B">
        <w:tc>
          <w:tcPr>
            <w:tcW w:w="4788" w:type="dxa"/>
          </w:tcPr>
          <w:p w14:paraId="2EFE9828" w14:textId="77777777" w:rsidR="001C416B" w:rsidRPr="0031202C" w:rsidRDefault="001C416B" w:rsidP="001C416B">
            <w:pPr>
              <w:pStyle w:val="Li"/>
            </w:pPr>
            <w:r w:rsidRPr="0031202C">
              <w:t>Cue name</w:t>
            </w:r>
          </w:p>
        </w:tc>
        <w:tc>
          <w:tcPr>
            <w:tcW w:w="4788" w:type="dxa"/>
          </w:tcPr>
          <w:p w14:paraId="781FF7A4" w14:textId="77777777" w:rsidR="001C416B" w:rsidRPr="0031202C" w:rsidRDefault="001C416B" w:rsidP="001C416B">
            <w:pPr>
              <w:pStyle w:val="Li"/>
            </w:pPr>
            <w:r w:rsidRPr="0031202C">
              <w:t xml:space="preserve"> weapon_RocketSwitch </w:t>
            </w:r>
          </w:p>
        </w:tc>
      </w:tr>
    </w:tbl>
    <w:p w14:paraId="3E340A8C" w14:textId="77777777" w:rsidR="001C416B" w:rsidRPr="0031202C" w:rsidRDefault="001C416B" w:rsidP="002663F8"/>
    <w:p w14:paraId="6D85629D" w14:textId="77777777" w:rsidR="001C416B" w:rsidRPr="002663F8" w:rsidRDefault="001C416B" w:rsidP="002663F8">
      <w:pPr>
        <w:jc w:val="center"/>
        <w:rPr>
          <w:b/>
          <w:i/>
          <w:u w:val="single"/>
        </w:rPr>
      </w:pPr>
      <w:r w:rsidRPr="002663F8">
        <w:rPr>
          <w:b/>
          <w:i/>
          <w:u w:val="single"/>
        </w:rPr>
        <w:t>Rocket Launcher Fire</w:t>
      </w:r>
    </w:p>
    <w:tbl>
      <w:tblPr>
        <w:tblW w:w="0" w:type="auto"/>
        <w:tblLook w:val="04A0" w:firstRow="1" w:lastRow="0" w:firstColumn="1" w:lastColumn="0" w:noHBand="0" w:noVBand="1"/>
      </w:tblPr>
      <w:tblGrid>
        <w:gridCol w:w="4788"/>
        <w:gridCol w:w="4788"/>
      </w:tblGrid>
      <w:tr w:rsidR="001C416B" w:rsidRPr="0031202C" w14:paraId="04296EC2" w14:textId="77777777" w:rsidTr="001C416B">
        <w:tc>
          <w:tcPr>
            <w:tcW w:w="4788" w:type="dxa"/>
          </w:tcPr>
          <w:p w14:paraId="3125255C" w14:textId="77777777" w:rsidR="001C416B" w:rsidRPr="0031202C" w:rsidRDefault="001C416B" w:rsidP="001C416B">
            <w:pPr>
              <w:pStyle w:val="Li"/>
            </w:pPr>
            <w:r w:rsidRPr="0031202C">
              <w:t>Description</w:t>
            </w:r>
          </w:p>
        </w:tc>
        <w:tc>
          <w:tcPr>
            <w:tcW w:w="4788" w:type="dxa"/>
          </w:tcPr>
          <w:p w14:paraId="79170BB7" w14:textId="77777777" w:rsidR="001C416B" w:rsidRPr="0031202C" w:rsidRDefault="001C416B" w:rsidP="001C416B">
            <w:pPr>
              <w:pStyle w:val="Li"/>
            </w:pPr>
            <w:r w:rsidRPr="0031202C">
              <w:t xml:space="preserve"> A loud impact from the recoil. </w:t>
            </w:r>
          </w:p>
        </w:tc>
      </w:tr>
      <w:tr w:rsidR="001C416B" w:rsidRPr="0031202C" w14:paraId="4392E655" w14:textId="77777777" w:rsidTr="001C416B">
        <w:tc>
          <w:tcPr>
            <w:tcW w:w="4788" w:type="dxa"/>
          </w:tcPr>
          <w:p w14:paraId="448AC4F2" w14:textId="77777777" w:rsidR="001C416B" w:rsidRPr="0031202C" w:rsidRDefault="001C416B" w:rsidP="001C416B">
            <w:pPr>
              <w:pStyle w:val="Li"/>
            </w:pPr>
            <w:r w:rsidRPr="0031202C">
              <w:t>Play cue</w:t>
            </w:r>
          </w:p>
        </w:tc>
        <w:tc>
          <w:tcPr>
            <w:tcW w:w="4788" w:type="dxa"/>
          </w:tcPr>
          <w:p w14:paraId="1AB241CC" w14:textId="77777777" w:rsidR="001C416B" w:rsidRPr="0031202C" w:rsidRDefault="001C416B" w:rsidP="001C416B">
            <w:pPr>
              <w:pStyle w:val="Li"/>
            </w:pPr>
            <w:r w:rsidRPr="0031202C">
              <w:t xml:space="preserve"> The player fires the Rocket Launcher. </w:t>
            </w:r>
          </w:p>
        </w:tc>
      </w:tr>
      <w:tr w:rsidR="001C416B" w:rsidRPr="0031202C" w14:paraId="579A82BE" w14:textId="77777777" w:rsidTr="001C416B">
        <w:tc>
          <w:tcPr>
            <w:tcW w:w="4788" w:type="dxa"/>
          </w:tcPr>
          <w:p w14:paraId="759B1FB2" w14:textId="77777777" w:rsidR="001C416B" w:rsidRPr="0031202C" w:rsidRDefault="001C416B" w:rsidP="001C416B">
            <w:pPr>
              <w:pStyle w:val="Li"/>
            </w:pPr>
            <w:r w:rsidRPr="0031202C">
              <w:t>Source</w:t>
            </w:r>
          </w:p>
        </w:tc>
        <w:tc>
          <w:tcPr>
            <w:tcW w:w="4788" w:type="dxa"/>
          </w:tcPr>
          <w:p w14:paraId="5B1BE12E" w14:textId="77777777" w:rsidR="001C416B" w:rsidRPr="0031202C" w:rsidRDefault="001C416B" w:rsidP="001C416B">
            <w:pPr>
              <w:pStyle w:val="Li"/>
            </w:pPr>
            <w:r w:rsidRPr="0031202C">
              <w:t xml:space="preserve"> Collision sounds (Foley) </w:t>
            </w:r>
          </w:p>
        </w:tc>
      </w:tr>
      <w:tr w:rsidR="001C416B" w:rsidRPr="0031202C" w14:paraId="6A8CE0D1" w14:textId="77777777" w:rsidTr="001C416B">
        <w:tc>
          <w:tcPr>
            <w:tcW w:w="4788" w:type="dxa"/>
          </w:tcPr>
          <w:p w14:paraId="5D96957A" w14:textId="77777777" w:rsidR="001C416B" w:rsidRPr="0031202C" w:rsidRDefault="001C416B" w:rsidP="001C416B">
            <w:pPr>
              <w:pStyle w:val="Li"/>
            </w:pPr>
            <w:r w:rsidRPr="0031202C">
              <w:t>Length</w:t>
            </w:r>
          </w:p>
        </w:tc>
        <w:tc>
          <w:tcPr>
            <w:tcW w:w="4788" w:type="dxa"/>
          </w:tcPr>
          <w:p w14:paraId="74F15D15" w14:textId="77777777" w:rsidR="001C416B" w:rsidRPr="0031202C" w:rsidRDefault="001C416B" w:rsidP="001C416B">
            <w:pPr>
              <w:pStyle w:val="Li"/>
            </w:pPr>
            <w:r w:rsidRPr="0031202C">
              <w:t xml:space="preserve"> 0.2 seconds </w:t>
            </w:r>
          </w:p>
        </w:tc>
      </w:tr>
      <w:tr w:rsidR="001C416B" w:rsidRPr="0031202C" w14:paraId="7254B7D7" w14:textId="77777777" w:rsidTr="001C416B">
        <w:tc>
          <w:tcPr>
            <w:tcW w:w="4788" w:type="dxa"/>
          </w:tcPr>
          <w:p w14:paraId="3999AB3C" w14:textId="77777777" w:rsidR="001C416B" w:rsidRPr="0031202C" w:rsidRDefault="001C416B" w:rsidP="001C416B">
            <w:pPr>
              <w:pStyle w:val="Li"/>
            </w:pPr>
            <w:r w:rsidRPr="0031202C">
              <w:t>Loops</w:t>
            </w:r>
          </w:p>
        </w:tc>
        <w:tc>
          <w:tcPr>
            <w:tcW w:w="4788" w:type="dxa"/>
          </w:tcPr>
          <w:p w14:paraId="574AF98F" w14:textId="77777777" w:rsidR="001C416B" w:rsidRPr="0031202C" w:rsidRDefault="001C416B" w:rsidP="001C416B">
            <w:pPr>
              <w:pStyle w:val="Li"/>
            </w:pPr>
            <w:r w:rsidRPr="0031202C">
              <w:t xml:space="preserve"> No </w:t>
            </w:r>
          </w:p>
        </w:tc>
      </w:tr>
      <w:tr w:rsidR="001C416B" w:rsidRPr="0031202C" w14:paraId="7E240E29" w14:textId="77777777" w:rsidTr="001C416B">
        <w:tc>
          <w:tcPr>
            <w:tcW w:w="4788" w:type="dxa"/>
          </w:tcPr>
          <w:p w14:paraId="371DAB97" w14:textId="77777777" w:rsidR="001C416B" w:rsidRPr="0031202C" w:rsidRDefault="001C416B" w:rsidP="001C416B">
            <w:pPr>
              <w:pStyle w:val="Li"/>
            </w:pPr>
            <w:r w:rsidRPr="0031202C">
              <w:t>3D positional</w:t>
            </w:r>
          </w:p>
        </w:tc>
        <w:tc>
          <w:tcPr>
            <w:tcW w:w="4788" w:type="dxa"/>
          </w:tcPr>
          <w:p w14:paraId="084C9CB2" w14:textId="77777777" w:rsidR="001C416B" w:rsidRPr="0031202C" w:rsidRDefault="001C416B" w:rsidP="001C416B">
            <w:pPr>
              <w:pStyle w:val="Li"/>
            </w:pPr>
            <w:r w:rsidRPr="0031202C">
              <w:t xml:space="preserve"> Yes </w:t>
            </w:r>
          </w:p>
        </w:tc>
      </w:tr>
      <w:tr w:rsidR="001C416B" w:rsidRPr="0031202C" w14:paraId="0118EDA7" w14:textId="77777777" w:rsidTr="001C416B">
        <w:tc>
          <w:tcPr>
            <w:tcW w:w="4788" w:type="dxa"/>
          </w:tcPr>
          <w:p w14:paraId="48402F42" w14:textId="77777777" w:rsidR="001C416B" w:rsidRPr="0031202C" w:rsidRDefault="001C416B" w:rsidP="001C416B">
            <w:pPr>
              <w:pStyle w:val="Li"/>
            </w:pPr>
            <w:r w:rsidRPr="0031202C">
              <w:t>Others can hear</w:t>
            </w:r>
          </w:p>
        </w:tc>
        <w:tc>
          <w:tcPr>
            <w:tcW w:w="4788" w:type="dxa"/>
          </w:tcPr>
          <w:p w14:paraId="6161D443" w14:textId="77777777" w:rsidR="001C416B" w:rsidRPr="0031202C" w:rsidRDefault="001C416B" w:rsidP="001C416B">
            <w:pPr>
              <w:pStyle w:val="Li"/>
            </w:pPr>
            <w:r w:rsidRPr="0031202C">
              <w:t xml:space="preserve"> Yes </w:t>
            </w:r>
          </w:p>
        </w:tc>
      </w:tr>
      <w:tr w:rsidR="001C416B" w:rsidRPr="0031202C" w14:paraId="47BA9ECD" w14:textId="77777777" w:rsidTr="001C416B">
        <w:tc>
          <w:tcPr>
            <w:tcW w:w="4788" w:type="dxa"/>
          </w:tcPr>
          <w:p w14:paraId="3461D4F1" w14:textId="77777777" w:rsidR="001C416B" w:rsidRPr="0031202C" w:rsidRDefault="001C416B" w:rsidP="001C416B">
            <w:pPr>
              <w:pStyle w:val="Li"/>
            </w:pPr>
            <w:r w:rsidRPr="0031202C">
              <w:t>Filename</w:t>
            </w:r>
          </w:p>
        </w:tc>
        <w:tc>
          <w:tcPr>
            <w:tcW w:w="4788" w:type="dxa"/>
          </w:tcPr>
          <w:p w14:paraId="28330103" w14:textId="77777777" w:rsidR="001C416B" w:rsidRPr="0031202C" w:rsidRDefault="001C416B" w:rsidP="001C416B">
            <w:pPr>
              <w:pStyle w:val="Li"/>
            </w:pPr>
            <w:r w:rsidRPr="0031202C">
              <w:t xml:space="preserve"> weapon_RocketFire.wav </w:t>
            </w:r>
          </w:p>
        </w:tc>
      </w:tr>
      <w:tr w:rsidR="001C416B" w:rsidRPr="0031202C" w14:paraId="1EFB6713" w14:textId="77777777" w:rsidTr="001C416B">
        <w:tc>
          <w:tcPr>
            <w:tcW w:w="4788" w:type="dxa"/>
          </w:tcPr>
          <w:p w14:paraId="5D6B0456" w14:textId="77777777" w:rsidR="001C416B" w:rsidRPr="0031202C" w:rsidRDefault="001C416B" w:rsidP="001C416B">
            <w:pPr>
              <w:pStyle w:val="Li"/>
            </w:pPr>
            <w:r w:rsidRPr="0031202C">
              <w:t>Wavebank</w:t>
            </w:r>
          </w:p>
        </w:tc>
        <w:tc>
          <w:tcPr>
            <w:tcW w:w="4788" w:type="dxa"/>
          </w:tcPr>
          <w:p w14:paraId="6D924203" w14:textId="77777777" w:rsidR="001C416B" w:rsidRPr="0031202C" w:rsidRDefault="001C416B" w:rsidP="001C416B">
            <w:pPr>
              <w:pStyle w:val="Li"/>
            </w:pPr>
            <w:r w:rsidRPr="0031202C">
              <w:t xml:space="preserve"> WeaponEffects.xwb </w:t>
            </w:r>
          </w:p>
        </w:tc>
      </w:tr>
      <w:tr w:rsidR="001C416B" w:rsidRPr="0031202C" w14:paraId="658BF53C" w14:textId="77777777" w:rsidTr="001C416B">
        <w:tc>
          <w:tcPr>
            <w:tcW w:w="4788" w:type="dxa"/>
          </w:tcPr>
          <w:p w14:paraId="2DAE12A7" w14:textId="77777777" w:rsidR="001C416B" w:rsidRPr="0031202C" w:rsidRDefault="001C416B" w:rsidP="001C416B">
            <w:pPr>
              <w:pStyle w:val="Li"/>
            </w:pPr>
            <w:r w:rsidRPr="0031202C">
              <w:t>Soundbank</w:t>
            </w:r>
          </w:p>
        </w:tc>
        <w:tc>
          <w:tcPr>
            <w:tcW w:w="4788" w:type="dxa"/>
          </w:tcPr>
          <w:p w14:paraId="0A0E66D7" w14:textId="77777777" w:rsidR="001C416B" w:rsidRPr="0031202C" w:rsidRDefault="001C416B" w:rsidP="001C416B">
            <w:pPr>
              <w:pStyle w:val="Li"/>
            </w:pPr>
            <w:r w:rsidRPr="0031202C">
              <w:t xml:space="preserve"> WeaponEffects.xsb </w:t>
            </w:r>
          </w:p>
        </w:tc>
      </w:tr>
      <w:tr w:rsidR="001C416B" w:rsidRPr="0031202C" w14:paraId="1F6A57C1" w14:textId="77777777" w:rsidTr="001C416B">
        <w:tc>
          <w:tcPr>
            <w:tcW w:w="4788" w:type="dxa"/>
          </w:tcPr>
          <w:p w14:paraId="454BE24D" w14:textId="77777777" w:rsidR="001C416B" w:rsidRPr="0031202C" w:rsidRDefault="001C416B" w:rsidP="001C416B">
            <w:pPr>
              <w:pStyle w:val="Li"/>
            </w:pPr>
            <w:r w:rsidRPr="0031202C">
              <w:t>Cue name</w:t>
            </w:r>
          </w:p>
        </w:tc>
        <w:tc>
          <w:tcPr>
            <w:tcW w:w="4788" w:type="dxa"/>
          </w:tcPr>
          <w:p w14:paraId="0B358635" w14:textId="77777777" w:rsidR="001C416B" w:rsidRPr="0031202C" w:rsidRDefault="001C416B" w:rsidP="001C416B">
            <w:pPr>
              <w:pStyle w:val="Li"/>
            </w:pPr>
            <w:r w:rsidRPr="0031202C">
              <w:t xml:space="preserve"> weapon_RocketFire </w:t>
            </w:r>
          </w:p>
        </w:tc>
      </w:tr>
    </w:tbl>
    <w:p w14:paraId="4DB538F1" w14:textId="77777777" w:rsidR="001C416B" w:rsidRPr="0031202C" w:rsidRDefault="001C416B" w:rsidP="002663F8"/>
    <w:p w14:paraId="3C56475F" w14:textId="77777777" w:rsidR="001C416B" w:rsidRPr="002663F8" w:rsidRDefault="001C416B" w:rsidP="002663F8">
      <w:pPr>
        <w:jc w:val="center"/>
        <w:rPr>
          <w:b/>
          <w:i/>
          <w:u w:val="single"/>
        </w:rPr>
      </w:pPr>
      <w:r w:rsidRPr="002663F8">
        <w:rPr>
          <w:b/>
          <w:i/>
          <w:u w:val="single"/>
        </w:rPr>
        <w:t>Rocket Launcher Reload</w:t>
      </w:r>
    </w:p>
    <w:tbl>
      <w:tblPr>
        <w:tblW w:w="0" w:type="auto"/>
        <w:tblLook w:val="04A0" w:firstRow="1" w:lastRow="0" w:firstColumn="1" w:lastColumn="0" w:noHBand="0" w:noVBand="1"/>
      </w:tblPr>
      <w:tblGrid>
        <w:gridCol w:w="4788"/>
        <w:gridCol w:w="4788"/>
      </w:tblGrid>
      <w:tr w:rsidR="001C416B" w:rsidRPr="0031202C" w14:paraId="306962DC" w14:textId="77777777" w:rsidTr="001C416B">
        <w:tc>
          <w:tcPr>
            <w:tcW w:w="4788" w:type="dxa"/>
          </w:tcPr>
          <w:p w14:paraId="54FCEED6" w14:textId="77777777" w:rsidR="001C416B" w:rsidRPr="0031202C" w:rsidRDefault="001C416B" w:rsidP="001C416B">
            <w:pPr>
              <w:pStyle w:val="Li"/>
            </w:pPr>
            <w:r w:rsidRPr="0031202C">
              <w:t>Description</w:t>
            </w:r>
          </w:p>
        </w:tc>
        <w:tc>
          <w:tcPr>
            <w:tcW w:w="4788" w:type="dxa"/>
          </w:tcPr>
          <w:p w14:paraId="06637418" w14:textId="77777777" w:rsidR="001C416B" w:rsidRPr="0031202C" w:rsidRDefault="001C416B" w:rsidP="001C416B">
            <w:pPr>
              <w:pStyle w:val="Li"/>
            </w:pPr>
            <w:r w:rsidRPr="0031202C">
              <w:t xml:space="preserve"> The sound of a player pulling a rocket out from a pouch and putting it into the machine. </w:t>
            </w:r>
          </w:p>
        </w:tc>
      </w:tr>
      <w:tr w:rsidR="001C416B" w:rsidRPr="0031202C" w14:paraId="2E09B87C" w14:textId="77777777" w:rsidTr="001C416B">
        <w:tc>
          <w:tcPr>
            <w:tcW w:w="4788" w:type="dxa"/>
          </w:tcPr>
          <w:p w14:paraId="560256DB" w14:textId="77777777" w:rsidR="001C416B" w:rsidRPr="0031202C" w:rsidRDefault="001C416B" w:rsidP="001C416B">
            <w:pPr>
              <w:pStyle w:val="Li"/>
            </w:pPr>
            <w:r w:rsidRPr="0031202C">
              <w:t>Play cue</w:t>
            </w:r>
          </w:p>
        </w:tc>
        <w:tc>
          <w:tcPr>
            <w:tcW w:w="4788" w:type="dxa"/>
          </w:tcPr>
          <w:p w14:paraId="32CAED98" w14:textId="77777777" w:rsidR="001C416B" w:rsidRPr="0031202C" w:rsidRDefault="001C416B" w:rsidP="001C416B">
            <w:pPr>
              <w:pStyle w:val="Li"/>
            </w:pPr>
            <w:r w:rsidRPr="0031202C">
              <w:t xml:space="preserve"> The player reloads the Rocket Launcher. </w:t>
            </w:r>
          </w:p>
        </w:tc>
      </w:tr>
      <w:tr w:rsidR="001C416B" w:rsidRPr="0031202C" w14:paraId="1ED401A3" w14:textId="77777777" w:rsidTr="001C416B">
        <w:tc>
          <w:tcPr>
            <w:tcW w:w="4788" w:type="dxa"/>
          </w:tcPr>
          <w:p w14:paraId="45F745D6" w14:textId="77777777" w:rsidR="001C416B" w:rsidRPr="0031202C" w:rsidRDefault="001C416B" w:rsidP="001C416B">
            <w:pPr>
              <w:pStyle w:val="Li"/>
            </w:pPr>
            <w:r w:rsidRPr="0031202C">
              <w:t>Source</w:t>
            </w:r>
          </w:p>
        </w:tc>
        <w:tc>
          <w:tcPr>
            <w:tcW w:w="4788" w:type="dxa"/>
          </w:tcPr>
          <w:p w14:paraId="3A3F05F3" w14:textId="77777777" w:rsidR="001C416B" w:rsidRPr="0031202C" w:rsidRDefault="001C416B" w:rsidP="001C416B">
            <w:pPr>
              <w:pStyle w:val="Li"/>
            </w:pPr>
            <w:r w:rsidRPr="0031202C">
              <w:t xml:space="preserve"> A combination of the Sniper Rifle Reload and the Grenade Switch </w:t>
            </w:r>
          </w:p>
        </w:tc>
      </w:tr>
      <w:tr w:rsidR="001C416B" w:rsidRPr="0031202C" w14:paraId="1709A078" w14:textId="77777777" w:rsidTr="001C416B">
        <w:tc>
          <w:tcPr>
            <w:tcW w:w="4788" w:type="dxa"/>
          </w:tcPr>
          <w:p w14:paraId="464F9332" w14:textId="77777777" w:rsidR="001C416B" w:rsidRPr="0031202C" w:rsidRDefault="001C416B" w:rsidP="001C416B">
            <w:pPr>
              <w:pStyle w:val="Li"/>
            </w:pPr>
            <w:r w:rsidRPr="0031202C">
              <w:t>Length</w:t>
            </w:r>
          </w:p>
        </w:tc>
        <w:tc>
          <w:tcPr>
            <w:tcW w:w="4788" w:type="dxa"/>
          </w:tcPr>
          <w:p w14:paraId="75CEBBDA" w14:textId="77777777" w:rsidR="001C416B" w:rsidRPr="0031202C" w:rsidRDefault="001C416B" w:rsidP="001C416B">
            <w:pPr>
              <w:pStyle w:val="Li"/>
            </w:pPr>
            <w:r w:rsidRPr="0031202C">
              <w:t xml:space="preserve"> 1 second </w:t>
            </w:r>
          </w:p>
        </w:tc>
      </w:tr>
      <w:tr w:rsidR="001C416B" w:rsidRPr="0031202C" w14:paraId="5F345004" w14:textId="77777777" w:rsidTr="001C416B">
        <w:tc>
          <w:tcPr>
            <w:tcW w:w="4788" w:type="dxa"/>
          </w:tcPr>
          <w:p w14:paraId="675DE240" w14:textId="77777777" w:rsidR="001C416B" w:rsidRPr="0031202C" w:rsidRDefault="001C416B" w:rsidP="001C416B">
            <w:pPr>
              <w:pStyle w:val="Li"/>
            </w:pPr>
            <w:r w:rsidRPr="0031202C">
              <w:t>Loops</w:t>
            </w:r>
          </w:p>
        </w:tc>
        <w:tc>
          <w:tcPr>
            <w:tcW w:w="4788" w:type="dxa"/>
          </w:tcPr>
          <w:p w14:paraId="17BD961B" w14:textId="77777777" w:rsidR="001C416B" w:rsidRPr="0031202C" w:rsidRDefault="001C416B" w:rsidP="001C416B">
            <w:pPr>
              <w:pStyle w:val="Li"/>
            </w:pPr>
            <w:r w:rsidRPr="0031202C">
              <w:t xml:space="preserve"> No </w:t>
            </w:r>
          </w:p>
        </w:tc>
      </w:tr>
      <w:tr w:rsidR="001C416B" w:rsidRPr="0031202C" w14:paraId="29C4C8CB" w14:textId="77777777" w:rsidTr="001C416B">
        <w:tc>
          <w:tcPr>
            <w:tcW w:w="4788" w:type="dxa"/>
          </w:tcPr>
          <w:p w14:paraId="74EE8ADB" w14:textId="77777777" w:rsidR="001C416B" w:rsidRPr="0031202C" w:rsidRDefault="001C416B" w:rsidP="001C416B">
            <w:pPr>
              <w:pStyle w:val="Li"/>
            </w:pPr>
            <w:r w:rsidRPr="0031202C">
              <w:t>3D positional</w:t>
            </w:r>
          </w:p>
        </w:tc>
        <w:tc>
          <w:tcPr>
            <w:tcW w:w="4788" w:type="dxa"/>
          </w:tcPr>
          <w:p w14:paraId="7E51F8DA" w14:textId="77777777" w:rsidR="001C416B" w:rsidRPr="0031202C" w:rsidRDefault="001C416B" w:rsidP="001C416B">
            <w:pPr>
              <w:pStyle w:val="Li"/>
            </w:pPr>
            <w:r w:rsidRPr="0031202C">
              <w:t xml:space="preserve"> No </w:t>
            </w:r>
          </w:p>
        </w:tc>
      </w:tr>
      <w:tr w:rsidR="001C416B" w:rsidRPr="0031202C" w14:paraId="107BB516" w14:textId="77777777" w:rsidTr="001C416B">
        <w:tc>
          <w:tcPr>
            <w:tcW w:w="4788" w:type="dxa"/>
          </w:tcPr>
          <w:p w14:paraId="7D57E87D" w14:textId="77777777" w:rsidR="001C416B" w:rsidRPr="0031202C" w:rsidRDefault="001C416B" w:rsidP="001C416B">
            <w:pPr>
              <w:pStyle w:val="Li"/>
            </w:pPr>
            <w:r w:rsidRPr="0031202C">
              <w:t>Others can hear</w:t>
            </w:r>
          </w:p>
        </w:tc>
        <w:tc>
          <w:tcPr>
            <w:tcW w:w="4788" w:type="dxa"/>
          </w:tcPr>
          <w:p w14:paraId="307EEDF6" w14:textId="77777777" w:rsidR="001C416B" w:rsidRPr="0031202C" w:rsidRDefault="001C416B" w:rsidP="001C416B">
            <w:pPr>
              <w:pStyle w:val="Li"/>
            </w:pPr>
            <w:r w:rsidRPr="0031202C">
              <w:t xml:space="preserve">  No </w:t>
            </w:r>
          </w:p>
        </w:tc>
      </w:tr>
      <w:tr w:rsidR="001C416B" w:rsidRPr="0031202C" w14:paraId="51074B4F" w14:textId="77777777" w:rsidTr="001C416B">
        <w:tc>
          <w:tcPr>
            <w:tcW w:w="4788" w:type="dxa"/>
          </w:tcPr>
          <w:p w14:paraId="74DEC1BD" w14:textId="77777777" w:rsidR="001C416B" w:rsidRPr="0031202C" w:rsidRDefault="001C416B" w:rsidP="001C416B">
            <w:pPr>
              <w:pStyle w:val="Li"/>
            </w:pPr>
            <w:r w:rsidRPr="0031202C">
              <w:t>Filename</w:t>
            </w:r>
          </w:p>
        </w:tc>
        <w:tc>
          <w:tcPr>
            <w:tcW w:w="4788" w:type="dxa"/>
          </w:tcPr>
          <w:p w14:paraId="20BB6B12" w14:textId="77777777" w:rsidR="001C416B" w:rsidRPr="0031202C" w:rsidRDefault="001C416B" w:rsidP="001C416B">
            <w:pPr>
              <w:pStyle w:val="Li"/>
            </w:pPr>
            <w:r w:rsidRPr="0031202C">
              <w:t xml:space="preserve"> weapon_RocketReload.wav </w:t>
            </w:r>
          </w:p>
        </w:tc>
      </w:tr>
      <w:tr w:rsidR="001C416B" w:rsidRPr="0031202C" w14:paraId="409305B6" w14:textId="77777777" w:rsidTr="001C416B">
        <w:tc>
          <w:tcPr>
            <w:tcW w:w="4788" w:type="dxa"/>
          </w:tcPr>
          <w:p w14:paraId="1FE0F144" w14:textId="77777777" w:rsidR="001C416B" w:rsidRPr="0031202C" w:rsidRDefault="001C416B" w:rsidP="001C416B">
            <w:pPr>
              <w:pStyle w:val="Li"/>
            </w:pPr>
            <w:r w:rsidRPr="0031202C">
              <w:t>Wavebank</w:t>
            </w:r>
          </w:p>
        </w:tc>
        <w:tc>
          <w:tcPr>
            <w:tcW w:w="4788" w:type="dxa"/>
          </w:tcPr>
          <w:p w14:paraId="13946FD5" w14:textId="77777777" w:rsidR="001C416B" w:rsidRPr="0031202C" w:rsidRDefault="001C416B" w:rsidP="001C416B">
            <w:pPr>
              <w:pStyle w:val="Li"/>
            </w:pPr>
            <w:r w:rsidRPr="0031202C">
              <w:t xml:space="preserve"> WeaponEffects.xwb </w:t>
            </w:r>
          </w:p>
        </w:tc>
      </w:tr>
      <w:tr w:rsidR="001C416B" w:rsidRPr="0031202C" w14:paraId="6B7F129C" w14:textId="77777777" w:rsidTr="001C416B">
        <w:tc>
          <w:tcPr>
            <w:tcW w:w="4788" w:type="dxa"/>
          </w:tcPr>
          <w:p w14:paraId="634EEDF5" w14:textId="77777777" w:rsidR="001C416B" w:rsidRPr="0031202C" w:rsidRDefault="001C416B" w:rsidP="001C416B">
            <w:pPr>
              <w:pStyle w:val="Li"/>
            </w:pPr>
            <w:r w:rsidRPr="0031202C">
              <w:t>Soundbank</w:t>
            </w:r>
          </w:p>
        </w:tc>
        <w:tc>
          <w:tcPr>
            <w:tcW w:w="4788" w:type="dxa"/>
          </w:tcPr>
          <w:p w14:paraId="660BBDD9" w14:textId="77777777" w:rsidR="001C416B" w:rsidRPr="0031202C" w:rsidRDefault="001C416B" w:rsidP="001C416B">
            <w:pPr>
              <w:pStyle w:val="Li"/>
            </w:pPr>
            <w:r w:rsidRPr="0031202C">
              <w:t xml:space="preserve"> WeaponEffects.xsb </w:t>
            </w:r>
          </w:p>
        </w:tc>
      </w:tr>
      <w:tr w:rsidR="001C416B" w:rsidRPr="0031202C" w14:paraId="71F07F90" w14:textId="77777777" w:rsidTr="001C416B">
        <w:tc>
          <w:tcPr>
            <w:tcW w:w="4788" w:type="dxa"/>
          </w:tcPr>
          <w:p w14:paraId="04F9D047" w14:textId="77777777" w:rsidR="001C416B" w:rsidRPr="0031202C" w:rsidRDefault="001C416B" w:rsidP="001C416B">
            <w:pPr>
              <w:pStyle w:val="Li"/>
            </w:pPr>
            <w:r w:rsidRPr="0031202C">
              <w:t>Cue name</w:t>
            </w:r>
          </w:p>
        </w:tc>
        <w:tc>
          <w:tcPr>
            <w:tcW w:w="4788" w:type="dxa"/>
          </w:tcPr>
          <w:p w14:paraId="7EB7F2F4" w14:textId="77777777" w:rsidR="001C416B" w:rsidRPr="0031202C" w:rsidRDefault="001C416B" w:rsidP="001C416B">
            <w:pPr>
              <w:pStyle w:val="Li"/>
            </w:pPr>
            <w:r w:rsidRPr="0031202C">
              <w:t xml:space="preserve"> weapon_RocketReload </w:t>
            </w:r>
          </w:p>
        </w:tc>
      </w:tr>
    </w:tbl>
    <w:p w14:paraId="325A99FF" w14:textId="77777777" w:rsidR="001C416B" w:rsidRPr="0031202C" w:rsidRDefault="001C416B" w:rsidP="002663F8"/>
    <w:p w14:paraId="58D287A7" w14:textId="77777777" w:rsidR="001C416B" w:rsidRPr="002663F8" w:rsidRDefault="001C416B" w:rsidP="002663F8">
      <w:pPr>
        <w:pStyle w:val="Heading4"/>
      </w:pPr>
      <w:bookmarkStart w:id="581" w:name="_Toc256375366"/>
      <w:r w:rsidRPr="002663F8">
        <w:lastRenderedPageBreak/>
        <w:t>Assault Rifle</w:t>
      </w:r>
      <w:bookmarkEnd w:id="581"/>
    </w:p>
    <w:p w14:paraId="1FAAFE77" w14:textId="77777777" w:rsidR="001C416B" w:rsidRPr="002663F8" w:rsidRDefault="001C416B" w:rsidP="002663F8">
      <w:pPr>
        <w:jc w:val="center"/>
        <w:rPr>
          <w:b/>
          <w:i/>
          <w:u w:val="single"/>
        </w:rPr>
      </w:pPr>
      <w:r w:rsidRPr="002663F8">
        <w:rPr>
          <w:b/>
          <w:i/>
          <w:u w:val="single"/>
        </w:rPr>
        <w:t>Switch to Assault Rifle</w:t>
      </w:r>
    </w:p>
    <w:tbl>
      <w:tblPr>
        <w:tblW w:w="0" w:type="auto"/>
        <w:tblLook w:val="04A0" w:firstRow="1" w:lastRow="0" w:firstColumn="1" w:lastColumn="0" w:noHBand="0" w:noVBand="1"/>
      </w:tblPr>
      <w:tblGrid>
        <w:gridCol w:w="4788"/>
        <w:gridCol w:w="4788"/>
      </w:tblGrid>
      <w:tr w:rsidR="001C416B" w:rsidRPr="0031202C" w14:paraId="7312A870" w14:textId="77777777" w:rsidTr="001C416B">
        <w:tc>
          <w:tcPr>
            <w:tcW w:w="4788" w:type="dxa"/>
          </w:tcPr>
          <w:p w14:paraId="7DF0EB2D" w14:textId="77777777" w:rsidR="001C416B" w:rsidRPr="0031202C" w:rsidRDefault="001C416B" w:rsidP="001C416B">
            <w:pPr>
              <w:pStyle w:val="Li"/>
            </w:pPr>
            <w:r w:rsidRPr="0031202C">
              <w:t>Description</w:t>
            </w:r>
          </w:p>
        </w:tc>
        <w:tc>
          <w:tcPr>
            <w:tcW w:w="4788" w:type="dxa"/>
          </w:tcPr>
          <w:p w14:paraId="1E7B1649" w14:textId="77777777" w:rsidR="001C416B" w:rsidRPr="0031202C" w:rsidRDefault="001C416B" w:rsidP="001C416B">
            <w:pPr>
              <w:pStyle w:val="Li"/>
            </w:pPr>
            <w:r w:rsidRPr="0031202C">
              <w:t xml:space="preserve"> A series of hard objects again flesh and cloth. Possibly the same as the switch to the Sniper Rifle. </w:t>
            </w:r>
          </w:p>
        </w:tc>
      </w:tr>
      <w:tr w:rsidR="001C416B" w:rsidRPr="0031202C" w14:paraId="38E98F05" w14:textId="77777777" w:rsidTr="001C416B">
        <w:tc>
          <w:tcPr>
            <w:tcW w:w="4788" w:type="dxa"/>
          </w:tcPr>
          <w:p w14:paraId="2DD4BA30" w14:textId="77777777" w:rsidR="001C416B" w:rsidRPr="0031202C" w:rsidRDefault="001C416B" w:rsidP="001C416B">
            <w:pPr>
              <w:pStyle w:val="Li"/>
            </w:pPr>
            <w:r w:rsidRPr="0031202C">
              <w:t>Play cue</w:t>
            </w:r>
          </w:p>
        </w:tc>
        <w:tc>
          <w:tcPr>
            <w:tcW w:w="4788" w:type="dxa"/>
          </w:tcPr>
          <w:p w14:paraId="54F793AF" w14:textId="77777777" w:rsidR="001C416B" w:rsidRPr="0031202C" w:rsidRDefault="001C416B" w:rsidP="001C416B">
            <w:pPr>
              <w:pStyle w:val="Li"/>
            </w:pPr>
            <w:r w:rsidRPr="0031202C">
              <w:t xml:space="preserve"> The player switches to the Assault Rifle. </w:t>
            </w:r>
          </w:p>
        </w:tc>
      </w:tr>
      <w:tr w:rsidR="001C416B" w:rsidRPr="0031202C" w14:paraId="42B7976E" w14:textId="77777777" w:rsidTr="001C416B">
        <w:tc>
          <w:tcPr>
            <w:tcW w:w="4788" w:type="dxa"/>
          </w:tcPr>
          <w:p w14:paraId="7320829D" w14:textId="77777777" w:rsidR="001C416B" w:rsidRPr="0031202C" w:rsidRDefault="001C416B" w:rsidP="001C416B">
            <w:pPr>
              <w:pStyle w:val="Li"/>
            </w:pPr>
            <w:r w:rsidRPr="0031202C">
              <w:t>Source</w:t>
            </w:r>
          </w:p>
        </w:tc>
        <w:tc>
          <w:tcPr>
            <w:tcW w:w="4788" w:type="dxa"/>
          </w:tcPr>
          <w:p w14:paraId="413FAC08" w14:textId="77777777" w:rsidR="001C416B" w:rsidRPr="0031202C" w:rsidRDefault="001C416B" w:rsidP="001C416B">
            <w:pPr>
              <w:pStyle w:val="Li"/>
            </w:pPr>
            <w:r w:rsidRPr="0031202C">
              <w:t xml:space="preserve"> Collision sounds (Foley) </w:t>
            </w:r>
          </w:p>
        </w:tc>
      </w:tr>
      <w:tr w:rsidR="001C416B" w:rsidRPr="0031202C" w14:paraId="36728713" w14:textId="77777777" w:rsidTr="001C416B">
        <w:tc>
          <w:tcPr>
            <w:tcW w:w="4788" w:type="dxa"/>
          </w:tcPr>
          <w:p w14:paraId="18393FB7" w14:textId="77777777" w:rsidR="001C416B" w:rsidRPr="0031202C" w:rsidRDefault="001C416B" w:rsidP="001C416B">
            <w:pPr>
              <w:pStyle w:val="Li"/>
            </w:pPr>
            <w:r w:rsidRPr="0031202C">
              <w:t>Length</w:t>
            </w:r>
          </w:p>
        </w:tc>
        <w:tc>
          <w:tcPr>
            <w:tcW w:w="4788" w:type="dxa"/>
          </w:tcPr>
          <w:p w14:paraId="674E0068" w14:textId="77777777" w:rsidR="001C416B" w:rsidRPr="0031202C" w:rsidRDefault="001C416B" w:rsidP="001C416B">
            <w:pPr>
              <w:pStyle w:val="Li"/>
            </w:pPr>
            <w:r w:rsidRPr="0031202C">
              <w:t xml:space="preserve"> 0.3 seconds* </w:t>
            </w:r>
          </w:p>
        </w:tc>
      </w:tr>
      <w:tr w:rsidR="001C416B" w:rsidRPr="0031202C" w14:paraId="49F8B12C" w14:textId="77777777" w:rsidTr="001C416B">
        <w:tc>
          <w:tcPr>
            <w:tcW w:w="4788" w:type="dxa"/>
          </w:tcPr>
          <w:p w14:paraId="62B4AFF4" w14:textId="77777777" w:rsidR="001C416B" w:rsidRPr="0031202C" w:rsidRDefault="001C416B" w:rsidP="001C416B">
            <w:pPr>
              <w:pStyle w:val="Li"/>
            </w:pPr>
            <w:r w:rsidRPr="0031202C">
              <w:t>Loops</w:t>
            </w:r>
          </w:p>
        </w:tc>
        <w:tc>
          <w:tcPr>
            <w:tcW w:w="4788" w:type="dxa"/>
          </w:tcPr>
          <w:p w14:paraId="48CF0B7E" w14:textId="77777777" w:rsidR="001C416B" w:rsidRPr="0031202C" w:rsidRDefault="001C416B" w:rsidP="001C416B">
            <w:pPr>
              <w:pStyle w:val="Li"/>
            </w:pPr>
            <w:r w:rsidRPr="0031202C">
              <w:t xml:space="preserve"> No </w:t>
            </w:r>
          </w:p>
        </w:tc>
      </w:tr>
      <w:tr w:rsidR="001C416B" w:rsidRPr="0031202C" w14:paraId="25AB0F1F" w14:textId="77777777" w:rsidTr="001C416B">
        <w:tc>
          <w:tcPr>
            <w:tcW w:w="4788" w:type="dxa"/>
          </w:tcPr>
          <w:p w14:paraId="64B1BB00" w14:textId="77777777" w:rsidR="001C416B" w:rsidRPr="0031202C" w:rsidRDefault="001C416B" w:rsidP="001C416B">
            <w:pPr>
              <w:pStyle w:val="Li"/>
            </w:pPr>
            <w:r w:rsidRPr="0031202C">
              <w:t>3D positional</w:t>
            </w:r>
          </w:p>
        </w:tc>
        <w:tc>
          <w:tcPr>
            <w:tcW w:w="4788" w:type="dxa"/>
          </w:tcPr>
          <w:p w14:paraId="115FDCEC" w14:textId="77777777" w:rsidR="001C416B" w:rsidRPr="0031202C" w:rsidRDefault="001C416B" w:rsidP="001C416B">
            <w:pPr>
              <w:pStyle w:val="Li"/>
            </w:pPr>
            <w:r w:rsidRPr="0031202C">
              <w:t xml:space="preserve"> No </w:t>
            </w:r>
          </w:p>
        </w:tc>
      </w:tr>
      <w:tr w:rsidR="001C416B" w:rsidRPr="0031202C" w14:paraId="78173E1D" w14:textId="77777777" w:rsidTr="001C416B">
        <w:tc>
          <w:tcPr>
            <w:tcW w:w="4788" w:type="dxa"/>
          </w:tcPr>
          <w:p w14:paraId="2E6FD362" w14:textId="77777777" w:rsidR="001C416B" w:rsidRPr="0031202C" w:rsidRDefault="001C416B" w:rsidP="001C416B">
            <w:pPr>
              <w:pStyle w:val="Li"/>
            </w:pPr>
            <w:r w:rsidRPr="0031202C">
              <w:t>Others can hear</w:t>
            </w:r>
          </w:p>
        </w:tc>
        <w:tc>
          <w:tcPr>
            <w:tcW w:w="4788" w:type="dxa"/>
          </w:tcPr>
          <w:p w14:paraId="130D1625" w14:textId="77777777" w:rsidR="001C416B" w:rsidRPr="0031202C" w:rsidRDefault="001C416B" w:rsidP="001C416B">
            <w:pPr>
              <w:pStyle w:val="Li"/>
            </w:pPr>
            <w:r w:rsidRPr="0031202C">
              <w:t xml:space="preserve"> No </w:t>
            </w:r>
          </w:p>
        </w:tc>
      </w:tr>
      <w:tr w:rsidR="001C416B" w:rsidRPr="0031202C" w14:paraId="44AF076F" w14:textId="77777777" w:rsidTr="001C416B">
        <w:tc>
          <w:tcPr>
            <w:tcW w:w="4788" w:type="dxa"/>
          </w:tcPr>
          <w:p w14:paraId="2EB6D2FA" w14:textId="77777777" w:rsidR="001C416B" w:rsidRPr="0031202C" w:rsidRDefault="001C416B" w:rsidP="001C416B">
            <w:pPr>
              <w:pStyle w:val="Li"/>
            </w:pPr>
            <w:r w:rsidRPr="0031202C">
              <w:t>Filename</w:t>
            </w:r>
          </w:p>
        </w:tc>
        <w:tc>
          <w:tcPr>
            <w:tcW w:w="4788" w:type="dxa"/>
          </w:tcPr>
          <w:p w14:paraId="36C87EA3" w14:textId="77777777" w:rsidR="001C416B" w:rsidRPr="0031202C" w:rsidRDefault="001C416B" w:rsidP="001C416B">
            <w:pPr>
              <w:pStyle w:val="Li"/>
            </w:pPr>
            <w:r w:rsidRPr="0031202C">
              <w:t xml:space="preserve"> weapon_AssaultSwitch.wav </w:t>
            </w:r>
          </w:p>
        </w:tc>
      </w:tr>
      <w:tr w:rsidR="001C416B" w:rsidRPr="0031202C" w14:paraId="62F9EDAA" w14:textId="77777777" w:rsidTr="001C416B">
        <w:tc>
          <w:tcPr>
            <w:tcW w:w="4788" w:type="dxa"/>
          </w:tcPr>
          <w:p w14:paraId="09BD0D76" w14:textId="77777777" w:rsidR="001C416B" w:rsidRPr="0031202C" w:rsidRDefault="001C416B" w:rsidP="001C416B">
            <w:pPr>
              <w:pStyle w:val="Li"/>
            </w:pPr>
            <w:r w:rsidRPr="0031202C">
              <w:t>Wavebank</w:t>
            </w:r>
          </w:p>
        </w:tc>
        <w:tc>
          <w:tcPr>
            <w:tcW w:w="4788" w:type="dxa"/>
          </w:tcPr>
          <w:p w14:paraId="34BA1D11" w14:textId="77777777" w:rsidR="001C416B" w:rsidRPr="0031202C" w:rsidRDefault="001C416B" w:rsidP="001C416B">
            <w:pPr>
              <w:pStyle w:val="Li"/>
            </w:pPr>
            <w:r w:rsidRPr="0031202C">
              <w:t xml:space="preserve"> WeaponEffects.xwb </w:t>
            </w:r>
          </w:p>
        </w:tc>
      </w:tr>
      <w:tr w:rsidR="001C416B" w:rsidRPr="0031202C" w14:paraId="7CB86306" w14:textId="77777777" w:rsidTr="001C416B">
        <w:tc>
          <w:tcPr>
            <w:tcW w:w="4788" w:type="dxa"/>
          </w:tcPr>
          <w:p w14:paraId="291F8074" w14:textId="77777777" w:rsidR="001C416B" w:rsidRPr="0031202C" w:rsidRDefault="001C416B" w:rsidP="001C416B">
            <w:pPr>
              <w:pStyle w:val="Li"/>
            </w:pPr>
            <w:r w:rsidRPr="0031202C">
              <w:t>Soundbank</w:t>
            </w:r>
          </w:p>
        </w:tc>
        <w:tc>
          <w:tcPr>
            <w:tcW w:w="4788" w:type="dxa"/>
          </w:tcPr>
          <w:p w14:paraId="388FB8FC" w14:textId="77777777" w:rsidR="001C416B" w:rsidRPr="0031202C" w:rsidRDefault="001C416B" w:rsidP="001C416B">
            <w:pPr>
              <w:pStyle w:val="Li"/>
            </w:pPr>
            <w:r w:rsidRPr="0031202C">
              <w:t xml:space="preserve"> WeaponEffects.xsb </w:t>
            </w:r>
          </w:p>
        </w:tc>
      </w:tr>
      <w:tr w:rsidR="001C416B" w:rsidRPr="0031202C" w14:paraId="1E0FFCBB" w14:textId="77777777" w:rsidTr="001C416B">
        <w:tc>
          <w:tcPr>
            <w:tcW w:w="4788" w:type="dxa"/>
          </w:tcPr>
          <w:p w14:paraId="48BBE852" w14:textId="77777777" w:rsidR="001C416B" w:rsidRPr="0031202C" w:rsidRDefault="001C416B" w:rsidP="001C416B">
            <w:pPr>
              <w:pStyle w:val="Li"/>
            </w:pPr>
            <w:r w:rsidRPr="0031202C">
              <w:t>Cue name</w:t>
            </w:r>
          </w:p>
        </w:tc>
        <w:tc>
          <w:tcPr>
            <w:tcW w:w="4788" w:type="dxa"/>
          </w:tcPr>
          <w:p w14:paraId="6BCC7777" w14:textId="77777777" w:rsidR="001C416B" w:rsidRPr="0031202C" w:rsidRDefault="001C416B" w:rsidP="001C416B">
            <w:pPr>
              <w:pStyle w:val="Li"/>
            </w:pPr>
            <w:r w:rsidRPr="0031202C">
              <w:t xml:space="preserve"> weapon_AssaultSwitch </w:t>
            </w:r>
          </w:p>
        </w:tc>
      </w:tr>
    </w:tbl>
    <w:p w14:paraId="665F4602" w14:textId="77777777" w:rsidR="001C416B" w:rsidRPr="0031202C" w:rsidRDefault="001C416B" w:rsidP="002663F8"/>
    <w:p w14:paraId="700D9DC7" w14:textId="77777777" w:rsidR="001C416B" w:rsidRPr="002663F8" w:rsidRDefault="001C416B" w:rsidP="002663F8">
      <w:pPr>
        <w:jc w:val="center"/>
        <w:rPr>
          <w:b/>
          <w:i/>
          <w:u w:val="single"/>
        </w:rPr>
      </w:pPr>
      <w:r w:rsidRPr="002663F8">
        <w:rPr>
          <w:b/>
          <w:i/>
          <w:u w:val="single"/>
        </w:rPr>
        <w:t>Assault Rifle Fire</w:t>
      </w:r>
    </w:p>
    <w:tbl>
      <w:tblPr>
        <w:tblW w:w="0" w:type="auto"/>
        <w:tblLook w:val="04A0" w:firstRow="1" w:lastRow="0" w:firstColumn="1" w:lastColumn="0" w:noHBand="0" w:noVBand="1"/>
      </w:tblPr>
      <w:tblGrid>
        <w:gridCol w:w="4555"/>
        <w:gridCol w:w="5015"/>
      </w:tblGrid>
      <w:tr w:rsidR="001C416B" w:rsidRPr="0031202C" w14:paraId="77B2D33D" w14:textId="77777777" w:rsidTr="001C416B">
        <w:trPr>
          <w:trHeight w:val="550"/>
        </w:trPr>
        <w:tc>
          <w:tcPr>
            <w:tcW w:w="4555" w:type="dxa"/>
          </w:tcPr>
          <w:p w14:paraId="556AE071" w14:textId="77777777" w:rsidR="001C416B" w:rsidRPr="0031202C" w:rsidRDefault="001C416B" w:rsidP="001C416B">
            <w:pPr>
              <w:pStyle w:val="Li"/>
            </w:pPr>
            <w:r w:rsidRPr="0031202C">
              <w:t>Description</w:t>
            </w:r>
          </w:p>
        </w:tc>
        <w:tc>
          <w:tcPr>
            <w:tcW w:w="5015" w:type="dxa"/>
          </w:tcPr>
          <w:p w14:paraId="0031205A" w14:textId="77777777" w:rsidR="001C416B" w:rsidRPr="0031202C" w:rsidRDefault="001C416B" w:rsidP="001C416B">
            <w:pPr>
              <w:pStyle w:val="Li"/>
            </w:pPr>
            <w:r w:rsidRPr="0031202C">
              <w:t xml:space="preserve"> A fast-paced firing sound with a slight bit of grinding.</w:t>
            </w:r>
          </w:p>
        </w:tc>
      </w:tr>
      <w:tr w:rsidR="001C416B" w:rsidRPr="0031202C" w14:paraId="0CEF8C13" w14:textId="77777777" w:rsidTr="001C416B">
        <w:trPr>
          <w:trHeight w:val="275"/>
        </w:trPr>
        <w:tc>
          <w:tcPr>
            <w:tcW w:w="4555" w:type="dxa"/>
          </w:tcPr>
          <w:p w14:paraId="225ED45C" w14:textId="77777777" w:rsidR="001C416B" w:rsidRPr="0031202C" w:rsidRDefault="001C416B" w:rsidP="001C416B">
            <w:pPr>
              <w:pStyle w:val="Li"/>
            </w:pPr>
            <w:r w:rsidRPr="0031202C">
              <w:t>Play cue</w:t>
            </w:r>
          </w:p>
        </w:tc>
        <w:tc>
          <w:tcPr>
            <w:tcW w:w="5015" w:type="dxa"/>
          </w:tcPr>
          <w:p w14:paraId="2B057F40" w14:textId="77777777" w:rsidR="001C416B" w:rsidRPr="0031202C" w:rsidRDefault="001C416B" w:rsidP="001C416B">
            <w:pPr>
              <w:pStyle w:val="Li"/>
            </w:pPr>
            <w:r w:rsidRPr="0031202C">
              <w:t xml:space="preserve"> The player fires the Assault Rifle. </w:t>
            </w:r>
          </w:p>
        </w:tc>
      </w:tr>
      <w:tr w:rsidR="001C416B" w:rsidRPr="0031202C" w14:paraId="049C925B" w14:textId="77777777" w:rsidTr="001C416B">
        <w:trPr>
          <w:trHeight w:val="275"/>
        </w:trPr>
        <w:tc>
          <w:tcPr>
            <w:tcW w:w="4555" w:type="dxa"/>
          </w:tcPr>
          <w:p w14:paraId="5CDD75DD" w14:textId="77777777" w:rsidR="001C416B" w:rsidRPr="0031202C" w:rsidRDefault="001C416B" w:rsidP="001C416B">
            <w:pPr>
              <w:pStyle w:val="Li"/>
            </w:pPr>
            <w:r w:rsidRPr="0031202C">
              <w:t>Source</w:t>
            </w:r>
          </w:p>
        </w:tc>
        <w:tc>
          <w:tcPr>
            <w:tcW w:w="5015" w:type="dxa"/>
          </w:tcPr>
          <w:p w14:paraId="36FF8BA2" w14:textId="77777777" w:rsidR="001C416B" w:rsidRPr="0031202C" w:rsidRDefault="001C416B" w:rsidP="001C416B">
            <w:pPr>
              <w:pStyle w:val="Li"/>
            </w:pPr>
            <w:r w:rsidRPr="0031202C">
              <w:t xml:space="preserve"> Licensed tracks </w:t>
            </w:r>
          </w:p>
        </w:tc>
      </w:tr>
      <w:tr w:rsidR="001C416B" w:rsidRPr="0031202C" w14:paraId="69D1DDF6" w14:textId="77777777" w:rsidTr="001C416B">
        <w:trPr>
          <w:trHeight w:val="275"/>
        </w:trPr>
        <w:tc>
          <w:tcPr>
            <w:tcW w:w="4555" w:type="dxa"/>
          </w:tcPr>
          <w:p w14:paraId="05A771FF" w14:textId="77777777" w:rsidR="001C416B" w:rsidRPr="0031202C" w:rsidRDefault="001C416B" w:rsidP="001C416B">
            <w:pPr>
              <w:pStyle w:val="Li"/>
            </w:pPr>
            <w:r w:rsidRPr="0031202C">
              <w:t>Length</w:t>
            </w:r>
          </w:p>
        </w:tc>
        <w:tc>
          <w:tcPr>
            <w:tcW w:w="5015" w:type="dxa"/>
          </w:tcPr>
          <w:p w14:paraId="03CCFB50" w14:textId="77777777" w:rsidR="001C416B" w:rsidRPr="0031202C" w:rsidRDefault="001C416B" w:rsidP="001C416B">
            <w:pPr>
              <w:pStyle w:val="Li"/>
            </w:pPr>
            <w:r w:rsidRPr="0031202C">
              <w:t xml:space="preserve"> 0.2 seconds </w:t>
            </w:r>
          </w:p>
        </w:tc>
      </w:tr>
      <w:tr w:rsidR="001C416B" w:rsidRPr="0031202C" w14:paraId="4F65D509" w14:textId="77777777" w:rsidTr="001C416B">
        <w:trPr>
          <w:trHeight w:val="275"/>
        </w:trPr>
        <w:tc>
          <w:tcPr>
            <w:tcW w:w="4555" w:type="dxa"/>
          </w:tcPr>
          <w:p w14:paraId="333D2586" w14:textId="77777777" w:rsidR="001C416B" w:rsidRPr="0031202C" w:rsidRDefault="001C416B" w:rsidP="001C416B">
            <w:pPr>
              <w:pStyle w:val="Li"/>
            </w:pPr>
            <w:r w:rsidRPr="0031202C">
              <w:t>Loops</w:t>
            </w:r>
          </w:p>
        </w:tc>
        <w:tc>
          <w:tcPr>
            <w:tcW w:w="5015" w:type="dxa"/>
          </w:tcPr>
          <w:p w14:paraId="4BD54285" w14:textId="77777777" w:rsidR="001C416B" w:rsidRPr="0031202C" w:rsidRDefault="001C416B" w:rsidP="001C416B">
            <w:pPr>
              <w:pStyle w:val="Li"/>
            </w:pPr>
            <w:r w:rsidRPr="0031202C">
              <w:t xml:space="preserve"> No </w:t>
            </w:r>
          </w:p>
        </w:tc>
      </w:tr>
      <w:tr w:rsidR="001C416B" w:rsidRPr="0031202C" w14:paraId="08F0397B" w14:textId="77777777" w:rsidTr="001C416B">
        <w:trPr>
          <w:trHeight w:val="261"/>
        </w:trPr>
        <w:tc>
          <w:tcPr>
            <w:tcW w:w="4555" w:type="dxa"/>
          </w:tcPr>
          <w:p w14:paraId="10AAA99E" w14:textId="77777777" w:rsidR="001C416B" w:rsidRPr="0031202C" w:rsidRDefault="001C416B" w:rsidP="001C416B">
            <w:pPr>
              <w:pStyle w:val="Li"/>
            </w:pPr>
            <w:r w:rsidRPr="0031202C">
              <w:t>3D positional</w:t>
            </w:r>
          </w:p>
        </w:tc>
        <w:tc>
          <w:tcPr>
            <w:tcW w:w="5015" w:type="dxa"/>
          </w:tcPr>
          <w:p w14:paraId="7E39C2B9" w14:textId="77777777" w:rsidR="001C416B" w:rsidRPr="0031202C" w:rsidRDefault="001C416B" w:rsidP="001C416B">
            <w:pPr>
              <w:pStyle w:val="Li"/>
            </w:pPr>
            <w:r w:rsidRPr="0031202C">
              <w:t xml:space="preserve"> No </w:t>
            </w:r>
          </w:p>
        </w:tc>
      </w:tr>
      <w:tr w:rsidR="001C416B" w:rsidRPr="0031202C" w14:paraId="01B8A515" w14:textId="77777777" w:rsidTr="001C416B">
        <w:trPr>
          <w:trHeight w:val="275"/>
        </w:trPr>
        <w:tc>
          <w:tcPr>
            <w:tcW w:w="4555" w:type="dxa"/>
          </w:tcPr>
          <w:p w14:paraId="02D9EA58" w14:textId="77777777" w:rsidR="001C416B" w:rsidRPr="0031202C" w:rsidRDefault="001C416B" w:rsidP="001C416B">
            <w:pPr>
              <w:pStyle w:val="Li"/>
            </w:pPr>
            <w:r w:rsidRPr="0031202C">
              <w:t>Others can hear</w:t>
            </w:r>
          </w:p>
        </w:tc>
        <w:tc>
          <w:tcPr>
            <w:tcW w:w="5015" w:type="dxa"/>
          </w:tcPr>
          <w:p w14:paraId="7CFFF075" w14:textId="77777777" w:rsidR="001C416B" w:rsidRPr="0031202C" w:rsidRDefault="001C416B" w:rsidP="001C416B">
            <w:pPr>
              <w:pStyle w:val="Li"/>
            </w:pPr>
            <w:r w:rsidRPr="0031202C">
              <w:t xml:space="preserve"> No </w:t>
            </w:r>
          </w:p>
        </w:tc>
      </w:tr>
      <w:tr w:rsidR="001C416B" w:rsidRPr="0031202C" w14:paraId="469C3D72" w14:textId="77777777" w:rsidTr="001C416B">
        <w:trPr>
          <w:trHeight w:val="261"/>
        </w:trPr>
        <w:tc>
          <w:tcPr>
            <w:tcW w:w="4555" w:type="dxa"/>
          </w:tcPr>
          <w:p w14:paraId="23A1C250" w14:textId="77777777" w:rsidR="001C416B" w:rsidRPr="0031202C" w:rsidRDefault="001C416B" w:rsidP="001C416B">
            <w:pPr>
              <w:pStyle w:val="Li"/>
            </w:pPr>
            <w:r w:rsidRPr="0031202C">
              <w:t>Filename</w:t>
            </w:r>
          </w:p>
        </w:tc>
        <w:tc>
          <w:tcPr>
            <w:tcW w:w="5015" w:type="dxa"/>
          </w:tcPr>
          <w:p w14:paraId="0FA84CF0" w14:textId="77777777" w:rsidR="001C416B" w:rsidRPr="0031202C" w:rsidRDefault="001C416B" w:rsidP="001C416B">
            <w:pPr>
              <w:pStyle w:val="Li"/>
            </w:pPr>
            <w:r w:rsidRPr="0031202C">
              <w:t xml:space="preserve"> weapon_AssaultFire.wav </w:t>
            </w:r>
          </w:p>
        </w:tc>
      </w:tr>
      <w:tr w:rsidR="001C416B" w:rsidRPr="0031202C" w14:paraId="6EE2E3FA" w14:textId="77777777" w:rsidTr="001C416B">
        <w:trPr>
          <w:trHeight w:val="275"/>
        </w:trPr>
        <w:tc>
          <w:tcPr>
            <w:tcW w:w="4555" w:type="dxa"/>
          </w:tcPr>
          <w:p w14:paraId="72EE2955" w14:textId="77777777" w:rsidR="001C416B" w:rsidRPr="0031202C" w:rsidRDefault="001C416B" w:rsidP="001C416B">
            <w:pPr>
              <w:pStyle w:val="Li"/>
            </w:pPr>
            <w:r w:rsidRPr="0031202C">
              <w:t>Wavebank</w:t>
            </w:r>
          </w:p>
        </w:tc>
        <w:tc>
          <w:tcPr>
            <w:tcW w:w="5015" w:type="dxa"/>
          </w:tcPr>
          <w:p w14:paraId="35B4A9CD" w14:textId="77777777" w:rsidR="001C416B" w:rsidRPr="0031202C" w:rsidRDefault="001C416B" w:rsidP="001C416B">
            <w:pPr>
              <w:pStyle w:val="Li"/>
            </w:pPr>
            <w:r w:rsidRPr="0031202C">
              <w:t xml:space="preserve"> WeaponEffects.xwb </w:t>
            </w:r>
          </w:p>
        </w:tc>
      </w:tr>
      <w:tr w:rsidR="001C416B" w:rsidRPr="0031202C" w14:paraId="15D9BBDA" w14:textId="77777777" w:rsidTr="001C416B">
        <w:trPr>
          <w:trHeight w:val="261"/>
        </w:trPr>
        <w:tc>
          <w:tcPr>
            <w:tcW w:w="4555" w:type="dxa"/>
          </w:tcPr>
          <w:p w14:paraId="1150EB1B" w14:textId="77777777" w:rsidR="001C416B" w:rsidRPr="0031202C" w:rsidRDefault="001C416B" w:rsidP="001C416B">
            <w:pPr>
              <w:pStyle w:val="Li"/>
            </w:pPr>
            <w:r w:rsidRPr="0031202C">
              <w:t>Soundbank</w:t>
            </w:r>
          </w:p>
        </w:tc>
        <w:tc>
          <w:tcPr>
            <w:tcW w:w="5015" w:type="dxa"/>
          </w:tcPr>
          <w:p w14:paraId="685812E5" w14:textId="77777777" w:rsidR="001C416B" w:rsidRPr="0031202C" w:rsidRDefault="001C416B" w:rsidP="001C416B">
            <w:pPr>
              <w:pStyle w:val="Li"/>
            </w:pPr>
            <w:r w:rsidRPr="0031202C">
              <w:t xml:space="preserve"> WeaponEffects.xsb </w:t>
            </w:r>
          </w:p>
        </w:tc>
      </w:tr>
      <w:tr w:rsidR="001C416B" w:rsidRPr="0031202C" w14:paraId="1A948736" w14:textId="77777777" w:rsidTr="001C416B">
        <w:trPr>
          <w:trHeight w:val="289"/>
        </w:trPr>
        <w:tc>
          <w:tcPr>
            <w:tcW w:w="4555" w:type="dxa"/>
          </w:tcPr>
          <w:p w14:paraId="5D0859CF" w14:textId="77777777" w:rsidR="001C416B" w:rsidRPr="0031202C" w:rsidRDefault="001C416B" w:rsidP="001C416B">
            <w:pPr>
              <w:pStyle w:val="Li"/>
            </w:pPr>
            <w:r w:rsidRPr="0031202C">
              <w:t>Cue name</w:t>
            </w:r>
          </w:p>
        </w:tc>
        <w:tc>
          <w:tcPr>
            <w:tcW w:w="5015" w:type="dxa"/>
          </w:tcPr>
          <w:p w14:paraId="246A3C35" w14:textId="77777777" w:rsidR="001C416B" w:rsidRPr="0031202C" w:rsidRDefault="001C416B" w:rsidP="001C416B">
            <w:pPr>
              <w:pStyle w:val="Li"/>
            </w:pPr>
            <w:r w:rsidRPr="0031202C">
              <w:t xml:space="preserve"> weapon_AssaultFire </w:t>
            </w:r>
          </w:p>
        </w:tc>
      </w:tr>
    </w:tbl>
    <w:p w14:paraId="4F13E0CF" w14:textId="77777777" w:rsidR="001C416B" w:rsidRPr="0031202C" w:rsidRDefault="001C416B" w:rsidP="002663F8"/>
    <w:p w14:paraId="48A435E6" w14:textId="77777777" w:rsidR="001C416B" w:rsidRPr="002663F8" w:rsidRDefault="001C416B" w:rsidP="002663F8">
      <w:pPr>
        <w:jc w:val="center"/>
        <w:rPr>
          <w:b/>
          <w:i/>
          <w:u w:val="single"/>
        </w:rPr>
      </w:pPr>
      <w:r w:rsidRPr="002663F8">
        <w:rPr>
          <w:b/>
          <w:i/>
          <w:u w:val="single"/>
        </w:rPr>
        <w:t>Assault Rifle Reload</w:t>
      </w:r>
    </w:p>
    <w:tbl>
      <w:tblPr>
        <w:tblW w:w="0" w:type="auto"/>
        <w:tblLook w:val="04A0" w:firstRow="1" w:lastRow="0" w:firstColumn="1" w:lastColumn="0" w:noHBand="0" w:noVBand="1"/>
      </w:tblPr>
      <w:tblGrid>
        <w:gridCol w:w="4788"/>
        <w:gridCol w:w="4788"/>
      </w:tblGrid>
      <w:tr w:rsidR="001C416B" w:rsidRPr="0031202C" w14:paraId="6D820E0E" w14:textId="77777777" w:rsidTr="001C416B">
        <w:tc>
          <w:tcPr>
            <w:tcW w:w="4788" w:type="dxa"/>
          </w:tcPr>
          <w:p w14:paraId="5EB48415" w14:textId="77777777" w:rsidR="001C416B" w:rsidRPr="0031202C" w:rsidRDefault="001C416B" w:rsidP="001C416B">
            <w:pPr>
              <w:pStyle w:val="Li"/>
            </w:pPr>
            <w:r w:rsidRPr="0031202C">
              <w:t>Description</w:t>
            </w:r>
          </w:p>
        </w:tc>
        <w:tc>
          <w:tcPr>
            <w:tcW w:w="4788" w:type="dxa"/>
          </w:tcPr>
          <w:p w14:paraId="4E3BF710" w14:textId="77777777" w:rsidR="001C416B" w:rsidRPr="0031202C" w:rsidRDefault="001C416B" w:rsidP="001C416B">
            <w:pPr>
              <w:pStyle w:val="Li"/>
            </w:pPr>
            <w:r w:rsidRPr="0031202C">
              <w:t xml:space="preserve"> Fleshy objects against metal. </w:t>
            </w:r>
          </w:p>
        </w:tc>
      </w:tr>
      <w:tr w:rsidR="001C416B" w:rsidRPr="0031202C" w14:paraId="47669D40" w14:textId="77777777" w:rsidTr="001C416B">
        <w:tc>
          <w:tcPr>
            <w:tcW w:w="4788" w:type="dxa"/>
          </w:tcPr>
          <w:p w14:paraId="316228D8" w14:textId="77777777" w:rsidR="001C416B" w:rsidRPr="0031202C" w:rsidRDefault="001C416B" w:rsidP="001C416B">
            <w:pPr>
              <w:pStyle w:val="Li"/>
            </w:pPr>
            <w:r w:rsidRPr="0031202C">
              <w:t>Play cue</w:t>
            </w:r>
          </w:p>
        </w:tc>
        <w:tc>
          <w:tcPr>
            <w:tcW w:w="4788" w:type="dxa"/>
          </w:tcPr>
          <w:p w14:paraId="1DC5C6C1" w14:textId="77777777" w:rsidR="001C416B" w:rsidRPr="0031202C" w:rsidRDefault="001C416B" w:rsidP="001C416B">
            <w:pPr>
              <w:pStyle w:val="Li"/>
            </w:pPr>
            <w:r w:rsidRPr="0031202C">
              <w:t xml:space="preserve"> The player reloads the Assault Rifle. </w:t>
            </w:r>
          </w:p>
        </w:tc>
      </w:tr>
      <w:tr w:rsidR="001C416B" w:rsidRPr="0031202C" w14:paraId="528E71ED" w14:textId="77777777" w:rsidTr="001C416B">
        <w:tc>
          <w:tcPr>
            <w:tcW w:w="4788" w:type="dxa"/>
          </w:tcPr>
          <w:p w14:paraId="46AB7080" w14:textId="77777777" w:rsidR="001C416B" w:rsidRPr="0031202C" w:rsidRDefault="001C416B" w:rsidP="001C416B">
            <w:pPr>
              <w:pStyle w:val="Li"/>
            </w:pPr>
            <w:r w:rsidRPr="0031202C">
              <w:t>Source</w:t>
            </w:r>
          </w:p>
        </w:tc>
        <w:tc>
          <w:tcPr>
            <w:tcW w:w="4788" w:type="dxa"/>
          </w:tcPr>
          <w:p w14:paraId="3A07A695" w14:textId="77777777" w:rsidR="001C416B" w:rsidRPr="0031202C" w:rsidRDefault="001C416B" w:rsidP="001C416B">
            <w:pPr>
              <w:pStyle w:val="Li"/>
            </w:pPr>
            <w:r w:rsidRPr="0031202C">
              <w:t xml:space="preserve"> Misc. collisions (Foley) </w:t>
            </w:r>
          </w:p>
        </w:tc>
      </w:tr>
      <w:tr w:rsidR="001C416B" w:rsidRPr="0031202C" w14:paraId="57456C46" w14:textId="77777777" w:rsidTr="001C416B">
        <w:tc>
          <w:tcPr>
            <w:tcW w:w="4788" w:type="dxa"/>
          </w:tcPr>
          <w:p w14:paraId="3DB57C19" w14:textId="77777777" w:rsidR="001C416B" w:rsidRPr="0031202C" w:rsidRDefault="001C416B" w:rsidP="001C416B">
            <w:pPr>
              <w:pStyle w:val="Li"/>
            </w:pPr>
            <w:r w:rsidRPr="0031202C">
              <w:t>Length</w:t>
            </w:r>
          </w:p>
        </w:tc>
        <w:tc>
          <w:tcPr>
            <w:tcW w:w="4788" w:type="dxa"/>
          </w:tcPr>
          <w:p w14:paraId="76668D3E" w14:textId="77777777" w:rsidR="001C416B" w:rsidRPr="0031202C" w:rsidRDefault="001C416B" w:rsidP="001C416B">
            <w:pPr>
              <w:pStyle w:val="Li"/>
            </w:pPr>
            <w:r w:rsidRPr="0031202C">
              <w:t xml:space="preserve"> 1 second </w:t>
            </w:r>
          </w:p>
        </w:tc>
      </w:tr>
      <w:tr w:rsidR="001C416B" w:rsidRPr="0031202C" w14:paraId="1B720EC5" w14:textId="77777777" w:rsidTr="001C416B">
        <w:tc>
          <w:tcPr>
            <w:tcW w:w="4788" w:type="dxa"/>
          </w:tcPr>
          <w:p w14:paraId="1D5790B9" w14:textId="77777777" w:rsidR="001C416B" w:rsidRPr="0031202C" w:rsidRDefault="001C416B" w:rsidP="001C416B">
            <w:pPr>
              <w:pStyle w:val="Li"/>
            </w:pPr>
            <w:r w:rsidRPr="0031202C">
              <w:t>Loops</w:t>
            </w:r>
          </w:p>
        </w:tc>
        <w:tc>
          <w:tcPr>
            <w:tcW w:w="4788" w:type="dxa"/>
          </w:tcPr>
          <w:p w14:paraId="4357D423" w14:textId="77777777" w:rsidR="001C416B" w:rsidRPr="0031202C" w:rsidRDefault="001C416B" w:rsidP="001C416B">
            <w:pPr>
              <w:pStyle w:val="Li"/>
            </w:pPr>
            <w:r w:rsidRPr="0031202C">
              <w:t xml:space="preserve"> No </w:t>
            </w:r>
          </w:p>
        </w:tc>
      </w:tr>
      <w:tr w:rsidR="001C416B" w:rsidRPr="0031202C" w14:paraId="57E71511" w14:textId="77777777" w:rsidTr="001C416B">
        <w:tc>
          <w:tcPr>
            <w:tcW w:w="4788" w:type="dxa"/>
          </w:tcPr>
          <w:p w14:paraId="01AD5D0F" w14:textId="77777777" w:rsidR="001C416B" w:rsidRPr="0031202C" w:rsidRDefault="001C416B" w:rsidP="001C416B">
            <w:pPr>
              <w:pStyle w:val="Li"/>
            </w:pPr>
            <w:r w:rsidRPr="0031202C">
              <w:t>3D positional</w:t>
            </w:r>
          </w:p>
        </w:tc>
        <w:tc>
          <w:tcPr>
            <w:tcW w:w="4788" w:type="dxa"/>
          </w:tcPr>
          <w:p w14:paraId="72D7B27B" w14:textId="77777777" w:rsidR="001C416B" w:rsidRPr="0031202C" w:rsidRDefault="001C416B" w:rsidP="001C416B">
            <w:pPr>
              <w:pStyle w:val="Li"/>
            </w:pPr>
            <w:r w:rsidRPr="0031202C">
              <w:t xml:space="preserve"> No </w:t>
            </w:r>
          </w:p>
        </w:tc>
      </w:tr>
      <w:tr w:rsidR="001C416B" w:rsidRPr="0031202C" w14:paraId="6831A83C" w14:textId="77777777" w:rsidTr="001C416B">
        <w:tc>
          <w:tcPr>
            <w:tcW w:w="4788" w:type="dxa"/>
          </w:tcPr>
          <w:p w14:paraId="57200BA9" w14:textId="77777777" w:rsidR="001C416B" w:rsidRPr="0031202C" w:rsidRDefault="001C416B" w:rsidP="001C416B">
            <w:pPr>
              <w:pStyle w:val="Li"/>
            </w:pPr>
            <w:r w:rsidRPr="0031202C">
              <w:t>Others can hear</w:t>
            </w:r>
          </w:p>
        </w:tc>
        <w:tc>
          <w:tcPr>
            <w:tcW w:w="4788" w:type="dxa"/>
          </w:tcPr>
          <w:p w14:paraId="036C2E1C" w14:textId="77777777" w:rsidR="001C416B" w:rsidRPr="0031202C" w:rsidRDefault="001C416B" w:rsidP="001C416B">
            <w:pPr>
              <w:pStyle w:val="Li"/>
            </w:pPr>
            <w:r w:rsidRPr="0031202C">
              <w:t xml:space="preserve"> No </w:t>
            </w:r>
          </w:p>
        </w:tc>
      </w:tr>
      <w:tr w:rsidR="001C416B" w:rsidRPr="0031202C" w14:paraId="5CA597E8" w14:textId="77777777" w:rsidTr="001C416B">
        <w:tc>
          <w:tcPr>
            <w:tcW w:w="4788" w:type="dxa"/>
          </w:tcPr>
          <w:p w14:paraId="540FEB40" w14:textId="77777777" w:rsidR="001C416B" w:rsidRPr="0031202C" w:rsidRDefault="001C416B" w:rsidP="001C416B">
            <w:pPr>
              <w:pStyle w:val="Li"/>
            </w:pPr>
            <w:r w:rsidRPr="0031202C">
              <w:t>Filename</w:t>
            </w:r>
          </w:p>
        </w:tc>
        <w:tc>
          <w:tcPr>
            <w:tcW w:w="4788" w:type="dxa"/>
          </w:tcPr>
          <w:p w14:paraId="01C0CDD8" w14:textId="77777777" w:rsidR="001C416B" w:rsidRPr="0031202C" w:rsidRDefault="001C416B" w:rsidP="001C416B">
            <w:pPr>
              <w:pStyle w:val="Li"/>
            </w:pPr>
            <w:r w:rsidRPr="0031202C">
              <w:t xml:space="preserve"> weapon_AssaultReload.wav </w:t>
            </w:r>
          </w:p>
        </w:tc>
      </w:tr>
      <w:tr w:rsidR="001C416B" w:rsidRPr="0031202C" w14:paraId="1570ADB5" w14:textId="77777777" w:rsidTr="001C416B">
        <w:tc>
          <w:tcPr>
            <w:tcW w:w="4788" w:type="dxa"/>
          </w:tcPr>
          <w:p w14:paraId="57C18137" w14:textId="77777777" w:rsidR="001C416B" w:rsidRPr="0031202C" w:rsidRDefault="001C416B" w:rsidP="001C416B">
            <w:pPr>
              <w:pStyle w:val="Li"/>
            </w:pPr>
            <w:r w:rsidRPr="0031202C">
              <w:t>Wavebank</w:t>
            </w:r>
          </w:p>
        </w:tc>
        <w:tc>
          <w:tcPr>
            <w:tcW w:w="4788" w:type="dxa"/>
          </w:tcPr>
          <w:p w14:paraId="3586F4F8" w14:textId="77777777" w:rsidR="001C416B" w:rsidRPr="0031202C" w:rsidRDefault="001C416B" w:rsidP="001C416B">
            <w:pPr>
              <w:pStyle w:val="Li"/>
            </w:pPr>
            <w:r w:rsidRPr="0031202C">
              <w:t xml:space="preserve"> WeaponEffects.xwb </w:t>
            </w:r>
          </w:p>
        </w:tc>
      </w:tr>
      <w:tr w:rsidR="001C416B" w:rsidRPr="0031202C" w14:paraId="60845AE1" w14:textId="77777777" w:rsidTr="001C416B">
        <w:tc>
          <w:tcPr>
            <w:tcW w:w="4788" w:type="dxa"/>
          </w:tcPr>
          <w:p w14:paraId="1EC4A38A" w14:textId="77777777" w:rsidR="001C416B" w:rsidRPr="0031202C" w:rsidRDefault="001C416B" w:rsidP="001C416B">
            <w:pPr>
              <w:pStyle w:val="Li"/>
            </w:pPr>
            <w:r w:rsidRPr="0031202C">
              <w:t>Soundbank</w:t>
            </w:r>
          </w:p>
        </w:tc>
        <w:tc>
          <w:tcPr>
            <w:tcW w:w="4788" w:type="dxa"/>
          </w:tcPr>
          <w:p w14:paraId="78C2B41B" w14:textId="77777777" w:rsidR="001C416B" w:rsidRPr="0031202C" w:rsidRDefault="001C416B" w:rsidP="001C416B">
            <w:pPr>
              <w:pStyle w:val="Li"/>
            </w:pPr>
            <w:r w:rsidRPr="0031202C">
              <w:t xml:space="preserve"> WeaponEffects.xsb </w:t>
            </w:r>
          </w:p>
        </w:tc>
      </w:tr>
      <w:tr w:rsidR="001C416B" w:rsidRPr="0031202C" w14:paraId="72F4D45E" w14:textId="77777777" w:rsidTr="001C416B">
        <w:tc>
          <w:tcPr>
            <w:tcW w:w="4788" w:type="dxa"/>
          </w:tcPr>
          <w:p w14:paraId="509F594E" w14:textId="77777777" w:rsidR="001C416B" w:rsidRPr="0031202C" w:rsidRDefault="001C416B" w:rsidP="001C416B">
            <w:pPr>
              <w:pStyle w:val="Ul"/>
              <w:spacing w:after="280" w:afterAutospacing="1"/>
            </w:pPr>
            <w:r w:rsidRPr="0031202C">
              <w:t>Cue name</w:t>
            </w:r>
          </w:p>
        </w:tc>
        <w:tc>
          <w:tcPr>
            <w:tcW w:w="4788" w:type="dxa"/>
          </w:tcPr>
          <w:p w14:paraId="0C31F0F0" w14:textId="77777777" w:rsidR="001C416B" w:rsidRPr="0031202C" w:rsidRDefault="001C416B" w:rsidP="001C416B">
            <w:pPr>
              <w:pStyle w:val="Ul"/>
              <w:spacing w:after="280" w:afterAutospacing="1"/>
            </w:pPr>
            <w:r w:rsidRPr="0031202C">
              <w:t xml:space="preserve"> weapon_AssaultReload </w:t>
            </w:r>
          </w:p>
        </w:tc>
      </w:tr>
    </w:tbl>
    <w:p w14:paraId="3584084B" w14:textId="77777777" w:rsidR="001C416B" w:rsidRPr="0031202C" w:rsidRDefault="001C416B" w:rsidP="002663F8"/>
    <w:p w14:paraId="253EFF89" w14:textId="77777777" w:rsidR="001C416B" w:rsidRPr="002663F8" w:rsidRDefault="001C416B" w:rsidP="002663F8">
      <w:pPr>
        <w:pStyle w:val="Heading4"/>
      </w:pPr>
      <w:bookmarkStart w:id="582" w:name="_Toc256375367"/>
      <w:r w:rsidRPr="002663F8">
        <w:t>Shotgun</w:t>
      </w:r>
      <w:bookmarkEnd w:id="582"/>
    </w:p>
    <w:p w14:paraId="7CDDFFE2" w14:textId="77777777" w:rsidR="001C416B" w:rsidRPr="002663F8" w:rsidRDefault="001C416B" w:rsidP="002663F8">
      <w:pPr>
        <w:jc w:val="center"/>
        <w:rPr>
          <w:b/>
          <w:i/>
          <w:u w:val="single"/>
        </w:rPr>
      </w:pPr>
      <w:r w:rsidRPr="002663F8">
        <w:rPr>
          <w:b/>
          <w:i/>
          <w:u w:val="single"/>
        </w:rPr>
        <w:t>Switch to Shotgun</w:t>
      </w:r>
    </w:p>
    <w:tbl>
      <w:tblPr>
        <w:tblW w:w="0" w:type="auto"/>
        <w:tblLook w:val="04A0" w:firstRow="1" w:lastRow="0" w:firstColumn="1" w:lastColumn="0" w:noHBand="0" w:noVBand="1"/>
      </w:tblPr>
      <w:tblGrid>
        <w:gridCol w:w="4788"/>
        <w:gridCol w:w="4788"/>
      </w:tblGrid>
      <w:tr w:rsidR="001C416B" w:rsidRPr="0031202C" w14:paraId="06EC55D2" w14:textId="77777777" w:rsidTr="001C416B">
        <w:tc>
          <w:tcPr>
            <w:tcW w:w="4788" w:type="dxa"/>
          </w:tcPr>
          <w:p w14:paraId="6BAE8E7D" w14:textId="77777777" w:rsidR="001C416B" w:rsidRPr="0031202C" w:rsidRDefault="001C416B" w:rsidP="001C416B">
            <w:pPr>
              <w:pStyle w:val="Li"/>
            </w:pPr>
            <w:r w:rsidRPr="0031202C">
              <w:t>Description</w:t>
            </w:r>
          </w:p>
        </w:tc>
        <w:tc>
          <w:tcPr>
            <w:tcW w:w="4788" w:type="dxa"/>
          </w:tcPr>
          <w:p w14:paraId="229D4853" w14:textId="77777777" w:rsidR="001C416B" w:rsidRPr="0031202C" w:rsidRDefault="001C416B" w:rsidP="001C416B">
            <w:pPr>
              <w:pStyle w:val="Li"/>
            </w:pPr>
            <w:r w:rsidRPr="0031202C">
              <w:t xml:space="preserve"> A series of hard objects again flesh and cloth. Possibly the same as the switch to the Sniper Rifle. </w:t>
            </w:r>
          </w:p>
        </w:tc>
      </w:tr>
      <w:tr w:rsidR="001C416B" w:rsidRPr="0031202C" w14:paraId="361E1952" w14:textId="77777777" w:rsidTr="001C416B">
        <w:tc>
          <w:tcPr>
            <w:tcW w:w="4788" w:type="dxa"/>
          </w:tcPr>
          <w:p w14:paraId="33A51F93" w14:textId="77777777" w:rsidR="001C416B" w:rsidRPr="0031202C" w:rsidRDefault="001C416B" w:rsidP="001C416B">
            <w:pPr>
              <w:pStyle w:val="Li"/>
            </w:pPr>
            <w:r w:rsidRPr="0031202C">
              <w:lastRenderedPageBreak/>
              <w:t>Play cue</w:t>
            </w:r>
          </w:p>
        </w:tc>
        <w:tc>
          <w:tcPr>
            <w:tcW w:w="4788" w:type="dxa"/>
          </w:tcPr>
          <w:p w14:paraId="60B90C6A" w14:textId="77777777" w:rsidR="001C416B" w:rsidRPr="0031202C" w:rsidRDefault="001C416B" w:rsidP="001C416B">
            <w:pPr>
              <w:pStyle w:val="Li"/>
            </w:pPr>
            <w:r w:rsidRPr="0031202C">
              <w:t xml:space="preserve"> The player switches to the Shotgun. </w:t>
            </w:r>
          </w:p>
        </w:tc>
      </w:tr>
      <w:tr w:rsidR="001C416B" w:rsidRPr="0031202C" w14:paraId="50044FF9" w14:textId="77777777" w:rsidTr="001C416B">
        <w:tc>
          <w:tcPr>
            <w:tcW w:w="4788" w:type="dxa"/>
          </w:tcPr>
          <w:p w14:paraId="3BBE3E53" w14:textId="77777777" w:rsidR="001C416B" w:rsidRPr="0031202C" w:rsidRDefault="001C416B" w:rsidP="001C416B">
            <w:pPr>
              <w:pStyle w:val="Li"/>
            </w:pPr>
            <w:r w:rsidRPr="0031202C">
              <w:t>Source</w:t>
            </w:r>
          </w:p>
        </w:tc>
        <w:tc>
          <w:tcPr>
            <w:tcW w:w="4788" w:type="dxa"/>
          </w:tcPr>
          <w:p w14:paraId="0C69C056" w14:textId="77777777" w:rsidR="001C416B" w:rsidRPr="0031202C" w:rsidRDefault="001C416B" w:rsidP="001C416B">
            <w:pPr>
              <w:pStyle w:val="Li"/>
            </w:pPr>
            <w:r w:rsidRPr="0031202C">
              <w:t xml:space="preserve"> Collision sounds (Foley) </w:t>
            </w:r>
          </w:p>
        </w:tc>
      </w:tr>
      <w:tr w:rsidR="001C416B" w:rsidRPr="0031202C" w14:paraId="3AD67AF2" w14:textId="77777777" w:rsidTr="001C416B">
        <w:tc>
          <w:tcPr>
            <w:tcW w:w="4788" w:type="dxa"/>
          </w:tcPr>
          <w:p w14:paraId="507CEE27" w14:textId="77777777" w:rsidR="001C416B" w:rsidRPr="0031202C" w:rsidRDefault="001C416B" w:rsidP="001C416B">
            <w:pPr>
              <w:pStyle w:val="Li"/>
            </w:pPr>
            <w:r w:rsidRPr="0031202C">
              <w:t>Length</w:t>
            </w:r>
          </w:p>
        </w:tc>
        <w:tc>
          <w:tcPr>
            <w:tcW w:w="4788" w:type="dxa"/>
          </w:tcPr>
          <w:p w14:paraId="63C9412E" w14:textId="77777777" w:rsidR="001C416B" w:rsidRPr="0031202C" w:rsidRDefault="001C416B" w:rsidP="001C416B">
            <w:pPr>
              <w:pStyle w:val="Li"/>
            </w:pPr>
            <w:r w:rsidRPr="0031202C">
              <w:t xml:space="preserve"> 0.3 seconds* </w:t>
            </w:r>
          </w:p>
        </w:tc>
      </w:tr>
      <w:tr w:rsidR="001C416B" w:rsidRPr="0031202C" w14:paraId="6B017250" w14:textId="77777777" w:rsidTr="001C416B">
        <w:tc>
          <w:tcPr>
            <w:tcW w:w="4788" w:type="dxa"/>
          </w:tcPr>
          <w:p w14:paraId="51376BB5" w14:textId="77777777" w:rsidR="001C416B" w:rsidRPr="0031202C" w:rsidRDefault="001C416B" w:rsidP="001C416B">
            <w:pPr>
              <w:pStyle w:val="Li"/>
            </w:pPr>
            <w:r w:rsidRPr="0031202C">
              <w:t>Loops</w:t>
            </w:r>
          </w:p>
        </w:tc>
        <w:tc>
          <w:tcPr>
            <w:tcW w:w="4788" w:type="dxa"/>
          </w:tcPr>
          <w:p w14:paraId="562BD7C5" w14:textId="77777777" w:rsidR="001C416B" w:rsidRPr="0031202C" w:rsidRDefault="001C416B" w:rsidP="001C416B">
            <w:pPr>
              <w:pStyle w:val="Li"/>
            </w:pPr>
            <w:r w:rsidRPr="0031202C">
              <w:t xml:space="preserve"> No </w:t>
            </w:r>
          </w:p>
        </w:tc>
      </w:tr>
      <w:tr w:rsidR="001C416B" w:rsidRPr="0031202C" w14:paraId="745C09BB" w14:textId="77777777" w:rsidTr="001C416B">
        <w:tc>
          <w:tcPr>
            <w:tcW w:w="4788" w:type="dxa"/>
          </w:tcPr>
          <w:p w14:paraId="318B476C" w14:textId="77777777" w:rsidR="001C416B" w:rsidRPr="0031202C" w:rsidRDefault="001C416B" w:rsidP="001C416B">
            <w:pPr>
              <w:pStyle w:val="Li"/>
            </w:pPr>
            <w:r w:rsidRPr="0031202C">
              <w:t>3D positional</w:t>
            </w:r>
          </w:p>
        </w:tc>
        <w:tc>
          <w:tcPr>
            <w:tcW w:w="4788" w:type="dxa"/>
          </w:tcPr>
          <w:p w14:paraId="473FC457" w14:textId="77777777" w:rsidR="001C416B" w:rsidRPr="0031202C" w:rsidRDefault="001C416B" w:rsidP="001C416B">
            <w:pPr>
              <w:pStyle w:val="Li"/>
            </w:pPr>
            <w:r w:rsidRPr="0031202C">
              <w:t xml:space="preserve"> No </w:t>
            </w:r>
          </w:p>
        </w:tc>
      </w:tr>
      <w:tr w:rsidR="001C416B" w:rsidRPr="0031202C" w14:paraId="5DB64B97" w14:textId="77777777" w:rsidTr="001C416B">
        <w:tc>
          <w:tcPr>
            <w:tcW w:w="4788" w:type="dxa"/>
          </w:tcPr>
          <w:p w14:paraId="09EE39C2" w14:textId="77777777" w:rsidR="001C416B" w:rsidRPr="0031202C" w:rsidRDefault="001C416B" w:rsidP="001C416B">
            <w:pPr>
              <w:pStyle w:val="Li"/>
            </w:pPr>
            <w:r w:rsidRPr="0031202C">
              <w:t>Others can hear</w:t>
            </w:r>
          </w:p>
        </w:tc>
        <w:tc>
          <w:tcPr>
            <w:tcW w:w="4788" w:type="dxa"/>
          </w:tcPr>
          <w:p w14:paraId="132A6D78" w14:textId="77777777" w:rsidR="001C416B" w:rsidRPr="0031202C" w:rsidRDefault="001C416B" w:rsidP="001C416B">
            <w:pPr>
              <w:pStyle w:val="Li"/>
            </w:pPr>
            <w:r w:rsidRPr="0031202C">
              <w:t xml:space="preserve"> No </w:t>
            </w:r>
          </w:p>
        </w:tc>
      </w:tr>
      <w:tr w:rsidR="001C416B" w:rsidRPr="0031202C" w14:paraId="6CE36D7B" w14:textId="77777777" w:rsidTr="001C416B">
        <w:tc>
          <w:tcPr>
            <w:tcW w:w="4788" w:type="dxa"/>
          </w:tcPr>
          <w:p w14:paraId="357EC622" w14:textId="77777777" w:rsidR="001C416B" w:rsidRPr="0031202C" w:rsidRDefault="001C416B" w:rsidP="001C416B">
            <w:pPr>
              <w:pStyle w:val="Li"/>
            </w:pPr>
            <w:r w:rsidRPr="0031202C">
              <w:t>Filename</w:t>
            </w:r>
          </w:p>
        </w:tc>
        <w:tc>
          <w:tcPr>
            <w:tcW w:w="4788" w:type="dxa"/>
          </w:tcPr>
          <w:p w14:paraId="5B83DDDE" w14:textId="77777777" w:rsidR="001C416B" w:rsidRPr="0031202C" w:rsidRDefault="001C416B" w:rsidP="001C416B">
            <w:pPr>
              <w:pStyle w:val="Li"/>
            </w:pPr>
            <w:r w:rsidRPr="0031202C">
              <w:t xml:space="preserve"> weapon_ShotgunSwitch.wav </w:t>
            </w:r>
          </w:p>
        </w:tc>
      </w:tr>
      <w:tr w:rsidR="001C416B" w:rsidRPr="0031202C" w14:paraId="4F57F956" w14:textId="77777777" w:rsidTr="001C416B">
        <w:tc>
          <w:tcPr>
            <w:tcW w:w="4788" w:type="dxa"/>
          </w:tcPr>
          <w:p w14:paraId="6BEBEDBC" w14:textId="77777777" w:rsidR="001C416B" w:rsidRPr="0031202C" w:rsidRDefault="001C416B" w:rsidP="001C416B">
            <w:pPr>
              <w:pStyle w:val="Li"/>
            </w:pPr>
            <w:r w:rsidRPr="0031202C">
              <w:t>Wavebank</w:t>
            </w:r>
          </w:p>
        </w:tc>
        <w:tc>
          <w:tcPr>
            <w:tcW w:w="4788" w:type="dxa"/>
          </w:tcPr>
          <w:p w14:paraId="550C2E45" w14:textId="77777777" w:rsidR="001C416B" w:rsidRPr="0031202C" w:rsidRDefault="001C416B" w:rsidP="001C416B">
            <w:pPr>
              <w:pStyle w:val="Li"/>
            </w:pPr>
            <w:r w:rsidRPr="0031202C">
              <w:t xml:space="preserve"> WeaponEffects.xwb </w:t>
            </w:r>
          </w:p>
        </w:tc>
      </w:tr>
      <w:tr w:rsidR="001C416B" w:rsidRPr="0031202C" w14:paraId="6BD71016" w14:textId="77777777" w:rsidTr="001C416B">
        <w:tc>
          <w:tcPr>
            <w:tcW w:w="4788" w:type="dxa"/>
          </w:tcPr>
          <w:p w14:paraId="7D054423" w14:textId="77777777" w:rsidR="001C416B" w:rsidRPr="0031202C" w:rsidRDefault="001C416B" w:rsidP="001C416B">
            <w:pPr>
              <w:pStyle w:val="Li"/>
            </w:pPr>
            <w:r w:rsidRPr="0031202C">
              <w:t>Soundbank</w:t>
            </w:r>
          </w:p>
        </w:tc>
        <w:tc>
          <w:tcPr>
            <w:tcW w:w="4788" w:type="dxa"/>
          </w:tcPr>
          <w:p w14:paraId="4E13E222" w14:textId="77777777" w:rsidR="001C416B" w:rsidRPr="0031202C" w:rsidRDefault="001C416B" w:rsidP="001C416B">
            <w:pPr>
              <w:pStyle w:val="Li"/>
            </w:pPr>
            <w:r w:rsidRPr="0031202C">
              <w:t xml:space="preserve"> WeaponEffects.xsb </w:t>
            </w:r>
          </w:p>
        </w:tc>
      </w:tr>
      <w:tr w:rsidR="001C416B" w:rsidRPr="0031202C" w14:paraId="76CA0B19" w14:textId="77777777" w:rsidTr="001C416B">
        <w:tc>
          <w:tcPr>
            <w:tcW w:w="4788" w:type="dxa"/>
          </w:tcPr>
          <w:p w14:paraId="3490FEC0" w14:textId="77777777" w:rsidR="001C416B" w:rsidRPr="0031202C" w:rsidRDefault="001C416B" w:rsidP="001C416B">
            <w:pPr>
              <w:pStyle w:val="Li"/>
            </w:pPr>
            <w:r w:rsidRPr="0031202C">
              <w:t>Cue name</w:t>
            </w:r>
          </w:p>
        </w:tc>
        <w:tc>
          <w:tcPr>
            <w:tcW w:w="4788" w:type="dxa"/>
          </w:tcPr>
          <w:p w14:paraId="3989CEA9" w14:textId="77777777" w:rsidR="001C416B" w:rsidRPr="0031202C" w:rsidRDefault="001C416B" w:rsidP="001C416B">
            <w:pPr>
              <w:pStyle w:val="Li"/>
            </w:pPr>
            <w:r w:rsidRPr="0031202C">
              <w:t xml:space="preserve"> weapon_ShotgunSwitch </w:t>
            </w:r>
          </w:p>
        </w:tc>
      </w:tr>
    </w:tbl>
    <w:p w14:paraId="4018B8E4" w14:textId="77777777" w:rsidR="001C416B" w:rsidRPr="0031202C" w:rsidRDefault="001C416B" w:rsidP="002663F8"/>
    <w:p w14:paraId="0F79D195" w14:textId="77777777" w:rsidR="001C416B" w:rsidRPr="002663F8" w:rsidRDefault="001C416B" w:rsidP="002663F8">
      <w:pPr>
        <w:jc w:val="center"/>
        <w:rPr>
          <w:b/>
          <w:i/>
          <w:u w:val="single"/>
        </w:rPr>
      </w:pPr>
      <w:r w:rsidRPr="002663F8">
        <w:rPr>
          <w:b/>
          <w:i/>
          <w:u w:val="single"/>
        </w:rPr>
        <w:t>Shotgun Fire</w:t>
      </w:r>
    </w:p>
    <w:tbl>
      <w:tblPr>
        <w:tblW w:w="0" w:type="auto"/>
        <w:tblLook w:val="04A0" w:firstRow="1" w:lastRow="0" w:firstColumn="1" w:lastColumn="0" w:noHBand="0" w:noVBand="1"/>
      </w:tblPr>
      <w:tblGrid>
        <w:gridCol w:w="4788"/>
        <w:gridCol w:w="4788"/>
      </w:tblGrid>
      <w:tr w:rsidR="001C416B" w:rsidRPr="0031202C" w14:paraId="54C6C4EE" w14:textId="77777777" w:rsidTr="001C416B">
        <w:tc>
          <w:tcPr>
            <w:tcW w:w="4788" w:type="dxa"/>
          </w:tcPr>
          <w:p w14:paraId="4F69F0EF" w14:textId="77777777" w:rsidR="001C416B" w:rsidRPr="0031202C" w:rsidRDefault="001C416B" w:rsidP="001C416B">
            <w:pPr>
              <w:pStyle w:val="Li"/>
            </w:pPr>
            <w:r w:rsidRPr="0031202C">
              <w:t>Description</w:t>
            </w:r>
          </w:p>
        </w:tc>
        <w:tc>
          <w:tcPr>
            <w:tcW w:w="4788" w:type="dxa"/>
          </w:tcPr>
          <w:p w14:paraId="2E4CD652" w14:textId="77777777" w:rsidR="001C416B" w:rsidRPr="0031202C" w:rsidRDefault="001C416B" w:rsidP="001C416B">
            <w:pPr>
              <w:pStyle w:val="Li"/>
            </w:pPr>
            <w:r w:rsidRPr="0031202C">
              <w:t xml:space="preserve"> The sound of many small explosions at once and a short clicking afterwards (as is typical for a shotgun). </w:t>
            </w:r>
          </w:p>
        </w:tc>
      </w:tr>
      <w:tr w:rsidR="001C416B" w:rsidRPr="0031202C" w14:paraId="72DC6E15" w14:textId="77777777" w:rsidTr="001C416B">
        <w:tc>
          <w:tcPr>
            <w:tcW w:w="4788" w:type="dxa"/>
          </w:tcPr>
          <w:p w14:paraId="687DC0B1" w14:textId="77777777" w:rsidR="001C416B" w:rsidRPr="0031202C" w:rsidRDefault="001C416B" w:rsidP="001C416B">
            <w:pPr>
              <w:pStyle w:val="Li"/>
            </w:pPr>
            <w:r w:rsidRPr="0031202C">
              <w:t>Play cue</w:t>
            </w:r>
          </w:p>
        </w:tc>
        <w:tc>
          <w:tcPr>
            <w:tcW w:w="4788" w:type="dxa"/>
          </w:tcPr>
          <w:p w14:paraId="3B562529" w14:textId="77777777" w:rsidR="001C416B" w:rsidRPr="0031202C" w:rsidRDefault="001C416B" w:rsidP="001C416B">
            <w:pPr>
              <w:pStyle w:val="Li"/>
            </w:pPr>
            <w:r w:rsidRPr="0031202C">
              <w:t xml:space="preserve"> The player fires the Shotgun. </w:t>
            </w:r>
          </w:p>
        </w:tc>
      </w:tr>
      <w:tr w:rsidR="001C416B" w:rsidRPr="0031202C" w14:paraId="6B2B65CF" w14:textId="77777777" w:rsidTr="001C416B">
        <w:tc>
          <w:tcPr>
            <w:tcW w:w="4788" w:type="dxa"/>
          </w:tcPr>
          <w:p w14:paraId="0D7813D1" w14:textId="77777777" w:rsidR="001C416B" w:rsidRPr="0031202C" w:rsidRDefault="001C416B" w:rsidP="001C416B">
            <w:pPr>
              <w:pStyle w:val="Li"/>
            </w:pPr>
            <w:r w:rsidRPr="0031202C">
              <w:t>Source</w:t>
            </w:r>
          </w:p>
        </w:tc>
        <w:tc>
          <w:tcPr>
            <w:tcW w:w="4788" w:type="dxa"/>
          </w:tcPr>
          <w:p w14:paraId="529CF9E3" w14:textId="77777777" w:rsidR="001C416B" w:rsidRPr="0031202C" w:rsidRDefault="001C416B" w:rsidP="001C416B">
            <w:pPr>
              <w:pStyle w:val="Li"/>
            </w:pPr>
            <w:r w:rsidRPr="0031202C">
              <w:t xml:space="preserve"> Modified Explosion asset </w:t>
            </w:r>
          </w:p>
        </w:tc>
      </w:tr>
      <w:tr w:rsidR="001C416B" w:rsidRPr="0031202C" w14:paraId="47090E27" w14:textId="77777777" w:rsidTr="001C416B">
        <w:tc>
          <w:tcPr>
            <w:tcW w:w="4788" w:type="dxa"/>
          </w:tcPr>
          <w:p w14:paraId="7AEDA910" w14:textId="77777777" w:rsidR="001C416B" w:rsidRPr="0031202C" w:rsidRDefault="001C416B" w:rsidP="001C416B">
            <w:pPr>
              <w:pStyle w:val="Li"/>
            </w:pPr>
            <w:r w:rsidRPr="0031202C">
              <w:t>Length</w:t>
            </w:r>
          </w:p>
        </w:tc>
        <w:tc>
          <w:tcPr>
            <w:tcW w:w="4788" w:type="dxa"/>
          </w:tcPr>
          <w:p w14:paraId="0A7BB630" w14:textId="77777777" w:rsidR="001C416B" w:rsidRPr="0031202C" w:rsidRDefault="001C416B" w:rsidP="001C416B">
            <w:pPr>
              <w:pStyle w:val="Li"/>
            </w:pPr>
            <w:r w:rsidRPr="0031202C">
              <w:t xml:space="preserve"> 0.5 seconds </w:t>
            </w:r>
          </w:p>
        </w:tc>
      </w:tr>
      <w:tr w:rsidR="001C416B" w:rsidRPr="0031202C" w14:paraId="11361897" w14:textId="77777777" w:rsidTr="001C416B">
        <w:tc>
          <w:tcPr>
            <w:tcW w:w="4788" w:type="dxa"/>
          </w:tcPr>
          <w:p w14:paraId="4170C948" w14:textId="77777777" w:rsidR="001C416B" w:rsidRPr="0031202C" w:rsidRDefault="001C416B" w:rsidP="001C416B">
            <w:pPr>
              <w:pStyle w:val="Li"/>
            </w:pPr>
            <w:r w:rsidRPr="0031202C">
              <w:t>Loops</w:t>
            </w:r>
          </w:p>
        </w:tc>
        <w:tc>
          <w:tcPr>
            <w:tcW w:w="4788" w:type="dxa"/>
          </w:tcPr>
          <w:p w14:paraId="1EE6A434" w14:textId="77777777" w:rsidR="001C416B" w:rsidRPr="0031202C" w:rsidRDefault="001C416B" w:rsidP="001C416B">
            <w:pPr>
              <w:pStyle w:val="Li"/>
            </w:pPr>
            <w:r w:rsidRPr="0031202C">
              <w:t xml:space="preserve"> No </w:t>
            </w:r>
          </w:p>
        </w:tc>
      </w:tr>
      <w:tr w:rsidR="001C416B" w:rsidRPr="0031202C" w14:paraId="07CD0845" w14:textId="77777777" w:rsidTr="001C416B">
        <w:tc>
          <w:tcPr>
            <w:tcW w:w="4788" w:type="dxa"/>
          </w:tcPr>
          <w:p w14:paraId="635A0716" w14:textId="77777777" w:rsidR="001C416B" w:rsidRPr="0031202C" w:rsidRDefault="001C416B" w:rsidP="001C416B">
            <w:pPr>
              <w:pStyle w:val="Li"/>
            </w:pPr>
            <w:r w:rsidRPr="0031202C">
              <w:t>3D positional</w:t>
            </w:r>
          </w:p>
        </w:tc>
        <w:tc>
          <w:tcPr>
            <w:tcW w:w="4788" w:type="dxa"/>
          </w:tcPr>
          <w:p w14:paraId="0FCEB39B" w14:textId="77777777" w:rsidR="001C416B" w:rsidRPr="0031202C" w:rsidRDefault="001C416B" w:rsidP="001C416B">
            <w:pPr>
              <w:pStyle w:val="Li"/>
            </w:pPr>
            <w:r w:rsidRPr="0031202C">
              <w:t xml:space="preserve"> Yes </w:t>
            </w:r>
          </w:p>
        </w:tc>
      </w:tr>
      <w:tr w:rsidR="001C416B" w:rsidRPr="0031202C" w14:paraId="2397803F" w14:textId="77777777" w:rsidTr="001C416B">
        <w:tc>
          <w:tcPr>
            <w:tcW w:w="4788" w:type="dxa"/>
          </w:tcPr>
          <w:p w14:paraId="5FC2F311" w14:textId="77777777" w:rsidR="001C416B" w:rsidRPr="0031202C" w:rsidRDefault="001C416B" w:rsidP="001C416B">
            <w:pPr>
              <w:pStyle w:val="Li"/>
            </w:pPr>
            <w:r w:rsidRPr="0031202C">
              <w:t>Others can hear</w:t>
            </w:r>
          </w:p>
        </w:tc>
        <w:tc>
          <w:tcPr>
            <w:tcW w:w="4788" w:type="dxa"/>
          </w:tcPr>
          <w:p w14:paraId="54F3AF43" w14:textId="77777777" w:rsidR="001C416B" w:rsidRPr="0031202C" w:rsidRDefault="001C416B" w:rsidP="001C416B">
            <w:pPr>
              <w:pStyle w:val="Li"/>
            </w:pPr>
            <w:r w:rsidRPr="0031202C">
              <w:t xml:space="preserve"> Yes </w:t>
            </w:r>
          </w:p>
        </w:tc>
      </w:tr>
      <w:tr w:rsidR="001C416B" w:rsidRPr="0031202C" w14:paraId="4F3A6808" w14:textId="77777777" w:rsidTr="001C416B">
        <w:tc>
          <w:tcPr>
            <w:tcW w:w="4788" w:type="dxa"/>
          </w:tcPr>
          <w:p w14:paraId="061FC1BD" w14:textId="77777777" w:rsidR="001C416B" w:rsidRPr="0031202C" w:rsidRDefault="001C416B" w:rsidP="001C416B">
            <w:pPr>
              <w:pStyle w:val="Li"/>
            </w:pPr>
            <w:r w:rsidRPr="0031202C">
              <w:t>Filename</w:t>
            </w:r>
          </w:p>
        </w:tc>
        <w:tc>
          <w:tcPr>
            <w:tcW w:w="4788" w:type="dxa"/>
          </w:tcPr>
          <w:p w14:paraId="0B5822C4" w14:textId="77777777" w:rsidR="001C416B" w:rsidRPr="0031202C" w:rsidRDefault="001C416B" w:rsidP="001C416B">
            <w:pPr>
              <w:pStyle w:val="Li"/>
            </w:pPr>
            <w:r w:rsidRPr="0031202C">
              <w:t xml:space="preserve"> weapon_ShotgunFire.wav </w:t>
            </w:r>
          </w:p>
        </w:tc>
      </w:tr>
      <w:tr w:rsidR="001C416B" w:rsidRPr="0031202C" w14:paraId="7627DE6D" w14:textId="77777777" w:rsidTr="001C416B">
        <w:tc>
          <w:tcPr>
            <w:tcW w:w="4788" w:type="dxa"/>
          </w:tcPr>
          <w:p w14:paraId="0EB5E8E8" w14:textId="77777777" w:rsidR="001C416B" w:rsidRPr="0031202C" w:rsidRDefault="001C416B" w:rsidP="001C416B">
            <w:pPr>
              <w:pStyle w:val="Li"/>
            </w:pPr>
            <w:r w:rsidRPr="0031202C">
              <w:t>Wavebank</w:t>
            </w:r>
          </w:p>
        </w:tc>
        <w:tc>
          <w:tcPr>
            <w:tcW w:w="4788" w:type="dxa"/>
          </w:tcPr>
          <w:p w14:paraId="73B4B244" w14:textId="77777777" w:rsidR="001C416B" w:rsidRPr="0031202C" w:rsidRDefault="001C416B" w:rsidP="001C416B">
            <w:pPr>
              <w:pStyle w:val="Li"/>
            </w:pPr>
            <w:r w:rsidRPr="0031202C">
              <w:t xml:space="preserve"> WeaponEffects.xwb </w:t>
            </w:r>
          </w:p>
        </w:tc>
      </w:tr>
      <w:tr w:rsidR="001C416B" w:rsidRPr="0031202C" w14:paraId="30375B9C" w14:textId="77777777" w:rsidTr="001C416B">
        <w:tc>
          <w:tcPr>
            <w:tcW w:w="4788" w:type="dxa"/>
          </w:tcPr>
          <w:p w14:paraId="728CE1DF" w14:textId="77777777" w:rsidR="001C416B" w:rsidRPr="0031202C" w:rsidRDefault="001C416B" w:rsidP="001C416B">
            <w:pPr>
              <w:pStyle w:val="Li"/>
            </w:pPr>
            <w:r w:rsidRPr="0031202C">
              <w:t>Soundbank</w:t>
            </w:r>
          </w:p>
        </w:tc>
        <w:tc>
          <w:tcPr>
            <w:tcW w:w="4788" w:type="dxa"/>
          </w:tcPr>
          <w:p w14:paraId="21C225F8" w14:textId="77777777" w:rsidR="001C416B" w:rsidRPr="0031202C" w:rsidRDefault="001C416B" w:rsidP="001C416B">
            <w:pPr>
              <w:pStyle w:val="Li"/>
            </w:pPr>
            <w:r w:rsidRPr="0031202C">
              <w:t xml:space="preserve"> WeaponEffects.xsb </w:t>
            </w:r>
          </w:p>
        </w:tc>
      </w:tr>
      <w:tr w:rsidR="001C416B" w:rsidRPr="0031202C" w14:paraId="54D857BB" w14:textId="77777777" w:rsidTr="001C416B">
        <w:tc>
          <w:tcPr>
            <w:tcW w:w="4788" w:type="dxa"/>
          </w:tcPr>
          <w:p w14:paraId="56C23235" w14:textId="77777777" w:rsidR="001C416B" w:rsidRPr="0031202C" w:rsidRDefault="001C416B" w:rsidP="001C416B">
            <w:pPr>
              <w:pStyle w:val="Li"/>
            </w:pPr>
            <w:r w:rsidRPr="0031202C">
              <w:t>Cue name</w:t>
            </w:r>
          </w:p>
        </w:tc>
        <w:tc>
          <w:tcPr>
            <w:tcW w:w="4788" w:type="dxa"/>
          </w:tcPr>
          <w:p w14:paraId="730D007B" w14:textId="77777777" w:rsidR="001C416B" w:rsidRPr="0031202C" w:rsidRDefault="001C416B" w:rsidP="001C416B">
            <w:pPr>
              <w:pStyle w:val="Li"/>
            </w:pPr>
            <w:r w:rsidRPr="0031202C">
              <w:t xml:space="preserve"> weapon_ShotgunFire </w:t>
            </w:r>
          </w:p>
        </w:tc>
      </w:tr>
    </w:tbl>
    <w:p w14:paraId="0AAA941A" w14:textId="77777777" w:rsidR="001C416B" w:rsidRPr="0031202C" w:rsidRDefault="001C416B" w:rsidP="001C416B">
      <w:pPr>
        <w:pStyle w:val="Ul"/>
        <w:shd w:val="solid" w:color="FFFFFF" w:fill="auto"/>
      </w:pPr>
    </w:p>
    <w:p w14:paraId="4D0063E4" w14:textId="77777777" w:rsidR="001C416B" w:rsidRPr="002663F8" w:rsidRDefault="001C416B" w:rsidP="002663F8">
      <w:pPr>
        <w:jc w:val="center"/>
        <w:rPr>
          <w:b/>
          <w:i/>
          <w:u w:val="single"/>
        </w:rPr>
      </w:pPr>
      <w:r w:rsidRPr="002663F8">
        <w:rPr>
          <w:b/>
          <w:i/>
          <w:u w:val="single"/>
        </w:rPr>
        <w:t>Shotgun Reload</w:t>
      </w:r>
    </w:p>
    <w:tbl>
      <w:tblPr>
        <w:tblW w:w="0" w:type="auto"/>
        <w:tblLook w:val="04A0" w:firstRow="1" w:lastRow="0" w:firstColumn="1" w:lastColumn="0" w:noHBand="0" w:noVBand="1"/>
      </w:tblPr>
      <w:tblGrid>
        <w:gridCol w:w="4788"/>
        <w:gridCol w:w="4788"/>
      </w:tblGrid>
      <w:tr w:rsidR="001C416B" w:rsidRPr="0031202C" w14:paraId="79048F10" w14:textId="77777777" w:rsidTr="001C416B">
        <w:tc>
          <w:tcPr>
            <w:tcW w:w="4788" w:type="dxa"/>
          </w:tcPr>
          <w:p w14:paraId="2304EF62" w14:textId="77777777" w:rsidR="001C416B" w:rsidRPr="0031202C" w:rsidRDefault="001C416B" w:rsidP="001C416B">
            <w:pPr>
              <w:pStyle w:val="Li"/>
            </w:pPr>
            <w:r w:rsidRPr="0031202C">
              <w:t>Description</w:t>
            </w:r>
          </w:p>
        </w:tc>
        <w:tc>
          <w:tcPr>
            <w:tcW w:w="4788" w:type="dxa"/>
          </w:tcPr>
          <w:p w14:paraId="0F603601" w14:textId="77777777" w:rsidR="001C416B" w:rsidRPr="0031202C" w:rsidRDefault="001C416B" w:rsidP="001C416B">
            <w:pPr>
              <w:pStyle w:val="Li"/>
            </w:pPr>
            <w:r w:rsidRPr="0031202C">
              <w:t xml:space="preserve"> The sound of three shotguns reloading at varying rates. </w:t>
            </w:r>
          </w:p>
        </w:tc>
      </w:tr>
      <w:tr w:rsidR="001C416B" w:rsidRPr="0031202C" w14:paraId="0981A9A9" w14:textId="77777777" w:rsidTr="001C416B">
        <w:tc>
          <w:tcPr>
            <w:tcW w:w="4788" w:type="dxa"/>
          </w:tcPr>
          <w:p w14:paraId="3EF15CB0" w14:textId="77777777" w:rsidR="001C416B" w:rsidRPr="0031202C" w:rsidRDefault="001C416B" w:rsidP="001C416B">
            <w:pPr>
              <w:pStyle w:val="Li"/>
            </w:pPr>
            <w:r w:rsidRPr="0031202C">
              <w:t>Play cue</w:t>
            </w:r>
          </w:p>
        </w:tc>
        <w:tc>
          <w:tcPr>
            <w:tcW w:w="4788" w:type="dxa"/>
          </w:tcPr>
          <w:p w14:paraId="4C7D99CA" w14:textId="77777777" w:rsidR="001C416B" w:rsidRPr="0031202C" w:rsidRDefault="001C416B" w:rsidP="001C416B">
            <w:pPr>
              <w:pStyle w:val="Li"/>
            </w:pPr>
            <w:r w:rsidRPr="0031202C">
              <w:t xml:space="preserve"> The player reloads the Shotgun. </w:t>
            </w:r>
          </w:p>
        </w:tc>
      </w:tr>
      <w:tr w:rsidR="001C416B" w:rsidRPr="0031202C" w14:paraId="40751C20" w14:textId="77777777" w:rsidTr="001C416B">
        <w:tc>
          <w:tcPr>
            <w:tcW w:w="4788" w:type="dxa"/>
          </w:tcPr>
          <w:p w14:paraId="4E56729D" w14:textId="77777777" w:rsidR="001C416B" w:rsidRPr="0031202C" w:rsidRDefault="001C416B" w:rsidP="001C416B">
            <w:pPr>
              <w:pStyle w:val="Li"/>
            </w:pPr>
            <w:r w:rsidRPr="0031202C">
              <w:t>Source</w:t>
            </w:r>
          </w:p>
        </w:tc>
        <w:tc>
          <w:tcPr>
            <w:tcW w:w="4788" w:type="dxa"/>
          </w:tcPr>
          <w:p w14:paraId="6577D00B" w14:textId="77777777" w:rsidR="001C416B" w:rsidRPr="0031202C" w:rsidRDefault="001C416B" w:rsidP="001C416B">
            <w:pPr>
              <w:pStyle w:val="Li"/>
            </w:pPr>
            <w:r w:rsidRPr="0031202C">
              <w:t xml:space="preserve"> Reloading (Licensed tracks) </w:t>
            </w:r>
          </w:p>
        </w:tc>
      </w:tr>
      <w:tr w:rsidR="001C416B" w:rsidRPr="0031202C" w14:paraId="3F1B1C09" w14:textId="77777777" w:rsidTr="001C416B">
        <w:tc>
          <w:tcPr>
            <w:tcW w:w="4788" w:type="dxa"/>
          </w:tcPr>
          <w:p w14:paraId="67C4C134" w14:textId="77777777" w:rsidR="001C416B" w:rsidRPr="0031202C" w:rsidRDefault="001C416B" w:rsidP="001C416B">
            <w:pPr>
              <w:pStyle w:val="Li"/>
            </w:pPr>
            <w:r w:rsidRPr="0031202C">
              <w:t>Length</w:t>
            </w:r>
          </w:p>
        </w:tc>
        <w:tc>
          <w:tcPr>
            <w:tcW w:w="4788" w:type="dxa"/>
          </w:tcPr>
          <w:p w14:paraId="0234CFF8" w14:textId="77777777" w:rsidR="001C416B" w:rsidRPr="0031202C" w:rsidRDefault="001C416B" w:rsidP="001C416B">
            <w:pPr>
              <w:pStyle w:val="Li"/>
            </w:pPr>
            <w:r w:rsidRPr="0031202C">
              <w:t xml:space="preserve"> 0.5 seconds </w:t>
            </w:r>
          </w:p>
        </w:tc>
      </w:tr>
      <w:tr w:rsidR="001C416B" w:rsidRPr="0031202C" w14:paraId="330B05C6" w14:textId="77777777" w:rsidTr="001C416B">
        <w:tc>
          <w:tcPr>
            <w:tcW w:w="4788" w:type="dxa"/>
          </w:tcPr>
          <w:p w14:paraId="0E0F4EEE" w14:textId="77777777" w:rsidR="001C416B" w:rsidRPr="0031202C" w:rsidRDefault="001C416B" w:rsidP="001C416B">
            <w:pPr>
              <w:pStyle w:val="Li"/>
            </w:pPr>
            <w:r w:rsidRPr="0031202C">
              <w:t>Loops</w:t>
            </w:r>
          </w:p>
        </w:tc>
        <w:tc>
          <w:tcPr>
            <w:tcW w:w="4788" w:type="dxa"/>
          </w:tcPr>
          <w:p w14:paraId="7C53B9C7" w14:textId="77777777" w:rsidR="001C416B" w:rsidRPr="0031202C" w:rsidRDefault="001C416B" w:rsidP="001C416B">
            <w:pPr>
              <w:pStyle w:val="Li"/>
            </w:pPr>
            <w:r w:rsidRPr="0031202C">
              <w:t xml:space="preserve"> No </w:t>
            </w:r>
          </w:p>
        </w:tc>
      </w:tr>
      <w:tr w:rsidR="001C416B" w:rsidRPr="0031202C" w14:paraId="4911646B" w14:textId="77777777" w:rsidTr="001C416B">
        <w:tc>
          <w:tcPr>
            <w:tcW w:w="4788" w:type="dxa"/>
          </w:tcPr>
          <w:p w14:paraId="48E947C8" w14:textId="77777777" w:rsidR="001C416B" w:rsidRPr="0031202C" w:rsidRDefault="001C416B" w:rsidP="001C416B">
            <w:pPr>
              <w:pStyle w:val="Li"/>
            </w:pPr>
            <w:r w:rsidRPr="0031202C">
              <w:t>3D positional</w:t>
            </w:r>
          </w:p>
        </w:tc>
        <w:tc>
          <w:tcPr>
            <w:tcW w:w="4788" w:type="dxa"/>
          </w:tcPr>
          <w:p w14:paraId="3873AF1B" w14:textId="77777777" w:rsidR="001C416B" w:rsidRPr="0031202C" w:rsidRDefault="001C416B" w:rsidP="001C416B">
            <w:pPr>
              <w:pStyle w:val="Li"/>
            </w:pPr>
            <w:r w:rsidRPr="0031202C">
              <w:t xml:space="preserve"> No </w:t>
            </w:r>
          </w:p>
        </w:tc>
      </w:tr>
      <w:tr w:rsidR="001C416B" w:rsidRPr="0031202C" w14:paraId="281BB019" w14:textId="77777777" w:rsidTr="001C416B">
        <w:tc>
          <w:tcPr>
            <w:tcW w:w="4788" w:type="dxa"/>
          </w:tcPr>
          <w:p w14:paraId="3B462CE5" w14:textId="77777777" w:rsidR="001C416B" w:rsidRPr="0031202C" w:rsidRDefault="001C416B" w:rsidP="001C416B">
            <w:pPr>
              <w:pStyle w:val="Li"/>
            </w:pPr>
            <w:r w:rsidRPr="0031202C">
              <w:t>Others can hear</w:t>
            </w:r>
          </w:p>
        </w:tc>
        <w:tc>
          <w:tcPr>
            <w:tcW w:w="4788" w:type="dxa"/>
          </w:tcPr>
          <w:p w14:paraId="0E3526BC" w14:textId="77777777" w:rsidR="001C416B" w:rsidRPr="0031202C" w:rsidRDefault="001C416B" w:rsidP="001C416B">
            <w:pPr>
              <w:pStyle w:val="Li"/>
            </w:pPr>
            <w:r w:rsidRPr="0031202C">
              <w:t xml:space="preserve"> No </w:t>
            </w:r>
          </w:p>
        </w:tc>
      </w:tr>
      <w:tr w:rsidR="001C416B" w:rsidRPr="0031202C" w14:paraId="26EA06C1" w14:textId="77777777" w:rsidTr="001C416B">
        <w:tc>
          <w:tcPr>
            <w:tcW w:w="4788" w:type="dxa"/>
          </w:tcPr>
          <w:p w14:paraId="493F7298" w14:textId="77777777" w:rsidR="001C416B" w:rsidRPr="0031202C" w:rsidRDefault="001C416B" w:rsidP="001C416B">
            <w:pPr>
              <w:pStyle w:val="Li"/>
            </w:pPr>
            <w:r w:rsidRPr="0031202C">
              <w:t>Filename</w:t>
            </w:r>
          </w:p>
        </w:tc>
        <w:tc>
          <w:tcPr>
            <w:tcW w:w="4788" w:type="dxa"/>
          </w:tcPr>
          <w:p w14:paraId="221BFDF3" w14:textId="77777777" w:rsidR="001C416B" w:rsidRPr="0031202C" w:rsidRDefault="001C416B" w:rsidP="001C416B">
            <w:pPr>
              <w:pStyle w:val="Li"/>
            </w:pPr>
            <w:r w:rsidRPr="0031202C">
              <w:t xml:space="preserve"> weapon_ShotgunReload.wav </w:t>
            </w:r>
          </w:p>
        </w:tc>
      </w:tr>
      <w:tr w:rsidR="001C416B" w:rsidRPr="0031202C" w14:paraId="0B192573" w14:textId="77777777" w:rsidTr="001C416B">
        <w:tc>
          <w:tcPr>
            <w:tcW w:w="4788" w:type="dxa"/>
          </w:tcPr>
          <w:p w14:paraId="7B11EBC8" w14:textId="77777777" w:rsidR="001C416B" w:rsidRPr="0031202C" w:rsidRDefault="001C416B" w:rsidP="001C416B">
            <w:pPr>
              <w:pStyle w:val="Li"/>
            </w:pPr>
            <w:r w:rsidRPr="0031202C">
              <w:t>Wavebank</w:t>
            </w:r>
          </w:p>
        </w:tc>
        <w:tc>
          <w:tcPr>
            <w:tcW w:w="4788" w:type="dxa"/>
          </w:tcPr>
          <w:p w14:paraId="798F5768" w14:textId="77777777" w:rsidR="001C416B" w:rsidRPr="0031202C" w:rsidRDefault="001C416B" w:rsidP="001C416B">
            <w:pPr>
              <w:pStyle w:val="Li"/>
            </w:pPr>
            <w:r w:rsidRPr="0031202C">
              <w:t xml:space="preserve"> WeaponEffects.xwb </w:t>
            </w:r>
          </w:p>
        </w:tc>
      </w:tr>
      <w:tr w:rsidR="001C416B" w:rsidRPr="0031202C" w14:paraId="5E023B2F" w14:textId="77777777" w:rsidTr="001C416B">
        <w:tc>
          <w:tcPr>
            <w:tcW w:w="4788" w:type="dxa"/>
          </w:tcPr>
          <w:p w14:paraId="5EBE5935" w14:textId="77777777" w:rsidR="001C416B" w:rsidRPr="0031202C" w:rsidRDefault="001C416B" w:rsidP="001C416B">
            <w:pPr>
              <w:pStyle w:val="Li"/>
            </w:pPr>
            <w:r w:rsidRPr="0031202C">
              <w:t>Soundbank</w:t>
            </w:r>
          </w:p>
        </w:tc>
        <w:tc>
          <w:tcPr>
            <w:tcW w:w="4788" w:type="dxa"/>
          </w:tcPr>
          <w:p w14:paraId="47713B71" w14:textId="77777777" w:rsidR="001C416B" w:rsidRPr="0031202C" w:rsidRDefault="001C416B" w:rsidP="001C416B">
            <w:pPr>
              <w:pStyle w:val="Li"/>
            </w:pPr>
            <w:r w:rsidRPr="0031202C">
              <w:t xml:space="preserve"> WeaponEffects.xsb </w:t>
            </w:r>
          </w:p>
        </w:tc>
      </w:tr>
      <w:tr w:rsidR="001C416B" w:rsidRPr="0031202C" w14:paraId="39EC3BFA" w14:textId="77777777" w:rsidTr="001C416B">
        <w:tc>
          <w:tcPr>
            <w:tcW w:w="4788" w:type="dxa"/>
          </w:tcPr>
          <w:p w14:paraId="16A571D0" w14:textId="77777777" w:rsidR="001C416B" w:rsidRPr="0031202C" w:rsidRDefault="001C416B" w:rsidP="001C416B">
            <w:pPr>
              <w:pStyle w:val="Li"/>
              <w:spacing w:after="280" w:afterAutospacing="1"/>
            </w:pPr>
            <w:r w:rsidRPr="0031202C">
              <w:t>Cue name</w:t>
            </w:r>
          </w:p>
        </w:tc>
        <w:tc>
          <w:tcPr>
            <w:tcW w:w="4788" w:type="dxa"/>
          </w:tcPr>
          <w:p w14:paraId="640BF614" w14:textId="77777777" w:rsidR="001C416B" w:rsidRPr="0031202C" w:rsidRDefault="001C416B" w:rsidP="001C416B">
            <w:pPr>
              <w:pStyle w:val="Li"/>
              <w:spacing w:after="280" w:afterAutospacing="1"/>
            </w:pPr>
            <w:r w:rsidRPr="0031202C">
              <w:t xml:space="preserve"> weapon_ShotgunReload </w:t>
            </w:r>
          </w:p>
        </w:tc>
      </w:tr>
    </w:tbl>
    <w:p w14:paraId="36C5B013" w14:textId="77777777" w:rsidR="002663F8" w:rsidRDefault="002663F8" w:rsidP="002663F8"/>
    <w:p w14:paraId="5900A2F7" w14:textId="77777777" w:rsidR="001C416B" w:rsidRPr="002663F8" w:rsidRDefault="001C416B" w:rsidP="002663F8">
      <w:pPr>
        <w:pStyle w:val="Heading4"/>
      </w:pPr>
      <w:bookmarkStart w:id="583" w:name="_Toc256375368"/>
      <w:r w:rsidRPr="002663F8">
        <w:t>Flamethrower</w:t>
      </w:r>
      <w:bookmarkEnd w:id="583"/>
    </w:p>
    <w:p w14:paraId="0878C450" w14:textId="77777777" w:rsidR="001C416B" w:rsidRPr="002663F8" w:rsidRDefault="001C416B" w:rsidP="002663F8">
      <w:pPr>
        <w:jc w:val="center"/>
        <w:rPr>
          <w:b/>
          <w:i/>
          <w:u w:val="single"/>
        </w:rPr>
      </w:pPr>
      <w:r w:rsidRPr="002663F8">
        <w:rPr>
          <w:b/>
          <w:i/>
          <w:u w:val="single"/>
        </w:rPr>
        <w:t>Switch to Flamethrower</w:t>
      </w:r>
    </w:p>
    <w:tbl>
      <w:tblPr>
        <w:tblW w:w="0" w:type="auto"/>
        <w:tblLook w:val="04A0" w:firstRow="1" w:lastRow="0" w:firstColumn="1" w:lastColumn="0" w:noHBand="0" w:noVBand="1"/>
      </w:tblPr>
      <w:tblGrid>
        <w:gridCol w:w="4788"/>
        <w:gridCol w:w="4788"/>
      </w:tblGrid>
      <w:tr w:rsidR="001C416B" w:rsidRPr="0031202C" w14:paraId="25F623ED" w14:textId="77777777" w:rsidTr="001C416B">
        <w:tc>
          <w:tcPr>
            <w:tcW w:w="4788" w:type="dxa"/>
          </w:tcPr>
          <w:p w14:paraId="1C0FD7BA" w14:textId="77777777" w:rsidR="001C416B" w:rsidRPr="0031202C" w:rsidRDefault="001C416B" w:rsidP="001C416B">
            <w:pPr>
              <w:pStyle w:val="Li"/>
            </w:pPr>
            <w:r w:rsidRPr="0031202C">
              <w:t>Description</w:t>
            </w:r>
          </w:p>
        </w:tc>
        <w:tc>
          <w:tcPr>
            <w:tcW w:w="4788" w:type="dxa"/>
          </w:tcPr>
          <w:p w14:paraId="26D3C9EC" w14:textId="77777777" w:rsidR="001C416B" w:rsidRPr="0031202C" w:rsidRDefault="001C416B" w:rsidP="001C416B">
            <w:pPr>
              <w:pStyle w:val="Li"/>
            </w:pPr>
            <w:r w:rsidRPr="0031202C">
              <w:t xml:space="preserve"> A series of hard objects again flesh and cloth. Possibly the same as the switch to the Sniper Rifle. </w:t>
            </w:r>
          </w:p>
        </w:tc>
      </w:tr>
      <w:tr w:rsidR="001C416B" w:rsidRPr="0031202C" w14:paraId="07652FC4" w14:textId="77777777" w:rsidTr="001C416B">
        <w:tc>
          <w:tcPr>
            <w:tcW w:w="4788" w:type="dxa"/>
          </w:tcPr>
          <w:p w14:paraId="6ECCEF9F" w14:textId="77777777" w:rsidR="001C416B" w:rsidRPr="0031202C" w:rsidRDefault="001C416B" w:rsidP="001C416B">
            <w:pPr>
              <w:pStyle w:val="Li"/>
            </w:pPr>
            <w:r w:rsidRPr="0031202C">
              <w:t>Play cue</w:t>
            </w:r>
          </w:p>
        </w:tc>
        <w:tc>
          <w:tcPr>
            <w:tcW w:w="4788" w:type="dxa"/>
          </w:tcPr>
          <w:p w14:paraId="47118D43" w14:textId="77777777" w:rsidR="001C416B" w:rsidRPr="0031202C" w:rsidRDefault="001C416B" w:rsidP="001C416B">
            <w:pPr>
              <w:pStyle w:val="Li"/>
            </w:pPr>
            <w:r w:rsidRPr="0031202C">
              <w:t xml:space="preserve"> The player switches to the Flamethrower. </w:t>
            </w:r>
          </w:p>
        </w:tc>
      </w:tr>
      <w:tr w:rsidR="001C416B" w:rsidRPr="0031202C" w14:paraId="60CA6FC8" w14:textId="77777777" w:rsidTr="001C416B">
        <w:tc>
          <w:tcPr>
            <w:tcW w:w="4788" w:type="dxa"/>
          </w:tcPr>
          <w:p w14:paraId="4FE61F4F" w14:textId="77777777" w:rsidR="001C416B" w:rsidRPr="0031202C" w:rsidRDefault="001C416B" w:rsidP="001C416B">
            <w:pPr>
              <w:pStyle w:val="Li"/>
            </w:pPr>
            <w:r w:rsidRPr="0031202C">
              <w:t>Source</w:t>
            </w:r>
          </w:p>
        </w:tc>
        <w:tc>
          <w:tcPr>
            <w:tcW w:w="4788" w:type="dxa"/>
          </w:tcPr>
          <w:p w14:paraId="4A4C00E0" w14:textId="77777777" w:rsidR="001C416B" w:rsidRPr="0031202C" w:rsidRDefault="001C416B" w:rsidP="001C416B">
            <w:pPr>
              <w:pStyle w:val="Li"/>
            </w:pPr>
            <w:r w:rsidRPr="0031202C">
              <w:t xml:space="preserve"> Collision sounds (Foley) </w:t>
            </w:r>
          </w:p>
        </w:tc>
      </w:tr>
      <w:tr w:rsidR="001C416B" w:rsidRPr="0031202C" w14:paraId="1968680C" w14:textId="77777777" w:rsidTr="001C416B">
        <w:tc>
          <w:tcPr>
            <w:tcW w:w="4788" w:type="dxa"/>
          </w:tcPr>
          <w:p w14:paraId="512F46C3" w14:textId="77777777" w:rsidR="001C416B" w:rsidRPr="0031202C" w:rsidRDefault="001C416B" w:rsidP="001C416B">
            <w:pPr>
              <w:pStyle w:val="Li"/>
            </w:pPr>
            <w:r w:rsidRPr="0031202C">
              <w:t>Length</w:t>
            </w:r>
          </w:p>
        </w:tc>
        <w:tc>
          <w:tcPr>
            <w:tcW w:w="4788" w:type="dxa"/>
          </w:tcPr>
          <w:p w14:paraId="1DBA9164" w14:textId="77777777" w:rsidR="001C416B" w:rsidRPr="0031202C" w:rsidRDefault="001C416B" w:rsidP="001C416B">
            <w:pPr>
              <w:pStyle w:val="Li"/>
            </w:pPr>
            <w:r w:rsidRPr="0031202C">
              <w:t xml:space="preserve"> 0.3 seconds* </w:t>
            </w:r>
          </w:p>
        </w:tc>
      </w:tr>
      <w:tr w:rsidR="001C416B" w:rsidRPr="0031202C" w14:paraId="7238FA09" w14:textId="77777777" w:rsidTr="001C416B">
        <w:tc>
          <w:tcPr>
            <w:tcW w:w="4788" w:type="dxa"/>
          </w:tcPr>
          <w:p w14:paraId="556C491C" w14:textId="77777777" w:rsidR="001C416B" w:rsidRPr="0031202C" w:rsidRDefault="001C416B" w:rsidP="001C416B">
            <w:pPr>
              <w:pStyle w:val="Li"/>
            </w:pPr>
            <w:r w:rsidRPr="0031202C">
              <w:lastRenderedPageBreak/>
              <w:t>Loops</w:t>
            </w:r>
          </w:p>
        </w:tc>
        <w:tc>
          <w:tcPr>
            <w:tcW w:w="4788" w:type="dxa"/>
          </w:tcPr>
          <w:p w14:paraId="363D8C37" w14:textId="77777777" w:rsidR="001C416B" w:rsidRPr="0031202C" w:rsidRDefault="001C416B" w:rsidP="001C416B">
            <w:pPr>
              <w:pStyle w:val="Li"/>
            </w:pPr>
            <w:r w:rsidRPr="0031202C">
              <w:t xml:space="preserve"> No </w:t>
            </w:r>
          </w:p>
        </w:tc>
      </w:tr>
      <w:tr w:rsidR="001C416B" w:rsidRPr="0031202C" w14:paraId="6F9CEF66" w14:textId="77777777" w:rsidTr="001C416B">
        <w:tc>
          <w:tcPr>
            <w:tcW w:w="4788" w:type="dxa"/>
          </w:tcPr>
          <w:p w14:paraId="0EDD263B" w14:textId="77777777" w:rsidR="001C416B" w:rsidRPr="0031202C" w:rsidRDefault="001C416B" w:rsidP="001C416B">
            <w:pPr>
              <w:pStyle w:val="Li"/>
            </w:pPr>
            <w:r w:rsidRPr="0031202C">
              <w:t>3D positional</w:t>
            </w:r>
          </w:p>
        </w:tc>
        <w:tc>
          <w:tcPr>
            <w:tcW w:w="4788" w:type="dxa"/>
          </w:tcPr>
          <w:p w14:paraId="55105BC1" w14:textId="77777777" w:rsidR="001C416B" w:rsidRPr="0031202C" w:rsidRDefault="001C416B" w:rsidP="001C416B">
            <w:pPr>
              <w:pStyle w:val="Li"/>
            </w:pPr>
            <w:r w:rsidRPr="0031202C">
              <w:t xml:space="preserve"> No </w:t>
            </w:r>
          </w:p>
        </w:tc>
      </w:tr>
      <w:tr w:rsidR="001C416B" w:rsidRPr="0031202C" w14:paraId="0BF57BE4" w14:textId="77777777" w:rsidTr="001C416B">
        <w:tc>
          <w:tcPr>
            <w:tcW w:w="4788" w:type="dxa"/>
          </w:tcPr>
          <w:p w14:paraId="729918A8" w14:textId="77777777" w:rsidR="001C416B" w:rsidRPr="0031202C" w:rsidRDefault="001C416B" w:rsidP="001C416B">
            <w:pPr>
              <w:pStyle w:val="Li"/>
            </w:pPr>
            <w:r w:rsidRPr="0031202C">
              <w:t>Others can hear</w:t>
            </w:r>
          </w:p>
        </w:tc>
        <w:tc>
          <w:tcPr>
            <w:tcW w:w="4788" w:type="dxa"/>
          </w:tcPr>
          <w:p w14:paraId="7653E7EE" w14:textId="77777777" w:rsidR="001C416B" w:rsidRPr="0031202C" w:rsidRDefault="001C416B" w:rsidP="001C416B">
            <w:pPr>
              <w:pStyle w:val="Li"/>
            </w:pPr>
            <w:r w:rsidRPr="0031202C">
              <w:t xml:space="preserve"> No </w:t>
            </w:r>
          </w:p>
        </w:tc>
      </w:tr>
      <w:tr w:rsidR="001C416B" w:rsidRPr="0031202C" w14:paraId="41BE9C0F" w14:textId="77777777" w:rsidTr="001C416B">
        <w:tc>
          <w:tcPr>
            <w:tcW w:w="4788" w:type="dxa"/>
          </w:tcPr>
          <w:p w14:paraId="639E98FE" w14:textId="77777777" w:rsidR="001C416B" w:rsidRPr="0031202C" w:rsidRDefault="001C416B" w:rsidP="001C416B">
            <w:pPr>
              <w:pStyle w:val="Li"/>
            </w:pPr>
            <w:r w:rsidRPr="0031202C">
              <w:t>Filename</w:t>
            </w:r>
          </w:p>
        </w:tc>
        <w:tc>
          <w:tcPr>
            <w:tcW w:w="4788" w:type="dxa"/>
          </w:tcPr>
          <w:p w14:paraId="566026D5" w14:textId="77777777" w:rsidR="001C416B" w:rsidRPr="0031202C" w:rsidRDefault="001C416B" w:rsidP="001C416B">
            <w:pPr>
              <w:pStyle w:val="Li"/>
            </w:pPr>
            <w:r w:rsidRPr="0031202C">
              <w:t xml:space="preserve"> weapon_FlameSwitch.wav </w:t>
            </w:r>
          </w:p>
        </w:tc>
      </w:tr>
      <w:tr w:rsidR="001C416B" w:rsidRPr="0031202C" w14:paraId="7E3ED39E" w14:textId="77777777" w:rsidTr="001C416B">
        <w:tc>
          <w:tcPr>
            <w:tcW w:w="4788" w:type="dxa"/>
          </w:tcPr>
          <w:p w14:paraId="4875CDC1" w14:textId="77777777" w:rsidR="001C416B" w:rsidRPr="0031202C" w:rsidRDefault="001C416B" w:rsidP="001C416B">
            <w:pPr>
              <w:pStyle w:val="Li"/>
            </w:pPr>
            <w:r w:rsidRPr="0031202C">
              <w:t>Wavebank</w:t>
            </w:r>
          </w:p>
        </w:tc>
        <w:tc>
          <w:tcPr>
            <w:tcW w:w="4788" w:type="dxa"/>
          </w:tcPr>
          <w:p w14:paraId="6A634AF0" w14:textId="77777777" w:rsidR="001C416B" w:rsidRPr="0031202C" w:rsidRDefault="001C416B" w:rsidP="001C416B">
            <w:pPr>
              <w:pStyle w:val="Li"/>
            </w:pPr>
            <w:r w:rsidRPr="0031202C">
              <w:t xml:space="preserve"> WeaponEffects.xwb </w:t>
            </w:r>
          </w:p>
        </w:tc>
      </w:tr>
      <w:tr w:rsidR="001C416B" w:rsidRPr="0031202C" w14:paraId="46B85AD0" w14:textId="77777777" w:rsidTr="001C416B">
        <w:tc>
          <w:tcPr>
            <w:tcW w:w="4788" w:type="dxa"/>
          </w:tcPr>
          <w:p w14:paraId="4B494CF5" w14:textId="77777777" w:rsidR="001C416B" w:rsidRPr="0031202C" w:rsidRDefault="001C416B" w:rsidP="001C416B">
            <w:pPr>
              <w:pStyle w:val="Li"/>
            </w:pPr>
            <w:r w:rsidRPr="0031202C">
              <w:t>Soundbank</w:t>
            </w:r>
          </w:p>
        </w:tc>
        <w:tc>
          <w:tcPr>
            <w:tcW w:w="4788" w:type="dxa"/>
          </w:tcPr>
          <w:p w14:paraId="561A36E2" w14:textId="77777777" w:rsidR="001C416B" w:rsidRPr="0031202C" w:rsidRDefault="001C416B" w:rsidP="001C416B">
            <w:pPr>
              <w:pStyle w:val="Li"/>
            </w:pPr>
            <w:r w:rsidRPr="0031202C">
              <w:t xml:space="preserve"> WeaponEffects.xsb </w:t>
            </w:r>
          </w:p>
        </w:tc>
      </w:tr>
      <w:tr w:rsidR="001C416B" w:rsidRPr="0031202C" w14:paraId="32EE8E7D" w14:textId="77777777" w:rsidTr="001C416B">
        <w:tc>
          <w:tcPr>
            <w:tcW w:w="4788" w:type="dxa"/>
          </w:tcPr>
          <w:p w14:paraId="2980A7D1" w14:textId="77777777" w:rsidR="001C416B" w:rsidRPr="0031202C" w:rsidRDefault="001C416B" w:rsidP="001C416B">
            <w:pPr>
              <w:pStyle w:val="Li"/>
            </w:pPr>
            <w:r w:rsidRPr="0031202C">
              <w:t>Cue name</w:t>
            </w:r>
          </w:p>
        </w:tc>
        <w:tc>
          <w:tcPr>
            <w:tcW w:w="4788" w:type="dxa"/>
          </w:tcPr>
          <w:p w14:paraId="47B2D6FD" w14:textId="77777777" w:rsidR="001C416B" w:rsidRPr="0031202C" w:rsidRDefault="001C416B" w:rsidP="001C416B">
            <w:pPr>
              <w:pStyle w:val="Li"/>
            </w:pPr>
            <w:r w:rsidRPr="0031202C">
              <w:t xml:space="preserve"> weapon_FlameSwitch </w:t>
            </w:r>
          </w:p>
        </w:tc>
      </w:tr>
    </w:tbl>
    <w:p w14:paraId="04DD1E71" w14:textId="77777777" w:rsidR="001C416B" w:rsidRPr="0031202C" w:rsidRDefault="001C416B" w:rsidP="002663F8"/>
    <w:p w14:paraId="31E57E0A" w14:textId="77777777" w:rsidR="001C416B" w:rsidRPr="002663F8" w:rsidRDefault="001C416B" w:rsidP="002663F8">
      <w:pPr>
        <w:jc w:val="center"/>
        <w:rPr>
          <w:b/>
          <w:i/>
          <w:u w:val="single"/>
        </w:rPr>
      </w:pPr>
      <w:r w:rsidRPr="002663F8">
        <w:rPr>
          <w:b/>
          <w:i/>
          <w:u w:val="single"/>
        </w:rPr>
        <w:t>Flamethrower Fire</w:t>
      </w:r>
    </w:p>
    <w:tbl>
      <w:tblPr>
        <w:tblW w:w="0" w:type="auto"/>
        <w:tblLook w:val="04A0" w:firstRow="1" w:lastRow="0" w:firstColumn="1" w:lastColumn="0" w:noHBand="0" w:noVBand="1"/>
      </w:tblPr>
      <w:tblGrid>
        <w:gridCol w:w="4788"/>
        <w:gridCol w:w="4788"/>
      </w:tblGrid>
      <w:tr w:rsidR="001C416B" w:rsidRPr="0031202C" w14:paraId="2FDB81DA" w14:textId="77777777" w:rsidTr="001C416B">
        <w:tc>
          <w:tcPr>
            <w:tcW w:w="4788" w:type="dxa"/>
          </w:tcPr>
          <w:p w14:paraId="4C2106D2" w14:textId="77777777" w:rsidR="001C416B" w:rsidRPr="0031202C" w:rsidRDefault="001C416B" w:rsidP="001C416B">
            <w:pPr>
              <w:pStyle w:val="Li"/>
            </w:pPr>
            <w:r w:rsidRPr="0031202C">
              <w:t>Description</w:t>
            </w:r>
          </w:p>
        </w:tc>
        <w:tc>
          <w:tcPr>
            <w:tcW w:w="4788" w:type="dxa"/>
          </w:tcPr>
          <w:p w14:paraId="2A0F812E" w14:textId="77777777" w:rsidR="001C416B" w:rsidRPr="0031202C" w:rsidRDefault="001C416B" w:rsidP="001C416B">
            <w:pPr>
              <w:pStyle w:val="Li"/>
            </w:pPr>
            <w:r w:rsidRPr="0031202C">
              <w:t xml:space="preserve"> The high-pitched whine and sizzle of a microwave ray. </w:t>
            </w:r>
          </w:p>
        </w:tc>
      </w:tr>
      <w:tr w:rsidR="001C416B" w:rsidRPr="0031202C" w14:paraId="3CF4F7CE" w14:textId="77777777" w:rsidTr="001C416B">
        <w:tc>
          <w:tcPr>
            <w:tcW w:w="4788" w:type="dxa"/>
          </w:tcPr>
          <w:p w14:paraId="13114E42" w14:textId="77777777" w:rsidR="001C416B" w:rsidRPr="0031202C" w:rsidRDefault="001C416B" w:rsidP="001C416B">
            <w:pPr>
              <w:pStyle w:val="Li"/>
            </w:pPr>
            <w:r w:rsidRPr="0031202C">
              <w:t>Play cue</w:t>
            </w:r>
          </w:p>
        </w:tc>
        <w:tc>
          <w:tcPr>
            <w:tcW w:w="4788" w:type="dxa"/>
          </w:tcPr>
          <w:p w14:paraId="19F3E716" w14:textId="77777777" w:rsidR="001C416B" w:rsidRPr="0031202C" w:rsidRDefault="001C416B" w:rsidP="001C416B">
            <w:pPr>
              <w:pStyle w:val="Li"/>
            </w:pPr>
            <w:r w:rsidRPr="0031202C">
              <w:t xml:space="preserve"> The player fires the Flamethrower. </w:t>
            </w:r>
          </w:p>
        </w:tc>
      </w:tr>
      <w:tr w:rsidR="001C416B" w:rsidRPr="0031202C" w14:paraId="0A1B540A" w14:textId="77777777" w:rsidTr="001C416B">
        <w:tc>
          <w:tcPr>
            <w:tcW w:w="4788" w:type="dxa"/>
          </w:tcPr>
          <w:p w14:paraId="1CD37840" w14:textId="77777777" w:rsidR="001C416B" w:rsidRPr="0031202C" w:rsidRDefault="001C416B" w:rsidP="001C416B">
            <w:pPr>
              <w:pStyle w:val="Li"/>
            </w:pPr>
            <w:r w:rsidRPr="0031202C">
              <w:t>Source</w:t>
            </w:r>
          </w:p>
        </w:tc>
        <w:tc>
          <w:tcPr>
            <w:tcW w:w="4788" w:type="dxa"/>
          </w:tcPr>
          <w:p w14:paraId="77B8DDA1" w14:textId="77777777" w:rsidR="001C416B" w:rsidRPr="0031202C" w:rsidRDefault="001C416B" w:rsidP="001C416B">
            <w:pPr>
              <w:pStyle w:val="Li"/>
            </w:pPr>
            <w:r w:rsidRPr="0031202C">
              <w:t xml:space="preserve"> Foley or licensed track </w:t>
            </w:r>
          </w:p>
        </w:tc>
      </w:tr>
      <w:tr w:rsidR="001C416B" w:rsidRPr="0031202C" w14:paraId="23050976" w14:textId="77777777" w:rsidTr="001C416B">
        <w:tc>
          <w:tcPr>
            <w:tcW w:w="4788" w:type="dxa"/>
          </w:tcPr>
          <w:p w14:paraId="5573C259" w14:textId="77777777" w:rsidR="001C416B" w:rsidRPr="0031202C" w:rsidRDefault="001C416B" w:rsidP="001C416B">
            <w:pPr>
              <w:pStyle w:val="Li"/>
            </w:pPr>
            <w:r w:rsidRPr="0031202C">
              <w:t>Length</w:t>
            </w:r>
          </w:p>
        </w:tc>
        <w:tc>
          <w:tcPr>
            <w:tcW w:w="4788" w:type="dxa"/>
          </w:tcPr>
          <w:p w14:paraId="54F3AB72" w14:textId="77777777" w:rsidR="001C416B" w:rsidRPr="0031202C" w:rsidRDefault="001C416B" w:rsidP="001C416B">
            <w:pPr>
              <w:pStyle w:val="Li"/>
            </w:pPr>
            <w:r w:rsidRPr="0031202C">
              <w:t xml:space="preserve"> 0.5 seconds </w:t>
            </w:r>
          </w:p>
        </w:tc>
      </w:tr>
      <w:tr w:rsidR="001C416B" w:rsidRPr="0031202C" w14:paraId="70E83DE4" w14:textId="77777777" w:rsidTr="001C416B">
        <w:tc>
          <w:tcPr>
            <w:tcW w:w="4788" w:type="dxa"/>
          </w:tcPr>
          <w:p w14:paraId="1348AD91" w14:textId="77777777" w:rsidR="001C416B" w:rsidRPr="0031202C" w:rsidRDefault="001C416B" w:rsidP="001C416B">
            <w:pPr>
              <w:pStyle w:val="Li"/>
            </w:pPr>
            <w:r w:rsidRPr="0031202C">
              <w:t>Loops</w:t>
            </w:r>
          </w:p>
        </w:tc>
        <w:tc>
          <w:tcPr>
            <w:tcW w:w="4788" w:type="dxa"/>
          </w:tcPr>
          <w:p w14:paraId="663741E8" w14:textId="77777777" w:rsidR="001C416B" w:rsidRPr="0031202C" w:rsidRDefault="001C416B" w:rsidP="001C416B">
            <w:pPr>
              <w:pStyle w:val="Li"/>
            </w:pPr>
            <w:r w:rsidRPr="0031202C">
              <w:t xml:space="preserve"> Yes (until the player releases the fire button) </w:t>
            </w:r>
          </w:p>
        </w:tc>
      </w:tr>
      <w:tr w:rsidR="001C416B" w:rsidRPr="0031202C" w14:paraId="217E1295" w14:textId="77777777" w:rsidTr="001C416B">
        <w:tc>
          <w:tcPr>
            <w:tcW w:w="4788" w:type="dxa"/>
          </w:tcPr>
          <w:p w14:paraId="189B4127" w14:textId="77777777" w:rsidR="001C416B" w:rsidRPr="0031202C" w:rsidRDefault="001C416B" w:rsidP="001C416B">
            <w:pPr>
              <w:pStyle w:val="Li"/>
            </w:pPr>
            <w:r w:rsidRPr="0031202C">
              <w:t>3D positional</w:t>
            </w:r>
          </w:p>
        </w:tc>
        <w:tc>
          <w:tcPr>
            <w:tcW w:w="4788" w:type="dxa"/>
          </w:tcPr>
          <w:p w14:paraId="171F293F" w14:textId="77777777" w:rsidR="001C416B" w:rsidRPr="0031202C" w:rsidRDefault="001C416B" w:rsidP="001C416B">
            <w:pPr>
              <w:pStyle w:val="Li"/>
            </w:pPr>
            <w:r w:rsidRPr="0031202C">
              <w:t xml:space="preserve"> Yes </w:t>
            </w:r>
          </w:p>
        </w:tc>
      </w:tr>
      <w:tr w:rsidR="001C416B" w:rsidRPr="0031202C" w14:paraId="1E459B5C" w14:textId="77777777" w:rsidTr="001C416B">
        <w:tc>
          <w:tcPr>
            <w:tcW w:w="4788" w:type="dxa"/>
          </w:tcPr>
          <w:p w14:paraId="7C9B968C" w14:textId="77777777" w:rsidR="001C416B" w:rsidRPr="0031202C" w:rsidRDefault="001C416B" w:rsidP="001C416B">
            <w:pPr>
              <w:pStyle w:val="Li"/>
            </w:pPr>
            <w:r w:rsidRPr="0031202C">
              <w:t>Others can hear</w:t>
            </w:r>
          </w:p>
        </w:tc>
        <w:tc>
          <w:tcPr>
            <w:tcW w:w="4788" w:type="dxa"/>
          </w:tcPr>
          <w:p w14:paraId="77EB7071" w14:textId="77777777" w:rsidR="001C416B" w:rsidRPr="0031202C" w:rsidRDefault="001C416B" w:rsidP="001C416B">
            <w:pPr>
              <w:pStyle w:val="Li"/>
            </w:pPr>
            <w:r w:rsidRPr="0031202C">
              <w:t xml:space="preserve"> Yes </w:t>
            </w:r>
          </w:p>
        </w:tc>
      </w:tr>
      <w:tr w:rsidR="001C416B" w:rsidRPr="0031202C" w14:paraId="634D3F37" w14:textId="77777777" w:rsidTr="001C416B">
        <w:tc>
          <w:tcPr>
            <w:tcW w:w="4788" w:type="dxa"/>
          </w:tcPr>
          <w:p w14:paraId="6F65D915" w14:textId="77777777" w:rsidR="001C416B" w:rsidRPr="0031202C" w:rsidRDefault="001C416B" w:rsidP="001C416B">
            <w:pPr>
              <w:pStyle w:val="Li"/>
            </w:pPr>
            <w:r w:rsidRPr="0031202C">
              <w:t>Filename</w:t>
            </w:r>
          </w:p>
        </w:tc>
        <w:tc>
          <w:tcPr>
            <w:tcW w:w="4788" w:type="dxa"/>
          </w:tcPr>
          <w:p w14:paraId="3145F177" w14:textId="77777777" w:rsidR="001C416B" w:rsidRPr="0031202C" w:rsidRDefault="001C416B" w:rsidP="001C416B">
            <w:pPr>
              <w:pStyle w:val="Li"/>
            </w:pPr>
            <w:r w:rsidRPr="0031202C">
              <w:t xml:space="preserve"> weapon_FlameFire.wav </w:t>
            </w:r>
          </w:p>
        </w:tc>
      </w:tr>
      <w:tr w:rsidR="001C416B" w:rsidRPr="0031202C" w14:paraId="02F8A079" w14:textId="77777777" w:rsidTr="001C416B">
        <w:tc>
          <w:tcPr>
            <w:tcW w:w="4788" w:type="dxa"/>
          </w:tcPr>
          <w:p w14:paraId="257F0AC8" w14:textId="77777777" w:rsidR="001C416B" w:rsidRPr="0031202C" w:rsidRDefault="001C416B" w:rsidP="001C416B">
            <w:pPr>
              <w:pStyle w:val="Li"/>
            </w:pPr>
            <w:r w:rsidRPr="0031202C">
              <w:t>Wavebank</w:t>
            </w:r>
          </w:p>
        </w:tc>
        <w:tc>
          <w:tcPr>
            <w:tcW w:w="4788" w:type="dxa"/>
          </w:tcPr>
          <w:p w14:paraId="15CD606B" w14:textId="77777777" w:rsidR="001C416B" w:rsidRPr="0031202C" w:rsidRDefault="001C416B" w:rsidP="001C416B">
            <w:pPr>
              <w:pStyle w:val="Li"/>
            </w:pPr>
            <w:r w:rsidRPr="0031202C">
              <w:t xml:space="preserve"> WeaponEffects.xwb </w:t>
            </w:r>
          </w:p>
        </w:tc>
      </w:tr>
      <w:tr w:rsidR="001C416B" w:rsidRPr="0031202C" w14:paraId="5DEE237E" w14:textId="77777777" w:rsidTr="001C416B">
        <w:tc>
          <w:tcPr>
            <w:tcW w:w="4788" w:type="dxa"/>
          </w:tcPr>
          <w:p w14:paraId="1730ECE5" w14:textId="77777777" w:rsidR="001C416B" w:rsidRPr="0031202C" w:rsidRDefault="001C416B" w:rsidP="001C416B">
            <w:pPr>
              <w:pStyle w:val="Li"/>
            </w:pPr>
            <w:r w:rsidRPr="0031202C">
              <w:t>Soundbank</w:t>
            </w:r>
          </w:p>
        </w:tc>
        <w:tc>
          <w:tcPr>
            <w:tcW w:w="4788" w:type="dxa"/>
          </w:tcPr>
          <w:p w14:paraId="4AFCC3BE" w14:textId="77777777" w:rsidR="001C416B" w:rsidRPr="0031202C" w:rsidRDefault="001C416B" w:rsidP="001C416B">
            <w:pPr>
              <w:pStyle w:val="Li"/>
            </w:pPr>
            <w:r w:rsidRPr="0031202C">
              <w:t xml:space="preserve"> WeaponEffects.xsb </w:t>
            </w:r>
          </w:p>
        </w:tc>
      </w:tr>
      <w:tr w:rsidR="001C416B" w:rsidRPr="0031202C" w14:paraId="015913B0" w14:textId="77777777" w:rsidTr="001C416B">
        <w:tc>
          <w:tcPr>
            <w:tcW w:w="4788" w:type="dxa"/>
          </w:tcPr>
          <w:p w14:paraId="13D47FF4" w14:textId="77777777" w:rsidR="001C416B" w:rsidRPr="0031202C" w:rsidRDefault="001C416B" w:rsidP="001C416B">
            <w:pPr>
              <w:pStyle w:val="Li"/>
            </w:pPr>
            <w:r w:rsidRPr="0031202C">
              <w:t>Cue name</w:t>
            </w:r>
          </w:p>
        </w:tc>
        <w:tc>
          <w:tcPr>
            <w:tcW w:w="4788" w:type="dxa"/>
          </w:tcPr>
          <w:p w14:paraId="5A3D6BB0" w14:textId="77777777" w:rsidR="001C416B" w:rsidRPr="0031202C" w:rsidRDefault="001C416B" w:rsidP="001C416B">
            <w:pPr>
              <w:pStyle w:val="Li"/>
            </w:pPr>
            <w:r w:rsidRPr="0031202C">
              <w:t xml:space="preserve"> weapon_FlameFire </w:t>
            </w:r>
          </w:p>
        </w:tc>
      </w:tr>
    </w:tbl>
    <w:p w14:paraId="5154E4C2" w14:textId="77777777" w:rsidR="001C416B" w:rsidRPr="0031202C" w:rsidRDefault="001C416B" w:rsidP="002663F8"/>
    <w:p w14:paraId="40D8CB8E" w14:textId="77777777" w:rsidR="001C416B" w:rsidRPr="002663F8" w:rsidRDefault="001C416B" w:rsidP="002663F8">
      <w:pPr>
        <w:jc w:val="center"/>
        <w:rPr>
          <w:b/>
          <w:i/>
          <w:u w:val="single"/>
        </w:rPr>
      </w:pPr>
      <w:r w:rsidRPr="002663F8">
        <w:rPr>
          <w:b/>
          <w:i/>
          <w:u w:val="single"/>
        </w:rPr>
        <w:t>Flamethrower Reload</w:t>
      </w:r>
    </w:p>
    <w:tbl>
      <w:tblPr>
        <w:tblW w:w="0" w:type="auto"/>
        <w:tblLook w:val="04A0" w:firstRow="1" w:lastRow="0" w:firstColumn="1" w:lastColumn="0" w:noHBand="0" w:noVBand="1"/>
      </w:tblPr>
      <w:tblGrid>
        <w:gridCol w:w="4788"/>
        <w:gridCol w:w="4788"/>
      </w:tblGrid>
      <w:tr w:rsidR="001C416B" w:rsidRPr="0031202C" w14:paraId="16378CDF" w14:textId="77777777" w:rsidTr="001C416B">
        <w:tc>
          <w:tcPr>
            <w:tcW w:w="4788" w:type="dxa"/>
          </w:tcPr>
          <w:p w14:paraId="5805ED29" w14:textId="77777777" w:rsidR="001C416B" w:rsidRPr="0031202C" w:rsidRDefault="001C416B" w:rsidP="001C416B">
            <w:pPr>
              <w:pStyle w:val="Li"/>
            </w:pPr>
            <w:r w:rsidRPr="0031202C">
              <w:t>Description</w:t>
            </w:r>
          </w:p>
        </w:tc>
        <w:tc>
          <w:tcPr>
            <w:tcW w:w="4788" w:type="dxa"/>
          </w:tcPr>
          <w:p w14:paraId="76683148" w14:textId="77777777" w:rsidR="001C416B" w:rsidRPr="0031202C" w:rsidRDefault="001C416B" w:rsidP="001C416B">
            <w:pPr>
              <w:pStyle w:val="Li"/>
            </w:pPr>
            <w:r w:rsidRPr="0031202C">
              <w:t xml:space="preserve"> The sound of the player pulling out a new cartridge for the Flamethrower. </w:t>
            </w:r>
          </w:p>
        </w:tc>
      </w:tr>
      <w:tr w:rsidR="001C416B" w:rsidRPr="0031202C" w14:paraId="64E19DE6" w14:textId="77777777" w:rsidTr="001C416B">
        <w:tc>
          <w:tcPr>
            <w:tcW w:w="4788" w:type="dxa"/>
          </w:tcPr>
          <w:p w14:paraId="6C240846" w14:textId="77777777" w:rsidR="001C416B" w:rsidRPr="0031202C" w:rsidRDefault="001C416B" w:rsidP="001C416B">
            <w:pPr>
              <w:pStyle w:val="Li"/>
            </w:pPr>
            <w:r w:rsidRPr="0031202C">
              <w:t>Play cue</w:t>
            </w:r>
          </w:p>
        </w:tc>
        <w:tc>
          <w:tcPr>
            <w:tcW w:w="4788" w:type="dxa"/>
          </w:tcPr>
          <w:p w14:paraId="3D5E4749" w14:textId="77777777" w:rsidR="001C416B" w:rsidRPr="0031202C" w:rsidRDefault="001C416B" w:rsidP="001C416B">
            <w:pPr>
              <w:pStyle w:val="Li"/>
            </w:pPr>
            <w:r w:rsidRPr="0031202C">
              <w:t xml:space="preserve"> The player reloads the Flamethrower. </w:t>
            </w:r>
          </w:p>
        </w:tc>
      </w:tr>
      <w:tr w:rsidR="001C416B" w:rsidRPr="0031202C" w14:paraId="6E14BD83" w14:textId="77777777" w:rsidTr="001C416B">
        <w:tc>
          <w:tcPr>
            <w:tcW w:w="4788" w:type="dxa"/>
          </w:tcPr>
          <w:p w14:paraId="3E736D5A" w14:textId="77777777" w:rsidR="001C416B" w:rsidRPr="0031202C" w:rsidRDefault="001C416B" w:rsidP="001C416B">
            <w:pPr>
              <w:pStyle w:val="Li"/>
            </w:pPr>
            <w:r w:rsidRPr="0031202C">
              <w:t>Source</w:t>
            </w:r>
          </w:p>
        </w:tc>
        <w:tc>
          <w:tcPr>
            <w:tcW w:w="4788" w:type="dxa"/>
          </w:tcPr>
          <w:p w14:paraId="6D36E5A4" w14:textId="77777777" w:rsidR="001C416B" w:rsidRPr="0031202C" w:rsidRDefault="001C416B" w:rsidP="001C416B">
            <w:pPr>
              <w:pStyle w:val="Li"/>
            </w:pPr>
            <w:r w:rsidRPr="0031202C">
              <w:t xml:space="preserve"> Foley or licensed track </w:t>
            </w:r>
          </w:p>
        </w:tc>
      </w:tr>
      <w:tr w:rsidR="001C416B" w:rsidRPr="0031202C" w14:paraId="0741CFB6" w14:textId="77777777" w:rsidTr="001C416B">
        <w:tc>
          <w:tcPr>
            <w:tcW w:w="4788" w:type="dxa"/>
          </w:tcPr>
          <w:p w14:paraId="2CB72AE0" w14:textId="77777777" w:rsidR="001C416B" w:rsidRPr="0031202C" w:rsidRDefault="001C416B" w:rsidP="001C416B">
            <w:pPr>
              <w:pStyle w:val="Li"/>
            </w:pPr>
            <w:r w:rsidRPr="0031202C">
              <w:t>Length</w:t>
            </w:r>
          </w:p>
        </w:tc>
        <w:tc>
          <w:tcPr>
            <w:tcW w:w="4788" w:type="dxa"/>
          </w:tcPr>
          <w:p w14:paraId="09F49697" w14:textId="77777777" w:rsidR="001C416B" w:rsidRPr="0031202C" w:rsidRDefault="001C416B" w:rsidP="001C416B">
            <w:pPr>
              <w:pStyle w:val="Li"/>
            </w:pPr>
            <w:r w:rsidRPr="0031202C">
              <w:t xml:space="preserve"> 2 seconds </w:t>
            </w:r>
          </w:p>
        </w:tc>
      </w:tr>
      <w:tr w:rsidR="001C416B" w:rsidRPr="0031202C" w14:paraId="4B68C82A" w14:textId="77777777" w:rsidTr="001C416B">
        <w:tc>
          <w:tcPr>
            <w:tcW w:w="4788" w:type="dxa"/>
          </w:tcPr>
          <w:p w14:paraId="02CA3D15" w14:textId="77777777" w:rsidR="001C416B" w:rsidRPr="0031202C" w:rsidRDefault="001C416B" w:rsidP="001C416B">
            <w:pPr>
              <w:pStyle w:val="Li"/>
            </w:pPr>
            <w:r w:rsidRPr="0031202C">
              <w:t>Loops</w:t>
            </w:r>
          </w:p>
        </w:tc>
        <w:tc>
          <w:tcPr>
            <w:tcW w:w="4788" w:type="dxa"/>
          </w:tcPr>
          <w:p w14:paraId="2395F871" w14:textId="77777777" w:rsidR="001C416B" w:rsidRPr="0031202C" w:rsidRDefault="001C416B" w:rsidP="001C416B">
            <w:pPr>
              <w:pStyle w:val="Li"/>
            </w:pPr>
            <w:r w:rsidRPr="0031202C">
              <w:t xml:space="preserve"> No </w:t>
            </w:r>
          </w:p>
        </w:tc>
      </w:tr>
      <w:tr w:rsidR="001C416B" w:rsidRPr="0031202C" w14:paraId="48E95993" w14:textId="77777777" w:rsidTr="001C416B">
        <w:tc>
          <w:tcPr>
            <w:tcW w:w="4788" w:type="dxa"/>
          </w:tcPr>
          <w:p w14:paraId="0DD3DE2F" w14:textId="77777777" w:rsidR="001C416B" w:rsidRPr="0031202C" w:rsidRDefault="001C416B" w:rsidP="001C416B">
            <w:pPr>
              <w:pStyle w:val="Li"/>
            </w:pPr>
            <w:r w:rsidRPr="0031202C">
              <w:t>3D positional</w:t>
            </w:r>
          </w:p>
        </w:tc>
        <w:tc>
          <w:tcPr>
            <w:tcW w:w="4788" w:type="dxa"/>
          </w:tcPr>
          <w:p w14:paraId="13FF6C45" w14:textId="77777777" w:rsidR="001C416B" w:rsidRPr="0031202C" w:rsidRDefault="001C416B" w:rsidP="001C416B">
            <w:pPr>
              <w:pStyle w:val="Li"/>
            </w:pPr>
            <w:r w:rsidRPr="0031202C">
              <w:t xml:space="preserve"> No </w:t>
            </w:r>
          </w:p>
        </w:tc>
      </w:tr>
      <w:tr w:rsidR="001C416B" w:rsidRPr="0031202C" w14:paraId="7020C7D1" w14:textId="77777777" w:rsidTr="001C416B">
        <w:tc>
          <w:tcPr>
            <w:tcW w:w="4788" w:type="dxa"/>
          </w:tcPr>
          <w:p w14:paraId="3B1E3352" w14:textId="77777777" w:rsidR="001C416B" w:rsidRPr="0031202C" w:rsidRDefault="001C416B" w:rsidP="001C416B">
            <w:pPr>
              <w:pStyle w:val="Li"/>
            </w:pPr>
            <w:r w:rsidRPr="0031202C">
              <w:t>Others can hear</w:t>
            </w:r>
          </w:p>
        </w:tc>
        <w:tc>
          <w:tcPr>
            <w:tcW w:w="4788" w:type="dxa"/>
          </w:tcPr>
          <w:p w14:paraId="10A39F3E" w14:textId="77777777" w:rsidR="001C416B" w:rsidRPr="0031202C" w:rsidRDefault="001C416B" w:rsidP="001C416B">
            <w:pPr>
              <w:pStyle w:val="Li"/>
            </w:pPr>
            <w:r w:rsidRPr="0031202C">
              <w:t xml:space="preserve"> No </w:t>
            </w:r>
          </w:p>
        </w:tc>
      </w:tr>
      <w:tr w:rsidR="001C416B" w:rsidRPr="0031202C" w14:paraId="5CBC62EC" w14:textId="77777777" w:rsidTr="001C416B">
        <w:tc>
          <w:tcPr>
            <w:tcW w:w="4788" w:type="dxa"/>
          </w:tcPr>
          <w:p w14:paraId="349E82E7" w14:textId="77777777" w:rsidR="001C416B" w:rsidRPr="0031202C" w:rsidRDefault="001C416B" w:rsidP="001C416B">
            <w:pPr>
              <w:pStyle w:val="Li"/>
            </w:pPr>
            <w:r w:rsidRPr="0031202C">
              <w:t>Filename</w:t>
            </w:r>
          </w:p>
        </w:tc>
        <w:tc>
          <w:tcPr>
            <w:tcW w:w="4788" w:type="dxa"/>
          </w:tcPr>
          <w:p w14:paraId="4010BA00" w14:textId="77777777" w:rsidR="001C416B" w:rsidRPr="0031202C" w:rsidRDefault="001C416B" w:rsidP="001C416B">
            <w:pPr>
              <w:pStyle w:val="Li"/>
            </w:pPr>
            <w:r w:rsidRPr="0031202C">
              <w:t xml:space="preserve"> weapon_FlameReload.wav </w:t>
            </w:r>
          </w:p>
        </w:tc>
      </w:tr>
      <w:tr w:rsidR="001C416B" w:rsidRPr="0031202C" w14:paraId="47D706AC" w14:textId="77777777" w:rsidTr="001C416B">
        <w:tc>
          <w:tcPr>
            <w:tcW w:w="4788" w:type="dxa"/>
          </w:tcPr>
          <w:p w14:paraId="422BD82B" w14:textId="77777777" w:rsidR="001C416B" w:rsidRPr="0031202C" w:rsidRDefault="001C416B" w:rsidP="001C416B">
            <w:pPr>
              <w:pStyle w:val="Li"/>
            </w:pPr>
            <w:r w:rsidRPr="0031202C">
              <w:t>Wavebank</w:t>
            </w:r>
          </w:p>
        </w:tc>
        <w:tc>
          <w:tcPr>
            <w:tcW w:w="4788" w:type="dxa"/>
          </w:tcPr>
          <w:p w14:paraId="2710BAB2" w14:textId="77777777" w:rsidR="001C416B" w:rsidRPr="0031202C" w:rsidRDefault="001C416B" w:rsidP="001C416B">
            <w:pPr>
              <w:pStyle w:val="Li"/>
            </w:pPr>
            <w:r w:rsidRPr="0031202C">
              <w:t xml:space="preserve"> WeaponEffects.xwb </w:t>
            </w:r>
          </w:p>
        </w:tc>
      </w:tr>
      <w:tr w:rsidR="001C416B" w:rsidRPr="0031202C" w14:paraId="75E5EDDC" w14:textId="77777777" w:rsidTr="001C416B">
        <w:tc>
          <w:tcPr>
            <w:tcW w:w="4788" w:type="dxa"/>
          </w:tcPr>
          <w:p w14:paraId="1F27BD51" w14:textId="77777777" w:rsidR="001C416B" w:rsidRPr="0031202C" w:rsidRDefault="001C416B" w:rsidP="001C416B">
            <w:pPr>
              <w:pStyle w:val="Li"/>
            </w:pPr>
            <w:r w:rsidRPr="0031202C">
              <w:t>Soundbank</w:t>
            </w:r>
          </w:p>
        </w:tc>
        <w:tc>
          <w:tcPr>
            <w:tcW w:w="4788" w:type="dxa"/>
          </w:tcPr>
          <w:p w14:paraId="5296952E" w14:textId="77777777" w:rsidR="001C416B" w:rsidRPr="0031202C" w:rsidRDefault="001C416B" w:rsidP="001C416B">
            <w:pPr>
              <w:pStyle w:val="Li"/>
            </w:pPr>
            <w:r w:rsidRPr="0031202C">
              <w:t xml:space="preserve"> WeaponEffects.xsb </w:t>
            </w:r>
          </w:p>
        </w:tc>
      </w:tr>
      <w:tr w:rsidR="001C416B" w:rsidRPr="0031202C" w14:paraId="0D7A77F5" w14:textId="77777777" w:rsidTr="001C416B">
        <w:tc>
          <w:tcPr>
            <w:tcW w:w="4788" w:type="dxa"/>
          </w:tcPr>
          <w:p w14:paraId="10E2FD32" w14:textId="77777777" w:rsidR="001C416B" w:rsidRPr="0031202C" w:rsidRDefault="001C416B" w:rsidP="001C416B">
            <w:pPr>
              <w:pStyle w:val="Ul"/>
            </w:pPr>
            <w:r w:rsidRPr="0031202C">
              <w:t>Cue name</w:t>
            </w:r>
          </w:p>
        </w:tc>
        <w:tc>
          <w:tcPr>
            <w:tcW w:w="4788" w:type="dxa"/>
          </w:tcPr>
          <w:p w14:paraId="6F182CC5" w14:textId="77777777" w:rsidR="001C416B" w:rsidRPr="0031202C" w:rsidRDefault="001C416B" w:rsidP="001C416B">
            <w:pPr>
              <w:pStyle w:val="Ul"/>
            </w:pPr>
            <w:r w:rsidRPr="0031202C">
              <w:t xml:space="preserve"> weapon_FlameReload </w:t>
            </w:r>
          </w:p>
        </w:tc>
      </w:tr>
    </w:tbl>
    <w:p w14:paraId="2E58A52E" w14:textId="77777777" w:rsidR="001C416B" w:rsidRPr="0031202C" w:rsidRDefault="001C416B" w:rsidP="00DF2F9C"/>
    <w:p w14:paraId="19C5B1E0" w14:textId="77777777" w:rsidR="001C416B" w:rsidRPr="00DF2F9C" w:rsidRDefault="001C416B" w:rsidP="00DF2F9C">
      <w:pPr>
        <w:pStyle w:val="Heading4"/>
      </w:pPr>
      <w:bookmarkStart w:id="584" w:name="_Toc256375369"/>
      <w:r w:rsidRPr="00DF2F9C">
        <w:t>Pistol</w:t>
      </w:r>
      <w:bookmarkEnd w:id="584"/>
    </w:p>
    <w:p w14:paraId="5045A1E2" w14:textId="77777777" w:rsidR="001C416B" w:rsidRPr="00DF2F9C" w:rsidRDefault="001C416B" w:rsidP="00DF2F9C">
      <w:pPr>
        <w:jc w:val="center"/>
        <w:rPr>
          <w:b/>
          <w:i/>
          <w:u w:val="single"/>
        </w:rPr>
      </w:pPr>
      <w:r w:rsidRPr="00DF2F9C">
        <w:rPr>
          <w:b/>
          <w:i/>
          <w:u w:val="single"/>
        </w:rPr>
        <w:t>Switch to Pistol</w:t>
      </w:r>
    </w:p>
    <w:tbl>
      <w:tblPr>
        <w:tblW w:w="0" w:type="auto"/>
        <w:tblLook w:val="04A0" w:firstRow="1" w:lastRow="0" w:firstColumn="1" w:lastColumn="0" w:noHBand="0" w:noVBand="1"/>
      </w:tblPr>
      <w:tblGrid>
        <w:gridCol w:w="4788"/>
        <w:gridCol w:w="4788"/>
      </w:tblGrid>
      <w:tr w:rsidR="001C416B" w:rsidRPr="0031202C" w14:paraId="71F4703F" w14:textId="77777777" w:rsidTr="001C416B">
        <w:tc>
          <w:tcPr>
            <w:tcW w:w="4788" w:type="dxa"/>
          </w:tcPr>
          <w:p w14:paraId="1A604E32" w14:textId="77777777" w:rsidR="001C416B" w:rsidRPr="0031202C" w:rsidRDefault="001C416B" w:rsidP="001C416B">
            <w:pPr>
              <w:pStyle w:val="Li"/>
            </w:pPr>
            <w:r w:rsidRPr="0031202C">
              <w:t>Description</w:t>
            </w:r>
          </w:p>
        </w:tc>
        <w:tc>
          <w:tcPr>
            <w:tcW w:w="4788" w:type="dxa"/>
          </w:tcPr>
          <w:p w14:paraId="7BA487A3" w14:textId="77777777" w:rsidR="001C416B" w:rsidRPr="0031202C" w:rsidRDefault="001C416B" w:rsidP="001C416B">
            <w:pPr>
              <w:pStyle w:val="Li"/>
            </w:pPr>
            <w:r w:rsidRPr="0031202C">
              <w:t xml:space="preserve"> A series of hard objects again flesh and cloth. Possibly the same as the switch to the Sniper Rifle. </w:t>
            </w:r>
          </w:p>
        </w:tc>
      </w:tr>
      <w:tr w:rsidR="001C416B" w:rsidRPr="0031202C" w14:paraId="6ABCE775" w14:textId="77777777" w:rsidTr="001C416B">
        <w:tc>
          <w:tcPr>
            <w:tcW w:w="4788" w:type="dxa"/>
          </w:tcPr>
          <w:p w14:paraId="498320A4" w14:textId="77777777" w:rsidR="001C416B" w:rsidRPr="0031202C" w:rsidRDefault="001C416B" w:rsidP="001C416B">
            <w:pPr>
              <w:pStyle w:val="Li"/>
            </w:pPr>
            <w:r w:rsidRPr="0031202C">
              <w:t>Play cue</w:t>
            </w:r>
          </w:p>
        </w:tc>
        <w:tc>
          <w:tcPr>
            <w:tcW w:w="4788" w:type="dxa"/>
          </w:tcPr>
          <w:p w14:paraId="468801E1" w14:textId="77777777" w:rsidR="001C416B" w:rsidRPr="0031202C" w:rsidRDefault="001C416B" w:rsidP="001C416B">
            <w:pPr>
              <w:pStyle w:val="Li"/>
            </w:pPr>
            <w:r w:rsidRPr="0031202C">
              <w:t xml:space="preserve"> The player switches to the Pistol. </w:t>
            </w:r>
          </w:p>
        </w:tc>
      </w:tr>
      <w:tr w:rsidR="001C416B" w:rsidRPr="0031202C" w14:paraId="60EBC13A" w14:textId="77777777" w:rsidTr="001C416B">
        <w:tc>
          <w:tcPr>
            <w:tcW w:w="4788" w:type="dxa"/>
          </w:tcPr>
          <w:p w14:paraId="6C0861B9" w14:textId="77777777" w:rsidR="001C416B" w:rsidRPr="0031202C" w:rsidRDefault="001C416B" w:rsidP="001C416B">
            <w:pPr>
              <w:pStyle w:val="Li"/>
            </w:pPr>
            <w:r w:rsidRPr="0031202C">
              <w:t>Source</w:t>
            </w:r>
          </w:p>
        </w:tc>
        <w:tc>
          <w:tcPr>
            <w:tcW w:w="4788" w:type="dxa"/>
          </w:tcPr>
          <w:p w14:paraId="1899D777" w14:textId="77777777" w:rsidR="001C416B" w:rsidRPr="0031202C" w:rsidRDefault="001C416B" w:rsidP="001C416B">
            <w:pPr>
              <w:pStyle w:val="Li"/>
            </w:pPr>
            <w:r w:rsidRPr="0031202C">
              <w:t xml:space="preserve"> Collision sounds (Foley) </w:t>
            </w:r>
          </w:p>
        </w:tc>
      </w:tr>
      <w:tr w:rsidR="001C416B" w:rsidRPr="0031202C" w14:paraId="504F4606" w14:textId="77777777" w:rsidTr="001C416B">
        <w:tc>
          <w:tcPr>
            <w:tcW w:w="4788" w:type="dxa"/>
          </w:tcPr>
          <w:p w14:paraId="4F60B579" w14:textId="77777777" w:rsidR="001C416B" w:rsidRPr="0031202C" w:rsidRDefault="001C416B" w:rsidP="001C416B">
            <w:pPr>
              <w:pStyle w:val="Li"/>
            </w:pPr>
            <w:r w:rsidRPr="0031202C">
              <w:t>Length</w:t>
            </w:r>
          </w:p>
        </w:tc>
        <w:tc>
          <w:tcPr>
            <w:tcW w:w="4788" w:type="dxa"/>
          </w:tcPr>
          <w:p w14:paraId="4C1EAFE8" w14:textId="77777777" w:rsidR="001C416B" w:rsidRPr="0031202C" w:rsidRDefault="001C416B" w:rsidP="001C416B">
            <w:pPr>
              <w:pStyle w:val="Li"/>
            </w:pPr>
            <w:r w:rsidRPr="0031202C">
              <w:t xml:space="preserve"> 0.3 seconds* </w:t>
            </w:r>
          </w:p>
        </w:tc>
      </w:tr>
      <w:tr w:rsidR="001C416B" w:rsidRPr="0031202C" w14:paraId="4ED1D1C7" w14:textId="77777777" w:rsidTr="001C416B">
        <w:tc>
          <w:tcPr>
            <w:tcW w:w="4788" w:type="dxa"/>
          </w:tcPr>
          <w:p w14:paraId="0C3E3FDB" w14:textId="77777777" w:rsidR="001C416B" w:rsidRPr="0031202C" w:rsidRDefault="001C416B" w:rsidP="001C416B">
            <w:pPr>
              <w:pStyle w:val="Li"/>
            </w:pPr>
            <w:r w:rsidRPr="0031202C">
              <w:t>Loops</w:t>
            </w:r>
          </w:p>
        </w:tc>
        <w:tc>
          <w:tcPr>
            <w:tcW w:w="4788" w:type="dxa"/>
          </w:tcPr>
          <w:p w14:paraId="4B2468B5" w14:textId="77777777" w:rsidR="001C416B" w:rsidRPr="0031202C" w:rsidRDefault="001C416B" w:rsidP="001C416B">
            <w:pPr>
              <w:pStyle w:val="Li"/>
            </w:pPr>
            <w:r w:rsidRPr="0031202C">
              <w:t xml:space="preserve"> No </w:t>
            </w:r>
          </w:p>
        </w:tc>
      </w:tr>
      <w:tr w:rsidR="001C416B" w:rsidRPr="0031202C" w14:paraId="38306F5E" w14:textId="77777777" w:rsidTr="001C416B">
        <w:tc>
          <w:tcPr>
            <w:tcW w:w="4788" w:type="dxa"/>
          </w:tcPr>
          <w:p w14:paraId="626999F4" w14:textId="77777777" w:rsidR="001C416B" w:rsidRPr="0031202C" w:rsidRDefault="001C416B" w:rsidP="001C416B">
            <w:pPr>
              <w:pStyle w:val="Li"/>
            </w:pPr>
            <w:r w:rsidRPr="0031202C">
              <w:t>3D positional</w:t>
            </w:r>
          </w:p>
        </w:tc>
        <w:tc>
          <w:tcPr>
            <w:tcW w:w="4788" w:type="dxa"/>
          </w:tcPr>
          <w:p w14:paraId="08441D9B" w14:textId="77777777" w:rsidR="001C416B" w:rsidRPr="0031202C" w:rsidRDefault="001C416B" w:rsidP="001C416B">
            <w:pPr>
              <w:pStyle w:val="Li"/>
            </w:pPr>
            <w:r w:rsidRPr="0031202C">
              <w:t xml:space="preserve"> No </w:t>
            </w:r>
          </w:p>
        </w:tc>
      </w:tr>
      <w:tr w:rsidR="001C416B" w:rsidRPr="0031202C" w14:paraId="59149173" w14:textId="77777777" w:rsidTr="001C416B">
        <w:tc>
          <w:tcPr>
            <w:tcW w:w="4788" w:type="dxa"/>
          </w:tcPr>
          <w:p w14:paraId="352D3B7F" w14:textId="77777777" w:rsidR="001C416B" w:rsidRPr="0031202C" w:rsidRDefault="001C416B" w:rsidP="001C416B">
            <w:pPr>
              <w:pStyle w:val="Li"/>
            </w:pPr>
            <w:r w:rsidRPr="0031202C">
              <w:t>Others can hear</w:t>
            </w:r>
          </w:p>
        </w:tc>
        <w:tc>
          <w:tcPr>
            <w:tcW w:w="4788" w:type="dxa"/>
          </w:tcPr>
          <w:p w14:paraId="23504284" w14:textId="77777777" w:rsidR="001C416B" w:rsidRPr="0031202C" w:rsidRDefault="001C416B" w:rsidP="001C416B">
            <w:pPr>
              <w:pStyle w:val="Li"/>
            </w:pPr>
            <w:r w:rsidRPr="0031202C">
              <w:t xml:space="preserve"> No </w:t>
            </w:r>
          </w:p>
        </w:tc>
      </w:tr>
      <w:tr w:rsidR="001C416B" w:rsidRPr="0031202C" w14:paraId="5278A295" w14:textId="77777777" w:rsidTr="001C416B">
        <w:tc>
          <w:tcPr>
            <w:tcW w:w="4788" w:type="dxa"/>
          </w:tcPr>
          <w:p w14:paraId="051CDE45" w14:textId="77777777" w:rsidR="001C416B" w:rsidRPr="0031202C" w:rsidRDefault="001C416B" w:rsidP="001C416B">
            <w:pPr>
              <w:pStyle w:val="Li"/>
            </w:pPr>
            <w:r w:rsidRPr="0031202C">
              <w:t>Filename</w:t>
            </w:r>
          </w:p>
        </w:tc>
        <w:tc>
          <w:tcPr>
            <w:tcW w:w="4788" w:type="dxa"/>
          </w:tcPr>
          <w:p w14:paraId="3F87A959" w14:textId="77777777" w:rsidR="001C416B" w:rsidRPr="0031202C" w:rsidRDefault="001C416B" w:rsidP="001C416B">
            <w:pPr>
              <w:pStyle w:val="Li"/>
            </w:pPr>
            <w:r w:rsidRPr="0031202C">
              <w:t xml:space="preserve"> weapon_PistolSwitch.wav </w:t>
            </w:r>
          </w:p>
        </w:tc>
      </w:tr>
      <w:tr w:rsidR="001C416B" w:rsidRPr="0031202C" w14:paraId="78B299C0" w14:textId="77777777" w:rsidTr="001C416B">
        <w:tc>
          <w:tcPr>
            <w:tcW w:w="4788" w:type="dxa"/>
          </w:tcPr>
          <w:p w14:paraId="79021381" w14:textId="77777777" w:rsidR="001C416B" w:rsidRPr="0031202C" w:rsidRDefault="001C416B" w:rsidP="001C416B">
            <w:pPr>
              <w:pStyle w:val="Li"/>
            </w:pPr>
            <w:r w:rsidRPr="0031202C">
              <w:lastRenderedPageBreak/>
              <w:t>Wavebank</w:t>
            </w:r>
          </w:p>
        </w:tc>
        <w:tc>
          <w:tcPr>
            <w:tcW w:w="4788" w:type="dxa"/>
          </w:tcPr>
          <w:p w14:paraId="5FB332D9" w14:textId="77777777" w:rsidR="001C416B" w:rsidRPr="0031202C" w:rsidRDefault="001C416B" w:rsidP="001C416B">
            <w:pPr>
              <w:pStyle w:val="Li"/>
            </w:pPr>
            <w:r w:rsidRPr="0031202C">
              <w:t xml:space="preserve"> WeaponEffects.xwb </w:t>
            </w:r>
          </w:p>
        </w:tc>
      </w:tr>
      <w:tr w:rsidR="001C416B" w:rsidRPr="0031202C" w14:paraId="522BB544" w14:textId="77777777" w:rsidTr="001C416B">
        <w:tc>
          <w:tcPr>
            <w:tcW w:w="4788" w:type="dxa"/>
          </w:tcPr>
          <w:p w14:paraId="76C162AB" w14:textId="77777777" w:rsidR="001C416B" w:rsidRPr="0031202C" w:rsidRDefault="001C416B" w:rsidP="001C416B">
            <w:pPr>
              <w:pStyle w:val="Li"/>
            </w:pPr>
            <w:r w:rsidRPr="0031202C">
              <w:t>Soundbank</w:t>
            </w:r>
          </w:p>
        </w:tc>
        <w:tc>
          <w:tcPr>
            <w:tcW w:w="4788" w:type="dxa"/>
          </w:tcPr>
          <w:p w14:paraId="73F326FD" w14:textId="77777777" w:rsidR="001C416B" w:rsidRPr="0031202C" w:rsidRDefault="001C416B" w:rsidP="001C416B">
            <w:pPr>
              <w:pStyle w:val="Li"/>
            </w:pPr>
            <w:r w:rsidRPr="0031202C">
              <w:t xml:space="preserve"> WeaponEffects.xsb </w:t>
            </w:r>
          </w:p>
        </w:tc>
      </w:tr>
      <w:tr w:rsidR="001C416B" w:rsidRPr="0031202C" w14:paraId="25B7FE5B" w14:textId="77777777" w:rsidTr="001C416B">
        <w:tc>
          <w:tcPr>
            <w:tcW w:w="4788" w:type="dxa"/>
          </w:tcPr>
          <w:p w14:paraId="71D5C732" w14:textId="77777777" w:rsidR="001C416B" w:rsidRPr="0031202C" w:rsidRDefault="001C416B" w:rsidP="001C416B">
            <w:pPr>
              <w:pStyle w:val="Li"/>
            </w:pPr>
            <w:r w:rsidRPr="0031202C">
              <w:t>Cue name</w:t>
            </w:r>
          </w:p>
        </w:tc>
        <w:tc>
          <w:tcPr>
            <w:tcW w:w="4788" w:type="dxa"/>
          </w:tcPr>
          <w:p w14:paraId="3147ACAC" w14:textId="77777777" w:rsidR="001C416B" w:rsidRPr="0031202C" w:rsidRDefault="001C416B" w:rsidP="001C416B">
            <w:pPr>
              <w:pStyle w:val="Li"/>
            </w:pPr>
            <w:r w:rsidRPr="0031202C">
              <w:t xml:space="preserve"> weapon_PistolReload </w:t>
            </w:r>
          </w:p>
        </w:tc>
      </w:tr>
    </w:tbl>
    <w:p w14:paraId="1EA5A18F" w14:textId="77777777" w:rsidR="001C416B" w:rsidRPr="0031202C" w:rsidRDefault="001C416B" w:rsidP="00DF2F9C"/>
    <w:p w14:paraId="53339CC7" w14:textId="77777777" w:rsidR="001C416B" w:rsidRPr="00DF2F9C" w:rsidRDefault="001C416B" w:rsidP="00DF2F9C">
      <w:pPr>
        <w:jc w:val="center"/>
        <w:rPr>
          <w:b/>
          <w:i/>
          <w:u w:val="single"/>
        </w:rPr>
      </w:pPr>
      <w:r w:rsidRPr="00DF2F9C">
        <w:rPr>
          <w:b/>
          <w:i/>
          <w:u w:val="single"/>
        </w:rPr>
        <w:t>Pistol Fire</w:t>
      </w:r>
    </w:p>
    <w:tbl>
      <w:tblPr>
        <w:tblW w:w="0" w:type="auto"/>
        <w:tblLook w:val="04A0" w:firstRow="1" w:lastRow="0" w:firstColumn="1" w:lastColumn="0" w:noHBand="0" w:noVBand="1"/>
      </w:tblPr>
      <w:tblGrid>
        <w:gridCol w:w="4788"/>
        <w:gridCol w:w="4788"/>
      </w:tblGrid>
      <w:tr w:rsidR="001C416B" w:rsidRPr="0031202C" w14:paraId="313C9758" w14:textId="77777777" w:rsidTr="001C416B">
        <w:tc>
          <w:tcPr>
            <w:tcW w:w="4788" w:type="dxa"/>
          </w:tcPr>
          <w:p w14:paraId="7E12501C" w14:textId="77777777" w:rsidR="001C416B" w:rsidRPr="0031202C" w:rsidRDefault="001C416B" w:rsidP="001C416B">
            <w:pPr>
              <w:pStyle w:val="Li"/>
            </w:pPr>
            <w:r w:rsidRPr="0031202C">
              <w:t>Description</w:t>
            </w:r>
          </w:p>
        </w:tc>
        <w:tc>
          <w:tcPr>
            <w:tcW w:w="4788" w:type="dxa"/>
          </w:tcPr>
          <w:p w14:paraId="1F984FDD" w14:textId="77777777" w:rsidR="001C416B" w:rsidRPr="0031202C" w:rsidRDefault="001C416B" w:rsidP="001C416B">
            <w:pPr>
              <w:pStyle w:val="Li"/>
            </w:pPr>
            <w:r w:rsidRPr="0031202C">
              <w:t xml:space="preserve"> A small, high-pitched pop. </w:t>
            </w:r>
          </w:p>
        </w:tc>
      </w:tr>
      <w:tr w:rsidR="001C416B" w:rsidRPr="0031202C" w14:paraId="56BADDC5" w14:textId="77777777" w:rsidTr="001C416B">
        <w:tc>
          <w:tcPr>
            <w:tcW w:w="4788" w:type="dxa"/>
          </w:tcPr>
          <w:p w14:paraId="7C86DE6F" w14:textId="77777777" w:rsidR="001C416B" w:rsidRPr="0031202C" w:rsidRDefault="001C416B" w:rsidP="001C416B">
            <w:pPr>
              <w:pStyle w:val="Li"/>
            </w:pPr>
            <w:r w:rsidRPr="0031202C">
              <w:t>Play cue</w:t>
            </w:r>
          </w:p>
        </w:tc>
        <w:tc>
          <w:tcPr>
            <w:tcW w:w="4788" w:type="dxa"/>
          </w:tcPr>
          <w:p w14:paraId="5D1055DD" w14:textId="77777777" w:rsidR="001C416B" w:rsidRPr="0031202C" w:rsidRDefault="001C416B" w:rsidP="001C416B">
            <w:pPr>
              <w:pStyle w:val="Li"/>
            </w:pPr>
            <w:r w:rsidRPr="0031202C">
              <w:t xml:space="preserve"> The player fires the Pistol. </w:t>
            </w:r>
          </w:p>
        </w:tc>
      </w:tr>
      <w:tr w:rsidR="001C416B" w:rsidRPr="0031202C" w14:paraId="434FE5CC" w14:textId="77777777" w:rsidTr="001C416B">
        <w:tc>
          <w:tcPr>
            <w:tcW w:w="4788" w:type="dxa"/>
          </w:tcPr>
          <w:p w14:paraId="59DAAA47" w14:textId="77777777" w:rsidR="001C416B" w:rsidRPr="0031202C" w:rsidRDefault="001C416B" w:rsidP="001C416B">
            <w:pPr>
              <w:pStyle w:val="Li"/>
            </w:pPr>
            <w:r w:rsidRPr="0031202C">
              <w:t>Source</w:t>
            </w:r>
          </w:p>
        </w:tc>
        <w:tc>
          <w:tcPr>
            <w:tcW w:w="4788" w:type="dxa"/>
          </w:tcPr>
          <w:p w14:paraId="34C34C39" w14:textId="77777777" w:rsidR="001C416B" w:rsidRPr="0031202C" w:rsidRDefault="001C416B" w:rsidP="001C416B">
            <w:pPr>
              <w:pStyle w:val="Li"/>
            </w:pPr>
            <w:r w:rsidRPr="0031202C">
              <w:t xml:space="preserve"> Balloon popping (Foley) </w:t>
            </w:r>
          </w:p>
        </w:tc>
      </w:tr>
      <w:tr w:rsidR="001C416B" w:rsidRPr="0031202C" w14:paraId="1122C5F3" w14:textId="77777777" w:rsidTr="001C416B">
        <w:tc>
          <w:tcPr>
            <w:tcW w:w="4788" w:type="dxa"/>
          </w:tcPr>
          <w:p w14:paraId="6B2F9AB3" w14:textId="77777777" w:rsidR="001C416B" w:rsidRPr="0031202C" w:rsidRDefault="001C416B" w:rsidP="001C416B">
            <w:pPr>
              <w:pStyle w:val="Li"/>
            </w:pPr>
            <w:r w:rsidRPr="0031202C">
              <w:t>Length</w:t>
            </w:r>
          </w:p>
        </w:tc>
        <w:tc>
          <w:tcPr>
            <w:tcW w:w="4788" w:type="dxa"/>
          </w:tcPr>
          <w:p w14:paraId="1C4EABD5" w14:textId="77777777" w:rsidR="001C416B" w:rsidRPr="0031202C" w:rsidRDefault="001C416B" w:rsidP="001C416B">
            <w:pPr>
              <w:pStyle w:val="Li"/>
            </w:pPr>
            <w:r w:rsidRPr="0031202C">
              <w:t xml:space="preserve"> 0.2 seconds </w:t>
            </w:r>
          </w:p>
        </w:tc>
      </w:tr>
      <w:tr w:rsidR="001C416B" w:rsidRPr="0031202C" w14:paraId="73E0DED9" w14:textId="77777777" w:rsidTr="001C416B">
        <w:tc>
          <w:tcPr>
            <w:tcW w:w="4788" w:type="dxa"/>
          </w:tcPr>
          <w:p w14:paraId="7E10BE43" w14:textId="77777777" w:rsidR="001C416B" w:rsidRPr="0031202C" w:rsidRDefault="001C416B" w:rsidP="001C416B">
            <w:pPr>
              <w:pStyle w:val="Li"/>
            </w:pPr>
            <w:r w:rsidRPr="0031202C">
              <w:t>Loops</w:t>
            </w:r>
          </w:p>
        </w:tc>
        <w:tc>
          <w:tcPr>
            <w:tcW w:w="4788" w:type="dxa"/>
          </w:tcPr>
          <w:p w14:paraId="635FF903" w14:textId="77777777" w:rsidR="001C416B" w:rsidRPr="0031202C" w:rsidRDefault="001C416B" w:rsidP="001C416B">
            <w:pPr>
              <w:pStyle w:val="Li"/>
            </w:pPr>
            <w:r w:rsidRPr="0031202C">
              <w:t xml:space="preserve"> No </w:t>
            </w:r>
          </w:p>
        </w:tc>
      </w:tr>
      <w:tr w:rsidR="001C416B" w:rsidRPr="0031202C" w14:paraId="294DE385" w14:textId="77777777" w:rsidTr="001C416B">
        <w:tc>
          <w:tcPr>
            <w:tcW w:w="4788" w:type="dxa"/>
          </w:tcPr>
          <w:p w14:paraId="14D22737" w14:textId="77777777" w:rsidR="001C416B" w:rsidRPr="0031202C" w:rsidRDefault="001C416B" w:rsidP="001C416B">
            <w:pPr>
              <w:pStyle w:val="Li"/>
            </w:pPr>
            <w:r w:rsidRPr="0031202C">
              <w:t>3D positional</w:t>
            </w:r>
          </w:p>
        </w:tc>
        <w:tc>
          <w:tcPr>
            <w:tcW w:w="4788" w:type="dxa"/>
          </w:tcPr>
          <w:p w14:paraId="5D373089" w14:textId="77777777" w:rsidR="001C416B" w:rsidRPr="0031202C" w:rsidRDefault="001C416B" w:rsidP="001C416B">
            <w:pPr>
              <w:pStyle w:val="Li"/>
            </w:pPr>
            <w:r w:rsidRPr="0031202C">
              <w:t xml:space="preserve"> Yes </w:t>
            </w:r>
          </w:p>
        </w:tc>
      </w:tr>
      <w:tr w:rsidR="001C416B" w:rsidRPr="0031202C" w14:paraId="1847141C" w14:textId="77777777" w:rsidTr="001C416B">
        <w:tc>
          <w:tcPr>
            <w:tcW w:w="4788" w:type="dxa"/>
          </w:tcPr>
          <w:p w14:paraId="2C1E2070" w14:textId="77777777" w:rsidR="001C416B" w:rsidRPr="0031202C" w:rsidRDefault="001C416B" w:rsidP="001C416B">
            <w:pPr>
              <w:pStyle w:val="Li"/>
            </w:pPr>
            <w:r w:rsidRPr="0031202C">
              <w:t>Others can hear</w:t>
            </w:r>
          </w:p>
        </w:tc>
        <w:tc>
          <w:tcPr>
            <w:tcW w:w="4788" w:type="dxa"/>
          </w:tcPr>
          <w:p w14:paraId="1ACF283B" w14:textId="77777777" w:rsidR="001C416B" w:rsidRPr="0031202C" w:rsidRDefault="001C416B" w:rsidP="001C416B">
            <w:pPr>
              <w:pStyle w:val="Li"/>
            </w:pPr>
            <w:r w:rsidRPr="0031202C">
              <w:t xml:space="preserve"> Yes </w:t>
            </w:r>
          </w:p>
        </w:tc>
      </w:tr>
      <w:tr w:rsidR="001C416B" w:rsidRPr="0031202C" w14:paraId="0D26A579" w14:textId="77777777" w:rsidTr="001C416B">
        <w:tc>
          <w:tcPr>
            <w:tcW w:w="4788" w:type="dxa"/>
          </w:tcPr>
          <w:p w14:paraId="79DB443E" w14:textId="77777777" w:rsidR="001C416B" w:rsidRPr="0031202C" w:rsidRDefault="001C416B" w:rsidP="001C416B">
            <w:pPr>
              <w:pStyle w:val="Li"/>
            </w:pPr>
            <w:r w:rsidRPr="0031202C">
              <w:t>Filename</w:t>
            </w:r>
          </w:p>
        </w:tc>
        <w:tc>
          <w:tcPr>
            <w:tcW w:w="4788" w:type="dxa"/>
          </w:tcPr>
          <w:p w14:paraId="6BD60910" w14:textId="77777777" w:rsidR="001C416B" w:rsidRPr="0031202C" w:rsidRDefault="001C416B" w:rsidP="001C416B">
            <w:pPr>
              <w:pStyle w:val="Li"/>
            </w:pPr>
            <w:r w:rsidRPr="0031202C">
              <w:t xml:space="preserve"> weapon_PistolFire.wav </w:t>
            </w:r>
          </w:p>
        </w:tc>
      </w:tr>
      <w:tr w:rsidR="001C416B" w:rsidRPr="0031202C" w14:paraId="6C0CED90" w14:textId="77777777" w:rsidTr="001C416B">
        <w:tc>
          <w:tcPr>
            <w:tcW w:w="4788" w:type="dxa"/>
          </w:tcPr>
          <w:p w14:paraId="1EA6D3C6" w14:textId="77777777" w:rsidR="001C416B" w:rsidRPr="0031202C" w:rsidRDefault="001C416B" w:rsidP="001C416B">
            <w:pPr>
              <w:pStyle w:val="Li"/>
            </w:pPr>
            <w:r w:rsidRPr="0031202C">
              <w:t>Wavebank</w:t>
            </w:r>
          </w:p>
        </w:tc>
        <w:tc>
          <w:tcPr>
            <w:tcW w:w="4788" w:type="dxa"/>
          </w:tcPr>
          <w:p w14:paraId="01170AFB" w14:textId="77777777" w:rsidR="001C416B" w:rsidRPr="0031202C" w:rsidRDefault="001C416B" w:rsidP="001C416B">
            <w:pPr>
              <w:pStyle w:val="Li"/>
            </w:pPr>
            <w:r w:rsidRPr="0031202C">
              <w:t xml:space="preserve"> WeaponEffects.xwb </w:t>
            </w:r>
          </w:p>
        </w:tc>
      </w:tr>
      <w:tr w:rsidR="001C416B" w:rsidRPr="0031202C" w14:paraId="1EC25F33" w14:textId="77777777" w:rsidTr="001C416B">
        <w:tc>
          <w:tcPr>
            <w:tcW w:w="4788" w:type="dxa"/>
          </w:tcPr>
          <w:p w14:paraId="470297DD" w14:textId="77777777" w:rsidR="001C416B" w:rsidRPr="0031202C" w:rsidRDefault="001C416B" w:rsidP="001C416B">
            <w:pPr>
              <w:pStyle w:val="Li"/>
            </w:pPr>
            <w:r w:rsidRPr="0031202C">
              <w:t>Soundbank</w:t>
            </w:r>
          </w:p>
        </w:tc>
        <w:tc>
          <w:tcPr>
            <w:tcW w:w="4788" w:type="dxa"/>
          </w:tcPr>
          <w:p w14:paraId="4988C38A" w14:textId="77777777" w:rsidR="001C416B" w:rsidRPr="0031202C" w:rsidRDefault="001C416B" w:rsidP="001C416B">
            <w:pPr>
              <w:pStyle w:val="Li"/>
            </w:pPr>
            <w:r w:rsidRPr="0031202C">
              <w:t xml:space="preserve"> WeaponEffects.xsb </w:t>
            </w:r>
          </w:p>
        </w:tc>
      </w:tr>
      <w:tr w:rsidR="001C416B" w:rsidRPr="0031202C" w14:paraId="474B8F12" w14:textId="77777777" w:rsidTr="001C416B">
        <w:tc>
          <w:tcPr>
            <w:tcW w:w="4788" w:type="dxa"/>
          </w:tcPr>
          <w:p w14:paraId="21CAE7BE" w14:textId="77777777" w:rsidR="001C416B" w:rsidRPr="0031202C" w:rsidRDefault="001C416B" w:rsidP="001C416B">
            <w:pPr>
              <w:pStyle w:val="Li"/>
            </w:pPr>
            <w:r w:rsidRPr="0031202C">
              <w:t>Cue name</w:t>
            </w:r>
          </w:p>
        </w:tc>
        <w:tc>
          <w:tcPr>
            <w:tcW w:w="4788" w:type="dxa"/>
          </w:tcPr>
          <w:p w14:paraId="0029310E" w14:textId="77777777" w:rsidR="001C416B" w:rsidRPr="0031202C" w:rsidRDefault="001C416B" w:rsidP="001C416B">
            <w:pPr>
              <w:pStyle w:val="Li"/>
            </w:pPr>
            <w:r w:rsidRPr="0031202C">
              <w:t xml:space="preserve"> weapon_PistolFire </w:t>
            </w:r>
          </w:p>
        </w:tc>
      </w:tr>
    </w:tbl>
    <w:p w14:paraId="38BC8D18" w14:textId="77777777" w:rsidR="001C416B" w:rsidRPr="0031202C" w:rsidRDefault="001C416B" w:rsidP="00DF2F9C"/>
    <w:p w14:paraId="347D94A1" w14:textId="77777777" w:rsidR="001C416B" w:rsidRPr="00DF2F9C" w:rsidRDefault="001C416B" w:rsidP="00DF2F9C">
      <w:pPr>
        <w:jc w:val="center"/>
        <w:rPr>
          <w:b/>
          <w:i/>
          <w:u w:val="single"/>
        </w:rPr>
      </w:pPr>
      <w:r w:rsidRPr="00DF2F9C">
        <w:rPr>
          <w:b/>
          <w:i/>
          <w:u w:val="single"/>
        </w:rPr>
        <w:t>Pistol Charging</w:t>
      </w:r>
    </w:p>
    <w:tbl>
      <w:tblPr>
        <w:tblW w:w="0" w:type="auto"/>
        <w:tblLook w:val="04A0" w:firstRow="1" w:lastRow="0" w:firstColumn="1" w:lastColumn="0" w:noHBand="0" w:noVBand="1"/>
      </w:tblPr>
      <w:tblGrid>
        <w:gridCol w:w="4788"/>
        <w:gridCol w:w="4788"/>
      </w:tblGrid>
      <w:tr w:rsidR="001C416B" w:rsidRPr="0031202C" w14:paraId="344E6F59" w14:textId="77777777" w:rsidTr="001C416B">
        <w:tc>
          <w:tcPr>
            <w:tcW w:w="4788" w:type="dxa"/>
          </w:tcPr>
          <w:p w14:paraId="50BBC632" w14:textId="77777777" w:rsidR="001C416B" w:rsidRPr="0031202C" w:rsidRDefault="001C416B" w:rsidP="001C416B">
            <w:pPr>
              <w:pStyle w:val="Li"/>
            </w:pPr>
            <w:r w:rsidRPr="0031202C">
              <w:t>Description</w:t>
            </w:r>
          </w:p>
        </w:tc>
        <w:tc>
          <w:tcPr>
            <w:tcW w:w="4788" w:type="dxa"/>
          </w:tcPr>
          <w:p w14:paraId="4EAF409C" w14:textId="77777777" w:rsidR="001C416B" w:rsidRPr="0031202C" w:rsidRDefault="001C416B" w:rsidP="001C416B">
            <w:pPr>
              <w:pStyle w:val="Li"/>
            </w:pPr>
            <w:r w:rsidRPr="0031202C">
              <w:t xml:space="preserve"> A high-pitched whine from low to high. </w:t>
            </w:r>
          </w:p>
        </w:tc>
      </w:tr>
      <w:tr w:rsidR="001C416B" w:rsidRPr="0031202C" w14:paraId="5DFA49F2" w14:textId="77777777" w:rsidTr="001C416B">
        <w:tc>
          <w:tcPr>
            <w:tcW w:w="4788" w:type="dxa"/>
          </w:tcPr>
          <w:p w14:paraId="40127888" w14:textId="77777777" w:rsidR="001C416B" w:rsidRPr="0031202C" w:rsidRDefault="001C416B" w:rsidP="001C416B">
            <w:pPr>
              <w:pStyle w:val="Li"/>
            </w:pPr>
            <w:r w:rsidRPr="0031202C">
              <w:t>Play cue</w:t>
            </w:r>
          </w:p>
        </w:tc>
        <w:tc>
          <w:tcPr>
            <w:tcW w:w="4788" w:type="dxa"/>
          </w:tcPr>
          <w:p w14:paraId="1FA6D306" w14:textId="77777777" w:rsidR="001C416B" w:rsidRPr="0031202C" w:rsidRDefault="001C416B" w:rsidP="001C416B">
            <w:pPr>
              <w:pStyle w:val="Li"/>
            </w:pPr>
            <w:r w:rsidRPr="0031202C">
              <w:t xml:space="preserve"> The player charges the Pistol. </w:t>
            </w:r>
          </w:p>
        </w:tc>
      </w:tr>
      <w:tr w:rsidR="001C416B" w:rsidRPr="0031202C" w14:paraId="72029806" w14:textId="77777777" w:rsidTr="001C416B">
        <w:tc>
          <w:tcPr>
            <w:tcW w:w="4788" w:type="dxa"/>
          </w:tcPr>
          <w:p w14:paraId="65F3AEAA" w14:textId="77777777" w:rsidR="001C416B" w:rsidRPr="0031202C" w:rsidRDefault="001C416B" w:rsidP="001C416B">
            <w:pPr>
              <w:pStyle w:val="Li"/>
            </w:pPr>
            <w:r w:rsidRPr="0031202C">
              <w:t>Source</w:t>
            </w:r>
          </w:p>
        </w:tc>
        <w:tc>
          <w:tcPr>
            <w:tcW w:w="4788" w:type="dxa"/>
          </w:tcPr>
          <w:p w14:paraId="5080A339" w14:textId="77777777" w:rsidR="001C416B" w:rsidRPr="0031202C" w:rsidRDefault="001C416B" w:rsidP="001C416B">
            <w:pPr>
              <w:pStyle w:val="Li"/>
            </w:pPr>
            <w:r w:rsidRPr="0031202C">
              <w:t xml:space="preserve"> Modified flamethrower sound. </w:t>
            </w:r>
          </w:p>
        </w:tc>
      </w:tr>
      <w:tr w:rsidR="001C416B" w:rsidRPr="0031202C" w14:paraId="4323CBAD" w14:textId="77777777" w:rsidTr="001C416B">
        <w:tc>
          <w:tcPr>
            <w:tcW w:w="4788" w:type="dxa"/>
          </w:tcPr>
          <w:p w14:paraId="688F019B" w14:textId="77777777" w:rsidR="001C416B" w:rsidRPr="0031202C" w:rsidRDefault="001C416B" w:rsidP="001C416B">
            <w:pPr>
              <w:pStyle w:val="Li"/>
            </w:pPr>
            <w:r w:rsidRPr="0031202C">
              <w:t>Length</w:t>
            </w:r>
          </w:p>
        </w:tc>
        <w:tc>
          <w:tcPr>
            <w:tcW w:w="4788" w:type="dxa"/>
          </w:tcPr>
          <w:p w14:paraId="513D9902" w14:textId="77777777" w:rsidR="001C416B" w:rsidRPr="0031202C" w:rsidRDefault="001C416B" w:rsidP="001C416B">
            <w:pPr>
              <w:pStyle w:val="Li"/>
            </w:pPr>
            <w:r w:rsidRPr="0031202C">
              <w:t xml:space="preserve"> 2.5 seconds* </w:t>
            </w:r>
          </w:p>
        </w:tc>
      </w:tr>
      <w:tr w:rsidR="001C416B" w:rsidRPr="0031202C" w14:paraId="3A038907" w14:textId="77777777" w:rsidTr="001C416B">
        <w:tc>
          <w:tcPr>
            <w:tcW w:w="4788" w:type="dxa"/>
          </w:tcPr>
          <w:p w14:paraId="4F497F8B" w14:textId="77777777" w:rsidR="001C416B" w:rsidRPr="0031202C" w:rsidRDefault="001C416B" w:rsidP="001C416B">
            <w:pPr>
              <w:pStyle w:val="Li"/>
            </w:pPr>
            <w:r w:rsidRPr="0031202C">
              <w:t>Loops</w:t>
            </w:r>
          </w:p>
        </w:tc>
        <w:tc>
          <w:tcPr>
            <w:tcW w:w="4788" w:type="dxa"/>
          </w:tcPr>
          <w:p w14:paraId="51AECD37" w14:textId="77777777" w:rsidR="001C416B" w:rsidRPr="0031202C" w:rsidRDefault="001C416B" w:rsidP="001C416B">
            <w:pPr>
              <w:pStyle w:val="Li"/>
            </w:pPr>
            <w:r w:rsidRPr="0031202C">
              <w:t xml:space="preserve"> Yes (until the player releases the fire button) </w:t>
            </w:r>
          </w:p>
        </w:tc>
      </w:tr>
      <w:tr w:rsidR="001C416B" w:rsidRPr="0031202C" w14:paraId="1F788A9E" w14:textId="77777777" w:rsidTr="001C416B">
        <w:tc>
          <w:tcPr>
            <w:tcW w:w="4788" w:type="dxa"/>
          </w:tcPr>
          <w:p w14:paraId="34ACA769" w14:textId="77777777" w:rsidR="001C416B" w:rsidRPr="0031202C" w:rsidRDefault="001C416B" w:rsidP="001C416B">
            <w:pPr>
              <w:pStyle w:val="Li"/>
            </w:pPr>
            <w:r w:rsidRPr="0031202C">
              <w:t>3D positional</w:t>
            </w:r>
          </w:p>
        </w:tc>
        <w:tc>
          <w:tcPr>
            <w:tcW w:w="4788" w:type="dxa"/>
          </w:tcPr>
          <w:p w14:paraId="5E9F4720" w14:textId="77777777" w:rsidR="001C416B" w:rsidRPr="0031202C" w:rsidRDefault="001C416B" w:rsidP="001C416B">
            <w:pPr>
              <w:pStyle w:val="Li"/>
            </w:pPr>
            <w:r w:rsidRPr="0031202C">
              <w:t xml:space="preserve"> Yes </w:t>
            </w:r>
          </w:p>
        </w:tc>
      </w:tr>
      <w:tr w:rsidR="001C416B" w:rsidRPr="0031202C" w14:paraId="5082BCB0" w14:textId="77777777" w:rsidTr="001C416B">
        <w:tc>
          <w:tcPr>
            <w:tcW w:w="4788" w:type="dxa"/>
          </w:tcPr>
          <w:p w14:paraId="6E6A89C4" w14:textId="77777777" w:rsidR="001C416B" w:rsidRPr="0031202C" w:rsidRDefault="001C416B" w:rsidP="001C416B">
            <w:pPr>
              <w:pStyle w:val="Li"/>
            </w:pPr>
            <w:r w:rsidRPr="0031202C">
              <w:t>Others can hear</w:t>
            </w:r>
          </w:p>
        </w:tc>
        <w:tc>
          <w:tcPr>
            <w:tcW w:w="4788" w:type="dxa"/>
          </w:tcPr>
          <w:p w14:paraId="08341127" w14:textId="77777777" w:rsidR="001C416B" w:rsidRPr="0031202C" w:rsidRDefault="001C416B" w:rsidP="001C416B">
            <w:pPr>
              <w:pStyle w:val="Li"/>
            </w:pPr>
            <w:r w:rsidRPr="0031202C">
              <w:t xml:space="preserve"> Yes </w:t>
            </w:r>
          </w:p>
        </w:tc>
      </w:tr>
      <w:tr w:rsidR="001C416B" w:rsidRPr="0031202C" w14:paraId="2713A9C6" w14:textId="77777777" w:rsidTr="001C416B">
        <w:tc>
          <w:tcPr>
            <w:tcW w:w="4788" w:type="dxa"/>
          </w:tcPr>
          <w:p w14:paraId="428D9CA1" w14:textId="77777777" w:rsidR="001C416B" w:rsidRPr="0031202C" w:rsidRDefault="001C416B" w:rsidP="001C416B">
            <w:pPr>
              <w:pStyle w:val="Li"/>
            </w:pPr>
            <w:r w:rsidRPr="0031202C">
              <w:t>Filename</w:t>
            </w:r>
          </w:p>
        </w:tc>
        <w:tc>
          <w:tcPr>
            <w:tcW w:w="4788" w:type="dxa"/>
          </w:tcPr>
          <w:p w14:paraId="4DBEAD85" w14:textId="77777777" w:rsidR="001C416B" w:rsidRPr="0031202C" w:rsidRDefault="001C416B" w:rsidP="001C416B">
            <w:pPr>
              <w:pStyle w:val="Li"/>
            </w:pPr>
            <w:r w:rsidRPr="0031202C">
              <w:t xml:space="preserve"> weapon_PistolCharge.wav </w:t>
            </w:r>
          </w:p>
        </w:tc>
      </w:tr>
      <w:tr w:rsidR="001C416B" w:rsidRPr="0031202C" w14:paraId="1EB6A8B4" w14:textId="77777777" w:rsidTr="001C416B">
        <w:tc>
          <w:tcPr>
            <w:tcW w:w="4788" w:type="dxa"/>
          </w:tcPr>
          <w:p w14:paraId="3864DE55" w14:textId="77777777" w:rsidR="001C416B" w:rsidRPr="0031202C" w:rsidRDefault="001C416B" w:rsidP="001C416B">
            <w:pPr>
              <w:pStyle w:val="Li"/>
            </w:pPr>
            <w:r w:rsidRPr="0031202C">
              <w:t>Wavebank</w:t>
            </w:r>
          </w:p>
        </w:tc>
        <w:tc>
          <w:tcPr>
            <w:tcW w:w="4788" w:type="dxa"/>
          </w:tcPr>
          <w:p w14:paraId="10B22EB6" w14:textId="77777777" w:rsidR="001C416B" w:rsidRPr="0031202C" w:rsidRDefault="001C416B" w:rsidP="001C416B">
            <w:pPr>
              <w:pStyle w:val="Li"/>
            </w:pPr>
            <w:r w:rsidRPr="0031202C">
              <w:t xml:space="preserve"> WeaponEffects.xwb </w:t>
            </w:r>
          </w:p>
        </w:tc>
      </w:tr>
      <w:tr w:rsidR="001C416B" w:rsidRPr="0031202C" w14:paraId="53C896EA" w14:textId="77777777" w:rsidTr="001C416B">
        <w:tc>
          <w:tcPr>
            <w:tcW w:w="4788" w:type="dxa"/>
          </w:tcPr>
          <w:p w14:paraId="6072B7C9" w14:textId="77777777" w:rsidR="001C416B" w:rsidRPr="0031202C" w:rsidRDefault="001C416B" w:rsidP="001C416B">
            <w:pPr>
              <w:pStyle w:val="Li"/>
            </w:pPr>
            <w:r w:rsidRPr="0031202C">
              <w:t>Soundbank</w:t>
            </w:r>
          </w:p>
        </w:tc>
        <w:tc>
          <w:tcPr>
            <w:tcW w:w="4788" w:type="dxa"/>
          </w:tcPr>
          <w:p w14:paraId="2C019547" w14:textId="77777777" w:rsidR="001C416B" w:rsidRPr="0031202C" w:rsidRDefault="001C416B" w:rsidP="001C416B">
            <w:pPr>
              <w:pStyle w:val="Li"/>
            </w:pPr>
            <w:r w:rsidRPr="0031202C">
              <w:t xml:space="preserve"> WeaponEffects.xsb </w:t>
            </w:r>
          </w:p>
        </w:tc>
      </w:tr>
      <w:tr w:rsidR="001C416B" w:rsidRPr="0031202C" w14:paraId="38D89FE1" w14:textId="77777777" w:rsidTr="001C416B">
        <w:tc>
          <w:tcPr>
            <w:tcW w:w="4788" w:type="dxa"/>
          </w:tcPr>
          <w:p w14:paraId="51526BD8" w14:textId="77777777" w:rsidR="001C416B" w:rsidRPr="0031202C" w:rsidRDefault="001C416B" w:rsidP="001C416B">
            <w:pPr>
              <w:pStyle w:val="Li"/>
            </w:pPr>
            <w:r w:rsidRPr="0031202C">
              <w:t>Cue name</w:t>
            </w:r>
          </w:p>
        </w:tc>
        <w:tc>
          <w:tcPr>
            <w:tcW w:w="4788" w:type="dxa"/>
          </w:tcPr>
          <w:p w14:paraId="62001954" w14:textId="77777777" w:rsidR="001C416B" w:rsidRPr="0031202C" w:rsidRDefault="001C416B" w:rsidP="001C416B">
            <w:pPr>
              <w:pStyle w:val="Li"/>
            </w:pPr>
            <w:r w:rsidRPr="0031202C">
              <w:t xml:space="preserve"> weapon_PistolCharge </w:t>
            </w:r>
          </w:p>
        </w:tc>
      </w:tr>
    </w:tbl>
    <w:p w14:paraId="697A57F2" w14:textId="77777777" w:rsidR="001C416B" w:rsidRPr="0031202C" w:rsidRDefault="001C416B" w:rsidP="00DF2F9C"/>
    <w:p w14:paraId="158CDD9F" w14:textId="77777777" w:rsidR="001C416B" w:rsidRPr="00DF2F9C" w:rsidRDefault="001C416B" w:rsidP="00DF2F9C">
      <w:pPr>
        <w:jc w:val="center"/>
        <w:rPr>
          <w:b/>
          <w:i/>
          <w:u w:val="single"/>
        </w:rPr>
      </w:pPr>
      <w:r w:rsidRPr="00DF2F9C">
        <w:rPr>
          <w:b/>
          <w:i/>
          <w:u w:val="single"/>
        </w:rPr>
        <w:t>Pistol Charged Fire</w:t>
      </w:r>
    </w:p>
    <w:tbl>
      <w:tblPr>
        <w:tblW w:w="0" w:type="auto"/>
        <w:tblLook w:val="04A0" w:firstRow="1" w:lastRow="0" w:firstColumn="1" w:lastColumn="0" w:noHBand="0" w:noVBand="1"/>
      </w:tblPr>
      <w:tblGrid>
        <w:gridCol w:w="4788"/>
        <w:gridCol w:w="4788"/>
      </w:tblGrid>
      <w:tr w:rsidR="001C416B" w:rsidRPr="0031202C" w14:paraId="5C00C321" w14:textId="77777777" w:rsidTr="001C416B">
        <w:tc>
          <w:tcPr>
            <w:tcW w:w="4788" w:type="dxa"/>
          </w:tcPr>
          <w:p w14:paraId="581ED628" w14:textId="77777777" w:rsidR="001C416B" w:rsidRPr="0031202C" w:rsidRDefault="001C416B" w:rsidP="001C416B">
            <w:pPr>
              <w:pStyle w:val="Li"/>
            </w:pPr>
            <w:r w:rsidRPr="0031202C">
              <w:t>Description</w:t>
            </w:r>
          </w:p>
        </w:tc>
        <w:tc>
          <w:tcPr>
            <w:tcW w:w="4788" w:type="dxa"/>
          </w:tcPr>
          <w:p w14:paraId="320A9B9E" w14:textId="77777777" w:rsidR="001C416B" w:rsidRPr="0031202C" w:rsidRDefault="001C416B" w:rsidP="001C416B">
            <w:pPr>
              <w:pStyle w:val="Li"/>
            </w:pPr>
            <w:r w:rsidRPr="0031202C">
              <w:t xml:space="preserve"> A louder, mid-pitched pop. </w:t>
            </w:r>
          </w:p>
        </w:tc>
      </w:tr>
      <w:tr w:rsidR="001C416B" w:rsidRPr="0031202C" w14:paraId="70D42F15" w14:textId="77777777" w:rsidTr="001C416B">
        <w:tc>
          <w:tcPr>
            <w:tcW w:w="4788" w:type="dxa"/>
          </w:tcPr>
          <w:p w14:paraId="244AB4D0" w14:textId="77777777" w:rsidR="001C416B" w:rsidRPr="0031202C" w:rsidRDefault="001C416B" w:rsidP="001C416B">
            <w:pPr>
              <w:pStyle w:val="Li"/>
            </w:pPr>
            <w:r w:rsidRPr="0031202C">
              <w:t>Play cue</w:t>
            </w:r>
          </w:p>
        </w:tc>
        <w:tc>
          <w:tcPr>
            <w:tcW w:w="4788" w:type="dxa"/>
          </w:tcPr>
          <w:p w14:paraId="610751A6" w14:textId="77777777" w:rsidR="001C416B" w:rsidRPr="0031202C" w:rsidRDefault="001C416B" w:rsidP="001C416B">
            <w:pPr>
              <w:pStyle w:val="Li"/>
            </w:pPr>
            <w:r w:rsidRPr="0031202C">
              <w:t xml:space="preserve"> The player fires the charged Pistol. </w:t>
            </w:r>
          </w:p>
        </w:tc>
      </w:tr>
      <w:tr w:rsidR="001C416B" w:rsidRPr="0031202C" w14:paraId="25FF1CD1" w14:textId="77777777" w:rsidTr="001C416B">
        <w:tc>
          <w:tcPr>
            <w:tcW w:w="4788" w:type="dxa"/>
          </w:tcPr>
          <w:p w14:paraId="171F3A68" w14:textId="77777777" w:rsidR="001C416B" w:rsidRPr="0031202C" w:rsidRDefault="001C416B" w:rsidP="001C416B">
            <w:pPr>
              <w:pStyle w:val="Li"/>
            </w:pPr>
            <w:r w:rsidRPr="0031202C">
              <w:t>Source</w:t>
            </w:r>
          </w:p>
        </w:tc>
        <w:tc>
          <w:tcPr>
            <w:tcW w:w="4788" w:type="dxa"/>
          </w:tcPr>
          <w:p w14:paraId="24107256" w14:textId="77777777" w:rsidR="001C416B" w:rsidRPr="0031202C" w:rsidRDefault="001C416B" w:rsidP="001C416B">
            <w:pPr>
              <w:pStyle w:val="Li"/>
            </w:pPr>
            <w:r w:rsidRPr="0031202C">
              <w:t xml:space="preserve"> Balloon popping (Foley) </w:t>
            </w:r>
          </w:p>
        </w:tc>
      </w:tr>
      <w:tr w:rsidR="001C416B" w:rsidRPr="0031202C" w14:paraId="59297B3B" w14:textId="77777777" w:rsidTr="001C416B">
        <w:tc>
          <w:tcPr>
            <w:tcW w:w="4788" w:type="dxa"/>
          </w:tcPr>
          <w:p w14:paraId="47015405" w14:textId="77777777" w:rsidR="001C416B" w:rsidRPr="0031202C" w:rsidRDefault="001C416B" w:rsidP="001C416B">
            <w:pPr>
              <w:pStyle w:val="Li"/>
            </w:pPr>
            <w:r w:rsidRPr="0031202C">
              <w:t>Length</w:t>
            </w:r>
          </w:p>
        </w:tc>
        <w:tc>
          <w:tcPr>
            <w:tcW w:w="4788" w:type="dxa"/>
          </w:tcPr>
          <w:p w14:paraId="19011258" w14:textId="77777777" w:rsidR="001C416B" w:rsidRPr="0031202C" w:rsidRDefault="001C416B" w:rsidP="001C416B">
            <w:pPr>
              <w:pStyle w:val="Li"/>
            </w:pPr>
            <w:r w:rsidRPr="0031202C">
              <w:t xml:space="preserve"> 0.2 seconds </w:t>
            </w:r>
          </w:p>
        </w:tc>
      </w:tr>
      <w:tr w:rsidR="001C416B" w:rsidRPr="0031202C" w14:paraId="5D4D1422" w14:textId="77777777" w:rsidTr="001C416B">
        <w:tc>
          <w:tcPr>
            <w:tcW w:w="4788" w:type="dxa"/>
          </w:tcPr>
          <w:p w14:paraId="2769684B" w14:textId="77777777" w:rsidR="001C416B" w:rsidRPr="0031202C" w:rsidRDefault="001C416B" w:rsidP="001C416B">
            <w:pPr>
              <w:pStyle w:val="Li"/>
            </w:pPr>
            <w:r w:rsidRPr="0031202C">
              <w:t>Loops</w:t>
            </w:r>
          </w:p>
        </w:tc>
        <w:tc>
          <w:tcPr>
            <w:tcW w:w="4788" w:type="dxa"/>
          </w:tcPr>
          <w:p w14:paraId="11D2C144" w14:textId="77777777" w:rsidR="001C416B" w:rsidRPr="0031202C" w:rsidRDefault="001C416B" w:rsidP="001C416B">
            <w:pPr>
              <w:pStyle w:val="Li"/>
            </w:pPr>
            <w:r w:rsidRPr="0031202C">
              <w:t xml:space="preserve"> No </w:t>
            </w:r>
          </w:p>
        </w:tc>
      </w:tr>
      <w:tr w:rsidR="001C416B" w:rsidRPr="0031202C" w14:paraId="34EF74CD" w14:textId="77777777" w:rsidTr="001C416B">
        <w:tc>
          <w:tcPr>
            <w:tcW w:w="4788" w:type="dxa"/>
          </w:tcPr>
          <w:p w14:paraId="710A52A9" w14:textId="77777777" w:rsidR="001C416B" w:rsidRPr="0031202C" w:rsidRDefault="001C416B" w:rsidP="001C416B">
            <w:pPr>
              <w:pStyle w:val="Li"/>
            </w:pPr>
            <w:r w:rsidRPr="0031202C">
              <w:t>3D positional</w:t>
            </w:r>
          </w:p>
        </w:tc>
        <w:tc>
          <w:tcPr>
            <w:tcW w:w="4788" w:type="dxa"/>
          </w:tcPr>
          <w:p w14:paraId="34121654" w14:textId="77777777" w:rsidR="001C416B" w:rsidRPr="0031202C" w:rsidRDefault="001C416B" w:rsidP="001C416B">
            <w:pPr>
              <w:pStyle w:val="Li"/>
            </w:pPr>
            <w:r w:rsidRPr="0031202C">
              <w:t xml:space="preserve"> Yes </w:t>
            </w:r>
          </w:p>
        </w:tc>
      </w:tr>
      <w:tr w:rsidR="001C416B" w:rsidRPr="0031202C" w14:paraId="41B56CD1" w14:textId="77777777" w:rsidTr="001C416B">
        <w:tc>
          <w:tcPr>
            <w:tcW w:w="4788" w:type="dxa"/>
          </w:tcPr>
          <w:p w14:paraId="61609F9B" w14:textId="77777777" w:rsidR="001C416B" w:rsidRPr="0031202C" w:rsidRDefault="001C416B" w:rsidP="001C416B">
            <w:pPr>
              <w:pStyle w:val="Li"/>
            </w:pPr>
            <w:r w:rsidRPr="0031202C">
              <w:t>Others can hear</w:t>
            </w:r>
          </w:p>
        </w:tc>
        <w:tc>
          <w:tcPr>
            <w:tcW w:w="4788" w:type="dxa"/>
          </w:tcPr>
          <w:p w14:paraId="52D7F3EB" w14:textId="77777777" w:rsidR="001C416B" w:rsidRPr="0031202C" w:rsidRDefault="001C416B" w:rsidP="001C416B">
            <w:pPr>
              <w:pStyle w:val="Li"/>
            </w:pPr>
            <w:r w:rsidRPr="0031202C">
              <w:t xml:space="preserve"> Yes </w:t>
            </w:r>
          </w:p>
        </w:tc>
      </w:tr>
      <w:tr w:rsidR="001C416B" w:rsidRPr="0031202C" w14:paraId="131E4C6B" w14:textId="77777777" w:rsidTr="001C416B">
        <w:tc>
          <w:tcPr>
            <w:tcW w:w="4788" w:type="dxa"/>
          </w:tcPr>
          <w:p w14:paraId="681C5DB9" w14:textId="77777777" w:rsidR="001C416B" w:rsidRPr="0031202C" w:rsidRDefault="001C416B" w:rsidP="001C416B">
            <w:pPr>
              <w:pStyle w:val="Li"/>
            </w:pPr>
            <w:r w:rsidRPr="0031202C">
              <w:t>Filename</w:t>
            </w:r>
          </w:p>
        </w:tc>
        <w:tc>
          <w:tcPr>
            <w:tcW w:w="4788" w:type="dxa"/>
          </w:tcPr>
          <w:p w14:paraId="23446D35" w14:textId="77777777" w:rsidR="001C416B" w:rsidRPr="0031202C" w:rsidRDefault="001C416B" w:rsidP="001C416B">
            <w:pPr>
              <w:pStyle w:val="Li"/>
            </w:pPr>
            <w:r w:rsidRPr="0031202C">
              <w:t xml:space="preserve"> weapon_PistolFireCharged.wav </w:t>
            </w:r>
          </w:p>
        </w:tc>
      </w:tr>
      <w:tr w:rsidR="001C416B" w:rsidRPr="0031202C" w14:paraId="018CF000" w14:textId="77777777" w:rsidTr="001C416B">
        <w:tc>
          <w:tcPr>
            <w:tcW w:w="4788" w:type="dxa"/>
          </w:tcPr>
          <w:p w14:paraId="0C666743" w14:textId="77777777" w:rsidR="001C416B" w:rsidRPr="0031202C" w:rsidRDefault="001C416B" w:rsidP="001C416B">
            <w:pPr>
              <w:pStyle w:val="Li"/>
            </w:pPr>
            <w:r w:rsidRPr="0031202C">
              <w:t>Wavebank</w:t>
            </w:r>
          </w:p>
        </w:tc>
        <w:tc>
          <w:tcPr>
            <w:tcW w:w="4788" w:type="dxa"/>
          </w:tcPr>
          <w:p w14:paraId="4F942644" w14:textId="77777777" w:rsidR="001C416B" w:rsidRPr="0031202C" w:rsidRDefault="001C416B" w:rsidP="001C416B">
            <w:pPr>
              <w:pStyle w:val="Li"/>
            </w:pPr>
            <w:r w:rsidRPr="0031202C">
              <w:t xml:space="preserve"> WeaponEffects.xwb </w:t>
            </w:r>
          </w:p>
        </w:tc>
      </w:tr>
      <w:tr w:rsidR="001C416B" w:rsidRPr="0031202C" w14:paraId="6DF92948" w14:textId="77777777" w:rsidTr="001C416B">
        <w:tc>
          <w:tcPr>
            <w:tcW w:w="4788" w:type="dxa"/>
          </w:tcPr>
          <w:p w14:paraId="16DFD5B1" w14:textId="77777777" w:rsidR="001C416B" w:rsidRPr="0031202C" w:rsidRDefault="001C416B" w:rsidP="001C416B">
            <w:pPr>
              <w:pStyle w:val="Li"/>
            </w:pPr>
            <w:r w:rsidRPr="0031202C">
              <w:t>Soundbank</w:t>
            </w:r>
          </w:p>
        </w:tc>
        <w:tc>
          <w:tcPr>
            <w:tcW w:w="4788" w:type="dxa"/>
          </w:tcPr>
          <w:p w14:paraId="2415A8CB" w14:textId="77777777" w:rsidR="001C416B" w:rsidRPr="0031202C" w:rsidRDefault="001C416B" w:rsidP="001C416B">
            <w:pPr>
              <w:pStyle w:val="Li"/>
            </w:pPr>
            <w:r w:rsidRPr="0031202C">
              <w:t xml:space="preserve"> WeaponEffects.xsb </w:t>
            </w:r>
          </w:p>
        </w:tc>
      </w:tr>
      <w:tr w:rsidR="001C416B" w:rsidRPr="0031202C" w14:paraId="3D5E953A" w14:textId="77777777" w:rsidTr="001C416B">
        <w:tc>
          <w:tcPr>
            <w:tcW w:w="4788" w:type="dxa"/>
          </w:tcPr>
          <w:p w14:paraId="0AB193D3" w14:textId="77777777" w:rsidR="001C416B" w:rsidRPr="0031202C" w:rsidRDefault="001C416B" w:rsidP="001C416B">
            <w:pPr>
              <w:pStyle w:val="Li"/>
            </w:pPr>
            <w:r w:rsidRPr="0031202C">
              <w:t>Cue name</w:t>
            </w:r>
          </w:p>
        </w:tc>
        <w:tc>
          <w:tcPr>
            <w:tcW w:w="4788" w:type="dxa"/>
          </w:tcPr>
          <w:p w14:paraId="5980CDA8" w14:textId="77777777" w:rsidR="001C416B" w:rsidRPr="0031202C" w:rsidRDefault="001C416B" w:rsidP="001C416B">
            <w:pPr>
              <w:pStyle w:val="Li"/>
            </w:pPr>
            <w:r w:rsidRPr="0031202C">
              <w:t xml:space="preserve"> weapon_PistolFireCharged </w:t>
            </w:r>
          </w:p>
        </w:tc>
      </w:tr>
    </w:tbl>
    <w:p w14:paraId="708F9AD3" w14:textId="77777777" w:rsidR="00DF2F9C" w:rsidRDefault="00DF2F9C" w:rsidP="00DF2F9C"/>
    <w:p w14:paraId="503378CD" w14:textId="77777777" w:rsidR="001C416B" w:rsidRPr="00DF2F9C" w:rsidRDefault="001C416B" w:rsidP="00DF2F9C">
      <w:pPr>
        <w:jc w:val="center"/>
        <w:rPr>
          <w:b/>
          <w:i/>
          <w:u w:val="single"/>
        </w:rPr>
      </w:pPr>
      <w:r w:rsidRPr="00DF2F9C">
        <w:rPr>
          <w:b/>
          <w:i/>
          <w:u w:val="single"/>
        </w:rPr>
        <w:t>Pistol Reload</w:t>
      </w:r>
    </w:p>
    <w:tbl>
      <w:tblPr>
        <w:tblW w:w="0" w:type="auto"/>
        <w:tblLook w:val="04A0" w:firstRow="1" w:lastRow="0" w:firstColumn="1" w:lastColumn="0" w:noHBand="0" w:noVBand="1"/>
      </w:tblPr>
      <w:tblGrid>
        <w:gridCol w:w="4788"/>
        <w:gridCol w:w="4788"/>
      </w:tblGrid>
      <w:tr w:rsidR="001C416B" w:rsidRPr="0031202C" w14:paraId="362A96CA" w14:textId="77777777" w:rsidTr="001C416B">
        <w:tc>
          <w:tcPr>
            <w:tcW w:w="4788" w:type="dxa"/>
          </w:tcPr>
          <w:p w14:paraId="61AE3CBE" w14:textId="77777777" w:rsidR="001C416B" w:rsidRPr="0031202C" w:rsidRDefault="001C416B" w:rsidP="001C416B">
            <w:pPr>
              <w:pStyle w:val="Li"/>
            </w:pPr>
            <w:r w:rsidRPr="0031202C">
              <w:t>Description</w:t>
            </w:r>
          </w:p>
        </w:tc>
        <w:tc>
          <w:tcPr>
            <w:tcW w:w="4788" w:type="dxa"/>
          </w:tcPr>
          <w:p w14:paraId="745D30EB" w14:textId="77777777" w:rsidR="001C416B" w:rsidRPr="0031202C" w:rsidRDefault="001C416B" w:rsidP="001C416B">
            <w:pPr>
              <w:pStyle w:val="Li"/>
            </w:pPr>
            <w:r w:rsidRPr="0031202C">
              <w:t xml:space="preserve"> The sound of ping-pong balls being pushed into a small container. </w:t>
            </w:r>
          </w:p>
        </w:tc>
      </w:tr>
      <w:tr w:rsidR="001C416B" w:rsidRPr="0031202C" w14:paraId="459695F1" w14:textId="77777777" w:rsidTr="001C416B">
        <w:tc>
          <w:tcPr>
            <w:tcW w:w="4788" w:type="dxa"/>
          </w:tcPr>
          <w:p w14:paraId="1AE7A11F" w14:textId="77777777" w:rsidR="001C416B" w:rsidRPr="0031202C" w:rsidRDefault="001C416B" w:rsidP="001C416B">
            <w:pPr>
              <w:pStyle w:val="Li"/>
            </w:pPr>
            <w:r w:rsidRPr="0031202C">
              <w:t>Play cue</w:t>
            </w:r>
          </w:p>
        </w:tc>
        <w:tc>
          <w:tcPr>
            <w:tcW w:w="4788" w:type="dxa"/>
          </w:tcPr>
          <w:p w14:paraId="431CDEA7" w14:textId="77777777" w:rsidR="001C416B" w:rsidRPr="0031202C" w:rsidRDefault="001C416B" w:rsidP="001C416B">
            <w:pPr>
              <w:pStyle w:val="Li"/>
            </w:pPr>
            <w:r w:rsidRPr="0031202C">
              <w:t xml:space="preserve"> The player reloads the Pistol. </w:t>
            </w:r>
          </w:p>
        </w:tc>
      </w:tr>
      <w:tr w:rsidR="001C416B" w:rsidRPr="0031202C" w14:paraId="67C1F5E8" w14:textId="77777777" w:rsidTr="001C416B">
        <w:tc>
          <w:tcPr>
            <w:tcW w:w="4788" w:type="dxa"/>
          </w:tcPr>
          <w:p w14:paraId="3D032042" w14:textId="77777777" w:rsidR="001C416B" w:rsidRPr="0031202C" w:rsidRDefault="001C416B" w:rsidP="001C416B">
            <w:pPr>
              <w:pStyle w:val="Li"/>
            </w:pPr>
            <w:r w:rsidRPr="0031202C">
              <w:t>Source</w:t>
            </w:r>
          </w:p>
        </w:tc>
        <w:tc>
          <w:tcPr>
            <w:tcW w:w="4788" w:type="dxa"/>
          </w:tcPr>
          <w:p w14:paraId="3BF9586C" w14:textId="77777777" w:rsidR="001C416B" w:rsidRPr="0031202C" w:rsidRDefault="001C416B" w:rsidP="001C416B">
            <w:pPr>
              <w:pStyle w:val="Li"/>
            </w:pPr>
            <w:r w:rsidRPr="0031202C">
              <w:t xml:space="preserve"> Balls into containers (Foley) </w:t>
            </w:r>
          </w:p>
        </w:tc>
      </w:tr>
      <w:tr w:rsidR="001C416B" w:rsidRPr="0031202C" w14:paraId="490C6AC2" w14:textId="77777777" w:rsidTr="001C416B">
        <w:tc>
          <w:tcPr>
            <w:tcW w:w="4788" w:type="dxa"/>
          </w:tcPr>
          <w:p w14:paraId="1703BAD9" w14:textId="77777777" w:rsidR="001C416B" w:rsidRPr="0031202C" w:rsidRDefault="001C416B" w:rsidP="001C416B">
            <w:pPr>
              <w:pStyle w:val="Li"/>
            </w:pPr>
            <w:r w:rsidRPr="0031202C">
              <w:lastRenderedPageBreak/>
              <w:t>Length</w:t>
            </w:r>
          </w:p>
        </w:tc>
        <w:tc>
          <w:tcPr>
            <w:tcW w:w="4788" w:type="dxa"/>
          </w:tcPr>
          <w:p w14:paraId="0523CA16" w14:textId="77777777" w:rsidR="001C416B" w:rsidRPr="0031202C" w:rsidRDefault="001C416B" w:rsidP="001C416B">
            <w:pPr>
              <w:pStyle w:val="Li"/>
            </w:pPr>
            <w:r w:rsidRPr="0031202C">
              <w:t xml:space="preserve"> 1 second </w:t>
            </w:r>
          </w:p>
        </w:tc>
      </w:tr>
      <w:tr w:rsidR="001C416B" w:rsidRPr="0031202C" w14:paraId="7E6FBC29" w14:textId="77777777" w:rsidTr="001C416B">
        <w:tc>
          <w:tcPr>
            <w:tcW w:w="4788" w:type="dxa"/>
          </w:tcPr>
          <w:p w14:paraId="7C687A3A" w14:textId="77777777" w:rsidR="001C416B" w:rsidRPr="0031202C" w:rsidRDefault="001C416B" w:rsidP="001C416B">
            <w:pPr>
              <w:pStyle w:val="Li"/>
            </w:pPr>
            <w:r w:rsidRPr="0031202C">
              <w:t>Loops</w:t>
            </w:r>
          </w:p>
        </w:tc>
        <w:tc>
          <w:tcPr>
            <w:tcW w:w="4788" w:type="dxa"/>
          </w:tcPr>
          <w:p w14:paraId="4F25F689" w14:textId="77777777" w:rsidR="001C416B" w:rsidRPr="0031202C" w:rsidRDefault="001C416B" w:rsidP="001C416B">
            <w:pPr>
              <w:pStyle w:val="Li"/>
            </w:pPr>
            <w:r w:rsidRPr="0031202C">
              <w:t xml:space="preserve"> No </w:t>
            </w:r>
          </w:p>
        </w:tc>
      </w:tr>
      <w:tr w:rsidR="001C416B" w:rsidRPr="0031202C" w14:paraId="41EB7052" w14:textId="77777777" w:rsidTr="001C416B">
        <w:tc>
          <w:tcPr>
            <w:tcW w:w="4788" w:type="dxa"/>
          </w:tcPr>
          <w:p w14:paraId="1F925B4C" w14:textId="77777777" w:rsidR="001C416B" w:rsidRPr="0031202C" w:rsidRDefault="001C416B" w:rsidP="001C416B">
            <w:pPr>
              <w:pStyle w:val="Li"/>
            </w:pPr>
            <w:r w:rsidRPr="0031202C">
              <w:t>3D positional</w:t>
            </w:r>
          </w:p>
        </w:tc>
        <w:tc>
          <w:tcPr>
            <w:tcW w:w="4788" w:type="dxa"/>
          </w:tcPr>
          <w:p w14:paraId="4CC52363" w14:textId="77777777" w:rsidR="001C416B" w:rsidRPr="0031202C" w:rsidRDefault="001C416B" w:rsidP="001C416B">
            <w:pPr>
              <w:pStyle w:val="Li"/>
            </w:pPr>
            <w:r w:rsidRPr="0031202C">
              <w:t xml:space="preserve"> No </w:t>
            </w:r>
          </w:p>
        </w:tc>
      </w:tr>
      <w:tr w:rsidR="001C416B" w:rsidRPr="0031202C" w14:paraId="0EBCF761" w14:textId="77777777" w:rsidTr="001C416B">
        <w:tc>
          <w:tcPr>
            <w:tcW w:w="4788" w:type="dxa"/>
          </w:tcPr>
          <w:p w14:paraId="0040CE16" w14:textId="77777777" w:rsidR="001C416B" w:rsidRPr="0031202C" w:rsidRDefault="001C416B" w:rsidP="001C416B">
            <w:pPr>
              <w:pStyle w:val="Li"/>
            </w:pPr>
            <w:r w:rsidRPr="0031202C">
              <w:t>Others can hear</w:t>
            </w:r>
          </w:p>
        </w:tc>
        <w:tc>
          <w:tcPr>
            <w:tcW w:w="4788" w:type="dxa"/>
          </w:tcPr>
          <w:p w14:paraId="512EE2BB" w14:textId="77777777" w:rsidR="001C416B" w:rsidRPr="0031202C" w:rsidRDefault="001C416B" w:rsidP="001C416B">
            <w:pPr>
              <w:pStyle w:val="Li"/>
            </w:pPr>
            <w:r w:rsidRPr="0031202C">
              <w:t xml:space="preserve"> No </w:t>
            </w:r>
          </w:p>
        </w:tc>
      </w:tr>
      <w:tr w:rsidR="001C416B" w:rsidRPr="0031202C" w14:paraId="347830FD" w14:textId="77777777" w:rsidTr="001C416B">
        <w:tc>
          <w:tcPr>
            <w:tcW w:w="4788" w:type="dxa"/>
          </w:tcPr>
          <w:p w14:paraId="026B0521" w14:textId="77777777" w:rsidR="001C416B" w:rsidRPr="0031202C" w:rsidRDefault="001C416B" w:rsidP="001C416B">
            <w:pPr>
              <w:pStyle w:val="Li"/>
            </w:pPr>
            <w:r w:rsidRPr="0031202C">
              <w:t>Filename</w:t>
            </w:r>
          </w:p>
        </w:tc>
        <w:tc>
          <w:tcPr>
            <w:tcW w:w="4788" w:type="dxa"/>
          </w:tcPr>
          <w:p w14:paraId="5EB08200" w14:textId="77777777" w:rsidR="001C416B" w:rsidRPr="0031202C" w:rsidRDefault="001C416B" w:rsidP="001C416B">
            <w:pPr>
              <w:pStyle w:val="Li"/>
            </w:pPr>
            <w:r w:rsidRPr="0031202C">
              <w:t xml:space="preserve"> weapon_PistolReload.wav </w:t>
            </w:r>
          </w:p>
        </w:tc>
      </w:tr>
      <w:tr w:rsidR="001C416B" w:rsidRPr="0031202C" w14:paraId="5BA1721C" w14:textId="77777777" w:rsidTr="001C416B">
        <w:tc>
          <w:tcPr>
            <w:tcW w:w="4788" w:type="dxa"/>
          </w:tcPr>
          <w:p w14:paraId="01FC357A" w14:textId="77777777" w:rsidR="001C416B" w:rsidRPr="0031202C" w:rsidRDefault="001C416B" w:rsidP="001C416B">
            <w:pPr>
              <w:pStyle w:val="Li"/>
            </w:pPr>
            <w:r w:rsidRPr="0031202C">
              <w:t>Wavebank</w:t>
            </w:r>
          </w:p>
        </w:tc>
        <w:tc>
          <w:tcPr>
            <w:tcW w:w="4788" w:type="dxa"/>
          </w:tcPr>
          <w:p w14:paraId="439C3B73" w14:textId="77777777" w:rsidR="001C416B" w:rsidRPr="0031202C" w:rsidRDefault="001C416B" w:rsidP="001C416B">
            <w:pPr>
              <w:pStyle w:val="Li"/>
            </w:pPr>
            <w:r w:rsidRPr="0031202C">
              <w:t xml:space="preserve"> WeaponEffects.xwb </w:t>
            </w:r>
          </w:p>
        </w:tc>
      </w:tr>
      <w:tr w:rsidR="001C416B" w:rsidRPr="0031202C" w14:paraId="15F9DD0A" w14:textId="77777777" w:rsidTr="001C416B">
        <w:tc>
          <w:tcPr>
            <w:tcW w:w="4788" w:type="dxa"/>
          </w:tcPr>
          <w:p w14:paraId="5BA38A04" w14:textId="77777777" w:rsidR="001C416B" w:rsidRPr="0031202C" w:rsidRDefault="001C416B" w:rsidP="001C416B">
            <w:pPr>
              <w:pStyle w:val="Li"/>
            </w:pPr>
            <w:r w:rsidRPr="0031202C">
              <w:t>Soundbank</w:t>
            </w:r>
          </w:p>
        </w:tc>
        <w:tc>
          <w:tcPr>
            <w:tcW w:w="4788" w:type="dxa"/>
          </w:tcPr>
          <w:p w14:paraId="2BF2A03C" w14:textId="77777777" w:rsidR="001C416B" w:rsidRPr="0031202C" w:rsidRDefault="001C416B" w:rsidP="001C416B">
            <w:pPr>
              <w:pStyle w:val="Li"/>
            </w:pPr>
            <w:r w:rsidRPr="0031202C">
              <w:t xml:space="preserve"> WeaponEffects.xsb </w:t>
            </w:r>
          </w:p>
        </w:tc>
      </w:tr>
      <w:tr w:rsidR="001C416B" w:rsidRPr="0031202C" w14:paraId="3A0C31CD" w14:textId="77777777" w:rsidTr="001C416B">
        <w:tc>
          <w:tcPr>
            <w:tcW w:w="4788" w:type="dxa"/>
          </w:tcPr>
          <w:p w14:paraId="2DA187CC" w14:textId="77777777" w:rsidR="001C416B" w:rsidRPr="0031202C" w:rsidRDefault="001C416B" w:rsidP="001C416B">
            <w:pPr>
              <w:pStyle w:val="Li"/>
              <w:spacing w:after="280" w:afterAutospacing="1"/>
            </w:pPr>
            <w:r w:rsidRPr="0031202C">
              <w:t>Cue name</w:t>
            </w:r>
          </w:p>
        </w:tc>
        <w:tc>
          <w:tcPr>
            <w:tcW w:w="4788" w:type="dxa"/>
          </w:tcPr>
          <w:p w14:paraId="28E37BAC" w14:textId="77777777" w:rsidR="001C416B" w:rsidRPr="0031202C" w:rsidRDefault="001C416B" w:rsidP="001C416B">
            <w:pPr>
              <w:pStyle w:val="Li"/>
              <w:spacing w:after="280" w:afterAutospacing="1"/>
            </w:pPr>
            <w:r w:rsidRPr="0031202C">
              <w:t xml:space="preserve"> weapon_PistolReload.wav </w:t>
            </w:r>
          </w:p>
        </w:tc>
      </w:tr>
    </w:tbl>
    <w:p w14:paraId="00DF67C8" w14:textId="77777777" w:rsidR="001C416B" w:rsidRPr="0031202C" w:rsidRDefault="001C416B" w:rsidP="00DF2F9C"/>
    <w:p w14:paraId="159D2320" w14:textId="77777777" w:rsidR="001C416B" w:rsidRPr="00DF2F9C" w:rsidRDefault="001C416B" w:rsidP="00DF2F9C">
      <w:pPr>
        <w:pStyle w:val="Heading4"/>
      </w:pPr>
      <w:bookmarkStart w:id="585" w:name="_Toc256375370"/>
      <w:r w:rsidRPr="00DF2F9C">
        <w:t>Grenades</w:t>
      </w:r>
      <w:bookmarkEnd w:id="585"/>
    </w:p>
    <w:p w14:paraId="48593055" w14:textId="77777777" w:rsidR="001C416B" w:rsidRPr="00DF2F9C" w:rsidRDefault="001C416B" w:rsidP="00DF2F9C">
      <w:pPr>
        <w:jc w:val="center"/>
        <w:rPr>
          <w:b/>
          <w:i/>
          <w:u w:val="single"/>
        </w:rPr>
      </w:pPr>
      <w:r w:rsidRPr="00DF2F9C">
        <w:rPr>
          <w:b/>
          <w:i/>
          <w:u w:val="single"/>
        </w:rPr>
        <w:t>Switch to Grenades</w:t>
      </w:r>
    </w:p>
    <w:tbl>
      <w:tblPr>
        <w:tblW w:w="0" w:type="auto"/>
        <w:tblLook w:val="04A0" w:firstRow="1" w:lastRow="0" w:firstColumn="1" w:lastColumn="0" w:noHBand="0" w:noVBand="1"/>
      </w:tblPr>
      <w:tblGrid>
        <w:gridCol w:w="4788"/>
        <w:gridCol w:w="4788"/>
      </w:tblGrid>
      <w:tr w:rsidR="001C416B" w:rsidRPr="0031202C" w14:paraId="62E368A5" w14:textId="77777777" w:rsidTr="001C416B">
        <w:tc>
          <w:tcPr>
            <w:tcW w:w="4788" w:type="dxa"/>
          </w:tcPr>
          <w:p w14:paraId="20A00A94" w14:textId="77777777" w:rsidR="001C416B" w:rsidRPr="0031202C" w:rsidRDefault="001C416B" w:rsidP="001C416B">
            <w:pPr>
              <w:pStyle w:val="Li"/>
            </w:pPr>
            <w:r w:rsidRPr="0031202C">
              <w:t>Description</w:t>
            </w:r>
          </w:p>
        </w:tc>
        <w:tc>
          <w:tcPr>
            <w:tcW w:w="4788" w:type="dxa"/>
          </w:tcPr>
          <w:p w14:paraId="36C29BE5" w14:textId="77777777" w:rsidR="001C416B" w:rsidRPr="0031202C" w:rsidRDefault="001C416B" w:rsidP="001C416B">
            <w:pPr>
              <w:pStyle w:val="Li"/>
            </w:pPr>
            <w:r w:rsidRPr="0031202C">
              <w:t xml:space="preserve"> The sound of somebody pulling a large object out of a pouch. </w:t>
            </w:r>
          </w:p>
        </w:tc>
      </w:tr>
      <w:tr w:rsidR="001C416B" w:rsidRPr="0031202C" w14:paraId="73642EB6" w14:textId="77777777" w:rsidTr="001C416B">
        <w:tc>
          <w:tcPr>
            <w:tcW w:w="4788" w:type="dxa"/>
          </w:tcPr>
          <w:p w14:paraId="49327495" w14:textId="77777777" w:rsidR="001C416B" w:rsidRPr="0031202C" w:rsidRDefault="001C416B" w:rsidP="001C416B">
            <w:pPr>
              <w:pStyle w:val="Li"/>
            </w:pPr>
            <w:r w:rsidRPr="0031202C">
              <w:t>Play cue</w:t>
            </w:r>
          </w:p>
        </w:tc>
        <w:tc>
          <w:tcPr>
            <w:tcW w:w="4788" w:type="dxa"/>
          </w:tcPr>
          <w:p w14:paraId="2FAF4E86" w14:textId="77777777" w:rsidR="001C416B" w:rsidRPr="0031202C" w:rsidRDefault="001C416B" w:rsidP="001C416B">
            <w:pPr>
              <w:pStyle w:val="Li"/>
            </w:pPr>
            <w:r w:rsidRPr="0031202C">
              <w:t xml:space="preserve"> The player switches to Grenades. </w:t>
            </w:r>
          </w:p>
        </w:tc>
      </w:tr>
      <w:tr w:rsidR="001C416B" w:rsidRPr="0031202C" w14:paraId="628D2F10" w14:textId="77777777" w:rsidTr="001C416B">
        <w:tc>
          <w:tcPr>
            <w:tcW w:w="4788" w:type="dxa"/>
          </w:tcPr>
          <w:p w14:paraId="6560F99F" w14:textId="77777777" w:rsidR="001C416B" w:rsidRPr="0031202C" w:rsidRDefault="001C416B" w:rsidP="001C416B">
            <w:pPr>
              <w:pStyle w:val="Li"/>
            </w:pPr>
            <w:r w:rsidRPr="0031202C">
              <w:t>Source</w:t>
            </w:r>
          </w:p>
        </w:tc>
        <w:tc>
          <w:tcPr>
            <w:tcW w:w="4788" w:type="dxa"/>
          </w:tcPr>
          <w:p w14:paraId="54552C31" w14:textId="77777777" w:rsidR="001C416B" w:rsidRPr="0031202C" w:rsidRDefault="001C416B" w:rsidP="001C416B">
            <w:pPr>
              <w:pStyle w:val="Li"/>
            </w:pPr>
            <w:r w:rsidRPr="0031202C">
              <w:t xml:space="preserve"> Hard objects and materials (Foley) </w:t>
            </w:r>
          </w:p>
        </w:tc>
      </w:tr>
      <w:tr w:rsidR="001C416B" w:rsidRPr="0031202C" w14:paraId="1B6D33A9" w14:textId="77777777" w:rsidTr="001C416B">
        <w:tc>
          <w:tcPr>
            <w:tcW w:w="4788" w:type="dxa"/>
          </w:tcPr>
          <w:p w14:paraId="5D535BCB" w14:textId="77777777" w:rsidR="001C416B" w:rsidRPr="0031202C" w:rsidRDefault="001C416B" w:rsidP="001C416B">
            <w:pPr>
              <w:pStyle w:val="Li"/>
            </w:pPr>
            <w:r w:rsidRPr="0031202C">
              <w:t>Length</w:t>
            </w:r>
          </w:p>
        </w:tc>
        <w:tc>
          <w:tcPr>
            <w:tcW w:w="4788" w:type="dxa"/>
          </w:tcPr>
          <w:p w14:paraId="61F5528F" w14:textId="77777777" w:rsidR="001C416B" w:rsidRPr="0031202C" w:rsidRDefault="001C416B" w:rsidP="001C416B">
            <w:pPr>
              <w:pStyle w:val="Li"/>
            </w:pPr>
            <w:r w:rsidRPr="0031202C">
              <w:t xml:space="preserve"> 0.3 seconds* </w:t>
            </w:r>
          </w:p>
        </w:tc>
      </w:tr>
      <w:tr w:rsidR="001C416B" w:rsidRPr="0031202C" w14:paraId="09700033" w14:textId="77777777" w:rsidTr="001C416B">
        <w:tc>
          <w:tcPr>
            <w:tcW w:w="4788" w:type="dxa"/>
          </w:tcPr>
          <w:p w14:paraId="47638999" w14:textId="77777777" w:rsidR="001C416B" w:rsidRPr="0031202C" w:rsidRDefault="001C416B" w:rsidP="001C416B">
            <w:pPr>
              <w:pStyle w:val="Li"/>
            </w:pPr>
            <w:r w:rsidRPr="0031202C">
              <w:t>Loops</w:t>
            </w:r>
          </w:p>
        </w:tc>
        <w:tc>
          <w:tcPr>
            <w:tcW w:w="4788" w:type="dxa"/>
          </w:tcPr>
          <w:p w14:paraId="50A29D0E" w14:textId="77777777" w:rsidR="001C416B" w:rsidRPr="0031202C" w:rsidRDefault="001C416B" w:rsidP="001C416B">
            <w:pPr>
              <w:pStyle w:val="Li"/>
            </w:pPr>
            <w:r w:rsidRPr="0031202C">
              <w:t xml:space="preserve"> No </w:t>
            </w:r>
          </w:p>
        </w:tc>
      </w:tr>
      <w:tr w:rsidR="001C416B" w:rsidRPr="0031202C" w14:paraId="7E832AC9" w14:textId="77777777" w:rsidTr="001C416B">
        <w:tc>
          <w:tcPr>
            <w:tcW w:w="4788" w:type="dxa"/>
          </w:tcPr>
          <w:p w14:paraId="28C45D66" w14:textId="77777777" w:rsidR="001C416B" w:rsidRPr="0031202C" w:rsidRDefault="001C416B" w:rsidP="001C416B">
            <w:pPr>
              <w:pStyle w:val="Li"/>
            </w:pPr>
            <w:r w:rsidRPr="0031202C">
              <w:t>3D positional</w:t>
            </w:r>
          </w:p>
        </w:tc>
        <w:tc>
          <w:tcPr>
            <w:tcW w:w="4788" w:type="dxa"/>
          </w:tcPr>
          <w:p w14:paraId="103FE6BA" w14:textId="77777777" w:rsidR="001C416B" w:rsidRPr="0031202C" w:rsidRDefault="001C416B" w:rsidP="001C416B">
            <w:pPr>
              <w:pStyle w:val="Li"/>
            </w:pPr>
            <w:r w:rsidRPr="0031202C">
              <w:t xml:space="preserve"> No </w:t>
            </w:r>
          </w:p>
        </w:tc>
      </w:tr>
      <w:tr w:rsidR="001C416B" w:rsidRPr="0031202C" w14:paraId="3A32FB32" w14:textId="77777777" w:rsidTr="001C416B">
        <w:tc>
          <w:tcPr>
            <w:tcW w:w="4788" w:type="dxa"/>
          </w:tcPr>
          <w:p w14:paraId="090D4A39" w14:textId="77777777" w:rsidR="001C416B" w:rsidRPr="0031202C" w:rsidRDefault="001C416B" w:rsidP="001C416B">
            <w:pPr>
              <w:pStyle w:val="Li"/>
            </w:pPr>
            <w:r w:rsidRPr="0031202C">
              <w:t>Others can hear</w:t>
            </w:r>
          </w:p>
        </w:tc>
        <w:tc>
          <w:tcPr>
            <w:tcW w:w="4788" w:type="dxa"/>
          </w:tcPr>
          <w:p w14:paraId="5DE52115" w14:textId="77777777" w:rsidR="001C416B" w:rsidRPr="0031202C" w:rsidRDefault="001C416B" w:rsidP="001C416B">
            <w:pPr>
              <w:pStyle w:val="Li"/>
            </w:pPr>
            <w:r w:rsidRPr="0031202C">
              <w:t xml:space="preserve"> No </w:t>
            </w:r>
          </w:p>
        </w:tc>
      </w:tr>
      <w:tr w:rsidR="001C416B" w:rsidRPr="0031202C" w14:paraId="4D40967F" w14:textId="77777777" w:rsidTr="001C416B">
        <w:tc>
          <w:tcPr>
            <w:tcW w:w="4788" w:type="dxa"/>
          </w:tcPr>
          <w:p w14:paraId="50DB7B77" w14:textId="77777777" w:rsidR="001C416B" w:rsidRPr="0031202C" w:rsidRDefault="001C416B" w:rsidP="001C416B">
            <w:pPr>
              <w:pStyle w:val="Li"/>
            </w:pPr>
            <w:r w:rsidRPr="0031202C">
              <w:t>Filename</w:t>
            </w:r>
          </w:p>
        </w:tc>
        <w:tc>
          <w:tcPr>
            <w:tcW w:w="4788" w:type="dxa"/>
          </w:tcPr>
          <w:p w14:paraId="0F1C56F4" w14:textId="77777777" w:rsidR="001C416B" w:rsidRPr="0031202C" w:rsidRDefault="001C416B" w:rsidP="001C416B">
            <w:pPr>
              <w:pStyle w:val="Li"/>
            </w:pPr>
            <w:r w:rsidRPr="0031202C">
              <w:t xml:space="preserve"> weapon_GrenadeSwitch.wav </w:t>
            </w:r>
          </w:p>
        </w:tc>
      </w:tr>
      <w:tr w:rsidR="001C416B" w:rsidRPr="0031202C" w14:paraId="65E66D56" w14:textId="77777777" w:rsidTr="001C416B">
        <w:tc>
          <w:tcPr>
            <w:tcW w:w="4788" w:type="dxa"/>
          </w:tcPr>
          <w:p w14:paraId="41DA6765" w14:textId="77777777" w:rsidR="001C416B" w:rsidRPr="0031202C" w:rsidRDefault="001C416B" w:rsidP="001C416B">
            <w:pPr>
              <w:pStyle w:val="Li"/>
            </w:pPr>
            <w:r w:rsidRPr="0031202C">
              <w:t>Wavebank</w:t>
            </w:r>
          </w:p>
        </w:tc>
        <w:tc>
          <w:tcPr>
            <w:tcW w:w="4788" w:type="dxa"/>
          </w:tcPr>
          <w:p w14:paraId="72BD5EB0" w14:textId="77777777" w:rsidR="001C416B" w:rsidRPr="0031202C" w:rsidRDefault="001C416B" w:rsidP="001C416B">
            <w:pPr>
              <w:pStyle w:val="Li"/>
            </w:pPr>
            <w:r w:rsidRPr="0031202C">
              <w:t xml:space="preserve"> WeaponEffects.xwb </w:t>
            </w:r>
          </w:p>
        </w:tc>
      </w:tr>
      <w:tr w:rsidR="001C416B" w:rsidRPr="0031202C" w14:paraId="687A472F" w14:textId="77777777" w:rsidTr="001C416B">
        <w:tc>
          <w:tcPr>
            <w:tcW w:w="4788" w:type="dxa"/>
          </w:tcPr>
          <w:p w14:paraId="53FD6F8E" w14:textId="77777777" w:rsidR="001C416B" w:rsidRPr="0031202C" w:rsidRDefault="001C416B" w:rsidP="001C416B">
            <w:pPr>
              <w:pStyle w:val="Li"/>
            </w:pPr>
            <w:r w:rsidRPr="0031202C">
              <w:t>Soundbank</w:t>
            </w:r>
          </w:p>
        </w:tc>
        <w:tc>
          <w:tcPr>
            <w:tcW w:w="4788" w:type="dxa"/>
          </w:tcPr>
          <w:p w14:paraId="3CAD8955" w14:textId="77777777" w:rsidR="001C416B" w:rsidRPr="0031202C" w:rsidRDefault="001C416B" w:rsidP="001C416B">
            <w:pPr>
              <w:pStyle w:val="Li"/>
            </w:pPr>
            <w:r w:rsidRPr="0031202C">
              <w:t xml:space="preserve"> WeaponEffects.xsb </w:t>
            </w:r>
          </w:p>
        </w:tc>
      </w:tr>
      <w:tr w:rsidR="001C416B" w:rsidRPr="0031202C" w14:paraId="2932EEA3" w14:textId="77777777" w:rsidTr="001C416B">
        <w:tc>
          <w:tcPr>
            <w:tcW w:w="4788" w:type="dxa"/>
          </w:tcPr>
          <w:p w14:paraId="3609D6F4" w14:textId="77777777" w:rsidR="001C416B" w:rsidRPr="0031202C" w:rsidRDefault="001C416B" w:rsidP="001C416B">
            <w:pPr>
              <w:pStyle w:val="Li"/>
            </w:pPr>
            <w:r w:rsidRPr="0031202C">
              <w:t>Cue name</w:t>
            </w:r>
          </w:p>
        </w:tc>
        <w:tc>
          <w:tcPr>
            <w:tcW w:w="4788" w:type="dxa"/>
          </w:tcPr>
          <w:p w14:paraId="3288124D" w14:textId="77777777" w:rsidR="001C416B" w:rsidRPr="0031202C" w:rsidRDefault="001C416B" w:rsidP="001C416B">
            <w:pPr>
              <w:pStyle w:val="Li"/>
            </w:pPr>
            <w:r w:rsidRPr="0031202C">
              <w:t xml:space="preserve"> weapon_GrenadeSwitch </w:t>
            </w:r>
          </w:p>
        </w:tc>
      </w:tr>
    </w:tbl>
    <w:p w14:paraId="21F9B4D0" w14:textId="77777777" w:rsidR="00E3048D" w:rsidRPr="0031202C" w:rsidRDefault="00E3048D" w:rsidP="00DF2F9C"/>
    <w:p w14:paraId="039A61FD" w14:textId="77777777" w:rsidR="001C416B" w:rsidRPr="00DF2F9C" w:rsidRDefault="001C416B" w:rsidP="00DF2F9C">
      <w:pPr>
        <w:jc w:val="center"/>
        <w:rPr>
          <w:b/>
          <w:i/>
          <w:u w:val="single"/>
        </w:rPr>
      </w:pPr>
      <w:r w:rsidRPr="00DF2F9C">
        <w:rPr>
          <w:b/>
          <w:i/>
          <w:u w:val="single"/>
        </w:rPr>
        <w:t>Lob Grenade</w:t>
      </w:r>
    </w:p>
    <w:tbl>
      <w:tblPr>
        <w:tblW w:w="0" w:type="auto"/>
        <w:tblLook w:val="04A0" w:firstRow="1" w:lastRow="0" w:firstColumn="1" w:lastColumn="0" w:noHBand="0" w:noVBand="1"/>
      </w:tblPr>
      <w:tblGrid>
        <w:gridCol w:w="4788"/>
        <w:gridCol w:w="4788"/>
      </w:tblGrid>
      <w:tr w:rsidR="001C416B" w:rsidRPr="0031202C" w14:paraId="77EBBE89" w14:textId="77777777" w:rsidTr="001C416B">
        <w:tc>
          <w:tcPr>
            <w:tcW w:w="4788" w:type="dxa"/>
          </w:tcPr>
          <w:p w14:paraId="54ADD2E4" w14:textId="77777777" w:rsidR="001C416B" w:rsidRPr="0031202C" w:rsidRDefault="001C416B" w:rsidP="001C416B">
            <w:pPr>
              <w:pStyle w:val="Li"/>
            </w:pPr>
            <w:r w:rsidRPr="0031202C">
              <w:t>Description</w:t>
            </w:r>
          </w:p>
        </w:tc>
        <w:tc>
          <w:tcPr>
            <w:tcW w:w="4788" w:type="dxa"/>
          </w:tcPr>
          <w:p w14:paraId="2B806692" w14:textId="77777777" w:rsidR="001C416B" w:rsidRPr="0031202C" w:rsidRDefault="001C416B" w:rsidP="001C416B">
            <w:pPr>
              <w:pStyle w:val="Li"/>
            </w:pPr>
            <w:r w:rsidRPr="0031202C">
              <w:t xml:space="preserve"> The pop of a soda tab and then a whoosh as it flies through the air. </w:t>
            </w:r>
          </w:p>
        </w:tc>
      </w:tr>
      <w:tr w:rsidR="001C416B" w:rsidRPr="0031202C" w14:paraId="3907B403" w14:textId="77777777" w:rsidTr="001C416B">
        <w:tc>
          <w:tcPr>
            <w:tcW w:w="4788" w:type="dxa"/>
          </w:tcPr>
          <w:p w14:paraId="29F98342" w14:textId="77777777" w:rsidR="001C416B" w:rsidRPr="0031202C" w:rsidRDefault="001C416B" w:rsidP="001C416B">
            <w:pPr>
              <w:pStyle w:val="Li"/>
            </w:pPr>
            <w:r w:rsidRPr="0031202C">
              <w:t>Play cue</w:t>
            </w:r>
          </w:p>
        </w:tc>
        <w:tc>
          <w:tcPr>
            <w:tcW w:w="4788" w:type="dxa"/>
          </w:tcPr>
          <w:p w14:paraId="642D4D9F" w14:textId="77777777" w:rsidR="001C416B" w:rsidRPr="0031202C" w:rsidRDefault="001C416B" w:rsidP="001C416B">
            <w:pPr>
              <w:pStyle w:val="Li"/>
            </w:pPr>
            <w:r w:rsidRPr="0031202C">
              <w:t xml:space="preserve"> The player fires a grenade. </w:t>
            </w:r>
          </w:p>
        </w:tc>
      </w:tr>
      <w:tr w:rsidR="001C416B" w:rsidRPr="0031202C" w14:paraId="44C5E0E7" w14:textId="77777777" w:rsidTr="001C416B">
        <w:tc>
          <w:tcPr>
            <w:tcW w:w="4788" w:type="dxa"/>
          </w:tcPr>
          <w:p w14:paraId="7791BC77" w14:textId="77777777" w:rsidR="001C416B" w:rsidRPr="0031202C" w:rsidRDefault="001C416B" w:rsidP="001C416B">
            <w:pPr>
              <w:pStyle w:val="Li"/>
            </w:pPr>
            <w:r w:rsidRPr="0031202C">
              <w:t>Source</w:t>
            </w:r>
          </w:p>
        </w:tc>
        <w:tc>
          <w:tcPr>
            <w:tcW w:w="4788" w:type="dxa"/>
          </w:tcPr>
          <w:p w14:paraId="2CF81838" w14:textId="77777777" w:rsidR="001C416B" w:rsidRPr="0031202C" w:rsidRDefault="001C416B" w:rsidP="001C416B">
            <w:pPr>
              <w:pStyle w:val="Li"/>
            </w:pPr>
            <w:r w:rsidRPr="0031202C">
              <w:t xml:space="preserve"> Soda can and wind (Foley) </w:t>
            </w:r>
          </w:p>
        </w:tc>
      </w:tr>
      <w:tr w:rsidR="001C416B" w:rsidRPr="0031202C" w14:paraId="4A73C902" w14:textId="77777777" w:rsidTr="001C416B">
        <w:tc>
          <w:tcPr>
            <w:tcW w:w="4788" w:type="dxa"/>
          </w:tcPr>
          <w:p w14:paraId="7651DF79" w14:textId="77777777" w:rsidR="001C416B" w:rsidRPr="0031202C" w:rsidRDefault="001C416B" w:rsidP="001C416B">
            <w:pPr>
              <w:pStyle w:val="Li"/>
            </w:pPr>
            <w:r w:rsidRPr="0031202C">
              <w:t>Length</w:t>
            </w:r>
          </w:p>
        </w:tc>
        <w:tc>
          <w:tcPr>
            <w:tcW w:w="4788" w:type="dxa"/>
          </w:tcPr>
          <w:p w14:paraId="3DF711D4" w14:textId="77777777" w:rsidR="001C416B" w:rsidRPr="0031202C" w:rsidRDefault="001C416B" w:rsidP="001C416B">
            <w:pPr>
              <w:pStyle w:val="Li"/>
            </w:pPr>
            <w:r w:rsidRPr="0031202C">
              <w:t xml:space="preserve"> 2 seconds </w:t>
            </w:r>
          </w:p>
        </w:tc>
      </w:tr>
      <w:tr w:rsidR="001C416B" w:rsidRPr="0031202C" w14:paraId="0DE0672D" w14:textId="77777777" w:rsidTr="001C416B">
        <w:tc>
          <w:tcPr>
            <w:tcW w:w="4788" w:type="dxa"/>
          </w:tcPr>
          <w:p w14:paraId="56F32725" w14:textId="77777777" w:rsidR="001C416B" w:rsidRPr="0031202C" w:rsidRDefault="001C416B" w:rsidP="001C416B">
            <w:pPr>
              <w:pStyle w:val="Li"/>
            </w:pPr>
            <w:r w:rsidRPr="0031202C">
              <w:t>Loops</w:t>
            </w:r>
          </w:p>
        </w:tc>
        <w:tc>
          <w:tcPr>
            <w:tcW w:w="4788" w:type="dxa"/>
          </w:tcPr>
          <w:p w14:paraId="493192FA" w14:textId="77777777" w:rsidR="001C416B" w:rsidRPr="0031202C" w:rsidRDefault="001C416B" w:rsidP="001C416B">
            <w:pPr>
              <w:pStyle w:val="Li"/>
            </w:pPr>
            <w:r w:rsidRPr="0031202C">
              <w:t xml:space="preserve"> No </w:t>
            </w:r>
          </w:p>
        </w:tc>
      </w:tr>
      <w:tr w:rsidR="001C416B" w:rsidRPr="0031202C" w14:paraId="2E765AC4" w14:textId="77777777" w:rsidTr="001C416B">
        <w:tc>
          <w:tcPr>
            <w:tcW w:w="4788" w:type="dxa"/>
          </w:tcPr>
          <w:p w14:paraId="74E2E177" w14:textId="77777777" w:rsidR="001C416B" w:rsidRPr="0031202C" w:rsidRDefault="001C416B" w:rsidP="001C416B">
            <w:pPr>
              <w:pStyle w:val="Li"/>
            </w:pPr>
            <w:r w:rsidRPr="0031202C">
              <w:t>3D positional</w:t>
            </w:r>
          </w:p>
        </w:tc>
        <w:tc>
          <w:tcPr>
            <w:tcW w:w="4788" w:type="dxa"/>
          </w:tcPr>
          <w:p w14:paraId="3EF0944E" w14:textId="77777777" w:rsidR="001C416B" w:rsidRPr="0031202C" w:rsidRDefault="001C416B" w:rsidP="001C416B">
            <w:pPr>
              <w:pStyle w:val="Li"/>
            </w:pPr>
            <w:r w:rsidRPr="0031202C">
              <w:t xml:space="preserve"> Yes </w:t>
            </w:r>
          </w:p>
        </w:tc>
      </w:tr>
      <w:tr w:rsidR="001C416B" w:rsidRPr="0031202C" w14:paraId="60BB8C8B" w14:textId="77777777" w:rsidTr="001C416B">
        <w:tc>
          <w:tcPr>
            <w:tcW w:w="4788" w:type="dxa"/>
          </w:tcPr>
          <w:p w14:paraId="0D84D04C" w14:textId="77777777" w:rsidR="001C416B" w:rsidRPr="0031202C" w:rsidRDefault="001C416B" w:rsidP="001C416B">
            <w:pPr>
              <w:pStyle w:val="Li"/>
            </w:pPr>
            <w:r w:rsidRPr="0031202C">
              <w:t>Others can hear</w:t>
            </w:r>
          </w:p>
        </w:tc>
        <w:tc>
          <w:tcPr>
            <w:tcW w:w="4788" w:type="dxa"/>
          </w:tcPr>
          <w:p w14:paraId="3B37A4D6" w14:textId="77777777" w:rsidR="001C416B" w:rsidRPr="0031202C" w:rsidRDefault="001C416B" w:rsidP="001C416B">
            <w:pPr>
              <w:pStyle w:val="Li"/>
            </w:pPr>
            <w:r w:rsidRPr="0031202C">
              <w:t xml:space="preserve"> Yes </w:t>
            </w:r>
          </w:p>
        </w:tc>
      </w:tr>
      <w:tr w:rsidR="001C416B" w:rsidRPr="0031202C" w14:paraId="13E45498" w14:textId="77777777" w:rsidTr="001C416B">
        <w:tc>
          <w:tcPr>
            <w:tcW w:w="4788" w:type="dxa"/>
          </w:tcPr>
          <w:p w14:paraId="160B926E" w14:textId="77777777" w:rsidR="001C416B" w:rsidRPr="0031202C" w:rsidRDefault="001C416B" w:rsidP="001C416B">
            <w:pPr>
              <w:pStyle w:val="Li"/>
            </w:pPr>
            <w:r w:rsidRPr="0031202C">
              <w:t>Filename</w:t>
            </w:r>
          </w:p>
        </w:tc>
        <w:tc>
          <w:tcPr>
            <w:tcW w:w="4788" w:type="dxa"/>
          </w:tcPr>
          <w:p w14:paraId="54FD48F2" w14:textId="77777777" w:rsidR="001C416B" w:rsidRPr="0031202C" w:rsidRDefault="001C416B" w:rsidP="001C416B">
            <w:pPr>
              <w:pStyle w:val="Li"/>
            </w:pPr>
            <w:r w:rsidRPr="0031202C">
              <w:t xml:space="preserve"> weapon_GrenadeFire.wav </w:t>
            </w:r>
          </w:p>
        </w:tc>
      </w:tr>
      <w:tr w:rsidR="001C416B" w:rsidRPr="0031202C" w14:paraId="273A6885" w14:textId="77777777" w:rsidTr="001C416B">
        <w:tc>
          <w:tcPr>
            <w:tcW w:w="4788" w:type="dxa"/>
          </w:tcPr>
          <w:p w14:paraId="398DF52E" w14:textId="77777777" w:rsidR="001C416B" w:rsidRPr="0031202C" w:rsidRDefault="001C416B" w:rsidP="001C416B">
            <w:pPr>
              <w:pStyle w:val="Li"/>
            </w:pPr>
            <w:r w:rsidRPr="0031202C">
              <w:t>Wavebank</w:t>
            </w:r>
          </w:p>
        </w:tc>
        <w:tc>
          <w:tcPr>
            <w:tcW w:w="4788" w:type="dxa"/>
          </w:tcPr>
          <w:p w14:paraId="1603B4C3" w14:textId="77777777" w:rsidR="001C416B" w:rsidRPr="0031202C" w:rsidRDefault="001C416B" w:rsidP="001C416B">
            <w:pPr>
              <w:pStyle w:val="Li"/>
            </w:pPr>
            <w:r w:rsidRPr="0031202C">
              <w:t xml:space="preserve"> WeaponEffects.xwb </w:t>
            </w:r>
          </w:p>
        </w:tc>
      </w:tr>
      <w:tr w:rsidR="001C416B" w:rsidRPr="0031202C" w14:paraId="511C46AD" w14:textId="77777777" w:rsidTr="001C416B">
        <w:tc>
          <w:tcPr>
            <w:tcW w:w="4788" w:type="dxa"/>
          </w:tcPr>
          <w:p w14:paraId="06C87B54" w14:textId="77777777" w:rsidR="001C416B" w:rsidRPr="0031202C" w:rsidRDefault="001C416B" w:rsidP="001C416B">
            <w:pPr>
              <w:pStyle w:val="Li"/>
            </w:pPr>
            <w:r w:rsidRPr="0031202C">
              <w:t>Soundbank</w:t>
            </w:r>
          </w:p>
        </w:tc>
        <w:tc>
          <w:tcPr>
            <w:tcW w:w="4788" w:type="dxa"/>
          </w:tcPr>
          <w:p w14:paraId="54300428" w14:textId="77777777" w:rsidR="001C416B" w:rsidRPr="0031202C" w:rsidRDefault="001C416B" w:rsidP="001C416B">
            <w:pPr>
              <w:pStyle w:val="Li"/>
            </w:pPr>
            <w:r w:rsidRPr="0031202C">
              <w:t xml:space="preserve"> WeaponEffects.xsb </w:t>
            </w:r>
          </w:p>
        </w:tc>
      </w:tr>
      <w:tr w:rsidR="001C416B" w:rsidRPr="0031202C" w14:paraId="730A220B" w14:textId="77777777" w:rsidTr="001C416B">
        <w:tc>
          <w:tcPr>
            <w:tcW w:w="4788" w:type="dxa"/>
          </w:tcPr>
          <w:p w14:paraId="44D03403" w14:textId="77777777" w:rsidR="001C416B" w:rsidRPr="0031202C" w:rsidRDefault="001C416B" w:rsidP="001C416B">
            <w:pPr>
              <w:pStyle w:val="Li"/>
            </w:pPr>
            <w:r w:rsidRPr="0031202C">
              <w:t>Cue name</w:t>
            </w:r>
          </w:p>
        </w:tc>
        <w:tc>
          <w:tcPr>
            <w:tcW w:w="4788" w:type="dxa"/>
          </w:tcPr>
          <w:p w14:paraId="026836C7" w14:textId="77777777" w:rsidR="001C416B" w:rsidRPr="0031202C" w:rsidRDefault="001C416B" w:rsidP="001C416B">
            <w:pPr>
              <w:pStyle w:val="Li"/>
            </w:pPr>
            <w:r w:rsidRPr="0031202C">
              <w:t xml:space="preserve"> weapon_GrenadeFire </w:t>
            </w:r>
          </w:p>
        </w:tc>
      </w:tr>
    </w:tbl>
    <w:p w14:paraId="66C8F137" w14:textId="77777777" w:rsidR="007977C0" w:rsidRDefault="007977C0" w:rsidP="007977C0"/>
    <w:p w14:paraId="45DAA711" w14:textId="77777777" w:rsidR="001C416B" w:rsidRPr="00DF2F9C" w:rsidRDefault="007977C0" w:rsidP="00DF2F9C">
      <w:pPr>
        <w:jc w:val="center"/>
        <w:rPr>
          <w:b/>
          <w:i/>
          <w:u w:val="single"/>
        </w:rPr>
      </w:pPr>
      <w:r>
        <w:rPr>
          <w:b/>
          <w:i/>
          <w:u w:val="single"/>
        </w:rPr>
        <w:t>G</w:t>
      </w:r>
      <w:r w:rsidR="001C416B" w:rsidRPr="00DF2F9C">
        <w:rPr>
          <w:b/>
          <w:i/>
          <w:u w:val="single"/>
        </w:rPr>
        <w:t>renade Reload</w:t>
      </w:r>
    </w:p>
    <w:tbl>
      <w:tblPr>
        <w:tblW w:w="0" w:type="auto"/>
        <w:tblLook w:val="04A0" w:firstRow="1" w:lastRow="0" w:firstColumn="1" w:lastColumn="0" w:noHBand="0" w:noVBand="1"/>
      </w:tblPr>
      <w:tblGrid>
        <w:gridCol w:w="4788"/>
        <w:gridCol w:w="4788"/>
      </w:tblGrid>
      <w:tr w:rsidR="001C416B" w:rsidRPr="0031202C" w14:paraId="183DE9DD" w14:textId="77777777" w:rsidTr="001C416B">
        <w:tc>
          <w:tcPr>
            <w:tcW w:w="4788" w:type="dxa"/>
          </w:tcPr>
          <w:p w14:paraId="70481A14" w14:textId="77777777" w:rsidR="001C416B" w:rsidRPr="0031202C" w:rsidRDefault="001C416B" w:rsidP="001C416B">
            <w:pPr>
              <w:pStyle w:val="Li"/>
            </w:pPr>
            <w:r w:rsidRPr="0031202C">
              <w:t>Description</w:t>
            </w:r>
          </w:p>
        </w:tc>
        <w:tc>
          <w:tcPr>
            <w:tcW w:w="4788" w:type="dxa"/>
          </w:tcPr>
          <w:p w14:paraId="191D687B" w14:textId="77777777" w:rsidR="001C416B" w:rsidRPr="0031202C" w:rsidRDefault="001C416B" w:rsidP="001C416B">
            <w:pPr>
              <w:pStyle w:val="Li"/>
            </w:pPr>
            <w:r w:rsidRPr="0031202C">
              <w:t xml:space="preserve"> A small object moving against cloth. </w:t>
            </w:r>
          </w:p>
        </w:tc>
      </w:tr>
      <w:tr w:rsidR="001C416B" w:rsidRPr="0031202C" w14:paraId="0CEC9598" w14:textId="77777777" w:rsidTr="001C416B">
        <w:tc>
          <w:tcPr>
            <w:tcW w:w="4788" w:type="dxa"/>
          </w:tcPr>
          <w:p w14:paraId="1A417916" w14:textId="77777777" w:rsidR="001C416B" w:rsidRPr="0031202C" w:rsidRDefault="001C416B" w:rsidP="001C416B">
            <w:pPr>
              <w:pStyle w:val="Li"/>
            </w:pPr>
            <w:r w:rsidRPr="0031202C">
              <w:t>Play cue</w:t>
            </w:r>
          </w:p>
        </w:tc>
        <w:tc>
          <w:tcPr>
            <w:tcW w:w="4788" w:type="dxa"/>
          </w:tcPr>
          <w:p w14:paraId="5CCF0480" w14:textId="77777777" w:rsidR="001C416B" w:rsidRPr="0031202C" w:rsidRDefault="001C416B" w:rsidP="001C416B">
            <w:pPr>
              <w:pStyle w:val="Li"/>
            </w:pPr>
            <w:r w:rsidRPr="0031202C">
              <w:t xml:space="preserve"> The player reloads a new grenade. </w:t>
            </w:r>
          </w:p>
        </w:tc>
      </w:tr>
      <w:tr w:rsidR="001C416B" w:rsidRPr="0031202C" w14:paraId="3F1A35A2" w14:textId="77777777" w:rsidTr="001C416B">
        <w:tc>
          <w:tcPr>
            <w:tcW w:w="4788" w:type="dxa"/>
          </w:tcPr>
          <w:p w14:paraId="6B339BB1" w14:textId="77777777" w:rsidR="001C416B" w:rsidRPr="0031202C" w:rsidRDefault="001C416B" w:rsidP="001C416B">
            <w:pPr>
              <w:pStyle w:val="Li"/>
            </w:pPr>
            <w:r w:rsidRPr="0031202C">
              <w:t>Source</w:t>
            </w:r>
          </w:p>
        </w:tc>
        <w:tc>
          <w:tcPr>
            <w:tcW w:w="4788" w:type="dxa"/>
          </w:tcPr>
          <w:p w14:paraId="35E8CD56" w14:textId="77777777" w:rsidR="001C416B" w:rsidRPr="0031202C" w:rsidRDefault="001C416B" w:rsidP="001C416B">
            <w:pPr>
              <w:pStyle w:val="Li"/>
            </w:pPr>
            <w:r w:rsidRPr="0031202C">
              <w:t xml:space="preserve"> Collision and cloth (Foley) </w:t>
            </w:r>
          </w:p>
        </w:tc>
      </w:tr>
      <w:tr w:rsidR="001C416B" w:rsidRPr="0031202C" w14:paraId="0775D0DF" w14:textId="77777777" w:rsidTr="001C416B">
        <w:tc>
          <w:tcPr>
            <w:tcW w:w="4788" w:type="dxa"/>
          </w:tcPr>
          <w:p w14:paraId="6B885613" w14:textId="77777777" w:rsidR="001C416B" w:rsidRPr="0031202C" w:rsidRDefault="001C416B" w:rsidP="001C416B">
            <w:pPr>
              <w:pStyle w:val="Li"/>
            </w:pPr>
            <w:r w:rsidRPr="0031202C">
              <w:t>Length</w:t>
            </w:r>
          </w:p>
        </w:tc>
        <w:tc>
          <w:tcPr>
            <w:tcW w:w="4788" w:type="dxa"/>
          </w:tcPr>
          <w:p w14:paraId="685B0904" w14:textId="77777777" w:rsidR="001C416B" w:rsidRPr="0031202C" w:rsidRDefault="001C416B" w:rsidP="001C416B">
            <w:pPr>
              <w:pStyle w:val="Li"/>
            </w:pPr>
            <w:r w:rsidRPr="0031202C">
              <w:t xml:space="preserve"> 1 second </w:t>
            </w:r>
          </w:p>
        </w:tc>
      </w:tr>
      <w:tr w:rsidR="001C416B" w:rsidRPr="0031202C" w14:paraId="170C2F93" w14:textId="77777777" w:rsidTr="001C416B">
        <w:tc>
          <w:tcPr>
            <w:tcW w:w="4788" w:type="dxa"/>
          </w:tcPr>
          <w:p w14:paraId="4DDABC80" w14:textId="77777777" w:rsidR="001C416B" w:rsidRPr="0031202C" w:rsidRDefault="001C416B" w:rsidP="001C416B">
            <w:pPr>
              <w:pStyle w:val="Li"/>
            </w:pPr>
            <w:r w:rsidRPr="0031202C">
              <w:t>Loops</w:t>
            </w:r>
          </w:p>
        </w:tc>
        <w:tc>
          <w:tcPr>
            <w:tcW w:w="4788" w:type="dxa"/>
          </w:tcPr>
          <w:p w14:paraId="5B7E4AE6" w14:textId="77777777" w:rsidR="001C416B" w:rsidRPr="0031202C" w:rsidRDefault="001C416B" w:rsidP="001C416B">
            <w:pPr>
              <w:pStyle w:val="Li"/>
            </w:pPr>
            <w:r w:rsidRPr="0031202C">
              <w:t xml:space="preserve"> No </w:t>
            </w:r>
          </w:p>
        </w:tc>
      </w:tr>
      <w:tr w:rsidR="001C416B" w:rsidRPr="0031202C" w14:paraId="419C2A3B" w14:textId="77777777" w:rsidTr="001C416B">
        <w:tc>
          <w:tcPr>
            <w:tcW w:w="4788" w:type="dxa"/>
          </w:tcPr>
          <w:p w14:paraId="4989E1F5" w14:textId="77777777" w:rsidR="001C416B" w:rsidRPr="0031202C" w:rsidRDefault="001C416B" w:rsidP="001C416B">
            <w:pPr>
              <w:pStyle w:val="Li"/>
            </w:pPr>
            <w:r w:rsidRPr="0031202C">
              <w:t>3D positional</w:t>
            </w:r>
          </w:p>
        </w:tc>
        <w:tc>
          <w:tcPr>
            <w:tcW w:w="4788" w:type="dxa"/>
          </w:tcPr>
          <w:p w14:paraId="49AE5FC0" w14:textId="77777777" w:rsidR="001C416B" w:rsidRPr="0031202C" w:rsidRDefault="001C416B" w:rsidP="001C416B">
            <w:pPr>
              <w:pStyle w:val="Li"/>
            </w:pPr>
            <w:r w:rsidRPr="0031202C">
              <w:t xml:space="preserve"> No </w:t>
            </w:r>
          </w:p>
        </w:tc>
      </w:tr>
      <w:tr w:rsidR="001C416B" w:rsidRPr="0031202C" w14:paraId="001CD53C" w14:textId="77777777" w:rsidTr="001C416B">
        <w:tc>
          <w:tcPr>
            <w:tcW w:w="4788" w:type="dxa"/>
          </w:tcPr>
          <w:p w14:paraId="1F0CFF57" w14:textId="77777777" w:rsidR="001C416B" w:rsidRPr="0031202C" w:rsidRDefault="001C416B" w:rsidP="001C416B">
            <w:pPr>
              <w:pStyle w:val="Li"/>
            </w:pPr>
            <w:r w:rsidRPr="0031202C">
              <w:t>Others can hear</w:t>
            </w:r>
          </w:p>
        </w:tc>
        <w:tc>
          <w:tcPr>
            <w:tcW w:w="4788" w:type="dxa"/>
          </w:tcPr>
          <w:p w14:paraId="50AC6148" w14:textId="77777777" w:rsidR="001C416B" w:rsidRPr="0031202C" w:rsidRDefault="001C416B" w:rsidP="001C416B">
            <w:pPr>
              <w:pStyle w:val="Li"/>
            </w:pPr>
            <w:r w:rsidRPr="0031202C">
              <w:t xml:space="preserve"> No </w:t>
            </w:r>
          </w:p>
        </w:tc>
      </w:tr>
      <w:tr w:rsidR="001C416B" w:rsidRPr="0031202C" w14:paraId="46E4B722" w14:textId="77777777" w:rsidTr="001C416B">
        <w:tc>
          <w:tcPr>
            <w:tcW w:w="4788" w:type="dxa"/>
          </w:tcPr>
          <w:p w14:paraId="6D2D1C9C" w14:textId="77777777" w:rsidR="001C416B" w:rsidRPr="0031202C" w:rsidRDefault="001C416B" w:rsidP="001C416B">
            <w:pPr>
              <w:pStyle w:val="Li"/>
            </w:pPr>
            <w:r w:rsidRPr="0031202C">
              <w:t>Filename</w:t>
            </w:r>
          </w:p>
        </w:tc>
        <w:tc>
          <w:tcPr>
            <w:tcW w:w="4788" w:type="dxa"/>
          </w:tcPr>
          <w:p w14:paraId="76AF8741" w14:textId="77777777" w:rsidR="001C416B" w:rsidRPr="0031202C" w:rsidRDefault="001C416B" w:rsidP="001C416B">
            <w:pPr>
              <w:pStyle w:val="Li"/>
            </w:pPr>
            <w:r w:rsidRPr="0031202C">
              <w:t xml:space="preserve"> weapon_GrenadeReload.wav </w:t>
            </w:r>
          </w:p>
        </w:tc>
      </w:tr>
      <w:tr w:rsidR="001C416B" w:rsidRPr="0031202C" w14:paraId="29B7E9B9" w14:textId="77777777" w:rsidTr="001C416B">
        <w:tc>
          <w:tcPr>
            <w:tcW w:w="4788" w:type="dxa"/>
          </w:tcPr>
          <w:p w14:paraId="4F526A31" w14:textId="77777777" w:rsidR="001C416B" w:rsidRPr="0031202C" w:rsidRDefault="001C416B" w:rsidP="001C416B">
            <w:pPr>
              <w:pStyle w:val="Li"/>
            </w:pPr>
            <w:r w:rsidRPr="0031202C">
              <w:lastRenderedPageBreak/>
              <w:t>Wavebank</w:t>
            </w:r>
          </w:p>
        </w:tc>
        <w:tc>
          <w:tcPr>
            <w:tcW w:w="4788" w:type="dxa"/>
          </w:tcPr>
          <w:p w14:paraId="27C0C7A6" w14:textId="77777777" w:rsidR="001C416B" w:rsidRPr="0031202C" w:rsidRDefault="001C416B" w:rsidP="001C416B">
            <w:pPr>
              <w:pStyle w:val="Li"/>
            </w:pPr>
            <w:r w:rsidRPr="0031202C">
              <w:t xml:space="preserve"> WeaponEffects.xwb </w:t>
            </w:r>
          </w:p>
        </w:tc>
      </w:tr>
      <w:tr w:rsidR="001C416B" w:rsidRPr="0031202C" w14:paraId="2D2E931D" w14:textId="77777777" w:rsidTr="001C416B">
        <w:tc>
          <w:tcPr>
            <w:tcW w:w="4788" w:type="dxa"/>
          </w:tcPr>
          <w:p w14:paraId="0F8E1D73" w14:textId="77777777" w:rsidR="001C416B" w:rsidRPr="0031202C" w:rsidRDefault="001C416B" w:rsidP="001C416B">
            <w:pPr>
              <w:pStyle w:val="Li"/>
            </w:pPr>
            <w:r w:rsidRPr="0031202C">
              <w:t>Soundbank</w:t>
            </w:r>
          </w:p>
        </w:tc>
        <w:tc>
          <w:tcPr>
            <w:tcW w:w="4788" w:type="dxa"/>
          </w:tcPr>
          <w:p w14:paraId="5A0C83F1" w14:textId="77777777" w:rsidR="001C416B" w:rsidRPr="0031202C" w:rsidRDefault="001C416B" w:rsidP="001C416B">
            <w:pPr>
              <w:pStyle w:val="Li"/>
            </w:pPr>
            <w:r w:rsidRPr="0031202C">
              <w:t xml:space="preserve"> WeaponEffects.xsb </w:t>
            </w:r>
          </w:p>
        </w:tc>
      </w:tr>
      <w:tr w:rsidR="001C416B" w:rsidRPr="0031202C" w14:paraId="7387E053" w14:textId="77777777" w:rsidTr="001C416B">
        <w:tc>
          <w:tcPr>
            <w:tcW w:w="4788" w:type="dxa"/>
          </w:tcPr>
          <w:p w14:paraId="6ECE7BDA" w14:textId="77777777" w:rsidR="001C416B" w:rsidRPr="0031202C" w:rsidRDefault="001C416B" w:rsidP="001C416B">
            <w:pPr>
              <w:pStyle w:val="Li"/>
              <w:spacing w:after="280" w:afterAutospacing="1"/>
            </w:pPr>
            <w:r w:rsidRPr="0031202C">
              <w:t>Cue name</w:t>
            </w:r>
          </w:p>
        </w:tc>
        <w:tc>
          <w:tcPr>
            <w:tcW w:w="4788" w:type="dxa"/>
          </w:tcPr>
          <w:p w14:paraId="02723C81" w14:textId="77777777" w:rsidR="001C416B" w:rsidRPr="0031202C" w:rsidRDefault="001C416B" w:rsidP="001C416B">
            <w:pPr>
              <w:pStyle w:val="Li"/>
              <w:spacing w:after="280" w:afterAutospacing="1"/>
            </w:pPr>
            <w:r w:rsidRPr="0031202C">
              <w:t xml:space="preserve"> weapon_GrenadeReload </w:t>
            </w:r>
          </w:p>
        </w:tc>
      </w:tr>
    </w:tbl>
    <w:p w14:paraId="3EB5CA97" w14:textId="77777777" w:rsidR="007977C0" w:rsidRDefault="007977C0" w:rsidP="007977C0"/>
    <w:p w14:paraId="5F29C59D" w14:textId="77777777" w:rsidR="001C416B" w:rsidRPr="007977C0" w:rsidRDefault="001C416B" w:rsidP="007977C0">
      <w:pPr>
        <w:pStyle w:val="Heading3"/>
      </w:pPr>
      <w:bookmarkStart w:id="586" w:name="_Toc256375371"/>
      <w:r w:rsidRPr="007977C0">
        <w:t>Modifiers (modifer_)</w:t>
      </w:r>
      <w:bookmarkEnd w:id="586"/>
    </w:p>
    <w:p w14:paraId="608F122B" w14:textId="77777777" w:rsidR="001C416B" w:rsidRPr="007977C0" w:rsidRDefault="001C416B" w:rsidP="007977C0">
      <w:pPr>
        <w:pStyle w:val="Heading4"/>
      </w:pPr>
      <w:bookmarkStart w:id="587" w:name="_Toc256375372"/>
      <w:r w:rsidRPr="007977C0">
        <w:t>General</w:t>
      </w:r>
      <w:bookmarkEnd w:id="587"/>
    </w:p>
    <w:p w14:paraId="6BB8D84E" w14:textId="77777777" w:rsidR="001C416B" w:rsidRPr="007977C0" w:rsidRDefault="001C416B" w:rsidP="007977C0">
      <w:pPr>
        <w:jc w:val="center"/>
        <w:rPr>
          <w:b/>
          <w:i/>
          <w:u w:val="single"/>
        </w:rPr>
      </w:pPr>
      <w:r w:rsidRPr="007977C0">
        <w:rPr>
          <w:b/>
          <w:i/>
          <w:u w:val="single"/>
        </w:rPr>
        <w:t>Reticle Alert</w:t>
      </w:r>
    </w:p>
    <w:tbl>
      <w:tblPr>
        <w:tblW w:w="0" w:type="auto"/>
        <w:tblLook w:val="04A0" w:firstRow="1" w:lastRow="0" w:firstColumn="1" w:lastColumn="0" w:noHBand="0" w:noVBand="1"/>
      </w:tblPr>
      <w:tblGrid>
        <w:gridCol w:w="4788"/>
        <w:gridCol w:w="4788"/>
      </w:tblGrid>
      <w:tr w:rsidR="001C416B" w:rsidRPr="0031202C" w14:paraId="4D237E9C" w14:textId="77777777" w:rsidTr="001C416B">
        <w:tc>
          <w:tcPr>
            <w:tcW w:w="4788" w:type="dxa"/>
          </w:tcPr>
          <w:p w14:paraId="2D4F1CA0" w14:textId="77777777" w:rsidR="001C416B" w:rsidRPr="0031202C" w:rsidRDefault="001C416B" w:rsidP="001C416B">
            <w:pPr>
              <w:pStyle w:val="Li"/>
            </w:pPr>
            <w:r w:rsidRPr="0031202C">
              <w:t>Description</w:t>
            </w:r>
          </w:p>
        </w:tc>
        <w:tc>
          <w:tcPr>
            <w:tcW w:w="4788" w:type="dxa"/>
          </w:tcPr>
          <w:p w14:paraId="4F09FC5E" w14:textId="77777777" w:rsidR="001C416B" w:rsidRPr="0031202C" w:rsidRDefault="001C416B" w:rsidP="001C416B">
            <w:pPr>
              <w:pStyle w:val="Li"/>
            </w:pPr>
            <w:r w:rsidRPr="0031202C">
              <w:t xml:space="preserve"> A short alarm to alert the player of the reticle </w:t>
            </w:r>
          </w:p>
        </w:tc>
      </w:tr>
      <w:tr w:rsidR="001C416B" w:rsidRPr="0031202C" w14:paraId="11B246A4" w14:textId="77777777" w:rsidTr="001C416B">
        <w:tc>
          <w:tcPr>
            <w:tcW w:w="4788" w:type="dxa"/>
          </w:tcPr>
          <w:p w14:paraId="65BD060E" w14:textId="77777777" w:rsidR="001C416B" w:rsidRPr="0031202C" w:rsidRDefault="001C416B" w:rsidP="001C416B">
            <w:pPr>
              <w:pStyle w:val="Li"/>
            </w:pPr>
            <w:r w:rsidRPr="0031202C">
              <w:t>Play cue</w:t>
            </w:r>
          </w:p>
        </w:tc>
        <w:tc>
          <w:tcPr>
            <w:tcW w:w="4788" w:type="dxa"/>
          </w:tcPr>
          <w:p w14:paraId="1F9E29B2" w14:textId="77777777" w:rsidR="001C416B" w:rsidRPr="0031202C" w:rsidRDefault="001C416B" w:rsidP="001C416B">
            <w:pPr>
              <w:pStyle w:val="Li"/>
            </w:pPr>
            <w:r w:rsidRPr="0031202C">
              <w:t xml:space="preserve"> The player moves his cursor over a modifier in play that has somebody within its proximity. </w:t>
            </w:r>
          </w:p>
        </w:tc>
      </w:tr>
      <w:tr w:rsidR="001C416B" w:rsidRPr="0031202C" w14:paraId="634EF96F" w14:textId="77777777" w:rsidTr="001C416B">
        <w:tc>
          <w:tcPr>
            <w:tcW w:w="4788" w:type="dxa"/>
          </w:tcPr>
          <w:p w14:paraId="7F4CC529" w14:textId="77777777" w:rsidR="001C416B" w:rsidRPr="0031202C" w:rsidRDefault="001C416B" w:rsidP="001C416B">
            <w:pPr>
              <w:pStyle w:val="Li"/>
            </w:pPr>
            <w:r w:rsidRPr="0031202C">
              <w:t>Source</w:t>
            </w:r>
          </w:p>
        </w:tc>
        <w:tc>
          <w:tcPr>
            <w:tcW w:w="4788" w:type="dxa"/>
          </w:tcPr>
          <w:p w14:paraId="3F34AFF4" w14:textId="77777777" w:rsidR="001C416B" w:rsidRPr="0031202C" w:rsidRDefault="001C416B" w:rsidP="001C416B">
            <w:pPr>
              <w:pStyle w:val="Li"/>
            </w:pPr>
            <w:r w:rsidRPr="0031202C">
              <w:t xml:space="preserve"> Modified ambient alarm asset </w:t>
            </w:r>
          </w:p>
        </w:tc>
      </w:tr>
      <w:tr w:rsidR="001C416B" w:rsidRPr="0031202C" w14:paraId="7B085C0D" w14:textId="77777777" w:rsidTr="001C416B">
        <w:tc>
          <w:tcPr>
            <w:tcW w:w="4788" w:type="dxa"/>
          </w:tcPr>
          <w:p w14:paraId="67C3F056" w14:textId="77777777" w:rsidR="001C416B" w:rsidRPr="0031202C" w:rsidRDefault="001C416B" w:rsidP="001C416B">
            <w:pPr>
              <w:pStyle w:val="Li"/>
            </w:pPr>
            <w:r w:rsidRPr="0031202C">
              <w:t>Length</w:t>
            </w:r>
          </w:p>
        </w:tc>
        <w:tc>
          <w:tcPr>
            <w:tcW w:w="4788" w:type="dxa"/>
          </w:tcPr>
          <w:p w14:paraId="62E80B5A" w14:textId="77777777" w:rsidR="001C416B" w:rsidRPr="0031202C" w:rsidRDefault="001C416B" w:rsidP="001C416B">
            <w:pPr>
              <w:pStyle w:val="Li"/>
            </w:pPr>
            <w:r w:rsidRPr="0031202C">
              <w:t xml:space="preserve"> 0.3 seconds </w:t>
            </w:r>
          </w:p>
        </w:tc>
      </w:tr>
      <w:tr w:rsidR="001C416B" w:rsidRPr="0031202C" w14:paraId="4B0710C9" w14:textId="77777777" w:rsidTr="001C416B">
        <w:tc>
          <w:tcPr>
            <w:tcW w:w="4788" w:type="dxa"/>
          </w:tcPr>
          <w:p w14:paraId="0AC04F32" w14:textId="77777777" w:rsidR="001C416B" w:rsidRPr="0031202C" w:rsidRDefault="001C416B" w:rsidP="001C416B">
            <w:pPr>
              <w:pStyle w:val="Li"/>
            </w:pPr>
            <w:r w:rsidRPr="0031202C">
              <w:t>Loops</w:t>
            </w:r>
          </w:p>
        </w:tc>
        <w:tc>
          <w:tcPr>
            <w:tcW w:w="4788" w:type="dxa"/>
          </w:tcPr>
          <w:p w14:paraId="0EAAD702" w14:textId="77777777" w:rsidR="001C416B" w:rsidRPr="0031202C" w:rsidRDefault="001C416B" w:rsidP="001C416B">
            <w:pPr>
              <w:pStyle w:val="Li"/>
            </w:pPr>
            <w:r w:rsidRPr="0031202C">
              <w:t xml:space="preserve"> No </w:t>
            </w:r>
          </w:p>
        </w:tc>
      </w:tr>
      <w:tr w:rsidR="001C416B" w:rsidRPr="0031202C" w14:paraId="6BFDD76E" w14:textId="77777777" w:rsidTr="001C416B">
        <w:tc>
          <w:tcPr>
            <w:tcW w:w="4788" w:type="dxa"/>
          </w:tcPr>
          <w:p w14:paraId="691BDD89" w14:textId="77777777" w:rsidR="001C416B" w:rsidRPr="0031202C" w:rsidRDefault="001C416B" w:rsidP="001C416B">
            <w:pPr>
              <w:pStyle w:val="Li"/>
            </w:pPr>
            <w:r w:rsidRPr="0031202C">
              <w:t>3D positional</w:t>
            </w:r>
          </w:p>
        </w:tc>
        <w:tc>
          <w:tcPr>
            <w:tcW w:w="4788" w:type="dxa"/>
          </w:tcPr>
          <w:p w14:paraId="6D0ECDE6" w14:textId="77777777" w:rsidR="001C416B" w:rsidRPr="0031202C" w:rsidRDefault="001C416B" w:rsidP="001C416B">
            <w:pPr>
              <w:pStyle w:val="Li"/>
            </w:pPr>
            <w:r w:rsidRPr="0031202C">
              <w:t xml:space="preserve"> No </w:t>
            </w:r>
          </w:p>
        </w:tc>
      </w:tr>
      <w:tr w:rsidR="001C416B" w:rsidRPr="0031202C" w14:paraId="71A7E49D" w14:textId="77777777" w:rsidTr="001C416B">
        <w:tc>
          <w:tcPr>
            <w:tcW w:w="4788" w:type="dxa"/>
          </w:tcPr>
          <w:p w14:paraId="043E7FF1" w14:textId="77777777" w:rsidR="001C416B" w:rsidRPr="0031202C" w:rsidRDefault="001C416B" w:rsidP="001C416B">
            <w:pPr>
              <w:pStyle w:val="Li"/>
            </w:pPr>
            <w:r w:rsidRPr="0031202C">
              <w:t>Others can hear</w:t>
            </w:r>
          </w:p>
        </w:tc>
        <w:tc>
          <w:tcPr>
            <w:tcW w:w="4788" w:type="dxa"/>
          </w:tcPr>
          <w:p w14:paraId="6CBEE018" w14:textId="77777777" w:rsidR="001C416B" w:rsidRPr="0031202C" w:rsidRDefault="001C416B" w:rsidP="001C416B">
            <w:pPr>
              <w:pStyle w:val="Li"/>
            </w:pPr>
            <w:r w:rsidRPr="0031202C">
              <w:t xml:space="preserve"> No </w:t>
            </w:r>
          </w:p>
        </w:tc>
      </w:tr>
      <w:tr w:rsidR="001C416B" w:rsidRPr="0031202C" w14:paraId="05AB7122" w14:textId="77777777" w:rsidTr="001C416B">
        <w:tc>
          <w:tcPr>
            <w:tcW w:w="4788" w:type="dxa"/>
          </w:tcPr>
          <w:p w14:paraId="50FA4A74" w14:textId="77777777" w:rsidR="001C416B" w:rsidRPr="0031202C" w:rsidRDefault="001C416B" w:rsidP="001C416B">
            <w:pPr>
              <w:pStyle w:val="Li"/>
            </w:pPr>
            <w:r w:rsidRPr="0031202C">
              <w:t>Filename</w:t>
            </w:r>
          </w:p>
        </w:tc>
        <w:tc>
          <w:tcPr>
            <w:tcW w:w="4788" w:type="dxa"/>
          </w:tcPr>
          <w:p w14:paraId="2D0721E1" w14:textId="77777777" w:rsidR="001C416B" w:rsidRPr="0031202C" w:rsidRDefault="001C416B" w:rsidP="001C416B">
            <w:pPr>
              <w:pStyle w:val="Li"/>
            </w:pPr>
            <w:r w:rsidRPr="0031202C">
              <w:t xml:space="preserve"> modifier_Alert.wav </w:t>
            </w:r>
          </w:p>
        </w:tc>
      </w:tr>
      <w:tr w:rsidR="001C416B" w:rsidRPr="0031202C" w14:paraId="5DBF84CD" w14:textId="77777777" w:rsidTr="001C416B">
        <w:tc>
          <w:tcPr>
            <w:tcW w:w="4788" w:type="dxa"/>
          </w:tcPr>
          <w:p w14:paraId="1D1FE844" w14:textId="77777777" w:rsidR="001C416B" w:rsidRPr="0031202C" w:rsidRDefault="001C416B" w:rsidP="001C416B">
            <w:pPr>
              <w:pStyle w:val="Li"/>
            </w:pPr>
            <w:r w:rsidRPr="0031202C">
              <w:t>Wavebank</w:t>
            </w:r>
          </w:p>
        </w:tc>
        <w:tc>
          <w:tcPr>
            <w:tcW w:w="4788" w:type="dxa"/>
          </w:tcPr>
          <w:p w14:paraId="6C1E340B" w14:textId="77777777" w:rsidR="001C416B" w:rsidRPr="0031202C" w:rsidRDefault="001C416B" w:rsidP="001C416B">
            <w:pPr>
              <w:pStyle w:val="Li"/>
            </w:pPr>
            <w:r w:rsidRPr="0031202C">
              <w:t xml:space="preserve"> ModifierEffects.xwb </w:t>
            </w:r>
          </w:p>
        </w:tc>
      </w:tr>
      <w:tr w:rsidR="001C416B" w:rsidRPr="0031202C" w14:paraId="1BBBA1E4" w14:textId="77777777" w:rsidTr="001C416B">
        <w:tc>
          <w:tcPr>
            <w:tcW w:w="4788" w:type="dxa"/>
          </w:tcPr>
          <w:p w14:paraId="1756A197" w14:textId="77777777" w:rsidR="001C416B" w:rsidRPr="0031202C" w:rsidRDefault="001C416B" w:rsidP="001C416B">
            <w:pPr>
              <w:pStyle w:val="Li"/>
            </w:pPr>
            <w:r w:rsidRPr="0031202C">
              <w:t>Soundbank</w:t>
            </w:r>
          </w:p>
        </w:tc>
        <w:tc>
          <w:tcPr>
            <w:tcW w:w="4788" w:type="dxa"/>
          </w:tcPr>
          <w:p w14:paraId="7181CDA8" w14:textId="77777777" w:rsidR="001C416B" w:rsidRPr="0031202C" w:rsidRDefault="001C416B" w:rsidP="001C416B">
            <w:pPr>
              <w:pStyle w:val="Li"/>
            </w:pPr>
            <w:r w:rsidRPr="0031202C">
              <w:t xml:space="preserve"> ModifierEffects.xsb </w:t>
            </w:r>
          </w:p>
        </w:tc>
      </w:tr>
      <w:tr w:rsidR="001C416B" w:rsidRPr="0031202C" w14:paraId="7D2698E6" w14:textId="77777777" w:rsidTr="001C416B">
        <w:tc>
          <w:tcPr>
            <w:tcW w:w="4788" w:type="dxa"/>
          </w:tcPr>
          <w:p w14:paraId="083E650C" w14:textId="77777777" w:rsidR="001C416B" w:rsidRPr="0031202C" w:rsidRDefault="001C416B" w:rsidP="001C416B">
            <w:pPr>
              <w:pStyle w:val="Li"/>
            </w:pPr>
            <w:r w:rsidRPr="0031202C">
              <w:t>Cue name</w:t>
            </w:r>
          </w:p>
        </w:tc>
        <w:tc>
          <w:tcPr>
            <w:tcW w:w="4788" w:type="dxa"/>
          </w:tcPr>
          <w:p w14:paraId="5CB74032" w14:textId="77777777" w:rsidR="001C416B" w:rsidRPr="0031202C" w:rsidRDefault="001C416B" w:rsidP="001C416B">
            <w:pPr>
              <w:pStyle w:val="Li"/>
            </w:pPr>
            <w:r w:rsidRPr="0031202C">
              <w:t xml:space="preserve"> modifier_Alert </w:t>
            </w:r>
          </w:p>
        </w:tc>
      </w:tr>
    </w:tbl>
    <w:p w14:paraId="4CC4AE7C" w14:textId="77777777" w:rsidR="001C416B" w:rsidRPr="0031202C" w:rsidRDefault="001C416B" w:rsidP="007977C0"/>
    <w:p w14:paraId="30669959" w14:textId="77777777" w:rsidR="001C416B" w:rsidRPr="007977C0" w:rsidRDefault="001C416B" w:rsidP="007977C0">
      <w:pPr>
        <w:jc w:val="center"/>
        <w:rPr>
          <w:b/>
          <w:i/>
          <w:u w:val="single"/>
        </w:rPr>
      </w:pPr>
      <w:r w:rsidRPr="007977C0">
        <w:rPr>
          <w:b/>
          <w:i/>
          <w:u w:val="single"/>
        </w:rPr>
        <w:t>Modifier Charge</w:t>
      </w:r>
    </w:p>
    <w:tbl>
      <w:tblPr>
        <w:tblW w:w="0" w:type="auto"/>
        <w:tblLook w:val="04A0" w:firstRow="1" w:lastRow="0" w:firstColumn="1" w:lastColumn="0" w:noHBand="0" w:noVBand="1"/>
      </w:tblPr>
      <w:tblGrid>
        <w:gridCol w:w="4788"/>
        <w:gridCol w:w="4788"/>
      </w:tblGrid>
      <w:tr w:rsidR="001C416B" w:rsidRPr="0031202C" w14:paraId="08308CE3" w14:textId="77777777" w:rsidTr="001C416B">
        <w:tc>
          <w:tcPr>
            <w:tcW w:w="4788" w:type="dxa"/>
          </w:tcPr>
          <w:p w14:paraId="6B15BE0D" w14:textId="77777777" w:rsidR="001C416B" w:rsidRPr="0031202C" w:rsidRDefault="001C416B" w:rsidP="001C416B">
            <w:pPr>
              <w:pStyle w:val="Li"/>
            </w:pPr>
            <w:r w:rsidRPr="0031202C">
              <w:t>Description</w:t>
            </w:r>
          </w:p>
        </w:tc>
        <w:tc>
          <w:tcPr>
            <w:tcW w:w="4788" w:type="dxa"/>
          </w:tcPr>
          <w:p w14:paraId="3C28E6F1" w14:textId="77777777" w:rsidR="001C416B" w:rsidRPr="0031202C" w:rsidRDefault="001C416B" w:rsidP="001C416B">
            <w:pPr>
              <w:pStyle w:val="Li"/>
            </w:pPr>
            <w:r w:rsidRPr="0031202C">
              <w:t xml:space="preserve"> A high-pitched whine. </w:t>
            </w:r>
          </w:p>
        </w:tc>
      </w:tr>
      <w:tr w:rsidR="001C416B" w:rsidRPr="0031202C" w14:paraId="52914AD4" w14:textId="77777777" w:rsidTr="001C416B">
        <w:tc>
          <w:tcPr>
            <w:tcW w:w="4788" w:type="dxa"/>
          </w:tcPr>
          <w:p w14:paraId="49999211" w14:textId="77777777" w:rsidR="001C416B" w:rsidRPr="0031202C" w:rsidRDefault="001C416B" w:rsidP="001C416B">
            <w:pPr>
              <w:pStyle w:val="Li"/>
            </w:pPr>
            <w:r w:rsidRPr="0031202C">
              <w:t>Play cue</w:t>
            </w:r>
          </w:p>
        </w:tc>
        <w:tc>
          <w:tcPr>
            <w:tcW w:w="4788" w:type="dxa"/>
          </w:tcPr>
          <w:p w14:paraId="23857975" w14:textId="77777777" w:rsidR="001C416B" w:rsidRPr="0031202C" w:rsidRDefault="001C416B" w:rsidP="001C416B">
            <w:pPr>
              <w:pStyle w:val="Li"/>
            </w:pPr>
            <w:r w:rsidRPr="0031202C">
              <w:t xml:space="preserve"> The player charges a modifier in order to use a higher-level version. </w:t>
            </w:r>
          </w:p>
        </w:tc>
      </w:tr>
      <w:tr w:rsidR="001C416B" w:rsidRPr="0031202C" w14:paraId="76005E74" w14:textId="77777777" w:rsidTr="001C416B">
        <w:tc>
          <w:tcPr>
            <w:tcW w:w="4788" w:type="dxa"/>
          </w:tcPr>
          <w:p w14:paraId="2AF0923D" w14:textId="77777777" w:rsidR="001C416B" w:rsidRPr="0031202C" w:rsidRDefault="001C416B" w:rsidP="001C416B">
            <w:pPr>
              <w:pStyle w:val="Li"/>
            </w:pPr>
            <w:r w:rsidRPr="0031202C">
              <w:t>Source</w:t>
            </w:r>
          </w:p>
        </w:tc>
        <w:tc>
          <w:tcPr>
            <w:tcW w:w="4788" w:type="dxa"/>
          </w:tcPr>
          <w:p w14:paraId="6A270539" w14:textId="77777777" w:rsidR="001C416B" w:rsidRPr="0031202C" w:rsidRDefault="001C416B" w:rsidP="001C416B">
            <w:pPr>
              <w:pStyle w:val="Li"/>
            </w:pPr>
            <w:r w:rsidRPr="0031202C">
              <w:t xml:space="preserve"> Modified pistol charge </w:t>
            </w:r>
          </w:p>
        </w:tc>
      </w:tr>
      <w:tr w:rsidR="001C416B" w:rsidRPr="0031202C" w14:paraId="092AB60C" w14:textId="77777777" w:rsidTr="001C416B">
        <w:tc>
          <w:tcPr>
            <w:tcW w:w="4788" w:type="dxa"/>
          </w:tcPr>
          <w:p w14:paraId="073486EC" w14:textId="77777777" w:rsidR="001C416B" w:rsidRPr="0031202C" w:rsidRDefault="001C416B" w:rsidP="001C416B">
            <w:pPr>
              <w:pStyle w:val="Li"/>
            </w:pPr>
            <w:r w:rsidRPr="0031202C">
              <w:t>Length</w:t>
            </w:r>
          </w:p>
        </w:tc>
        <w:tc>
          <w:tcPr>
            <w:tcW w:w="4788" w:type="dxa"/>
          </w:tcPr>
          <w:p w14:paraId="0528CC1A" w14:textId="77777777" w:rsidR="001C416B" w:rsidRPr="0031202C" w:rsidRDefault="001C416B" w:rsidP="001C416B">
            <w:pPr>
              <w:pStyle w:val="Li"/>
            </w:pPr>
            <w:r w:rsidRPr="0031202C">
              <w:t xml:space="preserve"> 0.5 seconds </w:t>
            </w:r>
          </w:p>
        </w:tc>
      </w:tr>
      <w:tr w:rsidR="001C416B" w:rsidRPr="0031202C" w14:paraId="4157D740" w14:textId="77777777" w:rsidTr="001C416B">
        <w:tc>
          <w:tcPr>
            <w:tcW w:w="4788" w:type="dxa"/>
          </w:tcPr>
          <w:p w14:paraId="4696B177" w14:textId="77777777" w:rsidR="001C416B" w:rsidRPr="0031202C" w:rsidRDefault="001C416B" w:rsidP="001C416B">
            <w:pPr>
              <w:pStyle w:val="Li"/>
            </w:pPr>
            <w:r w:rsidRPr="0031202C">
              <w:t>Loops</w:t>
            </w:r>
          </w:p>
        </w:tc>
        <w:tc>
          <w:tcPr>
            <w:tcW w:w="4788" w:type="dxa"/>
          </w:tcPr>
          <w:p w14:paraId="1E230A88" w14:textId="77777777" w:rsidR="001C416B" w:rsidRPr="0031202C" w:rsidRDefault="001C416B" w:rsidP="001C416B">
            <w:pPr>
              <w:pStyle w:val="Li"/>
            </w:pPr>
            <w:r w:rsidRPr="0031202C">
              <w:t xml:space="preserve"> Yes </w:t>
            </w:r>
          </w:p>
        </w:tc>
      </w:tr>
      <w:tr w:rsidR="001C416B" w:rsidRPr="0031202C" w14:paraId="08D1B59D" w14:textId="77777777" w:rsidTr="001C416B">
        <w:tc>
          <w:tcPr>
            <w:tcW w:w="4788" w:type="dxa"/>
          </w:tcPr>
          <w:p w14:paraId="61E995E7" w14:textId="77777777" w:rsidR="001C416B" w:rsidRPr="0031202C" w:rsidRDefault="001C416B" w:rsidP="001C416B">
            <w:pPr>
              <w:pStyle w:val="Li"/>
            </w:pPr>
            <w:r w:rsidRPr="0031202C">
              <w:t>3D positional</w:t>
            </w:r>
          </w:p>
        </w:tc>
        <w:tc>
          <w:tcPr>
            <w:tcW w:w="4788" w:type="dxa"/>
          </w:tcPr>
          <w:p w14:paraId="5928AF16" w14:textId="77777777" w:rsidR="001C416B" w:rsidRPr="0031202C" w:rsidRDefault="001C416B" w:rsidP="001C416B">
            <w:pPr>
              <w:pStyle w:val="Li"/>
            </w:pPr>
            <w:r w:rsidRPr="0031202C">
              <w:t xml:space="preserve"> Yes </w:t>
            </w:r>
          </w:p>
        </w:tc>
      </w:tr>
      <w:tr w:rsidR="001C416B" w:rsidRPr="0031202C" w14:paraId="2069C70B" w14:textId="77777777" w:rsidTr="001C416B">
        <w:tc>
          <w:tcPr>
            <w:tcW w:w="4788" w:type="dxa"/>
          </w:tcPr>
          <w:p w14:paraId="7030FA9C" w14:textId="77777777" w:rsidR="001C416B" w:rsidRPr="0031202C" w:rsidRDefault="001C416B" w:rsidP="001C416B">
            <w:pPr>
              <w:pStyle w:val="Li"/>
            </w:pPr>
            <w:r w:rsidRPr="0031202C">
              <w:t>Others can hear</w:t>
            </w:r>
          </w:p>
        </w:tc>
        <w:tc>
          <w:tcPr>
            <w:tcW w:w="4788" w:type="dxa"/>
          </w:tcPr>
          <w:p w14:paraId="220B23D1" w14:textId="77777777" w:rsidR="001C416B" w:rsidRPr="0031202C" w:rsidRDefault="001C416B" w:rsidP="001C416B">
            <w:pPr>
              <w:pStyle w:val="Li"/>
            </w:pPr>
            <w:r w:rsidRPr="0031202C">
              <w:t xml:space="preserve"> Yes </w:t>
            </w:r>
          </w:p>
        </w:tc>
      </w:tr>
      <w:tr w:rsidR="001C416B" w:rsidRPr="0031202C" w14:paraId="04A7DE69" w14:textId="77777777" w:rsidTr="001C416B">
        <w:tc>
          <w:tcPr>
            <w:tcW w:w="4788" w:type="dxa"/>
          </w:tcPr>
          <w:p w14:paraId="1505BABA" w14:textId="77777777" w:rsidR="001C416B" w:rsidRPr="0031202C" w:rsidRDefault="001C416B" w:rsidP="001C416B">
            <w:pPr>
              <w:pStyle w:val="Li"/>
            </w:pPr>
            <w:r w:rsidRPr="0031202C">
              <w:t>Filename</w:t>
            </w:r>
          </w:p>
        </w:tc>
        <w:tc>
          <w:tcPr>
            <w:tcW w:w="4788" w:type="dxa"/>
          </w:tcPr>
          <w:p w14:paraId="17D94139" w14:textId="77777777" w:rsidR="001C416B" w:rsidRPr="0031202C" w:rsidRDefault="001C416B" w:rsidP="001C416B">
            <w:pPr>
              <w:pStyle w:val="Li"/>
            </w:pPr>
            <w:r w:rsidRPr="0031202C">
              <w:t xml:space="preserve"> modifier_Charge.wav </w:t>
            </w:r>
          </w:p>
        </w:tc>
      </w:tr>
      <w:tr w:rsidR="001C416B" w:rsidRPr="0031202C" w14:paraId="7A3FB43C" w14:textId="77777777" w:rsidTr="001C416B">
        <w:tc>
          <w:tcPr>
            <w:tcW w:w="4788" w:type="dxa"/>
          </w:tcPr>
          <w:p w14:paraId="370C0630" w14:textId="77777777" w:rsidR="001C416B" w:rsidRPr="0031202C" w:rsidRDefault="001C416B" w:rsidP="001C416B">
            <w:pPr>
              <w:pStyle w:val="Li"/>
            </w:pPr>
            <w:r w:rsidRPr="0031202C">
              <w:t>Wavebank</w:t>
            </w:r>
          </w:p>
        </w:tc>
        <w:tc>
          <w:tcPr>
            <w:tcW w:w="4788" w:type="dxa"/>
          </w:tcPr>
          <w:p w14:paraId="63562113" w14:textId="77777777" w:rsidR="001C416B" w:rsidRPr="0031202C" w:rsidRDefault="001C416B" w:rsidP="001C416B">
            <w:pPr>
              <w:pStyle w:val="Li"/>
            </w:pPr>
            <w:r w:rsidRPr="0031202C">
              <w:t xml:space="preserve"> ModifierEffects.xwb </w:t>
            </w:r>
          </w:p>
        </w:tc>
      </w:tr>
      <w:tr w:rsidR="001C416B" w:rsidRPr="0031202C" w14:paraId="0234E68E" w14:textId="77777777" w:rsidTr="001C416B">
        <w:tc>
          <w:tcPr>
            <w:tcW w:w="4788" w:type="dxa"/>
          </w:tcPr>
          <w:p w14:paraId="78F255EF" w14:textId="77777777" w:rsidR="001C416B" w:rsidRPr="0031202C" w:rsidRDefault="001C416B" w:rsidP="001C416B">
            <w:pPr>
              <w:pStyle w:val="Li"/>
            </w:pPr>
            <w:r w:rsidRPr="0031202C">
              <w:t>Soundbank</w:t>
            </w:r>
          </w:p>
        </w:tc>
        <w:tc>
          <w:tcPr>
            <w:tcW w:w="4788" w:type="dxa"/>
          </w:tcPr>
          <w:p w14:paraId="03D7A07F" w14:textId="77777777" w:rsidR="001C416B" w:rsidRPr="0031202C" w:rsidRDefault="001C416B" w:rsidP="001C416B">
            <w:pPr>
              <w:pStyle w:val="Li"/>
            </w:pPr>
            <w:r w:rsidRPr="0031202C">
              <w:t xml:space="preserve"> ModifierEffects.xsb </w:t>
            </w:r>
          </w:p>
        </w:tc>
      </w:tr>
      <w:tr w:rsidR="001C416B" w:rsidRPr="0031202C" w14:paraId="6CB50245" w14:textId="77777777" w:rsidTr="001C416B">
        <w:tc>
          <w:tcPr>
            <w:tcW w:w="4788" w:type="dxa"/>
          </w:tcPr>
          <w:p w14:paraId="427D94D3" w14:textId="77777777" w:rsidR="001C416B" w:rsidRPr="0031202C" w:rsidRDefault="001C416B" w:rsidP="001C416B">
            <w:pPr>
              <w:pStyle w:val="Li"/>
              <w:spacing w:after="280" w:afterAutospacing="1"/>
            </w:pPr>
            <w:r w:rsidRPr="0031202C">
              <w:t>Cue name</w:t>
            </w:r>
          </w:p>
        </w:tc>
        <w:tc>
          <w:tcPr>
            <w:tcW w:w="4788" w:type="dxa"/>
          </w:tcPr>
          <w:p w14:paraId="66C3482E" w14:textId="77777777" w:rsidR="001C416B" w:rsidRPr="0031202C" w:rsidRDefault="001C416B" w:rsidP="001C416B">
            <w:pPr>
              <w:pStyle w:val="Li"/>
              <w:spacing w:after="280" w:afterAutospacing="1"/>
            </w:pPr>
            <w:r w:rsidRPr="0031202C">
              <w:t xml:space="preserve"> modifier_Charge </w:t>
            </w:r>
          </w:p>
        </w:tc>
      </w:tr>
    </w:tbl>
    <w:p w14:paraId="7725110A" w14:textId="77777777" w:rsidR="001C416B" w:rsidRPr="0031202C" w:rsidRDefault="001C416B" w:rsidP="007977C0"/>
    <w:p w14:paraId="640BB620" w14:textId="77777777" w:rsidR="001C416B" w:rsidRPr="007977C0" w:rsidRDefault="001C416B" w:rsidP="007977C0">
      <w:pPr>
        <w:jc w:val="center"/>
        <w:rPr>
          <w:b/>
          <w:i/>
          <w:u w:val="single"/>
        </w:rPr>
      </w:pPr>
      <w:r w:rsidRPr="007977C0">
        <w:rPr>
          <w:b/>
          <w:i/>
          <w:u w:val="single"/>
        </w:rPr>
        <w:t>Modifier Deploy</w:t>
      </w:r>
    </w:p>
    <w:tbl>
      <w:tblPr>
        <w:tblW w:w="0" w:type="auto"/>
        <w:tblLook w:val="04A0" w:firstRow="1" w:lastRow="0" w:firstColumn="1" w:lastColumn="0" w:noHBand="0" w:noVBand="1"/>
      </w:tblPr>
      <w:tblGrid>
        <w:gridCol w:w="4788"/>
        <w:gridCol w:w="4788"/>
      </w:tblGrid>
      <w:tr w:rsidR="001C416B" w:rsidRPr="0031202C" w14:paraId="6D0E0ED0" w14:textId="77777777" w:rsidTr="001C416B">
        <w:tc>
          <w:tcPr>
            <w:tcW w:w="4788" w:type="dxa"/>
          </w:tcPr>
          <w:p w14:paraId="3056CF74" w14:textId="77777777" w:rsidR="001C416B" w:rsidRPr="0031202C" w:rsidRDefault="001C416B" w:rsidP="001C416B">
            <w:pPr>
              <w:pStyle w:val="Li"/>
            </w:pPr>
            <w:r w:rsidRPr="0031202C">
              <w:t>Description</w:t>
            </w:r>
          </w:p>
        </w:tc>
        <w:tc>
          <w:tcPr>
            <w:tcW w:w="4788" w:type="dxa"/>
          </w:tcPr>
          <w:p w14:paraId="0D616937" w14:textId="77777777" w:rsidR="001C416B" w:rsidRPr="0031202C" w:rsidRDefault="001C416B" w:rsidP="001C416B">
            <w:pPr>
              <w:pStyle w:val="Li"/>
            </w:pPr>
            <w:r w:rsidRPr="0031202C">
              <w:t xml:space="preserve"> A mechanical movement sound as the modifier deploys. </w:t>
            </w:r>
          </w:p>
        </w:tc>
      </w:tr>
      <w:tr w:rsidR="001C416B" w:rsidRPr="0031202C" w14:paraId="27061F34" w14:textId="77777777" w:rsidTr="001C416B">
        <w:tc>
          <w:tcPr>
            <w:tcW w:w="4788" w:type="dxa"/>
          </w:tcPr>
          <w:p w14:paraId="4F5B255E" w14:textId="77777777" w:rsidR="001C416B" w:rsidRPr="0031202C" w:rsidRDefault="001C416B" w:rsidP="001C416B">
            <w:pPr>
              <w:pStyle w:val="Li"/>
            </w:pPr>
            <w:r w:rsidRPr="0031202C">
              <w:t>Play cue</w:t>
            </w:r>
          </w:p>
        </w:tc>
        <w:tc>
          <w:tcPr>
            <w:tcW w:w="4788" w:type="dxa"/>
          </w:tcPr>
          <w:p w14:paraId="76B55EE3" w14:textId="77777777" w:rsidR="001C416B" w:rsidRPr="0031202C" w:rsidRDefault="001C416B" w:rsidP="001C416B">
            <w:pPr>
              <w:pStyle w:val="Li"/>
            </w:pPr>
            <w:r w:rsidRPr="0031202C">
              <w:t xml:space="preserve"> The sound played when a modifier becomes active. </w:t>
            </w:r>
          </w:p>
        </w:tc>
      </w:tr>
      <w:tr w:rsidR="001C416B" w:rsidRPr="0031202C" w14:paraId="20F6B9EB" w14:textId="77777777" w:rsidTr="001C416B">
        <w:tc>
          <w:tcPr>
            <w:tcW w:w="4788" w:type="dxa"/>
          </w:tcPr>
          <w:p w14:paraId="30E7E795" w14:textId="77777777" w:rsidR="001C416B" w:rsidRPr="0031202C" w:rsidRDefault="001C416B" w:rsidP="001C416B">
            <w:pPr>
              <w:pStyle w:val="Li"/>
            </w:pPr>
            <w:r w:rsidRPr="0031202C">
              <w:t>Source</w:t>
            </w:r>
          </w:p>
        </w:tc>
        <w:tc>
          <w:tcPr>
            <w:tcW w:w="4788" w:type="dxa"/>
          </w:tcPr>
          <w:p w14:paraId="4BAC02DD" w14:textId="77777777" w:rsidR="001C416B" w:rsidRPr="0031202C" w:rsidRDefault="001C416B" w:rsidP="001C416B">
            <w:pPr>
              <w:pStyle w:val="Li"/>
            </w:pPr>
            <w:r w:rsidRPr="0031202C">
              <w:t xml:space="preserve"> Mechanical objects (Foley) </w:t>
            </w:r>
          </w:p>
        </w:tc>
      </w:tr>
      <w:tr w:rsidR="001C416B" w:rsidRPr="0031202C" w14:paraId="5D884B50" w14:textId="77777777" w:rsidTr="001C416B">
        <w:tc>
          <w:tcPr>
            <w:tcW w:w="4788" w:type="dxa"/>
          </w:tcPr>
          <w:p w14:paraId="344739D9" w14:textId="77777777" w:rsidR="001C416B" w:rsidRPr="0031202C" w:rsidRDefault="001C416B" w:rsidP="001C416B">
            <w:pPr>
              <w:pStyle w:val="Li"/>
            </w:pPr>
            <w:r w:rsidRPr="0031202C">
              <w:t>Length</w:t>
            </w:r>
          </w:p>
        </w:tc>
        <w:tc>
          <w:tcPr>
            <w:tcW w:w="4788" w:type="dxa"/>
          </w:tcPr>
          <w:p w14:paraId="2B830CA1" w14:textId="77777777" w:rsidR="001C416B" w:rsidRPr="0031202C" w:rsidRDefault="001C416B" w:rsidP="001C416B">
            <w:pPr>
              <w:pStyle w:val="Li"/>
            </w:pPr>
            <w:r w:rsidRPr="0031202C">
              <w:t xml:space="preserve"> 0.2 seconds* </w:t>
            </w:r>
          </w:p>
        </w:tc>
      </w:tr>
      <w:tr w:rsidR="001C416B" w:rsidRPr="0031202C" w14:paraId="5FB27D6F" w14:textId="77777777" w:rsidTr="001C416B">
        <w:tc>
          <w:tcPr>
            <w:tcW w:w="4788" w:type="dxa"/>
          </w:tcPr>
          <w:p w14:paraId="50BE1933" w14:textId="77777777" w:rsidR="001C416B" w:rsidRPr="0031202C" w:rsidRDefault="001C416B" w:rsidP="001C416B">
            <w:pPr>
              <w:pStyle w:val="Li"/>
            </w:pPr>
            <w:r w:rsidRPr="0031202C">
              <w:t>Loops</w:t>
            </w:r>
          </w:p>
        </w:tc>
        <w:tc>
          <w:tcPr>
            <w:tcW w:w="4788" w:type="dxa"/>
          </w:tcPr>
          <w:p w14:paraId="27D98AE7" w14:textId="77777777" w:rsidR="001C416B" w:rsidRPr="0031202C" w:rsidRDefault="001C416B" w:rsidP="001C416B">
            <w:pPr>
              <w:pStyle w:val="Li"/>
            </w:pPr>
            <w:r w:rsidRPr="0031202C">
              <w:t xml:space="preserve"> No </w:t>
            </w:r>
          </w:p>
        </w:tc>
      </w:tr>
      <w:tr w:rsidR="001C416B" w:rsidRPr="0031202C" w14:paraId="31015FBF" w14:textId="77777777" w:rsidTr="001C416B">
        <w:tc>
          <w:tcPr>
            <w:tcW w:w="4788" w:type="dxa"/>
          </w:tcPr>
          <w:p w14:paraId="5D82EA08" w14:textId="77777777" w:rsidR="001C416B" w:rsidRPr="0031202C" w:rsidRDefault="001C416B" w:rsidP="001C416B">
            <w:pPr>
              <w:pStyle w:val="Li"/>
            </w:pPr>
            <w:r w:rsidRPr="0031202C">
              <w:t>3D positional</w:t>
            </w:r>
          </w:p>
        </w:tc>
        <w:tc>
          <w:tcPr>
            <w:tcW w:w="4788" w:type="dxa"/>
          </w:tcPr>
          <w:p w14:paraId="02592587" w14:textId="77777777" w:rsidR="001C416B" w:rsidRPr="0031202C" w:rsidRDefault="001C416B" w:rsidP="001C416B">
            <w:pPr>
              <w:pStyle w:val="Li"/>
            </w:pPr>
            <w:r w:rsidRPr="0031202C">
              <w:t xml:space="preserve"> Yes </w:t>
            </w:r>
          </w:p>
        </w:tc>
      </w:tr>
      <w:tr w:rsidR="001C416B" w:rsidRPr="0031202C" w14:paraId="61CA6A1A" w14:textId="77777777" w:rsidTr="001C416B">
        <w:tc>
          <w:tcPr>
            <w:tcW w:w="4788" w:type="dxa"/>
          </w:tcPr>
          <w:p w14:paraId="1CC2E29B" w14:textId="77777777" w:rsidR="001C416B" w:rsidRPr="0031202C" w:rsidRDefault="001C416B" w:rsidP="001C416B">
            <w:pPr>
              <w:pStyle w:val="Li"/>
            </w:pPr>
            <w:r w:rsidRPr="0031202C">
              <w:t>Others can hear</w:t>
            </w:r>
          </w:p>
        </w:tc>
        <w:tc>
          <w:tcPr>
            <w:tcW w:w="4788" w:type="dxa"/>
          </w:tcPr>
          <w:p w14:paraId="7B7C11F9" w14:textId="77777777" w:rsidR="001C416B" w:rsidRPr="0031202C" w:rsidRDefault="001C416B" w:rsidP="001C416B">
            <w:pPr>
              <w:pStyle w:val="Li"/>
            </w:pPr>
            <w:r w:rsidRPr="0031202C">
              <w:t xml:space="preserve"> Yes </w:t>
            </w:r>
          </w:p>
        </w:tc>
      </w:tr>
      <w:tr w:rsidR="001C416B" w:rsidRPr="0031202C" w14:paraId="12CAF2FB" w14:textId="77777777" w:rsidTr="001C416B">
        <w:tc>
          <w:tcPr>
            <w:tcW w:w="4788" w:type="dxa"/>
          </w:tcPr>
          <w:p w14:paraId="2D554FD2" w14:textId="77777777" w:rsidR="001C416B" w:rsidRPr="0031202C" w:rsidRDefault="001C416B" w:rsidP="001C416B">
            <w:pPr>
              <w:pStyle w:val="Li"/>
            </w:pPr>
            <w:r w:rsidRPr="0031202C">
              <w:t>Filename</w:t>
            </w:r>
          </w:p>
        </w:tc>
        <w:tc>
          <w:tcPr>
            <w:tcW w:w="4788" w:type="dxa"/>
          </w:tcPr>
          <w:p w14:paraId="3CE4061A" w14:textId="77777777" w:rsidR="001C416B" w:rsidRPr="0031202C" w:rsidRDefault="001C416B" w:rsidP="001C416B">
            <w:pPr>
              <w:pStyle w:val="Li"/>
            </w:pPr>
            <w:r w:rsidRPr="0031202C">
              <w:t xml:space="preserve"> modifier_Deploy.wav </w:t>
            </w:r>
          </w:p>
        </w:tc>
      </w:tr>
      <w:tr w:rsidR="001C416B" w:rsidRPr="0031202C" w14:paraId="3757B570" w14:textId="77777777" w:rsidTr="001C416B">
        <w:tc>
          <w:tcPr>
            <w:tcW w:w="4788" w:type="dxa"/>
          </w:tcPr>
          <w:p w14:paraId="0ED8515E" w14:textId="77777777" w:rsidR="001C416B" w:rsidRPr="0031202C" w:rsidRDefault="001C416B" w:rsidP="001C416B">
            <w:pPr>
              <w:pStyle w:val="Li"/>
            </w:pPr>
            <w:r w:rsidRPr="0031202C">
              <w:t>Wavebank</w:t>
            </w:r>
          </w:p>
        </w:tc>
        <w:tc>
          <w:tcPr>
            <w:tcW w:w="4788" w:type="dxa"/>
          </w:tcPr>
          <w:p w14:paraId="1BB62FE2" w14:textId="77777777" w:rsidR="001C416B" w:rsidRPr="0031202C" w:rsidRDefault="001C416B" w:rsidP="001C416B">
            <w:pPr>
              <w:pStyle w:val="Li"/>
            </w:pPr>
            <w:r w:rsidRPr="0031202C">
              <w:t xml:space="preserve"> ModifierEffects.xwb </w:t>
            </w:r>
          </w:p>
        </w:tc>
      </w:tr>
      <w:tr w:rsidR="001C416B" w:rsidRPr="0031202C" w14:paraId="5F85901D" w14:textId="77777777" w:rsidTr="001C416B">
        <w:tc>
          <w:tcPr>
            <w:tcW w:w="4788" w:type="dxa"/>
          </w:tcPr>
          <w:p w14:paraId="3AD85657" w14:textId="77777777" w:rsidR="001C416B" w:rsidRPr="0031202C" w:rsidRDefault="001C416B" w:rsidP="001C416B">
            <w:pPr>
              <w:pStyle w:val="Li"/>
            </w:pPr>
            <w:r w:rsidRPr="0031202C">
              <w:lastRenderedPageBreak/>
              <w:t>Soundbank</w:t>
            </w:r>
          </w:p>
        </w:tc>
        <w:tc>
          <w:tcPr>
            <w:tcW w:w="4788" w:type="dxa"/>
          </w:tcPr>
          <w:p w14:paraId="18751A7B" w14:textId="77777777" w:rsidR="001C416B" w:rsidRPr="0031202C" w:rsidRDefault="001C416B" w:rsidP="001C416B">
            <w:pPr>
              <w:pStyle w:val="Li"/>
            </w:pPr>
            <w:r w:rsidRPr="0031202C">
              <w:t xml:space="preserve"> ModifierEffects.xsb </w:t>
            </w:r>
          </w:p>
        </w:tc>
      </w:tr>
      <w:tr w:rsidR="001C416B" w:rsidRPr="0031202C" w14:paraId="673B3D73" w14:textId="77777777" w:rsidTr="001C416B">
        <w:tc>
          <w:tcPr>
            <w:tcW w:w="4788" w:type="dxa"/>
          </w:tcPr>
          <w:p w14:paraId="21F6818D" w14:textId="77777777" w:rsidR="001C416B" w:rsidRPr="0031202C" w:rsidRDefault="001C416B" w:rsidP="001C416B">
            <w:pPr>
              <w:pStyle w:val="Li"/>
            </w:pPr>
            <w:r w:rsidRPr="0031202C">
              <w:t>Cue name</w:t>
            </w:r>
          </w:p>
        </w:tc>
        <w:tc>
          <w:tcPr>
            <w:tcW w:w="4788" w:type="dxa"/>
          </w:tcPr>
          <w:p w14:paraId="08D4CFF9" w14:textId="77777777" w:rsidR="001C416B" w:rsidRPr="0031202C" w:rsidRDefault="001C416B" w:rsidP="001C416B">
            <w:pPr>
              <w:pStyle w:val="Li"/>
            </w:pPr>
            <w:r w:rsidRPr="0031202C">
              <w:t xml:space="preserve"> modifier_Deploy </w:t>
            </w:r>
          </w:p>
        </w:tc>
      </w:tr>
    </w:tbl>
    <w:p w14:paraId="66B1553E" w14:textId="77777777" w:rsidR="001C416B" w:rsidRPr="0031202C" w:rsidRDefault="001C416B" w:rsidP="007977C0"/>
    <w:p w14:paraId="3C201E04" w14:textId="77777777" w:rsidR="001C416B" w:rsidRPr="007977C0" w:rsidRDefault="001C416B" w:rsidP="007977C0">
      <w:pPr>
        <w:jc w:val="center"/>
        <w:rPr>
          <w:b/>
          <w:i/>
          <w:u w:val="single"/>
        </w:rPr>
      </w:pPr>
      <w:r w:rsidRPr="007977C0">
        <w:rPr>
          <w:b/>
          <w:i/>
          <w:u w:val="single"/>
        </w:rPr>
        <w:t>Modifier Shot</w:t>
      </w:r>
    </w:p>
    <w:tbl>
      <w:tblPr>
        <w:tblW w:w="0" w:type="auto"/>
        <w:tblLook w:val="04A0" w:firstRow="1" w:lastRow="0" w:firstColumn="1" w:lastColumn="0" w:noHBand="0" w:noVBand="1"/>
      </w:tblPr>
      <w:tblGrid>
        <w:gridCol w:w="4788"/>
        <w:gridCol w:w="4788"/>
      </w:tblGrid>
      <w:tr w:rsidR="001C416B" w:rsidRPr="0031202C" w14:paraId="0BB81121" w14:textId="77777777" w:rsidTr="001C416B">
        <w:tc>
          <w:tcPr>
            <w:tcW w:w="4788" w:type="dxa"/>
          </w:tcPr>
          <w:p w14:paraId="372C47E9" w14:textId="77777777" w:rsidR="001C416B" w:rsidRPr="0031202C" w:rsidRDefault="001C416B" w:rsidP="001C416B">
            <w:pPr>
              <w:pStyle w:val="Li"/>
            </w:pPr>
            <w:r w:rsidRPr="0031202C">
              <w:t>Description</w:t>
            </w:r>
          </w:p>
        </w:tc>
        <w:tc>
          <w:tcPr>
            <w:tcW w:w="4788" w:type="dxa"/>
          </w:tcPr>
          <w:p w14:paraId="38CF81EC" w14:textId="77777777" w:rsidR="001C416B" w:rsidRPr="0031202C" w:rsidRDefault="001C416B" w:rsidP="001C416B">
            <w:pPr>
              <w:pStyle w:val="Li"/>
            </w:pPr>
            <w:r w:rsidRPr="0031202C">
              <w:t xml:space="preserve"> A bullet collision with an emphasized solid sound. </w:t>
            </w:r>
          </w:p>
        </w:tc>
      </w:tr>
      <w:tr w:rsidR="001C416B" w:rsidRPr="0031202C" w14:paraId="224B1125" w14:textId="77777777" w:rsidTr="001C416B">
        <w:tc>
          <w:tcPr>
            <w:tcW w:w="4788" w:type="dxa"/>
          </w:tcPr>
          <w:p w14:paraId="2F75E306" w14:textId="77777777" w:rsidR="001C416B" w:rsidRPr="0031202C" w:rsidRDefault="001C416B" w:rsidP="001C416B">
            <w:pPr>
              <w:pStyle w:val="Li"/>
            </w:pPr>
            <w:r w:rsidRPr="0031202C">
              <w:t>Play cue</w:t>
            </w:r>
          </w:p>
        </w:tc>
        <w:tc>
          <w:tcPr>
            <w:tcW w:w="4788" w:type="dxa"/>
          </w:tcPr>
          <w:p w14:paraId="58933452" w14:textId="77777777" w:rsidR="001C416B" w:rsidRPr="0031202C" w:rsidRDefault="001C416B" w:rsidP="001C416B">
            <w:pPr>
              <w:pStyle w:val="Li"/>
            </w:pPr>
            <w:r w:rsidRPr="0031202C">
              <w:t xml:space="preserve"> The player damages a modifier. </w:t>
            </w:r>
          </w:p>
        </w:tc>
      </w:tr>
      <w:tr w:rsidR="001C416B" w:rsidRPr="0031202C" w14:paraId="1828F380" w14:textId="77777777" w:rsidTr="001C416B">
        <w:tc>
          <w:tcPr>
            <w:tcW w:w="4788" w:type="dxa"/>
          </w:tcPr>
          <w:p w14:paraId="34DD8CBD" w14:textId="77777777" w:rsidR="001C416B" w:rsidRPr="0031202C" w:rsidRDefault="001C416B" w:rsidP="001C416B">
            <w:pPr>
              <w:pStyle w:val="Li"/>
            </w:pPr>
            <w:r w:rsidRPr="0031202C">
              <w:t>Source</w:t>
            </w:r>
          </w:p>
        </w:tc>
        <w:tc>
          <w:tcPr>
            <w:tcW w:w="4788" w:type="dxa"/>
          </w:tcPr>
          <w:p w14:paraId="326CEF66" w14:textId="77777777" w:rsidR="001C416B" w:rsidRPr="0031202C" w:rsidRDefault="001C416B" w:rsidP="001C416B">
            <w:pPr>
              <w:pStyle w:val="Li"/>
            </w:pPr>
            <w:r w:rsidRPr="0031202C">
              <w:t xml:space="preserve"> Modified bullet collision asset </w:t>
            </w:r>
          </w:p>
        </w:tc>
      </w:tr>
      <w:tr w:rsidR="001C416B" w:rsidRPr="0031202C" w14:paraId="4D49EAA9" w14:textId="77777777" w:rsidTr="001C416B">
        <w:tc>
          <w:tcPr>
            <w:tcW w:w="4788" w:type="dxa"/>
          </w:tcPr>
          <w:p w14:paraId="76122800" w14:textId="77777777" w:rsidR="001C416B" w:rsidRPr="0031202C" w:rsidRDefault="001C416B" w:rsidP="001C416B">
            <w:pPr>
              <w:pStyle w:val="Li"/>
            </w:pPr>
            <w:r w:rsidRPr="0031202C">
              <w:t>Length</w:t>
            </w:r>
          </w:p>
        </w:tc>
        <w:tc>
          <w:tcPr>
            <w:tcW w:w="4788" w:type="dxa"/>
          </w:tcPr>
          <w:p w14:paraId="3195722D" w14:textId="77777777" w:rsidR="001C416B" w:rsidRPr="0031202C" w:rsidRDefault="001C416B" w:rsidP="001C416B">
            <w:pPr>
              <w:pStyle w:val="Li"/>
            </w:pPr>
            <w:r w:rsidRPr="0031202C">
              <w:t xml:space="preserve"> 0.2 seconds </w:t>
            </w:r>
          </w:p>
        </w:tc>
      </w:tr>
      <w:tr w:rsidR="001C416B" w:rsidRPr="0031202C" w14:paraId="2C4A66DF" w14:textId="77777777" w:rsidTr="001C416B">
        <w:tc>
          <w:tcPr>
            <w:tcW w:w="4788" w:type="dxa"/>
          </w:tcPr>
          <w:p w14:paraId="27BC25B8" w14:textId="77777777" w:rsidR="001C416B" w:rsidRPr="0031202C" w:rsidRDefault="001C416B" w:rsidP="001C416B">
            <w:pPr>
              <w:pStyle w:val="Li"/>
            </w:pPr>
            <w:r w:rsidRPr="0031202C">
              <w:t>Loops</w:t>
            </w:r>
          </w:p>
        </w:tc>
        <w:tc>
          <w:tcPr>
            <w:tcW w:w="4788" w:type="dxa"/>
          </w:tcPr>
          <w:p w14:paraId="77FFD2E4" w14:textId="77777777" w:rsidR="001C416B" w:rsidRPr="0031202C" w:rsidRDefault="001C416B" w:rsidP="001C416B">
            <w:pPr>
              <w:pStyle w:val="Li"/>
            </w:pPr>
            <w:r w:rsidRPr="0031202C">
              <w:t xml:space="preserve"> No </w:t>
            </w:r>
          </w:p>
        </w:tc>
      </w:tr>
      <w:tr w:rsidR="001C416B" w:rsidRPr="0031202C" w14:paraId="45508E6F" w14:textId="77777777" w:rsidTr="001C416B">
        <w:tc>
          <w:tcPr>
            <w:tcW w:w="4788" w:type="dxa"/>
          </w:tcPr>
          <w:p w14:paraId="3D593E05" w14:textId="77777777" w:rsidR="001C416B" w:rsidRPr="0031202C" w:rsidRDefault="001C416B" w:rsidP="001C416B">
            <w:pPr>
              <w:pStyle w:val="Li"/>
            </w:pPr>
            <w:r w:rsidRPr="0031202C">
              <w:t>3D positional</w:t>
            </w:r>
          </w:p>
        </w:tc>
        <w:tc>
          <w:tcPr>
            <w:tcW w:w="4788" w:type="dxa"/>
          </w:tcPr>
          <w:p w14:paraId="23AD2AD2" w14:textId="77777777" w:rsidR="001C416B" w:rsidRPr="0031202C" w:rsidRDefault="001C416B" w:rsidP="001C416B">
            <w:pPr>
              <w:pStyle w:val="Li"/>
            </w:pPr>
            <w:r w:rsidRPr="0031202C">
              <w:t xml:space="preserve"> Yes </w:t>
            </w:r>
          </w:p>
        </w:tc>
      </w:tr>
      <w:tr w:rsidR="001C416B" w:rsidRPr="0031202C" w14:paraId="4D0518D5" w14:textId="77777777" w:rsidTr="001C416B">
        <w:tc>
          <w:tcPr>
            <w:tcW w:w="4788" w:type="dxa"/>
          </w:tcPr>
          <w:p w14:paraId="3E75117D" w14:textId="77777777" w:rsidR="001C416B" w:rsidRPr="0031202C" w:rsidRDefault="001C416B" w:rsidP="001C416B">
            <w:pPr>
              <w:pStyle w:val="Li"/>
            </w:pPr>
            <w:r w:rsidRPr="0031202C">
              <w:t>Others can hear</w:t>
            </w:r>
          </w:p>
        </w:tc>
        <w:tc>
          <w:tcPr>
            <w:tcW w:w="4788" w:type="dxa"/>
          </w:tcPr>
          <w:p w14:paraId="2C2CC818" w14:textId="77777777" w:rsidR="001C416B" w:rsidRPr="0031202C" w:rsidRDefault="001C416B" w:rsidP="001C416B">
            <w:pPr>
              <w:pStyle w:val="Li"/>
            </w:pPr>
            <w:r w:rsidRPr="0031202C">
              <w:t xml:space="preserve"> Yes </w:t>
            </w:r>
          </w:p>
        </w:tc>
      </w:tr>
      <w:tr w:rsidR="001C416B" w:rsidRPr="0031202C" w14:paraId="200843BB" w14:textId="77777777" w:rsidTr="001C416B">
        <w:tc>
          <w:tcPr>
            <w:tcW w:w="4788" w:type="dxa"/>
          </w:tcPr>
          <w:p w14:paraId="57969498" w14:textId="77777777" w:rsidR="001C416B" w:rsidRPr="0031202C" w:rsidRDefault="001C416B" w:rsidP="001C416B">
            <w:pPr>
              <w:pStyle w:val="Li"/>
            </w:pPr>
            <w:r w:rsidRPr="0031202C">
              <w:t>Filename</w:t>
            </w:r>
          </w:p>
        </w:tc>
        <w:tc>
          <w:tcPr>
            <w:tcW w:w="4788" w:type="dxa"/>
          </w:tcPr>
          <w:p w14:paraId="46CF76AA" w14:textId="77777777" w:rsidR="001C416B" w:rsidRPr="0031202C" w:rsidRDefault="001C416B" w:rsidP="001C416B">
            <w:pPr>
              <w:pStyle w:val="Li"/>
            </w:pPr>
            <w:r w:rsidRPr="0031202C">
              <w:t xml:space="preserve"> modifier_Shot.wav </w:t>
            </w:r>
          </w:p>
        </w:tc>
      </w:tr>
      <w:tr w:rsidR="001C416B" w:rsidRPr="0031202C" w14:paraId="08548CBD" w14:textId="77777777" w:rsidTr="001C416B">
        <w:tc>
          <w:tcPr>
            <w:tcW w:w="4788" w:type="dxa"/>
          </w:tcPr>
          <w:p w14:paraId="781B2CF4" w14:textId="77777777" w:rsidR="001C416B" w:rsidRPr="0031202C" w:rsidRDefault="001C416B" w:rsidP="001C416B">
            <w:pPr>
              <w:pStyle w:val="Li"/>
            </w:pPr>
            <w:r w:rsidRPr="0031202C">
              <w:t>Wavebank</w:t>
            </w:r>
          </w:p>
        </w:tc>
        <w:tc>
          <w:tcPr>
            <w:tcW w:w="4788" w:type="dxa"/>
          </w:tcPr>
          <w:p w14:paraId="45988C8B" w14:textId="77777777" w:rsidR="001C416B" w:rsidRPr="0031202C" w:rsidRDefault="001C416B" w:rsidP="001C416B">
            <w:pPr>
              <w:pStyle w:val="Li"/>
            </w:pPr>
            <w:r w:rsidRPr="0031202C">
              <w:t xml:space="preserve"> ModifierEffects.xwb </w:t>
            </w:r>
          </w:p>
        </w:tc>
      </w:tr>
      <w:tr w:rsidR="001C416B" w:rsidRPr="0031202C" w14:paraId="025325C6" w14:textId="77777777" w:rsidTr="001C416B">
        <w:tc>
          <w:tcPr>
            <w:tcW w:w="4788" w:type="dxa"/>
          </w:tcPr>
          <w:p w14:paraId="2EA7D2C7" w14:textId="77777777" w:rsidR="001C416B" w:rsidRPr="0031202C" w:rsidRDefault="001C416B" w:rsidP="001C416B">
            <w:pPr>
              <w:pStyle w:val="Li"/>
            </w:pPr>
            <w:r w:rsidRPr="0031202C">
              <w:t>Soundbank</w:t>
            </w:r>
          </w:p>
        </w:tc>
        <w:tc>
          <w:tcPr>
            <w:tcW w:w="4788" w:type="dxa"/>
          </w:tcPr>
          <w:p w14:paraId="774DE4E5" w14:textId="77777777" w:rsidR="001C416B" w:rsidRPr="0031202C" w:rsidRDefault="001C416B" w:rsidP="001C416B">
            <w:pPr>
              <w:pStyle w:val="Li"/>
            </w:pPr>
            <w:r w:rsidRPr="0031202C">
              <w:t xml:space="preserve"> ModifierEffects.xsb </w:t>
            </w:r>
          </w:p>
        </w:tc>
      </w:tr>
      <w:tr w:rsidR="001C416B" w:rsidRPr="0031202C" w14:paraId="75C08696" w14:textId="77777777" w:rsidTr="001C416B">
        <w:tc>
          <w:tcPr>
            <w:tcW w:w="4788" w:type="dxa"/>
          </w:tcPr>
          <w:p w14:paraId="4ADCC4B7" w14:textId="77777777" w:rsidR="001C416B" w:rsidRPr="0031202C" w:rsidRDefault="001C416B" w:rsidP="001C416B">
            <w:pPr>
              <w:pStyle w:val="Li"/>
              <w:spacing w:after="280" w:afterAutospacing="1"/>
            </w:pPr>
            <w:r w:rsidRPr="0031202C">
              <w:t>Cue name</w:t>
            </w:r>
          </w:p>
        </w:tc>
        <w:tc>
          <w:tcPr>
            <w:tcW w:w="4788" w:type="dxa"/>
          </w:tcPr>
          <w:p w14:paraId="12738BA2" w14:textId="77777777" w:rsidR="001C416B" w:rsidRPr="0031202C" w:rsidRDefault="001C416B" w:rsidP="001C416B">
            <w:pPr>
              <w:pStyle w:val="Li"/>
              <w:spacing w:after="280" w:afterAutospacing="1"/>
            </w:pPr>
            <w:r w:rsidRPr="0031202C">
              <w:t xml:space="preserve"> modifier_Shot </w:t>
            </w:r>
          </w:p>
        </w:tc>
      </w:tr>
    </w:tbl>
    <w:p w14:paraId="75F8264B" w14:textId="77777777" w:rsidR="001C416B" w:rsidRPr="0031202C" w:rsidRDefault="001C416B" w:rsidP="007977C0"/>
    <w:p w14:paraId="4BE20A8D" w14:textId="77777777" w:rsidR="001C416B" w:rsidRPr="007977C0" w:rsidRDefault="001C416B" w:rsidP="007977C0">
      <w:pPr>
        <w:jc w:val="center"/>
        <w:rPr>
          <w:b/>
          <w:i/>
          <w:u w:val="single"/>
        </w:rPr>
      </w:pPr>
      <w:r w:rsidRPr="007977C0">
        <w:rPr>
          <w:b/>
          <w:i/>
          <w:u w:val="single"/>
        </w:rPr>
        <w:t>Modifier Destroyed</w:t>
      </w:r>
    </w:p>
    <w:tbl>
      <w:tblPr>
        <w:tblW w:w="0" w:type="auto"/>
        <w:tblLook w:val="04A0" w:firstRow="1" w:lastRow="0" w:firstColumn="1" w:lastColumn="0" w:noHBand="0" w:noVBand="1"/>
      </w:tblPr>
      <w:tblGrid>
        <w:gridCol w:w="4788"/>
        <w:gridCol w:w="4788"/>
      </w:tblGrid>
      <w:tr w:rsidR="001C416B" w:rsidRPr="0031202C" w14:paraId="0504F44F" w14:textId="77777777" w:rsidTr="001C416B">
        <w:tc>
          <w:tcPr>
            <w:tcW w:w="4788" w:type="dxa"/>
          </w:tcPr>
          <w:p w14:paraId="39BB8E14" w14:textId="77777777" w:rsidR="001C416B" w:rsidRPr="0031202C" w:rsidRDefault="007977C0" w:rsidP="001C416B">
            <w:pPr>
              <w:pStyle w:val="Li"/>
            </w:pPr>
            <w:r>
              <w:t>D</w:t>
            </w:r>
            <w:r w:rsidR="001C416B" w:rsidRPr="0031202C">
              <w:t>escription</w:t>
            </w:r>
          </w:p>
        </w:tc>
        <w:tc>
          <w:tcPr>
            <w:tcW w:w="4788" w:type="dxa"/>
          </w:tcPr>
          <w:p w14:paraId="6B465A59" w14:textId="77777777" w:rsidR="001C416B" w:rsidRPr="0031202C" w:rsidRDefault="001C416B" w:rsidP="001C416B">
            <w:pPr>
              <w:pStyle w:val="Li"/>
            </w:pPr>
            <w:r w:rsidRPr="0031202C">
              <w:t xml:space="preserve"> A small explosion. </w:t>
            </w:r>
          </w:p>
        </w:tc>
      </w:tr>
      <w:tr w:rsidR="001C416B" w:rsidRPr="0031202C" w14:paraId="46A6416B" w14:textId="77777777" w:rsidTr="001C416B">
        <w:tc>
          <w:tcPr>
            <w:tcW w:w="4788" w:type="dxa"/>
          </w:tcPr>
          <w:p w14:paraId="2A1D2470" w14:textId="77777777" w:rsidR="001C416B" w:rsidRPr="0031202C" w:rsidRDefault="001C416B" w:rsidP="001C416B">
            <w:pPr>
              <w:pStyle w:val="Li"/>
            </w:pPr>
            <w:r w:rsidRPr="0031202C">
              <w:t>Play cue</w:t>
            </w:r>
          </w:p>
        </w:tc>
        <w:tc>
          <w:tcPr>
            <w:tcW w:w="4788" w:type="dxa"/>
          </w:tcPr>
          <w:p w14:paraId="3B0B96D5" w14:textId="77777777" w:rsidR="001C416B" w:rsidRPr="0031202C" w:rsidRDefault="001C416B" w:rsidP="001C416B">
            <w:pPr>
              <w:pStyle w:val="Li"/>
            </w:pPr>
            <w:r w:rsidRPr="0031202C">
              <w:t xml:space="preserve"> A modifier is destroyed. </w:t>
            </w:r>
          </w:p>
        </w:tc>
      </w:tr>
      <w:tr w:rsidR="001C416B" w:rsidRPr="0031202C" w14:paraId="53F0C6E7" w14:textId="77777777" w:rsidTr="001C416B">
        <w:tc>
          <w:tcPr>
            <w:tcW w:w="4788" w:type="dxa"/>
          </w:tcPr>
          <w:p w14:paraId="7328901E" w14:textId="77777777" w:rsidR="001C416B" w:rsidRPr="0031202C" w:rsidRDefault="001C416B" w:rsidP="001C416B">
            <w:pPr>
              <w:pStyle w:val="Li"/>
            </w:pPr>
            <w:r w:rsidRPr="0031202C">
              <w:t>Source</w:t>
            </w:r>
          </w:p>
        </w:tc>
        <w:tc>
          <w:tcPr>
            <w:tcW w:w="4788" w:type="dxa"/>
          </w:tcPr>
          <w:p w14:paraId="762DBE77" w14:textId="77777777" w:rsidR="001C416B" w:rsidRPr="0031202C" w:rsidRDefault="001C416B" w:rsidP="001C416B">
            <w:pPr>
              <w:pStyle w:val="Li"/>
            </w:pPr>
            <w:r w:rsidRPr="0031202C">
              <w:t xml:space="preserve"> Modified explosion sound </w:t>
            </w:r>
          </w:p>
        </w:tc>
      </w:tr>
      <w:tr w:rsidR="001C416B" w:rsidRPr="0031202C" w14:paraId="1C65CF1A" w14:textId="77777777" w:rsidTr="001C416B">
        <w:tc>
          <w:tcPr>
            <w:tcW w:w="4788" w:type="dxa"/>
          </w:tcPr>
          <w:p w14:paraId="570B6681" w14:textId="77777777" w:rsidR="001C416B" w:rsidRPr="0031202C" w:rsidRDefault="001C416B" w:rsidP="001C416B">
            <w:pPr>
              <w:pStyle w:val="Li"/>
            </w:pPr>
            <w:r w:rsidRPr="0031202C">
              <w:t>Length</w:t>
            </w:r>
          </w:p>
        </w:tc>
        <w:tc>
          <w:tcPr>
            <w:tcW w:w="4788" w:type="dxa"/>
          </w:tcPr>
          <w:p w14:paraId="6B6853DA" w14:textId="77777777" w:rsidR="001C416B" w:rsidRPr="0031202C" w:rsidRDefault="001C416B" w:rsidP="001C416B">
            <w:pPr>
              <w:pStyle w:val="Li"/>
            </w:pPr>
            <w:r w:rsidRPr="0031202C">
              <w:t xml:space="preserve"> 0.5 seconds </w:t>
            </w:r>
          </w:p>
        </w:tc>
      </w:tr>
      <w:tr w:rsidR="001C416B" w:rsidRPr="0031202C" w14:paraId="7FC4A88F" w14:textId="77777777" w:rsidTr="001C416B">
        <w:tc>
          <w:tcPr>
            <w:tcW w:w="4788" w:type="dxa"/>
          </w:tcPr>
          <w:p w14:paraId="08C6EA7F" w14:textId="77777777" w:rsidR="001C416B" w:rsidRPr="0031202C" w:rsidRDefault="001C416B" w:rsidP="001C416B">
            <w:pPr>
              <w:pStyle w:val="Li"/>
            </w:pPr>
            <w:r w:rsidRPr="0031202C">
              <w:t>Loops</w:t>
            </w:r>
          </w:p>
        </w:tc>
        <w:tc>
          <w:tcPr>
            <w:tcW w:w="4788" w:type="dxa"/>
          </w:tcPr>
          <w:p w14:paraId="521EB9A4" w14:textId="77777777" w:rsidR="001C416B" w:rsidRPr="0031202C" w:rsidRDefault="001C416B" w:rsidP="001C416B">
            <w:pPr>
              <w:pStyle w:val="Li"/>
            </w:pPr>
            <w:r w:rsidRPr="0031202C">
              <w:t xml:space="preserve"> No </w:t>
            </w:r>
          </w:p>
        </w:tc>
      </w:tr>
      <w:tr w:rsidR="001C416B" w:rsidRPr="0031202C" w14:paraId="648AB051" w14:textId="77777777" w:rsidTr="001C416B">
        <w:tc>
          <w:tcPr>
            <w:tcW w:w="4788" w:type="dxa"/>
          </w:tcPr>
          <w:p w14:paraId="368369F0" w14:textId="77777777" w:rsidR="001C416B" w:rsidRPr="0031202C" w:rsidRDefault="001C416B" w:rsidP="001C416B">
            <w:pPr>
              <w:pStyle w:val="Li"/>
            </w:pPr>
            <w:r w:rsidRPr="0031202C">
              <w:t>3D positional</w:t>
            </w:r>
          </w:p>
        </w:tc>
        <w:tc>
          <w:tcPr>
            <w:tcW w:w="4788" w:type="dxa"/>
          </w:tcPr>
          <w:p w14:paraId="6A83FCEB" w14:textId="77777777" w:rsidR="001C416B" w:rsidRPr="0031202C" w:rsidRDefault="001C416B" w:rsidP="001C416B">
            <w:pPr>
              <w:pStyle w:val="Li"/>
            </w:pPr>
            <w:r w:rsidRPr="0031202C">
              <w:t xml:space="preserve"> Yes </w:t>
            </w:r>
          </w:p>
        </w:tc>
      </w:tr>
      <w:tr w:rsidR="001C416B" w:rsidRPr="0031202C" w14:paraId="7C3A615B" w14:textId="77777777" w:rsidTr="001C416B">
        <w:tc>
          <w:tcPr>
            <w:tcW w:w="4788" w:type="dxa"/>
          </w:tcPr>
          <w:p w14:paraId="379AF150" w14:textId="77777777" w:rsidR="001C416B" w:rsidRPr="0031202C" w:rsidRDefault="001C416B" w:rsidP="001C416B">
            <w:pPr>
              <w:pStyle w:val="Li"/>
            </w:pPr>
            <w:r w:rsidRPr="0031202C">
              <w:t>Others can hear</w:t>
            </w:r>
          </w:p>
        </w:tc>
        <w:tc>
          <w:tcPr>
            <w:tcW w:w="4788" w:type="dxa"/>
          </w:tcPr>
          <w:p w14:paraId="4E285464" w14:textId="77777777" w:rsidR="001C416B" w:rsidRPr="0031202C" w:rsidRDefault="001C416B" w:rsidP="001C416B">
            <w:pPr>
              <w:pStyle w:val="Li"/>
            </w:pPr>
            <w:r w:rsidRPr="0031202C">
              <w:t xml:space="preserve"> Yes </w:t>
            </w:r>
          </w:p>
        </w:tc>
      </w:tr>
      <w:tr w:rsidR="001C416B" w:rsidRPr="0031202C" w14:paraId="6BD1A9E7" w14:textId="77777777" w:rsidTr="001C416B">
        <w:tc>
          <w:tcPr>
            <w:tcW w:w="4788" w:type="dxa"/>
          </w:tcPr>
          <w:p w14:paraId="66B5E8E0" w14:textId="77777777" w:rsidR="001C416B" w:rsidRPr="0031202C" w:rsidRDefault="001C416B" w:rsidP="001C416B">
            <w:pPr>
              <w:pStyle w:val="Li"/>
            </w:pPr>
            <w:r w:rsidRPr="0031202C">
              <w:t>Filename</w:t>
            </w:r>
          </w:p>
        </w:tc>
        <w:tc>
          <w:tcPr>
            <w:tcW w:w="4788" w:type="dxa"/>
          </w:tcPr>
          <w:p w14:paraId="6BB3CD23" w14:textId="77777777" w:rsidR="001C416B" w:rsidRPr="0031202C" w:rsidRDefault="001C416B" w:rsidP="001C416B">
            <w:pPr>
              <w:pStyle w:val="Li"/>
            </w:pPr>
            <w:r w:rsidRPr="0031202C">
              <w:t xml:space="preserve"> modifier_Destroy.wav </w:t>
            </w:r>
          </w:p>
        </w:tc>
      </w:tr>
      <w:tr w:rsidR="001C416B" w:rsidRPr="0031202C" w14:paraId="7AEAB524" w14:textId="77777777" w:rsidTr="001C416B">
        <w:tc>
          <w:tcPr>
            <w:tcW w:w="4788" w:type="dxa"/>
          </w:tcPr>
          <w:p w14:paraId="656FFC3A" w14:textId="77777777" w:rsidR="001C416B" w:rsidRPr="0031202C" w:rsidRDefault="001C416B" w:rsidP="001C416B">
            <w:pPr>
              <w:pStyle w:val="Li"/>
            </w:pPr>
            <w:r w:rsidRPr="0031202C">
              <w:t>Wavebank</w:t>
            </w:r>
          </w:p>
        </w:tc>
        <w:tc>
          <w:tcPr>
            <w:tcW w:w="4788" w:type="dxa"/>
          </w:tcPr>
          <w:p w14:paraId="142C19E9" w14:textId="77777777" w:rsidR="001C416B" w:rsidRPr="0031202C" w:rsidRDefault="001C416B" w:rsidP="001C416B">
            <w:pPr>
              <w:pStyle w:val="Li"/>
            </w:pPr>
            <w:r w:rsidRPr="0031202C">
              <w:t xml:space="preserve"> ModifierEffects.xwb </w:t>
            </w:r>
          </w:p>
        </w:tc>
      </w:tr>
      <w:tr w:rsidR="001C416B" w:rsidRPr="0031202C" w14:paraId="084F488E" w14:textId="77777777" w:rsidTr="001C416B">
        <w:tc>
          <w:tcPr>
            <w:tcW w:w="4788" w:type="dxa"/>
          </w:tcPr>
          <w:p w14:paraId="19341A72" w14:textId="77777777" w:rsidR="001C416B" w:rsidRPr="0031202C" w:rsidRDefault="001C416B" w:rsidP="001C416B">
            <w:pPr>
              <w:pStyle w:val="Li"/>
            </w:pPr>
            <w:r w:rsidRPr="0031202C">
              <w:t>Soundbank</w:t>
            </w:r>
          </w:p>
        </w:tc>
        <w:tc>
          <w:tcPr>
            <w:tcW w:w="4788" w:type="dxa"/>
          </w:tcPr>
          <w:p w14:paraId="7EE73E55" w14:textId="77777777" w:rsidR="001C416B" w:rsidRPr="0031202C" w:rsidRDefault="001C416B" w:rsidP="001C416B">
            <w:pPr>
              <w:pStyle w:val="Li"/>
            </w:pPr>
            <w:r w:rsidRPr="0031202C">
              <w:t xml:space="preserve"> ModifierEffects.xsb </w:t>
            </w:r>
          </w:p>
        </w:tc>
      </w:tr>
      <w:tr w:rsidR="001C416B" w:rsidRPr="0031202C" w14:paraId="2333D1D0" w14:textId="77777777" w:rsidTr="001C416B">
        <w:tc>
          <w:tcPr>
            <w:tcW w:w="4788" w:type="dxa"/>
          </w:tcPr>
          <w:p w14:paraId="649F24DC" w14:textId="77777777" w:rsidR="001C416B" w:rsidRPr="0031202C" w:rsidRDefault="001C416B" w:rsidP="001C416B">
            <w:pPr>
              <w:pStyle w:val="Li"/>
              <w:spacing w:after="280" w:afterAutospacing="1"/>
            </w:pPr>
            <w:r w:rsidRPr="0031202C">
              <w:t>Cue name</w:t>
            </w:r>
          </w:p>
        </w:tc>
        <w:tc>
          <w:tcPr>
            <w:tcW w:w="4788" w:type="dxa"/>
          </w:tcPr>
          <w:p w14:paraId="4855EB61" w14:textId="77777777" w:rsidR="001C416B" w:rsidRPr="0031202C" w:rsidRDefault="001C416B" w:rsidP="001C416B">
            <w:pPr>
              <w:pStyle w:val="Li"/>
              <w:spacing w:after="280" w:afterAutospacing="1"/>
            </w:pPr>
            <w:r w:rsidRPr="0031202C">
              <w:t xml:space="preserve"> modifier_Destroy </w:t>
            </w:r>
          </w:p>
        </w:tc>
      </w:tr>
    </w:tbl>
    <w:p w14:paraId="1604EFC8" w14:textId="77777777" w:rsidR="001C416B" w:rsidRPr="0031202C" w:rsidRDefault="001C416B" w:rsidP="007977C0"/>
    <w:p w14:paraId="566F8F9D" w14:textId="77777777" w:rsidR="001C416B" w:rsidRPr="007977C0" w:rsidRDefault="001C416B" w:rsidP="007977C0">
      <w:pPr>
        <w:pStyle w:val="Heading4"/>
      </w:pPr>
      <w:bookmarkStart w:id="588" w:name="_Toc256375373"/>
      <w:r w:rsidRPr="007977C0">
        <w:t>Inverse Gravity</w:t>
      </w:r>
      <w:bookmarkEnd w:id="588"/>
    </w:p>
    <w:p w14:paraId="10E57093" w14:textId="77777777" w:rsidR="001C416B" w:rsidRPr="007977C0" w:rsidRDefault="001C416B" w:rsidP="007977C0">
      <w:pPr>
        <w:jc w:val="center"/>
        <w:rPr>
          <w:b/>
          <w:i/>
          <w:u w:val="single"/>
        </w:rPr>
      </w:pPr>
      <w:r w:rsidRPr="007977C0">
        <w:rPr>
          <w:b/>
          <w:i/>
          <w:u w:val="single"/>
        </w:rPr>
        <w:t>Inverse Gravity Select</w:t>
      </w:r>
    </w:p>
    <w:tbl>
      <w:tblPr>
        <w:tblW w:w="0" w:type="auto"/>
        <w:tblLook w:val="04A0" w:firstRow="1" w:lastRow="0" w:firstColumn="1" w:lastColumn="0" w:noHBand="0" w:noVBand="1"/>
      </w:tblPr>
      <w:tblGrid>
        <w:gridCol w:w="4788"/>
        <w:gridCol w:w="4788"/>
      </w:tblGrid>
      <w:tr w:rsidR="001C416B" w:rsidRPr="0031202C" w14:paraId="64FADCA2" w14:textId="77777777" w:rsidTr="001C416B">
        <w:tc>
          <w:tcPr>
            <w:tcW w:w="4788" w:type="dxa"/>
          </w:tcPr>
          <w:p w14:paraId="4D1C7884" w14:textId="77777777" w:rsidR="001C416B" w:rsidRPr="0031202C" w:rsidRDefault="001C416B" w:rsidP="001C416B">
            <w:pPr>
              <w:pStyle w:val="Li"/>
            </w:pPr>
            <w:r w:rsidRPr="0031202C">
              <w:t>Description</w:t>
            </w:r>
          </w:p>
        </w:tc>
        <w:tc>
          <w:tcPr>
            <w:tcW w:w="4788" w:type="dxa"/>
          </w:tcPr>
          <w:p w14:paraId="584833DF" w14:textId="77777777" w:rsidR="001C416B" w:rsidRPr="0031202C" w:rsidRDefault="001C416B" w:rsidP="001C416B">
            <w:pPr>
              <w:pStyle w:val="Li"/>
            </w:pPr>
            <w:r w:rsidRPr="0031202C">
              <w:t xml:space="preserve"> A short whoosh and metal against material as the player pulls out the modifier gun. A single note using a piano when the modifier cartridge is inserted. </w:t>
            </w:r>
          </w:p>
        </w:tc>
      </w:tr>
      <w:tr w:rsidR="001C416B" w:rsidRPr="0031202C" w14:paraId="5DC9B447" w14:textId="77777777" w:rsidTr="001C416B">
        <w:tc>
          <w:tcPr>
            <w:tcW w:w="4788" w:type="dxa"/>
          </w:tcPr>
          <w:p w14:paraId="06EF1EE7" w14:textId="77777777" w:rsidR="001C416B" w:rsidRPr="0031202C" w:rsidRDefault="001C416B" w:rsidP="001C416B">
            <w:pPr>
              <w:pStyle w:val="Li"/>
            </w:pPr>
            <w:r w:rsidRPr="0031202C">
              <w:t>Play cue</w:t>
            </w:r>
          </w:p>
        </w:tc>
        <w:tc>
          <w:tcPr>
            <w:tcW w:w="4788" w:type="dxa"/>
          </w:tcPr>
          <w:p w14:paraId="1E81348C" w14:textId="77777777" w:rsidR="001C416B" w:rsidRPr="0031202C" w:rsidRDefault="001C416B" w:rsidP="001C416B">
            <w:pPr>
              <w:pStyle w:val="Li"/>
            </w:pPr>
            <w:r w:rsidRPr="0031202C">
              <w:t xml:space="preserve"> The Inverse Gravity modifier is selected. </w:t>
            </w:r>
          </w:p>
        </w:tc>
      </w:tr>
      <w:tr w:rsidR="001C416B" w:rsidRPr="0031202C" w14:paraId="205C3323" w14:textId="77777777" w:rsidTr="001C416B">
        <w:tc>
          <w:tcPr>
            <w:tcW w:w="4788" w:type="dxa"/>
          </w:tcPr>
          <w:p w14:paraId="1E15E455" w14:textId="77777777" w:rsidR="001C416B" w:rsidRPr="0031202C" w:rsidRDefault="001C416B" w:rsidP="001C416B">
            <w:pPr>
              <w:pStyle w:val="Li"/>
            </w:pPr>
            <w:r w:rsidRPr="0031202C">
              <w:t>Source</w:t>
            </w:r>
          </w:p>
        </w:tc>
        <w:tc>
          <w:tcPr>
            <w:tcW w:w="4788" w:type="dxa"/>
          </w:tcPr>
          <w:p w14:paraId="48E550DE" w14:textId="77777777" w:rsidR="001C416B" w:rsidRPr="0031202C" w:rsidRDefault="001C416B" w:rsidP="001C416B">
            <w:pPr>
              <w:pStyle w:val="Li"/>
            </w:pPr>
            <w:r w:rsidRPr="0031202C">
              <w:t xml:space="preserve"> Synthesizer and Foley. </w:t>
            </w:r>
          </w:p>
        </w:tc>
      </w:tr>
      <w:tr w:rsidR="001C416B" w:rsidRPr="0031202C" w14:paraId="75CE389C" w14:textId="77777777" w:rsidTr="001C416B">
        <w:tc>
          <w:tcPr>
            <w:tcW w:w="4788" w:type="dxa"/>
          </w:tcPr>
          <w:p w14:paraId="0C227B11" w14:textId="77777777" w:rsidR="001C416B" w:rsidRPr="0031202C" w:rsidRDefault="001C416B" w:rsidP="001C416B">
            <w:pPr>
              <w:pStyle w:val="Li"/>
            </w:pPr>
            <w:r w:rsidRPr="0031202C">
              <w:t>Length</w:t>
            </w:r>
          </w:p>
        </w:tc>
        <w:tc>
          <w:tcPr>
            <w:tcW w:w="4788" w:type="dxa"/>
          </w:tcPr>
          <w:p w14:paraId="21D7FB3E" w14:textId="77777777" w:rsidR="001C416B" w:rsidRPr="0031202C" w:rsidRDefault="001C416B" w:rsidP="001C416B">
            <w:pPr>
              <w:pStyle w:val="Li"/>
            </w:pPr>
            <w:r w:rsidRPr="0031202C">
              <w:t xml:space="preserve"> 0.5 seconds </w:t>
            </w:r>
          </w:p>
        </w:tc>
      </w:tr>
      <w:tr w:rsidR="001C416B" w:rsidRPr="0031202C" w14:paraId="4C938BE6" w14:textId="77777777" w:rsidTr="001C416B">
        <w:tc>
          <w:tcPr>
            <w:tcW w:w="4788" w:type="dxa"/>
          </w:tcPr>
          <w:p w14:paraId="035EB6A1" w14:textId="77777777" w:rsidR="001C416B" w:rsidRPr="0031202C" w:rsidRDefault="001C416B" w:rsidP="001C416B">
            <w:pPr>
              <w:pStyle w:val="Li"/>
            </w:pPr>
            <w:r w:rsidRPr="0031202C">
              <w:t>Loops</w:t>
            </w:r>
          </w:p>
        </w:tc>
        <w:tc>
          <w:tcPr>
            <w:tcW w:w="4788" w:type="dxa"/>
          </w:tcPr>
          <w:p w14:paraId="6390FF00" w14:textId="77777777" w:rsidR="001C416B" w:rsidRPr="0031202C" w:rsidRDefault="001C416B" w:rsidP="001C416B">
            <w:pPr>
              <w:pStyle w:val="Li"/>
            </w:pPr>
            <w:r w:rsidRPr="0031202C">
              <w:t xml:space="preserve"> No </w:t>
            </w:r>
          </w:p>
        </w:tc>
      </w:tr>
      <w:tr w:rsidR="001C416B" w:rsidRPr="0031202C" w14:paraId="1EB69C8F" w14:textId="77777777" w:rsidTr="001C416B">
        <w:tc>
          <w:tcPr>
            <w:tcW w:w="4788" w:type="dxa"/>
          </w:tcPr>
          <w:p w14:paraId="536ADBC8" w14:textId="77777777" w:rsidR="001C416B" w:rsidRPr="0031202C" w:rsidRDefault="001C416B" w:rsidP="001C416B">
            <w:pPr>
              <w:pStyle w:val="Li"/>
            </w:pPr>
            <w:r w:rsidRPr="0031202C">
              <w:t>3D positional</w:t>
            </w:r>
          </w:p>
        </w:tc>
        <w:tc>
          <w:tcPr>
            <w:tcW w:w="4788" w:type="dxa"/>
          </w:tcPr>
          <w:p w14:paraId="457E70B5" w14:textId="77777777" w:rsidR="001C416B" w:rsidRPr="0031202C" w:rsidRDefault="001C416B" w:rsidP="001C416B">
            <w:pPr>
              <w:pStyle w:val="Li"/>
            </w:pPr>
            <w:r w:rsidRPr="0031202C">
              <w:t xml:space="preserve"> No </w:t>
            </w:r>
          </w:p>
        </w:tc>
      </w:tr>
      <w:tr w:rsidR="001C416B" w:rsidRPr="0031202C" w14:paraId="4EA6C849" w14:textId="77777777" w:rsidTr="001C416B">
        <w:tc>
          <w:tcPr>
            <w:tcW w:w="4788" w:type="dxa"/>
          </w:tcPr>
          <w:p w14:paraId="5EA0D464" w14:textId="77777777" w:rsidR="001C416B" w:rsidRPr="0031202C" w:rsidRDefault="001C416B" w:rsidP="001C416B">
            <w:pPr>
              <w:pStyle w:val="Li"/>
            </w:pPr>
            <w:r w:rsidRPr="0031202C">
              <w:t>Others can hear</w:t>
            </w:r>
          </w:p>
        </w:tc>
        <w:tc>
          <w:tcPr>
            <w:tcW w:w="4788" w:type="dxa"/>
          </w:tcPr>
          <w:p w14:paraId="5B00F43E" w14:textId="77777777" w:rsidR="001C416B" w:rsidRPr="0031202C" w:rsidRDefault="001C416B" w:rsidP="001C416B">
            <w:pPr>
              <w:pStyle w:val="Li"/>
            </w:pPr>
            <w:r w:rsidRPr="0031202C">
              <w:t xml:space="preserve"> No </w:t>
            </w:r>
          </w:p>
        </w:tc>
      </w:tr>
      <w:tr w:rsidR="001C416B" w:rsidRPr="0031202C" w14:paraId="29527D37" w14:textId="77777777" w:rsidTr="001C416B">
        <w:tc>
          <w:tcPr>
            <w:tcW w:w="4788" w:type="dxa"/>
          </w:tcPr>
          <w:p w14:paraId="6F5E8995" w14:textId="77777777" w:rsidR="001C416B" w:rsidRPr="0031202C" w:rsidRDefault="001C416B" w:rsidP="001C416B">
            <w:pPr>
              <w:pStyle w:val="Li"/>
            </w:pPr>
            <w:r w:rsidRPr="0031202C">
              <w:t>Filename</w:t>
            </w:r>
          </w:p>
        </w:tc>
        <w:tc>
          <w:tcPr>
            <w:tcW w:w="4788" w:type="dxa"/>
          </w:tcPr>
          <w:p w14:paraId="18D11D01" w14:textId="77777777" w:rsidR="001C416B" w:rsidRPr="0031202C" w:rsidRDefault="001C416B" w:rsidP="001C416B">
            <w:pPr>
              <w:pStyle w:val="Li"/>
            </w:pPr>
            <w:r w:rsidRPr="0031202C">
              <w:t xml:space="preserve"> modifier_InverseSelect.wav </w:t>
            </w:r>
          </w:p>
        </w:tc>
      </w:tr>
      <w:tr w:rsidR="001C416B" w:rsidRPr="0031202C" w14:paraId="1624692D" w14:textId="77777777" w:rsidTr="001C416B">
        <w:tc>
          <w:tcPr>
            <w:tcW w:w="4788" w:type="dxa"/>
          </w:tcPr>
          <w:p w14:paraId="5C9A7641" w14:textId="77777777" w:rsidR="001C416B" w:rsidRPr="0031202C" w:rsidRDefault="001C416B" w:rsidP="001C416B">
            <w:pPr>
              <w:pStyle w:val="Li"/>
            </w:pPr>
            <w:r w:rsidRPr="0031202C">
              <w:t>Wavebank</w:t>
            </w:r>
          </w:p>
        </w:tc>
        <w:tc>
          <w:tcPr>
            <w:tcW w:w="4788" w:type="dxa"/>
          </w:tcPr>
          <w:p w14:paraId="2CB77C33" w14:textId="77777777" w:rsidR="001C416B" w:rsidRPr="0031202C" w:rsidRDefault="001C416B" w:rsidP="001C416B">
            <w:pPr>
              <w:pStyle w:val="Li"/>
            </w:pPr>
            <w:r w:rsidRPr="0031202C">
              <w:t xml:space="preserve"> ModifierEffects.xwb </w:t>
            </w:r>
          </w:p>
        </w:tc>
      </w:tr>
      <w:tr w:rsidR="001C416B" w:rsidRPr="0031202C" w14:paraId="0F68959D" w14:textId="77777777" w:rsidTr="001C416B">
        <w:tc>
          <w:tcPr>
            <w:tcW w:w="4788" w:type="dxa"/>
          </w:tcPr>
          <w:p w14:paraId="0DE3A31D" w14:textId="77777777" w:rsidR="001C416B" w:rsidRPr="0031202C" w:rsidRDefault="001C416B" w:rsidP="001C416B">
            <w:pPr>
              <w:pStyle w:val="Li"/>
            </w:pPr>
            <w:r w:rsidRPr="0031202C">
              <w:t>Soundbank</w:t>
            </w:r>
          </w:p>
        </w:tc>
        <w:tc>
          <w:tcPr>
            <w:tcW w:w="4788" w:type="dxa"/>
          </w:tcPr>
          <w:p w14:paraId="70F5591D" w14:textId="77777777" w:rsidR="001C416B" w:rsidRPr="0031202C" w:rsidRDefault="001C416B" w:rsidP="001C416B">
            <w:pPr>
              <w:pStyle w:val="Li"/>
            </w:pPr>
            <w:r w:rsidRPr="0031202C">
              <w:t xml:space="preserve"> ModifierEffects.xsb </w:t>
            </w:r>
          </w:p>
        </w:tc>
      </w:tr>
      <w:tr w:rsidR="001C416B" w:rsidRPr="0031202C" w14:paraId="4204D0E4" w14:textId="77777777" w:rsidTr="001C416B">
        <w:tc>
          <w:tcPr>
            <w:tcW w:w="4788" w:type="dxa"/>
          </w:tcPr>
          <w:p w14:paraId="3A40670D" w14:textId="77777777" w:rsidR="001C416B" w:rsidRPr="0031202C" w:rsidRDefault="001C416B" w:rsidP="001C416B">
            <w:pPr>
              <w:pStyle w:val="Li"/>
            </w:pPr>
            <w:r w:rsidRPr="0031202C">
              <w:t>Cue name</w:t>
            </w:r>
          </w:p>
        </w:tc>
        <w:tc>
          <w:tcPr>
            <w:tcW w:w="4788" w:type="dxa"/>
          </w:tcPr>
          <w:p w14:paraId="53BE2E58" w14:textId="77777777" w:rsidR="001C416B" w:rsidRPr="0031202C" w:rsidRDefault="001C416B" w:rsidP="001C416B">
            <w:pPr>
              <w:pStyle w:val="Li"/>
            </w:pPr>
            <w:r w:rsidRPr="0031202C">
              <w:t xml:space="preserve"> modifier_InverseSelect </w:t>
            </w:r>
          </w:p>
        </w:tc>
      </w:tr>
    </w:tbl>
    <w:p w14:paraId="4DCE9C62" w14:textId="77777777" w:rsidR="001C416B" w:rsidRPr="0031202C" w:rsidRDefault="001C416B" w:rsidP="007977C0"/>
    <w:p w14:paraId="0A52487A" w14:textId="77777777" w:rsidR="001C416B" w:rsidRPr="007977C0" w:rsidRDefault="001C416B" w:rsidP="007977C0">
      <w:pPr>
        <w:jc w:val="center"/>
        <w:rPr>
          <w:b/>
          <w:i/>
          <w:u w:val="single"/>
        </w:rPr>
      </w:pPr>
      <w:r w:rsidRPr="007977C0">
        <w:rPr>
          <w:b/>
          <w:i/>
          <w:u w:val="single"/>
        </w:rPr>
        <w:t>Inverse Gravity Proximity</w:t>
      </w:r>
    </w:p>
    <w:tbl>
      <w:tblPr>
        <w:tblW w:w="0" w:type="auto"/>
        <w:tblLook w:val="04A0" w:firstRow="1" w:lastRow="0" w:firstColumn="1" w:lastColumn="0" w:noHBand="0" w:noVBand="1"/>
      </w:tblPr>
      <w:tblGrid>
        <w:gridCol w:w="4788"/>
        <w:gridCol w:w="4788"/>
      </w:tblGrid>
      <w:tr w:rsidR="001C416B" w:rsidRPr="0031202C" w14:paraId="6163224F" w14:textId="77777777" w:rsidTr="001C416B">
        <w:tc>
          <w:tcPr>
            <w:tcW w:w="4788" w:type="dxa"/>
          </w:tcPr>
          <w:p w14:paraId="11B320E1" w14:textId="77777777" w:rsidR="001C416B" w:rsidRPr="0031202C" w:rsidRDefault="001C416B" w:rsidP="001C416B">
            <w:pPr>
              <w:pStyle w:val="Li"/>
            </w:pPr>
            <w:r w:rsidRPr="0031202C">
              <w:lastRenderedPageBreak/>
              <w:t>Description</w:t>
            </w:r>
          </w:p>
        </w:tc>
        <w:tc>
          <w:tcPr>
            <w:tcW w:w="4788" w:type="dxa"/>
          </w:tcPr>
          <w:p w14:paraId="2000FFD4" w14:textId="77777777" w:rsidR="001C416B" w:rsidRPr="0031202C" w:rsidRDefault="001C416B" w:rsidP="001C416B">
            <w:pPr>
              <w:pStyle w:val="Li"/>
            </w:pPr>
            <w:r w:rsidRPr="0031202C">
              <w:t xml:space="preserve"> A quick ascending series of notes using a piano. Major key. </w:t>
            </w:r>
          </w:p>
        </w:tc>
      </w:tr>
      <w:tr w:rsidR="001C416B" w:rsidRPr="0031202C" w14:paraId="6791B783" w14:textId="77777777" w:rsidTr="001C416B">
        <w:tc>
          <w:tcPr>
            <w:tcW w:w="4788" w:type="dxa"/>
          </w:tcPr>
          <w:p w14:paraId="332816AD" w14:textId="77777777" w:rsidR="001C416B" w:rsidRPr="0031202C" w:rsidRDefault="001C416B" w:rsidP="001C416B">
            <w:pPr>
              <w:pStyle w:val="Li"/>
            </w:pPr>
            <w:r w:rsidRPr="0031202C">
              <w:t>Play cue</w:t>
            </w:r>
          </w:p>
        </w:tc>
        <w:tc>
          <w:tcPr>
            <w:tcW w:w="4788" w:type="dxa"/>
          </w:tcPr>
          <w:p w14:paraId="23FACCDB" w14:textId="77777777" w:rsidR="001C416B" w:rsidRPr="0031202C" w:rsidRDefault="001C416B" w:rsidP="001C416B">
            <w:pPr>
              <w:pStyle w:val="Li"/>
            </w:pPr>
            <w:r w:rsidRPr="0031202C">
              <w:t xml:space="preserve"> The player walks within the proximity radius of an Inverse Gravity modifier. </w:t>
            </w:r>
          </w:p>
        </w:tc>
      </w:tr>
      <w:tr w:rsidR="001C416B" w:rsidRPr="0031202C" w14:paraId="25AD659C" w14:textId="77777777" w:rsidTr="001C416B">
        <w:tc>
          <w:tcPr>
            <w:tcW w:w="4788" w:type="dxa"/>
          </w:tcPr>
          <w:p w14:paraId="5C3A0124" w14:textId="77777777" w:rsidR="001C416B" w:rsidRPr="0031202C" w:rsidRDefault="001C416B" w:rsidP="001C416B">
            <w:pPr>
              <w:pStyle w:val="Li"/>
            </w:pPr>
            <w:r w:rsidRPr="0031202C">
              <w:t>Source</w:t>
            </w:r>
          </w:p>
        </w:tc>
        <w:tc>
          <w:tcPr>
            <w:tcW w:w="4788" w:type="dxa"/>
          </w:tcPr>
          <w:p w14:paraId="384AB924" w14:textId="77777777" w:rsidR="001C416B" w:rsidRPr="0031202C" w:rsidRDefault="001C416B" w:rsidP="001C416B">
            <w:pPr>
              <w:pStyle w:val="Li"/>
            </w:pPr>
            <w:r w:rsidRPr="0031202C">
              <w:t xml:space="preserve"> Synthesizer </w:t>
            </w:r>
          </w:p>
        </w:tc>
      </w:tr>
      <w:tr w:rsidR="001C416B" w:rsidRPr="0031202C" w14:paraId="2DE14077" w14:textId="77777777" w:rsidTr="001C416B">
        <w:tc>
          <w:tcPr>
            <w:tcW w:w="4788" w:type="dxa"/>
          </w:tcPr>
          <w:p w14:paraId="081FC8BF" w14:textId="77777777" w:rsidR="001C416B" w:rsidRPr="0031202C" w:rsidRDefault="001C416B" w:rsidP="001C416B">
            <w:pPr>
              <w:pStyle w:val="Li"/>
            </w:pPr>
            <w:r w:rsidRPr="0031202C">
              <w:t>Length</w:t>
            </w:r>
          </w:p>
        </w:tc>
        <w:tc>
          <w:tcPr>
            <w:tcW w:w="4788" w:type="dxa"/>
          </w:tcPr>
          <w:p w14:paraId="46650E45" w14:textId="77777777" w:rsidR="001C416B" w:rsidRPr="0031202C" w:rsidRDefault="001C416B" w:rsidP="001C416B">
            <w:pPr>
              <w:pStyle w:val="Li"/>
            </w:pPr>
            <w:r w:rsidRPr="0031202C">
              <w:t xml:space="preserve"> 0.2 seconds </w:t>
            </w:r>
          </w:p>
        </w:tc>
      </w:tr>
      <w:tr w:rsidR="001C416B" w:rsidRPr="0031202C" w14:paraId="708DECB1" w14:textId="77777777" w:rsidTr="001C416B">
        <w:tc>
          <w:tcPr>
            <w:tcW w:w="4788" w:type="dxa"/>
          </w:tcPr>
          <w:p w14:paraId="3572CF13" w14:textId="77777777" w:rsidR="001C416B" w:rsidRPr="0031202C" w:rsidRDefault="001C416B" w:rsidP="001C416B">
            <w:pPr>
              <w:pStyle w:val="Li"/>
            </w:pPr>
            <w:r w:rsidRPr="0031202C">
              <w:t>Loops</w:t>
            </w:r>
          </w:p>
        </w:tc>
        <w:tc>
          <w:tcPr>
            <w:tcW w:w="4788" w:type="dxa"/>
          </w:tcPr>
          <w:p w14:paraId="107EEE70" w14:textId="77777777" w:rsidR="001C416B" w:rsidRPr="0031202C" w:rsidRDefault="001C416B" w:rsidP="001C416B">
            <w:pPr>
              <w:pStyle w:val="Li"/>
            </w:pPr>
            <w:r w:rsidRPr="0031202C">
              <w:t xml:space="preserve"> No </w:t>
            </w:r>
          </w:p>
        </w:tc>
      </w:tr>
      <w:tr w:rsidR="001C416B" w:rsidRPr="0031202C" w14:paraId="0E01C77E" w14:textId="77777777" w:rsidTr="001C416B">
        <w:tc>
          <w:tcPr>
            <w:tcW w:w="4788" w:type="dxa"/>
          </w:tcPr>
          <w:p w14:paraId="0FBE3060" w14:textId="77777777" w:rsidR="001C416B" w:rsidRPr="0031202C" w:rsidRDefault="001C416B" w:rsidP="001C416B">
            <w:pPr>
              <w:pStyle w:val="Li"/>
            </w:pPr>
            <w:r w:rsidRPr="0031202C">
              <w:t>3D positional</w:t>
            </w:r>
          </w:p>
        </w:tc>
        <w:tc>
          <w:tcPr>
            <w:tcW w:w="4788" w:type="dxa"/>
          </w:tcPr>
          <w:p w14:paraId="0E527FE9" w14:textId="77777777" w:rsidR="001C416B" w:rsidRPr="0031202C" w:rsidRDefault="001C416B" w:rsidP="001C416B">
            <w:pPr>
              <w:pStyle w:val="Li"/>
            </w:pPr>
            <w:r w:rsidRPr="0031202C">
              <w:t xml:space="preserve"> Yes </w:t>
            </w:r>
          </w:p>
        </w:tc>
      </w:tr>
      <w:tr w:rsidR="001C416B" w:rsidRPr="0031202C" w14:paraId="33F9DA71" w14:textId="77777777" w:rsidTr="001C416B">
        <w:tc>
          <w:tcPr>
            <w:tcW w:w="4788" w:type="dxa"/>
          </w:tcPr>
          <w:p w14:paraId="754EE8F0" w14:textId="77777777" w:rsidR="001C416B" w:rsidRPr="0031202C" w:rsidRDefault="001C416B" w:rsidP="001C416B">
            <w:pPr>
              <w:pStyle w:val="Li"/>
            </w:pPr>
            <w:r w:rsidRPr="0031202C">
              <w:t>Others can hear</w:t>
            </w:r>
          </w:p>
        </w:tc>
        <w:tc>
          <w:tcPr>
            <w:tcW w:w="4788" w:type="dxa"/>
          </w:tcPr>
          <w:p w14:paraId="6F4B39EB" w14:textId="77777777" w:rsidR="001C416B" w:rsidRPr="0031202C" w:rsidRDefault="001C416B" w:rsidP="001C416B">
            <w:pPr>
              <w:pStyle w:val="Li"/>
            </w:pPr>
            <w:r w:rsidRPr="0031202C">
              <w:t xml:space="preserve"> Yes </w:t>
            </w:r>
          </w:p>
        </w:tc>
      </w:tr>
      <w:tr w:rsidR="001C416B" w:rsidRPr="0031202C" w14:paraId="4C2D4B4B" w14:textId="77777777" w:rsidTr="001C416B">
        <w:tc>
          <w:tcPr>
            <w:tcW w:w="4788" w:type="dxa"/>
          </w:tcPr>
          <w:p w14:paraId="133DF473" w14:textId="77777777" w:rsidR="001C416B" w:rsidRPr="0031202C" w:rsidRDefault="001C416B" w:rsidP="001C416B">
            <w:pPr>
              <w:pStyle w:val="Li"/>
            </w:pPr>
            <w:r w:rsidRPr="0031202C">
              <w:t>Filename</w:t>
            </w:r>
          </w:p>
        </w:tc>
        <w:tc>
          <w:tcPr>
            <w:tcW w:w="4788" w:type="dxa"/>
          </w:tcPr>
          <w:p w14:paraId="4AD7999F" w14:textId="77777777" w:rsidR="001C416B" w:rsidRPr="0031202C" w:rsidRDefault="001C416B" w:rsidP="001C416B">
            <w:pPr>
              <w:pStyle w:val="Li"/>
            </w:pPr>
            <w:r w:rsidRPr="0031202C">
              <w:t xml:space="preserve"> modifier_InverseProximity.wav </w:t>
            </w:r>
          </w:p>
        </w:tc>
      </w:tr>
      <w:tr w:rsidR="001C416B" w:rsidRPr="0031202C" w14:paraId="4A9A3021" w14:textId="77777777" w:rsidTr="001C416B">
        <w:tc>
          <w:tcPr>
            <w:tcW w:w="4788" w:type="dxa"/>
          </w:tcPr>
          <w:p w14:paraId="00AE509F" w14:textId="77777777" w:rsidR="001C416B" w:rsidRPr="0031202C" w:rsidRDefault="001C416B" w:rsidP="001C416B">
            <w:pPr>
              <w:pStyle w:val="Li"/>
            </w:pPr>
            <w:r w:rsidRPr="0031202C">
              <w:t>Wavebank</w:t>
            </w:r>
          </w:p>
        </w:tc>
        <w:tc>
          <w:tcPr>
            <w:tcW w:w="4788" w:type="dxa"/>
          </w:tcPr>
          <w:p w14:paraId="3A57851B" w14:textId="77777777" w:rsidR="001C416B" w:rsidRPr="0031202C" w:rsidRDefault="001C416B" w:rsidP="001C416B">
            <w:pPr>
              <w:pStyle w:val="Li"/>
            </w:pPr>
            <w:r w:rsidRPr="0031202C">
              <w:t xml:space="preserve"> ModifierEffects.xwb </w:t>
            </w:r>
          </w:p>
        </w:tc>
      </w:tr>
      <w:tr w:rsidR="001C416B" w:rsidRPr="0031202C" w14:paraId="61DA0479" w14:textId="77777777" w:rsidTr="001C416B">
        <w:tc>
          <w:tcPr>
            <w:tcW w:w="4788" w:type="dxa"/>
          </w:tcPr>
          <w:p w14:paraId="183546B2" w14:textId="77777777" w:rsidR="001C416B" w:rsidRPr="0031202C" w:rsidRDefault="001C416B" w:rsidP="001C416B">
            <w:pPr>
              <w:pStyle w:val="Li"/>
            </w:pPr>
            <w:r w:rsidRPr="0031202C">
              <w:t>Soundbank</w:t>
            </w:r>
          </w:p>
        </w:tc>
        <w:tc>
          <w:tcPr>
            <w:tcW w:w="4788" w:type="dxa"/>
          </w:tcPr>
          <w:p w14:paraId="4EE5D2EF" w14:textId="77777777" w:rsidR="001C416B" w:rsidRPr="0031202C" w:rsidRDefault="001C416B" w:rsidP="001C416B">
            <w:pPr>
              <w:pStyle w:val="Li"/>
            </w:pPr>
            <w:r w:rsidRPr="0031202C">
              <w:t xml:space="preserve"> ModifierEffects.xsb </w:t>
            </w:r>
          </w:p>
        </w:tc>
      </w:tr>
      <w:tr w:rsidR="001C416B" w:rsidRPr="0031202C" w14:paraId="5E97EDB4" w14:textId="77777777" w:rsidTr="001C416B">
        <w:tc>
          <w:tcPr>
            <w:tcW w:w="4788" w:type="dxa"/>
          </w:tcPr>
          <w:p w14:paraId="03EA7425" w14:textId="77777777" w:rsidR="001C416B" w:rsidRPr="0031202C" w:rsidRDefault="001C416B" w:rsidP="001C416B">
            <w:pPr>
              <w:pStyle w:val="Li"/>
            </w:pPr>
            <w:r w:rsidRPr="0031202C">
              <w:t>Cue name</w:t>
            </w:r>
          </w:p>
        </w:tc>
        <w:tc>
          <w:tcPr>
            <w:tcW w:w="4788" w:type="dxa"/>
          </w:tcPr>
          <w:p w14:paraId="54766F48" w14:textId="77777777" w:rsidR="001C416B" w:rsidRPr="0031202C" w:rsidRDefault="001C416B" w:rsidP="001C416B">
            <w:pPr>
              <w:pStyle w:val="Li"/>
            </w:pPr>
            <w:r w:rsidRPr="0031202C">
              <w:t xml:space="preserve"> modifier_InverseProximity </w:t>
            </w:r>
          </w:p>
        </w:tc>
      </w:tr>
    </w:tbl>
    <w:p w14:paraId="0586F659" w14:textId="77777777" w:rsidR="001C416B" w:rsidRPr="0031202C" w:rsidRDefault="001C416B" w:rsidP="007977C0"/>
    <w:p w14:paraId="25A573A6" w14:textId="77777777" w:rsidR="001C416B" w:rsidRPr="007977C0" w:rsidRDefault="001C416B" w:rsidP="007977C0">
      <w:pPr>
        <w:jc w:val="center"/>
        <w:rPr>
          <w:b/>
          <w:i/>
          <w:u w:val="single"/>
        </w:rPr>
      </w:pPr>
      <w:r w:rsidRPr="007977C0">
        <w:rPr>
          <w:b/>
          <w:i/>
          <w:u w:val="single"/>
        </w:rPr>
        <w:t>Inverse Gravity Trigger</w:t>
      </w:r>
    </w:p>
    <w:tbl>
      <w:tblPr>
        <w:tblW w:w="0" w:type="auto"/>
        <w:tblLook w:val="04A0" w:firstRow="1" w:lastRow="0" w:firstColumn="1" w:lastColumn="0" w:noHBand="0" w:noVBand="1"/>
      </w:tblPr>
      <w:tblGrid>
        <w:gridCol w:w="4788"/>
        <w:gridCol w:w="4788"/>
      </w:tblGrid>
      <w:tr w:rsidR="001C416B" w:rsidRPr="0031202C" w14:paraId="18387AAF" w14:textId="77777777" w:rsidTr="001C416B">
        <w:tc>
          <w:tcPr>
            <w:tcW w:w="4788" w:type="dxa"/>
          </w:tcPr>
          <w:p w14:paraId="57526D70" w14:textId="77777777" w:rsidR="001C416B" w:rsidRPr="0031202C" w:rsidRDefault="001C416B" w:rsidP="001C416B">
            <w:pPr>
              <w:pStyle w:val="Li"/>
            </w:pPr>
            <w:r w:rsidRPr="0031202C">
              <w:t>Description</w:t>
            </w:r>
          </w:p>
        </w:tc>
        <w:tc>
          <w:tcPr>
            <w:tcW w:w="4788" w:type="dxa"/>
          </w:tcPr>
          <w:p w14:paraId="103D3C21" w14:textId="77777777" w:rsidR="001C416B" w:rsidRPr="0031202C" w:rsidRDefault="001C416B" w:rsidP="001C416B">
            <w:pPr>
              <w:pStyle w:val="Li"/>
            </w:pPr>
            <w:r w:rsidRPr="0031202C">
              <w:t xml:space="preserve"> A quick, loud ascending series of notes using a piano. Minor key. </w:t>
            </w:r>
          </w:p>
        </w:tc>
      </w:tr>
      <w:tr w:rsidR="001C416B" w:rsidRPr="0031202C" w14:paraId="16ABF3DE" w14:textId="77777777" w:rsidTr="001C416B">
        <w:tc>
          <w:tcPr>
            <w:tcW w:w="4788" w:type="dxa"/>
          </w:tcPr>
          <w:p w14:paraId="49C743FF" w14:textId="77777777" w:rsidR="001C416B" w:rsidRPr="0031202C" w:rsidRDefault="001C416B" w:rsidP="001C416B">
            <w:pPr>
              <w:pStyle w:val="Li"/>
            </w:pPr>
            <w:r w:rsidRPr="0031202C">
              <w:t>Play cue</w:t>
            </w:r>
          </w:p>
        </w:tc>
        <w:tc>
          <w:tcPr>
            <w:tcW w:w="4788" w:type="dxa"/>
          </w:tcPr>
          <w:p w14:paraId="7C885EDB" w14:textId="77777777" w:rsidR="001C416B" w:rsidRPr="0031202C" w:rsidRDefault="001C416B" w:rsidP="001C416B">
            <w:pPr>
              <w:pStyle w:val="Li"/>
            </w:pPr>
            <w:r w:rsidRPr="0031202C">
              <w:t xml:space="preserve"> The Inverse Gravity modifier is triggered. </w:t>
            </w:r>
          </w:p>
        </w:tc>
      </w:tr>
      <w:tr w:rsidR="001C416B" w:rsidRPr="0031202C" w14:paraId="3D9889C2" w14:textId="77777777" w:rsidTr="001C416B">
        <w:tc>
          <w:tcPr>
            <w:tcW w:w="4788" w:type="dxa"/>
          </w:tcPr>
          <w:p w14:paraId="5DB74C4F" w14:textId="77777777" w:rsidR="001C416B" w:rsidRPr="0031202C" w:rsidRDefault="001C416B" w:rsidP="001C416B">
            <w:pPr>
              <w:pStyle w:val="Li"/>
            </w:pPr>
            <w:r w:rsidRPr="0031202C">
              <w:t>Source</w:t>
            </w:r>
          </w:p>
        </w:tc>
        <w:tc>
          <w:tcPr>
            <w:tcW w:w="4788" w:type="dxa"/>
          </w:tcPr>
          <w:p w14:paraId="5BF76989" w14:textId="77777777" w:rsidR="001C416B" w:rsidRPr="0031202C" w:rsidRDefault="001C416B" w:rsidP="001C416B">
            <w:pPr>
              <w:pStyle w:val="Li"/>
            </w:pPr>
            <w:r w:rsidRPr="0031202C">
              <w:t xml:space="preserve"> Synthesizer </w:t>
            </w:r>
          </w:p>
        </w:tc>
      </w:tr>
      <w:tr w:rsidR="001C416B" w:rsidRPr="0031202C" w14:paraId="006AE52B" w14:textId="77777777" w:rsidTr="001C416B">
        <w:tc>
          <w:tcPr>
            <w:tcW w:w="4788" w:type="dxa"/>
          </w:tcPr>
          <w:p w14:paraId="1FE99AEA" w14:textId="77777777" w:rsidR="001C416B" w:rsidRPr="0031202C" w:rsidRDefault="001C416B" w:rsidP="001C416B">
            <w:pPr>
              <w:pStyle w:val="Li"/>
            </w:pPr>
            <w:r w:rsidRPr="0031202C">
              <w:t>Length</w:t>
            </w:r>
          </w:p>
        </w:tc>
        <w:tc>
          <w:tcPr>
            <w:tcW w:w="4788" w:type="dxa"/>
          </w:tcPr>
          <w:p w14:paraId="5FE8C8C4" w14:textId="77777777" w:rsidR="001C416B" w:rsidRPr="0031202C" w:rsidRDefault="001C416B" w:rsidP="001C416B">
            <w:pPr>
              <w:pStyle w:val="Li"/>
            </w:pPr>
            <w:r w:rsidRPr="0031202C">
              <w:t xml:space="preserve"> 0.2 seconds </w:t>
            </w:r>
          </w:p>
        </w:tc>
      </w:tr>
      <w:tr w:rsidR="001C416B" w:rsidRPr="0031202C" w14:paraId="0D8A7F79" w14:textId="77777777" w:rsidTr="001C416B">
        <w:tc>
          <w:tcPr>
            <w:tcW w:w="4788" w:type="dxa"/>
          </w:tcPr>
          <w:p w14:paraId="1FE64D8F" w14:textId="77777777" w:rsidR="001C416B" w:rsidRPr="0031202C" w:rsidRDefault="001C416B" w:rsidP="001C416B">
            <w:pPr>
              <w:pStyle w:val="Li"/>
            </w:pPr>
            <w:r w:rsidRPr="0031202C">
              <w:t>Loops</w:t>
            </w:r>
          </w:p>
        </w:tc>
        <w:tc>
          <w:tcPr>
            <w:tcW w:w="4788" w:type="dxa"/>
          </w:tcPr>
          <w:p w14:paraId="613A1D7F" w14:textId="77777777" w:rsidR="001C416B" w:rsidRPr="0031202C" w:rsidRDefault="001C416B" w:rsidP="001C416B">
            <w:pPr>
              <w:pStyle w:val="Li"/>
            </w:pPr>
            <w:r w:rsidRPr="0031202C">
              <w:t xml:space="preserve"> No </w:t>
            </w:r>
          </w:p>
        </w:tc>
      </w:tr>
      <w:tr w:rsidR="001C416B" w:rsidRPr="0031202C" w14:paraId="1EAD86E3" w14:textId="77777777" w:rsidTr="001C416B">
        <w:tc>
          <w:tcPr>
            <w:tcW w:w="4788" w:type="dxa"/>
          </w:tcPr>
          <w:p w14:paraId="1548F729" w14:textId="77777777" w:rsidR="001C416B" w:rsidRPr="0031202C" w:rsidRDefault="001C416B" w:rsidP="001C416B">
            <w:pPr>
              <w:pStyle w:val="Li"/>
            </w:pPr>
            <w:r w:rsidRPr="0031202C">
              <w:t>3D positional</w:t>
            </w:r>
          </w:p>
        </w:tc>
        <w:tc>
          <w:tcPr>
            <w:tcW w:w="4788" w:type="dxa"/>
          </w:tcPr>
          <w:p w14:paraId="2B3EAE32" w14:textId="77777777" w:rsidR="001C416B" w:rsidRPr="0031202C" w:rsidRDefault="001C416B" w:rsidP="001C416B">
            <w:pPr>
              <w:pStyle w:val="Li"/>
            </w:pPr>
            <w:r w:rsidRPr="0031202C">
              <w:t xml:space="preserve"> Yes </w:t>
            </w:r>
          </w:p>
        </w:tc>
      </w:tr>
      <w:tr w:rsidR="001C416B" w:rsidRPr="0031202C" w14:paraId="6403065B" w14:textId="77777777" w:rsidTr="001C416B">
        <w:tc>
          <w:tcPr>
            <w:tcW w:w="4788" w:type="dxa"/>
          </w:tcPr>
          <w:p w14:paraId="021C7A53" w14:textId="77777777" w:rsidR="001C416B" w:rsidRPr="0031202C" w:rsidRDefault="001C416B" w:rsidP="001C416B">
            <w:pPr>
              <w:pStyle w:val="Li"/>
            </w:pPr>
            <w:r w:rsidRPr="0031202C">
              <w:t>Others can hear</w:t>
            </w:r>
          </w:p>
        </w:tc>
        <w:tc>
          <w:tcPr>
            <w:tcW w:w="4788" w:type="dxa"/>
          </w:tcPr>
          <w:p w14:paraId="198D7D0C" w14:textId="77777777" w:rsidR="001C416B" w:rsidRPr="0031202C" w:rsidRDefault="001C416B" w:rsidP="001C416B">
            <w:pPr>
              <w:pStyle w:val="Li"/>
            </w:pPr>
            <w:r w:rsidRPr="0031202C">
              <w:t xml:space="preserve"> Yes </w:t>
            </w:r>
          </w:p>
        </w:tc>
      </w:tr>
      <w:tr w:rsidR="001C416B" w:rsidRPr="0031202C" w14:paraId="5269641A" w14:textId="77777777" w:rsidTr="001C416B">
        <w:tc>
          <w:tcPr>
            <w:tcW w:w="4788" w:type="dxa"/>
          </w:tcPr>
          <w:p w14:paraId="6317CF76" w14:textId="77777777" w:rsidR="001C416B" w:rsidRPr="0031202C" w:rsidRDefault="001C416B" w:rsidP="001C416B">
            <w:pPr>
              <w:pStyle w:val="Li"/>
            </w:pPr>
            <w:r w:rsidRPr="0031202C">
              <w:t>Filename</w:t>
            </w:r>
          </w:p>
        </w:tc>
        <w:tc>
          <w:tcPr>
            <w:tcW w:w="4788" w:type="dxa"/>
          </w:tcPr>
          <w:p w14:paraId="237ECC1E" w14:textId="77777777" w:rsidR="001C416B" w:rsidRPr="0031202C" w:rsidRDefault="001C416B" w:rsidP="001C416B">
            <w:pPr>
              <w:pStyle w:val="Li"/>
            </w:pPr>
            <w:r w:rsidRPr="0031202C">
              <w:t xml:space="preserve"> modifier_InverseTrigger.wav </w:t>
            </w:r>
          </w:p>
        </w:tc>
      </w:tr>
      <w:tr w:rsidR="001C416B" w:rsidRPr="0031202C" w14:paraId="0D099E48" w14:textId="77777777" w:rsidTr="001C416B">
        <w:tc>
          <w:tcPr>
            <w:tcW w:w="4788" w:type="dxa"/>
          </w:tcPr>
          <w:p w14:paraId="3032250B" w14:textId="77777777" w:rsidR="001C416B" w:rsidRPr="0031202C" w:rsidRDefault="001C416B" w:rsidP="001C416B">
            <w:pPr>
              <w:pStyle w:val="Li"/>
            </w:pPr>
            <w:r w:rsidRPr="0031202C">
              <w:t>Wavebank</w:t>
            </w:r>
          </w:p>
        </w:tc>
        <w:tc>
          <w:tcPr>
            <w:tcW w:w="4788" w:type="dxa"/>
          </w:tcPr>
          <w:p w14:paraId="0EC3EA8B" w14:textId="77777777" w:rsidR="001C416B" w:rsidRPr="0031202C" w:rsidRDefault="001C416B" w:rsidP="001C416B">
            <w:pPr>
              <w:pStyle w:val="Li"/>
            </w:pPr>
            <w:r w:rsidRPr="0031202C">
              <w:t xml:space="preserve"> ModifierEffects.xwb </w:t>
            </w:r>
          </w:p>
        </w:tc>
      </w:tr>
      <w:tr w:rsidR="001C416B" w:rsidRPr="0031202C" w14:paraId="6D2B5C69" w14:textId="77777777" w:rsidTr="001C416B">
        <w:tc>
          <w:tcPr>
            <w:tcW w:w="4788" w:type="dxa"/>
          </w:tcPr>
          <w:p w14:paraId="4509E415" w14:textId="77777777" w:rsidR="001C416B" w:rsidRPr="0031202C" w:rsidRDefault="001C416B" w:rsidP="001C416B">
            <w:pPr>
              <w:pStyle w:val="Li"/>
            </w:pPr>
            <w:r w:rsidRPr="0031202C">
              <w:t>Soundbank</w:t>
            </w:r>
          </w:p>
        </w:tc>
        <w:tc>
          <w:tcPr>
            <w:tcW w:w="4788" w:type="dxa"/>
          </w:tcPr>
          <w:p w14:paraId="277FCEC0" w14:textId="77777777" w:rsidR="001C416B" w:rsidRPr="0031202C" w:rsidRDefault="001C416B" w:rsidP="001C416B">
            <w:pPr>
              <w:pStyle w:val="Li"/>
            </w:pPr>
            <w:r w:rsidRPr="0031202C">
              <w:t xml:space="preserve"> ModifierEffects.xsb </w:t>
            </w:r>
          </w:p>
        </w:tc>
      </w:tr>
      <w:tr w:rsidR="001C416B" w:rsidRPr="0031202C" w14:paraId="17303B6C" w14:textId="77777777" w:rsidTr="001C416B">
        <w:tc>
          <w:tcPr>
            <w:tcW w:w="4788" w:type="dxa"/>
          </w:tcPr>
          <w:p w14:paraId="33851EFB" w14:textId="77777777" w:rsidR="001C416B" w:rsidRPr="0031202C" w:rsidRDefault="001C416B" w:rsidP="001C416B">
            <w:pPr>
              <w:pStyle w:val="Li"/>
            </w:pPr>
            <w:r w:rsidRPr="0031202C">
              <w:t>Cue name</w:t>
            </w:r>
          </w:p>
        </w:tc>
        <w:tc>
          <w:tcPr>
            <w:tcW w:w="4788" w:type="dxa"/>
          </w:tcPr>
          <w:p w14:paraId="1502602C" w14:textId="77777777" w:rsidR="001C416B" w:rsidRPr="0031202C" w:rsidRDefault="001C416B" w:rsidP="001C416B">
            <w:pPr>
              <w:pStyle w:val="Li"/>
            </w:pPr>
            <w:r w:rsidRPr="0031202C">
              <w:t xml:space="preserve"> modifier_InverseTrigger </w:t>
            </w:r>
          </w:p>
        </w:tc>
      </w:tr>
    </w:tbl>
    <w:p w14:paraId="306463FE" w14:textId="77777777" w:rsidR="007977C0" w:rsidRDefault="007977C0" w:rsidP="007977C0"/>
    <w:p w14:paraId="165CE53D" w14:textId="77777777" w:rsidR="001C416B" w:rsidRPr="007977C0" w:rsidRDefault="001C416B" w:rsidP="007977C0">
      <w:pPr>
        <w:pStyle w:val="Heading4"/>
      </w:pPr>
      <w:bookmarkStart w:id="589" w:name="_Toc256375374"/>
      <w:r w:rsidRPr="007977C0">
        <w:t>Increase Gravity</w:t>
      </w:r>
      <w:bookmarkEnd w:id="589"/>
    </w:p>
    <w:p w14:paraId="04D30019" w14:textId="77777777" w:rsidR="001C416B" w:rsidRPr="007977C0" w:rsidRDefault="001C416B" w:rsidP="007977C0">
      <w:pPr>
        <w:jc w:val="center"/>
        <w:rPr>
          <w:b/>
          <w:i/>
          <w:u w:val="single"/>
        </w:rPr>
      </w:pPr>
      <w:r w:rsidRPr="007977C0">
        <w:rPr>
          <w:b/>
          <w:i/>
          <w:u w:val="single"/>
        </w:rPr>
        <w:t>Increase Gravity Select</w:t>
      </w:r>
    </w:p>
    <w:tbl>
      <w:tblPr>
        <w:tblW w:w="0" w:type="auto"/>
        <w:tblLook w:val="04A0" w:firstRow="1" w:lastRow="0" w:firstColumn="1" w:lastColumn="0" w:noHBand="0" w:noVBand="1"/>
      </w:tblPr>
      <w:tblGrid>
        <w:gridCol w:w="4788"/>
        <w:gridCol w:w="4788"/>
      </w:tblGrid>
      <w:tr w:rsidR="001C416B" w:rsidRPr="0031202C" w14:paraId="176907AC" w14:textId="77777777" w:rsidTr="001C416B">
        <w:tc>
          <w:tcPr>
            <w:tcW w:w="4788" w:type="dxa"/>
          </w:tcPr>
          <w:p w14:paraId="2DB775A2" w14:textId="77777777" w:rsidR="001C416B" w:rsidRPr="0031202C" w:rsidRDefault="001C416B" w:rsidP="001C416B">
            <w:pPr>
              <w:pStyle w:val="Li"/>
            </w:pPr>
            <w:r w:rsidRPr="0031202C">
              <w:t>Description</w:t>
            </w:r>
          </w:p>
        </w:tc>
        <w:tc>
          <w:tcPr>
            <w:tcW w:w="4788" w:type="dxa"/>
          </w:tcPr>
          <w:p w14:paraId="72288451" w14:textId="77777777" w:rsidR="001C416B" w:rsidRPr="0031202C" w:rsidRDefault="001C416B" w:rsidP="001C416B">
            <w:pPr>
              <w:pStyle w:val="Li"/>
            </w:pPr>
            <w:r w:rsidRPr="0031202C">
              <w:t xml:space="preserve"> A short whoosh and metal against material as the player pulls out the modifier gun. A single note using a harpsichord when the modifier cartridge is inserted. </w:t>
            </w:r>
          </w:p>
        </w:tc>
      </w:tr>
      <w:tr w:rsidR="001C416B" w:rsidRPr="0031202C" w14:paraId="2CE4BE8F" w14:textId="77777777" w:rsidTr="001C416B">
        <w:tc>
          <w:tcPr>
            <w:tcW w:w="4788" w:type="dxa"/>
          </w:tcPr>
          <w:p w14:paraId="335808B5" w14:textId="77777777" w:rsidR="001C416B" w:rsidRPr="0031202C" w:rsidRDefault="001C416B" w:rsidP="001C416B">
            <w:pPr>
              <w:pStyle w:val="Li"/>
            </w:pPr>
            <w:r w:rsidRPr="0031202C">
              <w:t>Play cue</w:t>
            </w:r>
          </w:p>
        </w:tc>
        <w:tc>
          <w:tcPr>
            <w:tcW w:w="4788" w:type="dxa"/>
          </w:tcPr>
          <w:p w14:paraId="5352DC92" w14:textId="77777777" w:rsidR="001C416B" w:rsidRPr="0031202C" w:rsidRDefault="001C416B" w:rsidP="001C416B">
            <w:pPr>
              <w:pStyle w:val="Li"/>
            </w:pPr>
            <w:r w:rsidRPr="0031202C">
              <w:t xml:space="preserve"> The Increase Gravity modifier is selected. </w:t>
            </w:r>
          </w:p>
        </w:tc>
      </w:tr>
      <w:tr w:rsidR="001C416B" w:rsidRPr="0031202C" w14:paraId="02AA4613" w14:textId="77777777" w:rsidTr="001C416B">
        <w:tc>
          <w:tcPr>
            <w:tcW w:w="4788" w:type="dxa"/>
          </w:tcPr>
          <w:p w14:paraId="5E6F2E8B" w14:textId="77777777" w:rsidR="001C416B" w:rsidRPr="0031202C" w:rsidRDefault="001C416B" w:rsidP="001C416B">
            <w:pPr>
              <w:pStyle w:val="Li"/>
            </w:pPr>
            <w:r w:rsidRPr="0031202C">
              <w:t>Source</w:t>
            </w:r>
          </w:p>
        </w:tc>
        <w:tc>
          <w:tcPr>
            <w:tcW w:w="4788" w:type="dxa"/>
          </w:tcPr>
          <w:p w14:paraId="6A5965FB" w14:textId="77777777" w:rsidR="001C416B" w:rsidRPr="0031202C" w:rsidRDefault="001C416B" w:rsidP="001C416B">
            <w:pPr>
              <w:pStyle w:val="Li"/>
            </w:pPr>
            <w:r w:rsidRPr="0031202C">
              <w:t xml:space="preserve"> Synthesizer and Foley </w:t>
            </w:r>
          </w:p>
        </w:tc>
      </w:tr>
      <w:tr w:rsidR="001C416B" w:rsidRPr="0031202C" w14:paraId="42406C08" w14:textId="77777777" w:rsidTr="001C416B">
        <w:tc>
          <w:tcPr>
            <w:tcW w:w="4788" w:type="dxa"/>
          </w:tcPr>
          <w:p w14:paraId="594EEBFE" w14:textId="77777777" w:rsidR="001C416B" w:rsidRPr="0031202C" w:rsidRDefault="001C416B" w:rsidP="001C416B">
            <w:pPr>
              <w:pStyle w:val="Li"/>
            </w:pPr>
            <w:r w:rsidRPr="0031202C">
              <w:t>Length</w:t>
            </w:r>
          </w:p>
        </w:tc>
        <w:tc>
          <w:tcPr>
            <w:tcW w:w="4788" w:type="dxa"/>
          </w:tcPr>
          <w:p w14:paraId="43C045BE" w14:textId="77777777" w:rsidR="001C416B" w:rsidRPr="0031202C" w:rsidRDefault="001C416B" w:rsidP="001C416B">
            <w:pPr>
              <w:pStyle w:val="Li"/>
            </w:pPr>
            <w:r w:rsidRPr="0031202C">
              <w:t xml:space="preserve"> 0.5 seconds </w:t>
            </w:r>
          </w:p>
        </w:tc>
      </w:tr>
      <w:tr w:rsidR="001C416B" w:rsidRPr="0031202C" w14:paraId="0218FD06" w14:textId="77777777" w:rsidTr="001C416B">
        <w:tc>
          <w:tcPr>
            <w:tcW w:w="4788" w:type="dxa"/>
          </w:tcPr>
          <w:p w14:paraId="3C7D38DC" w14:textId="77777777" w:rsidR="001C416B" w:rsidRPr="0031202C" w:rsidRDefault="001C416B" w:rsidP="001C416B">
            <w:pPr>
              <w:pStyle w:val="Li"/>
            </w:pPr>
            <w:r w:rsidRPr="0031202C">
              <w:t>Loops</w:t>
            </w:r>
          </w:p>
        </w:tc>
        <w:tc>
          <w:tcPr>
            <w:tcW w:w="4788" w:type="dxa"/>
          </w:tcPr>
          <w:p w14:paraId="2AFB347A" w14:textId="77777777" w:rsidR="001C416B" w:rsidRPr="0031202C" w:rsidRDefault="001C416B" w:rsidP="001C416B">
            <w:pPr>
              <w:pStyle w:val="Li"/>
            </w:pPr>
            <w:r w:rsidRPr="0031202C">
              <w:t xml:space="preserve"> No </w:t>
            </w:r>
          </w:p>
        </w:tc>
      </w:tr>
      <w:tr w:rsidR="001C416B" w:rsidRPr="0031202C" w14:paraId="5AE740AA" w14:textId="77777777" w:rsidTr="001C416B">
        <w:tc>
          <w:tcPr>
            <w:tcW w:w="4788" w:type="dxa"/>
          </w:tcPr>
          <w:p w14:paraId="13AF7459" w14:textId="77777777" w:rsidR="001C416B" w:rsidRPr="0031202C" w:rsidRDefault="001C416B" w:rsidP="001C416B">
            <w:pPr>
              <w:pStyle w:val="Li"/>
            </w:pPr>
            <w:r w:rsidRPr="0031202C">
              <w:t>3D positional</w:t>
            </w:r>
          </w:p>
        </w:tc>
        <w:tc>
          <w:tcPr>
            <w:tcW w:w="4788" w:type="dxa"/>
          </w:tcPr>
          <w:p w14:paraId="4D0F3168" w14:textId="77777777" w:rsidR="001C416B" w:rsidRPr="0031202C" w:rsidRDefault="001C416B" w:rsidP="001C416B">
            <w:pPr>
              <w:pStyle w:val="Li"/>
            </w:pPr>
            <w:r w:rsidRPr="0031202C">
              <w:t xml:space="preserve"> No </w:t>
            </w:r>
          </w:p>
        </w:tc>
      </w:tr>
      <w:tr w:rsidR="001C416B" w:rsidRPr="0031202C" w14:paraId="61338DBA" w14:textId="77777777" w:rsidTr="001C416B">
        <w:tc>
          <w:tcPr>
            <w:tcW w:w="4788" w:type="dxa"/>
          </w:tcPr>
          <w:p w14:paraId="74A8AA72" w14:textId="77777777" w:rsidR="001C416B" w:rsidRPr="0031202C" w:rsidRDefault="001C416B" w:rsidP="001C416B">
            <w:pPr>
              <w:pStyle w:val="Li"/>
            </w:pPr>
            <w:r w:rsidRPr="0031202C">
              <w:t>Others can hear</w:t>
            </w:r>
          </w:p>
        </w:tc>
        <w:tc>
          <w:tcPr>
            <w:tcW w:w="4788" w:type="dxa"/>
          </w:tcPr>
          <w:p w14:paraId="059FDED0" w14:textId="77777777" w:rsidR="001C416B" w:rsidRPr="0031202C" w:rsidRDefault="001C416B" w:rsidP="001C416B">
            <w:pPr>
              <w:pStyle w:val="Li"/>
            </w:pPr>
            <w:r w:rsidRPr="0031202C">
              <w:t xml:space="preserve"> No </w:t>
            </w:r>
          </w:p>
        </w:tc>
      </w:tr>
      <w:tr w:rsidR="001C416B" w:rsidRPr="0031202C" w14:paraId="19F0FC52" w14:textId="77777777" w:rsidTr="001C416B">
        <w:tc>
          <w:tcPr>
            <w:tcW w:w="4788" w:type="dxa"/>
          </w:tcPr>
          <w:p w14:paraId="11D1134E" w14:textId="77777777" w:rsidR="001C416B" w:rsidRPr="0031202C" w:rsidRDefault="001C416B" w:rsidP="001C416B">
            <w:pPr>
              <w:pStyle w:val="Li"/>
            </w:pPr>
            <w:r w:rsidRPr="0031202C">
              <w:t>Filename</w:t>
            </w:r>
          </w:p>
        </w:tc>
        <w:tc>
          <w:tcPr>
            <w:tcW w:w="4788" w:type="dxa"/>
          </w:tcPr>
          <w:p w14:paraId="1CDE5F0B" w14:textId="77777777" w:rsidR="001C416B" w:rsidRPr="0031202C" w:rsidRDefault="001C416B" w:rsidP="001C416B">
            <w:pPr>
              <w:pStyle w:val="Li"/>
            </w:pPr>
            <w:r w:rsidRPr="0031202C">
              <w:t xml:space="preserve"> modifier_IncreaseSelect.wav </w:t>
            </w:r>
          </w:p>
        </w:tc>
      </w:tr>
      <w:tr w:rsidR="001C416B" w:rsidRPr="0031202C" w14:paraId="618C3823" w14:textId="77777777" w:rsidTr="001C416B">
        <w:tc>
          <w:tcPr>
            <w:tcW w:w="4788" w:type="dxa"/>
          </w:tcPr>
          <w:p w14:paraId="4D0C88AA" w14:textId="77777777" w:rsidR="001C416B" w:rsidRPr="0031202C" w:rsidRDefault="001C416B" w:rsidP="001C416B">
            <w:pPr>
              <w:pStyle w:val="Li"/>
            </w:pPr>
            <w:r w:rsidRPr="0031202C">
              <w:t>Wavebank</w:t>
            </w:r>
          </w:p>
        </w:tc>
        <w:tc>
          <w:tcPr>
            <w:tcW w:w="4788" w:type="dxa"/>
          </w:tcPr>
          <w:p w14:paraId="74E3C868" w14:textId="77777777" w:rsidR="001C416B" w:rsidRPr="0031202C" w:rsidRDefault="001C416B" w:rsidP="001C416B">
            <w:pPr>
              <w:pStyle w:val="Li"/>
            </w:pPr>
            <w:r w:rsidRPr="0031202C">
              <w:t xml:space="preserve"> ModifierEffects.xwb </w:t>
            </w:r>
          </w:p>
        </w:tc>
      </w:tr>
      <w:tr w:rsidR="001C416B" w:rsidRPr="0031202C" w14:paraId="22114B99" w14:textId="77777777" w:rsidTr="001C416B">
        <w:tc>
          <w:tcPr>
            <w:tcW w:w="4788" w:type="dxa"/>
          </w:tcPr>
          <w:p w14:paraId="5B528861" w14:textId="77777777" w:rsidR="001C416B" w:rsidRPr="0031202C" w:rsidRDefault="001C416B" w:rsidP="001C416B">
            <w:pPr>
              <w:pStyle w:val="Li"/>
            </w:pPr>
            <w:r w:rsidRPr="0031202C">
              <w:t>Soundbank</w:t>
            </w:r>
          </w:p>
        </w:tc>
        <w:tc>
          <w:tcPr>
            <w:tcW w:w="4788" w:type="dxa"/>
          </w:tcPr>
          <w:p w14:paraId="0846E023" w14:textId="77777777" w:rsidR="001C416B" w:rsidRPr="0031202C" w:rsidRDefault="001C416B" w:rsidP="001C416B">
            <w:pPr>
              <w:pStyle w:val="Li"/>
            </w:pPr>
            <w:r w:rsidRPr="0031202C">
              <w:t xml:space="preserve"> ModifierEffects.xsb </w:t>
            </w:r>
          </w:p>
        </w:tc>
      </w:tr>
      <w:tr w:rsidR="001C416B" w:rsidRPr="0031202C" w14:paraId="70E18CB6" w14:textId="77777777" w:rsidTr="001C416B">
        <w:tc>
          <w:tcPr>
            <w:tcW w:w="4788" w:type="dxa"/>
          </w:tcPr>
          <w:p w14:paraId="0C8DFEDB" w14:textId="77777777" w:rsidR="001C416B" w:rsidRPr="0031202C" w:rsidRDefault="001C416B" w:rsidP="001C416B">
            <w:pPr>
              <w:pStyle w:val="Li"/>
            </w:pPr>
            <w:r w:rsidRPr="0031202C">
              <w:t>Cue name</w:t>
            </w:r>
          </w:p>
        </w:tc>
        <w:tc>
          <w:tcPr>
            <w:tcW w:w="4788" w:type="dxa"/>
          </w:tcPr>
          <w:p w14:paraId="3E76DBF8" w14:textId="77777777" w:rsidR="001C416B" w:rsidRPr="0031202C" w:rsidRDefault="001C416B" w:rsidP="001C416B">
            <w:pPr>
              <w:pStyle w:val="Li"/>
            </w:pPr>
            <w:r w:rsidRPr="0031202C">
              <w:t xml:space="preserve"> modifier_IncreaseSelect </w:t>
            </w:r>
          </w:p>
        </w:tc>
      </w:tr>
    </w:tbl>
    <w:p w14:paraId="17E0173C" w14:textId="77777777" w:rsidR="001C416B" w:rsidRPr="0031202C" w:rsidRDefault="001C416B" w:rsidP="001C416B">
      <w:pPr>
        <w:pStyle w:val="Ul"/>
        <w:shd w:val="solid" w:color="FFFFFF" w:fill="auto"/>
      </w:pPr>
    </w:p>
    <w:p w14:paraId="0AE808AE" w14:textId="77777777" w:rsidR="001C416B" w:rsidRPr="0031202C" w:rsidRDefault="001C416B" w:rsidP="001C416B">
      <w:pPr>
        <w:pStyle w:val="Ul"/>
        <w:shd w:val="solid" w:color="FFFFFF" w:fill="auto"/>
        <w:jc w:val="center"/>
        <w:rPr>
          <w:b/>
          <w:i/>
        </w:rPr>
      </w:pPr>
      <w:r w:rsidRPr="0031202C">
        <w:rPr>
          <w:b/>
          <w:i/>
        </w:rPr>
        <w:t>Increase Gravity Proximity</w:t>
      </w:r>
    </w:p>
    <w:p w14:paraId="02A1B150" w14:textId="77777777" w:rsidR="001C416B" w:rsidRPr="0031202C" w:rsidRDefault="001C416B" w:rsidP="001C416B">
      <w:pPr>
        <w:pStyle w:val="Ul"/>
        <w:shd w:val="solid" w:color="FFFFFF" w:fill="auto"/>
        <w:ind w:left="1080"/>
      </w:pPr>
    </w:p>
    <w:tbl>
      <w:tblPr>
        <w:tblW w:w="0" w:type="auto"/>
        <w:tblLook w:val="04A0" w:firstRow="1" w:lastRow="0" w:firstColumn="1" w:lastColumn="0" w:noHBand="0" w:noVBand="1"/>
      </w:tblPr>
      <w:tblGrid>
        <w:gridCol w:w="4788"/>
        <w:gridCol w:w="4788"/>
      </w:tblGrid>
      <w:tr w:rsidR="001C416B" w:rsidRPr="0031202C" w14:paraId="624E3323" w14:textId="77777777" w:rsidTr="001C416B">
        <w:tc>
          <w:tcPr>
            <w:tcW w:w="4788" w:type="dxa"/>
          </w:tcPr>
          <w:p w14:paraId="101C0316" w14:textId="77777777" w:rsidR="001C416B" w:rsidRPr="0031202C" w:rsidRDefault="001C416B" w:rsidP="001C416B">
            <w:pPr>
              <w:pStyle w:val="Li"/>
            </w:pPr>
            <w:r w:rsidRPr="0031202C">
              <w:lastRenderedPageBreak/>
              <w:t>Description</w:t>
            </w:r>
          </w:p>
        </w:tc>
        <w:tc>
          <w:tcPr>
            <w:tcW w:w="4788" w:type="dxa"/>
          </w:tcPr>
          <w:p w14:paraId="1DAF1F3D" w14:textId="77777777" w:rsidR="001C416B" w:rsidRPr="0031202C" w:rsidRDefault="001C416B" w:rsidP="001C416B">
            <w:pPr>
              <w:pStyle w:val="Li"/>
            </w:pPr>
            <w:r w:rsidRPr="0031202C">
              <w:t xml:space="preserve"> A quick ascending series of notes using a harpsichord. Major key. </w:t>
            </w:r>
          </w:p>
        </w:tc>
      </w:tr>
      <w:tr w:rsidR="001C416B" w:rsidRPr="0031202C" w14:paraId="15568B17" w14:textId="77777777" w:rsidTr="001C416B">
        <w:tc>
          <w:tcPr>
            <w:tcW w:w="4788" w:type="dxa"/>
          </w:tcPr>
          <w:p w14:paraId="6D0CA698" w14:textId="77777777" w:rsidR="001C416B" w:rsidRPr="0031202C" w:rsidRDefault="001C416B" w:rsidP="001C416B">
            <w:pPr>
              <w:pStyle w:val="Li"/>
            </w:pPr>
            <w:r w:rsidRPr="0031202C">
              <w:t>Play cue</w:t>
            </w:r>
          </w:p>
        </w:tc>
        <w:tc>
          <w:tcPr>
            <w:tcW w:w="4788" w:type="dxa"/>
          </w:tcPr>
          <w:p w14:paraId="1960101B" w14:textId="77777777" w:rsidR="001C416B" w:rsidRPr="0031202C" w:rsidRDefault="001C416B" w:rsidP="001C416B">
            <w:pPr>
              <w:pStyle w:val="Li"/>
            </w:pPr>
            <w:r w:rsidRPr="0031202C">
              <w:t xml:space="preserve"> The player walks within the proximity radius of an Increase Gravity modifier. </w:t>
            </w:r>
          </w:p>
        </w:tc>
      </w:tr>
      <w:tr w:rsidR="001C416B" w:rsidRPr="0031202C" w14:paraId="2D4884AC" w14:textId="77777777" w:rsidTr="001C416B">
        <w:tc>
          <w:tcPr>
            <w:tcW w:w="4788" w:type="dxa"/>
          </w:tcPr>
          <w:p w14:paraId="3422BC6F" w14:textId="77777777" w:rsidR="001C416B" w:rsidRPr="0031202C" w:rsidRDefault="001C416B" w:rsidP="001C416B">
            <w:pPr>
              <w:pStyle w:val="Li"/>
            </w:pPr>
            <w:r w:rsidRPr="0031202C">
              <w:t>Source</w:t>
            </w:r>
          </w:p>
        </w:tc>
        <w:tc>
          <w:tcPr>
            <w:tcW w:w="4788" w:type="dxa"/>
          </w:tcPr>
          <w:p w14:paraId="33A3C850" w14:textId="77777777" w:rsidR="001C416B" w:rsidRPr="0031202C" w:rsidRDefault="001C416B" w:rsidP="001C416B">
            <w:pPr>
              <w:pStyle w:val="Li"/>
            </w:pPr>
            <w:r w:rsidRPr="0031202C">
              <w:t xml:space="preserve"> Synthesizer </w:t>
            </w:r>
          </w:p>
        </w:tc>
      </w:tr>
      <w:tr w:rsidR="001C416B" w:rsidRPr="0031202C" w14:paraId="46154DBA" w14:textId="77777777" w:rsidTr="001C416B">
        <w:tc>
          <w:tcPr>
            <w:tcW w:w="4788" w:type="dxa"/>
          </w:tcPr>
          <w:p w14:paraId="52168BA2" w14:textId="77777777" w:rsidR="001C416B" w:rsidRPr="0031202C" w:rsidRDefault="001C416B" w:rsidP="001C416B">
            <w:pPr>
              <w:pStyle w:val="Li"/>
            </w:pPr>
            <w:r w:rsidRPr="0031202C">
              <w:t>Length</w:t>
            </w:r>
          </w:p>
        </w:tc>
        <w:tc>
          <w:tcPr>
            <w:tcW w:w="4788" w:type="dxa"/>
          </w:tcPr>
          <w:p w14:paraId="45F794D3" w14:textId="77777777" w:rsidR="001C416B" w:rsidRPr="0031202C" w:rsidRDefault="001C416B" w:rsidP="001C416B">
            <w:pPr>
              <w:pStyle w:val="Li"/>
            </w:pPr>
            <w:r w:rsidRPr="0031202C">
              <w:t xml:space="preserve"> 0.2 seconds </w:t>
            </w:r>
          </w:p>
        </w:tc>
      </w:tr>
      <w:tr w:rsidR="001C416B" w:rsidRPr="0031202C" w14:paraId="0643E8B4" w14:textId="77777777" w:rsidTr="001C416B">
        <w:tc>
          <w:tcPr>
            <w:tcW w:w="4788" w:type="dxa"/>
          </w:tcPr>
          <w:p w14:paraId="3A53A1B3" w14:textId="77777777" w:rsidR="001C416B" w:rsidRPr="0031202C" w:rsidRDefault="001C416B" w:rsidP="001C416B">
            <w:pPr>
              <w:pStyle w:val="Li"/>
            </w:pPr>
            <w:r w:rsidRPr="0031202C">
              <w:t>Loops</w:t>
            </w:r>
          </w:p>
        </w:tc>
        <w:tc>
          <w:tcPr>
            <w:tcW w:w="4788" w:type="dxa"/>
          </w:tcPr>
          <w:p w14:paraId="356F34A8" w14:textId="77777777" w:rsidR="001C416B" w:rsidRPr="0031202C" w:rsidRDefault="001C416B" w:rsidP="001C416B">
            <w:pPr>
              <w:pStyle w:val="Li"/>
            </w:pPr>
            <w:r w:rsidRPr="0031202C">
              <w:t xml:space="preserve"> No </w:t>
            </w:r>
          </w:p>
        </w:tc>
      </w:tr>
      <w:tr w:rsidR="001C416B" w:rsidRPr="0031202C" w14:paraId="2F26F414" w14:textId="77777777" w:rsidTr="001C416B">
        <w:tc>
          <w:tcPr>
            <w:tcW w:w="4788" w:type="dxa"/>
          </w:tcPr>
          <w:p w14:paraId="7642E26E" w14:textId="77777777" w:rsidR="001C416B" w:rsidRPr="0031202C" w:rsidRDefault="001C416B" w:rsidP="001C416B">
            <w:pPr>
              <w:pStyle w:val="Li"/>
            </w:pPr>
            <w:r w:rsidRPr="0031202C">
              <w:t>3D positional</w:t>
            </w:r>
          </w:p>
        </w:tc>
        <w:tc>
          <w:tcPr>
            <w:tcW w:w="4788" w:type="dxa"/>
          </w:tcPr>
          <w:p w14:paraId="7EF59A22" w14:textId="77777777" w:rsidR="001C416B" w:rsidRPr="0031202C" w:rsidRDefault="001C416B" w:rsidP="001C416B">
            <w:pPr>
              <w:pStyle w:val="Li"/>
            </w:pPr>
            <w:r w:rsidRPr="0031202C">
              <w:t xml:space="preserve"> Yes </w:t>
            </w:r>
          </w:p>
        </w:tc>
      </w:tr>
      <w:tr w:rsidR="001C416B" w:rsidRPr="0031202C" w14:paraId="2E11CD70" w14:textId="77777777" w:rsidTr="001C416B">
        <w:tc>
          <w:tcPr>
            <w:tcW w:w="4788" w:type="dxa"/>
          </w:tcPr>
          <w:p w14:paraId="046E6222" w14:textId="77777777" w:rsidR="001C416B" w:rsidRPr="0031202C" w:rsidRDefault="001C416B" w:rsidP="001C416B">
            <w:pPr>
              <w:pStyle w:val="Li"/>
            </w:pPr>
            <w:r w:rsidRPr="0031202C">
              <w:t>Others can hear</w:t>
            </w:r>
          </w:p>
        </w:tc>
        <w:tc>
          <w:tcPr>
            <w:tcW w:w="4788" w:type="dxa"/>
          </w:tcPr>
          <w:p w14:paraId="19B7750A" w14:textId="77777777" w:rsidR="001C416B" w:rsidRPr="0031202C" w:rsidRDefault="001C416B" w:rsidP="001C416B">
            <w:pPr>
              <w:pStyle w:val="Li"/>
            </w:pPr>
            <w:r w:rsidRPr="0031202C">
              <w:t xml:space="preserve"> Yes </w:t>
            </w:r>
          </w:p>
        </w:tc>
      </w:tr>
      <w:tr w:rsidR="001C416B" w:rsidRPr="0031202C" w14:paraId="2F1184C2" w14:textId="77777777" w:rsidTr="001C416B">
        <w:tc>
          <w:tcPr>
            <w:tcW w:w="4788" w:type="dxa"/>
          </w:tcPr>
          <w:p w14:paraId="7C02FC21" w14:textId="77777777" w:rsidR="001C416B" w:rsidRPr="0031202C" w:rsidRDefault="001C416B" w:rsidP="001C416B">
            <w:pPr>
              <w:pStyle w:val="Li"/>
            </w:pPr>
            <w:r w:rsidRPr="0031202C">
              <w:t>Filename</w:t>
            </w:r>
          </w:p>
        </w:tc>
        <w:tc>
          <w:tcPr>
            <w:tcW w:w="4788" w:type="dxa"/>
          </w:tcPr>
          <w:p w14:paraId="198F71E8" w14:textId="77777777" w:rsidR="001C416B" w:rsidRPr="0031202C" w:rsidRDefault="001C416B" w:rsidP="001C416B">
            <w:pPr>
              <w:pStyle w:val="Li"/>
            </w:pPr>
            <w:r w:rsidRPr="0031202C">
              <w:t xml:space="preserve"> modifier_IncreaseProximity </w:t>
            </w:r>
          </w:p>
        </w:tc>
      </w:tr>
      <w:tr w:rsidR="001C416B" w:rsidRPr="0031202C" w14:paraId="75226363" w14:textId="77777777" w:rsidTr="001C416B">
        <w:tc>
          <w:tcPr>
            <w:tcW w:w="4788" w:type="dxa"/>
          </w:tcPr>
          <w:p w14:paraId="4E1ED826" w14:textId="77777777" w:rsidR="001C416B" w:rsidRPr="0031202C" w:rsidRDefault="001C416B" w:rsidP="001C416B">
            <w:pPr>
              <w:pStyle w:val="Li"/>
            </w:pPr>
            <w:r w:rsidRPr="0031202C">
              <w:t>Wavebank</w:t>
            </w:r>
          </w:p>
        </w:tc>
        <w:tc>
          <w:tcPr>
            <w:tcW w:w="4788" w:type="dxa"/>
          </w:tcPr>
          <w:p w14:paraId="10570333" w14:textId="77777777" w:rsidR="001C416B" w:rsidRPr="0031202C" w:rsidRDefault="001C416B" w:rsidP="001C416B">
            <w:pPr>
              <w:pStyle w:val="Li"/>
            </w:pPr>
            <w:r w:rsidRPr="0031202C">
              <w:t xml:space="preserve"> ModifierEffects.xwb </w:t>
            </w:r>
          </w:p>
        </w:tc>
      </w:tr>
      <w:tr w:rsidR="001C416B" w:rsidRPr="0031202C" w14:paraId="11337F11" w14:textId="77777777" w:rsidTr="001C416B">
        <w:tc>
          <w:tcPr>
            <w:tcW w:w="4788" w:type="dxa"/>
          </w:tcPr>
          <w:p w14:paraId="434BBF15" w14:textId="77777777" w:rsidR="001C416B" w:rsidRPr="0031202C" w:rsidRDefault="001C416B" w:rsidP="001C416B">
            <w:pPr>
              <w:pStyle w:val="Li"/>
            </w:pPr>
            <w:r w:rsidRPr="0031202C">
              <w:t>Soundbank</w:t>
            </w:r>
          </w:p>
        </w:tc>
        <w:tc>
          <w:tcPr>
            <w:tcW w:w="4788" w:type="dxa"/>
          </w:tcPr>
          <w:p w14:paraId="4BEE54AE" w14:textId="77777777" w:rsidR="001C416B" w:rsidRPr="0031202C" w:rsidRDefault="001C416B" w:rsidP="001C416B">
            <w:pPr>
              <w:pStyle w:val="Li"/>
            </w:pPr>
            <w:r w:rsidRPr="0031202C">
              <w:t xml:space="preserve"> ModifierEffects.xsb </w:t>
            </w:r>
          </w:p>
        </w:tc>
      </w:tr>
      <w:tr w:rsidR="001C416B" w:rsidRPr="0031202C" w14:paraId="0EF62EC6" w14:textId="77777777" w:rsidTr="001C416B">
        <w:tc>
          <w:tcPr>
            <w:tcW w:w="4788" w:type="dxa"/>
          </w:tcPr>
          <w:p w14:paraId="7F9E5935" w14:textId="77777777" w:rsidR="001C416B" w:rsidRPr="0031202C" w:rsidRDefault="001C416B" w:rsidP="001C416B">
            <w:pPr>
              <w:pStyle w:val="Li"/>
            </w:pPr>
            <w:r w:rsidRPr="0031202C">
              <w:t>Cue name</w:t>
            </w:r>
          </w:p>
        </w:tc>
        <w:tc>
          <w:tcPr>
            <w:tcW w:w="4788" w:type="dxa"/>
          </w:tcPr>
          <w:p w14:paraId="78D142A2" w14:textId="77777777" w:rsidR="001C416B" w:rsidRPr="0031202C" w:rsidRDefault="001C416B" w:rsidP="001C416B">
            <w:pPr>
              <w:pStyle w:val="Li"/>
            </w:pPr>
            <w:r w:rsidRPr="0031202C">
              <w:t xml:space="preserve"> modifier_IncreaseProximity </w:t>
            </w:r>
          </w:p>
        </w:tc>
      </w:tr>
    </w:tbl>
    <w:p w14:paraId="156D2764" w14:textId="77777777" w:rsidR="001C416B" w:rsidRPr="0031202C" w:rsidRDefault="001C416B" w:rsidP="001C416B">
      <w:pPr>
        <w:pStyle w:val="Ul"/>
        <w:shd w:val="solid" w:color="FFFFFF" w:fill="auto"/>
      </w:pPr>
    </w:p>
    <w:p w14:paraId="178CE96B" w14:textId="77777777" w:rsidR="001C416B" w:rsidRPr="007977C0" w:rsidRDefault="001C416B" w:rsidP="007977C0">
      <w:pPr>
        <w:jc w:val="center"/>
        <w:rPr>
          <w:b/>
          <w:i/>
          <w:u w:val="single"/>
        </w:rPr>
      </w:pPr>
      <w:r w:rsidRPr="007977C0">
        <w:rPr>
          <w:b/>
          <w:i/>
          <w:u w:val="single"/>
        </w:rPr>
        <w:t>Increase Gravity Trigger</w:t>
      </w:r>
    </w:p>
    <w:tbl>
      <w:tblPr>
        <w:tblW w:w="0" w:type="auto"/>
        <w:tblLook w:val="04A0" w:firstRow="1" w:lastRow="0" w:firstColumn="1" w:lastColumn="0" w:noHBand="0" w:noVBand="1"/>
      </w:tblPr>
      <w:tblGrid>
        <w:gridCol w:w="4788"/>
        <w:gridCol w:w="4788"/>
      </w:tblGrid>
      <w:tr w:rsidR="001C416B" w:rsidRPr="0031202C" w14:paraId="59C98929" w14:textId="77777777" w:rsidTr="001C416B">
        <w:tc>
          <w:tcPr>
            <w:tcW w:w="4788" w:type="dxa"/>
          </w:tcPr>
          <w:p w14:paraId="13E3694B" w14:textId="77777777" w:rsidR="001C416B" w:rsidRPr="0031202C" w:rsidRDefault="001C416B" w:rsidP="001C416B">
            <w:pPr>
              <w:pStyle w:val="Li"/>
            </w:pPr>
            <w:r w:rsidRPr="0031202C">
              <w:t>Description</w:t>
            </w:r>
          </w:p>
        </w:tc>
        <w:tc>
          <w:tcPr>
            <w:tcW w:w="4788" w:type="dxa"/>
          </w:tcPr>
          <w:p w14:paraId="164B174C" w14:textId="77777777" w:rsidR="001C416B" w:rsidRPr="0031202C" w:rsidRDefault="001C416B" w:rsidP="001C416B">
            <w:pPr>
              <w:pStyle w:val="Li"/>
            </w:pPr>
            <w:r w:rsidRPr="0031202C">
              <w:t xml:space="preserve"> A quick, loud ascending series of notes using a harpsichord. Minor key. </w:t>
            </w:r>
          </w:p>
        </w:tc>
      </w:tr>
      <w:tr w:rsidR="001C416B" w:rsidRPr="0031202C" w14:paraId="0030247C" w14:textId="77777777" w:rsidTr="001C416B">
        <w:tc>
          <w:tcPr>
            <w:tcW w:w="4788" w:type="dxa"/>
          </w:tcPr>
          <w:p w14:paraId="239FDFD5" w14:textId="77777777" w:rsidR="001C416B" w:rsidRPr="0031202C" w:rsidRDefault="001C416B" w:rsidP="001C416B">
            <w:pPr>
              <w:pStyle w:val="Li"/>
            </w:pPr>
            <w:r w:rsidRPr="0031202C">
              <w:t>Play cue</w:t>
            </w:r>
          </w:p>
        </w:tc>
        <w:tc>
          <w:tcPr>
            <w:tcW w:w="4788" w:type="dxa"/>
          </w:tcPr>
          <w:p w14:paraId="475AC479" w14:textId="77777777" w:rsidR="001C416B" w:rsidRPr="0031202C" w:rsidRDefault="001C416B" w:rsidP="001C416B">
            <w:pPr>
              <w:pStyle w:val="Li"/>
            </w:pPr>
            <w:r w:rsidRPr="0031202C">
              <w:t xml:space="preserve"> The Increase Gravity modifier is triggered. </w:t>
            </w:r>
          </w:p>
        </w:tc>
      </w:tr>
      <w:tr w:rsidR="001C416B" w:rsidRPr="0031202C" w14:paraId="7F964A59" w14:textId="77777777" w:rsidTr="001C416B">
        <w:tc>
          <w:tcPr>
            <w:tcW w:w="4788" w:type="dxa"/>
          </w:tcPr>
          <w:p w14:paraId="51F46A4F" w14:textId="77777777" w:rsidR="001C416B" w:rsidRPr="0031202C" w:rsidRDefault="001C416B" w:rsidP="001C416B">
            <w:pPr>
              <w:pStyle w:val="Li"/>
            </w:pPr>
            <w:r w:rsidRPr="0031202C">
              <w:t>Source</w:t>
            </w:r>
          </w:p>
        </w:tc>
        <w:tc>
          <w:tcPr>
            <w:tcW w:w="4788" w:type="dxa"/>
          </w:tcPr>
          <w:p w14:paraId="289F3A8F" w14:textId="77777777" w:rsidR="001C416B" w:rsidRPr="0031202C" w:rsidRDefault="001C416B" w:rsidP="001C416B">
            <w:pPr>
              <w:pStyle w:val="Li"/>
            </w:pPr>
            <w:r w:rsidRPr="0031202C">
              <w:t xml:space="preserve"> Synthesizer </w:t>
            </w:r>
          </w:p>
        </w:tc>
      </w:tr>
      <w:tr w:rsidR="001C416B" w:rsidRPr="0031202C" w14:paraId="1C5842C7" w14:textId="77777777" w:rsidTr="001C416B">
        <w:tc>
          <w:tcPr>
            <w:tcW w:w="4788" w:type="dxa"/>
          </w:tcPr>
          <w:p w14:paraId="43AF46B2" w14:textId="77777777" w:rsidR="001C416B" w:rsidRPr="0031202C" w:rsidRDefault="001C416B" w:rsidP="001C416B">
            <w:pPr>
              <w:pStyle w:val="Li"/>
            </w:pPr>
            <w:r w:rsidRPr="0031202C">
              <w:t>Length</w:t>
            </w:r>
          </w:p>
        </w:tc>
        <w:tc>
          <w:tcPr>
            <w:tcW w:w="4788" w:type="dxa"/>
          </w:tcPr>
          <w:p w14:paraId="3637F900" w14:textId="77777777" w:rsidR="001C416B" w:rsidRPr="0031202C" w:rsidRDefault="001C416B" w:rsidP="001C416B">
            <w:pPr>
              <w:pStyle w:val="Li"/>
            </w:pPr>
            <w:r w:rsidRPr="0031202C">
              <w:t xml:space="preserve"> 0.2 seconds </w:t>
            </w:r>
          </w:p>
        </w:tc>
      </w:tr>
      <w:tr w:rsidR="001C416B" w:rsidRPr="0031202C" w14:paraId="5DB54D27" w14:textId="77777777" w:rsidTr="001C416B">
        <w:tc>
          <w:tcPr>
            <w:tcW w:w="4788" w:type="dxa"/>
          </w:tcPr>
          <w:p w14:paraId="0106949A" w14:textId="77777777" w:rsidR="001C416B" w:rsidRPr="0031202C" w:rsidRDefault="001C416B" w:rsidP="001C416B">
            <w:pPr>
              <w:pStyle w:val="Li"/>
            </w:pPr>
            <w:r w:rsidRPr="0031202C">
              <w:t>Loops</w:t>
            </w:r>
          </w:p>
        </w:tc>
        <w:tc>
          <w:tcPr>
            <w:tcW w:w="4788" w:type="dxa"/>
          </w:tcPr>
          <w:p w14:paraId="747F9648" w14:textId="77777777" w:rsidR="001C416B" w:rsidRPr="0031202C" w:rsidRDefault="001C416B" w:rsidP="001C416B">
            <w:pPr>
              <w:pStyle w:val="Li"/>
            </w:pPr>
            <w:r w:rsidRPr="0031202C">
              <w:t xml:space="preserve"> No </w:t>
            </w:r>
          </w:p>
        </w:tc>
      </w:tr>
      <w:tr w:rsidR="001C416B" w:rsidRPr="0031202C" w14:paraId="7A3CDBA4" w14:textId="77777777" w:rsidTr="001C416B">
        <w:tc>
          <w:tcPr>
            <w:tcW w:w="4788" w:type="dxa"/>
          </w:tcPr>
          <w:p w14:paraId="0F5DC649" w14:textId="77777777" w:rsidR="001C416B" w:rsidRPr="0031202C" w:rsidRDefault="001C416B" w:rsidP="001C416B">
            <w:pPr>
              <w:pStyle w:val="Li"/>
            </w:pPr>
            <w:r w:rsidRPr="0031202C">
              <w:t>3D positional</w:t>
            </w:r>
          </w:p>
        </w:tc>
        <w:tc>
          <w:tcPr>
            <w:tcW w:w="4788" w:type="dxa"/>
          </w:tcPr>
          <w:p w14:paraId="1B8C8E54" w14:textId="77777777" w:rsidR="001C416B" w:rsidRPr="0031202C" w:rsidRDefault="001C416B" w:rsidP="001C416B">
            <w:pPr>
              <w:pStyle w:val="Li"/>
            </w:pPr>
            <w:r w:rsidRPr="0031202C">
              <w:t xml:space="preserve"> Yes </w:t>
            </w:r>
          </w:p>
        </w:tc>
      </w:tr>
      <w:tr w:rsidR="001C416B" w:rsidRPr="0031202C" w14:paraId="0F6BDFCE" w14:textId="77777777" w:rsidTr="001C416B">
        <w:tc>
          <w:tcPr>
            <w:tcW w:w="4788" w:type="dxa"/>
          </w:tcPr>
          <w:p w14:paraId="0BC32C73" w14:textId="77777777" w:rsidR="001C416B" w:rsidRPr="0031202C" w:rsidRDefault="001C416B" w:rsidP="001C416B">
            <w:pPr>
              <w:pStyle w:val="Li"/>
            </w:pPr>
            <w:r w:rsidRPr="0031202C">
              <w:t>Others can hear</w:t>
            </w:r>
          </w:p>
        </w:tc>
        <w:tc>
          <w:tcPr>
            <w:tcW w:w="4788" w:type="dxa"/>
          </w:tcPr>
          <w:p w14:paraId="598CF3A5" w14:textId="77777777" w:rsidR="001C416B" w:rsidRPr="0031202C" w:rsidRDefault="001C416B" w:rsidP="001C416B">
            <w:pPr>
              <w:pStyle w:val="Li"/>
            </w:pPr>
            <w:r w:rsidRPr="0031202C">
              <w:t xml:space="preserve"> Yes </w:t>
            </w:r>
          </w:p>
        </w:tc>
      </w:tr>
      <w:tr w:rsidR="001C416B" w:rsidRPr="0031202C" w14:paraId="7605BF17" w14:textId="77777777" w:rsidTr="001C416B">
        <w:tc>
          <w:tcPr>
            <w:tcW w:w="4788" w:type="dxa"/>
          </w:tcPr>
          <w:p w14:paraId="387593AA" w14:textId="77777777" w:rsidR="001C416B" w:rsidRPr="0031202C" w:rsidRDefault="001C416B" w:rsidP="001C416B">
            <w:pPr>
              <w:pStyle w:val="Li"/>
            </w:pPr>
            <w:r w:rsidRPr="0031202C">
              <w:t>Filename</w:t>
            </w:r>
          </w:p>
        </w:tc>
        <w:tc>
          <w:tcPr>
            <w:tcW w:w="4788" w:type="dxa"/>
          </w:tcPr>
          <w:p w14:paraId="11AEB295" w14:textId="77777777" w:rsidR="001C416B" w:rsidRPr="0031202C" w:rsidRDefault="001C416B" w:rsidP="001C416B">
            <w:pPr>
              <w:pStyle w:val="Li"/>
            </w:pPr>
            <w:r w:rsidRPr="0031202C">
              <w:t xml:space="preserve"> modifier_IncreaseTrigger.wav </w:t>
            </w:r>
          </w:p>
        </w:tc>
      </w:tr>
      <w:tr w:rsidR="001C416B" w:rsidRPr="0031202C" w14:paraId="0F743021" w14:textId="77777777" w:rsidTr="001C416B">
        <w:tc>
          <w:tcPr>
            <w:tcW w:w="4788" w:type="dxa"/>
          </w:tcPr>
          <w:p w14:paraId="5580C1B3" w14:textId="77777777" w:rsidR="001C416B" w:rsidRPr="0031202C" w:rsidRDefault="001C416B" w:rsidP="001C416B">
            <w:pPr>
              <w:pStyle w:val="Li"/>
            </w:pPr>
            <w:r w:rsidRPr="0031202C">
              <w:t>Wavebank</w:t>
            </w:r>
          </w:p>
        </w:tc>
        <w:tc>
          <w:tcPr>
            <w:tcW w:w="4788" w:type="dxa"/>
          </w:tcPr>
          <w:p w14:paraId="4793E2E4" w14:textId="77777777" w:rsidR="001C416B" w:rsidRPr="0031202C" w:rsidRDefault="001C416B" w:rsidP="001C416B">
            <w:pPr>
              <w:pStyle w:val="Li"/>
            </w:pPr>
            <w:r w:rsidRPr="0031202C">
              <w:t xml:space="preserve"> ModifierEffects.xwb </w:t>
            </w:r>
          </w:p>
        </w:tc>
      </w:tr>
      <w:tr w:rsidR="001C416B" w:rsidRPr="0031202C" w14:paraId="26CD6C30" w14:textId="77777777" w:rsidTr="001C416B">
        <w:tc>
          <w:tcPr>
            <w:tcW w:w="4788" w:type="dxa"/>
          </w:tcPr>
          <w:p w14:paraId="776719A8" w14:textId="77777777" w:rsidR="001C416B" w:rsidRPr="0031202C" w:rsidRDefault="001C416B" w:rsidP="001C416B">
            <w:pPr>
              <w:pStyle w:val="Li"/>
            </w:pPr>
            <w:r w:rsidRPr="0031202C">
              <w:t>Soundbank</w:t>
            </w:r>
          </w:p>
        </w:tc>
        <w:tc>
          <w:tcPr>
            <w:tcW w:w="4788" w:type="dxa"/>
          </w:tcPr>
          <w:p w14:paraId="495040A9" w14:textId="77777777" w:rsidR="001C416B" w:rsidRPr="0031202C" w:rsidRDefault="001C416B" w:rsidP="001C416B">
            <w:pPr>
              <w:pStyle w:val="Li"/>
            </w:pPr>
            <w:r w:rsidRPr="0031202C">
              <w:t xml:space="preserve"> ModifierEffects.xsb </w:t>
            </w:r>
          </w:p>
        </w:tc>
      </w:tr>
      <w:tr w:rsidR="001C416B" w:rsidRPr="0031202C" w14:paraId="3FCEDAEF" w14:textId="77777777" w:rsidTr="001C416B">
        <w:tc>
          <w:tcPr>
            <w:tcW w:w="4788" w:type="dxa"/>
          </w:tcPr>
          <w:p w14:paraId="31BC2A48" w14:textId="77777777" w:rsidR="001C416B" w:rsidRPr="0031202C" w:rsidRDefault="001C416B" w:rsidP="001C416B">
            <w:pPr>
              <w:pStyle w:val="Li"/>
            </w:pPr>
            <w:r w:rsidRPr="0031202C">
              <w:t>Cue name</w:t>
            </w:r>
          </w:p>
        </w:tc>
        <w:tc>
          <w:tcPr>
            <w:tcW w:w="4788" w:type="dxa"/>
          </w:tcPr>
          <w:p w14:paraId="1AAED284" w14:textId="77777777" w:rsidR="001C416B" w:rsidRPr="0031202C" w:rsidRDefault="001C416B" w:rsidP="001C416B">
            <w:pPr>
              <w:pStyle w:val="Li"/>
            </w:pPr>
            <w:r w:rsidRPr="0031202C">
              <w:t xml:space="preserve"> modifier_IncreaseTrigger </w:t>
            </w:r>
          </w:p>
        </w:tc>
      </w:tr>
    </w:tbl>
    <w:p w14:paraId="7DB1D983" w14:textId="77777777" w:rsidR="007977C0" w:rsidRDefault="007977C0" w:rsidP="007977C0"/>
    <w:p w14:paraId="2AF27CDD" w14:textId="77777777" w:rsidR="001C416B" w:rsidRPr="007977C0" w:rsidRDefault="001C416B" w:rsidP="007977C0">
      <w:pPr>
        <w:pStyle w:val="Heading4"/>
      </w:pPr>
      <w:bookmarkStart w:id="590" w:name="_Toc256375375"/>
      <w:r w:rsidRPr="007977C0">
        <w:t>Knockback</w:t>
      </w:r>
      <w:bookmarkEnd w:id="590"/>
    </w:p>
    <w:p w14:paraId="33ACF0F2" w14:textId="77777777" w:rsidR="001C416B" w:rsidRPr="007977C0" w:rsidRDefault="001C416B" w:rsidP="007977C0">
      <w:pPr>
        <w:jc w:val="center"/>
        <w:rPr>
          <w:b/>
          <w:i/>
          <w:u w:val="single"/>
        </w:rPr>
      </w:pPr>
      <w:r w:rsidRPr="007977C0">
        <w:rPr>
          <w:b/>
          <w:i/>
          <w:u w:val="single"/>
        </w:rPr>
        <w:t>Knockback Select</w:t>
      </w:r>
    </w:p>
    <w:tbl>
      <w:tblPr>
        <w:tblW w:w="0" w:type="auto"/>
        <w:tblLook w:val="04A0" w:firstRow="1" w:lastRow="0" w:firstColumn="1" w:lastColumn="0" w:noHBand="0" w:noVBand="1"/>
      </w:tblPr>
      <w:tblGrid>
        <w:gridCol w:w="4788"/>
        <w:gridCol w:w="4788"/>
      </w:tblGrid>
      <w:tr w:rsidR="001C416B" w:rsidRPr="0031202C" w14:paraId="1DD71C52" w14:textId="77777777" w:rsidTr="001C416B">
        <w:tc>
          <w:tcPr>
            <w:tcW w:w="4788" w:type="dxa"/>
          </w:tcPr>
          <w:p w14:paraId="0CA43268" w14:textId="77777777" w:rsidR="001C416B" w:rsidRPr="0031202C" w:rsidRDefault="001C416B" w:rsidP="001C416B">
            <w:pPr>
              <w:pStyle w:val="Li"/>
            </w:pPr>
            <w:r w:rsidRPr="0031202C">
              <w:t>Description</w:t>
            </w:r>
          </w:p>
        </w:tc>
        <w:tc>
          <w:tcPr>
            <w:tcW w:w="4788" w:type="dxa"/>
          </w:tcPr>
          <w:p w14:paraId="122E85FE" w14:textId="77777777" w:rsidR="001C416B" w:rsidRPr="0031202C" w:rsidRDefault="001C416B" w:rsidP="001C416B">
            <w:pPr>
              <w:pStyle w:val="Li"/>
            </w:pPr>
            <w:r w:rsidRPr="0031202C">
              <w:t xml:space="preserve"> A short whoosh and metal against material as the player pulls out the modifier gun. A single note using a vibraphone when the modifier cartridge is inserted. </w:t>
            </w:r>
          </w:p>
        </w:tc>
      </w:tr>
      <w:tr w:rsidR="001C416B" w:rsidRPr="0031202C" w14:paraId="5AF247D4" w14:textId="77777777" w:rsidTr="001C416B">
        <w:tc>
          <w:tcPr>
            <w:tcW w:w="4788" w:type="dxa"/>
          </w:tcPr>
          <w:p w14:paraId="60662E5C" w14:textId="77777777" w:rsidR="001C416B" w:rsidRPr="0031202C" w:rsidRDefault="001C416B" w:rsidP="001C416B">
            <w:pPr>
              <w:pStyle w:val="Li"/>
            </w:pPr>
            <w:r w:rsidRPr="0031202C">
              <w:t>Play cue</w:t>
            </w:r>
          </w:p>
        </w:tc>
        <w:tc>
          <w:tcPr>
            <w:tcW w:w="4788" w:type="dxa"/>
          </w:tcPr>
          <w:p w14:paraId="4B0D5E95" w14:textId="77777777" w:rsidR="001C416B" w:rsidRPr="0031202C" w:rsidRDefault="001C416B" w:rsidP="001C416B">
            <w:pPr>
              <w:pStyle w:val="Li"/>
            </w:pPr>
            <w:r w:rsidRPr="0031202C">
              <w:t xml:space="preserve"> The Knockback modifier is selected. </w:t>
            </w:r>
          </w:p>
        </w:tc>
      </w:tr>
      <w:tr w:rsidR="001C416B" w:rsidRPr="0031202C" w14:paraId="2D9FDE99" w14:textId="77777777" w:rsidTr="001C416B">
        <w:tc>
          <w:tcPr>
            <w:tcW w:w="4788" w:type="dxa"/>
          </w:tcPr>
          <w:p w14:paraId="1BBA77B8" w14:textId="77777777" w:rsidR="001C416B" w:rsidRPr="0031202C" w:rsidRDefault="001C416B" w:rsidP="001C416B">
            <w:pPr>
              <w:pStyle w:val="Li"/>
            </w:pPr>
            <w:r w:rsidRPr="0031202C">
              <w:t>Source</w:t>
            </w:r>
          </w:p>
        </w:tc>
        <w:tc>
          <w:tcPr>
            <w:tcW w:w="4788" w:type="dxa"/>
          </w:tcPr>
          <w:p w14:paraId="5B8F904E" w14:textId="77777777" w:rsidR="001C416B" w:rsidRPr="0031202C" w:rsidRDefault="001C416B" w:rsidP="001C416B">
            <w:pPr>
              <w:pStyle w:val="Li"/>
            </w:pPr>
            <w:r w:rsidRPr="0031202C">
              <w:t xml:space="preserve"> Synthesizer and Foley </w:t>
            </w:r>
          </w:p>
        </w:tc>
      </w:tr>
      <w:tr w:rsidR="001C416B" w:rsidRPr="0031202C" w14:paraId="4E6D2271" w14:textId="77777777" w:rsidTr="001C416B">
        <w:tc>
          <w:tcPr>
            <w:tcW w:w="4788" w:type="dxa"/>
          </w:tcPr>
          <w:p w14:paraId="692B5A63" w14:textId="77777777" w:rsidR="001C416B" w:rsidRPr="0031202C" w:rsidRDefault="001C416B" w:rsidP="001C416B">
            <w:pPr>
              <w:pStyle w:val="Li"/>
            </w:pPr>
            <w:r w:rsidRPr="0031202C">
              <w:t>Length</w:t>
            </w:r>
          </w:p>
        </w:tc>
        <w:tc>
          <w:tcPr>
            <w:tcW w:w="4788" w:type="dxa"/>
          </w:tcPr>
          <w:p w14:paraId="3F377AC1" w14:textId="77777777" w:rsidR="001C416B" w:rsidRPr="0031202C" w:rsidRDefault="001C416B" w:rsidP="001C416B">
            <w:pPr>
              <w:pStyle w:val="Li"/>
            </w:pPr>
            <w:r w:rsidRPr="0031202C">
              <w:t xml:space="preserve"> 0.5 seconds </w:t>
            </w:r>
          </w:p>
        </w:tc>
      </w:tr>
      <w:tr w:rsidR="001C416B" w:rsidRPr="0031202C" w14:paraId="14DD2FC2" w14:textId="77777777" w:rsidTr="001C416B">
        <w:tc>
          <w:tcPr>
            <w:tcW w:w="4788" w:type="dxa"/>
          </w:tcPr>
          <w:p w14:paraId="4BCF2B35" w14:textId="77777777" w:rsidR="001C416B" w:rsidRPr="0031202C" w:rsidRDefault="001C416B" w:rsidP="001C416B">
            <w:pPr>
              <w:pStyle w:val="Li"/>
            </w:pPr>
            <w:r w:rsidRPr="0031202C">
              <w:t>Loops</w:t>
            </w:r>
          </w:p>
        </w:tc>
        <w:tc>
          <w:tcPr>
            <w:tcW w:w="4788" w:type="dxa"/>
          </w:tcPr>
          <w:p w14:paraId="65B96825" w14:textId="77777777" w:rsidR="001C416B" w:rsidRPr="0031202C" w:rsidRDefault="001C416B" w:rsidP="001C416B">
            <w:pPr>
              <w:pStyle w:val="Li"/>
            </w:pPr>
            <w:r w:rsidRPr="0031202C">
              <w:t xml:space="preserve"> No </w:t>
            </w:r>
          </w:p>
        </w:tc>
      </w:tr>
      <w:tr w:rsidR="001C416B" w:rsidRPr="0031202C" w14:paraId="290DB4B3" w14:textId="77777777" w:rsidTr="001C416B">
        <w:tc>
          <w:tcPr>
            <w:tcW w:w="4788" w:type="dxa"/>
          </w:tcPr>
          <w:p w14:paraId="047DD090" w14:textId="77777777" w:rsidR="001C416B" w:rsidRPr="0031202C" w:rsidRDefault="001C416B" w:rsidP="001C416B">
            <w:pPr>
              <w:pStyle w:val="Li"/>
            </w:pPr>
            <w:r w:rsidRPr="0031202C">
              <w:t>3D positional</w:t>
            </w:r>
          </w:p>
        </w:tc>
        <w:tc>
          <w:tcPr>
            <w:tcW w:w="4788" w:type="dxa"/>
          </w:tcPr>
          <w:p w14:paraId="69B6E8CB" w14:textId="77777777" w:rsidR="001C416B" w:rsidRPr="0031202C" w:rsidRDefault="001C416B" w:rsidP="001C416B">
            <w:pPr>
              <w:pStyle w:val="Li"/>
            </w:pPr>
            <w:r w:rsidRPr="0031202C">
              <w:t xml:space="preserve"> No </w:t>
            </w:r>
          </w:p>
        </w:tc>
      </w:tr>
      <w:tr w:rsidR="001C416B" w:rsidRPr="0031202C" w14:paraId="2E4BB960" w14:textId="77777777" w:rsidTr="001C416B">
        <w:tc>
          <w:tcPr>
            <w:tcW w:w="4788" w:type="dxa"/>
          </w:tcPr>
          <w:p w14:paraId="0DDA01A9" w14:textId="77777777" w:rsidR="001C416B" w:rsidRPr="0031202C" w:rsidRDefault="001C416B" w:rsidP="001C416B">
            <w:pPr>
              <w:pStyle w:val="Li"/>
            </w:pPr>
            <w:r w:rsidRPr="0031202C">
              <w:t>Others can hear</w:t>
            </w:r>
          </w:p>
        </w:tc>
        <w:tc>
          <w:tcPr>
            <w:tcW w:w="4788" w:type="dxa"/>
          </w:tcPr>
          <w:p w14:paraId="7F7E6092" w14:textId="77777777" w:rsidR="001C416B" w:rsidRPr="0031202C" w:rsidRDefault="001C416B" w:rsidP="001C416B">
            <w:pPr>
              <w:pStyle w:val="Li"/>
            </w:pPr>
            <w:r w:rsidRPr="0031202C">
              <w:t xml:space="preserve"> No </w:t>
            </w:r>
          </w:p>
        </w:tc>
      </w:tr>
      <w:tr w:rsidR="001C416B" w:rsidRPr="0031202C" w14:paraId="406D8C85" w14:textId="77777777" w:rsidTr="001C416B">
        <w:tc>
          <w:tcPr>
            <w:tcW w:w="4788" w:type="dxa"/>
          </w:tcPr>
          <w:p w14:paraId="2A1366C7" w14:textId="77777777" w:rsidR="001C416B" w:rsidRPr="0031202C" w:rsidRDefault="001C416B" w:rsidP="001C416B">
            <w:pPr>
              <w:pStyle w:val="Li"/>
            </w:pPr>
            <w:r w:rsidRPr="0031202C">
              <w:t>Filename</w:t>
            </w:r>
          </w:p>
        </w:tc>
        <w:tc>
          <w:tcPr>
            <w:tcW w:w="4788" w:type="dxa"/>
          </w:tcPr>
          <w:p w14:paraId="455A9E09" w14:textId="77777777" w:rsidR="001C416B" w:rsidRPr="0031202C" w:rsidRDefault="001C416B" w:rsidP="001C416B">
            <w:pPr>
              <w:pStyle w:val="Li"/>
            </w:pPr>
            <w:r w:rsidRPr="0031202C">
              <w:t xml:space="preserve"> modifier_KnockbackSelect.wav </w:t>
            </w:r>
          </w:p>
        </w:tc>
      </w:tr>
      <w:tr w:rsidR="001C416B" w:rsidRPr="0031202C" w14:paraId="0FEE7716" w14:textId="77777777" w:rsidTr="001C416B">
        <w:tc>
          <w:tcPr>
            <w:tcW w:w="4788" w:type="dxa"/>
          </w:tcPr>
          <w:p w14:paraId="45B4AE92" w14:textId="77777777" w:rsidR="001C416B" w:rsidRPr="0031202C" w:rsidRDefault="001C416B" w:rsidP="001C416B">
            <w:pPr>
              <w:pStyle w:val="Li"/>
            </w:pPr>
            <w:r w:rsidRPr="0031202C">
              <w:t>Wavebank</w:t>
            </w:r>
          </w:p>
        </w:tc>
        <w:tc>
          <w:tcPr>
            <w:tcW w:w="4788" w:type="dxa"/>
          </w:tcPr>
          <w:p w14:paraId="3F99F23A" w14:textId="77777777" w:rsidR="001C416B" w:rsidRPr="0031202C" w:rsidRDefault="001C416B" w:rsidP="001C416B">
            <w:pPr>
              <w:pStyle w:val="Li"/>
            </w:pPr>
            <w:r w:rsidRPr="0031202C">
              <w:t xml:space="preserve"> ModifierEffects.xwb </w:t>
            </w:r>
          </w:p>
        </w:tc>
      </w:tr>
      <w:tr w:rsidR="001C416B" w:rsidRPr="0031202C" w14:paraId="18DBA209" w14:textId="77777777" w:rsidTr="001C416B">
        <w:tc>
          <w:tcPr>
            <w:tcW w:w="4788" w:type="dxa"/>
          </w:tcPr>
          <w:p w14:paraId="4A5B3C91" w14:textId="77777777" w:rsidR="001C416B" w:rsidRPr="0031202C" w:rsidRDefault="001C416B" w:rsidP="001C416B">
            <w:pPr>
              <w:pStyle w:val="Li"/>
            </w:pPr>
            <w:r w:rsidRPr="0031202C">
              <w:t>Soundbank</w:t>
            </w:r>
          </w:p>
        </w:tc>
        <w:tc>
          <w:tcPr>
            <w:tcW w:w="4788" w:type="dxa"/>
          </w:tcPr>
          <w:p w14:paraId="292F5BA5" w14:textId="77777777" w:rsidR="001C416B" w:rsidRPr="0031202C" w:rsidRDefault="001C416B" w:rsidP="001C416B">
            <w:pPr>
              <w:pStyle w:val="Li"/>
            </w:pPr>
            <w:r w:rsidRPr="0031202C">
              <w:t xml:space="preserve"> ModifierEffects.xsb </w:t>
            </w:r>
          </w:p>
        </w:tc>
      </w:tr>
      <w:tr w:rsidR="001C416B" w:rsidRPr="0031202C" w14:paraId="5380877A" w14:textId="77777777" w:rsidTr="001C416B">
        <w:tc>
          <w:tcPr>
            <w:tcW w:w="4788" w:type="dxa"/>
          </w:tcPr>
          <w:p w14:paraId="3CE3E59F" w14:textId="77777777" w:rsidR="001C416B" w:rsidRPr="0031202C" w:rsidRDefault="001C416B" w:rsidP="001C416B">
            <w:pPr>
              <w:pStyle w:val="Li"/>
            </w:pPr>
            <w:r w:rsidRPr="0031202C">
              <w:t>Cue name</w:t>
            </w:r>
          </w:p>
        </w:tc>
        <w:tc>
          <w:tcPr>
            <w:tcW w:w="4788" w:type="dxa"/>
          </w:tcPr>
          <w:p w14:paraId="0DECE100" w14:textId="77777777" w:rsidR="001C416B" w:rsidRPr="0031202C" w:rsidRDefault="001C416B" w:rsidP="001C416B">
            <w:pPr>
              <w:pStyle w:val="Li"/>
            </w:pPr>
            <w:r w:rsidRPr="0031202C">
              <w:t xml:space="preserve"> modifier_KnockbackSelect </w:t>
            </w:r>
          </w:p>
        </w:tc>
      </w:tr>
    </w:tbl>
    <w:p w14:paraId="04DA424B" w14:textId="77777777" w:rsidR="001C416B" w:rsidRPr="0031202C" w:rsidRDefault="001C416B" w:rsidP="007977C0"/>
    <w:p w14:paraId="442DEB19" w14:textId="77777777" w:rsidR="001C416B" w:rsidRPr="007977C0" w:rsidRDefault="001C416B" w:rsidP="007977C0">
      <w:pPr>
        <w:jc w:val="center"/>
        <w:rPr>
          <w:b/>
          <w:i/>
          <w:u w:val="single"/>
        </w:rPr>
      </w:pPr>
      <w:r w:rsidRPr="007977C0">
        <w:rPr>
          <w:b/>
          <w:i/>
          <w:u w:val="single"/>
        </w:rPr>
        <w:t>Knockback Proximity</w:t>
      </w:r>
    </w:p>
    <w:tbl>
      <w:tblPr>
        <w:tblW w:w="0" w:type="auto"/>
        <w:tblLook w:val="04A0" w:firstRow="1" w:lastRow="0" w:firstColumn="1" w:lastColumn="0" w:noHBand="0" w:noVBand="1"/>
      </w:tblPr>
      <w:tblGrid>
        <w:gridCol w:w="4788"/>
        <w:gridCol w:w="4788"/>
      </w:tblGrid>
      <w:tr w:rsidR="001C416B" w:rsidRPr="0031202C" w14:paraId="3D6BEA3A" w14:textId="77777777" w:rsidTr="001C416B">
        <w:tc>
          <w:tcPr>
            <w:tcW w:w="4788" w:type="dxa"/>
          </w:tcPr>
          <w:p w14:paraId="30A0EC3C" w14:textId="77777777" w:rsidR="001C416B" w:rsidRPr="0031202C" w:rsidRDefault="001C416B" w:rsidP="001C416B">
            <w:pPr>
              <w:pStyle w:val="Li"/>
            </w:pPr>
            <w:r w:rsidRPr="0031202C">
              <w:t>Description</w:t>
            </w:r>
          </w:p>
        </w:tc>
        <w:tc>
          <w:tcPr>
            <w:tcW w:w="4788" w:type="dxa"/>
          </w:tcPr>
          <w:p w14:paraId="28937E95" w14:textId="77777777" w:rsidR="001C416B" w:rsidRPr="0031202C" w:rsidRDefault="001C416B" w:rsidP="001C416B">
            <w:pPr>
              <w:pStyle w:val="Li"/>
            </w:pPr>
            <w:r w:rsidRPr="0031202C">
              <w:t xml:space="preserve"> A quick ascending series of notes using a </w:t>
            </w:r>
            <w:r w:rsidRPr="0031202C">
              <w:lastRenderedPageBreak/>
              <w:t xml:space="preserve">vibraphone. Major key. </w:t>
            </w:r>
          </w:p>
        </w:tc>
      </w:tr>
      <w:tr w:rsidR="001C416B" w:rsidRPr="0031202C" w14:paraId="688A0528" w14:textId="77777777" w:rsidTr="001C416B">
        <w:tc>
          <w:tcPr>
            <w:tcW w:w="4788" w:type="dxa"/>
          </w:tcPr>
          <w:p w14:paraId="70059393" w14:textId="77777777" w:rsidR="001C416B" w:rsidRPr="0031202C" w:rsidRDefault="001C416B" w:rsidP="001C416B">
            <w:pPr>
              <w:pStyle w:val="Li"/>
            </w:pPr>
            <w:r w:rsidRPr="0031202C">
              <w:lastRenderedPageBreak/>
              <w:t>Play cue</w:t>
            </w:r>
          </w:p>
        </w:tc>
        <w:tc>
          <w:tcPr>
            <w:tcW w:w="4788" w:type="dxa"/>
          </w:tcPr>
          <w:p w14:paraId="20FB6CCF" w14:textId="77777777" w:rsidR="001C416B" w:rsidRPr="0031202C" w:rsidRDefault="001C416B" w:rsidP="001C416B">
            <w:pPr>
              <w:pStyle w:val="Li"/>
            </w:pPr>
            <w:r w:rsidRPr="0031202C">
              <w:t xml:space="preserve"> The player walks within the proximity radius of a Knockback modifier. </w:t>
            </w:r>
          </w:p>
        </w:tc>
      </w:tr>
      <w:tr w:rsidR="001C416B" w:rsidRPr="0031202C" w14:paraId="44321796" w14:textId="77777777" w:rsidTr="001C416B">
        <w:tc>
          <w:tcPr>
            <w:tcW w:w="4788" w:type="dxa"/>
          </w:tcPr>
          <w:p w14:paraId="11F4C612" w14:textId="77777777" w:rsidR="001C416B" w:rsidRPr="0031202C" w:rsidRDefault="001C416B" w:rsidP="001C416B">
            <w:pPr>
              <w:pStyle w:val="Li"/>
            </w:pPr>
            <w:r w:rsidRPr="0031202C">
              <w:t>Source</w:t>
            </w:r>
          </w:p>
        </w:tc>
        <w:tc>
          <w:tcPr>
            <w:tcW w:w="4788" w:type="dxa"/>
          </w:tcPr>
          <w:p w14:paraId="765F61A6" w14:textId="77777777" w:rsidR="001C416B" w:rsidRPr="0031202C" w:rsidRDefault="001C416B" w:rsidP="001C416B">
            <w:pPr>
              <w:pStyle w:val="Li"/>
            </w:pPr>
            <w:r w:rsidRPr="0031202C">
              <w:t xml:space="preserve"> Synthesizer </w:t>
            </w:r>
          </w:p>
        </w:tc>
      </w:tr>
      <w:tr w:rsidR="001C416B" w:rsidRPr="0031202C" w14:paraId="37CE9F1F" w14:textId="77777777" w:rsidTr="001C416B">
        <w:tc>
          <w:tcPr>
            <w:tcW w:w="4788" w:type="dxa"/>
          </w:tcPr>
          <w:p w14:paraId="50BFC01D" w14:textId="77777777" w:rsidR="001C416B" w:rsidRPr="0031202C" w:rsidRDefault="001C416B" w:rsidP="001C416B">
            <w:pPr>
              <w:pStyle w:val="Li"/>
            </w:pPr>
            <w:r w:rsidRPr="0031202C">
              <w:t>Length</w:t>
            </w:r>
          </w:p>
        </w:tc>
        <w:tc>
          <w:tcPr>
            <w:tcW w:w="4788" w:type="dxa"/>
          </w:tcPr>
          <w:p w14:paraId="673A0494" w14:textId="77777777" w:rsidR="001C416B" w:rsidRPr="0031202C" w:rsidRDefault="001C416B" w:rsidP="001C416B">
            <w:pPr>
              <w:pStyle w:val="Li"/>
            </w:pPr>
            <w:r w:rsidRPr="0031202C">
              <w:t xml:space="preserve"> 0.2 seconds </w:t>
            </w:r>
          </w:p>
        </w:tc>
      </w:tr>
      <w:tr w:rsidR="001C416B" w:rsidRPr="0031202C" w14:paraId="7DD43DBC" w14:textId="77777777" w:rsidTr="001C416B">
        <w:tc>
          <w:tcPr>
            <w:tcW w:w="4788" w:type="dxa"/>
          </w:tcPr>
          <w:p w14:paraId="0CBB3DAF" w14:textId="77777777" w:rsidR="001C416B" w:rsidRPr="0031202C" w:rsidRDefault="001C416B" w:rsidP="001C416B">
            <w:pPr>
              <w:pStyle w:val="Li"/>
            </w:pPr>
            <w:r w:rsidRPr="0031202C">
              <w:t>Loops</w:t>
            </w:r>
          </w:p>
        </w:tc>
        <w:tc>
          <w:tcPr>
            <w:tcW w:w="4788" w:type="dxa"/>
          </w:tcPr>
          <w:p w14:paraId="063A18C0" w14:textId="77777777" w:rsidR="001C416B" w:rsidRPr="0031202C" w:rsidRDefault="001C416B" w:rsidP="001C416B">
            <w:pPr>
              <w:pStyle w:val="Li"/>
            </w:pPr>
            <w:r w:rsidRPr="0031202C">
              <w:t xml:space="preserve"> No </w:t>
            </w:r>
          </w:p>
        </w:tc>
      </w:tr>
      <w:tr w:rsidR="001C416B" w:rsidRPr="0031202C" w14:paraId="0360B378" w14:textId="77777777" w:rsidTr="001C416B">
        <w:tc>
          <w:tcPr>
            <w:tcW w:w="4788" w:type="dxa"/>
          </w:tcPr>
          <w:p w14:paraId="52515A25" w14:textId="77777777" w:rsidR="001C416B" w:rsidRPr="0031202C" w:rsidRDefault="001C416B" w:rsidP="001C416B">
            <w:pPr>
              <w:pStyle w:val="Li"/>
            </w:pPr>
            <w:r w:rsidRPr="0031202C">
              <w:t>3D positional</w:t>
            </w:r>
          </w:p>
        </w:tc>
        <w:tc>
          <w:tcPr>
            <w:tcW w:w="4788" w:type="dxa"/>
          </w:tcPr>
          <w:p w14:paraId="15FC193B" w14:textId="77777777" w:rsidR="001C416B" w:rsidRPr="0031202C" w:rsidRDefault="001C416B" w:rsidP="001C416B">
            <w:pPr>
              <w:pStyle w:val="Li"/>
            </w:pPr>
            <w:r w:rsidRPr="0031202C">
              <w:t xml:space="preserve"> Yes </w:t>
            </w:r>
          </w:p>
        </w:tc>
      </w:tr>
      <w:tr w:rsidR="001C416B" w:rsidRPr="0031202C" w14:paraId="79D72812" w14:textId="77777777" w:rsidTr="001C416B">
        <w:tc>
          <w:tcPr>
            <w:tcW w:w="4788" w:type="dxa"/>
          </w:tcPr>
          <w:p w14:paraId="2FD1BD90" w14:textId="77777777" w:rsidR="001C416B" w:rsidRPr="0031202C" w:rsidRDefault="001C416B" w:rsidP="001C416B">
            <w:pPr>
              <w:pStyle w:val="Li"/>
            </w:pPr>
            <w:r w:rsidRPr="0031202C">
              <w:t>Others can hear</w:t>
            </w:r>
          </w:p>
        </w:tc>
        <w:tc>
          <w:tcPr>
            <w:tcW w:w="4788" w:type="dxa"/>
          </w:tcPr>
          <w:p w14:paraId="1C621548" w14:textId="77777777" w:rsidR="001C416B" w:rsidRPr="0031202C" w:rsidRDefault="001C416B" w:rsidP="001C416B">
            <w:pPr>
              <w:pStyle w:val="Li"/>
            </w:pPr>
            <w:r w:rsidRPr="0031202C">
              <w:t xml:space="preserve"> Yes </w:t>
            </w:r>
          </w:p>
        </w:tc>
      </w:tr>
      <w:tr w:rsidR="001C416B" w:rsidRPr="0031202C" w14:paraId="3E64DE50" w14:textId="77777777" w:rsidTr="001C416B">
        <w:tc>
          <w:tcPr>
            <w:tcW w:w="4788" w:type="dxa"/>
          </w:tcPr>
          <w:p w14:paraId="4E292E3A" w14:textId="77777777" w:rsidR="001C416B" w:rsidRPr="0031202C" w:rsidRDefault="001C416B" w:rsidP="001C416B">
            <w:pPr>
              <w:pStyle w:val="Li"/>
            </w:pPr>
            <w:r w:rsidRPr="0031202C">
              <w:t>Filename</w:t>
            </w:r>
          </w:p>
        </w:tc>
        <w:tc>
          <w:tcPr>
            <w:tcW w:w="4788" w:type="dxa"/>
          </w:tcPr>
          <w:p w14:paraId="1CDF524C" w14:textId="77777777" w:rsidR="001C416B" w:rsidRPr="0031202C" w:rsidRDefault="001C416B" w:rsidP="001C416B">
            <w:pPr>
              <w:pStyle w:val="Li"/>
            </w:pPr>
            <w:r w:rsidRPr="0031202C">
              <w:t xml:space="preserve"> modifier_KnockbackProximity.wav </w:t>
            </w:r>
          </w:p>
        </w:tc>
      </w:tr>
      <w:tr w:rsidR="001C416B" w:rsidRPr="0031202C" w14:paraId="71193986" w14:textId="77777777" w:rsidTr="001C416B">
        <w:tc>
          <w:tcPr>
            <w:tcW w:w="4788" w:type="dxa"/>
          </w:tcPr>
          <w:p w14:paraId="3EB17F73" w14:textId="77777777" w:rsidR="001C416B" w:rsidRPr="0031202C" w:rsidRDefault="001C416B" w:rsidP="001C416B">
            <w:pPr>
              <w:pStyle w:val="Li"/>
            </w:pPr>
            <w:r w:rsidRPr="0031202C">
              <w:t>Wavebank</w:t>
            </w:r>
          </w:p>
        </w:tc>
        <w:tc>
          <w:tcPr>
            <w:tcW w:w="4788" w:type="dxa"/>
          </w:tcPr>
          <w:p w14:paraId="3A733732" w14:textId="77777777" w:rsidR="001C416B" w:rsidRPr="0031202C" w:rsidRDefault="001C416B" w:rsidP="001C416B">
            <w:pPr>
              <w:pStyle w:val="Li"/>
            </w:pPr>
            <w:r w:rsidRPr="0031202C">
              <w:t xml:space="preserve"> ModifierEffects.xwb </w:t>
            </w:r>
          </w:p>
        </w:tc>
      </w:tr>
      <w:tr w:rsidR="001C416B" w:rsidRPr="0031202C" w14:paraId="68FD1DC0" w14:textId="77777777" w:rsidTr="001C416B">
        <w:tc>
          <w:tcPr>
            <w:tcW w:w="4788" w:type="dxa"/>
          </w:tcPr>
          <w:p w14:paraId="6FC0CB01" w14:textId="77777777" w:rsidR="001C416B" w:rsidRPr="0031202C" w:rsidRDefault="001C416B" w:rsidP="001C416B">
            <w:pPr>
              <w:pStyle w:val="Li"/>
            </w:pPr>
            <w:r w:rsidRPr="0031202C">
              <w:t>Soundbank</w:t>
            </w:r>
          </w:p>
        </w:tc>
        <w:tc>
          <w:tcPr>
            <w:tcW w:w="4788" w:type="dxa"/>
          </w:tcPr>
          <w:p w14:paraId="5238D2D5" w14:textId="77777777" w:rsidR="001C416B" w:rsidRPr="0031202C" w:rsidRDefault="001C416B" w:rsidP="001C416B">
            <w:pPr>
              <w:pStyle w:val="Li"/>
            </w:pPr>
            <w:r w:rsidRPr="0031202C">
              <w:t xml:space="preserve"> ModifierEffects.xsb </w:t>
            </w:r>
          </w:p>
        </w:tc>
      </w:tr>
      <w:tr w:rsidR="001C416B" w:rsidRPr="0031202C" w14:paraId="41FF0F08" w14:textId="77777777" w:rsidTr="001C416B">
        <w:tc>
          <w:tcPr>
            <w:tcW w:w="4788" w:type="dxa"/>
          </w:tcPr>
          <w:p w14:paraId="516B4FED" w14:textId="77777777" w:rsidR="001C416B" w:rsidRPr="0031202C" w:rsidRDefault="001C416B" w:rsidP="001C416B">
            <w:pPr>
              <w:pStyle w:val="Li"/>
            </w:pPr>
            <w:r w:rsidRPr="0031202C">
              <w:t>Cue name</w:t>
            </w:r>
          </w:p>
        </w:tc>
        <w:tc>
          <w:tcPr>
            <w:tcW w:w="4788" w:type="dxa"/>
          </w:tcPr>
          <w:p w14:paraId="1CE616A2" w14:textId="77777777" w:rsidR="001C416B" w:rsidRPr="0031202C" w:rsidRDefault="001C416B" w:rsidP="001C416B">
            <w:pPr>
              <w:pStyle w:val="Li"/>
            </w:pPr>
            <w:r w:rsidRPr="0031202C">
              <w:t xml:space="preserve"> modifier_KnockbackProximity </w:t>
            </w:r>
          </w:p>
        </w:tc>
      </w:tr>
    </w:tbl>
    <w:p w14:paraId="70F07900" w14:textId="77777777" w:rsidR="001C416B" w:rsidRPr="0031202C" w:rsidRDefault="001C416B" w:rsidP="007977C0"/>
    <w:p w14:paraId="545EDFB2" w14:textId="77777777" w:rsidR="001C416B" w:rsidRPr="007977C0" w:rsidRDefault="001C416B" w:rsidP="007977C0">
      <w:pPr>
        <w:jc w:val="center"/>
        <w:rPr>
          <w:b/>
          <w:i/>
          <w:u w:val="single"/>
        </w:rPr>
      </w:pPr>
      <w:r w:rsidRPr="007977C0">
        <w:rPr>
          <w:b/>
          <w:i/>
          <w:u w:val="single"/>
        </w:rPr>
        <w:t>Knockback Trigger</w:t>
      </w:r>
    </w:p>
    <w:tbl>
      <w:tblPr>
        <w:tblW w:w="0" w:type="auto"/>
        <w:tblLook w:val="04A0" w:firstRow="1" w:lastRow="0" w:firstColumn="1" w:lastColumn="0" w:noHBand="0" w:noVBand="1"/>
      </w:tblPr>
      <w:tblGrid>
        <w:gridCol w:w="4788"/>
        <w:gridCol w:w="4788"/>
      </w:tblGrid>
      <w:tr w:rsidR="001C416B" w:rsidRPr="0031202C" w14:paraId="02E6BB6D" w14:textId="77777777" w:rsidTr="001C416B">
        <w:tc>
          <w:tcPr>
            <w:tcW w:w="4788" w:type="dxa"/>
          </w:tcPr>
          <w:p w14:paraId="56B8A2AE" w14:textId="77777777" w:rsidR="001C416B" w:rsidRPr="0031202C" w:rsidRDefault="001C416B" w:rsidP="001C416B">
            <w:pPr>
              <w:pStyle w:val="Li"/>
            </w:pPr>
            <w:r w:rsidRPr="0031202C">
              <w:t>Description</w:t>
            </w:r>
          </w:p>
        </w:tc>
        <w:tc>
          <w:tcPr>
            <w:tcW w:w="4788" w:type="dxa"/>
          </w:tcPr>
          <w:p w14:paraId="0445C016" w14:textId="77777777" w:rsidR="001C416B" w:rsidRPr="0031202C" w:rsidRDefault="001C416B" w:rsidP="001C416B">
            <w:pPr>
              <w:pStyle w:val="Li"/>
            </w:pPr>
            <w:r w:rsidRPr="0031202C">
              <w:t xml:space="preserve"> A quick, loud ascending series of notes using a vibraphone. Minor key. </w:t>
            </w:r>
          </w:p>
        </w:tc>
      </w:tr>
      <w:tr w:rsidR="001C416B" w:rsidRPr="0031202C" w14:paraId="6813E4FF" w14:textId="77777777" w:rsidTr="001C416B">
        <w:tc>
          <w:tcPr>
            <w:tcW w:w="4788" w:type="dxa"/>
          </w:tcPr>
          <w:p w14:paraId="68B0F73F" w14:textId="77777777" w:rsidR="001C416B" w:rsidRPr="0031202C" w:rsidRDefault="001C416B" w:rsidP="001C416B">
            <w:pPr>
              <w:pStyle w:val="Li"/>
            </w:pPr>
            <w:r w:rsidRPr="0031202C">
              <w:t>Play cue</w:t>
            </w:r>
          </w:p>
        </w:tc>
        <w:tc>
          <w:tcPr>
            <w:tcW w:w="4788" w:type="dxa"/>
          </w:tcPr>
          <w:p w14:paraId="680A23FF" w14:textId="77777777" w:rsidR="001C416B" w:rsidRPr="0031202C" w:rsidRDefault="001C416B" w:rsidP="001C416B">
            <w:pPr>
              <w:pStyle w:val="Li"/>
            </w:pPr>
            <w:r w:rsidRPr="0031202C">
              <w:t xml:space="preserve"> The Knockback modifier is triggered. </w:t>
            </w:r>
          </w:p>
        </w:tc>
      </w:tr>
      <w:tr w:rsidR="001C416B" w:rsidRPr="0031202C" w14:paraId="0768E0E0" w14:textId="77777777" w:rsidTr="001C416B">
        <w:tc>
          <w:tcPr>
            <w:tcW w:w="4788" w:type="dxa"/>
          </w:tcPr>
          <w:p w14:paraId="5E44F209" w14:textId="77777777" w:rsidR="001C416B" w:rsidRPr="0031202C" w:rsidRDefault="001C416B" w:rsidP="001C416B">
            <w:pPr>
              <w:pStyle w:val="Li"/>
            </w:pPr>
            <w:r w:rsidRPr="0031202C">
              <w:t>Source</w:t>
            </w:r>
          </w:p>
        </w:tc>
        <w:tc>
          <w:tcPr>
            <w:tcW w:w="4788" w:type="dxa"/>
          </w:tcPr>
          <w:p w14:paraId="16063696" w14:textId="77777777" w:rsidR="001C416B" w:rsidRPr="0031202C" w:rsidRDefault="001C416B" w:rsidP="001C416B">
            <w:pPr>
              <w:pStyle w:val="Li"/>
            </w:pPr>
            <w:r w:rsidRPr="0031202C">
              <w:t xml:space="preserve"> Synthesizer </w:t>
            </w:r>
          </w:p>
        </w:tc>
      </w:tr>
      <w:tr w:rsidR="001C416B" w:rsidRPr="0031202C" w14:paraId="30266004" w14:textId="77777777" w:rsidTr="001C416B">
        <w:tc>
          <w:tcPr>
            <w:tcW w:w="4788" w:type="dxa"/>
          </w:tcPr>
          <w:p w14:paraId="5D87B6AF" w14:textId="77777777" w:rsidR="001C416B" w:rsidRPr="0031202C" w:rsidRDefault="001C416B" w:rsidP="001C416B">
            <w:pPr>
              <w:pStyle w:val="Li"/>
            </w:pPr>
            <w:r w:rsidRPr="0031202C">
              <w:t>Length</w:t>
            </w:r>
          </w:p>
        </w:tc>
        <w:tc>
          <w:tcPr>
            <w:tcW w:w="4788" w:type="dxa"/>
          </w:tcPr>
          <w:p w14:paraId="3A783217" w14:textId="77777777" w:rsidR="001C416B" w:rsidRPr="0031202C" w:rsidRDefault="001C416B" w:rsidP="001C416B">
            <w:pPr>
              <w:pStyle w:val="Li"/>
            </w:pPr>
            <w:r w:rsidRPr="0031202C">
              <w:t xml:space="preserve"> 0.2 seconds </w:t>
            </w:r>
          </w:p>
        </w:tc>
      </w:tr>
      <w:tr w:rsidR="001C416B" w:rsidRPr="0031202C" w14:paraId="463DDE8F" w14:textId="77777777" w:rsidTr="001C416B">
        <w:tc>
          <w:tcPr>
            <w:tcW w:w="4788" w:type="dxa"/>
          </w:tcPr>
          <w:p w14:paraId="4B3E541E" w14:textId="77777777" w:rsidR="001C416B" w:rsidRPr="0031202C" w:rsidRDefault="001C416B" w:rsidP="001C416B">
            <w:pPr>
              <w:pStyle w:val="Li"/>
            </w:pPr>
            <w:r w:rsidRPr="0031202C">
              <w:t>Loops</w:t>
            </w:r>
          </w:p>
        </w:tc>
        <w:tc>
          <w:tcPr>
            <w:tcW w:w="4788" w:type="dxa"/>
          </w:tcPr>
          <w:p w14:paraId="312DD47F" w14:textId="77777777" w:rsidR="001C416B" w:rsidRPr="0031202C" w:rsidRDefault="001C416B" w:rsidP="001C416B">
            <w:pPr>
              <w:pStyle w:val="Li"/>
            </w:pPr>
            <w:r w:rsidRPr="0031202C">
              <w:t xml:space="preserve"> No </w:t>
            </w:r>
          </w:p>
        </w:tc>
      </w:tr>
      <w:tr w:rsidR="001C416B" w:rsidRPr="0031202C" w14:paraId="0F99056A" w14:textId="77777777" w:rsidTr="001C416B">
        <w:tc>
          <w:tcPr>
            <w:tcW w:w="4788" w:type="dxa"/>
          </w:tcPr>
          <w:p w14:paraId="4E8FE64B" w14:textId="77777777" w:rsidR="001C416B" w:rsidRPr="0031202C" w:rsidRDefault="001C416B" w:rsidP="001C416B">
            <w:pPr>
              <w:pStyle w:val="Li"/>
            </w:pPr>
            <w:r w:rsidRPr="0031202C">
              <w:t>3D positional</w:t>
            </w:r>
          </w:p>
        </w:tc>
        <w:tc>
          <w:tcPr>
            <w:tcW w:w="4788" w:type="dxa"/>
          </w:tcPr>
          <w:p w14:paraId="0182BCFE" w14:textId="77777777" w:rsidR="001C416B" w:rsidRPr="0031202C" w:rsidRDefault="001C416B" w:rsidP="001C416B">
            <w:pPr>
              <w:pStyle w:val="Li"/>
            </w:pPr>
            <w:r w:rsidRPr="0031202C">
              <w:t xml:space="preserve"> Yes </w:t>
            </w:r>
          </w:p>
        </w:tc>
      </w:tr>
      <w:tr w:rsidR="001C416B" w:rsidRPr="0031202C" w14:paraId="6E4E8A7A" w14:textId="77777777" w:rsidTr="001C416B">
        <w:tc>
          <w:tcPr>
            <w:tcW w:w="4788" w:type="dxa"/>
          </w:tcPr>
          <w:p w14:paraId="7C715C44" w14:textId="77777777" w:rsidR="001C416B" w:rsidRPr="0031202C" w:rsidRDefault="001C416B" w:rsidP="001C416B">
            <w:pPr>
              <w:pStyle w:val="Li"/>
            </w:pPr>
            <w:r w:rsidRPr="0031202C">
              <w:t>Others can hear</w:t>
            </w:r>
          </w:p>
        </w:tc>
        <w:tc>
          <w:tcPr>
            <w:tcW w:w="4788" w:type="dxa"/>
          </w:tcPr>
          <w:p w14:paraId="23EDA137" w14:textId="77777777" w:rsidR="001C416B" w:rsidRPr="0031202C" w:rsidRDefault="001C416B" w:rsidP="001C416B">
            <w:pPr>
              <w:pStyle w:val="Li"/>
            </w:pPr>
            <w:r w:rsidRPr="0031202C">
              <w:t xml:space="preserve"> Yes </w:t>
            </w:r>
          </w:p>
        </w:tc>
      </w:tr>
      <w:tr w:rsidR="001C416B" w:rsidRPr="0031202C" w14:paraId="1BECF7B9" w14:textId="77777777" w:rsidTr="001C416B">
        <w:tc>
          <w:tcPr>
            <w:tcW w:w="4788" w:type="dxa"/>
          </w:tcPr>
          <w:p w14:paraId="56235FCF" w14:textId="77777777" w:rsidR="001C416B" w:rsidRPr="0031202C" w:rsidRDefault="001C416B" w:rsidP="001C416B">
            <w:pPr>
              <w:pStyle w:val="Li"/>
            </w:pPr>
            <w:r w:rsidRPr="0031202C">
              <w:t>Filename</w:t>
            </w:r>
          </w:p>
        </w:tc>
        <w:tc>
          <w:tcPr>
            <w:tcW w:w="4788" w:type="dxa"/>
          </w:tcPr>
          <w:p w14:paraId="261F5AD9" w14:textId="77777777" w:rsidR="001C416B" w:rsidRPr="0031202C" w:rsidRDefault="001C416B" w:rsidP="001C416B">
            <w:pPr>
              <w:pStyle w:val="Li"/>
            </w:pPr>
            <w:r w:rsidRPr="0031202C">
              <w:t xml:space="preserve"> modifier_KnockbackTrigger.wav </w:t>
            </w:r>
          </w:p>
        </w:tc>
      </w:tr>
      <w:tr w:rsidR="001C416B" w:rsidRPr="0031202C" w14:paraId="1A549B71" w14:textId="77777777" w:rsidTr="001C416B">
        <w:tc>
          <w:tcPr>
            <w:tcW w:w="4788" w:type="dxa"/>
          </w:tcPr>
          <w:p w14:paraId="6CE83338" w14:textId="77777777" w:rsidR="001C416B" w:rsidRPr="0031202C" w:rsidRDefault="001C416B" w:rsidP="001C416B">
            <w:pPr>
              <w:pStyle w:val="Li"/>
            </w:pPr>
            <w:r w:rsidRPr="0031202C">
              <w:t>Wavebank</w:t>
            </w:r>
          </w:p>
        </w:tc>
        <w:tc>
          <w:tcPr>
            <w:tcW w:w="4788" w:type="dxa"/>
          </w:tcPr>
          <w:p w14:paraId="2301E255" w14:textId="77777777" w:rsidR="001C416B" w:rsidRPr="0031202C" w:rsidRDefault="001C416B" w:rsidP="001C416B">
            <w:pPr>
              <w:pStyle w:val="Li"/>
            </w:pPr>
            <w:r w:rsidRPr="0031202C">
              <w:t xml:space="preserve"> ModifierEffects.xwb </w:t>
            </w:r>
          </w:p>
        </w:tc>
      </w:tr>
      <w:tr w:rsidR="001C416B" w:rsidRPr="0031202C" w14:paraId="22E3759C" w14:textId="77777777" w:rsidTr="001C416B">
        <w:tc>
          <w:tcPr>
            <w:tcW w:w="4788" w:type="dxa"/>
          </w:tcPr>
          <w:p w14:paraId="3ADBF93F" w14:textId="77777777" w:rsidR="001C416B" w:rsidRPr="0031202C" w:rsidRDefault="001C416B" w:rsidP="001C416B">
            <w:pPr>
              <w:pStyle w:val="Li"/>
            </w:pPr>
            <w:r w:rsidRPr="0031202C">
              <w:t>Soundbank</w:t>
            </w:r>
          </w:p>
        </w:tc>
        <w:tc>
          <w:tcPr>
            <w:tcW w:w="4788" w:type="dxa"/>
          </w:tcPr>
          <w:p w14:paraId="23F5AC65" w14:textId="77777777" w:rsidR="001C416B" w:rsidRPr="0031202C" w:rsidRDefault="001C416B" w:rsidP="001C416B">
            <w:pPr>
              <w:pStyle w:val="Li"/>
            </w:pPr>
            <w:r w:rsidRPr="0031202C">
              <w:t xml:space="preserve"> ModifierEffects.xsb </w:t>
            </w:r>
          </w:p>
        </w:tc>
      </w:tr>
      <w:tr w:rsidR="001C416B" w:rsidRPr="0031202C" w14:paraId="72409E59" w14:textId="77777777" w:rsidTr="001C416B">
        <w:tc>
          <w:tcPr>
            <w:tcW w:w="4788" w:type="dxa"/>
          </w:tcPr>
          <w:p w14:paraId="0B23B020" w14:textId="77777777" w:rsidR="001C416B" w:rsidRPr="0031202C" w:rsidRDefault="001C416B" w:rsidP="001C416B">
            <w:pPr>
              <w:pStyle w:val="Li"/>
            </w:pPr>
            <w:r w:rsidRPr="0031202C">
              <w:t>Cue name</w:t>
            </w:r>
          </w:p>
        </w:tc>
        <w:tc>
          <w:tcPr>
            <w:tcW w:w="4788" w:type="dxa"/>
          </w:tcPr>
          <w:p w14:paraId="732875EB" w14:textId="77777777" w:rsidR="001C416B" w:rsidRPr="0031202C" w:rsidRDefault="001C416B" w:rsidP="001C416B">
            <w:pPr>
              <w:pStyle w:val="Li"/>
            </w:pPr>
            <w:r w:rsidRPr="0031202C">
              <w:t xml:space="preserve"> modifier_KnockbackTrigger </w:t>
            </w:r>
          </w:p>
        </w:tc>
      </w:tr>
    </w:tbl>
    <w:p w14:paraId="34079E6A" w14:textId="77777777" w:rsidR="001C416B" w:rsidRPr="0031202C" w:rsidRDefault="001C416B" w:rsidP="007977C0"/>
    <w:p w14:paraId="23551982" w14:textId="77777777" w:rsidR="001C416B" w:rsidRPr="007977C0" w:rsidRDefault="001C416B" w:rsidP="007977C0">
      <w:pPr>
        <w:pStyle w:val="Heading4"/>
      </w:pPr>
      <w:bookmarkStart w:id="591" w:name="_Toc256375376"/>
      <w:r w:rsidRPr="007977C0">
        <w:t>Accelerator</w:t>
      </w:r>
      <w:bookmarkEnd w:id="591"/>
    </w:p>
    <w:p w14:paraId="12C05144" w14:textId="77777777" w:rsidR="001C416B" w:rsidRPr="007977C0" w:rsidRDefault="001C416B" w:rsidP="007977C0">
      <w:pPr>
        <w:jc w:val="center"/>
        <w:rPr>
          <w:b/>
          <w:i/>
          <w:u w:val="single"/>
        </w:rPr>
      </w:pPr>
      <w:r w:rsidRPr="007977C0">
        <w:rPr>
          <w:b/>
          <w:i/>
          <w:u w:val="single"/>
        </w:rPr>
        <w:t>Accelerator Select</w:t>
      </w:r>
    </w:p>
    <w:tbl>
      <w:tblPr>
        <w:tblW w:w="0" w:type="auto"/>
        <w:tblLook w:val="04A0" w:firstRow="1" w:lastRow="0" w:firstColumn="1" w:lastColumn="0" w:noHBand="0" w:noVBand="1"/>
      </w:tblPr>
      <w:tblGrid>
        <w:gridCol w:w="4788"/>
        <w:gridCol w:w="4788"/>
      </w:tblGrid>
      <w:tr w:rsidR="001C416B" w:rsidRPr="0031202C" w14:paraId="7B23E2D0" w14:textId="77777777" w:rsidTr="001C416B">
        <w:tc>
          <w:tcPr>
            <w:tcW w:w="4788" w:type="dxa"/>
          </w:tcPr>
          <w:p w14:paraId="76FA6AA7" w14:textId="77777777" w:rsidR="001C416B" w:rsidRPr="0031202C" w:rsidRDefault="001C416B" w:rsidP="001C416B">
            <w:pPr>
              <w:pStyle w:val="Li"/>
            </w:pPr>
            <w:r w:rsidRPr="0031202C">
              <w:t>Description</w:t>
            </w:r>
          </w:p>
        </w:tc>
        <w:tc>
          <w:tcPr>
            <w:tcW w:w="4788" w:type="dxa"/>
          </w:tcPr>
          <w:p w14:paraId="7FDA7769" w14:textId="77777777" w:rsidR="001C416B" w:rsidRPr="0031202C" w:rsidRDefault="001C416B" w:rsidP="001C416B">
            <w:pPr>
              <w:pStyle w:val="Li"/>
            </w:pPr>
            <w:r w:rsidRPr="0031202C">
              <w:t xml:space="preserve"> A short whoosh and metal against material as the player pulls out the modifier gun. A single note using a piccolo when the modifier cartridge is inserted. </w:t>
            </w:r>
          </w:p>
        </w:tc>
      </w:tr>
      <w:tr w:rsidR="001C416B" w:rsidRPr="0031202C" w14:paraId="48150A8B" w14:textId="77777777" w:rsidTr="001C416B">
        <w:tc>
          <w:tcPr>
            <w:tcW w:w="4788" w:type="dxa"/>
          </w:tcPr>
          <w:p w14:paraId="2AC14684" w14:textId="77777777" w:rsidR="001C416B" w:rsidRPr="0031202C" w:rsidRDefault="001C416B" w:rsidP="001C416B">
            <w:pPr>
              <w:pStyle w:val="Li"/>
            </w:pPr>
            <w:r w:rsidRPr="0031202C">
              <w:t>Play cue</w:t>
            </w:r>
          </w:p>
        </w:tc>
        <w:tc>
          <w:tcPr>
            <w:tcW w:w="4788" w:type="dxa"/>
          </w:tcPr>
          <w:p w14:paraId="53BB00A8" w14:textId="77777777" w:rsidR="001C416B" w:rsidRPr="0031202C" w:rsidRDefault="001C416B" w:rsidP="001C416B">
            <w:pPr>
              <w:pStyle w:val="Li"/>
            </w:pPr>
            <w:r w:rsidRPr="0031202C">
              <w:t xml:space="preserve"> The Accelerator modifier is selected. </w:t>
            </w:r>
          </w:p>
        </w:tc>
      </w:tr>
      <w:tr w:rsidR="001C416B" w:rsidRPr="0031202C" w14:paraId="6B5CEFE4" w14:textId="77777777" w:rsidTr="001C416B">
        <w:tc>
          <w:tcPr>
            <w:tcW w:w="4788" w:type="dxa"/>
          </w:tcPr>
          <w:p w14:paraId="6A424458" w14:textId="77777777" w:rsidR="001C416B" w:rsidRPr="0031202C" w:rsidRDefault="001C416B" w:rsidP="001C416B">
            <w:pPr>
              <w:pStyle w:val="Li"/>
            </w:pPr>
            <w:r w:rsidRPr="0031202C">
              <w:t>Source</w:t>
            </w:r>
          </w:p>
        </w:tc>
        <w:tc>
          <w:tcPr>
            <w:tcW w:w="4788" w:type="dxa"/>
          </w:tcPr>
          <w:p w14:paraId="0B44D99C" w14:textId="77777777" w:rsidR="001C416B" w:rsidRPr="0031202C" w:rsidRDefault="001C416B" w:rsidP="001C416B">
            <w:pPr>
              <w:pStyle w:val="Li"/>
            </w:pPr>
            <w:r w:rsidRPr="0031202C">
              <w:t xml:space="preserve"> Synthesizer and Foley </w:t>
            </w:r>
          </w:p>
        </w:tc>
      </w:tr>
      <w:tr w:rsidR="001C416B" w:rsidRPr="0031202C" w14:paraId="2049AB98" w14:textId="77777777" w:rsidTr="001C416B">
        <w:tc>
          <w:tcPr>
            <w:tcW w:w="4788" w:type="dxa"/>
          </w:tcPr>
          <w:p w14:paraId="676BDCD6" w14:textId="77777777" w:rsidR="001C416B" w:rsidRPr="0031202C" w:rsidRDefault="001C416B" w:rsidP="001C416B">
            <w:pPr>
              <w:pStyle w:val="Li"/>
            </w:pPr>
            <w:r w:rsidRPr="0031202C">
              <w:t>Length</w:t>
            </w:r>
          </w:p>
        </w:tc>
        <w:tc>
          <w:tcPr>
            <w:tcW w:w="4788" w:type="dxa"/>
          </w:tcPr>
          <w:p w14:paraId="3003E3DF" w14:textId="77777777" w:rsidR="001C416B" w:rsidRPr="0031202C" w:rsidRDefault="001C416B" w:rsidP="001C416B">
            <w:pPr>
              <w:pStyle w:val="Li"/>
            </w:pPr>
            <w:r w:rsidRPr="0031202C">
              <w:t xml:space="preserve"> 0.5 seconds </w:t>
            </w:r>
          </w:p>
        </w:tc>
      </w:tr>
      <w:tr w:rsidR="001C416B" w:rsidRPr="0031202C" w14:paraId="535E3ADB" w14:textId="77777777" w:rsidTr="001C416B">
        <w:tc>
          <w:tcPr>
            <w:tcW w:w="4788" w:type="dxa"/>
          </w:tcPr>
          <w:p w14:paraId="4548A7EE" w14:textId="77777777" w:rsidR="001C416B" w:rsidRPr="0031202C" w:rsidRDefault="001C416B" w:rsidP="001C416B">
            <w:pPr>
              <w:pStyle w:val="Li"/>
            </w:pPr>
            <w:r w:rsidRPr="0031202C">
              <w:t>Loops</w:t>
            </w:r>
          </w:p>
        </w:tc>
        <w:tc>
          <w:tcPr>
            <w:tcW w:w="4788" w:type="dxa"/>
          </w:tcPr>
          <w:p w14:paraId="0F5F3AC4" w14:textId="77777777" w:rsidR="001C416B" w:rsidRPr="0031202C" w:rsidRDefault="001C416B" w:rsidP="001C416B">
            <w:pPr>
              <w:pStyle w:val="Li"/>
            </w:pPr>
            <w:r w:rsidRPr="0031202C">
              <w:t xml:space="preserve"> No </w:t>
            </w:r>
          </w:p>
        </w:tc>
      </w:tr>
      <w:tr w:rsidR="001C416B" w:rsidRPr="0031202C" w14:paraId="37529F05" w14:textId="77777777" w:rsidTr="001C416B">
        <w:tc>
          <w:tcPr>
            <w:tcW w:w="4788" w:type="dxa"/>
          </w:tcPr>
          <w:p w14:paraId="6104D29A" w14:textId="77777777" w:rsidR="001C416B" w:rsidRPr="0031202C" w:rsidRDefault="001C416B" w:rsidP="001C416B">
            <w:pPr>
              <w:pStyle w:val="Li"/>
            </w:pPr>
            <w:r w:rsidRPr="0031202C">
              <w:t>3D positional</w:t>
            </w:r>
          </w:p>
        </w:tc>
        <w:tc>
          <w:tcPr>
            <w:tcW w:w="4788" w:type="dxa"/>
          </w:tcPr>
          <w:p w14:paraId="11103F21" w14:textId="77777777" w:rsidR="001C416B" w:rsidRPr="0031202C" w:rsidRDefault="001C416B" w:rsidP="001C416B">
            <w:pPr>
              <w:pStyle w:val="Li"/>
            </w:pPr>
            <w:r w:rsidRPr="0031202C">
              <w:t xml:space="preserve"> No </w:t>
            </w:r>
          </w:p>
        </w:tc>
      </w:tr>
      <w:tr w:rsidR="001C416B" w:rsidRPr="0031202C" w14:paraId="54362AF5" w14:textId="77777777" w:rsidTr="001C416B">
        <w:tc>
          <w:tcPr>
            <w:tcW w:w="4788" w:type="dxa"/>
          </w:tcPr>
          <w:p w14:paraId="77AB47F9" w14:textId="77777777" w:rsidR="001C416B" w:rsidRPr="0031202C" w:rsidRDefault="001C416B" w:rsidP="001C416B">
            <w:pPr>
              <w:pStyle w:val="Li"/>
            </w:pPr>
            <w:r w:rsidRPr="0031202C">
              <w:t>Others can hear</w:t>
            </w:r>
          </w:p>
        </w:tc>
        <w:tc>
          <w:tcPr>
            <w:tcW w:w="4788" w:type="dxa"/>
          </w:tcPr>
          <w:p w14:paraId="00F50E67" w14:textId="77777777" w:rsidR="001C416B" w:rsidRPr="0031202C" w:rsidRDefault="001C416B" w:rsidP="001C416B">
            <w:pPr>
              <w:pStyle w:val="Li"/>
            </w:pPr>
            <w:r w:rsidRPr="0031202C">
              <w:t xml:space="preserve"> No </w:t>
            </w:r>
          </w:p>
        </w:tc>
      </w:tr>
      <w:tr w:rsidR="001C416B" w:rsidRPr="0031202C" w14:paraId="14B3C693" w14:textId="77777777" w:rsidTr="001C416B">
        <w:tc>
          <w:tcPr>
            <w:tcW w:w="4788" w:type="dxa"/>
          </w:tcPr>
          <w:p w14:paraId="3D1AD2EB" w14:textId="77777777" w:rsidR="001C416B" w:rsidRPr="0031202C" w:rsidRDefault="001C416B" w:rsidP="001C416B">
            <w:pPr>
              <w:pStyle w:val="Li"/>
            </w:pPr>
            <w:r w:rsidRPr="0031202C">
              <w:t>Filename</w:t>
            </w:r>
          </w:p>
        </w:tc>
        <w:tc>
          <w:tcPr>
            <w:tcW w:w="4788" w:type="dxa"/>
          </w:tcPr>
          <w:p w14:paraId="491A657A" w14:textId="77777777" w:rsidR="001C416B" w:rsidRPr="0031202C" w:rsidRDefault="001C416B" w:rsidP="001C416B">
            <w:pPr>
              <w:pStyle w:val="Li"/>
            </w:pPr>
            <w:r w:rsidRPr="0031202C">
              <w:t xml:space="preserve"> modifier_AcceleratorSelect.wav </w:t>
            </w:r>
          </w:p>
        </w:tc>
      </w:tr>
      <w:tr w:rsidR="001C416B" w:rsidRPr="0031202C" w14:paraId="075EC157" w14:textId="77777777" w:rsidTr="001C416B">
        <w:tc>
          <w:tcPr>
            <w:tcW w:w="4788" w:type="dxa"/>
          </w:tcPr>
          <w:p w14:paraId="4FD5B34B" w14:textId="77777777" w:rsidR="001C416B" w:rsidRPr="0031202C" w:rsidRDefault="001C416B" w:rsidP="001C416B">
            <w:pPr>
              <w:pStyle w:val="Li"/>
            </w:pPr>
            <w:r w:rsidRPr="0031202C">
              <w:t>Wavebank</w:t>
            </w:r>
          </w:p>
        </w:tc>
        <w:tc>
          <w:tcPr>
            <w:tcW w:w="4788" w:type="dxa"/>
          </w:tcPr>
          <w:p w14:paraId="544C1F6F" w14:textId="77777777" w:rsidR="001C416B" w:rsidRPr="0031202C" w:rsidRDefault="001C416B" w:rsidP="001C416B">
            <w:pPr>
              <w:pStyle w:val="Li"/>
            </w:pPr>
            <w:r w:rsidRPr="0031202C">
              <w:t xml:space="preserve"> ModifierEffects.xwb </w:t>
            </w:r>
          </w:p>
        </w:tc>
      </w:tr>
      <w:tr w:rsidR="001C416B" w:rsidRPr="0031202C" w14:paraId="67A2DD4C" w14:textId="77777777" w:rsidTr="001C416B">
        <w:tc>
          <w:tcPr>
            <w:tcW w:w="4788" w:type="dxa"/>
          </w:tcPr>
          <w:p w14:paraId="592BDC2E" w14:textId="77777777" w:rsidR="001C416B" w:rsidRPr="0031202C" w:rsidRDefault="001C416B" w:rsidP="001C416B">
            <w:pPr>
              <w:pStyle w:val="Li"/>
            </w:pPr>
            <w:r w:rsidRPr="0031202C">
              <w:t>Soundbank</w:t>
            </w:r>
          </w:p>
        </w:tc>
        <w:tc>
          <w:tcPr>
            <w:tcW w:w="4788" w:type="dxa"/>
          </w:tcPr>
          <w:p w14:paraId="02AAA5AF" w14:textId="77777777" w:rsidR="001C416B" w:rsidRPr="0031202C" w:rsidRDefault="001C416B" w:rsidP="001C416B">
            <w:pPr>
              <w:pStyle w:val="Li"/>
            </w:pPr>
            <w:r w:rsidRPr="0031202C">
              <w:t xml:space="preserve"> ModifierEffects.xsb </w:t>
            </w:r>
          </w:p>
        </w:tc>
      </w:tr>
      <w:tr w:rsidR="001C416B" w:rsidRPr="0031202C" w14:paraId="1D041020" w14:textId="77777777" w:rsidTr="001C416B">
        <w:tc>
          <w:tcPr>
            <w:tcW w:w="4788" w:type="dxa"/>
          </w:tcPr>
          <w:p w14:paraId="6E10ABB0" w14:textId="77777777" w:rsidR="001C416B" w:rsidRPr="0031202C" w:rsidRDefault="001C416B" w:rsidP="001C416B">
            <w:pPr>
              <w:pStyle w:val="Li"/>
            </w:pPr>
            <w:r w:rsidRPr="0031202C">
              <w:t>Cue name</w:t>
            </w:r>
          </w:p>
        </w:tc>
        <w:tc>
          <w:tcPr>
            <w:tcW w:w="4788" w:type="dxa"/>
          </w:tcPr>
          <w:p w14:paraId="1097722E" w14:textId="77777777" w:rsidR="001C416B" w:rsidRPr="0031202C" w:rsidRDefault="001C416B" w:rsidP="001C416B">
            <w:pPr>
              <w:pStyle w:val="Li"/>
            </w:pPr>
            <w:r w:rsidRPr="0031202C">
              <w:t xml:space="preserve"> modifier_AcceleratorSelect </w:t>
            </w:r>
          </w:p>
        </w:tc>
      </w:tr>
    </w:tbl>
    <w:p w14:paraId="3FEB650E" w14:textId="77777777" w:rsidR="001C416B" w:rsidRPr="0031202C" w:rsidRDefault="001C416B" w:rsidP="007977C0"/>
    <w:p w14:paraId="4490A43A" w14:textId="77777777" w:rsidR="001C416B" w:rsidRPr="007977C0" w:rsidRDefault="001C416B" w:rsidP="007977C0">
      <w:pPr>
        <w:jc w:val="center"/>
        <w:rPr>
          <w:b/>
          <w:i/>
          <w:u w:val="single"/>
        </w:rPr>
      </w:pPr>
      <w:r w:rsidRPr="007977C0">
        <w:rPr>
          <w:b/>
          <w:i/>
          <w:u w:val="single"/>
        </w:rPr>
        <w:t>Accelerator Proximity</w:t>
      </w:r>
    </w:p>
    <w:tbl>
      <w:tblPr>
        <w:tblW w:w="0" w:type="auto"/>
        <w:tblLook w:val="04A0" w:firstRow="1" w:lastRow="0" w:firstColumn="1" w:lastColumn="0" w:noHBand="0" w:noVBand="1"/>
      </w:tblPr>
      <w:tblGrid>
        <w:gridCol w:w="4788"/>
        <w:gridCol w:w="4788"/>
      </w:tblGrid>
      <w:tr w:rsidR="001C416B" w:rsidRPr="0031202C" w14:paraId="7299D81D" w14:textId="77777777" w:rsidTr="001C416B">
        <w:tc>
          <w:tcPr>
            <w:tcW w:w="4788" w:type="dxa"/>
          </w:tcPr>
          <w:p w14:paraId="7BF90C40" w14:textId="77777777" w:rsidR="001C416B" w:rsidRPr="0031202C" w:rsidRDefault="001C416B" w:rsidP="001C416B">
            <w:pPr>
              <w:pStyle w:val="Li"/>
            </w:pPr>
            <w:r w:rsidRPr="0031202C">
              <w:t>Description</w:t>
            </w:r>
          </w:p>
        </w:tc>
        <w:tc>
          <w:tcPr>
            <w:tcW w:w="4788" w:type="dxa"/>
          </w:tcPr>
          <w:p w14:paraId="1C57E285" w14:textId="77777777" w:rsidR="001C416B" w:rsidRPr="0031202C" w:rsidRDefault="001C416B" w:rsidP="001C416B">
            <w:pPr>
              <w:pStyle w:val="Li"/>
            </w:pPr>
            <w:r w:rsidRPr="0031202C">
              <w:t xml:space="preserve"> A quick ascending series of notes using a piccolo. Major key. </w:t>
            </w:r>
          </w:p>
        </w:tc>
      </w:tr>
      <w:tr w:rsidR="001C416B" w:rsidRPr="0031202C" w14:paraId="58E3EB36" w14:textId="77777777" w:rsidTr="001C416B">
        <w:tc>
          <w:tcPr>
            <w:tcW w:w="4788" w:type="dxa"/>
          </w:tcPr>
          <w:p w14:paraId="1304BB89" w14:textId="77777777" w:rsidR="001C416B" w:rsidRPr="0031202C" w:rsidRDefault="001C416B" w:rsidP="001C416B">
            <w:pPr>
              <w:pStyle w:val="Li"/>
            </w:pPr>
            <w:r w:rsidRPr="0031202C">
              <w:lastRenderedPageBreak/>
              <w:t>Play cue</w:t>
            </w:r>
          </w:p>
        </w:tc>
        <w:tc>
          <w:tcPr>
            <w:tcW w:w="4788" w:type="dxa"/>
          </w:tcPr>
          <w:p w14:paraId="379B38EF" w14:textId="77777777" w:rsidR="001C416B" w:rsidRPr="0031202C" w:rsidRDefault="001C416B" w:rsidP="001C416B">
            <w:pPr>
              <w:pStyle w:val="Li"/>
            </w:pPr>
            <w:r w:rsidRPr="0031202C">
              <w:t xml:space="preserve"> The player walks within the proximity radius of an Accelerator modifier. </w:t>
            </w:r>
          </w:p>
        </w:tc>
      </w:tr>
      <w:tr w:rsidR="001C416B" w:rsidRPr="0031202C" w14:paraId="56860974" w14:textId="77777777" w:rsidTr="001C416B">
        <w:tc>
          <w:tcPr>
            <w:tcW w:w="4788" w:type="dxa"/>
          </w:tcPr>
          <w:p w14:paraId="3AC34DE9" w14:textId="77777777" w:rsidR="001C416B" w:rsidRPr="0031202C" w:rsidRDefault="001C416B" w:rsidP="001C416B">
            <w:pPr>
              <w:pStyle w:val="Li"/>
            </w:pPr>
            <w:r w:rsidRPr="0031202C">
              <w:t>Source</w:t>
            </w:r>
          </w:p>
        </w:tc>
        <w:tc>
          <w:tcPr>
            <w:tcW w:w="4788" w:type="dxa"/>
          </w:tcPr>
          <w:p w14:paraId="7190AE92" w14:textId="77777777" w:rsidR="001C416B" w:rsidRPr="0031202C" w:rsidRDefault="001C416B" w:rsidP="001C416B">
            <w:pPr>
              <w:pStyle w:val="Li"/>
            </w:pPr>
            <w:r w:rsidRPr="0031202C">
              <w:t xml:space="preserve"> Synthesizer </w:t>
            </w:r>
          </w:p>
        </w:tc>
      </w:tr>
      <w:tr w:rsidR="001C416B" w:rsidRPr="0031202C" w14:paraId="687AE464" w14:textId="77777777" w:rsidTr="001C416B">
        <w:tc>
          <w:tcPr>
            <w:tcW w:w="4788" w:type="dxa"/>
          </w:tcPr>
          <w:p w14:paraId="6F258F10" w14:textId="77777777" w:rsidR="001C416B" w:rsidRPr="0031202C" w:rsidRDefault="001C416B" w:rsidP="001C416B">
            <w:pPr>
              <w:pStyle w:val="Li"/>
            </w:pPr>
            <w:r w:rsidRPr="0031202C">
              <w:t>Length</w:t>
            </w:r>
          </w:p>
        </w:tc>
        <w:tc>
          <w:tcPr>
            <w:tcW w:w="4788" w:type="dxa"/>
          </w:tcPr>
          <w:p w14:paraId="0EEE568C" w14:textId="77777777" w:rsidR="001C416B" w:rsidRPr="0031202C" w:rsidRDefault="001C416B" w:rsidP="001C416B">
            <w:pPr>
              <w:pStyle w:val="Li"/>
            </w:pPr>
            <w:r w:rsidRPr="0031202C">
              <w:t xml:space="preserve"> 0.2 seconds </w:t>
            </w:r>
          </w:p>
        </w:tc>
      </w:tr>
      <w:tr w:rsidR="001C416B" w:rsidRPr="0031202C" w14:paraId="5E7FD3C9" w14:textId="77777777" w:rsidTr="001C416B">
        <w:tc>
          <w:tcPr>
            <w:tcW w:w="4788" w:type="dxa"/>
          </w:tcPr>
          <w:p w14:paraId="4D98BE9F" w14:textId="77777777" w:rsidR="001C416B" w:rsidRPr="0031202C" w:rsidRDefault="001C416B" w:rsidP="001C416B">
            <w:pPr>
              <w:pStyle w:val="Li"/>
            </w:pPr>
            <w:r w:rsidRPr="0031202C">
              <w:t>Loops</w:t>
            </w:r>
          </w:p>
        </w:tc>
        <w:tc>
          <w:tcPr>
            <w:tcW w:w="4788" w:type="dxa"/>
          </w:tcPr>
          <w:p w14:paraId="77D5C1FC" w14:textId="77777777" w:rsidR="001C416B" w:rsidRPr="0031202C" w:rsidRDefault="001C416B" w:rsidP="001C416B">
            <w:pPr>
              <w:pStyle w:val="Li"/>
            </w:pPr>
            <w:r w:rsidRPr="0031202C">
              <w:t xml:space="preserve"> No </w:t>
            </w:r>
          </w:p>
        </w:tc>
      </w:tr>
      <w:tr w:rsidR="001C416B" w:rsidRPr="0031202C" w14:paraId="19F06C46" w14:textId="77777777" w:rsidTr="001C416B">
        <w:tc>
          <w:tcPr>
            <w:tcW w:w="4788" w:type="dxa"/>
          </w:tcPr>
          <w:p w14:paraId="68ECADCB" w14:textId="77777777" w:rsidR="001C416B" w:rsidRPr="0031202C" w:rsidRDefault="001C416B" w:rsidP="001C416B">
            <w:pPr>
              <w:pStyle w:val="Li"/>
            </w:pPr>
            <w:r w:rsidRPr="0031202C">
              <w:t>3D positional</w:t>
            </w:r>
          </w:p>
        </w:tc>
        <w:tc>
          <w:tcPr>
            <w:tcW w:w="4788" w:type="dxa"/>
          </w:tcPr>
          <w:p w14:paraId="5AD4348A" w14:textId="77777777" w:rsidR="001C416B" w:rsidRPr="0031202C" w:rsidRDefault="001C416B" w:rsidP="001C416B">
            <w:pPr>
              <w:pStyle w:val="Li"/>
            </w:pPr>
            <w:r w:rsidRPr="0031202C">
              <w:t xml:space="preserve"> Yes </w:t>
            </w:r>
          </w:p>
        </w:tc>
      </w:tr>
      <w:tr w:rsidR="001C416B" w:rsidRPr="0031202C" w14:paraId="63A62046" w14:textId="77777777" w:rsidTr="001C416B">
        <w:tc>
          <w:tcPr>
            <w:tcW w:w="4788" w:type="dxa"/>
          </w:tcPr>
          <w:p w14:paraId="3776809D" w14:textId="77777777" w:rsidR="001C416B" w:rsidRPr="0031202C" w:rsidRDefault="001C416B" w:rsidP="001C416B">
            <w:pPr>
              <w:pStyle w:val="Li"/>
            </w:pPr>
            <w:r w:rsidRPr="0031202C">
              <w:t>Others can hear</w:t>
            </w:r>
          </w:p>
        </w:tc>
        <w:tc>
          <w:tcPr>
            <w:tcW w:w="4788" w:type="dxa"/>
          </w:tcPr>
          <w:p w14:paraId="5830CFF0" w14:textId="77777777" w:rsidR="001C416B" w:rsidRPr="0031202C" w:rsidRDefault="001C416B" w:rsidP="001C416B">
            <w:pPr>
              <w:pStyle w:val="Li"/>
            </w:pPr>
            <w:r w:rsidRPr="0031202C">
              <w:t xml:space="preserve"> Yes </w:t>
            </w:r>
          </w:p>
        </w:tc>
      </w:tr>
      <w:tr w:rsidR="001C416B" w:rsidRPr="0031202C" w14:paraId="7CB7E42D" w14:textId="77777777" w:rsidTr="001C416B">
        <w:tc>
          <w:tcPr>
            <w:tcW w:w="4788" w:type="dxa"/>
          </w:tcPr>
          <w:p w14:paraId="77310175" w14:textId="77777777" w:rsidR="001C416B" w:rsidRPr="0031202C" w:rsidRDefault="001C416B" w:rsidP="001C416B">
            <w:pPr>
              <w:pStyle w:val="Li"/>
            </w:pPr>
            <w:r w:rsidRPr="0031202C">
              <w:t>Filename</w:t>
            </w:r>
          </w:p>
        </w:tc>
        <w:tc>
          <w:tcPr>
            <w:tcW w:w="4788" w:type="dxa"/>
          </w:tcPr>
          <w:p w14:paraId="2E11D227" w14:textId="77777777" w:rsidR="001C416B" w:rsidRPr="0031202C" w:rsidRDefault="001C416B" w:rsidP="001C416B">
            <w:pPr>
              <w:pStyle w:val="Li"/>
            </w:pPr>
            <w:r w:rsidRPr="0031202C">
              <w:t xml:space="preserve"> modifier_AcceleratorProximity.wav </w:t>
            </w:r>
          </w:p>
        </w:tc>
      </w:tr>
      <w:tr w:rsidR="001C416B" w:rsidRPr="0031202C" w14:paraId="37811729" w14:textId="77777777" w:rsidTr="001C416B">
        <w:tc>
          <w:tcPr>
            <w:tcW w:w="4788" w:type="dxa"/>
          </w:tcPr>
          <w:p w14:paraId="35B99386" w14:textId="77777777" w:rsidR="001C416B" w:rsidRPr="0031202C" w:rsidRDefault="001C416B" w:rsidP="001C416B">
            <w:pPr>
              <w:pStyle w:val="Li"/>
            </w:pPr>
            <w:r w:rsidRPr="0031202C">
              <w:t>Wavebank</w:t>
            </w:r>
          </w:p>
        </w:tc>
        <w:tc>
          <w:tcPr>
            <w:tcW w:w="4788" w:type="dxa"/>
          </w:tcPr>
          <w:p w14:paraId="2B5D5B37" w14:textId="77777777" w:rsidR="001C416B" w:rsidRPr="0031202C" w:rsidRDefault="001C416B" w:rsidP="001C416B">
            <w:pPr>
              <w:pStyle w:val="Li"/>
            </w:pPr>
            <w:r w:rsidRPr="0031202C">
              <w:t xml:space="preserve"> ModifierEffects.xwb </w:t>
            </w:r>
          </w:p>
        </w:tc>
      </w:tr>
      <w:tr w:rsidR="001C416B" w:rsidRPr="0031202C" w14:paraId="77CF9352" w14:textId="77777777" w:rsidTr="001C416B">
        <w:tc>
          <w:tcPr>
            <w:tcW w:w="4788" w:type="dxa"/>
          </w:tcPr>
          <w:p w14:paraId="6E6252FD" w14:textId="77777777" w:rsidR="001C416B" w:rsidRPr="0031202C" w:rsidRDefault="001C416B" w:rsidP="001C416B">
            <w:pPr>
              <w:pStyle w:val="Li"/>
            </w:pPr>
            <w:r w:rsidRPr="0031202C">
              <w:t>Soundbank</w:t>
            </w:r>
          </w:p>
        </w:tc>
        <w:tc>
          <w:tcPr>
            <w:tcW w:w="4788" w:type="dxa"/>
          </w:tcPr>
          <w:p w14:paraId="4D169E9C" w14:textId="77777777" w:rsidR="001C416B" w:rsidRPr="0031202C" w:rsidRDefault="001C416B" w:rsidP="001C416B">
            <w:pPr>
              <w:pStyle w:val="Li"/>
            </w:pPr>
            <w:r w:rsidRPr="0031202C">
              <w:t xml:space="preserve"> ModifierEffects.xsb </w:t>
            </w:r>
          </w:p>
        </w:tc>
      </w:tr>
      <w:tr w:rsidR="001C416B" w:rsidRPr="0031202C" w14:paraId="0E23928D" w14:textId="77777777" w:rsidTr="001C416B">
        <w:tc>
          <w:tcPr>
            <w:tcW w:w="4788" w:type="dxa"/>
          </w:tcPr>
          <w:p w14:paraId="7153AA05" w14:textId="77777777" w:rsidR="001C416B" w:rsidRPr="0031202C" w:rsidRDefault="001C416B" w:rsidP="001C416B">
            <w:pPr>
              <w:pStyle w:val="Li"/>
            </w:pPr>
            <w:r w:rsidRPr="0031202C">
              <w:t>Cue name</w:t>
            </w:r>
          </w:p>
        </w:tc>
        <w:tc>
          <w:tcPr>
            <w:tcW w:w="4788" w:type="dxa"/>
          </w:tcPr>
          <w:p w14:paraId="31AE7DF9" w14:textId="77777777" w:rsidR="001C416B" w:rsidRPr="0031202C" w:rsidRDefault="001C416B" w:rsidP="001C416B">
            <w:pPr>
              <w:pStyle w:val="Li"/>
            </w:pPr>
            <w:r w:rsidRPr="0031202C">
              <w:t xml:space="preserve"> modifier_AcceleratorProximity </w:t>
            </w:r>
          </w:p>
        </w:tc>
      </w:tr>
    </w:tbl>
    <w:p w14:paraId="05B9DD94" w14:textId="77777777" w:rsidR="001C416B" w:rsidRPr="0031202C" w:rsidRDefault="001C416B" w:rsidP="007977C0"/>
    <w:p w14:paraId="46762CA4" w14:textId="77777777" w:rsidR="001C416B" w:rsidRPr="007977C0" w:rsidRDefault="001C416B" w:rsidP="007977C0">
      <w:pPr>
        <w:jc w:val="center"/>
        <w:rPr>
          <w:b/>
          <w:i/>
          <w:u w:val="single"/>
        </w:rPr>
      </w:pPr>
      <w:r w:rsidRPr="007977C0">
        <w:rPr>
          <w:b/>
          <w:i/>
          <w:u w:val="single"/>
        </w:rPr>
        <w:t>Accelerator Trigger</w:t>
      </w:r>
    </w:p>
    <w:tbl>
      <w:tblPr>
        <w:tblW w:w="0" w:type="auto"/>
        <w:tblLook w:val="04A0" w:firstRow="1" w:lastRow="0" w:firstColumn="1" w:lastColumn="0" w:noHBand="0" w:noVBand="1"/>
      </w:tblPr>
      <w:tblGrid>
        <w:gridCol w:w="4788"/>
        <w:gridCol w:w="4788"/>
      </w:tblGrid>
      <w:tr w:rsidR="001C416B" w:rsidRPr="0031202C" w14:paraId="2A20854D" w14:textId="77777777" w:rsidTr="001C416B">
        <w:tc>
          <w:tcPr>
            <w:tcW w:w="4788" w:type="dxa"/>
          </w:tcPr>
          <w:p w14:paraId="3E9B5A0F" w14:textId="77777777" w:rsidR="001C416B" w:rsidRPr="0031202C" w:rsidRDefault="001C416B" w:rsidP="001C416B">
            <w:pPr>
              <w:pStyle w:val="Li"/>
            </w:pPr>
            <w:r w:rsidRPr="0031202C">
              <w:t>Description</w:t>
            </w:r>
          </w:p>
        </w:tc>
        <w:tc>
          <w:tcPr>
            <w:tcW w:w="4788" w:type="dxa"/>
          </w:tcPr>
          <w:p w14:paraId="68DABA0D" w14:textId="77777777" w:rsidR="001C416B" w:rsidRPr="0031202C" w:rsidRDefault="001C416B" w:rsidP="001C416B">
            <w:pPr>
              <w:pStyle w:val="Li"/>
            </w:pPr>
            <w:r w:rsidRPr="0031202C">
              <w:t xml:space="preserve"> A quick, loud ascending series of notes using a piccolo. Minor key. </w:t>
            </w:r>
          </w:p>
        </w:tc>
      </w:tr>
      <w:tr w:rsidR="001C416B" w:rsidRPr="0031202C" w14:paraId="4C7D8D3E" w14:textId="77777777" w:rsidTr="001C416B">
        <w:tc>
          <w:tcPr>
            <w:tcW w:w="4788" w:type="dxa"/>
          </w:tcPr>
          <w:p w14:paraId="3CA6A920" w14:textId="77777777" w:rsidR="001C416B" w:rsidRPr="0031202C" w:rsidRDefault="001C416B" w:rsidP="001C416B">
            <w:pPr>
              <w:pStyle w:val="Li"/>
            </w:pPr>
            <w:r w:rsidRPr="0031202C">
              <w:t>Play cue</w:t>
            </w:r>
          </w:p>
        </w:tc>
        <w:tc>
          <w:tcPr>
            <w:tcW w:w="4788" w:type="dxa"/>
          </w:tcPr>
          <w:p w14:paraId="60B2F568" w14:textId="77777777" w:rsidR="001C416B" w:rsidRPr="0031202C" w:rsidRDefault="001C416B" w:rsidP="001C416B">
            <w:pPr>
              <w:pStyle w:val="Li"/>
            </w:pPr>
            <w:r w:rsidRPr="0031202C">
              <w:t xml:space="preserve"> The Accelerator modifier is triggered. </w:t>
            </w:r>
          </w:p>
        </w:tc>
      </w:tr>
      <w:tr w:rsidR="001C416B" w:rsidRPr="0031202C" w14:paraId="0789542B" w14:textId="77777777" w:rsidTr="001C416B">
        <w:tc>
          <w:tcPr>
            <w:tcW w:w="4788" w:type="dxa"/>
          </w:tcPr>
          <w:p w14:paraId="07A06409" w14:textId="77777777" w:rsidR="001C416B" w:rsidRPr="0031202C" w:rsidRDefault="001C416B" w:rsidP="001C416B">
            <w:pPr>
              <w:pStyle w:val="Li"/>
            </w:pPr>
            <w:r w:rsidRPr="0031202C">
              <w:t>Source</w:t>
            </w:r>
          </w:p>
        </w:tc>
        <w:tc>
          <w:tcPr>
            <w:tcW w:w="4788" w:type="dxa"/>
          </w:tcPr>
          <w:p w14:paraId="2F2A5EF3" w14:textId="77777777" w:rsidR="001C416B" w:rsidRPr="0031202C" w:rsidRDefault="001C416B" w:rsidP="001C416B">
            <w:pPr>
              <w:pStyle w:val="Li"/>
            </w:pPr>
            <w:r w:rsidRPr="0031202C">
              <w:t xml:space="preserve"> Synthesizer </w:t>
            </w:r>
          </w:p>
        </w:tc>
      </w:tr>
      <w:tr w:rsidR="001C416B" w:rsidRPr="0031202C" w14:paraId="6F25F2C6" w14:textId="77777777" w:rsidTr="001C416B">
        <w:tc>
          <w:tcPr>
            <w:tcW w:w="4788" w:type="dxa"/>
          </w:tcPr>
          <w:p w14:paraId="3A6E9877" w14:textId="77777777" w:rsidR="001C416B" w:rsidRPr="0031202C" w:rsidRDefault="001C416B" w:rsidP="001C416B">
            <w:pPr>
              <w:pStyle w:val="Li"/>
            </w:pPr>
            <w:r w:rsidRPr="0031202C">
              <w:t>Length</w:t>
            </w:r>
          </w:p>
        </w:tc>
        <w:tc>
          <w:tcPr>
            <w:tcW w:w="4788" w:type="dxa"/>
          </w:tcPr>
          <w:p w14:paraId="3FDBD277" w14:textId="77777777" w:rsidR="001C416B" w:rsidRPr="0031202C" w:rsidRDefault="001C416B" w:rsidP="001C416B">
            <w:pPr>
              <w:pStyle w:val="Li"/>
            </w:pPr>
            <w:r w:rsidRPr="0031202C">
              <w:t xml:space="preserve"> 0.2 seconds </w:t>
            </w:r>
          </w:p>
        </w:tc>
      </w:tr>
      <w:tr w:rsidR="001C416B" w:rsidRPr="0031202C" w14:paraId="394CD7EC" w14:textId="77777777" w:rsidTr="001C416B">
        <w:tc>
          <w:tcPr>
            <w:tcW w:w="4788" w:type="dxa"/>
          </w:tcPr>
          <w:p w14:paraId="1DDF8414" w14:textId="77777777" w:rsidR="001C416B" w:rsidRPr="0031202C" w:rsidRDefault="001C416B" w:rsidP="001C416B">
            <w:pPr>
              <w:pStyle w:val="Li"/>
            </w:pPr>
            <w:r w:rsidRPr="0031202C">
              <w:t>Loops</w:t>
            </w:r>
          </w:p>
        </w:tc>
        <w:tc>
          <w:tcPr>
            <w:tcW w:w="4788" w:type="dxa"/>
          </w:tcPr>
          <w:p w14:paraId="22DAA731" w14:textId="77777777" w:rsidR="001C416B" w:rsidRPr="0031202C" w:rsidRDefault="001C416B" w:rsidP="001C416B">
            <w:pPr>
              <w:pStyle w:val="Li"/>
            </w:pPr>
            <w:r w:rsidRPr="0031202C">
              <w:t xml:space="preserve"> No </w:t>
            </w:r>
          </w:p>
        </w:tc>
      </w:tr>
      <w:tr w:rsidR="001C416B" w:rsidRPr="0031202C" w14:paraId="3C71EE08" w14:textId="77777777" w:rsidTr="001C416B">
        <w:tc>
          <w:tcPr>
            <w:tcW w:w="4788" w:type="dxa"/>
          </w:tcPr>
          <w:p w14:paraId="54043966" w14:textId="77777777" w:rsidR="001C416B" w:rsidRPr="0031202C" w:rsidRDefault="001C416B" w:rsidP="001C416B">
            <w:pPr>
              <w:pStyle w:val="Li"/>
            </w:pPr>
            <w:r w:rsidRPr="0031202C">
              <w:t>3D positional</w:t>
            </w:r>
          </w:p>
        </w:tc>
        <w:tc>
          <w:tcPr>
            <w:tcW w:w="4788" w:type="dxa"/>
          </w:tcPr>
          <w:p w14:paraId="411ACE87" w14:textId="77777777" w:rsidR="001C416B" w:rsidRPr="0031202C" w:rsidRDefault="001C416B" w:rsidP="001C416B">
            <w:pPr>
              <w:pStyle w:val="Li"/>
            </w:pPr>
            <w:r w:rsidRPr="0031202C">
              <w:t xml:space="preserve"> Yes </w:t>
            </w:r>
          </w:p>
        </w:tc>
      </w:tr>
      <w:tr w:rsidR="001C416B" w:rsidRPr="0031202C" w14:paraId="3EB28A9B" w14:textId="77777777" w:rsidTr="001C416B">
        <w:tc>
          <w:tcPr>
            <w:tcW w:w="4788" w:type="dxa"/>
          </w:tcPr>
          <w:p w14:paraId="79C56C57" w14:textId="77777777" w:rsidR="001C416B" w:rsidRPr="0031202C" w:rsidRDefault="001C416B" w:rsidP="001C416B">
            <w:pPr>
              <w:pStyle w:val="Li"/>
            </w:pPr>
            <w:r w:rsidRPr="0031202C">
              <w:t>Others can hear</w:t>
            </w:r>
          </w:p>
        </w:tc>
        <w:tc>
          <w:tcPr>
            <w:tcW w:w="4788" w:type="dxa"/>
          </w:tcPr>
          <w:p w14:paraId="25DA31BB" w14:textId="77777777" w:rsidR="001C416B" w:rsidRPr="0031202C" w:rsidRDefault="001C416B" w:rsidP="001C416B">
            <w:pPr>
              <w:pStyle w:val="Li"/>
            </w:pPr>
            <w:r w:rsidRPr="0031202C">
              <w:t xml:space="preserve"> Yes </w:t>
            </w:r>
          </w:p>
        </w:tc>
      </w:tr>
      <w:tr w:rsidR="001C416B" w:rsidRPr="0031202C" w14:paraId="75E86F01" w14:textId="77777777" w:rsidTr="001C416B">
        <w:tc>
          <w:tcPr>
            <w:tcW w:w="4788" w:type="dxa"/>
          </w:tcPr>
          <w:p w14:paraId="627C3493" w14:textId="77777777" w:rsidR="001C416B" w:rsidRPr="0031202C" w:rsidRDefault="001C416B" w:rsidP="001C416B">
            <w:pPr>
              <w:pStyle w:val="Li"/>
            </w:pPr>
            <w:r w:rsidRPr="0031202C">
              <w:t>Filename</w:t>
            </w:r>
          </w:p>
        </w:tc>
        <w:tc>
          <w:tcPr>
            <w:tcW w:w="4788" w:type="dxa"/>
          </w:tcPr>
          <w:p w14:paraId="51F9C431" w14:textId="77777777" w:rsidR="001C416B" w:rsidRPr="0031202C" w:rsidRDefault="001C416B" w:rsidP="001C416B">
            <w:pPr>
              <w:pStyle w:val="Li"/>
            </w:pPr>
            <w:r w:rsidRPr="0031202C">
              <w:t xml:space="preserve"> modifier_AcceleratorTrigger.wav </w:t>
            </w:r>
          </w:p>
        </w:tc>
      </w:tr>
      <w:tr w:rsidR="001C416B" w:rsidRPr="0031202C" w14:paraId="45916118" w14:textId="77777777" w:rsidTr="001C416B">
        <w:tc>
          <w:tcPr>
            <w:tcW w:w="4788" w:type="dxa"/>
          </w:tcPr>
          <w:p w14:paraId="70F76615" w14:textId="77777777" w:rsidR="001C416B" w:rsidRPr="0031202C" w:rsidRDefault="001C416B" w:rsidP="001C416B">
            <w:pPr>
              <w:pStyle w:val="Li"/>
            </w:pPr>
            <w:r w:rsidRPr="0031202C">
              <w:t>Wavebank</w:t>
            </w:r>
          </w:p>
        </w:tc>
        <w:tc>
          <w:tcPr>
            <w:tcW w:w="4788" w:type="dxa"/>
          </w:tcPr>
          <w:p w14:paraId="5E14230C" w14:textId="77777777" w:rsidR="001C416B" w:rsidRPr="0031202C" w:rsidRDefault="001C416B" w:rsidP="001C416B">
            <w:pPr>
              <w:pStyle w:val="Li"/>
            </w:pPr>
            <w:r w:rsidRPr="0031202C">
              <w:t xml:space="preserve"> ModifierEffects.xwb </w:t>
            </w:r>
          </w:p>
        </w:tc>
      </w:tr>
      <w:tr w:rsidR="001C416B" w:rsidRPr="0031202C" w14:paraId="235D3038" w14:textId="77777777" w:rsidTr="001C416B">
        <w:tc>
          <w:tcPr>
            <w:tcW w:w="4788" w:type="dxa"/>
          </w:tcPr>
          <w:p w14:paraId="7546B879" w14:textId="77777777" w:rsidR="001C416B" w:rsidRPr="0031202C" w:rsidRDefault="001C416B" w:rsidP="001C416B">
            <w:pPr>
              <w:pStyle w:val="Li"/>
            </w:pPr>
            <w:r w:rsidRPr="0031202C">
              <w:t>Soundbank</w:t>
            </w:r>
          </w:p>
        </w:tc>
        <w:tc>
          <w:tcPr>
            <w:tcW w:w="4788" w:type="dxa"/>
          </w:tcPr>
          <w:p w14:paraId="351FE33B" w14:textId="77777777" w:rsidR="001C416B" w:rsidRPr="0031202C" w:rsidRDefault="001C416B" w:rsidP="001C416B">
            <w:pPr>
              <w:pStyle w:val="Li"/>
            </w:pPr>
            <w:r w:rsidRPr="0031202C">
              <w:t xml:space="preserve"> ModifierEffects.xsb </w:t>
            </w:r>
          </w:p>
        </w:tc>
      </w:tr>
      <w:tr w:rsidR="001C416B" w:rsidRPr="0031202C" w14:paraId="25C0EA76" w14:textId="77777777" w:rsidTr="001C416B">
        <w:tc>
          <w:tcPr>
            <w:tcW w:w="4788" w:type="dxa"/>
          </w:tcPr>
          <w:p w14:paraId="490F8965" w14:textId="77777777" w:rsidR="001C416B" w:rsidRPr="0031202C" w:rsidRDefault="001C416B" w:rsidP="001C416B">
            <w:pPr>
              <w:pStyle w:val="Li"/>
            </w:pPr>
            <w:r w:rsidRPr="0031202C">
              <w:t>Cue name</w:t>
            </w:r>
          </w:p>
        </w:tc>
        <w:tc>
          <w:tcPr>
            <w:tcW w:w="4788" w:type="dxa"/>
          </w:tcPr>
          <w:p w14:paraId="7416B23E" w14:textId="77777777" w:rsidR="001C416B" w:rsidRPr="0031202C" w:rsidRDefault="001C416B" w:rsidP="001C416B">
            <w:pPr>
              <w:pStyle w:val="Li"/>
            </w:pPr>
            <w:r w:rsidRPr="0031202C">
              <w:t xml:space="preserve"> modifier_AcceleratorTrigger </w:t>
            </w:r>
          </w:p>
        </w:tc>
      </w:tr>
    </w:tbl>
    <w:p w14:paraId="74EF86F5" w14:textId="77777777" w:rsidR="001C416B" w:rsidRPr="0031202C" w:rsidRDefault="001C416B" w:rsidP="007977C0"/>
    <w:p w14:paraId="241959E5" w14:textId="77777777" w:rsidR="001C416B" w:rsidRPr="007977C0" w:rsidRDefault="001C416B" w:rsidP="007977C0">
      <w:pPr>
        <w:pStyle w:val="Heading4"/>
      </w:pPr>
      <w:bookmarkStart w:id="592" w:name="_Toc256375377"/>
      <w:r w:rsidRPr="007977C0">
        <w:t>Barrier</w:t>
      </w:r>
      <w:bookmarkEnd w:id="592"/>
    </w:p>
    <w:p w14:paraId="7B9A6773" w14:textId="77777777" w:rsidR="001C416B" w:rsidRPr="007977C0" w:rsidRDefault="001C416B" w:rsidP="007977C0">
      <w:pPr>
        <w:jc w:val="center"/>
        <w:rPr>
          <w:b/>
          <w:i/>
          <w:u w:val="single"/>
        </w:rPr>
      </w:pPr>
      <w:r w:rsidRPr="007977C0">
        <w:rPr>
          <w:b/>
          <w:i/>
          <w:u w:val="single"/>
        </w:rPr>
        <w:t>Barrier Select</w:t>
      </w:r>
    </w:p>
    <w:tbl>
      <w:tblPr>
        <w:tblW w:w="0" w:type="auto"/>
        <w:tblLook w:val="04A0" w:firstRow="1" w:lastRow="0" w:firstColumn="1" w:lastColumn="0" w:noHBand="0" w:noVBand="1"/>
      </w:tblPr>
      <w:tblGrid>
        <w:gridCol w:w="4788"/>
        <w:gridCol w:w="4788"/>
      </w:tblGrid>
      <w:tr w:rsidR="001C416B" w:rsidRPr="0031202C" w14:paraId="21093953" w14:textId="77777777" w:rsidTr="001C416B">
        <w:tc>
          <w:tcPr>
            <w:tcW w:w="4788" w:type="dxa"/>
          </w:tcPr>
          <w:p w14:paraId="6D7FAEFF" w14:textId="77777777" w:rsidR="001C416B" w:rsidRPr="0031202C" w:rsidRDefault="001C416B" w:rsidP="001C416B">
            <w:pPr>
              <w:pStyle w:val="Li"/>
            </w:pPr>
            <w:r w:rsidRPr="0031202C">
              <w:t>Description</w:t>
            </w:r>
          </w:p>
        </w:tc>
        <w:tc>
          <w:tcPr>
            <w:tcW w:w="4788" w:type="dxa"/>
          </w:tcPr>
          <w:p w14:paraId="56694F04" w14:textId="77777777" w:rsidR="001C416B" w:rsidRPr="0031202C" w:rsidRDefault="001C416B" w:rsidP="001C416B">
            <w:pPr>
              <w:pStyle w:val="Li"/>
            </w:pPr>
            <w:r w:rsidRPr="0031202C">
              <w:t xml:space="preserve"> A short whoosh and metal against material as the player pulls out the modifier gun. A single note using a tuba when the modifier cartridge is inserted. </w:t>
            </w:r>
          </w:p>
        </w:tc>
      </w:tr>
      <w:tr w:rsidR="001C416B" w:rsidRPr="0031202C" w14:paraId="7ACE26A4" w14:textId="77777777" w:rsidTr="001C416B">
        <w:tc>
          <w:tcPr>
            <w:tcW w:w="4788" w:type="dxa"/>
          </w:tcPr>
          <w:p w14:paraId="79E8FC11" w14:textId="77777777" w:rsidR="001C416B" w:rsidRPr="0031202C" w:rsidRDefault="001C416B" w:rsidP="001C416B">
            <w:pPr>
              <w:pStyle w:val="Li"/>
            </w:pPr>
            <w:r w:rsidRPr="0031202C">
              <w:t>Play cue</w:t>
            </w:r>
          </w:p>
        </w:tc>
        <w:tc>
          <w:tcPr>
            <w:tcW w:w="4788" w:type="dxa"/>
          </w:tcPr>
          <w:p w14:paraId="7A1B0CFC" w14:textId="77777777" w:rsidR="001C416B" w:rsidRPr="0031202C" w:rsidRDefault="001C416B" w:rsidP="001C416B">
            <w:pPr>
              <w:pStyle w:val="Li"/>
            </w:pPr>
            <w:r w:rsidRPr="0031202C">
              <w:t xml:space="preserve"> The Barrier modifier is selected. </w:t>
            </w:r>
          </w:p>
        </w:tc>
      </w:tr>
      <w:tr w:rsidR="001C416B" w:rsidRPr="0031202C" w14:paraId="0DF7F6C5" w14:textId="77777777" w:rsidTr="001C416B">
        <w:tc>
          <w:tcPr>
            <w:tcW w:w="4788" w:type="dxa"/>
          </w:tcPr>
          <w:p w14:paraId="51AD4E99" w14:textId="77777777" w:rsidR="001C416B" w:rsidRPr="0031202C" w:rsidRDefault="001C416B" w:rsidP="001C416B">
            <w:pPr>
              <w:pStyle w:val="Li"/>
            </w:pPr>
            <w:r w:rsidRPr="0031202C">
              <w:t>Source</w:t>
            </w:r>
          </w:p>
        </w:tc>
        <w:tc>
          <w:tcPr>
            <w:tcW w:w="4788" w:type="dxa"/>
          </w:tcPr>
          <w:p w14:paraId="00AD2884" w14:textId="77777777" w:rsidR="001C416B" w:rsidRPr="0031202C" w:rsidRDefault="001C416B" w:rsidP="001C416B">
            <w:pPr>
              <w:pStyle w:val="Li"/>
            </w:pPr>
            <w:r w:rsidRPr="0031202C">
              <w:t xml:space="preserve"> Synthesizer </w:t>
            </w:r>
          </w:p>
        </w:tc>
      </w:tr>
      <w:tr w:rsidR="001C416B" w:rsidRPr="0031202C" w14:paraId="2EB586AB" w14:textId="77777777" w:rsidTr="001C416B">
        <w:tc>
          <w:tcPr>
            <w:tcW w:w="4788" w:type="dxa"/>
          </w:tcPr>
          <w:p w14:paraId="7CC29A7D" w14:textId="77777777" w:rsidR="001C416B" w:rsidRPr="0031202C" w:rsidRDefault="001C416B" w:rsidP="001C416B">
            <w:pPr>
              <w:pStyle w:val="Li"/>
            </w:pPr>
            <w:r w:rsidRPr="0031202C">
              <w:t>Length</w:t>
            </w:r>
          </w:p>
        </w:tc>
        <w:tc>
          <w:tcPr>
            <w:tcW w:w="4788" w:type="dxa"/>
          </w:tcPr>
          <w:p w14:paraId="50AD9838" w14:textId="77777777" w:rsidR="001C416B" w:rsidRPr="0031202C" w:rsidRDefault="001C416B" w:rsidP="001C416B">
            <w:pPr>
              <w:pStyle w:val="Li"/>
            </w:pPr>
            <w:r w:rsidRPr="0031202C">
              <w:t xml:space="preserve"> 0.5 seconds </w:t>
            </w:r>
          </w:p>
        </w:tc>
      </w:tr>
      <w:tr w:rsidR="001C416B" w:rsidRPr="0031202C" w14:paraId="765F2F20" w14:textId="77777777" w:rsidTr="001C416B">
        <w:tc>
          <w:tcPr>
            <w:tcW w:w="4788" w:type="dxa"/>
          </w:tcPr>
          <w:p w14:paraId="04FC1E4C" w14:textId="77777777" w:rsidR="001C416B" w:rsidRPr="0031202C" w:rsidRDefault="001C416B" w:rsidP="001C416B">
            <w:pPr>
              <w:pStyle w:val="Li"/>
            </w:pPr>
            <w:r w:rsidRPr="0031202C">
              <w:t>Loops</w:t>
            </w:r>
          </w:p>
        </w:tc>
        <w:tc>
          <w:tcPr>
            <w:tcW w:w="4788" w:type="dxa"/>
          </w:tcPr>
          <w:p w14:paraId="57230AB9" w14:textId="77777777" w:rsidR="001C416B" w:rsidRPr="0031202C" w:rsidRDefault="001C416B" w:rsidP="001C416B">
            <w:pPr>
              <w:pStyle w:val="Li"/>
            </w:pPr>
            <w:r w:rsidRPr="0031202C">
              <w:t xml:space="preserve"> No </w:t>
            </w:r>
          </w:p>
        </w:tc>
      </w:tr>
      <w:tr w:rsidR="001C416B" w:rsidRPr="0031202C" w14:paraId="4BD4C4B0" w14:textId="77777777" w:rsidTr="001C416B">
        <w:tc>
          <w:tcPr>
            <w:tcW w:w="4788" w:type="dxa"/>
          </w:tcPr>
          <w:p w14:paraId="3C9FC940" w14:textId="77777777" w:rsidR="001C416B" w:rsidRPr="0031202C" w:rsidRDefault="001C416B" w:rsidP="001C416B">
            <w:pPr>
              <w:pStyle w:val="Li"/>
            </w:pPr>
            <w:r w:rsidRPr="0031202C">
              <w:t>3D positional</w:t>
            </w:r>
          </w:p>
        </w:tc>
        <w:tc>
          <w:tcPr>
            <w:tcW w:w="4788" w:type="dxa"/>
          </w:tcPr>
          <w:p w14:paraId="58F86202" w14:textId="77777777" w:rsidR="001C416B" w:rsidRPr="0031202C" w:rsidRDefault="001C416B" w:rsidP="001C416B">
            <w:pPr>
              <w:pStyle w:val="Li"/>
            </w:pPr>
            <w:r w:rsidRPr="0031202C">
              <w:t xml:space="preserve"> No </w:t>
            </w:r>
          </w:p>
        </w:tc>
      </w:tr>
      <w:tr w:rsidR="001C416B" w:rsidRPr="0031202C" w14:paraId="40AE8196" w14:textId="77777777" w:rsidTr="001C416B">
        <w:tc>
          <w:tcPr>
            <w:tcW w:w="4788" w:type="dxa"/>
          </w:tcPr>
          <w:p w14:paraId="3C8A653C" w14:textId="77777777" w:rsidR="001C416B" w:rsidRPr="0031202C" w:rsidRDefault="001C416B" w:rsidP="001C416B">
            <w:pPr>
              <w:pStyle w:val="Li"/>
            </w:pPr>
            <w:r w:rsidRPr="0031202C">
              <w:t>Others can hear</w:t>
            </w:r>
          </w:p>
        </w:tc>
        <w:tc>
          <w:tcPr>
            <w:tcW w:w="4788" w:type="dxa"/>
          </w:tcPr>
          <w:p w14:paraId="245A8BB6" w14:textId="77777777" w:rsidR="001C416B" w:rsidRPr="0031202C" w:rsidRDefault="001C416B" w:rsidP="001C416B">
            <w:pPr>
              <w:pStyle w:val="Li"/>
            </w:pPr>
            <w:r w:rsidRPr="0031202C">
              <w:t xml:space="preserve"> No </w:t>
            </w:r>
          </w:p>
        </w:tc>
      </w:tr>
      <w:tr w:rsidR="001C416B" w:rsidRPr="0031202C" w14:paraId="78D9EEE6" w14:textId="77777777" w:rsidTr="001C416B">
        <w:tc>
          <w:tcPr>
            <w:tcW w:w="4788" w:type="dxa"/>
          </w:tcPr>
          <w:p w14:paraId="01AE2160" w14:textId="77777777" w:rsidR="001C416B" w:rsidRPr="0031202C" w:rsidRDefault="001C416B" w:rsidP="001C416B">
            <w:pPr>
              <w:pStyle w:val="Li"/>
            </w:pPr>
            <w:r w:rsidRPr="0031202C">
              <w:t>Filename</w:t>
            </w:r>
          </w:p>
        </w:tc>
        <w:tc>
          <w:tcPr>
            <w:tcW w:w="4788" w:type="dxa"/>
          </w:tcPr>
          <w:p w14:paraId="1043171A" w14:textId="77777777" w:rsidR="001C416B" w:rsidRPr="0031202C" w:rsidRDefault="001C416B" w:rsidP="001C416B">
            <w:pPr>
              <w:pStyle w:val="Li"/>
            </w:pPr>
            <w:r w:rsidRPr="0031202C">
              <w:t xml:space="preserve"> modifier_BarrierSelect.wav </w:t>
            </w:r>
          </w:p>
        </w:tc>
      </w:tr>
      <w:tr w:rsidR="001C416B" w:rsidRPr="0031202C" w14:paraId="75FB5E0E" w14:textId="77777777" w:rsidTr="001C416B">
        <w:tc>
          <w:tcPr>
            <w:tcW w:w="4788" w:type="dxa"/>
          </w:tcPr>
          <w:p w14:paraId="5BAEF613" w14:textId="77777777" w:rsidR="001C416B" w:rsidRPr="0031202C" w:rsidRDefault="001C416B" w:rsidP="001C416B">
            <w:pPr>
              <w:pStyle w:val="Li"/>
            </w:pPr>
            <w:r w:rsidRPr="0031202C">
              <w:t>Wavebank</w:t>
            </w:r>
          </w:p>
        </w:tc>
        <w:tc>
          <w:tcPr>
            <w:tcW w:w="4788" w:type="dxa"/>
          </w:tcPr>
          <w:p w14:paraId="62230ECB" w14:textId="77777777" w:rsidR="001C416B" w:rsidRPr="0031202C" w:rsidRDefault="001C416B" w:rsidP="001C416B">
            <w:pPr>
              <w:pStyle w:val="Li"/>
            </w:pPr>
            <w:r w:rsidRPr="0031202C">
              <w:t xml:space="preserve"> ModifierEffects.xwb </w:t>
            </w:r>
          </w:p>
        </w:tc>
      </w:tr>
      <w:tr w:rsidR="001C416B" w:rsidRPr="0031202C" w14:paraId="751E6C17" w14:textId="77777777" w:rsidTr="001C416B">
        <w:tc>
          <w:tcPr>
            <w:tcW w:w="4788" w:type="dxa"/>
          </w:tcPr>
          <w:p w14:paraId="475436E5" w14:textId="77777777" w:rsidR="001C416B" w:rsidRPr="0031202C" w:rsidRDefault="001C416B" w:rsidP="001C416B">
            <w:pPr>
              <w:pStyle w:val="Li"/>
            </w:pPr>
            <w:r w:rsidRPr="0031202C">
              <w:t>Soundbank</w:t>
            </w:r>
          </w:p>
        </w:tc>
        <w:tc>
          <w:tcPr>
            <w:tcW w:w="4788" w:type="dxa"/>
          </w:tcPr>
          <w:p w14:paraId="04CADA1E" w14:textId="77777777" w:rsidR="001C416B" w:rsidRPr="0031202C" w:rsidRDefault="001C416B" w:rsidP="001C416B">
            <w:pPr>
              <w:pStyle w:val="Li"/>
            </w:pPr>
            <w:r w:rsidRPr="0031202C">
              <w:t xml:space="preserve"> ModifierEffects.xsb </w:t>
            </w:r>
          </w:p>
        </w:tc>
      </w:tr>
      <w:tr w:rsidR="001C416B" w:rsidRPr="0031202C" w14:paraId="6D07563A" w14:textId="77777777" w:rsidTr="001C416B">
        <w:tc>
          <w:tcPr>
            <w:tcW w:w="4788" w:type="dxa"/>
          </w:tcPr>
          <w:p w14:paraId="2B259B3A" w14:textId="77777777" w:rsidR="001C416B" w:rsidRPr="0031202C" w:rsidRDefault="001C416B" w:rsidP="001C416B">
            <w:pPr>
              <w:pStyle w:val="Li"/>
            </w:pPr>
            <w:r w:rsidRPr="0031202C">
              <w:t>Cue name</w:t>
            </w:r>
          </w:p>
        </w:tc>
        <w:tc>
          <w:tcPr>
            <w:tcW w:w="4788" w:type="dxa"/>
          </w:tcPr>
          <w:p w14:paraId="5CC0D710" w14:textId="77777777" w:rsidR="001C416B" w:rsidRPr="0031202C" w:rsidRDefault="001C416B" w:rsidP="001C416B">
            <w:pPr>
              <w:pStyle w:val="Li"/>
            </w:pPr>
            <w:r w:rsidRPr="0031202C">
              <w:t xml:space="preserve"> modifier_BarrierSelect </w:t>
            </w:r>
          </w:p>
        </w:tc>
      </w:tr>
    </w:tbl>
    <w:p w14:paraId="4D83F1F8" w14:textId="77777777" w:rsidR="007977C0" w:rsidRDefault="007977C0" w:rsidP="007977C0"/>
    <w:p w14:paraId="59E69D85" w14:textId="77777777" w:rsidR="001C416B" w:rsidRPr="007977C0" w:rsidRDefault="001C416B" w:rsidP="007977C0">
      <w:pPr>
        <w:jc w:val="center"/>
        <w:rPr>
          <w:b/>
          <w:i/>
          <w:u w:val="single"/>
        </w:rPr>
      </w:pPr>
      <w:r w:rsidRPr="007977C0">
        <w:rPr>
          <w:b/>
          <w:i/>
          <w:u w:val="single"/>
        </w:rPr>
        <w:t>Barrier Proximity</w:t>
      </w:r>
    </w:p>
    <w:tbl>
      <w:tblPr>
        <w:tblW w:w="0" w:type="auto"/>
        <w:tblLook w:val="04A0" w:firstRow="1" w:lastRow="0" w:firstColumn="1" w:lastColumn="0" w:noHBand="0" w:noVBand="1"/>
      </w:tblPr>
      <w:tblGrid>
        <w:gridCol w:w="4788"/>
        <w:gridCol w:w="4788"/>
      </w:tblGrid>
      <w:tr w:rsidR="001C416B" w:rsidRPr="0031202C" w14:paraId="0BFA6A69" w14:textId="77777777" w:rsidTr="001C416B">
        <w:tc>
          <w:tcPr>
            <w:tcW w:w="4788" w:type="dxa"/>
          </w:tcPr>
          <w:p w14:paraId="7F35DCC4" w14:textId="77777777" w:rsidR="001C416B" w:rsidRPr="0031202C" w:rsidRDefault="001C416B" w:rsidP="001C416B">
            <w:pPr>
              <w:pStyle w:val="Li"/>
            </w:pPr>
            <w:r w:rsidRPr="0031202C">
              <w:t>Description</w:t>
            </w:r>
          </w:p>
        </w:tc>
        <w:tc>
          <w:tcPr>
            <w:tcW w:w="4788" w:type="dxa"/>
          </w:tcPr>
          <w:p w14:paraId="50634928" w14:textId="77777777" w:rsidR="001C416B" w:rsidRPr="0031202C" w:rsidRDefault="001C416B" w:rsidP="001C416B">
            <w:pPr>
              <w:pStyle w:val="Li"/>
            </w:pPr>
            <w:r w:rsidRPr="0031202C">
              <w:t xml:space="preserve"> A quick ascending series of notes using a tuba. Major key. </w:t>
            </w:r>
          </w:p>
        </w:tc>
      </w:tr>
      <w:tr w:rsidR="001C416B" w:rsidRPr="0031202C" w14:paraId="522EC9BC" w14:textId="77777777" w:rsidTr="001C416B">
        <w:tc>
          <w:tcPr>
            <w:tcW w:w="4788" w:type="dxa"/>
          </w:tcPr>
          <w:p w14:paraId="20D100AF" w14:textId="77777777" w:rsidR="001C416B" w:rsidRPr="0031202C" w:rsidRDefault="001C416B" w:rsidP="001C416B">
            <w:pPr>
              <w:pStyle w:val="Li"/>
            </w:pPr>
            <w:r w:rsidRPr="0031202C">
              <w:t>Play cue</w:t>
            </w:r>
          </w:p>
        </w:tc>
        <w:tc>
          <w:tcPr>
            <w:tcW w:w="4788" w:type="dxa"/>
          </w:tcPr>
          <w:p w14:paraId="0D13F871" w14:textId="77777777" w:rsidR="001C416B" w:rsidRPr="0031202C" w:rsidRDefault="001C416B" w:rsidP="001C416B">
            <w:pPr>
              <w:pStyle w:val="Li"/>
            </w:pPr>
            <w:r w:rsidRPr="0031202C">
              <w:t xml:space="preserve"> The player walks within the proximity radius of a </w:t>
            </w:r>
            <w:r w:rsidRPr="0031202C">
              <w:lastRenderedPageBreak/>
              <w:t xml:space="preserve">Barrier modifier. </w:t>
            </w:r>
          </w:p>
        </w:tc>
      </w:tr>
      <w:tr w:rsidR="001C416B" w:rsidRPr="0031202C" w14:paraId="2198F167" w14:textId="77777777" w:rsidTr="001C416B">
        <w:tc>
          <w:tcPr>
            <w:tcW w:w="4788" w:type="dxa"/>
          </w:tcPr>
          <w:p w14:paraId="67FE2476" w14:textId="77777777" w:rsidR="001C416B" w:rsidRPr="0031202C" w:rsidRDefault="001C416B" w:rsidP="001C416B">
            <w:pPr>
              <w:pStyle w:val="Li"/>
            </w:pPr>
            <w:r w:rsidRPr="0031202C">
              <w:lastRenderedPageBreak/>
              <w:t>Source</w:t>
            </w:r>
          </w:p>
        </w:tc>
        <w:tc>
          <w:tcPr>
            <w:tcW w:w="4788" w:type="dxa"/>
          </w:tcPr>
          <w:p w14:paraId="1BC9A3AD" w14:textId="77777777" w:rsidR="001C416B" w:rsidRPr="0031202C" w:rsidRDefault="001C416B" w:rsidP="001C416B">
            <w:pPr>
              <w:pStyle w:val="Li"/>
            </w:pPr>
            <w:r w:rsidRPr="0031202C">
              <w:t xml:space="preserve"> Synthesizer </w:t>
            </w:r>
          </w:p>
        </w:tc>
      </w:tr>
      <w:tr w:rsidR="001C416B" w:rsidRPr="0031202C" w14:paraId="3F884EC9" w14:textId="77777777" w:rsidTr="001C416B">
        <w:tc>
          <w:tcPr>
            <w:tcW w:w="4788" w:type="dxa"/>
          </w:tcPr>
          <w:p w14:paraId="0371AFD3" w14:textId="77777777" w:rsidR="001C416B" w:rsidRPr="0031202C" w:rsidRDefault="001C416B" w:rsidP="001C416B">
            <w:pPr>
              <w:pStyle w:val="Li"/>
            </w:pPr>
            <w:r w:rsidRPr="0031202C">
              <w:t>Length</w:t>
            </w:r>
          </w:p>
        </w:tc>
        <w:tc>
          <w:tcPr>
            <w:tcW w:w="4788" w:type="dxa"/>
          </w:tcPr>
          <w:p w14:paraId="3B72D5FE" w14:textId="77777777" w:rsidR="001C416B" w:rsidRPr="0031202C" w:rsidRDefault="001C416B" w:rsidP="001C416B">
            <w:pPr>
              <w:pStyle w:val="Li"/>
            </w:pPr>
            <w:r w:rsidRPr="0031202C">
              <w:t xml:space="preserve"> 0.2 seconds </w:t>
            </w:r>
          </w:p>
        </w:tc>
      </w:tr>
      <w:tr w:rsidR="001C416B" w:rsidRPr="0031202C" w14:paraId="7507B519" w14:textId="77777777" w:rsidTr="001C416B">
        <w:tc>
          <w:tcPr>
            <w:tcW w:w="4788" w:type="dxa"/>
          </w:tcPr>
          <w:p w14:paraId="6B4342DE" w14:textId="77777777" w:rsidR="001C416B" w:rsidRPr="0031202C" w:rsidRDefault="001C416B" w:rsidP="001C416B">
            <w:pPr>
              <w:pStyle w:val="Li"/>
            </w:pPr>
            <w:r w:rsidRPr="0031202C">
              <w:t>Loops</w:t>
            </w:r>
          </w:p>
        </w:tc>
        <w:tc>
          <w:tcPr>
            <w:tcW w:w="4788" w:type="dxa"/>
          </w:tcPr>
          <w:p w14:paraId="0E69344A" w14:textId="77777777" w:rsidR="001C416B" w:rsidRPr="0031202C" w:rsidRDefault="001C416B" w:rsidP="001C416B">
            <w:pPr>
              <w:pStyle w:val="Li"/>
            </w:pPr>
            <w:r w:rsidRPr="0031202C">
              <w:t xml:space="preserve"> No </w:t>
            </w:r>
          </w:p>
        </w:tc>
      </w:tr>
      <w:tr w:rsidR="001C416B" w:rsidRPr="0031202C" w14:paraId="4E33B5A5" w14:textId="77777777" w:rsidTr="001C416B">
        <w:tc>
          <w:tcPr>
            <w:tcW w:w="4788" w:type="dxa"/>
          </w:tcPr>
          <w:p w14:paraId="43BB8574" w14:textId="77777777" w:rsidR="001C416B" w:rsidRPr="0031202C" w:rsidRDefault="001C416B" w:rsidP="001C416B">
            <w:pPr>
              <w:pStyle w:val="Li"/>
            </w:pPr>
            <w:r w:rsidRPr="0031202C">
              <w:t>3D positional</w:t>
            </w:r>
          </w:p>
        </w:tc>
        <w:tc>
          <w:tcPr>
            <w:tcW w:w="4788" w:type="dxa"/>
          </w:tcPr>
          <w:p w14:paraId="0BFB9945" w14:textId="77777777" w:rsidR="001C416B" w:rsidRPr="0031202C" w:rsidRDefault="001C416B" w:rsidP="001C416B">
            <w:pPr>
              <w:pStyle w:val="Li"/>
            </w:pPr>
            <w:r w:rsidRPr="0031202C">
              <w:t xml:space="preserve"> Yes </w:t>
            </w:r>
          </w:p>
        </w:tc>
      </w:tr>
      <w:tr w:rsidR="001C416B" w:rsidRPr="0031202C" w14:paraId="02555D23" w14:textId="77777777" w:rsidTr="001C416B">
        <w:tc>
          <w:tcPr>
            <w:tcW w:w="4788" w:type="dxa"/>
          </w:tcPr>
          <w:p w14:paraId="30CC6305" w14:textId="77777777" w:rsidR="001C416B" w:rsidRPr="0031202C" w:rsidRDefault="001C416B" w:rsidP="001C416B">
            <w:pPr>
              <w:pStyle w:val="Li"/>
            </w:pPr>
            <w:r w:rsidRPr="0031202C">
              <w:t>Others can hear</w:t>
            </w:r>
          </w:p>
        </w:tc>
        <w:tc>
          <w:tcPr>
            <w:tcW w:w="4788" w:type="dxa"/>
          </w:tcPr>
          <w:p w14:paraId="2BFF75C2" w14:textId="77777777" w:rsidR="001C416B" w:rsidRPr="0031202C" w:rsidRDefault="001C416B" w:rsidP="001C416B">
            <w:pPr>
              <w:pStyle w:val="Li"/>
            </w:pPr>
            <w:r w:rsidRPr="0031202C">
              <w:t xml:space="preserve"> Yes </w:t>
            </w:r>
          </w:p>
        </w:tc>
      </w:tr>
      <w:tr w:rsidR="001C416B" w:rsidRPr="0031202C" w14:paraId="3C9F1163" w14:textId="77777777" w:rsidTr="001C416B">
        <w:tc>
          <w:tcPr>
            <w:tcW w:w="4788" w:type="dxa"/>
          </w:tcPr>
          <w:p w14:paraId="1FE2AA09" w14:textId="77777777" w:rsidR="001C416B" w:rsidRPr="0031202C" w:rsidRDefault="001C416B" w:rsidP="001C416B">
            <w:pPr>
              <w:pStyle w:val="Li"/>
            </w:pPr>
            <w:r w:rsidRPr="0031202C">
              <w:t>Filename</w:t>
            </w:r>
          </w:p>
        </w:tc>
        <w:tc>
          <w:tcPr>
            <w:tcW w:w="4788" w:type="dxa"/>
          </w:tcPr>
          <w:p w14:paraId="55A1D617" w14:textId="77777777" w:rsidR="001C416B" w:rsidRPr="0031202C" w:rsidRDefault="001C416B" w:rsidP="001C416B">
            <w:pPr>
              <w:pStyle w:val="Li"/>
            </w:pPr>
            <w:r w:rsidRPr="0031202C">
              <w:t xml:space="preserve"> modifier_BarrierProximity.wav </w:t>
            </w:r>
          </w:p>
        </w:tc>
      </w:tr>
      <w:tr w:rsidR="001C416B" w:rsidRPr="0031202C" w14:paraId="4113920B" w14:textId="77777777" w:rsidTr="001C416B">
        <w:tc>
          <w:tcPr>
            <w:tcW w:w="4788" w:type="dxa"/>
          </w:tcPr>
          <w:p w14:paraId="3D6AE56C" w14:textId="77777777" w:rsidR="001C416B" w:rsidRPr="0031202C" w:rsidRDefault="001C416B" w:rsidP="001C416B">
            <w:pPr>
              <w:pStyle w:val="Li"/>
            </w:pPr>
            <w:r w:rsidRPr="0031202C">
              <w:t>Wavebank</w:t>
            </w:r>
          </w:p>
        </w:tc>
        <w:tc>
          <w:tcPr>
            <w:tcW w:w="4788" w:type="dxa"/>
          </w:tcPr>
          <w:p w14:paraId="48F02DA3" w14:textId="77777777" w:rsidR="001C416B" w:rsidRPr="0031202C" w:rsidRDefault="001C416B" w:rsidP="001C416B">
            <w:pPr>
              <w:pStyle w:val="Li"/>
            </w:pPr>
            <w:r w:rsidRPr="0031202C">
              <w:t xml:space="preserve"> ModifierEffects.xwb </w:t>
            </w:r>
          </w:p>
        </w:tc>
      </w:tr>
      <w:tr w:rsidR="001C416B" w:rsidRPr="0031202C" w14:paraId="1B65B5F5" w14:textId="77777777" w:rsidTr="001C416B">
        <w:tc>
          <w:tcPr>
            <w:tcW w:w="4788" w:type="dxa"/>
          </w:tcPr>
          <w:p w14:paraId="26D682F2" w14:textId="77777777" w:rsidR="001C416B" w:rsidRPr="0031202C" w:rsidRDefault="001C416B" w:rsidP="001C416B">
            <w:pPr>
              <w:pStyle w:val="Li"/>
            </w:pPr>
            <w:r w:rsidRPr="0031202C">
              <w:t>Soundbank</w:t>
            </w:r>
          </w:p>
        </w:tc>
        <w:tc>
          <w:tcPr>
            <w:tcW w:w="4788" w:type="dxa"/>
          </w:tcPr>
          <w:p w14:paraId="0E6A3451" w14:textId="77777777" w:rsidR="001C416B" w:rsidRPr="0031202C" w:rsidRDefault="001C416B" w:rsidP="001C416B">
            <w:pPr>
              <w:pStyle w:val="Li"/>
            </w:pPr>
            <w:r w:rsidRPr="0031202C">
              <w:t xml:space="preserve"> ModifierEffects.xsb </w:t>
            </w:r>
          </w:p>
        </w:tc>
      </w:tr>
      <w:tr w:rsidR="001C416B" w:rsidRPr="0031202C" w14:paraId="5FE6ACBA" w14:textId="77777777" w:rsidTr="001C416B">
        <w:tc>
          <w:tcPr>
            <w:tcW w:w="4788" w:type="dxa"/>
          </w:tcPr>
          <w:p w14:paraId="28024A21" w14:textId="77777777" w:rsidR="001C416B" w:rsidRPr="0031202C" w:rsidRDefault="001C416B" w:rsidP="001C416B">
            <w:pPr>
              <w:pStyle w:val="Li"/>
            </w:pPr>
            <w:r w:rsidRPr="0031202C">
              <w:t>Cue name</w:t>
            </w:r>
          </w:p>
        </w:tc>
        <w:tc>
          <w:tcPr>
            <w:tcW w:w="4788" w:type="dxa"/>
          </w:tcPr>
          <w:p w14:paraId="7AE28A75" w14:textId="77777777" w:rsidR="001C416B" w:rsidRPr="0031202C" w:rsidRDefault="001C416B" w:rsidP="001C416B">
            <w:pPr>
              <w:pStyle w:val="Li"/>
            </w:pPr>
            <w:r w:rsidRPr="0031202C">
              <w:t xml:space="preserve"> modifier_BarrierProximity </w:t>
            </w:r>
          </w:p>
        </w:tc>
      </w:tr>
    </w:tbl>
    <w:p w14:paraId="2F7D4FEF" w14:textId="77777777" w:rsidR="001C416B" w:rsidRPr="0031202C" w:rsidRDefault="001C416B" w:rsidP="007977C0"/>
    <w:p w14:paraId="75706108" w14:textId="77777777" w:rsidR="001C416B" w:rsidRPr="007977C0" w:rsidRDefault="001C416B" w:rsidP="007977C0">
      <w:pPr>
        <w:jc w:val="center"/>
        <w:rPr>
          <w:b/>
          <w:i/>
          <w:u w:val="single"/>
        </w:rPr>
      </w:pPr>
      <w:r w:rsidRPr="007977C0">
        <w:rPr>
          <w:b/>
          <w:i/>
          <w:u w:val="single"/>
        </w:rPr>
        <w:t>Barrier Trigger</w:t>
      </w:r>
    </w:p>
    <w:tbl>
      <w:tblPr>
        <w:tblW w:w="0" w:type="auto"/>
        <w:tblLook w:val="04A0" w:firstRow="1" w:lastRow="0" w:firstColumn="1" w:lastColumn="0" w:noHBand="0" w:noVBand="1"/>
      </w:tblPr>
      <w:tblGrid>
        <w:gridCol w:w="4788"/>
        <w:gridCol w:w="4788"/>
      </w:tblGrid>
      <w:tr w:rsidR="001C416B" w:rsidRPr="0031202C" w14:paraId="2A16D8FE" w14:textId="77777777" w:rsidTr="001C416B">
        <w:tc>
          <w:tcPr>
            <w:tcW w:w="4788" w:type="dxa"/>
          </w:tcPr>
          <w:p w14:paraId="73476E9B" w14:textId="77777777" w:rsidR="001C416B" w:rsidRPr="0031202C" w:rsidRDefault="001C416B" w:rsidP="001C416B">
            <w:pPr>
              <w:pStyle w:val="Li"/>
            </w:pPr>
            <w:r w:rsidRPr="0031202C">
              <w:t>Description</w:t>
            </w:r>
          </w:p>
        </w:tc>
        <w:tc>
          <w:tcPr>
            <w:tcW w:w="4788" w:type="dxa"/>
          </w:tcPr>
          <w:p w14:paraId="166B3682" w14:textId="77777777" w:rsidR="001C416B" w:rsidRPr="0031202C" w:rsidRDefault="001C416B" w:rsidP="001C416B">
            <w:pPr>
              <w:pStyle w:val="Li"/>
            </w:pPr>
            <w:r w:rsidRPr="0031202C">
              <w:t xml:space="preserve"> A quick, loud ascending series of notes using a tuba. Minor key. </w:t>
            </w:r>
          </w:p>
        </w:tc>
      </w:tr>
      <w:tr w:rsidR="001C416B" w:rsidRPr="0031202C" w14:paraId="3DCB3C5F" w14:textId="77777777" w:rsidTr="001C416B">
        <w:tc>
          <w:tcPr>
            <w:tcW w:w="4788" w:type="dxa"/>
          </w:tcPr>
          <w:p w14:paraId="498F51DA" w14:textId="77777777" w:rsidR="001C416B" w:rsidRPr="0031202C" w:rsidRDefault="001C416B" w:rsidP="001C416B">
            <w:pPr>
              <w:pStyle w:val="Li"/>
            </w:pPr>
            <w:r w:rsidRPr="0031202C">
              <w:t>Play cue</w:t>
            </w:r>
          </w:p>
        </w:tc>
        <w:tc>
          <w:tcPr>
            <w:tcW w:w="4788" w:type="dxa"/>
          </w:tcPr>
          <w:p w14:paraId="1A440046" w14:textId="77777777" w:rsidR="001C416B" w:rsidRPr="0031202C" w:rsidRDefault="001C416B" w:rsidP="001C416B">
            <w:pPr>
              <w:pStyle w:val="Li"/>
            </w:pPr>
            <w:r w:rsidRPr="0031202C">
              <w:t xml:space="preserve"> The Barrier modifier is triggered. </w:t>
            </w:r>
          </w:p>
        </w:tc>
      </w:tr>
      <w:tr w:rsidR="001C416B" w:rsidRPr="0031202C" w14:paraId="712E5F27" w14:textId="77777777" w:rsidTr="001C416B">
        <w:tc>
          <w:tcPr>
            <w:tcW w:w="4788" w:type="dxa"/>
          </w:tcPr>
          <w:p w14:paraId="38D7D22B" w14:textId="77777777" w:rsidR="001C416B" w:rsidRPr="0031202C" w:rsidRDefault="001C416B" w:rsidP="001C416B">
            <w:pPr>
              <w:pStyle w:val="Li"/>
            </w:pPr>
            <w:r w:rsidRPr="0031202C">
              <w:t>Source</w:t>
            </w:r>
          </w:p>
        </w:tc>
        <w:tc>
          <w:tcPr>
            <w:tcW w:w="4788" w:type="dxa"/>
          </w:tcPr>
          <w:p w14:paraId="4AA6844D" w14:textId="77777777" w:rsidR="001C416B" w:rsidRPr="0031202C" w:rsidRDefault="001C416B" w:rsidP="001C416B">
            <w:pPr>
              <w:pStyle w:val="Li"/>
            </w:pPr>
            <w:r w:rsidRPr="0031202C">
              <w:t xml:space="preserve"> Synthesizer </w:t>
            </w:r>
          </w:p>
        </w:tc>
      </w:tr>
      <w:tr w:rsidR="001C416B" w:rsidRPr="0031202C" w14:paraId="24562689" w14:textId="77777777" w:rsidTr="001C416B">
        <w:tc>
          <w:tcPr>
            <w:tcW w:w="4788" w:type="dxa"/>
          </w:tcPr>
          <w:p w14:paraId="1B054B90" w14:textId="77777777" w:rsidR="001C416B" w:rsidRPr="0031202C" w:rsidRDefault="001C416B" w:rsidP="001C416B">
            <w:pPr>
              <w:pStyle w:val="Li"/>
            </w:pPr>
            <w:r w:rsidRPr="0031202C">
              <w:t>Length</w:t>
            </w:r>
          </w:p>
        </w:tc>
        <w:tc>
          <w:tcPr>
            <w:tcW w:w="4788" w:type="dxa"/>
          </w:tcPr>
          <w:p w14:paraId="35309879" w14:textId="77777777" w:rsidR="001C416B" w:rsidRPr="0031202C" w:rsidRDefault="001C416B" w:rsidP="001C416B">
            <w:pPr>
              <w:pStyle w:val="Li"/>
            </w:pPr>
            <w:r w:rsidRPr="0031202C">
              <w:t xml:space="preserve"> 0.2 seconds </w:t>
            </w:r>
          </w:p>
        </w:tc>
      </w:tr>
      <w:tr w:rsidR="001C416B" w:rsidRPr="0031202C" w14:paraId="5DB42AB2" w14:textId="77777777" w:rsidTr="001C416B">
        <w:tc>
          <w:tcPr>
            <w:tcW w:w="4788" w:type="dxa"/>
          </w:tcPr>
          <w:p w14:paraId="181121AD" w14:textId="77777777" w:rsidR="001C416B" w:rsidRPr="0031202C" w:rsidRDefault="001C416B" w:rsidP="001C416B">
            <w:pPr>
              <w:pStyle w:val="Li"/>
            </w:pPr>
            <w:r w:rsidRPr="0031202C">
              <w:t>Loops</w:t>
            </w:r>
          </w:p>
        </w:tc>
        <w:tc>
          <w:tcPr>
            <w:tcW w:w="4788" w:type="dxa"/>
          </w:tcPr>
          <w:p w14:paraId="64459D65" w14:textId="77777777" w:rsidR="001C416B" w:rsidRPr="0031202C" w:rsidRDefault="001C416B" w:rsidP="001C416B">
            <w:pPr>
              <w:pStyle w:val="Li"/>
            </w:pPr>
            <w:r w:rsidRPr="0031202C">
              <w:t xml:space="preserve"> No </w:t>
            </w:r>
          </w:p>
        </w:tc>
      </w:tr>
      <w:tr w:rsidR="001C416B" w:rsidRPr="0031202C" w14:paraId="21F6FBD5" w14:textId="77777777" w:rsidTr="001C416B">
        <w:tc>
          <w:tcPr>
            <w:tcW w:w="4788" w:type="dxa"/>
          </w:tcPr>
          <w:p w14:paraId="63D6C3EE" w14:textId="77777777" w:rsidR="001C416B" w:rsidRPr="0031202C" w:rsidRDefault="001C416B" w:rsidP="001C416B">
            <w:pPr>
              <w:pStyle w:val="Li"/>
            </w:pPr>
            <w:r w:rsidRPr="0031202C">
              <w:t>3D positional</w:t>
            </w:r>
          </w:p>
        </w:tc>
        <w:tc>
          <w:tcPr>
            <w:tcW w:w="4788" w:type="dxa"/>
          </w:tcPr>
          <w:p w14:paraId="4127766D" w14:textId="77777777" w:rsidR="001C416B" w:rsidRPr="0031202C" w:rsidRDefault="001C416B" w:rsidP="001C416B">
            <w:pPr>
              <w:pStyle w:val="Li"/>
            </w:pPr>
            <w:r w:rsidRPr="0031202C">
              <w:t xml:space="preserve"> Yes </w:t>
            </w:r>
          </w:p>
        </w:tc>
      </w:tr>
      <w:tr w:rsidR="001C416B" w:rsidRPr="0031202C" w14:paraId="4EC25F23" w14:textId="77777777" w:rsidTr="001C416B">
        <w:tc>
          <w:tcPr>
            <w:tcW w:w="4788" w:type="dxa"/>
          </w:tcPr>
          <w:p w14:paraId="1B27D1C1" w14:textId="77777777" w:rsidR="001C416B" w:rsidRPr="0031202C" w:rsidRDefault="001C416B" w:rsidP="001C416B">
            <w:pPr>
              <w:pStyle w:val="Li"/>
            </w:pPr>
            <w:r w:rsidRPr="0031202C">
              <w:t>Others can hear</w:t>
            </w:r>
          </w:p>
        </w:tc>
        <w:tc>
          <w:tcPr>
            <w:tcW w:w="4788" w:type="dxa"/>
          </w:tcPr>
          <w:p w14:paraId="61A69581" w14:textId="77777777" w:rsidR="001C416B" w:rsidRPr="0031202C" w:rsidRDefault="001C416B" w:rsidP="001C416B">
            <w:pPr>
              <w:pStyle w:val="Li"/>
            </w:pPr>
            <w:r w:rsidRPr="0031202C">
              <w:t xml:space="preserve"> Yes </w:t>
            </w:r>
          </w:p>
        </w:tc>
      </w:tr>
      <w:tr w:rsidR="001C416B" w:rsidRPr="0031202C" w14:paraId="7701F3E2" w14:textId="77777777" w:rsidTr="001C416B">
        <w:tc>
          <w:tcPr>
            <w:tcW w:w="4788" w:type="dxa"/>
          </w:tcPr>
          <w:p w14:paraId="11C8A36D" w14:textId="77777777" w:rsidR="001C416B" w:rsidRPr="0031202C" w:rsidRDefault="001C416B" w:rsidP="001C416B">
            <w:pPr>
              <w:pStyle w:val="Li"/>
            </w:pPr>
            <w:r w:rsidRPr="0031202C">
              <w:t>Filename</w:t>
            </w:r>
          </w:p>
        </w:tc>
        <w:tc>
          <w:tcPr>
            <w:tcW w:w="4788" w:type="dxa"/>
          </w:tcPr>
          <w:p w14:paraId="59323AAD" w14:textId="77777777" w:rsidR="001C416B" w:rsidRPr="0031202C" w:rsidRDefault="001C416B" w:rsidP="001C416B">
            <w:pPr>
              <w:pStyle w:val="Li"/>
            </w:pPr>
            <w:r w:rsidRPr="0031202C">
              <w:t xml:space="preserve"> modifier_BarrierTrigger.wav </w:t>
            </w:r>
          </w:p>
        </w:tc>
      </w:tr>
      <w:tr w:rsidR="001C416B" w:rsidRPr="0031202C" w14:paraId="20C89084" w14:textId="77777777" w:rsidTr="001C416B">
        <w:tc>
          <w:tcPr>
            <w:tcW w:w="4788" w:type="dxa"/>
          </w:tcPr>
          <w:p w14:paraId="20F61AAB" w14:textId="77777777" w:rsidR="001C416B" w:rsidRPr="0031202C" w:rsidRDefault="001C416B" w:rsidP="001C416B">
            <w:pPr>
              <w:pStyle w:val="Li"/>
            </w:pPr>
            <w:r w:rsidRPr="0031202C">
              <w:t>Wavebank</w:t>
            </w:r>
          </w:p>
        </w:tc>
        <w:tc>
          <w:tcPr>
            <w:tcW w:w="4788" w:type="dxa"/>
          </w:tcPr>
          <w:p w14:paraId="1C69C573" w14:textId="77777777" w:rsidR="001C416B" w:rsidRPr="0031202C" w:rsidRDefault="001C416B" w:rsidP="001C416B">
            <w:pPr>
              <w:pStyle w:val="Li"/>
            </w:pPr>
            <w:r w:rsidRPr="0031202C">
              <w:t xml:space="preserve"> ModifierEffects.xwb </w:t>
            </w:r>
          </w:p>
        </w:tc>
      </w:tr>
      <w:tr w:rsidR="001C416B" w:rsidRPr="0031202C" w14:paraId="2B8D80DF" w14:textId="77777777" w:rsidTr="001C416B">
        <w:tc>
          <w:tcPr>
            <w:tcW w:w="4788" w:type="dxa"/>
          </w:tcPr>
          <w:p w14:paraId="495CD339" w14:textId="77777777" w:rsidR="001C416B" w:rsidRPr="0031202C" w:rsidRDefault="001C416B" w:rsidP="001C416B">
            <w:pPr>
              <w:pStyle w:val="Li"/>
            </w:pPr>
            <w:r w:rsidRPr="0031202C">
              <w:t>Soundbank</w:t>
            </w:r>
          </w:p>
        </w:tc>
        <w:tc>
          <w:tcPr>
            <w:tcW w:w="4788" w:type="dxa"/>
          </w:tcPr>
          <w:p w14:paraId="091FFF30" w14:textId="77777777" w:rsidR="001C416B" w:rsidRPr="0031202C" w:rsidRDefault="001C416B" w:rsidP="001C416B">
            <w:pPr>
              <w:pStyle w:val="Li"/>
            </w:pPr>
            <w:r w:rsidRPr="0031202C">
              <w:t xml:space="preserve"> ModifierEffects.xsb </w:t>
            </w:r>
          </w:p>
        </w:tc>
      </w:tr>
      <w:tr w:rsidR="001C416B" w:rsidRPr="0031202C" w14:paraId="09F84030" w14:textId="77777777" w:rsidTr="001C416B">
        <w:tc>
          <w:tcPr>
            <w:tcW w:w="4788" w:type="dxa"/>
          </w:tcPr>
          <w:p w14:paraId="6E95B9D5" w14:textId="77777777" w:rsidR="001C416B" w:rsidRPr="0031202C" w:rsidRDefault="001C416B" w:rsidP="001C416B">
            <w:pPr>
              <w:pStyle w:val="Li"/>
            </w:pPr>
            <w:r w:rsidRPr="0031202C">
              <w:t>Cue name</w:t>
            </w:r>
          </w:p>
        </w:tc>
        <w:tc>
          <w:tcPr>
            <w:tcW w:w="4788" w:type="dxa"/>
          </w:tcPr>
          <w:p w14:paraId="010723E2" w14:textId="77777777" w:rsidR="001C416B" w:rsidRPr="0031202C" w:rsidRDefault="001C416B" w:rsidP="001C416B">
            <w:pPr>
              <w:pStyle w:val="Li"/>
            </w:pPr>
            <w:r w:rsidRPr="0031202C">
              <w:t xml:space="preserve"> modifier_BarrierTrigger </w:t>
            </w:r>
          </w:p>
        </w:tc>
      </w:tr>
    </w:tbl>
    <w:p w14:paraId="13C335ED" w14:textId="77777777" w:rsidR="007977C0" w:rsidRDefault="007977C0" w:rsidP="007977C0"/>
    <w:p w14:paraId="42F884D3" w14:textId="77777777" w:rsidR="001C416B" w:rsidRPr="007977C0" w:rsidRDefault="001C416B" w:rsidP="007977C0">
      <w:pPr>
        <w:pStyle w:val="Heading4"/>
      </w:pPr>
      <w:bookmarkStart w:id="593" w:name="_Toc256375378"/>
      <w:r w:rsidRPr="007977C0">
        <w:t>Illusion</w:t>
      </w:r>
      <w:bookmarkEnd w:id="593"/>
    </w:p>
    <w:p w14:paraId="530C6BEE" w14:textId="77777777" w:rsidR="001C416B" w:rsidRPr="007977C0" w:rsidRDefault="001C416B" w:rsidP="007977C0">
      <w:pPr>
        <w:jc w:val="center"/>
        <w:rPr>
          <w:b/>
          <w:i/>
          <w:u w:val="single"/>
        </w:rPr>
      </w:pPr>
      <w:r w:rsidRPr="007977C0">
        <w:rPr>
          <w:b/>
          <w:i/>
          <w:u w:val="single"/>
        </w:rPr>
        <w:t>Illusion Select</w:t>
      </w:r>
    </w:p>
    <w:tbl>
      <w:tblPr>
        <w:tblW w:w="0" w:type="auto"/>
        <w:tblLook w:val="04A0" w:firstRow="1" w:lastRow="0" w:firstColumn="1" w:lastColumn="0" w:noHBand="0" w:noVBand="1"/>
      </w:tblPr>
      <w:tblGrid>
        <w:gridCol w:w="4788"/>
        <w:gridCol w:w="4788"/>
      </w:tblGrid>
      <w:tr w:rsidR="001C416B" w:rsidRPr="0031202C" w14:paraId="5C6EA57C" w14:textId="77777777" w:rsidTr="001C416B">
        <w:tc>
          <w:tcPr>
            <w:tcW w:w="4788" w:type="dxa"/>
          </w:tcPr>
          <w:p w14:paraId="1E956074" w14:textId="77777777" w:rsidR="001C416B" w:rsidRPr="0031202C" w:rsidRDefault="001C416B" w:rsidP="001C416B">
            <w:pPr>
              <w:pStyle w:val="Li"/>
            </w:pPr>
            <w:r w:rsidRPr="0031202C">
              <w:t>Description</w:t>
            </w:r>
          </w:p>
        </w:tc>
        <w:tc>
          <w:tcPr>
            <w:tcW w:w="4788" w:type="dxa"/>
          </w:tcPr>
          <w:p w14:paraId="63A2178F" w14:textId="77777777" w:rsidR="001C416B" w:rsidRPr="0031202C" w:rsidRDefault="001C416B" w:rsidP="001C416B">
            <w:pPr>
              <w:pStyle w:val="Li"/>
            </w:pPr>
            <w:r w:rsidRPr="0031202C">
              <w:t xml:space="preserve"> A short whoosh and metal against material as the player pulls out the modifier gun. A single note using a string quartet when the modifier cartridge is inserted. </w:t>
            </w:r>
          </w:p>
        </w:tc>
      </w:tr>
      <w:tr w:rsidR="001C416B" w:rsidRPr="0031202C" w14:paraId="2EBD80D9" w14:textId="77777777" w:rsidTr="001C416B">
        <w:tc>
          <w:tcPr>
            <w:tcW w:w="4788" w:type="dxa"/>
          </w:tcPr>
          <w:p w14:paraId="1BCF6C67" w14:textId="77777777" w:rsidR="001C416B" w:rsidRPr="0031202C" w:rsidRDefault="001C416B" w:rsidP="001C416B">
            <w:pPr>
              <w:pStyle w:val="Li"/>
            </w:pPr>
            <w:r w:rsidRPr="0031202C">
              <w:t>Play cue</w:t>
            </w:r>
          </w:p>
        </w:tc>
        <w:tc>
          <w:tcPr>
            <w:tcW w:w="4788" w:type="dxa"/>
          </w:tcPr>
          <w:p w14:paraId="7F7E6389" w14:textId="77777777" w:rsidR="001C416B" w:rsidRPr="0031202C" w:rsidRDefault="001C416B" w:rsidP="001C416B">
            <w:pPr>
              <w:pStyle w:val="Li"/>
            </w:pPr>
            <w:r w:rsidRPr="0031202C">
              <w:t xml:space="preserve"> The Illusion modifier is selected. </w:t>
            </w:r>
          </w:p>
        </w:tc>
      </w:tr>
      <w:tr w:rsidR="001C416B" w:rsidRPr="0031202C" w14:paraId="70C21388" w14:textId="77777777" w:rsidTr="001C416B">
        <w:tc>
          <w:tcPr>
            <w:tcW w:w="4788" w:type="dxa"/>
          </w:tcPr>
          <w:p w14:paraId="3704C4E6" w14:textId="77777777" w:rsidR="001C416B" w:rsidRPr="0031202C" w:rsidRDefault="001C416B" w:rsidP="001C416B">
            <w:pPr>
              <w:pStyle w:val="Li"/>
            </w:pPr>
            <w:r w:rsidRPr="0031202C">
              <w:t>Source</w:t>
            </w:r>
          </w:p>
        </w:tc>
        <w:tc>
          <w:tcPr>
            <w:tcW w:w="4788" w:type="dxa"/>
          </w:tcPr>
          <w:p w14:paraId="4D026AA5" w14:textId="77777777" w:rsidR="001C416B" w:rsidRPr="0031202C" w:rsidRDefault="001C416B" w:rsidP="001C416B">
            <w:pPr>
              <w:pStyle w:val="Li"/>
            </w:pPr>
            <w:r w:rsidRPr="0031202C">
              <w:t xml:space="preserve"> Synthesizer and Foley </w:t>
            </w:r>
          </w:p>
        </w:tc>
      </w:tr>
      <w:tr w:rsidR="001C416B" w:rsidRPr="0031202C" w14:paraId="1BE2826D" w14:textId="77777777" w:rsidTr="001C416B">
        <w:tc>
          <w:tcPr>
            <w:tcW w:w="4788" w:type="dxa"/>
          </w:tcPr>
          <w:p w14:paraId="60742F35" w14:textId="77777777" w:rsidR="001C416B" w:rsidRPr="0031202C" w:rsidRDefault="001C416B" w:rsidP="001C416B">
            <w:pPr>
              <w:pStyle w:val="Li"/>
            </w:pPr>
            <w:r w:rsidRPr="0031202C">
              <w:t>Length</w:t>
            </w:r>
          </w:p>
        </w:tc>
        <w:tc>
          <w:tcPr>
            <w:tcW w:w="4788" w:type="dxa"/>
          </w:tcPr>
          <w:p w14:paraId="6443E62F" w14:textId="77777777" w:rsidR="001C416B" w:rsidRPr="0031202C" w:rsidRDefault="001C416B" w:rsidP="001C416B">
            <w:pPr>
              <w:pStyle w:val="Li"/>
            </w:pPr>
            <w:r w:rsidRPr="0031202C">
              <w:t xml:space="preserve"> 0.5 seconds </w:t>
            </w:r>
          </w:p>
        </w:tc>
      </w:tr>
      <w:tr w:rsidR="001C416B" w:rsidRPr="0031202C" w14:paraId="24F32425" w14:textId="77777777" w:rsidTr="001C416B">
        <w:tc>
          <w:tcPr>
            <w:tcW w:w="4788" w:type="dxa"/>
          </w:tcPr>
          <w:p w14:paraId="5BB251E8" w14:textId="77777777" w:rsidR="001C416B" w:rsidRPr="0031202C" w:rsidRDefault="001C416B" w:rsidP="001C416B">
            <w:pPr>
              <w:pStyle w:val="Li"/>
            </w:pPr>
            <w:r w:rsidRPr="0031202C">
              <w:t>Loops</w:t>
            </w:r>
          </w:p>
        </w:tc>
        <w:tc>
          <w:tcPr>
            <w:tcW w:w="4788" w:type="dxa"/>
          </w:tcPr>
          <w:p w14:paraId="62FD27F7" w14:textId="77777777" w:rsidR="001C416B" w:rsidRPr="0031202C" w:rsidRDefault="001C416B" w:rsidP="001C416B">
            <w:pPr>
              <w:pStyle w:val="Li"/>
            </w:pPr>
            <w:r w:rsidRPr="0031202C">
              <w:t xml:space="preserve"> No </w:t>
            </w:r>
          </w:p>
        </w:tc>
      </w:tr>
      <w:tr w:rsidR="001C416B" w:rsidRPr="0031202C" w14:paraId="13A7C113" w14:textId="77777777" w:rsidTr="001C416B">
        <w:tc>
          <w:tcPr>
            <w:tcW w:w="4788" w:type="dxa"/>
          </w:tcPr>
          <w:p w14:paraId="1EBE6B1F" w14:textId="77777777" w:rsidR="001C416B" w:rsidRPr="0031202C" w:rsidRDefault="001C416B" w:rsidP="001C416B">
            <w:pPr>
              <w:pStyle w:val="Li"/>
            </w:pPr>
            <w:r w:rsidRPr="0031202C">
              <w:t>3D positional</w:t>
            </w:r>
          </w:p>
        </w:tc>
        <w:tc>
          <w:tcPr>
            <w:tcW w:w="4788" w:type="dxa"/>
          </w:tcPr>
          <w:p w14:paraId="0A204946" w14:textId="77777777" w:rsidR="001C416B" w:rsidRPr="0031202C" w:rsidRDefault="001C416B" w:rsidP="001C416B">
            <w:pPr>
              <w:pStyle w:val="Li"/>
            </w:pPr>
            <w:r w:rsidRPr="0031202C">
              <w:t xml:space="preserve"> No </w:t>
            </w:r>
          </w:p>
        </w:tc>
      </w:tr>
      <w:tr w:rsidR="001C416B" w:rsidRPr="0031202C" w14:paraId="7833B757" w14:textId="77777777" w:rsidTr="001C416B">
        <w:tc>
          <w:tcPr>
            <w:tcW w:w="4788" w:type="dxa"/>
          </w:tcPr>
          <w:p w14:paraId="25A6A3AF" w14:textId="77777777" w:rsidR="001C416B" w:rsidRPr="0031202C" w:rsidRDefault="001C416B" w:rsidP="001C416B">
            <w:pPr>
              <w:pStyle w:val="Li"/>
            </w:pPr>
            <w:r w:rsidRPr="0031202C">
              <w:t>Others can hear</w:t>
            </w:r>
          </w:p>
        </w:tc>
        <w:tc>
          <w:tcPr>
            <w:tcW w:w="4788" w:type="dxa"/>
          </w:tcPr>
          <w:p w14:paraId="04E249BE" w14:textId="77777777" w:rsidR="001C416B" w:rsidRPr="0031202C" w:rsidRDefault="001C416B" w:rsidP="001C416B">
            <w:pPr>
              <w:pStyle w:val="Li"/>
            </w:pPr>
            <w:r w:rsidRPr="0031202C">
              <w:t xml:space="preserve"> No </w:t>
            </w:r>
          </w:p>
        </w:tc>
      </w:tr>
      <w:tr w:rsidR="001C416B" w:rsidRPr="0031202C" w14:paraId="5F9C22FD" w14:textId="77777777" w:rsidTr="001C416B">
        <w:tc>
          <w:tcPr>
            <w:tcW w:w="4788" w:type="dxa"/>
          </w:tcPr>
          <w:p w14:paraId="730D8315" w14:textId="77777777" w:rsidR="001C416B" w:rsidRPr="0031202C" w:rsidRDefault="001C416B" w:rsidP="001C416B">
            <w:pPr>
              <w:pStyle w:val="Li"/>
            </w:pPr>
            <w:r w:rsidRPr="0031202C">
              <w:t>Filename</w:t>
            </w:r>
          </w:p>
        </w:tc>
        <w:tc>
          <w:tcPr>
            <w:tcW w:w="4788" w:type="dxa"/>
          </w:tcPr>
          <w:p w14:paraId="686AADD8" w14:textId="77777777" w:rsidR="001C416B" w:rsidRPr="0031202C" w:rsidRDefault="001C416B" w:rsidP="001C416B">
            <w:pPr>
              <w:pStyle w:val="Li"/>
            </w:pPr>
            <w:r w:rsidRPr="0031202C">
              <w:t xml:space="preserve"> modifier_IllusionSelect.wav </w:t>
            </w:r>
          </w:p>
        </w:tc>
      </w:tr>
      <w:tr w:rsidR="001C416B" w:rsidRPr="0031202C" w14:paraId="243639FF" w14:textId="77777777" w:rsidTr="001C416B">
        <w:tc>
          <w:tcPr>
            <w:tcW w:w="4788" w:type="dxa"/>
          </w:tcPr>
          <w:p w14:paraId="03F736DB" w14:textId="77777777" w:rsidR="001C416B" w:rsidRPr="0031202C" w:rsidRDefault="001C416B" w:rsidP="001C416B">
            <w:pPr>
              <w:pStyle w:val="Li"/>
            </w:pPr>
            <w:r w:rsidRPr="0031202C">
              <w:t>Wavebank</w:t>
            </w:r>
          </w:p>
        </w:tc>
        <w:tc>
          <w:tcPr>
            <w:tcW w:w="4788" w:type="dxa"/>
          </w:tcPr>
          <w:p w14:paraId="3E001519" w14:textId="77777777" w:rsidR="001C416B" w:rsidRPr="0031202C" w:rsidRDefault="001C416B" w:rsidP="001C416B">
            <w:pPr>
              <w:pStyle w:val="Li"/>
            </w:pPr>
            <w:r w:rsidRPr="0031202C">
              <w:t xml:space="preserve"> ModifierEffects.xwb </w:t>
            </w:r>
          </w:p>
        </w:tc>
      </w:tr>
      <w:tr w:rsidR="001C416B" w:rsidRPr="0031202C" w14:paraId="394D0D6A" w14:textId="77777777" w:rsidTr="001C416B">
        <w:tc>
          <w:tcPr>
            <w:tcW w:w="4788" w:type="dxa"/>
          </w:tcPr>
          <w:p w14:paraId="4F5BC447" w14:textId="77777777" w:rsidR="001C416B" w:rsidRPr="0031202C" w:rsidRDefault="001C416B" w:rsidP="001C416B">
            <w:pPr>
              <w:pStyle w:val="Li"/>
            </w:pPr>
            <w:r w:rsidRPr="0031202C">
              <w:t>Soundbank</w:t>
            </w:r>
          </w:p>
        </w:tc>
        <w:tc>
          <w:tcPr>
            <w:tcW w:w="4788" w:type="dxa"/>
          </w:tcPr>
          <w:p w14:paraId="0E85AD11" w14:textId="77777777" w:rsidR="001C416B" w:rsidRPr="0031202C" w:rsidRDefault="001C416B" w:rsidP="001C416B">
            <w:pPr>
              <w:pStyle w:val="Li"/>
            </w:pPr>
            <w:r w:rsidRPr="0031202C">
              <w:t xml:space="preserve"> ModifierEffects.xsb </w:t>
            </w:r>
          </w:p>
        </w:tc>
      </w:tr>
      <w:tr w:rsidR="001C416B" w:rsidRPr="0031202C" w14:paraId="66DF3072" w14:textId="77777777" w:rsidTr="001C416B">
        <w:tc>
          <w:tcPr>
            <w:tcW w:w="4788" w:type="dxa"/>
          </w:tcPr>
          <w:p w14:paraId="5C0863BD" w14:textId="77777777" w:rsidR="001C416B" w:rsidRPr="0031202C" w:rsidRDefault="001C416B" w:rsidP="001C416B">
            <w:pPr>
              <w:pStyle w:val="Li"/>
            </w:pPr>
            <w:r w:rsidRPr="0031202C">
              <w:t>Cue name</w:t>
            </w:r>
          </w:p>
        </w:tc>
        <w:tc>
          <w:tcPr>
            <w:tcW w:w="4788" w:type="dxa"/>
          </w:tcPr>
          <w:p w14:paraId="48E72765" w14:textId="77777777" w:rsidR="001C416B" w:rsidRPr="0031202C" w:rsidRDefault="001C416B" w:rsidP="001C416B">
            <w:pPr>
              <w:pStyle w:val="Li"/>
            </w:pPr>
            <w:r w:rsidRPr="0031202C">
              <w:t xml:space="preserve"> modifier_IllusionSelect </w:t>
            </w:r>
          </w:p>
        </w:tc>
      </w:tr>
    </w:tbl>
    <w:p w14:paraId="1B526EB1" w14:textId="77777777" w:rsidR="001C416B" w:rsidRPr="0031202C" w:rsidRDefault="001C416B" w:rsidP="007977C0"/>
    <w:p w14:paraId="446D37A5" w14:textId="77777777" w:rsidR="001C416B" w:rsidRPr="007977C0" w:rsidRDefault="001C416B" w:rsidP="007977C0">
      <w:pPr>
        <w:jc w:val="center"/>
        <w:rPr>
          <w:b/>
          <w:i/>
          <w:u w:val="single"/>
        </w:rPr>
      </w:pPr>
      <w:r w:rsidRPr="007977C0">
        <w:rPr>
          <w:b/>
          <w:i/>
          <w:u w:val="single"/>
        </w:rPr>
        <w:t>Illusion Proximity</w:t>
      </w:r>
    </w:p>
    <w:tbl>
      <w:tblPr>
        <w:tblW w:w="0" w:type="auto"/>
        <w:tblLook w:val="04A0" w:firstRow="1" w:lastRow="0" w:firstColumn="1" w:lastColumn="0" w:noHBand="0" w:noVBand="1"/>
      </w:tblPr>
      <w:tblGrid>
        <w:gridCol w:w="4788"/>
        <w:gridCol w:w="4788"/>
      </w:tblGrid>
      <w:tr w:rsidR="001C416B" w:rsidRPr="0031202C" w14:paraId="08F487C8" w14:textId="77777777" w:rsidTr="001C416B">
        <w:tc>
          <w:tcPr>
            <w:tcW w:w="4788" w:type="dxa"/>
          </w:tcPr>
          <w:p w14:paraId="2CFC8963" w14:textId="77777777" w:rsidR="001C416B" w:rsidRPr="0031202C" w:rsidRDefault="001C416B" w:rsidP="001C416B">
            <w:pPr>
              <w:pStyle w:val="Li"/>
            </w:pPr>
            <w:r w:rsidRPr="0031202C">
              <w:t>Description</w:t>
            </w:r>
          </w:p>
        </w:tc>
        <w:tc>
          <w:tcPr>
            <w:tcW w:w="4788" w:type="dxa"/>
          </w:tcPr>
          <w:p w14:paraId="6F2F69A3" w14:textId="77777777" w:rsidR="001C416B" w:rsidRPr="0031202C" w:rsidRDefault="001C416B" w:rsidP="001C416B">
            <w:pPr>
              <w:pStyle w:val="Li"/>
            </w:pPr>
            <w:r w:rsidRPr="0031202C">
              <w:t xml:space="preserve"> A quick ascending series of notes using a string quartet. Major key. </w:t>
            </w:r>
          </w:p>
        </w:tc>
      </w:tr>
      <w:tr w:rsidR="001C416B" w:rsidRPr="0031202C" w14:paraId="617A9CC9" w14:textId="77777777" w:rsidTr="001C416B">
        <w:tc>
          <w:tcPr>
            <w:tcW w:w="4788" w:type="dxa"/>
          </w:tcPr>
          <w:p w14:paraId="2809B6FC" w14:textId="77777777" w:rsidR="001C416B" w:rsidRPr="0031202C" w:rsidRDefault="001C416B" w:rsidP="001C416B">
            <w:pPr>
              <w:pStyle w:val="Li"/>
            </w:pPr>
            <w:r w:rsidRPr="0031202C">
              <w:t>Play cue</w:t>
            </w:r>
          </w:p>
        </w:tc>
        <w:tc>
          <w:tcPr>
            <w:tcW w:w="4788" w:type="dxa"/>
          </w:tcPr>
          <w:p w14:paraId="17BDA549" w14:textId="77777777" w:rsidR="001C416B" w:rsidRPr="0031202C" w:rsidRDefault="001C416B" w:rsidP="001C416B">
            <w:pPr>
              <w:pStyle w:val="Li"/>
            </w:pPr>
            <w:r w:rsidRPr="0031202C">
              <w:t xml:space="preserve"> The player walks within the proximity radius of an Illusion modifier. </w:t>
            </w:r>
          </w:p>
        </w:tc>
      </w:tr>
      <w:tr w:rsidR="001C416B" w:rsidRPr="0031202C" w14:paraId="1B26F1AC" w14:textId="77777777" w:rsidTr="001C416B">
        <w:tc>
          <w:tcPr>
            <w:tcW w:w="4788" w:type="dxa"/>
          </w:tcPr>
          <w:p w14:paraId="37DDBEDC" w14:textId="77777777" w:rsidR="001C416B" w:rsidRPr="0031202C" w:rsidRDefault="001C416B" w:rsidP="001C416B">
            <w:pPr>
              <w:pStyle w:val="Li"/>
            </w:pPr>
            <w:r w:rsidRPr="0031202C">
              <w:lastRenderedPageBreak/>
              <w:t>Source</w:t>
            </w:r>
          </w:p>
        </w:tc>
        <w:tc>
          <w:tcPr>
            <w:tcW w:w="4788" w:type="dxa"/>
          </w:tcPr>
          <w:p w14:paraId="50EFD0B8" w14:textId="77777777" w:rsidR="001C416B" w:rsidRPr="0031202C" w:rsidRDefault="001C416B" w:rsidP="001C416B">
            <w:pPr>
              <w:pStyle w:val="Li"/>
            </w:pPr>
            <w:r w:rsidRPr="0031202C">
              <w:t xml:space="preserve"> Synthesizer </w:t>
            </w:r>
          </w:p>
        </w:tc>
      </w:tr>
      <w:tr w:rsidR="001C416B" w:rsidRPr="0031202C" w14:paraId="66C3D536" w14:textId="77777777" w:rsidTr="001C416B">
        <w:tc>
          <w:tcPr>
            <w:tcW w:w="4788" w:type="dxa"/>
          </w:tcPr>
          <w:p w14:paraId="40120A42" w14:textId="77777777" w:rsidR="001C416B" w:rsidRPr="0031202C" w:rsidRDefault="001C416B" w:rsidP="001C416B">
            <w:pPr>
              <w:pStyle w:val="Li"/>
            </w:pPr>
            <w:r w:rsidRPr="0031202C">
              <w:t>Length</w:t>
            </w:r>
          </w:p>
        </w:tc>
        <w:tc>
          <w:tcPr>
            <w:tcW w:w="4788" w:type="dxa"/>
          </w:tcPr>
          <w:p w14:paraId="0F20575A" w14:textId="77777777" w:rsidR="001C416B" w:rsidRPr="0031202C" w:rsidRDefault="001C416B" w:rsidP="001C416B">
            <w:pPr>
              <w:pStyle w:val="Li"/>
            </w:pPr>
            <w:r w:rsidRPr="0031202C">
              <w:t xml:space="preserve"> 0.2 seconds </w:t>
            </w:r>
          </w:p>
        </w:tc>
      </w:tr>
      <w:tr w:rsidR="001C416B" w:rsidRPr="0031202C" w14:paraId="0DF08EA3" w14:textId="77777777" w:rsidTr="001C416B">
        <w:tc>
          <w:tcPr>
            <w:tcW w:w="4788" w:type="dxa"/>
          </w:tcPr>
          <w:p w14:paraId="01D75755" w14:textId="77777777" w:rsidR="001C416B" w:rsidRPr="0031202C" w:rsidRDefault="001C416B" w:rsidP="001C416B">
            <w:pPr>
              <w:pStyle w:val="Li"/>
            </w:pPr>
            <w:r w:rsidRPr="0031202C">
              <w:t>Loops</w:t>
            </w:r>
          </w:p>
        </w:tc>
        <w:tc>
          <w:tcPr>
            <w:tcW w:w="4788" w:type="dxa"/>
          </w:tcPr>
          <w:p w14:paraId="3D3DFBC5" w14:textId="77777777" w:rsidR="001C416B" w:rsidRPr="0031202C" w:rsidRDefault="001C416B" w:rsidP="001C416B">
            <w:pPr>
              <w:pStyle w:val="Li"/>
            </w:pPr>
            <w:r w:rsidRPr="0031202C">
              <w:t xml:space="preserve"> No </w:t>
            </w:r>
          </w:p>
        </w:tc>
      </w:tr>
      <w:tr w:rsidR="001C416B" w:rsidRPr="0031202C" w14:paraId="132F30AD" w14:textId="77777777" w:rsidTr="001C416B">
        <w:tc>
          <w:tcPr>
            <w:tcW w:w="4788" w:type="dxa"/>
          </w:tcPr>
          <w:p w14:paraId="609CB411" w14:textId="77777777" w:rsidR="001C416B" w:rsidRPr="0031202C" w:rsidRDefault="001C416B" w:rsidP="001C416B">
            <w:pPr>
              <w:pStyle w:val="Li"/>
            </w:pPr>
            <w:r w:rsidRPr="0031202C">
              <w:t>3D positional</w:t>
            </w:r>
          </w:p>
        </w:tc>
        <w:tc>
          <w:tcPr>
            <w:tcW w:w="4788" w:type="dxa"/>
          </w:tcPr>
          <w:p w14:paraId="76B4DA7F" w14:textId="77777777" w:rsidR="001C416B" w:rsidRPr="0031202C" w:rsidRDefault="001C416B" w:rsidP="001C416B">
            <w:pPr>
              <w:pStyle w:val="Li"/>
            </w:pPr>
            <w:r w:rsidRPr="0031202C">
              <w:t xml:space="preserve"> Yes </w:t>
            </w:r>
          </w:p>
        </w:tc>
      </w:tr>
      <w:tr w:rsidR="001C416B" w:rsidRPr="0031202C" w14:paraId="1BEDED25" w14:textId="77777777" w:rsidTr="001C416B">
        <w:tc>
          <w:tcPr>
            <w:tcW w:w="4788" w:type="dxa"/>
          </w:tcPr>
          <w:p w14:paraId="146B1DF7" w14:textId="77777777" w:rsidR="001C416B" w:rsidRPr="0031202C" w:rsidRDefault="001C416B" w:rsidP="001C416B">
            <w:pPr>
              <w:pStyle w:val="Li"/>
            </w:pPr>
            <w:r w:rsidRPr="0031202C">
              <w:t>Others can hear</w:t>
            </w:r>
          </w:p>
        </w:tc>
        <w:tc>
          <w:tcPr>
            <w:tcW w:w="4788" w:type="dxa"/>
          </w:tcPr>
          <w:p w14:paraId="6C693A49" w14:textId="77777777" w:rsidR="001C416B" w:rsidRPr="0031202C" w:rsidRDefault="001C416B" w:rsidP="001C416B">
            <w:pPr>
              <w:pStyle w:val="Li"/>
            </w:pPr>
            <w:r w:rsidRPr="0031202C">
              <w:t xml:space="preserve"> Yes </w:t>
            </w:r>
          </w:p>
        </w:tc>
      </w:tr>
      <w:tr w:rsidR="001C416B" w:rsidRPr="0031202C" w14:paraId="76DB00B4" w14:textId="77777777" w:rsidTr="001C416B">
        <w:tc>
          <w:tcPr>
            <w:tcW w:w="4788" w:type="dxa"/>
          </w:tcPr>
          <w:p w14:paraId="11AF6A34" w14:textId="77777777" w:rsidR="001C416B" w:rsidRPr="0031202C" w:rsidRDefault="001C416B" w:rsidP="001C416B">
            <w:pPr>
              <w:pStyle w:val="Li"/>
            </w:pPr>
            <w:r w:rsidRPr="0031202C">
              <w:t>Filename</w:t>
            </w:r>
          </w:p>
        </w:tc>
        <w:tc>
          <w:tcPr>
            <w:tcW w:w="4788" w:type="dxa"/>
          </w:tcPr>
          <w:p w14:paraId="118A047E" w14:textId="77777777" w:rsidR="001C416B" w:rsidRPr="0031202C" w:rsidRDefault="001C416B" w:rsidP="001C416B">
            <w:pPr>
              <w:pStyle w:val="Li"/>
            </w:pPr>
            <w:r w:rsidRPr="0031202C">
              <w:t xml:space="preserve"> modifier_IllusionProximity.wav </w:t>
            </w:r>
          </w:p>
        </w:tc>
      </w:tr>
      <w:tr w:rsidR="001C416B" w:rsidRPr="0031202C" w14:paraId="6F72B2BB" w14:textId="77777777" w:rsidTr="001C416B">
        <w:tc>
          <w:tcPr>
            <w:tcW w:w="4788" w:type="dxa"/>
          </w:tcPr>
          <w:p w14:paraId="4AB6FCAA" w14:textId="77777777" w:rsidR="001C416B" w:rsidRPr="0031202C" w:rsidRDefault="001C416B" w:rsidP="001C416B">
            <w:pPr>
              <w:pStyle w:val="Li"/>
            </w:pPr>
            <w:r w:rsidRPr="0031202C">
              <w:t>Wavebank</w:t>
            </w:r>
          </w:p>
        </w:tc>
        <w:tc>
          <w:tcPr>
            <w:tcW w:w="4788" w:type="dxa"/>
          </w:tcPr>
          <w:p w14:paraId="6907E896" w14:textId="77777777" w:rsidR="001C416B" w:rsidRPr="0031202C" w:rsidRDefault="001C416B" w:rsidP="001C416B">
            <w:pPr>
              <w:pStyle w:val="Li"/>
            </w:pPr>
            <w:r w:rsidRPr="0031202C">
              <w:t xml:space="preserve"> ModifierEffects.xwb </w:t>
            </w:r>
          </w:p>
        </w:tc>
      </w:tr>
      <w:tr w:rsidR="001C416B" w:rsidRPr="0031202C" w14:paraId="3DC03DC2" w14:textId="77777777" w:rsidTr="001C416B">
        <w:tc>
          <w:tcPr>
            <w:tcW w:w="4788" w:type="dxa"/>
          </w:tcPr>
          <w:p w14:paraId="1E3FB3E2" w14:textId="77777777" w:rsidR="001C416B" w:rsidRPr="0031202C" w:rsidRDefault="001C416B" w:rsidP="001C416B">
            <w:pPr>
              <w:pStyle w:val="Li"/>
            </w:pPr>
            <w:r w:rsidRPr="0031202C">
              <w:t>Soundbank</w:t>
            </w:r>
          </w:p>
        </w:tc>
        <w:tc>
          <w:tcPr>
            <w:tcW w:w="4788" w:type="dxa"/>
          </w:tcPr>
          <w:p w14:paraId="0CE4BA00" w14:textId="77777777" w:rsidR="001C416B" w:rsidRPr="0031202C" w:rsidRDefault="001C416B" w:rsidP="001C416B">
            <w:pPr>
              <w:pStyle w:val="Li"/>
            </w:pPr>
            <w:r w:rsidRPr="0031202C">
              <w:t xml:space="preserve"> ModifierEffects.xsb </w:t>
            </w:r>
          </w:p>
        </w:tc>
      </w:tr>
      <w:tr w:rsidR="001C416B" w:rsidRPr="0031202C" w14:paraId="690FA219" w14:textId="77777777" w:rsidTr="001C416B">
        <w:tc>
          <w:tcPr>
            <w:tcW w:w="4788" w:type="dxa"/>
          </w:tcPr>
          <w:p w14:paraId="130E1851" w14:textId="77777777" w:rsidR="001C416B" w:rsidRPr="0031202C" w:rsidRDefault="001C416B" w:rsidP="001C416B">
            <w:pPr>
              <w:pStyle w:val="Li"/>
            </w:pPr>
            <w:r w:rsidRPr="0031202C">
              <w:t>Cue name</w:t>
            </w:r>
          </w:p>
        </w:tc>
        <w:tc>
          <w:tcPr>
            <w:tcW w:w="4788" w:type="dxa"/>
          </w:tcPr>
          <w:p w14:paraId="1EC790ED" w14:textId="77777777" w:rsidR="001C416B" w:rsidRPr="0031202C" w:rsidRDefault="001C416B" w:rsidP="001C416B">
            <w:pPr>
              <w:pStyle w:val="Li"/>
            </w:pPr>
            <w:r w:rsidRPr="0031202C">
              <w:t xml:space="preserve"> modifier_IllusionProximity </w:t>
            </w:r>
          </w:p>
        </w:tc>
      </w:tr>
    </w:tbl>
    <w:p w14:paraId="17CA764C" w14:textId="77777777" w:rsidR="001C416B" w:rsidRPr="0031202C" w:rsidRDefault="001C416B" w:rsidP="007977C0"/>
    <w:p w14:paraId="4D28F396" w14:textId="77777777" w:rsidR="001C416B" w:rsidRPr="007977C0" w:rsidRDefault="001C416B" w:rsidP="007977C0">
      <w:pPr>
        <w:jc w:val="center"/>
        <w:rPr>
          <w:b/>
          <w:i/>
          <w:u w:val="single"/>
        </w:rPr>
      </w:pPr>
      <w:r w:rsidRPr="007977C0">
        <w:rPr>
          <w:b/>
          <w:i/>
          <w:u w:val="single"/>
        </w:rPr>
        <w:t>Illusion Trigger</w:t>
      </w:r>
    </w:p>
    <w:tbl>
      <w:tblPr>
        <w:tblW w:w="0" w:type="auto"/>
        <w:tblLook w:val="04A0" w:firstRow="1" w:lastRow="0" w:firstColumn="1" w:lastColumn="0" w:noHBand="0" w:noVBand="1"/>
      </w:tblPr>
      <w:tblGrid>
        <w:gridCol w:w="4788"/>
        <w:gridCol w:w="4788"/>
      </w:tblGrid>
      <w:tr w:rsidR="001C416B" w:rsidRPr="0031202C" w14:paraId="1E9EF0FA" w14:textId="77777777" w:rsidTr="001C416B">
        <w:tc>
          <w:tcPr>
            <w:tcW w:w="4788" w:type="dxa"/>
          </w:tcPr>
          <w:p w14:paraId="3715A140" w14:textId="77777777" w:rsidR="001C416B" w:rsidRPr="0031202C" w:rsidRDefault="001C416B" w:rsidP="001C416B">
            <w:pPr>
              <w:pStyle w:val="Li"/>
            </w:pPr>
            <w:r w:rsidRPr="0031202C">
              <w:t>Description</w:t>
            </w:r>
          </w:p>
        </w:tc>
        <w:tc>
          <w:tcPr>
            <w:tcW w:w="4788" w:type="dxa"/>
          </w:tcPr>
          <w:p w14:paraId="53D7F355" w14:textId="77777777" w:rsidR="001C416B" w:rsidRPr="0031202C" w:rsidRDefault="001C416B" w:rsidP="001C416B">
            <w:pPr>
              <w:pStyle w:val="Li"/>
            </w:pPr>
            <w:r w:rsidRPr="0031202C">
              <w:t xml:space="preserve"> A quick, loud ascending series of notes using a string quartet. Minor key. </w:t>
            </w:r>
          </w:p>
        </w:tc>
      </w:tr>
      <w:tr w:rsidR="001C416B" w:rsidRPr="0031202C" w14:paraId="3AC3D44E" w14:textId="77777777" w:rsidTr="001C416B">
        <w:tc>
          <w:tcPr>
            <w:tcW w:w="4788" w:type="dxa"/>
          </w:tcPr>
          <w:p w14:paraId="528F6C47" w14:textId="77777777" w:rsidR="001C416B" w:rsidRPr="0031202C" w:rsidRDefault="001C416B" w:rsidP="001C416B">
            <w:pPr>
              <w:pStyle w:val="Li"/>
            </w:pPr>
            <w:r w:rsidRPr="0031202C">
              <w:t>Play cue</w:t>
            </w:r>
          </w:p>
        </w:tc>
        <w:tc>
          <w:tcPr>
            <w:tcW w:w="4788" w:type="dxa"/>
          </w:tcPr>
          <w:p w14:paraId="6339C83E" w14:textId="77777777" w:rsidR="001C416B" w:rsidRPr="0031202C" w:rsidRDefault="001C416B" w:rsidP="001C416B">
            <w:pPr>
              <w:pStyle w:val="Li"/>
            </w:pPr>
            <w:r w:rsidRPr="0031202C">
              <w:t xml:space="preserve"> The Illusion modifier is triggered. </w:t>
            </w:r>
          </w:p>
        </w:tc>
      </w:tr>
      <w:tr w:rsidR="001C416B" w:rsidRPr="0031202C" w14:paraId="1DE916EA" w14:textId="77777777" w:rsidTr="001C416B">
        <w:tc>
          <w:tcPr>
            <w:tcW w:w="4788" w:type="dxa"/>
          </w:tcPr>
          <w:p w14:paraId="05B48FC1" w14:textId="77777777" w:rsidR="001C416B" w:rsidRPr="0031202C" w:rsidRDefault="001C416B" w:rsidP="001C416B">
            <w:pPr>
              <w:pStyle w:val="Li"/>
            </w:pPr>
            <w:r w:rsidRPr="0031202C">
              <w:t>Source</w:t>
            </w:r>
          </w:p>
        </w:tc>
        <w:tc>
          <w:tcPr>
            <w:tcW w:w="4788" w:type="dxa"/>
          </w:tcPr>
          <w:p w14:paraId="7AFB834D" w14:textId="77777777" w:rsidR="001C416B" w:rsidRPr="0031202C" w:rsidRDefault="001C416B" w:rsidP="001C416B">
            <w:pPr>
              <w:pStyle w:val="Li"/>
            </w:pPr>
            <w:r w:rsidRPr="0031202C">
              <w:t xml:space="preserve"> Synthesizer </w:t>
            </w:r>
          </w:p>
        </w:tc>
      </w:tr>
      <w:tr w:rsidR="001C416B" w:rsidRPr="0031202C" w14:paraId="3DE61DB3" w14:textId="77777777" w:rsidTr="001C416B">
        <w:tc>
          <w:tcPr>
            <w:tcW w:w="4788" w:type="dxa"/>
          </w:tcPr>
          <w:p w14:paraId="1220BEBE" w14:textId="77777777" w:rsidR="001C416B" w:rsidRPr="0031202C" w:rsidRDefault="001C416B" w:rsidP="001C416B">
            <w:pPr>
              <w:pStyle w:val="Li"/>
            </w:pPr>
            <w:r w:rsidRPr="0031202C">
              <w:t>Length</w:t>
            </w:r>
          </w:p>
        </w:tc>
        <w:tc>
          <w:tcPr>
            <w:tcW w:w="4788" w:type="dxa"/>
          </w:tcPr>
          <w:p w14:paraId="0D422730" w14:textId="77777777" w:rsidR="001C416B" w:rsidRPr="0031202C" w:rsidRDefault="001C416B" w:rsidP="001C416B">
            <w:pPr>
              <w:pStyle w:val="Li"/>
            </w:pPr>
            <w:r w:rsidRPr="0031202C">
              <w:t xml:space="preserve"> 0.2 seconds </w:t>
            </w:r>
          </w:p>
        </w:tc>
      </w:tr>
      <w:tr w:rsidR="001C416B" w:rsidRPr="0031202C" w14:paraId="3CD2007B" w14:textId="77777777" w:rsidTr="001C416B">
        <w:tc>
          <w:tcPr>
            <w:tcW w:w="4788" w:type="dxa"/>
          </w:tcPr>
          <w:p w14:paraId="400E3DE2" w14:textId="77777777" w:rsidR="001C416B" w:rsidRPr="0031202C" w:rsidRDefault="001C416B" w:rsidP="001C416B">
            <w:pPr>
              <w:pStyle w:val="Li"/>
            </w:pPr>
            <w:r w:rsidRPr="0031202C">
              <w:t>Loops</w:t>
            </w:r>
          </w:p>
        </w:tc>
        <w:tc>
          <w:tcPr>
            <w:tcW w:w="4788" w:type="dxa"/>
          </w:tcPr>
          <w:p w14:paraId="7D68E97B" w14:textId="77777777" w:rsidR="001C416B" w:rsidRPr="0031202C" w:rsidRDefault="001C416B" w:rsidP="001C416B">
            <w:pPr>
              <w:pStyle w:val="Li"/>
            </w:pPr>
            <w:r w:rsidRPr="0031202C">
              <w:t xml:space="preserve"> No </w:t>
            </w:r>
          </w:p>
        </w:tc>
      </w:tr>
      <w:tr w:rsidR="001C416B" w:rsidRPr="0031202C" w14:paraId="57B4D284" w14:textId="77777777" w:rsidTr="001C416B">
        <w:tc>
          <w:tcPr>
            <w:tcW w:w="4788" w:type="dxa"/>
          </w:tcPr>
          <w:p w14:paraId="5F693EA1" w14:textId="77777777" w:rsidR="001C416B" w:rsidRPr="0031202C" w:rsidRDefault="001C416B" w:rsidP="001C416B">
            <w:pPr>
              <w:pStyle w:val="Li"/>
            </w:pPr>
            <w:r w:rsidRPr="0031202C">
              <w:t>3D positional</w:t>
            </w:r>
          </w:p>
        </w:tc>
        <w:tc>
          <w:tcPr>
            <w:tcW w:w="4788" w:type="dxa"/>
          </w:tcPr>
          <w:p w14:paraId="63949F6C" w14:textId="77777777" w:rsidR="001C416B" w:rsidRPr="0031202C" w:rsidRDefault="001C416B" w:rsidP="001C416B">
            <w:pPr>
              <w:pStyle w:val="Li"/>
            </w:pPr>
            <w:r w:rsidRPr="0031202C">
              <w:t xml:space="preserve"> Yes </w:t>
            </w:r>
          </w:p>
        </w:tc>
      </w:tr>
      <w:tr w:rsidR="001C416B" w:rsidRPr="0031202C" w14:paraId="7F700168" w14:textId="77777777" w:rsidTr="001C416B">
        <w:tc>
          <w:tcPr>
            <w:tcW w:w="4788" w:type="dxa"/>
          </w:tcPr>
          <w:p w14:paraId="4EFCFB74" w14:textId="77777777" w:rsidR="001C416B" w:rsidRPr="0031202C" w:rsidRDefault="001C416B" w:rsidP="001C416B">
            <w:pPr>
              <w:pStyle w:val="Li"/>
            </w:pPr>
            <w:r w:rsidRPr="0031202C">
              <w:t>Others can hear</w:t>
            </w:r>
          </w:p>
        </w:tc>
        <w:tc>
          <w:tcPr>
            <w:tcW w:w="4788" w:type="dxa"/>
          </w:tcPr>
          <w:p w14:paraId="5A476163" w14:textId="77777777" w:rsidR="001C416B" w:rsidRPr="0031202C" w:rsidRDefault="001C416B" w:rsidP="001C416B">
            <w:pPr>
              <w:pStyle w:val="Li"/>
            </w:pPr>
            <w:r w:rsidRPr="0031202C">
              <w:t xml:space="preserve"> Yes </w:t>
            </w:r>
          </w:p>
        </w:tc>
      </w:tr>
      <w:tr w:rsidR="001C416B" w:rsidRPr="0031202C" w14:paraId="2524D342" w14:textId="77777777" w:rsidTr="001C416B">
        <w:tc>
          <w:tcPr>
            <w:tcW w:w="4788" w:type="dxa"/>
          </w:tcPr>
          <w:p w14:paraId="06F2E8F2" w14:textId="77777777" w:rsidR="001C416B" w:rsidRPr="0031202C" w:rsidRDefault="001C416B" w:rsidP="001C416B">
            <w:pPr>
              <w:pStyle w:val="Li"/>
            </w:pPr>
            <w:r w:rsidRPr="0031202C">
              <w:t>Filename</w:t>
            </w:r>
          </w:p>
        </w:tc>
        <w:tc>
          <w:tcPr>
            <w:tcW w:w="4788" w:type="dxa"/>
          </w:tcPr>
          <w:p w14:paraId="2FDF50A0" w14:textId="77777777" w:rsidR="001C416B" w:rsidRPr="0031202C" w:rsidRDefault="001C416B" w:rsidP="001C416B">
            <w:pPr>
              <w:pStyle w:val="Li"/>
            </w:pPr>
            <w:r w:rsidRPr="0031202C">
              <w:t xml:space="preserve"> modifier_IllusionTrigger.wav </w:t>
            </w:r>
          </w:p>
        </w:tc>
      </w:tr>
      <w:tr w:rsidR="001C416B" w:rsidRPr="0031202C" w14:paraId="7B19CA34" w14:textId="77777777" w:rsidTr="001C416B">
        <w:tc>
          <w:tcPr>
            <w:tcW w:w="4788" w:type="dxa"/>
          </w:tcPr>
          <w:p w14:paraId="10C9493F" w14:textId="77777777" w:rsidR="001C416B" w:rsidRPr="0031202C" w:rsidRDefault="001C416B" w:rsidP="001C416B">
            <w:pPr>
              <w:pStyle w:val="Li"/>
            </w:pPr>
            <w:r w:rsidRPr="0031202C">
              <w:t>Wavebank</w:t>
            </w:r>
          </w:p>
        </w:tc>
        <w:tc>
          <w:tcPr>
            <w:tcW w:w="4788" w:type="dxa"/>
          </w:tcPr>
          <w:p w14:paraId="150BA731" w14:textId="77777777" w:rsidR="001C416B" w:rsidRPr="0031202C" w:rsidRDefault="001C416B" w:rsidP="001C416B">
            <w:pPr>
              <w:pStyle w:val="Li"/>
            </w:pPr>
            <w:r w:rsidRPr="0031202C">
              <w:t xml:space="preserve"> ModifierEffects.xwb </w:t>
            </w:r>
          </w:p>
        </w:tc>
      </w:tr>
      <w:tr w:rsidR="001C416B" w:rsidRPr="0031202C" w14:paraId="51E598EC" w14:textId="77777777" w:rsidTr="001C416B">
        <w:tc>
          <w:tcPr>
            <w:tcW w:w="4788" w:type="dxa"/>
          </w:tcPr>
          <w:p w14:paraId="276F3111" w14:textId="77777777" w:rsidR="001C416B" w:rsidRPr="0031202C" w:rsidRDefault="001C416B" w:rsidP="001C416B">
            <w:pPr>
              <w:pStyle w:val="Li"/>
            </w:pPr>
            <w:r w:rsidRPr="0031202C">
              <w:t>Soundbank</w:t>
            </w:r>
          </w:p>
        </w:tc>
        <w:tc>
          <w:tcPr>
            <w:tcW w:w="4788" w:type="dxa"/>
          </w:tcPr>
          <w:p w14:paraId="6FBA1C89" w14:textId="77777777" w:rsidR="001C416B" w:rsidRPr="0031202C" w:rsidRDefault="001C416B" w:rsidP="001C416B">
            <w:pPr>
              <w:pStyle w:val="Li"/>
            </w:pPr>
            <w:r w:rsidRPr="0031202C">
              <w:t xml:space="preserve"> ModifierEffects.xsb </w:t>
            </w:r>
          </w:p>
        </w:tc>
      </w:tr>
      <w:tr w:rsidR="001C416B" w:rsidRPr="0031202C" w14:paraId="3FE22E44" w14:textId="77777777" w:rsidTr="001C416B">
        <w:tc>
          <w:tcPr>
            <w:tcW w:w="4788" w:type="dxa"/>
          </w:tcPr>
          <w:p w14:paraId="702877D0" w14:textId="77777777" w:rsidR="001C416B" w:rsidRPr="0031202C" w:rsidRDefault="001C416B" w:rsidP="001C416B">
            <w:pPr>
              <w:pStyle w:val="Li"/>
            </w:pPr>
            <w:r w:rsidRPr="0031202C">
              <w:t>Cue name</w:t>
            </w:r>
          </w:p>
        </w:tc>
        <w:tc>
          <w:tcPr>
            <w:tcW w:w="4788" w:type="dxa"/>
          </w:tcPr>
          <w:p w14:paraId="5B895DD9" w14:textId="77777777" w:rsidR="001C416B" w:rsidRPr="0031202C" w:rsidRDefault="001C416B" w:rsidP="001C416B">
            <w:pPr>
              <w:pStyle w:val="Li"/>
            </w:pPr>
            <w:r w:rsidRPr="0031202C">
              <w:t xml:space="preserve"> modifier_IllusionTrigger </w:t>
            </w:r>
          </w:p>
        </w:tc>
      </w:tr>
    </w:tbl>
    <w:p w14:paraId="6315B7C6" w14:textId="77777777" w:rsidR="007977C0" w:rsidRDefault="007977C0" w:rsidP="007977C0"/>
    <w:p w14:paraId="5338154C" w14:textId="77777777" w:rsidR="001C416B" w:rsidRPr="0031202C" w:rsidRDefault="001C416B" w:rsidP="001C416B">
      <w:pPr>
        <w:pStyle w:val="Heading4"/>
      </w:pPr>
      <w:bookmarkStart w:id="594" w:name="_Toc256375379"/>
      <w:r w:rsidRPr="0031202C">
        <w:t>Grow</w:t>
      </w:r>
      <w:bookmarkEnd w:id="594"/>
    </w:p>
    <w:p w14:paraId="2995F3CE" w14:textId="77777777" w:rsidR="001C416B" w:rsidRPr="007977C0" w:rsidRDefault="001C416B" w:rsidP="007977C0">
      <w:pPr>
        <w:jc w:val="center"/>
        <w:rPr>
          <w:b/>
          <w:i/>
          <w:u w:val="single"/>
        </w:rPr>
      </w:pPr>
      <w:r w:rsidRPr="007977C0">
        <w:rPr>
          <w:b/>
          <w:i/>
          <w:u w:val="single"/>
        </w:rPr>
        <w:t>Grow Select</w:t>
      </w:r>
    </w:p>
    <w:tbl>
      <w:tblPr>
        <w:tblW w:w="0" w:type="auto"/>
        <w:tblLook w:val="04A0" w:firstRow="1" w:lastRow="0" w:firstColumn="1" w:lastColumn="0" w:noHBand="0" w:noVBand="1"/>
      </w:tblPr>
      <w:tblGrid>
        <w:gridCol w:w="4788"/>
        <w:gridCol w:w="4788"/>
      </w:tblGrid>
      <w:tr w:rsidR="001C416B" w:rsidRPr="0031202C" w14:paraId="24A2B5A3" w14:textId="77777777" w:rsidTr="001C416B">
        <w:tc>
          <w:tcPr>
            <w:tcW w:w="4788" w:type="dxa"/>
          </w:tcPr>
          <w:p w14:paraId="78B6EE97" w14:textId="77777777" w:rsidR="001C416B" w:rsidRPr="0031202C" w:rsidRDefault="001C416B" w:rsidP="001C416B">
            <w:pPr>
              <w:pStyle w:val="Li"/>
            </w:pPr>
            <w:r w:rsidRPr="0031202C">
              <w:t>Description</w:t>
            </w:r>
          </w:p>
        </w:tc>
        <w:tc>
          <w:tcPr>
            <w:tcW w:w="4788" w:type="dxa"/>
          </w:tcPr>
          <w:p w14:paraId="1CEBFF02" w14:textId="77777777" w:rsidR="001C416B" w:rsidRPr="0031202C" w:rsidRDefault="001C416B" w:rsidP="001C416B">
            <w:pPr>
              <w:pStyle w:val="Li"/>
            </w:pPr>
            <w:r w:rsidRPr="0031202C">
              <w:t xml:space="preserve"> A short whoosh and metal against material as the player pulls out the modifier gun. A single note using a male choir when the modifier cartridge is inserted. </w:t>
            </w:r>
          </w:p>
        </w:tc>
      </w:tr>
      <w:tr w:rsidR="001C416B" w:rsidRPr="0031202C" w14:paraId="3C0C1D7F" w14:textId="77777777" w:rsidTr="001C416B">
        <w:tc>
          <w:tcPr>
            <w:tcW w:w="4788" w:type="dxa"/>
          </w:tcPr>
          <w:p w14:paraId="111EF3C0" w14:textId="77777777" w:rsidR="001C416B" w:rsidRPr="0031202C" w:rsidRDefault="001C416B" w:rsidP="001C416B">
            <w:pPr>
              <w:pStyle w:val="Li"/>
            </w:pPr>
            <w:r w:rsidRPr="0031202C">
              <w:t>Play cue</w:t>
            </w:r>
          </w:p>
        </w:tc>
        <w:tc>
          <w:tcPr>
            <w:tcW w:w="4788" w:type="dxa"/>
          </w:tcPr>
          <w:p w14:paraId="6B79D5CE" w14:textId="77777777" w:rsidR="001C416B" w:rsidRPr="0031202C" w:rsidRDefault="001C416B" w:rsidP="001C416B">
            <w:pPr>
              <w:pStyle w:val="Li"/>
            </w:pPr>
            <w:r w:rsidRPr="0031202C">
              <w:t xml:space="preserve"> The Grow modifier is selected. </w:t>
            </w:r>
          </w:p>
        </w:tc>
      </w:tr>
      <w:tr w:rsidR="001C416B" w:rsidRPr="0031202C" w14:paraId="6443DE51" w14:textId="77777777" w:rsidTr="001C416B">
        <w:tc>
          <w:tcPr>
            <w:tcW w:w="4788" w:type="dxa"/>
          </w:tcPr>
          <w:p w14:paraId="37D46CED" w14:textId="77777777" w:rsidR="001C416B" w:rsidRPr="0031202C" w:rsidRDefault="001C416B" w:rsidP="001C416B">
            <w:pPr>
              <w:pStyle w:val="Li"/>
            </w:pPr>
            <w:r w:rsidRPr="0031202C">
              <w:t>Source</w:t>
            </w:r>
          </w:p>
        </w:tc>
        <w:tc>
          <w:tcPr>
            <w:tcW w:w="4788" w:type="dxa"/>
          </w:tcPr>
          <w:p w14:paraId="6B638721" w14:textId="77777777" w:rsidR="001C416B" w:rsidRPr="0031202C" w:rsidRDefault="001C416B" w:rsidP="001C416B">
            <w:pPr>
              <w:pStyle w:val="Li"/>
            </w:pPr>
            <w:r w:rsidRPr="0031202C">
              <w:t xml:space="preserve"> Synthesizer and Foley </w:t>
            </w:r>
          </w:p>
        </w:tc>
      </w:tr>
      <w:tr w:rsidR="001C416B" w:rsidRPr="0031202C" w14:paraId="0427CBE9" w14:textId="77777777" w:rsidTr="001C416B">
        <w:tc>
          <w:tcPr>
            <w:tcW w:w="4788" w:type="dxa"/>
          </w:tcPr>
          <w:p w14:paraId="1AB4C7D5" w14:textId="77777777" w:rsidR="001C416B" w:rsidRPr="0031202C" w:rsidRDefault="001C416B" w:rsidP="001C416B">
            <w:pPr>
              <w:pStyle w:val="Li"/>
            </w:pPr>
            <w:r w:rsidRPr="0031202C">
              <w:t>Length</w:t>
            </w:r>
          </w:p>
        </w:tc>
        <w:tc>
          <w:tcPr>
            <w:tcW w:w="4788" w:type="dxa"/>
          </w:tcPr>
          <w:p w14:paraId="2462FA44" w14:textId="77777777" w:rsidR="001C416B" w:rsidRPr="0031202C" w:rsidRDefault="001C416B" w:rsidP="001C416B">
            <w:pPr>
              <w:pStyle w:val="Li"/>
            </w:pPr>
            <w:r w:rsidRPr="0031202C">
              <w:t xml:space="preserve"> 0.5 seconds </w:t>
            </w:r>
          </w:p>
        </w:tc>
      </w:tr>
      <w:tr w:rsidR="001C416B" w:rsidRPr="0031202C" w14:paraId="7DA4954C" w14:textId="77777777" w:rsidTr="001C416B">
        <w:tc>
          <w:tcPr>
            <w:tcW w:w="4788" w:type="dxa"/>
          </w:tcPr>
          <w:p w14:paraId="05C66EE2" w14:textId="77777777" w:rsidR="001C416B" w:rsidRPr="0031202C" w:rsidRDefault="001C416B" w:rsidP="001C416B">
            <w:pPr>
              <w:pStyle w:val="Li"/>
            </w:pPr>
            <w:r w:rsidRPr="0031202C">
              <w:t>Loops</w:t>
            </w:r>
          </w:p>
        </w:tc>
        <w:tc>
          <w:tcPr>
            <w:tcW w:w="4788" w:type="dxa"/>
          </w:tcPr>
          <w:p w14:paraId="28988149" w14:textId="77777777" w:rsidR="001C416B" w:rsidRPr="0031202C" w:rsidRDefault="001C416B" w:rsidP="001C416B">
            <w:pPr>
              <w:pStyle w:val="Li"/>
            </w:pPr>
            <w:r w:rsidRPr="0031202C">
              <w:t xml:space="preserve"> No </w:t>
            </w:r>
          </w:p>
        </w:tc>
      </w:tr>
      <w:tr w:rsidR="001C416B" w:rsidRPr="0031202C" w14:paraId="1323BF67" w14:textId="77777777" w:rsidTr="001C416B">
        <w:tc>
          <w:tcPr>
            <w:tcW w:w="4788" w:type="dxa"/>
          </w:tcPr>
          <w:p w14:paraId="2E008543" w14:textId="77777777" w:rsidR="001C416B" w:rsidRPr="0031202C" w:rsidRDefault="001C416B" w:rsidP="001C416B">
            <w:pPr>
              <w:pStyle w:val="Li"/>
            </w:pPr>
            <w:r w:rsidRPr="0031202C">
              <w:t>3D positional</w:t>
            </w:r>
          </w:p>
        </w:tc>
        <w:tc>
          <w:tcPr>
            <w:tcW w:w="4788" w:type="dxa"/>
          </w:tcPr>
          <w:p w14:paraId="65053088" w14:textId="77777777" w:rsidR="001C416B" w:rsidRPr="0031202C" w:rsidRDefault="001C416B" w:rsidP="001C416B">
            <w:pPr>
              <w:pStyle w:val="Li"/>
            </w:pPr>
            <w:r w:rsidRPr="0031202C">
              <w:t xml:space="preserve"> No </w:t>
            </w:r>
          </w:p>
        </w:tc>
      </w:tr>
      <w:tr w:rsidR="001C416B" w:rsidRPr="0031202C" w14:paraId="23C61260" w14:textId="77777777" w:rsidTr="001C416B">
        <w:tc>
          <w:tcPr>
            <w:tcW w:w="4788" w:type="dxa"/>
          </w:tcPr>
          <w:p w14:paraId="5D729EC5" w14:textId="77777777" w:rsidR="001C416B" w:rsidRPr="0031202C" w:rsidRDefault="001C416B" w:rsidP="001C416B">
            <w:pPr>
              <w:pStyle w:val="Li"/>
            </w:pPr>
            <w:r w:rsidRPr="0031202C">
              <w:t>Others can hear</w:t>
            </w:r>
          </w:p>
        </w:tc>
        <w:tc>
          <w:tcPr>
            <w:tcW w:w="4788" w:type="dxa"/>
          </w:tcPr>
          <w:p w14:paraId="1141C8EE" w14:textId="77777777" w:rsidR="001C416B" w:rsidRPr="0031202C" w:rsidRDefault="001C416B" w:rsidP="001C416B">
            <w:pPr>
              <w:pStyle w:val="Li"/>
            </w:pPr>
            <w:r w:rsidRPr="0031202C">
              <w:t xml:space="preserve"> No </w:t>
            </w:r>
          </w:p>
        </w:tc>
      </w:tr>
      <w:tr w:rsidR="001C416B" w:rsidRPr="0031202C" w14:paraId="05FADAF4" w14:textId="77777777" w:rsidTr="001C416B">
        <w:tc>
          <w:tcPr>
            <w:tcW w:w="4788" w:type="dxa"/>
          </w:tcPr>
          <w:p w14:paraId="00BBC465" w14:textId="77777777" w:rsidR="001C416B" w:rsidRPr="0031202C" w:rsidRDefault="001C416B" w:rsidP="001C416B">
            <w:pPr>
              <w:pStyle w:val="Li"/>
            </w:pPr>
            <w:r w:rsidRPr="0031202C">
              <w:t>Filename</w:t>
            </w:r>
          </w:p>
        </w:tc>
        <w:tc>
          <w:tcPr>
            <w:tcW w:w="4788" w:type="dxa"/>
          </w:tcPr>
          <w:p w14:paraId="3E6A1029" w14:textId="77777777" w:rsidR="001C416B" w:rsidRPr="0031202C" w:rsidRDefault="001C416B" w:rsidP="001C416B">
            <w:pPr>
              <w:pStyle w:val="Li"/>
            </w:pPr>
            <w:r w:rsidRPr="0031202C">
              <w:t xml:space="preserve"> modifier_GrowSelect.wav </w:t>
            </w:r>
          </w:p>
        </w:tc>
      </w:tr>
      <w:tr w:rsidR="001C416B" w:rsidRPr="0031202C" w14:paraId="1C367F99" w14:textId="77777777" w:rsidTr="001C416B">
        <w:tc>
          <w:tcPr>
            <w:tcW w:w="4788" w:type="dxa"/>
          </w:tcPr>
          <w:p w14:paraId="03AE6A5B" w14:textId="77777777" w:rsidR="001C416B" w:rsidRPr="0031202C" w:rsidRDefault="001C416B" w:rsidP="001C416B">
            <w:pPr>
              <w:pStyle w:val="Li"/>
            </w:pPr>
            <w:r w:rsidRPr="0031202C">
              <w:t>Wavebank</w:t>
            </w:r>
          </w:p>
        </w:tc>
        <w:tc>
          <w:tcPr>
            <w:tcW w:w="4788" w:type="dxa"/>
          </w:tcPr>
          <w:p w14:paraId="5532E2E0" w14:textId="77777777" w:rsidR="001C416B" w:rsidRPr="0031202C" w:rsidRDefault="001C416B" w:rsidP="001C416B">
            <w:pPr>
              <w:pStyle w:val="Li"/>
            </w:pPr>
            <w:r w:rsidRPr="0031202C">
              <w:t xml:space="preserve"> ModifierEffects.xwb </w:t>
            </w:r>
          </w:p>
        </w:tc>
      </w:tr>
      <w:tr w:rsidR="001C416B" w:rsidRPr="0031202C" w14:paraId="644A4E77" w14:textId="77777777" w:rsidTr="001C416B">
        <w:tc>
          <w:tcPr>
            <w:tcW w:w="4788" w:type="dxa"/>
          </w:tcPr>
          <w:p w14:paraId="71C9CA59" w14:textId="77777777" w:rsidR="001C416B" w:rsidRPr="0031202C" w:rsidRDefault="001C416B" w:rsidP="001C416B">
            <w:pPr>
              <w:pStyle w:val="Li"/>
            </w:pPr>
            <w:r w:rsidRPr="0031202C">
              <w:t>Soundbank</w:t>
            </w:r>
          </w:p>
        </w:tc>
        <w:tc>
          <w:tcPr>
            <w:tcW w:w="4788" w:type="dxa"/>
          </w:tcPr>
          <w:p w14:paraId="6564BA41" w14:textId="77777777" w:rsidR="001C416B" w:rsidRPr="0031202C" w:rsidRDefault="001C416B" w:rsidP="001C416B">
            <w:pPr>
              <w:pStyle w:val="Li"/>
            </w:pPr>
            <w:r w:rsidRPr="0031202C">
              <w:t xml:space="preserve"> ModifierEffects.xsb </w:t>
            </w:r>
          </w:p>
        </w:tc>
      </w:tr>
      <w:tr w:rsidR="001C416B" w:rsidRPr="0031202C" w14:paraId="33E16F09" w14:textId="77777777" w:rsidTr="001C416B">
        <w:tc>
          <w:tcPr>
            <w:tcW w:w="4788" w:type="dxa"/>
          </w:tcPr>
          <w:p w14:paraId="11B118EE" w14:textId="77777777" w:rsidR="001C416B" w:rsidRPr="0031202C" w:rsidRDefault="001C416B" w:rsidP="001C416B">
            <w:pPr>
              <w:pStyle w:val="Li"/>
            </w:pPr>
            <w:r w:rsidRPr="0031202C">
              <w:t>Cue name</w:t>
            </w:r>
          </w:p>
        </w:tc>
        <w:tc>
          <w:tcPr>
            <w:tcW w:w="4788" w:type="dxa"/>
          </w:tcPr>
          <w:p w14:paraId="521612F0" w14:textId="77777777" w:rsidR="001C416B" w:rsidRPr="0031202C" w:rsidRDefault="001C416B" w:rsidP="001C416B">
            <w:pPr>
              <w:pStyle w:val="Li"/>
            </w:pPr>
            <w:r w:rsidRPr="0031202C">
              <w:t xml:space="preserve"> modifier_GrowSelect </w:t>
            </w:r>
          </w:p>
        </w:tc>
      </w:tr>
    </w:tbl>
    <w:p w14:paraId="6A6D6AAF" w14:textId="77777777" w:rsidR="001C416B" w:rsidRPr="0031202C" w:rsidRDefault="001C416B" w:rsidP="007977C0"/>
    <w:p w14:paraId="02A2A12E" w14:textId="77777777" w:rsidR="001C416B" w:rsidRPr="007977C0" w:rsidRDefault="001C416B" w:rsidP="007977C0">
      <w:pPr>
        <w:jc w:val="center"/>
        <w:rPr>
          <w:b/>
          <w:i/>
          <w:u w:val="single"/>
        </w:rPr>
      </w:pPr>
      <w:r w:rsidRPr="007977C0">
        <w:rPr>
          <w:b/>
          <w:i/>
          <w:u w:val="single"/>
        </w:rPr>
        <w:t>Grow Proximity</w:t>
      </w:r>
    </w:p>
    <w:tbl>
      <w:tblPr>
        <w:tblW w:w="0" w:type="auto"/>
        <w:tblLook w:val="04A0" w:firstRow="1" w:lastRow="0" w:firstColumn="1" w:lastColumn="0" w:noHBand="0" w:noVBand="1"/>
      </w:tblPr>
      <w:tblGrid>
        <w:gridCol w:w="4788"/>
        <w:gridCol w:w="4788"/>
      </w:tblGrid>
      <w:tr w:rsidR="001C416B" w:rsidRPr="0031202C" w14:paraId="0C403D83" w14:textId="77777777" w:rsidTr="001C416B">
        <w:tc>
          <w:tcPr>
            <w:tcW w:w="4788" w:type="dxa"/>
          </w:tcPr>
          <w:p w14:paraId="340E20E0" w14:textId="77777777" w:rsidR="001C416B" w:rsidRPr="0031202C" w:rsidRDefault="001C416B" w:rsidP="001C416B">
            <w:pPr>
              <w:pStyle w:val="Li"/>
            </w:pPr>
            <w:r w:rsidRPr="0031202C">
              <w:t>Description</w:t>
            </w:r>
          </w:p>
        </w:tc>
        <w:tc>
          <w:tcPr>
            <w:tcW w:w="4788" w:type="dxa"/>
          </w:tcPr>
          <w:p w14:paraId="1D100FF0" w14:textId="77777777" w:rsidR="001C416B" w:rsidRPr="0031202C" w:rsidRDefault="001C416B" w:rsidP="001C416B">
            <w:pPr>
              <w:pStyle w:val="Li"/>
            </w:pPr>
            <w:r w:rsidRPr="0031202C">
              <w:t xml:space="preserve"> A quick ascending series of notes using a male choir. Major key. </w:t>
            </w:r>
          </w:p>
        </w:tc>
      </w:tr>
      <w:tr w:rsidR="001C416B" w:rsidRPr="0031202C" w14:paraId="0F69C619" w14:textId="77777777" w:rsidTr="001C416B">
        <w:tc>
          <w:tcPr>
            <w:tcW w:w="4788" w:type="dxa"/>
          </w:tcPr>
          <w:p w14:paraId="17847D78" w14:textId="77777777" w:rsidR="001C416B" w:rsidRPr="0031202C" w:rsidRDefault="001C416B" w:rsidP="001C416B">
            <w:pPr>
              <w:pStyle w:val="Li"/>
            </w:pPr>
            <w:r w:rsidRPr="0031202C">
              <w:t>Play cue</w:t>
            </w:r>
          </w:p>
        </w:tc>
        <w:tc>
          <w:tcPr>
            <w:tcW w:w="4788" w:type="dxa"/>
          </w:tcPr>
          <w:p w14:paraId="50CE24E2" w14:textId="77777777" w:rsidR="001C416B" w:rsidRPr="0031202C" w:rsidRDefault="001C416B" w:rsidP="001C416B">
            <w:pPr>
              <w:pStyle w:val="Li"/>
            </w:pPr>
            <w:r w:rsidRPr="0031202C">
              <w:t xml:space="preserve"> The player walks within the proximity radius of a Grow modifier. </w:t>
            </w:r>
          </w:p>
        </w:tc>
      </w:tr>
      <w:tr w:rsidR="001C416B" w:rsidRPr="0031202C" w14:paraId="2CF50F7E" w14:textId="77777777" w:rsidTr="001C416B">
        <w:tc>
          <w:tcPr>
            <w:tcW w:w="4788" w:type="dxa"/>
          </w:tcPr>
          <w:p w14:paraId="67E1784F" w14:textId="77777777" w:rsidR="001C416B" w:rsidRPr="0031202C" w:rsidRDefault="001C416B" w:rsidP="001C416B">
            <w:pPr>
              <w:pStyle w:val="Li"/>
            </w:pPr>
            <w:r w:rsidRPr="0031202C">
              <w:t>Source</w:t>
            </w:r>
          </w:p>
        </w:tc>
        <w:tc>
          <w:tcPr>
            <w:tcW w:w="4788" w:type="dxa"/>
          </w:tcPr>
          <w:p w14:paraId="4FD156A0" w14:textId="77777777" w:rsidR="001C416B" w:rsidRPr="0031202C" w:rsidRDefault="001C416B" w:rsidP="001C416B">
            <w:pPr>
              <w:pStyle w:val="Li"/>
            </w:pPr>
            <w:r w:rsidRPr="0031202C">
              <w:t xml:space="preserve"> Synthesizer </w:t>
            </w:r>
          </w:p>
        </w:tc>
      </w:tr>
      <w:tr w:rsidR="001C416B" w:rsidRPr="0031202C" w14:paraId="22BE36BC" w14:textId="77777777" w:rsidTr="001C416B">
        <w:tc>
          <w:tcPr>
            <w:tcW w:w="4788" w:type="dxa"/>
          </w:tcPr>
          <w:p w14:paraId="506026AB" w14:textId="77777777" w:rsidR="001C416B" w:rsidRPr="0031202C" w:rsidRDefault="001C416B" w:rsidP="001C416B">
            <w:pPr>
              <w:pStyle w:val="Li"/>
            </w:pPr>
            <w:r w:rsidRPr="0031202C">
              <w:lastRenderedPageBreak/>
              <w:t>Length</w:t>
            </w:r>
          </w:p>
        </w:tc>
        <w:tc>
          <w:tcPr>
            <w:tcW w:w="4788" w:type="dxa"/>
          </w:tcPr>
          <w:p w14:paraId="13B85C6B" w14:textId="77777777" w:rsidR="001C416B" w:rsidRPr="0031202C" w:rsidRDefault="001C416B" w:rsidP="001C416B">
            <w:pPr>
              <w:pStyle w:val="Li"/>
            </w:pPr>
            <w:r w:rsidRPr="0031202C">
              <w:t xml:space="preserve"> 0.2 seconds </w:t>
            </w:r>
          </w:p>
        </w:tc>
      </w:tr>
      <w:tr w:rsidR="001C416B" w:rsidRPr="0031202C" w14:paraId="7A00B457" w14:textId="77777777" w:rsidTr="001C416B">
        <w:tc>
          <w:tcPr>
            <w:tcW w:w="4788" w:type="dxa"/>
          </w:tcPr>
          <w:p w14:paraId="7646972C" w14:textId="77777777" w:rsidR="001C416B" w:rsidRPr="0031202C" w:rsidRDefault="001C416B" w:rsidP="001C416B">
            <w:pPr>
              <w:pStyle w:val="Li"/>
            </w:pPr>
            <w:r w:rsidRPr="0031202C">
              <w:t>Loops</w:t>
            </w:r>
          </w:p>
        </w:tc>
        <w:tc>
          <w:tcPr>
            <w:tcW w:w="4788" w:type="dxa"/>
          </w:tcPr>
          <w:p w14:paraId="0D225AC3" w14:textId="77777777" w:rsidR="001C416B" w:rsidRPr="0031202C" w:rsidRDefault="001C416B" w:rsidP="001C416B">
            <w:pPr>
              <w:pStyle w:val="Li"/>
            </w:pPr>
            <w:r w:rsidRPr="0031202C">
              <w:t xml:space="preserve"> No </w:t>
            </w:r>
          </w:p>
        </w:tc>
      </w:tr>
      <w:tr w:rsidR="001C416B" w:rsidRPr="0031202C" w14:paraId="4646B6CC" w14:textId="77777777" w:rsidTr="001C416B">
        <w:tc>
          <w:tcPr>
            <w:tcW w:w="4788" w:type="dxa"/>
          </w:tcPr>
          <w:p w14:paraId="08137514" w14:textId="77777777" w:rsidR="001C416B" w:rsidRPr="0031202C" w:rsidRDefault="001C416B" w:rsidP="001C416B">
            <w:pPr>
              <w:pStyle w:val="Li"/>
            </w:pPr>
            <w:r w:rsidRPr="0031202C">
              <w:t>3D positional</w:t>
            </w:r>
          </w:p>
        </w:tc>
        <w:tc>
          <w:tcPr>
            <w:tcW w:w="4788" w:type="dxa"/>
          </w:tcPr>
          <w:p w14:paraId="6D7F4353" w14:textId="77777777" w:rsidR="001C416B" w:rsidRPr="0031202C" w:rsidRDefault="001C416B" w:rsidP="001C416B">
            <w:pPr>
              <w:pStyle w:val="Li"/>
            </w:pPr>
            <w:r w:rsidRPr="0031202C">
              <w:t xml:space="preserve"> Yes </w:t>
            </w:r>
          </w:p>
        </w:tc>
      </w:tr>
      <w:tr w:rsidR="001C416B" w:rsidRPr="0031202C" w14:paraId="3C6DFB91" w14:textId="77777777" w:rsidTr="001C416B">
        <w:tc>
          <w:tcPr>
            <w:tcW w:w="4788" w:type="dxa"/>
          </w:tcPr>
          <w:p w14:paraId="21DF7C50" w14:textId="77777777" w:rsidR="001C416B" w:rsidRPr="0031202C" w:rsidRDefault="001C416B" w:rsidP="001C416B">
            <w:pPr>
              <w:pStyle w:val="Li"/>
            </w:pPr>
            <w:r w:rsidRPr="0031202C">
              <w:t>Others can hear</w:t>
            </w:r>
          </w:p>
        </w:tc>
        <w:tc>
          <w:tcPr>
            <w:tcW w:w="4788" w:type="dxa"/>
          </w:tcPr>
          <w:p w14:paraId="15B0D87D" w14:textId="77777777" w:rsidR="001C416B" w:rsidRPr="0031202C" w:rsidRDefault="001C416B" w:rsidP="001C416B">
            <w:pPr>
              <w:pStyle w:val="Li"/>
            </w:pPr>
            <w:r w:rsidRPr="0031202C">
              <w:t xml:space="preserve"> Yes </w:t>
            </w:r>
          </w:p>
        </w:tc>
      </w:tr>
      <w:tr w:rsidR="001C416B" w:rsidRPr="0031202C" w14:paraId="60138DFF" w14:textId="77777777" w:rsidTr="001C416B">
        <w:tc>
          <w:tcPr>
            <w:tcW w:w="4788" w:type="dxa"/>
          </w:tcPr>
          <w:p w14:paraId="6258C071" w14:textId="77777777" w:rsidR="001C416B" w:rsidRPr="0031202C" w:rsidRDefault="001C416B" w:rsidP="001C416B">
            <w:pPr>
              <w:pStyle w:val="Li"/>
            </w:pPr>
            <w:r w:rsidRPr="0031202C">
              <w:t>Filename</w:t>
            </w:r>
          </w:p>
        </w:tc>
        <w:tc>
          <w:tcPr>
            <w:tcW w:w="4788" w:type="dxa"/>
          </w:tcPr>
          <w:p w14:paraId="01DB95EE" w14:textId="77777777" w:rsidR="001C416B" w:rsidRPr="0031202C" w:rsidRDefault="001C416B" w:rsidP="001C416B">
            <w:pPr>
              <w:pStyle w:val="Li"/>
            </w:pPr>
            <w:r w:rsidRPr="0031202C">
              <w:t xml:space="preserve"> modifier_GrowProximity.wav </w:t>
            </w:r>
          </w:p>
        </w:tc>
      </w:tr>
      <w:tr w:rsidR="001C416B" w:rsidRPr="0031202C" w14:paraId="6BE7A757" w14:textId="77777777" w:rsidTr="001C416B">
        <w:tc>
          <w:tcPr>
            <w:tcW w:w="4788" w:type="dxa"/>
          </w:tcPr>
          <w:p w14:paraId="693B54DD" w14:textId="77777777" w:rsidR="001C416B" w:rsidRPr="0031202C" w:rsidRDefault="001C416B" w:rsidP="001C416B">
            <w:pPr>
              <w:pStyle w:val="Li"/>
            </w:pPr>
            <w:r w:rsidRPr="0031202C">
              <w:t>Wavebank</w:t>
            </w:r>
          </w:p>
        </w:tc>
        <w:tc>
          <w:tcPr>
            <w:tcW w:w="4788" w:type="dxa"/>
          </w:tcPr>
          <w:p w14:paraId="2433A257" w14:textId="77777777" w:rsidR="001C416B" w:rsidRPr="0031202C" w:rsidRDefault="001C416B" w:rsidP="001C416B">
            <w:pPr>
              <w:pStyle w:val="Li"/>
            </w:pPr>
            <w:r w:rsidRPr="0031202C">
              <w:t xml:space="preserve"> ModifierEffects.xwb </w:t>
            </w:r>
          </w:p>
        </w:tc>
      </w:tr>
      <w:tr w:rsidR="001C416B" w:rsidRPr="0031202C" w14:paraId="2DBD72E2" w14:textId="77777777" w:rsidTr="001C416B">
        <w:tc>
          <w:tcPr>
            <w:tcW w:w="4788" w:type="dxa"/>
          </w:tcPr>
          <w:p w14:paraId="310B963D" w14:textId="77777777" w:rsidR="001C416B" w:rsidRPr="0031202C" w:rsidRDefault="001C416B" w:rsidP="001C416B">
            <w:pPr>
              <w:pStyle w:val="Li"/>
            </w:pPr>
            <w:r w:rsidRPr="0031202C">
              <w:t>Soundbank</w:t>
            </w:r>
          </w:p>
        </w:tc>
        <w:tc>
          <w:tcPr>
            <w:tcW w:w="4788" w:type="dxa"/>
          </w:tcPr>
          <w:p w14:paraId="248F6FB7" w14:textId="77777777" w:rsidR="001C416B" w:rsidRPr="0031202C" w:rsidRDefault="001C416B" w:rsidP="001C416B">
            <w:pPr>
              <w:pStyle w:val="Li"/>
            </w:pPr>
            <w:r w:rsidRPr="0031202C">
              <w:t xml:space="preserve"> ModifierEffects.xsb </w:t>
            </w:r>
          </w:p>
        </w:tc>
      </w:tr>
      <w:tr w:rsidR="001C416B" w:rsidRPr="0031202C" w14:paraId="7552922E" w14:textId="77777777" w:rsidTr="001C416B">
        <w:tc>
          <w:tcPr>
            <w:tcW w:w="4788" w:type="dxa"/>
          </w:tcPr>
          <w:p w14:paraId="57ED12CE" w14:textId="77777777" w:rsidR="001C416B" w:rsidRPr="0031202C" w:rsidRDefault="001C416B" w:rsidP="001C416B">
            <w:pPr>
              <w:pStyle w:val="Li"/>
            </w:pPr>
            <w:r w:rsidRPr="0031202C">
              <w:t>Cue name</w:t>
            </w:r>
          </w:p>
        </w:tc>
        <w:tc>
          <w:tcPr>
            <w:tcW w:w="4788" w:type="dxa"/>
          </w:tcPr>
          <w:p w14:paraId="3CF74659" w14:textId="77777777" w:rsidR="001C416B" w:rsidRPr="0031202C" w:rsidRDefault="001C416B" w:rsidP="001C416B">
            <w:pPr>
              <w:pStyle w:val="Li"/>
            </w:pPr>
            <w:r w:rsidRPr="0031202C">
              <w:t xml:space="preserve"> modifier_GrowProximity </w:t>
            </w:r>
          </w:p>
        </w:tc>
      </w:tr>
    </w:tbl>
    <w:p w14:paraId="7BBEE458" w14:textId="77777777" w:rsidR="007977C0" w:rsidRDefault="007977C0" w:rsidP="007977C0"/>
    <w:p w14:paraId="654B0AEA" w14:textId="77777777" w:rsidR="001C416B" w:rsidRPr="007977C0" w:rsidRDefault="001C416B" w:rsidP="007977C0">
      <w:pPr>
        <w:jc w:val="center"/>
        <w:rPr>
          <w:b/>
          <w:i/>
          <w:u w:val="single"/>
        </w:rPr>
      </w:pPr>
      <w:r w:rsidRPr="007977C0">
        <w:rPr>
          <w:b/>
          <w:i/>
          <w:u w:val="single"/>
        </w:rPr>
        <w:t>Grow Trigger</w:t>
      </w:r>
    </w:p>
    <w:tbl>
      <w:tblPr>
        <w:tblW w:w="0" w:type="auto"/>
        <w:tblLook w:val="04A0" w:firstRow="1" w:lastRow="0" w:firstColumn="1" w:lastColumn="0" w:noHBand="0" w:noVBand="1"/>
      </w:tblPr>
      <w:tblGrid>
        <w:gridCol w:w="4788"/>
        <w:gridCol w:w="4788"/>
      </w:tblGrid>
      <w:tr w:rsidR="001C416B" w:rsidRPr="0031202C" w14:paraId="03454C9A" w14:textId="77777777" w:rsidTr="001C416B">
        <w:trPr>
          <w:trHeight w:val="54"/>
        </w:trPr>
        <w:tc>
          <w:tcPr>
            <w:tcW w:w="4788" w:type="dxa"/>
          </w:tcPr>
          <w:p w14:paraId="0AEE9218" w14:textId="77777777" w:rsidR="001C416B" w:rsidRPr="0031202C" w:rsidRDefault="001C416B" w:rsidP="001C416B">
            <w:pPr>
              <w:pStyle w:val="Li"/>
            </w:pPr>
            <w:r w:rsidRPr="0031202C">
              <w:t>Description</w:t>
            </w:r>
          </w:p>
        </w:tc>
        <w:tc>
          <w:tcPr>
            <w:tcW w:w="4788" w:type="dxa"/>
          </w:tcPr>
          <w:p w14:paraId="7D676973" w14:textId="77777777" w:rsidR="001C416B" w:rsidRPr="0031202C" w:rsidRDefault="001C416B" w:rsidP="001C416B">
            <w:pPr>
              <w:pStyle w:val="Li"/>
            </w:pPr>
            <w:r w:rsidRPr="0031202C">
              <w:t xml:space="preserve"> A quick, loud ascending series of notes using a male choir. Minor key. </w:t>
            </w:r>
          </w:p>
        </w:tc>
      </w:tr>
      <w:tr w:rsidR="001C416B" w:rsidRPr="0031202C" w14:paraId="3A5E823F" w14:textId="77777777" w:rsidTr="001C416B">
        <w:tc>
          <w:tcPr>
            <w:tcW w:w="4788" w:type="dxa"/>
          </w:tcPr>
          <w:p w14:paraId="1498721C" w14:textId="77777777" w:rsidR="001C416B" w:rsidRPr="0031202C" w:rsidRDefault="001C416B" w:rsidP="001C416B">
            <w:pPr>
              <w:pStyle w:val="Li"/>
            </w:pPr>
            <w:r w:rsidRPr="0031202C">
              <w:t>Play cue</w:t>
            </w:r>
          </w:p>
        </w:tc>
        <w:tc>
          <w:tcPr>
            <w:tcW w:w="4788" w:type="dxa"/>
          </w:tcPr>
          <w:p w14:paraId="375E5E90" w14:textId="77777777" w:rsidR="001C416B" w:rsidRPr="0031202C" w:rsidRDefault="001C416B" w:rsidP="001C416B">
            <w:pPr>
              <w:pStyle w:val="Li"/>
            </w:pPr>
            <w:r w:rsidRPr="0031202C">
              <w:t xml:space="preserve"> The Grow modifier is triggered. </w:t>
            </w:r>
          </w:p>
        </w:tc>
      </w:tr>
      <w:tr w:rsidR="001C416B" w:rsidRPr="0031202C" w14:paraId="39AAB7E7" w14:textId="77777777" w:rsidTr="001C416B">
        <w:tc>
          <w:tcPr>
            <w:tcW w:w="4788" w:type="dxa"/>
          </w:tcPr>
          <w:p w14:paraId="56B76CBF" w14:textId="77777777" w:rsidR="001C416B" w:rsidRPr="0031202C" w:rsidRDefault="001C416B" w:rsidP="001C416B">
            <w:pPr>
              <w:pStyle w:val="Li"/>
            </w:pPr>
            <w:r w:rsidRPr="0031202C">
              <w:t>Source</w:t>
            </w:r>
          </w:p>
        </w:tc>
        <w:tc>
          <w:tcPr>
            <w:tcW w:w="4788" w:type="dxa"/>
          </w:tcPr>
          <w:p w14:paraId="55D3CEA0" w14:textId="77777777" w:rsidR="001C416B" w:rsidRPr="0031202C" w:rsidRDefault="001C416B" w:rsidP="001C416B">
            <w:pPr>
              <w:pStyle w:val="Li"/>
            </w:pPr>
            <w:r w:rsidRPr="0031202C">
              <w:t xml:space="preserve"> Synthesizer </w:t>
            </w:r>
          </w:p>
        </w:tc>
      </w:tr>
      <w:tr w:rsidR="001C416B" w:rsidRPr="0031202C" w14:paraId="5B52CB23" w14:textId="77777777" w:rsidTr="001C416B">
        <w:tc>
          <w:tcPr>
            <w:tcW w:w="4788" w:type="dxa"/>
          </w:tcPr>
          <w:p w14:paraId="655DE259" w14:textId="77777777" w:rsidR="001C416B" w:rsidRPr="0031202C" w:rsidRDefault="001C416B" w:rsidP="001C416B">
            <w:pPr>
              <w:pStyle w:val="Li"/>
            </w:pPr>
            <w:r w:rsidRPr="0031202C">
              <w:t>Length</w:t>
            </w:r>
          </w:p>
        </w:tc>
        <w:tc>
          <w:tcPr>
            <w:tcW w:w="4788" w:type="dxa"/>
          </w:tcPr>
          <w:p w14:paraId="5DC14A78" w14:textId="77777777" w:rsidR="001C416B" w:rsidRPr="0031202C" w:rsidRDefault="001C416B" w:rsidP="001C416B">
            <w:pPr>
              <w:pStyle w:val="Li"/>
            </w:pPr>
            <w:r w:rsidRPr="0031202C">
              <w:t xml:space="preserve"> 0.2 seconds </w:t>
            </w:r>
          </w:p>
        </w:tc>
      </w:tr>
      <w:tr w:rsidR="001C416B" w:rsidRPr="0031202C" w14:paraId="05FCEE19" w14:textId="77777777" w:rsidTr="001C416B">
        <w:tc>
          <w:tcPr>
            <w:tcW w:w="4788" w:type="dxa"/>
          </w:tcPr>
          <w:p w14:paraId="1247ECFD" w14:textId="77777777" w:rsidR="001C416B" w:rsidRPr="0031202C" w:rsidRDefault="001C416B" w:rsidP="001C416B">
            <w:pPr>
              <w:pStyle w:val="Li"/>
            </w:pPr>
            <w:r w:rsidRPr="0031202C">
              <w:t>Loops</w:t>
            </w:r>
          </w:p>
        </w:tc>
        <w:tc>
          <w:tcPr>
            <w:tcW w:w="4788" w:type="dxa"/>
          </w:tcPr>
          <w:p w14:paraId="6C5B4F45" w14:textId="77777777" w:rsidR="001C416B" w:rsidRPr="0031202C" w:rsidRDefault="001C416B" w:rsidP="001C416B">
            <w:pPr>
              <w:pStyle w:val="Li"/>
            </w:pPr>
            <w:r w:rsidRPr="0031202C">
              <w:t xml:space="preserve"> No </w:t>
            </w:r>
          </w:p>
        </w:tc>
      </w:tr>
      <w:tr w:rsidR="001C416B" w:rsidRPr="0031202C" w14:paraId="6D33F499" w14:textId="77777777" w:rsidTr="001C416B">
        <w:tc>
          <w:tcPr>
            <w:tcW w:w="4788" w:type="dxa"/>
          </w:tcPr>
          <w:p w14:paraId="5346FB70" w14:textId="77777777" w:rsidR="001C416B" w:rsidRPr="0031202C" w:rsidRDefault="001C416B" w:rsidP="001C416B">
            <w:pPr>
              <w:pStyle w:val="Li"/>
            </w:pPr>
            <w:r w:rsidRPr="0031202C">
              <w:t>3D positional</w:t>
            </w:r>
          </w:p>
        </w:tc>
        <w:tc>
          <w:tcPr>
            <w:tcW w:w="4788" w:type="dxa"/>
          </w:tcPr>
          <w:p w14:paraId="6528E707" w14:textId="77777777" w:rsidR="001C416B" w:rsidRPr="0031202C" w:rsidRDefault="001C416B" w:rsidP="001C416B">
            <w:pPr>
              <w:pStyle w:val="Li"/>
            </w:pPr>
            <w:r w:rsidRPr="0031202C">
              <w:t xml:space="preserve"> Yes </w:t>
            </w:r>
          </w:p>
        </w:tc>
      </w:tr>
      <w:tr w:rsidR="001C416B" w:rsidRPr="0031202C" w14:paraId="2DA621E4" w14:textId="77777777" w:rsidTr="001C416B">
        <w:tc>
          <w:tcPr>
            <w:tcW w:w="4788" w:type="dxa"/>
          </w:tcPr>
          <w:p w14:paraId="7D3B717D" w14:textId="77777777" w:rsidR="001C416B" w:rsidRPr="0031202C" w:rsidRDefault="001C416B" w:rsidP="001C416B">
            <w:pPr>
              <w:pStyle w:val="Li"/>
            </w:pPr>
            <w:r w:rsidRPr="0031202C">
              <w:t>Others can hear</w:t>
            </w:r>
          </w:p>
        </w:tc>
        <w:tc>
          <w:tcPr>
            <w:tcW w:w="4788" w:type="dxa"/>
          </w:tcPr>
          <w:p w14:paraId="6C7DB56E" w14:textId="77777777" w:rsidR="001C416B" w:rsidRPr="0031202C" w:rsidRDefault="001C416B" w:rsidP="001C416B">
            <w:pPr>
              <w:pStyle w:val="Li"/>
            </w:pPr>
            <w:r w:rsidRPr="0031202C">
              <w:t xml:space="preserve"> Yes </w:t>
            </w:r>
          </w:p>
        </w:tc>
      </w:tr>
      <w:tr w:rsidR="001C416B" w:rsidRPr="0031202C" w14:paraId="39979D81" w14:textId="77777777" w:rsidTr="001C416B">
        <w:tc>
          <w:tcPr>
            <w:tcW w:w="4788" w:type="dxa"/>
          </w:tcPr>
          <w:p w14:paraId="596EF514" w14:textId="77777777" w:rsidR="001C416B" w:rsidRPr="0031202C" w:rsidRDefault="001C416B" w:rsidP="001C416B">
            <w:pPr>
              <w:pStyle w:val="Li"/>
            </w:pPr>
            <w:r w:rsidRPr="0031202C">
              <w:t>Filename</w:t>
            </w:r>
          </w:p>
        </w:tc>
        <w:tc>
          <w:tcPr>
            <w:tcW w:w="4788" w:type="dxa"/>
          </w:tcPr>
          <w:p w14:paraId="10BCE486" w14:textId="77777777" w:rsidR="001C416B" w:rsidRPr="0031202C" w:rsidRDefault="001C416B" w:rsidP="001C416B">
            <w:pPr>
              <w:pStyle w:val="Li"/>
            </w:pPr>
            <w:r w:rsidRPr="0031202C">
              <w:t xml:space="preserve"> modifier_GrowTrigger.wav </w:t>
            </w:r>
          </w:p>
        </w:tc>
      </w:tr>
      <w:tr w:rsidR="001C416B" w:rsidRPr="0031202C" w14:paraId="38782C08" w14:textId="77777777" w:rsidTr="001C416B">
        <w:tc>
          <w:tcPr>
            <w:tcW w:w="4788" w:type="dxa"/>
          </w:tcPr>
          <w:p w14:paraId="088239E1" w14:textId="77777777" w:rsidR="001C416B" w:rsidRPr="0031202C" w:rsidRDefault="001C416B" w:rsidP="001C416B">
            <w:pPr>
              <w:pStyle w:val="Li"/>
            </w:pPr>
            <w:r w:rsidRPr="0031202C">
              <w:t>Wavebank</w:t>
            </w:r>
          </w:p>
        </w:tc>
        <w:tc>
          <w:tcPr>
            <w:tcW w:w="4788" w:type="dxa"/>
          </w:tcPr>
          <w:p w14:paraId="06F32251" w14:textId="77777777" w:rsidR="001C416B" w:rsidRPr="0031202C" w:rsidRDefault="001C416B" w:rsidP="001C416B">
            <w:pPr>
              <w:pStyle w:val="Li"/>
            </w:pPr>
            <w:r w:rsidRPr="0031202C">
              <w:t xml:space="preserve"> ModifierEffects.xwb </w:t>
            </w:r>
          </w:p>
        </w:tc>
      </w:tr>
      <w:tr w:rsidR="001C416B" w:rsidRPr="0031202C" w14:paraId="22BF4AEF" w14:textId="77777777" w:rsidTr="001C416B">
        <w:tc>
          <w:tcPr>
            <w:tcW w:w="4788" w:type="dxa"/>
          </w:tcPr>
          <w:p w14:paraId="753E07FE" w14:textId="77777777" w:rsidR="001C416B" w:rsidRPr="0031202C" w:rsidRDefault="001C416B" w:rsidP="001C416B">
            <w:pPr>
              <w:pStyle w:val="Li"/>
            </w:pPr>
            <w:r w:rsidRPr="0031202C">
              <w:t>Soundbank</w:t>
            </w:r>
          </w:p>
        </w:tc>
        <w:tc>
          <w:tcPr>
            <w:tcW w:w="4788" w:type="dxa"/>
          </w:tcPr>
          <w:p w14:paraId="67C59A5A" w14:textId="77777777" w:rsidR="001C416B" w:rsidRPr="0031202C" w:rsidRDefault="001C416B" w:rsidP="001C416B">
            <w:pPr>
              <w:pStyle w:val="Li"/>
            </w:pPr>
            <w:r w:rsidRPr="0031202C">
              <w:t xml:space="preserve"> ModifierEffects.xsb </w:t>
            </w:r>
          </w:p>
        </w:tc>
      </w:tr>
      <w:tr w:rsidR="001C416B" w:rsidRPr="0031202C" w14:paraId="1309B4C4" w14:textId="77777777" w:rsidTr="001C416B">
        <w:tc>
          <w:tcPr>
            <w:tcW w:w="4788" w:type="dxa"/>
          </w:tcPr>
          <w:p w14:paraId="1FAA7D4E" w14:textId="77777777" w:rsidR="001C416B" w:rsidRPr="0031202C" w:rsidRDefault="001C416B" w:rsidP="001C416B">
            <w:pPr>
              <w:pStyle w:val="Li"/>
            </w:pPr>
            <w:r w:rsidRPr="0031202C">
              <w:t>Cue name</w:t>
            </w:r>
          </w:p>
        </w:tc>
        <w:tc>
          <w:tcPr>
            <w:tcW w:w="4788" w:type="dxa"/>
          </w:tcPr>
          <w:p w14:paraId="6A95E1F0" w14:textId="77777777" w:rsidR="001C416B" w:rsidRPr="0031202C" w:rsidRDefault="001C416B" w:rsidP="001C416B">
            <w:pPr>
              <w:pStyle w:val="Li"/>
            </w:pPr>
            <w:r w:rsidRPr="0031202C">
              <w:t xml:space="preserve"> modifier_GrowTrigger </w:t>
            </w:r>
          </w:p>
        </w:tc>
      </w:tr>
    </w:tbl>
    <w:p w14:paraId="7668915A" w14:textId="77777777" w:rsidR="001C416B" w:rsidRPr="0031202C" w:rsidRDefault="001C416B" w:rsidP="007977C0"/>
    <w:p w14:paraId="249D14D8" w14:textId="77777777" w:rsidR="001C416B" w:rsidRPr="007977C0" w:rsidRDefault="001C416B" w:rsidP="007977C0">
      <w:pPr>
        <w:pStyle w:val="Heading4"/>
      </w:pPr>
      <w:bookmarkStart w:id="595" w:name="_Toc256375380"/>
      <w:r w:rsidRPr="007977C0">
        <w:t>Shrink</w:t>
      </w:r>
      <w:bookmarkEnd w:id="595"/>
    </w:p>
    <w:p w14:paraId="39357291" w14:textId="77777777" w:rsidR="001C416B" w:rsidRPr="007977C0" w:rsidRDefault="001C416B" w:rsidP="007977C0">
      <w:pPr>
        <w:jc w:val="center"/>
        <w:rPr>
          <w:b/>
          <w:i/>
          <w:u w:val="single"/>
        </w:rPr>
      </w:pPr>
      <w:r w:rsidRPr="007977C0">
        <w:rPr>
          <w:b/>
          <w:i/>
          <w:u w:val="single"/>
        </w:rPr>
        <w:t>Shrink Select</w:t>
      </w:r>
    </w:p>
    <w:tbl>
      <w:tblPr>
        <w:tblW w:w="0" w:type="auto"/>
        <w:tblLook w:val="04A0" w:firstRow="1" w:lastRow="0" w:firstColumn="1" w:lastColumn="0" w:noHBand="0" w:noVBand="1"/>
      </w:tblPr>
      <w:tblGrid>
        <w:gridCol w:w="4788"/>
        <w:gridCol w:w="4788"/>
      </w:tblGrid>
      <w:tr w:rsidR="001C416B" w:rsidRPr="0031202C" w14:paraId="39B2A6C9" w14:textId="77777777" w:rsidTr="001C416B">
        <w:tc>
          <w:tcPr>
            <w:tcW w:w="4788" w:type="dxa"/>
          </w:tcPr>
          <w:p w14:paraId="5279052F" w14:textId="77777777" w:rsidR="001C416B" w:rsidRPr="0031202C" w:rsidRDefault="001C416B" w:rsidP="001C416B">
            <w:pPr>
              <w:pStyle w:val="Li"/>
            </w:pPr>
            <w:r w:rsidRPr="0031202C">
              <w:t>Description</w:t>
            </w:r>
          </w:p>
        </w:tc>
        <w:tc>
          <w:tcPr>
            <w:tcW w:w="4788" w:type="dxa"/>
          </w:tcPr>
          <w:p w14:paraId="07C8B41E" w14:textId="77777777" w:rsidR="001C416B" w:rsidRPr="0031202C" w:rsidRDefault="001C416B" w:rsidP="001C416B">
            <w:pPr>
              <w:pStyle w:val="Li"/>
            </w:pPr>
            <w:r w:rsidRPr="0031202C">
              <w:t xml:space="preserve"> A short whoosh and metal against material as the player pulls out the modifier gun. A single note using a female choir when the modifier cartridge is inserted. </w:t>
            </w:r>
          </w:p>
        </w:tc>
      </w:tr>
      <w:tr w:rsidR="001C416B" w:rsidRPr="0031202C" w14:paraId="3F8DC7E2" w14:textId="77777777" w:rsidTr="001C416B">
        <w:tc>
          <w:tcPr>
            <w:tcW w:w="4788" w:type="dxa"/>
          </w:tcPr>
          <w:p w14:paraId="15B5363A" w14:textId="77777777" w:rsidR="001C416B" w:rsidRPr="0031202C" w:rsidRDefault="001C416B" w:rsidP="001C416B">
            <w:pPr>
              <w:pStyle w:val="Li"/>
            </w:pPr>
            <w:r w:rsidRPr="0031202C">
              <w:t>Play cue</w:t>
            </w:r>
          </w:p>
        </w:tc>
        <w:tc>
          <w:tcPr>
            <w:tcW w:w="4788" w:type="dxa"/>
          </w:tcPr>
          <w:p w14:paraId="63EE144D" w14:textId="77777777" w:rsidR="001C416B" w:rsidRPr="0031202C" w:rsidRDefault="001C416B" w:rsidP="001C416B">
            <w:pPr>
              <w:pStyle w:val="Li"/>
            </w:pPr>
            <w:r w:rsidRPr="0031202C">
              <w:t xml:space="preserve"> The Shrink modifier is selected. </w:t>
            </w:r>
          </w:p>
        </w:tc>
      </w:tr>
      <w:tr w:rsidR="001C416B" w:rsidRPr="0031202C" w14:paraId="53121972" w14:textId="77777777" w:rsidTr="001C416B">
        <w:tc>
          <w:tcPr>
            <w:tcW w:w="4788" w:type="dxa"/>
          </w:tcPr>
          <w:p w14:paraId="3D39F0E2" w14:textId="77777777" w:rsidR="001C416B" w:rsidRPr="0031202C" w:rsidRDefault="001C416B" w:rsidP="001C416B">
            <w:pPr>
              <w:pStyle w:val="Li"/>
            </w:pPr>
            <w:r w:rsidRPr="0031202C">
              <w:t>Source</w:t>
            </w:r>
          </w:p>
        </w:tc>
        <w:tc>
          <w:tcPr>
            <w:tcW w:w="4788" w:type="dxa"/>
          </w:tcPr>
          <w:p w14:paraId="72DAE863" w14:textId="77777777" w:rsidR="001C416B" w:rsidRPr="0031202C" w:rsidRDefault="001C416B" w:rsidP="001C416B">
            <w:pPr>
              <w:pStyle w:val="Li"/>
            </w:pPr>
            <w:r w:rsidRPr="0031202C">
              <w:t xml:space="preserve"> Synthesizer and Foley </w:t>
            </w:r>
          </w:p>
        </w:tc>
      </w:tr>
      <w:tr w:rsidR="001C416B" w:rsidRPr="0031202C" w14:paraId="2EC2ADAB" w14:textId="77777777" w:rsidTr="001C416B">
        <w:tc>
          <w:tcPr>
            <w:tcW w:w="4788" w:type="dxa"/>
          </w:tcPr>
          <w:p w14:paraId="78671170" w14:textId="77777777" w:rsidR="001C416B" w:rsidRPr="0031202C" w:rsidRDefault="001C416B" w:rsidP="001C416B">
            <w:pPr>
              <w:pStyle w:val="Li"/>
            </w:pPr>
            <w:r w:rsidRPr="0031202C">
              <w:t>Length</w:t>
            </w:r>
          </w:p>
        </w:tc>
        <w:tc>
          <w:tcPr>
            <w:tcW w:w="4788" w:type="dxa"/>
          </w:tcPr>
          <w:p w14:paraId="2514EC87" w14:textId="77777777" w:rsidR="001C416B" w:rsidRPr="0031202C" w:rsidRDefault="001C416B" w:rsidP="001C416B">
            <w:pPr>
              <w:pStyle w:val="Li"/>
            </w:pPr>
            <w:r w:rsidRPr="0031202C">
              <w:t xml:space="preserve"> 0.5 seconds </w:t>
            </w:r>
          </w:p>
        </w:tc>
      </w:tr>
      <w:tr w:rsidR="001C416B" w:rsidRPr="0031202C" w14:paraId="2756A0CA" w14:textId="77777777" w:rsidTr="001C416B">
        <w:tc>
          <w:tcPr>
            <w:tcW w:w="4788" w:type="dxa"/>
          </w:tcPr>
          <w:p w14:paraId="7D8D3C8E" w14:textId="77777777" w:rsidR="001C416B" w:rsidRPr="0031202C" w:rsidRDefault="001C416B" w:rsidP="001C416B">
            <w:pPr>
              <w:pStyle w:val="Li"/>
            </w:pPr>
            <w:r w:rsidRPr="0031202C">
              <w:t>Loops</w:t>
            </w:r>
          </w:p>
        </w:tc>
        <w:tc>
          <w:tcPr>
            <w:tcW w:w="4788" w:type="dxa"/>
          </w:tcPr>
          <w:p w14:paraId="2E58FFB5" w14:textId="77777777" w:rsidR="001C416B" w:rsidRPr="0031202C" w:rsidRDefault="001C416B" w:rsidP="001C416B">
            <w:pPr>
              <w:pStyle w:val="Li"/>
            </w:pPr>
            <w:r w:rsidRPr="0031202C">
              <w:t xml:space="preserve"> No </w:t>
            </w:r>
          </w:p>
        </w:tc>
      </w:tr>
      <w:tr w:rsidR="001C416B" w:rsidRPr="0031202C" w14:paraId="2F2E95ED" w14:textId="77777777" w:rsidTr="001C416B">
        <w:tc>
          <w:tcPr>
            <w:tcW w:w="4788" w:type="dxa"/>
          </w:tcPr>
          <w:p w14:paraId="41633DA6" w14:textId="77777777" w:rsidR="001C416B" w:rsidRPr="0031202C" w:rsidRDefault="001C416B" w:rsidP="001C416B">
            <w:pPr>
              <w:pStyle w:val="Li"/>
            </w:pPr>
            <w:r w:rsidRPr="0031202C">
              <w:t>3D positional</w:t>
            </w:r>
          </w:p>
        </w:tc>
        <w:tc>
          <w:tcPr>
            <w:tcW w:w="4788" w:type="dxa"/>
          </w:tcPr>
          <w:p w14:paraId="1740E219" w14:textId="77777777" w:rsidR="001C416B" w:rsidRPr="0031202C" w:rsidRDefault="001C416B" w:rsidP="001C416B">
            <w:pPr>
              <w:pStyle w:val="Li"/>
            </w:pPr>
            <w:r w:rsidRPr="0031202C">
              <w:t xml:space="preserve"> No </w:t>
            </w:r>
          </w:p>
        </w:tc>
      </w:tr>
      <w:tr w:rsidR="001C416B" w:rsidRPr="0031202C" w14:paraId="4A05DBBD" w14:textId="77777777" w:rsidTr="001C416B">
        <w:tc>
          <w:tcPr>
            <w:tcW w:w="4788" w:type="dxa"/>
          </w:tcPr>
          <w:p w14:paraId="293A6B75" w14:textId="77777777" w:rsidR="001C416B" w:rsidRPr="0031202C" w:rsidRDefault="001C416B" w:rsidP="001C416B">
            <w:pPr>
              <w:pStyle w:val="Li"/>
            </w:pPr>
            <w:r w:rsidRPr="0031202C">
              <w:t>Others can hear</w:t>
            </w:r>
          </w:p>
        </w:tc>
        <w:tc>
          <w:tcPr>
            <w:tcW w:w="4788" w:type="dxa"/>
          </w:tcPr>
          <w:p w14:paraId="4139307C" w14:textId="77777777" w:rsidR="001C416B" w:rsidRPr="0031202C" w:rsidRDefault="001C416B" w:rsidP="001C416B">
            <w:pPr>
              <w:pStyle w:val="Li"/>
            </w:pPr>
            <w:r w:rsidRPr="0031202C">
              <w:t xml:space="preserve"> No </w:t>
            </w:r>
          </w:p>
        </w:tc>
      </w:tr>
      <w:tr w:rsidR="001C416B" w:rsidRPr="0031202C" w14:paraId="2CFFC585" w14:textId="77777777" w:rsidTr="001C416B">
        <w:tc>
          <w:tcPr>
            <w:tcW w:w="4788" w:type="dxa"/>
          </w:tcPr>
          <w:p w14:paraId="5DCBC191" w14:textId="77777777" w:rsidR="001C416B" w:rsidRPr="0031202C" w:rsidRDefault="001C416B" w:rsidP="001C416B">
            <w:pPr>
              <w:pStyle w:val="Li"/>
            </w:pPr>
            <w:r w:rsidRPr="0031202C">
              <w:t>Filename</w:t>
            </w:r>
          </w:p>
        </w:tc>
        <w:tc>
          <w:tcPr>
            <w:tcW w:w="4788" w:type="dxa"/>
          </w:tcPr>
          <w:p w14:paraId="6CCDC4B2" w14:textId="77777777" w:rsidR="001C416B" w:rsidRPr="0031202C" w:rsidRDefault="001C416B" w:rsidP="001C416B">
            <w:pPr>
              <w:pStyle w:val="Li"/>
            </w:pPr>
            <w:r w:rsidRPr="0031202C">
              <w:t xml:space="preserve"> modifier_ShrinkSelect.wav </w:t>
            </w:r>
          </w:p>
        </w:tc>
      </w:tr>
      <w:tr w:rsidR="001C416B" w:rsidRPr="0031202C" w14:paraId="2A05B5EE" w14:textId="77777777" w:rsidTr="001C416B">
        <w:tc>
          <w:tcPr>
            <w:tcW w:w="4788" w:type="dxa"/>
          </w:tcPr>
          <w:p w14:paraId="6B494586" w14:textId="77777777" w:rsidR="001C416B" w:rsidRPr="0031202C" w:rsidRDefault="001C416B" w:rsidP="001C416B">
            <w:pPr>
              <w:pStyle w:val="Li"/>
            </w:pPr>
            <w:r w:rsidRPr="0031202C">
              <w:t>Wavebank</w:t>
            </w:r>
          </w:p>
        </w:tc>
        <w:tc>
          <w:tcPr>
            <w:tcW w:w="4788" w:type="dxa"/>
          </w:tcPr>
          <w:p w14:paraId="74FD0715" w14:textId="77777777" w:rsidR="001C416B" w:rsidRPr="0031202C" w:rsidRDefault="001C416B" w:rsidP="001C416B">
            <w:pPr>
              <w:pStyle w:val="Li"/>
            </w:pPr>
            <w:r w:rsidRPr="0031202C">
              <w:t xml:space="preserve"> ModifierEffects.xwb </w:t>
            </w:r>
          </w:p>
        </w:tc>
      </w:tr>
      <w:tr w:rsidR="001C416B" w:rsidRPr="0031202C" w14:paraId="248ACF71" w14:textId="77777777" w:rsidTr="001C416B">
        <w:tc>
          <w:tcPr>
            <w:tcW w:w="4788" w:type="dxa"/>
          </w:tcPr>
          <w:p w14:paraId="38212455" w14:textId="77777777" w:rsidR="001C416B" w:rsidRPr="0031202C" w:rsidRDefault="001C416B" w:rsidP="001C416B">
            <w:pPr>
              <w:pStyle w:val="Li"/>
            </w:pPr>
            <w:r w:rsidRPr="0031202C">
              <w:t>Soundbank</w:t>
            </w:r>
          </w:p>
        </w:tc>
        <w:tc>
          <w:tcPr>
            <w:tcW w:w="4788" w:type="dxa"/>
          </w:tcPr>
          <w:p w14:paraId="6A7BA58C" w14:textId="77777777" w:rsidR="001C416B" w:rsidRPr="0031202C" w:rsidRDefault="001C416B" w:rsidP="001C416B">
            <w:pPr>
              <w:pStyle w:val="Li"/>
            </w:pPr>
            <w:r w:rsidRPr="0031202C">
              <w:t xml:space="preserve"> ModifierEffects.xsb </w:t>
            </w:r>
          </w:p>
        </w:tc>
      </w:tr>
      <w:tr w:rsidR="001C416B" w:rsidRPr="0031202C" w14:paraId="7AA0AA87" w14:textId="77777777" w:rsidTr="001C416B">
        <w:tc>
          <w:tcPr>
            <w:tcW w:w="4788" w:type="dxa"/>
          </w:tcPr>
          <w:p w14:paraId="7C44E4E2" w14:textId="77777777" w:rsidR="001C416B" w:rsidRPr="0031202C" w:rsidRDefault="001C416B" w:rsidP="001C416B">
            <w:pPr>
              <w:pStyle w:val="Li"/>
            </w:pPr>
            <w:r w:rsidRPr="0031202C">
              <w:t>Cue name</w:t>
            </w:r>
          </w:p>
        </w:tc>
        <w:tc>
          <w:tcPr>
            <w:tcW w:w="4788" w:type="dxa"/>
          </w:tcPr>
          <w:p w14:paraId="7A0DB333" w14:textId="77777777" w:rsidR="001C416B" w:rsidRPr="0031202C" w:rsidRDefault="001C416B" w:rsidP="001C416B">
            <w:pPr>
              <w:pStyle w:val="Li"/>
            </w:pPr>
            <w:r w:rsidRPr="0031202C">
              <w:t xml:space="preserve"> modifier_ShrinkSelect </w:t>
            </w:r>
          </w:p>
        </w:tc>
      </w:tr>
    </w:tbl>
    <w:p w14:paraId="00BAF8C1" w14:textId="77777777" w:rsidR="001C416B" w:rsidRPr="0031202C" w:rsidRDefault="001C416B" w:rsidP="007977C0"/>
    <w:p w14:paraId="1FE5B365" w14:textId="77777777" w:rsidR="001C416B" w:rsidRPr="007977C0" w:rsidRDefault="001C416B" w:rsidP="007977C0">
      <w:pPr>
        <w:jc w:val="center"/>
        <w:rPr>
          <w:b/>
          <w:i/>
          <w:u w:val="single"/>
        </w:rPr>
      </w:pPr>
      <w:r w:rsidRPr="007977C0">
        <w:rPr>
          <w:b/>
          <w:i/>
          <w:u w:val="single"/>
        </w:rPr>
        <w:t>Shrink Proximity</w:t>
      </w:r>
    </w:p>
    <w:tbl>
      <w:tblPr>
        <w:tblW w:w="0" w:type="auto"/>
        <w:tblLook w:val="04A0" w:firstRow="1" w:lastRow="0" w:firstColumn="1" w:lastColumn="0" w:noHBand="0" w:noVBand="1"/>
      </w:tblPr>
      <w:tblGrid>
        <w:gridCol w:w="4788"/>
        <w:gridCol w:w="4788"/>
      </w:tblGrid>
      <w:tr w:rsidR="001C416B" w:rsidRPr="0031202C" w14:paraId="1B947A62" w14:textId="77777777" w:rsidTr="001C416B">
        <w:tc>
          <w:tcPr>
            <w:tcW w:w="4788" w:type="dxa"/>
          </w:tcPr>
          <w:p w14:paraId="4A1FF4C5" w14:textId="77777777" w:rsidR="001C416B" w:rsidRPr="0031202C" w:rsidRDefault="001C416B" w:rsidP="001C416B">
            <w:pPr>
              <w:pStyle w:val="Li"/>
            </w:pPr>
            <w:r w:rsidRPr="0031202C">
              <w:t>Description</w:t>
            </w:r>
          </w:p>
        </w:tc>
        <w:tc>
          <w:tcPr>
            <w:tcW w:w="4788" w:type="dxa"/>
          </w:tcPr>
          <w:p w14:paraId="46FE0F0F" w14:textId="77777777" w:rsidR="001C416B" w:rsidRPr="0031202C" w:rsidRDefault="001C416B" w:rsidP="001C416B">
            <w:pPr>
              <w:pStyle w:val="Li"/>
            </w:pPr>
            <w:r w:rsidRPr="0031202C">
              <w:t xml:space="preserve"> A quick ascending series of notes using a female choir. Major key. </w:t>
            </w:r>
          </w:p>
        </w:tc>
      </w:tr>
      <w:tr w:rsidR="001C416B" w:rsidRPr="0031202C" w14:paraId="726CE895" w14:textId="77777777" w:rsidTr="001C416B">
        <w:tc>
          <w:tcPr>
            <w:tcW w:w="4788" w:type="dxa"/>
          </w:tcPr>
          <w:p w14:paraId="2A27C377" w14:textId="77777777" w:rsidR="001C416B" w:rsidRPr="0031202C" w:rsidRDefault="001C416B" w:rsidP="001C416B">
            <w:pPr>
              <w:pStyle w:val="Li"/>
            </w:pPr>
            <w:r w:rsidRPr="0031202C">
              <w:t>Play cue</w:t>
            </w:r>
          </w:p>
        </w:tc>
        <w:tc>
          <w:tcPr>
            <w:tcW w:w="4788" w:type="dxa"/>
          </w:tcPr>
          <w:p w14:paraId="5282791B" w14:textId="77777777" w:rsidR="001C416B" w:rsidRPr="0031202C" w:rsidRDefault="001C416B" w:rsidP="001C416B">
            <w:pPr>
              <w:pStyle w:val="Li"/>
            </w:pPr>
            <w:r w:rsidRPr="0031202C">
              <w:t xml:space="preserve"> The player walks within the proximity radius of a Shrink modifier. </w:t>
            </w:r>
          </w:p>
        </w:tc>
      </w:tr>
      <w:tr w:rsidR="001C416B" w:rsidRPr="0031202C" w14:paraId="01637690" w14:textId="77777777" w:rsidTr="001C416B">
        <w:tc>
          <w:tcPr>
            <w:tcW w:w="4788" w:type="dxa"/>
          </w:tcPr>
          <w:p w14:paraId="57238BEC" w14:textId="77777777" w:rsidR="001C416B" w:rsidRPr="0031202C" w:rsidRDefault="001C416B" w:rsidP="001C416B">
            <w:pPr>
              <w:pStyle w:val="Li"/>
            </w:pPr>
            <w:r w:rsidRPr="0031202C">
              <w:t>Source</w:t>
            </w:r>
          </w:p>
        </w:tc>
        <w:tc>
          <w:tcPr>
            <w:tcW w:w="4788" w:type="dxa"/>
          </w:tcPr>
          <w:p w14:paraId="09BBB6E0" w14:textId="77777777" w:rsidR="001C416B" w:rsidRPr="0031202C" w:rsidRDefault="001C416B" w:rsidP="001C416B">
            <w:pPr>
              <w:pStyle w:val="Li"/>
            </w:pPr>
            <w:r w:rsidRPr="0031202C">
              <w:t xml:space="preserve"> Synthesizer </w:t>
            </w:r>
          </w:p>
        </w:tc>
      </w:tr>
      <w:tr w:rsidR="001C416B" w:rsidRPr="0031202C" w14:paraId="176CEAA7" w14:textId="77777777" w:rsidTr="001C416B">
        <w:tc>
          <w:tcPr>
            <w:tcW w:w="4788" w:type="dxa"/>
          </w:tcPr>
          <w:p w14:paraId="5FC814DA" w14:textId="77777777" w:rsidR="001C416B" w:rsidRPr="0031202C" w:rsidRDefault="001C416B" w:rsidP="001C416B">
            <w:pPr>
              <w:pStyle w:val="Li"/>
            </w:pPr>
            <w:r w:rsidRPr="0031202C">
              <w:t>Length</w:t>
            </w:r>
          </w:p>
        </w:tc>
        <w:tc>
          <w:tcPr>
            <w:tcW w:w="4788" w:type="dxa"/>
          </w:tcPr>
          <w:p w14:paraId="19D4E549" w14:textId="77777777" w:rsidR="001C416B" w:rsidRPr="0031202C" w:rsidRDefault="001C416B" w:rsidP="001C416B">
            <w:pPr>
              <w:pStyle w:val="Li"/>
            </w:pPr>
            <w:r w:rsidRPr="0031202C">
              <w:t xml:space="preserve"> 0.2 seconds </w:t>
            </w:r>
          </w:p>
        </w:tc>
      </w:tr>
      <w:tr w:rsidR="001C416B" w:rsidRPr="0031202C" w14:paraId="0D08272F" w14:textId="77777777" w:rsidTr="001C416B">
        <w:tc>
          <w:tcPr>
            <w:tcW w:w="4788" w:type="dxa"/>
          </w:tcPr>
          <w:p w14:paraId="4872C6EF" w14:textId="77777777" w:rsidR="001C416B" w:rsidRPr="0031202C" w:rsidRDefault="001C416B" w:rsidP="001C416B">
            <w:pPr>
              <w:pStyle w:val="Li"/>
            </w:pPr>
            <w:r w:rsidRPr="0031202C">
              <w:lastRenderedPageBreak/>
              <w:t>Loops</w:t>
            </w:r>
          </w:p>
        </w:tc>
        <w:tc>
          <w:tcPr>
            <w:tcW w:w="4788" w:type="dxa"/>
          </w:tcPr>
          <w:p w14:paraId="7646967D" w14:textId="77777777" w:rsidR="001C416B" w:rsidRPr="0031202C" w:rsidRDefault="001C416B" w:rsidP="001C416B">
            <w:pPr>
              <w:pStyle w:val="Li"/>
            </w:pPr>
            <w:r w:rsidRPr="0031202C">
              <w:t xml:space="preserve"> No </w:t>
            </w:r>
          </w:p>
        </w:tc>
      </w:tr>
      <w:tr w:rsidR="001C416B" w:rsidRPr="0031202C" w14:paraId="1FB15BAE" w14:textId="77777777" w:rsidTr="001C416B">
        <w:tc>
          <w:tcPr>
            <w:tcW w:w="4788" w:type="dxa"/>
          </w:tcPr>
          <w:p w14:paraId="0CD3ED99" w14:textId="77777777" w:rsidR="001C416B" w:rsidRPr="0031202C" w:rsidRDefault="001C416B" w:rsidP="001C416B">
            <w:pPr>
              <w:pStyle w:val="Li"/>
            </w:pPr>
            <w:r w:rsidRPr="0031202C">
              <w:t>3D positional</w:t>
            </w:r>
          </w:p>
        </w:tc>
        <w:tc>
          <w:tcPr>
            <w:tcW w:w="4788" w:type="dxa"/>
          </w:tcPr>
          <w:p w14:paraId="394ED0E9" w14:textId="77777777" w:rsidR="001C416B" w:rsidRPr="0031202C" w:rsidRDefault="001C416B" w:rsidP="001C416B">
            <w:pPr>
              <w:pStyle w:val="Li"/>
            </w:pPr>
            <w:r w:rsidRPr="0031202C">
              <w:t xml:space="preserve"> Yes </w:t>
            </w:r>
          </w:p>
        </w:tc>
      </w:tr>
      <w:tr w:rsidR="001C416B" w:rsidRPr="0031202C" w14:paraId="2D76D590" w14:textId="77777777" w:rsidTr="001C416B">
        <w:tc>
          <w:tcPr>
            <w:tcW w:w="4788" w:type="dxa"/>
          </w:tcPr>
          <w:p w14:paraId="7216DE4D" w14:textId="77777777" w:rsidR="001C416B" w:rsidRPr="0031202C" w:rsidRDefault="001C416B" w:rsidP="001C416B">
            <w:pPr>
              <w:pStyle w:val="Li"/>
            </w:pPr>
            <w:r w:rsidRPr="0031202C">
              <w:t>Others can hear</w:t>
            </w:r>
          </w:p>
        </w:tc>
        <w:tc>
          <w:tcPr>
            <w:tcW w:w="4788" w:type="dxa"/>
          </w:tcPr>
          <w:p w14:paraId="725B23BC" w14:textId="77777777" w:rsidR="001C416B" w:rsidRPr="0031202C" w:rsidRDefault="001C416B" w:rsidP="001C416B">
            <w:pPr>
              <w:pStyle w:val="Li"/>
            </w:pPr>
            <w:r w:rsidRPr="0031202C">
              <w:t xml:space="preserve"> Yes </w:t>
            </w:r>
          </w:p>
        </w:tc>
      </w:tr>
      <w:tr w:rsidR="001C416B" w:rsidRPr="0031202C" w14:paraId="268FD147" w14:textId="77777777" w:rsidTr="001C416B">
        <w:tc>
          <w:tcPr>
            <w:tcW w:w="4788" w:type="dxa"/>
          </w:tcPr>
          <w:p w14:paraId="42EBCF4D" w14:textId="77777777" w:rsidR="001C416B" w:rsidRPr="0031202C" w:rsidRDefault="001C416B" w:rsidP="001C416B">
            <w:pPr>
              <w:pStyle w:val="Li"/>
            </w:pPr>
            <w:r w:rsidRPr="0031202C">
              <w:t>Filename</w:t>
            </w:r>
          </w:p>
        </w:tc>
        <w:tc>
          <w:tcPr>
            <w:tcW w:w="4788" w:type="dxa"/>
          </w:tcPr>
          <w:p w14:paraId="6B7C9C94" w14:textId="77777777" w:rsidR="001C416B" w:rsidRPr="0031202C" w:rsidRDefault="001C416B" w:rsidP="001C416B">
            <w:pPr>
              <w:pStyle w:val="Li"/>
            </w:pPr>
            <w:r w:rsidRPr="0031202C">
              <w:t xml:space="preserve"> modifier_ShrinkProximity.wav </w:t>
            </w:r>
          </w:p>
        </w:tc>
      </w:tr>
      <w:tr w:rsidR="001C416B" w:rsidRPr="0031202C" w14:paraId="30604FD1" w14:textId="77777777" w:rsidTr="001C416B">
        <w:tc>
          <w:tcPr>
            <w:tcW w:w="4788" w:type="dxa"/>
          </w:tcPr>
          <w:p w14:paraId="765C5FD7" w14:textId="77777777" w:rsidR="001C416B" w:rsidRPr="0031202C" w:rsidRDefault="001C416B" w:rsidP="001C416B">
            <w:pPr>
              <w:pStyle w:val="Li"/>
            </w:pPr>
            <w:r w:rsidRPr="0031202C">
              <w:t>Wavebank</w:t>
            </w:r>
          </w:p>
        </w:tc>
        <w:tc>
          <w:tcPr>
            <w:tcW w:w="4788" w:type="dxa"/>
          </w:tcPr>
          <w:p w14:paraId="50D5AD25" w14:textId="77777777" w:rsidR="001C416B" w:rsidRPr="0031202C" w:rsidRDefault="001C416B" w:rsidP="001C416B">
            <w:pPr>
              <w:pStyle w:val="Li"/>
            </w:pPr>
            <w:r w:rsidRPr="0031202C">
              <w:t xml:space="preserve"> ModifierEffects.xwb </w:t>
            </w:r>
          </w:p>
        </w:tc>
      </w:tr>
      <w:tr w:rsidR="001C416B" w:rsidRPr="0031202C" w14:paraId="31D00288" w14:textId="77777777" w:rsidTr="001C416B">
        <w:tc>
          <w:tcPr>
            <w:tcW w:w="4788" w:type="dxa"/>
          </w:tcPr>
          <w:p w14:paraId="79E2C390" w14:textId="77777777" w:rsidR="001C416B" w:rsidRPr="0031202C" w:rsidRDefault="001C416B" w:rsidP="001C416B">
            <w:pPr>
              <w:pStyle w:val="Li"/>
            </w:pPr>
            <w:r w:rsidRPr="0031202C">
              <w:t>Soundbank</w:t>
            </w:r>
          </w:p>
        </w:tc>
        <w:tc>
          <w:tcPr>
            <w:tcW w:w="4788" w:type="dxa"/>
          </w:tcPr>
          <w:p w14:paraId="0B7565D3" w14:textId="77777777" w:rsidR="001C416B" w:rsidRPr="0031202C" w:rsidRDefault="001C416B" w:rsidP="001C416B">
            <w:pPr>
              <w:pStyle w:val="Li"/>
            </w:pPr>
            <w:r w:rsidRPr="0031202C">
              <w:t xml:space="preserve"> ModifierEffects.xsb </w:t>
            </w:r>
          </w:p>
        </w:tc>
      </w:tr>
      <w:tr w:rsidR="001C416B" w:rsidRPr="0031202C" w14:paraId="577F919F" w14:textId="77777777" w:rsidTr="001C416B">
        <w:tc>
          <w:tcPr>
            <w:tcW w:w="4788" w:type="dxa"/>
          </w:tcPr>
          <w:p w14:paraId="13FDDBB3" w14:textId="77777777" w:rsidR="001C416B" w:rsidRPr="0031202C" w:rsidRDefault="001C416B" w:rsidP="001C416B">
            <w:pPr>
              <w:pStyle w:val="Li"/>
            </w:pPr>
            <w:r w:rsidRPr="0031202C">
              <w:t>Cue name</w:t>
            </w:r>
          </w:p>
        </w:tc>
        <w:tc>
          <w:tcPr>
            <w:tcW w:w="4788" w:type="dxa"/>
          </w:tcPr>
          <w:p w14:paraId="0CE20FAA" w14:textId="77777777" w:rsidR="001C416B" w:rsidRPr="0031202C" w:rsidRDefault="001C416B" w:rsidP="001C416B">
            <w:pPr>
              <w:pStyle w:val="Li"/>
            </w:pPr>
            <w:r w:rsidRPr="0031202C">
              <w:t xml:space="preserve"> modifier_ShrinkProximity </w:t>
            </w:r>
          </w:p>
        </w:tc>
      </w:tr>
    </w:tbl>
    <w:p w14:paraId="540268B0" w14:textId="77777777" w:rsidR="00E3048D" w:rsidRPr="0031202C" w:rsidRDefault="00E3048D" w:rsidP="00F177E8"/>
    <w:p w14:paraId="7B76FF4D" w14:textId="77777777" w:rsidR="001C416B" w:rsidRPr="00F177E8" w:rsidRDefault="001C416B" w:rsidP="00F177E8">
      <w:pPr>
        <w:jc w:val="center"/>
        <w:rPr>
          <w:b/>
          <w:i/>
          <w:u w:val="single"/>
        </w:rPr>
      </w:pPr>
      <w:r w:rsidRPr="00F177E8">
        <w:rPr>
          <w:b/>
          <w:i/>
          <w:u w:val="single"/>
        </w:rPr>
        <w:t>Shrink Trigger</w:t>
      </w:r>
    </w:p>
    <w:tbl>
      <w:tblPr>
        <w:tblW w:w="0" w:type="auto"/>
        <w:tblLook w:val="04A0" w:firstRow="1" w:lastRow="0" w:firstColumn="1" w:lastColumn="0" w:noHBand="0" w:noVBand="1"/>
      </w:tblPr>
      <w:tblGrid>
        <w:gridCol w:w="4788"/>
        <w:gridCol w:w="4788"/>
      </w:tblGrid>
      <w:tr w:rsidR="001C416B" w:rsidRPr="0031202C" w14:paraId="171545AB" w14:textId="77777777" w:rsidTr="001C416B">
        <w:tc>
          <w:tcPr>
            <w:tcW w:w="4788" w:type="dxa"/>
          </w:tcPr>
          <w:p w14:paraId="1F2D253C" w14:textId="77777777" w:rsidR="001C416B" w:rsidRPr="0031202C" w:rsidRDefault="001C416B" w:rsidP="001C416B">
            <w:pPr>
              <w:pStyle w:val="Li"/>
            </w:pPr>
            <w:r w:rsidRPr="0031202C">
              <w:t>Description</w:t>
            </w:r>
          </w:p>
        </w:tc>
        <w:tc>
          <w:tcPr>
            <w:tcW w:w="4788" w:type="dxa"/>
          </w:tcPr>
          <w:p w14:paraId="21FA36CE" w14:textId="77777777" w:rsidR="001C416B" w:rsidRPr="0031202C" w:rsidRDefault="001C416B" w:rsidP="001C416B">
            <w:pPr>
              <w:pStyle w:val="Li"/>
            </w:pPr>
            <w:r w:rsidRPr="0031202C">
              <w:t xml:space="preserve"> A quick, loud ascending series of notes using a female choir. Minor key. </w:t>
            </w:r>
          </w:p>
        </w:tc>
      </w:tr>
      <w:tr w:rsidR="001C416B" w:rsidRPr="0031202C" w14:paraId="153AF6F4" w14:textId="77777777" w:rsidTr="001C416B">
        <w:tc>
          <w:tcPr>
            <w:tcW w:w="4788" w:type="dxa"/>
          </w:tcPr>
          <w:p w14:paraId="261E79E1" w14:textId="77777777" w:rsidR="001C416B" w:rsidRPr="0031202C" w:rsidRDefault="001C416B" w:rsidP="001C416B">
            <w:pPr>
              <w:pStyle w:val="Li"/>
            </w:pPr>
            <w:r w:rsidRPr="0031202C">
              <w:t>Play cue</w:t>
            </w:r>
          </w:p>
        </w:tc>
        <w:tc>
          <w:tcPr>
            <w:tcW w:w="4788" w:type="dxa"/>
          </w:tcPr>
          <w:p w14:paraId="7A366E86" w14:textId="77777777" w:rsidR="001C416B" w:rsidRPr="0031202C" w:rsidRDefault="001C416B" w:rsidP="001C416B">
            <w:pPr>
              <w:pStyle w:val="Li"/>
            </w:pPr>
            <w:r w:rsidRPr="0031202C">
              <w:t xml:space="preserve"> The Shrink modifier is triggered. </w:t>
            </w:r>
          </w:p>
        </w:tc>
      </w:tr>
      <w:tr w:rsidR="001C416B" w:rsidRPr="0031202C" w14:paraId="721615F7" w14:textId="77777777" w:rsidTr="001C416B">
        <w:tc>
          <w:tcPr>
            <w:tcW w:w="4788" w:type="dxa"/>
          </w:tcPr>
          <w:p w14:paraId="1220B441" w14:textId="77777777" w:rsidR="001C416B" w:rsidRPr="0031202C" w:rsidRDefault="001C416B" w:rsidP="001C416B">
            <w:pPr>
              <w:pStyle w:val="Li"/>
            </w:pPr>
            <w:r w:rsidRPr="0031202C">
              <w:t>Source</w:t>
            </w:r>
          </w:p>
        </w:tc>
        <w:tc>
          <w:tcPr>
            <w:tcW w:w="4788" w:type="dxa"/>
          </w:tcPr>
          <w:p w14:paraId="0BAFCB47" w14:textId="77777777" w:rsidR="001C416B" w:rsidRPr="0031202C" w:rsidRDefault="001C416B" w:rsidP="001C416B">
            <w:pPr>
              <w:pStyle w:val="Li"/>
            </w:pPr>
            <w:r w:rsidRPr="0031202C">
              <w:t xml:space="preserve"> Synthesizer </w:t>
            </w:r>
          </w:p>
        </w:tc>
      </w:tr>
      <w:tr w:rsidR="001C416B" w:rsidRPr="0031202C" w14:paraId="5BAF5223" w14:textId="77777777" w:rsidTr="001C416B">
        <w:tc>
          <w:tcPr>
            <w:tcW w:w="4788" w:type="dxa"/>
          </w:tcPr>
          <w:p w14:paraId="5455A741" w14:textId="77777777" w:rsidR="001C416B" w:rsidRPr="0031202C" w:rsidRDefault="001C416B" w:rsidP="001C416B">
            <w:pPr>
              <w:pStyle w:val="Li"/>
            </w:pPr>
            <w:r w:rsidRPr="0031202C">
              <w:t>Length</w:t>
            </w:r>
          </w:p>
        </w:tc>
        <w:tc>
          <w:tcPr>
            <w:tcW w:w="4788" w:type="dxa"/>
          </w:tcPr>
          <w:p w14:paraId="74FE527C" w14:textId="77777777" w:rsidR="001C416B" w:rsidRPr="0031202C" w:rsidRDefault="001C416B" w:rsidP="001C416B">
            <w:pPr>
              <w:pStyle w:val="Li"/>
            </w:pPr>
            <w:r w:rsidRPr="0031202C">
              <w:t xml:space="preserve"> 0.2 seconds </w:t>
            </w:r>
          </w:p>
        </w:tc>
      </w:tr>
      <w:tr w:rsidR="001C416B" w:rsidRPr="0031202C" w14:paraId="6399445D" w14:textId="77777777" w:rsidTr="001C416B">
        <w:tc>
          <w:tcPr>
            <w:tcW w:w="4788" w:type="dxa"/>
          </w:tcPr>
          <w:p w14:paraId="6FEEE28D" w14:textId="77777777" w:rsidR="001C416B" w:rsidRPr="0031202C" w:rsidRDefault="001C416B" w:rsidP="001C416B">
            <w:pPr>
              <w:pStyle w:val="Li"/>
            </w:pPr>
            <w:r w:rsidRPr="0031202C">
              <w:t>Loops</w:t>
            </w:r>
          </w:p>
        </w:tc>
        <w:tc>
          <w:tcPr>
            <w:tcW w:w="4788" w:type="dxa"/>
          </w:tcPr>
          <w:p w14:paraId="3A763342" w14:textId="77777777" w:rsidR="001C416B" w:rsidRPr="0031202C" w:rsidRDefault="001C416B" w:rsidP="001C416B">
            <w:pPr>
              <w:pStyle w:val="Li"/>
            </w:pPr>
            <w:r w:rsidRPr="0031202C">
              <w:t xml:space="preserve"> No </w:t>
            </w:r>
          </w:p>
        </w:tc>
      </w:tr>
      <w:tr w:rsidR="001C416B" w:rsidRPr="0031202C" w14:paraId="7667FA76" w14:textId="77777777" w:rsidTr="001C416B">
        <w:tc>
          <w:tcPr>
            <w:tcW w:w="4788" w:type="dxa"/>
          </w:tcPr>
          <w:p w14:paraId="09E09861" w14:textId="77777777" w:rsidR="001C416B" w:rsidRPr="0031202C" w:rsidRDefault="001C416B" w:rsidP="001C416B">
            <w:pPr>
              <w:pStyle w:val="Li"/>
            </w:pPr>
            <w:r w:rsidRPr="0031202C">
              <w:t>3D positional</w:t>
            </w:r>
          </w:p>
        </w:tc>
        <w:tc>
          <w:tcPr>
            <w:tcW w:w="4788" w:type="dxa"/>
          </w:tcPr>
          <w:p w14:paraId="084266A2" w14:textId="77777777" w:rsidR="001C416B" w:rsidRPr="0031202C" w:rsidRDefault="001C416B" w:rsidP="001C416B">
            <w:pPr>
              <w:pStyle w:val="Li"/>
            </w:pPr>
            <w:r w:rsidRPr="0031202C">
              <w:t xml:space="preserve"> Yes </w:t>
            </w:r>
          </w:p>
        </w:tc>
      </w:tr>
      <w:tr w:rsidR="001C416B" w:rsidRPr="0031202C" w14:paraId="57CFEF99" w14:textId="77777777" w:rsidTr="001C416B">
        <w:tc>
          <w:tcPr>
            <w:tcW w:w="4788" w:type="dxa"/>
          </w:tcPr>
          <w:p w14:paraId="0E00881E" w14:textId="77777777" w:rsidR="001C416B" w:rsidRPr="0031202C" w:rsidRDefault="001C416B" w:rsidP="001C416B">
            <w:pPr>
              <w:pStyle w:val="Li"/>
            </w:pPr>
            <w:r w:rsidRPr="0031202C">
              <w:t>Others can hear</w:t>
            </w:r>
          </w:p>
        </w:tc>
        <w:tc>
          <w:tcPr>
            <w:tcW w:w="4788" w:type="dxa"/>
          </w:tcPr>
          <w:p w14:paraId="45729521" w14:textId="77777777" w:rsidR="001C416B" w:rsidRPr="0031202C" w:rsidRDefault="001C416B" w:rsidP="001C416B">
            <w:pPr>
              <w:pStyle w:val="Li"/>
            </w:pPr>
            <w:r w:rsidRPr="0031202C">
              <w:t xml:space="preserve"> Yes </w:t>
            </w:r>
          </w:p>
        </w:tc>
      </w:tr>
      <w:tr w:rsidR="001C416B" w:rsidRPr="0031202C" w14:paraId="1B06133F" w14:textId="77777777" w:rsidTr="001C416B">
        <w:tc>
          <w:tcPr>
            <w:tcW w:w="4788" w:type="dxa"/>
          </w:tcPr>
          <w:p w14:paraId="5F27ADE7" w14:textId="77777777" w:rsidR="001C416B" w:rsidRPr="0031202C" w:rsidRDefault="001C416B" w:rsidP="001C416B">
            <w:pPr>
              <w:pStyle w:val="Li"/>
            </w:pPr>
            <w:r w:rsidRPr="0031202C">
              <w:t>Filename</w:t>
            </w:r>
          </w:p>
        </w:tc>
        <w:tc>
          <w:tcPr>
            <w:tcW w:w="4788" w:type="dxa"/>
          </w:tcPr>
          <w:p w14:paraId="10475149" w14:textId="77777777" w:rsidR="001C416B" w:rsidRPr="0031202C" w:rsidRDefault="001C416B" w:rsidP="001C416B">
            <w:pPr>
              <w:pStyle w:val="Li"/>
            </w:pPr>
            <w:r w:rsidRPr="0031202C">
              <w:t xml:space="preserve"> modifier_ShrinkTrigger.wav </w:t>
            </w:r>
          </w:p>
        </w:tc>
      </w:tr>
      <w:tr w:rsidR="001C416B" w:rsidRPr="0031202C" w14:paraId="73B12EA9" w14:textId="77777777" w:rsidTr="001C416B">
        <w:tc>
          <w:tcPr>
            <w:tcW w:w="4788" w:type="dxa"/>
          </w:tcPr>
          <w:p w14:paraId="531D146E" w14:textId="77777777" w:rsidR="001C416B" w:rsidRPr="0031202C" w:rsidRDefault="001C416B" w:rsidP="001C416B">
            <w:pPr>
              <w:pStyle w:val="Li"/>
            </w:pPr>
            <w:r w:rsidRPr="0031202C">
              <w:t>Wavebank</w:t>
            </w:r>
          </w:p>
        </w:tc>
        <w:tc>
          <w:tcPr>
            <w:tcW w:w="4788" w:type="dxa"/>
          </w:tcPr>
          <w:p w14:paraId="1DA590D0" w14:textId="77777777" w:rsidR="001C416B" w:rsidRPr="0031202C" w:rsidRDefault="001C416B" w:rsidP="001C416B">
            <w:pPr>
              <w:pStyle w:val="Li"/>
            </w:pPr>
            <w:r w:rsidRPr="0031202C">
              <w:t xml:space="preserve"> ModifierEffects.xwb </w:t>
            </w:r>
          </w:p>
        </w:tc>
      </w:tr>
      <w:tr w:rsidR="001C416B" w:rsidRPr="0031202C" w14:paraId="322645BA" w14:textId="77777777" w:rsidTr="001C416B">
        <w:tc>
          <w:tcPr>
            <w:tcW w:w="4788" w:type="dxa"/>
          </w:tcPr>
          <w:p w14:paraId="6F5804F3" w14:textId="77777777" w:rsidR="001C416B" w:rsidRPr="0031202C" w:rsidRDefault="001C416B" w:rsidP="001C416B">
            <w:pPr>
              <w:pStyle w:val="Li"/>
            </w:pPr>
            <w:r w:rsidRPr="0031202C">
              <w:t>Soundbank</w:t>
            </w:r>
          </w:p>
        </w:tc>
        <w:tc>
          <w:tcPr>
            <w:tcW w:w="4788" w:type="dxa"/>
          </w:tcPr>
          <w:p w14:paraId="1EC2CC59" w14:textId="77777777" w:rsidR="001C416B" w:rsidRPr="0031202C" w:rsidRDefault="001C416B" w:rsidP="001C416B">
            <w:pPr>
              <w:pStyle w:val="Li"/>
            </w:pPr>
            <w:r w:rsidRPr="0031202C">
              <w:t xml:space="preserve"> ModifierEffects.xsb </w:t>
            </w:r>
          </w:p>
        </w:tc>
      </w:tr>
      <w:tr w:rsidR="001C416B" w:rsidRPr="0031202C" w14:paraId="79102705" w14:textId="77777777" w:rsidTr="001C416B">
        <w:tc>
          <w:tcPr>
            <w:tcW w:w="4788" w:type="dxa"/>
          </w:tcPr>
          <w:p w14:paraId="014DD0C8" w14:textId="77777777" w:rsidR="001C416B" w:rsidRPr="0031202C" w:rsidRDefault="001C416B" w:rsidP="001C416B">
            <w:pPr>
              <w:pStyle w:val="Li"/>
              <w:spacing w:after="280" w:afterAutospacing="1"/>
            </w:pPr>
            <w:r w:rsidRPr="0031202C">
              <w:t>Cue name</w:t>
            </w:r>
          </w:p>
        </w:tc>
        <w:tc>
          <w:tcPr>
            <w:tcW w:w="4788" w:type="dxa"/>
          </w:tcPr>
          <w:p w14:paraId="214F44D3" w14:textId="77777777" w:rsidR="001C416B" w:rsidRPr="0031202C" w:rsidRDefault="001C416B" w:rsidP="001C416B">
            <w:pPr>
              <w:pStyle w:val="Li"/>
              <w:spacing w:after="280" w:afterAutospacing="1"/>
            </w:pPr>
            <w:r w:rsidRPr="0031202C">
              <w:t xml:space="preserve"> modifier_ShrinkTrigger </w:t>
            </w:r>
          </w:p>
        </w:tc>
      </w:tr>
    </w:tbl>
    <w:p w14:paraId="7BB5E462" w14:textId="77777777" w:rsidR="00F177E8" w:rsidRDefault="00F177E8" w:rsidP="00F177E8"/>
    <w:p w14:paraId="0C078BE6" w14:textId="77777777" w:rsidR="001C416B" w:rsidRPr="0031202C" w:rsidRDefault="001C416B" w:rsidP="00F177E8">
      <w:pPr>
        <w:pStyle w:val="Heading3"/>
      </w:pPr>
      <w:bookmarkStart w:id="596" w:name="_Toc256375381"/>
      <w:r w:rsidRPr="0031202C">
        <w:t>Ambient (ambient_)</w:t>
      </w:r>
      <w:bookmarkEnd w:id="596"/>
      <w:r w:rsidRPr="0031202C">
        <w:t xml:space="preserve"> </w:t>
      </w:r>
    </w:p>
    <w:p w14:paraId="188EB99E" w14:textId="77777777" w:rsidR="001C416B" w:rsidRPr="00F177E8" w:rsidRDefault="001C416B" w:rsidP="00F177E8">
      <w:pPr>
        <w:jc w:val="center"/>
        <w:rPr>
          <w:b/>
          <w:i/>
          <w:u w:val="single"/>
        </w:rPr>
      </w:pPr>
      <w:r w:rsidRPr="00F177E8">
        <w:rPr>
          <w:b/>
          <w:i/>
          <w:u w:val="single"/>
        </w:rPr>
        <w:t xml:space="preserve">Conveyor </w:t>
      </w:r>
      <w:r w:rsidR="00F177E8">
        <w:rPr>
          <w:b/>
          <w:i/>
          <w:u w:val="single"/>
        </w:rPr>
        <w:t>B</w:t>
      </w:r>
      <w:r w:rsidRPr="00F177E8">
        <w:rPr>
          <w:b/>
          <w:i/>
          <w:u w:val="single"/>
        </w:rPr>
        <w:t xml:space="preserve">elts and </w:t>
      </w:r>
      <w:r w:rsidR="00F177E8">
        <w:rPr>
          <w:b/>
          <w:i/>
          <w:u w:val="single"/>
        </w:rPr>
        <w:t>S</w:t>
      </w:r>
      <w:r w:rsidRPr="00F177E8">
        <w:rPr>
          <w:b/>
          <w:i/>
          <w:u w:val="single"/>
        </w:rPr>
        <w:t xml:space="preserve">orting </w:t>
      </w:r>
      <w:r w:rsidR="00F177E8">
        <w:rPr>
          <w:b/>
          <w:i/>
          <w:u w:val="single"/>
        </w:rPr>
        <w:t>M</w:t>
      </w:r>
      <w:r w:rsidRPr="00F177E8">
        <w:rPr>
          <w:b/>
          <w:i/>
          <w:u w:val="single"/>
        </w:rPr>
        <w:t>achines</w:t>
      </w:r>
    </w:p>
    <w:tbl>
      <w:tblPr>
        <w:tblW w:w="0" w:type="auto"/>
        <w:tblLook w:val="04A0" w:firstRow="1" w:lastRow="0" w:firstColumn="1" w:lastColumn="0" w:noHBand="0" w:noVBand="1"/>
      </w:tblPr>
      <w:tblGrid>
        <w:gridCol w:w="4788"/>
        <w:gridCol w:w="4788"/>
      </w:tblGrid>
      <w:tr w:rsidR="001C416B" w:rsidRPr="0031202C" w14:paraId="7865F7EE" w14:textId="77777777" w:rsidTr="001C416B">
        <w:tc>
          <w:tcPr>
            <w:tcW w:w="4788" w:type="dxa"/>
          </w:tcPr>
          <w:p w14:paraId="3673ABAE" w14:textId="77777777" w:rsidR="001C416B" w:rsidRPr="0031202C" w:rsidRDefault="001C416B" w:rsidP="001C416B">
            <w:pPr>
              <w:pStyle w:val="Li"/>
            </w:pPr>
            <w:r w:rsidRPr="0031202C">
              <w:t>Description</w:t>
            </w:r>
          </w:p>
        </w:tc>
        <w:tc>
          <w:tcPr>
            <w:tcW w:w="4788" w:type="dxa"/>
          </w:tcPr>
          <w:p w14:paraId="0E8DFE6B" w14:textId="77777777" w:rsidR="001C416B" w:rsidRPr="0031202C" w:rsidRDefault="001C416B" w:rsidP="001C416B">
            <w:pPr>
              <w:pStyle w:val="Li"/>
            </w:pPr>
            <w:r w:rsidRPr="0031202C">
              <w:t xml:space="preserve"> This is the sound of machinery running. </w:t>
            </w:r>
          </w:p>
        </w:tc>
      </w:tr>
      <w:tr w:rsidR="001C416B" w:rsidRPr="0031202C" w14:paraId="32EF231A" w14:textId="77777777" w:rsidTr="001C416B">
        <w:tc>
          <w:tcPr>
            <w:tcW w:w="4788" w:type="dxa"/>
          </w:tcPr>
          <w:p w14:paraId="7AE553FA" w14:textId="77777777" w:rsidR="001C416B" w:rsidRPr="0031202C" w:rsidRDefault="001C416B" w:rsidP="001C416B">
            <w:pPr>
              <w:pStyle w:val="Li"/>
            </w:pPr>
            <w:r w:rsidRPr="0031202C">
              <w:t>Play cue</w:t>
            </w:r>
          </w:p>
        </w:tc>
        <w:tc>
          <w:tcPr>
            <w:tcW w:w="4788" w:type="dxa"/>
          </w:tcPr>
          <w:p w14:paraId="4AD39B06" w14:textId="77777777" w:rsidR="001C416B" w:rsidRPr="0031202C" w:rsidRDefault="001C416B" w:rsidP="001C416B">
            <w:pPr>
              <w:pStyle w:val="Li"/>
            </w:pPr>
            <w:r w:rsidRPr="0031202C">
              <w:t xml:space="preserve"> The conveyor belts and sorting machines play when the player enters the listening radius if the machines are on. </w:t>
            </w:r>
          </w:p>
        </w:tc>
      </w:tr>
      <w:tr w:rsidR="001C416B" w:rsidRPr="0031202C" w14:paraId="2997650A" w14:textId="77777777" w:rsidTr="001C416B">
        <w:tc>
          <w:tcPr>
            <w:tcW w:w="4788" w:type="dxa"/>
          </w:tcPr>
          <w:p w14:paraId="1B2261D5" w14:textId="77777777" w:rsidR="001C416B" w:rsidRPr="0031202C" w:rsidRDefault="001C416B" w:rsidP="001C416B">
            <w:pPr>
              <w:pStyle w:val="Li"/>
            </w:pPr>
            <w:r w:rsidRPr="0031202C">
              <w:t>Source</w:t>
            </w:r>
          </w:p>
        </w:tc>
        <w:tc>
          <w:tcPr>
            <w:tcW w:w="4788" w:type="dxa"/>
          </w:tcPr>
          <w:p w14:paraId="110FE380" w14:textId="77777777" w:rsidR="001C416B" w:rsidRPr="0031202C" w:rsidRDefault="001C416B" w:rsidP="001C416B">
            <w:pPr>
              <w:pStyle w:val="Li"/>
            </w:pPr>
            <w:r w:rsidRPr="0031202C">
              <w:t xml:space="preserve"> Modified machine sounds (Licensed effect) </w:t>
            </w:r>
          </w:p>
        </w:tc>
      </w:tr>
      <w:tr w:rsidR="001C416B" w:rsidRPr="0031202C" w14:paraId="04B1B922" w14:textId="77777777" w:rsidTr="001C416B">
        <w:tc>
          <w:tcPr>
            <w:tcW w:w="4788" w:type="dxa"/>
          </w:tcPr>
          <w:p w14:paraId="300C0BAC" w14:textId="77777777" w:rsidR="001C416B" w:rsidRPr="0031202C" w:rsidRDefault="001C416B" w:rsidP="001C416B">
            <w:pPr>
              <w:pStyle w:val="Li"/>
            </w:pPr>
            <w:r w:rsidRPr="0031202C">
              <w:t>Length</w:t>
            </w:r>
          </w:p>
        </w:tc>
        <w:tc>
          <w:tcPr>
            <w:tcW w:w="4788" w:type="dxa"/>
          </w:tcPr>
          <w:p w14:paraId="5928938F" w14:textId="77777777" w:rsidR="001C416B" w:rsidRPr="0031202C" w:rsidRDefault="001C416B" w:rsidP="001C416B">
            <w:pPr>
              <w:pStyle w:val="Li"/>
            </w:pPr>
            <w:r w:rsidRPr="0031202C">
              <w:t xml:space="preserve"> 12 seconds </w:t>
            </w:r>
          </w:p>
        </w:tc>
      </w:tr>
      <w:tr w:rsidR="001C416B" w:rsidRPr="0031202C" w14:paraId="0DD4B188" w14:textId="77777777" w:rsidTr="001C416B">
        <w:tc>
          <w:tcPr>
            <w:tcW w:w="4788" w:type="dxa"/>
          </w:tcPr>
          <w:p w14:paraId="3117FB35" w14:textId="77777777" w:rsidR="001C416B" w:rsidRPr="0031202C" w:rsidRDefault="001C416B" w:rsidP="001C416B">
            <w:pPr>
              <w:pStyle w:val="Li"/>
            </w:pPr>
            <w:r w:rsidRPr="0031202C">
              <w:t>Loops</w:t>
            </w:r>
          </w:p>
        </w:tc>
        <w:tc>
          <w:tcPr>
            <w:tcW w:w="4788" w:type="dxa"/>
          </w:tcPr>
          <w:p w14:paraId="000D0064" w14:textId="77777777" w:rsidR="001C416B" w:rsidRPr="0031202C" w:rsidRDefault="001C416B" w:rsidP="001C416B">
            <w:pPr>
              <w:pStyle w:val="Li"/>
            </w:pPr>
            <w:r w:rsidRPr="0031202C">
              <w:t xml:space="preserve"> Yes </w:t>
            </w:r>
          </w:p>
        </w:tc>
      </w:tr>
      <w:tr w:rsidR="001C416B" w:rsidRPr="0031202C" w14:paraId="215EAFBD" w14:textId="77777777" w:rsidTr="001C416B">
        <w:tc>
          <w:tcPr>
            <w:tcW w:w="4788" w:type="dxa"/>
          </w:tcPr>
          <w:p w14:paraId="33AB6089" w14:textId="77777777" w:rsidR="001C416B" w:rsidRPr="0031202C" w:rsidRDefault="001C416B" w:rsidP="001C416B">
            <w:pPr>
              <w:pStyle w:val="Li"/>
            </w:pPr>
            <w:r w:rsidRPr="0031202C">
              <w:t>3D positional</w:t>
            </w:r>
          </w:p>
        </w:tc>
        <w:tc>
          <w:tcPr>
            <w:tcW w:w="4788" w:type="dxa"/>
          </w:tcPr>
          <w:p w14:paraId="50A33CC2" w14:textId="77777777" w:rsidR="001C416B" w:rsidRPr="0031202C" w:rsidRDefault="001C416B" w:rsidP="001C416B">
            <w:pPr>
              <w:pStyle w:val="Li"/>
            </w:pPr>
            <w:r w:rsidRPr="0031202C">
              <w:t xml:space="preserve"> Yes </w:t>
            </w:r>
          </w:p>
        </w:tc>
      </w:tr>
      <w:tr w:rsidR="001C416B" w:rsidRPr="0031202C" w14:paraId="314A72E9" w14:textId="77777777" w:rsidTr="001C416B">
        <w:tc>
          <w:tcPr>
            <w:tcW w:w="4788" w:type="dxa"/>
          </w:tcPr>
          <w:p w14:paraId="4888ABF1" w14:textId="77777777" w:rsidR="001C416B" w:rsidRPr="0031202C" w:rsidRDefault="001C416B" w:rsidP="001C416B">
            <w:pPr>
              <w:pStyle w:val="Li"/>
            </w:pPr>
            <w:r w:rsidRPr="0031202C">
              <w:t>Others can hear</w:t>
            </w:r>
          </w:p>
        </w:tc>
        <w:tc>
          <w:tcPr>
            <w:tcW w:w="4788" w:type="dxa"/>
          </w:tcPr>
          <w:p w14:paraId="3E3924ED" w14:textId="77777777" w:rsidR="001C416B" w:rsidRPr="0031202C" w:rsidRDefault="001C416B" w:rsidP="001C416B">
            <w:pPr>
              <w:pStyle w:val="Li"/>
            </w:pPr>
            <w:r w:rsidRPr="0031202C">
              <w:t xml:space="preserve"> No </w:t>
            </w:r>
          </w:p>
        </w:tc>
      </w:tr>
      <w:tr w:rsidR="001C416B" w:rsidRPr="0031202C" w14:paraId="495507EC" w14:textId="77777777" w:rsidTr="001C416B">
        <w:tc>
          <w:tcPr>
            <w:tcW w:w="4788" w:type="dxa"/>
          </w:tcPr>
          <w:p w14:paraId="1027342E" w14:textId="77777777" w:rsidR="001C416B" w:rsidRPr="0031202C" w:rsidRDefault="001C416B" w:rsidP="001C416B">
            <w:pPr>
              <w:pStyle w:val="Li"/>
            </w:pPr>
            <w:r w:rsidRPr="0031202C">
              <w:t>Filename</w:t>
            </w:r>
          </w:p>
        </w:tc>
        <w:tc>
          <w:tcPr>
            <w:tcW w:w="4788" w:type="dxa"/>
          </w:tcPr>
          <w:p w14:paraId="4B0992E4" w14:textId="77777777" w:rsidR="001C416B" w:rsidRPr="0031202C" w:rsidRDefault="001C416B" w:rsidP="001C416B">
            <w:pPr>
              <w:pStyle w:val="Li"/>
            </w:pPr>
            <w:r w:rsidRPr="0031202C">
              <w:t xml:space="preserve"> ambient_Machine.wav </w:t>
            </w:r>
          </w:p>
        </w:tc>
      </w:tr>
      <w:tr w:rsidR="001C416B" w:rsidRPr="0031202C" w14:paraId="2A68EAB1" w14:textId="77777777" w:rsidTr="001C416B">
        <w:tc>
          <w:tcPr>
            <w:tcW w:w="4788" w:type="dxa"/>
          </w:tcPr>
          <w:p w14:paraId="5E1DD36E" w14:textId="77777777" w:rsidR="001C416B" w:rsidRPr="0031202C" w:rsidRDefault="001C416B" w:rsidP="001C416B">
            <w:pPr>
              <w:pStyle w:val="Li"/>
            </w:pPr>
            <w:r w:rsidRPr="0031202C">
              <w:t>Wavebank</w:t>
            </w:r>
          </w:p>
        </w:tc>
        <w:tc>
          <w:tcPr>
            <w:tcW w:w="4788" w:type="dxa"/>
          </w:tcPr>
          <w:p w14:paraId="394515FA" w14:textId="77777777" w:rsidR="001C416B" w:rsidRPr="0031202C" w:rsidRDefault="001C416B" w:rsidP="001C416B">
            <w:pPr>
              <w:pStyle w:val="Li"/>
            </w:pPr>
            <w:r w:rsidRPr="0031202C">
              <w:t xml:space="preserve"> AmbientEffects.xwb </w:t>
            </w:r>
          </w:p>
        </w:tc>
      </w:tr>
      <w:tr w:rsidR="001C416B" w:rsidRPr="0031202C" w14:paraId="0E97D90C" w14:textId="77777777" w:rsidTr="001C416B">
        <w:tc>
          <w:tcPr>
            <w:tcW w:w="4788" w:type="dxa"/>
          </w:tcPr>
          <w:p w14:paraId="16005E19" w14:textId="77777777" w:rsidR="001C416B" w:rsidRPr="0031202C" w:rsidRDefault="001C416B" w:rsidP="001C416B">
            <w:pPr>
              <w:pStyle w:val="Li"/>
            </w:pPr>
            <w:r w:rsidRPr="0031202C">
              <w:t>Soundbank</w:t>
            </w:r>
          </w:p>
        </w:tc>
        <w:tc>
          <w:tcPr>
            <w:tcW w:w="4788" w:type="dxa"/>
          </w:tcPr>
          <w:p w14:paraId="272697BC" w14:textId="77777777" w:rsidR="001C416B" w:rsidRPr="0031202C" w:rsidRDefault="001C416B" w:rsidP="001C416B">
            <w:pPr>
              <w:pStyle w:val="Li"/>
            </w:pPr>
            <w:r w:rsidRPr="0031202C">
              <w:t xml:space="preserve"> AmbientEffects.xsb </w:t>
            </w:r>
          </w:p>
        </w:tc>
      </w:tr>
      <w:tr w:rsidR="001C416B" w:rsidRPr="0031202C" w14:paraId="16AF2376" w14:textId="77777777" w:rsidTr="001C416B">
        <w:tc>
          <w:tcPr>
            <w:tcW w:w="4788" w:type="dxa"/>
          </w:tcPr>
          <w:p w14:paraId="726E5B5A" w14:textId="77777777" w:rsidR="001C416B" w:rsidRPr="0031202C" w:rsidRDefault="001C416B" w:rsidP="001C416B">
            <w:pPr>
              <w:pStyle w:val="Li"/>
            </w:pPr>
            <w:r w:rsidRPr="0031202C">
              <w:t>Cue name</w:t>
            </w:r>
          </w:p>
        </w:tc>
        <w:tc>
          <w:tcPr>
            <w:tcW w:w="4788" w:type="dxa"/>
          </w:tcPr>
          <w:p w14:paraId="0EB37C2B" w14:textId="77777777" w:rsidR="001C416B" w:rsidRPr="0031202C" w:rsidRDefault="001C416B" w:rsidP="001C416B">
            <w:pPr>
              <w:pStyle w:val="Li"/>
            </w:pPr>
            <w:r w:rsidRPr="0031202C">
              <w:t xml:space="preserve"> ambient_Machine </w:t>
            </w:r>
          </w:p>
        </w:tc>
      </w:tr>
    </w:tbl>
    <w:p w14:paraId="57F0354A" w14:textId="77777777" w:rsidR="001C416B" w:rsidRPr="0031202C" w:rsidRDefault="001C416B" w:rsidP="00F177E8"/>
    <w:p w14:paraId="35394667" w14:textId="77777777" w:rsidR="001C416B" w:rsidRPr="00F177E8" w:rsidRDefault="001C416B" w:rsidP="00F177E8">
      <w:pPr>
        <w:jc w:val="center"/>
        <w:rPr>
          <w:b/>
          <w:i/>
          <w:u w:val="single"/>
        </w:rPr>
      </w:pPr>
      <w:r w:rsidRPr="00F177E8">
        <w:rPr>
          <w:b/>
          <w:i/>
          <w:u w:val="single"/>
        </w:rPr>
        <w:t>*“Muzak”</w:t>
      </w:r>
    </w:p>
    <w:tbl>
      <w:tblPr>
        <w:tblW w:w="0" w:type="auto"/>
        <w:tblLook w:val="04A0" w:firstRow="1" w:lastRow="0" w:firstColumn="1" w:lastColumn="0" w:noHBand="0" w:noVBand="1"/>
      </w:tblPr>
      <w:tblGrid>
        <w:gridCol w:w="4788"/>
        <w:gridCol w:w="4788"/>
      </w:tblGrid>
      <w:tr w:rsidR="001C416B" w:rsidRPr="0031202C" w14:paraId="44E53440" w14:textId="77777777" w:rsidTr="001C416B">
        <w:tc>
          <w:tcPr>
            <w:tcW w:w="4788" w:type="dxa"/>
          </w:tcPr>
          <w:p w14:paraId="714EB42F" w14:textId="77777777" w:rsidR="001C416B" w:rsidRPr="0031202C" w:rsidRDefault="001C416B" w:rsidP="001C416B">
            <w:pPr>
              <w:pStyle w:val="Li"/>
            </w:pPr>
            <w:r w:rsidRPr="0031202C">
              <w:t>Description</w:t>
            </w:r>
          </w:p>
        </w:tc>
        <w:tc>
          <w:tcPr>
            <w:tcW w:w="4788" w:type="dxa"/>
          </w:tcPr>
          <w:p w14:paraId="736355F3" w14:textId="77777777" w:rsidR="001C416B" w:rsidRPr="0031202C" w:rsidRDefault="001C416B" w:rsidP="001C416B">
            <w:pPr>
              <w:pStyle w:val="Li"/>
            </w:pPr>
            <w:r w:rsidRPr="0031202C">
              <w:t xml:space="preserve"> Old muzak playing in the museum. Has a jazz-influenced feel. </w:t>
            </w:r>
          </w:p>
        </w:tc>
      </w:tr>
      <w:tr w:rsidR="001C416B" w:rsidRPr="0031202C" w14:paraId="3BDE1809" w14:textId="77777777" w:rsidTr="001C416B">
        <w:tc>
          <w:tcPr>
            <w:tcW w:w="4788" w:type="dxa"/>
          </w:tcPr>
          <w:p w14:paraId="28126786" w14:textId="77777777" w:rsidR="001C416B" w:rsidRPr="0031202C" w:rsidRDefault="001C416B" w:rsidP="001C416B">
            <w:pPr>
              <w:pStyle w:val="Li"/>
            </w:pPr>
            <w:r w:rsidRPr="0031202C">
              <w:t>Play cue</w:t>
            </w:r>
          </w:p>
        </w:tc>
        <w:tc>
          <w:tcPr>
            <w:tcW w:w="4788" w:type="dxa"/>
          </w:tcPr>
          <w:p w14:paraId="651A4536" w14:textId="77777777" w:rsidR="001C416B" w:rsidRPr="0031202C" w:rsidRDefault="001C416B" w:rsidP="001C416B">
            <w:pPr>
              <w:pStyle w:val="Li"/>
            </w:pPr>
            <w:r w:rsidRPr="0031202C">
              <w:t xml:space="preserve"> When this plays, the background music will duck slightly to emphasize the sound, much like all voiceovers. </w:t>
            </w:r>
          </w:p>
        </w:tc>
      </w:tr>
      <w:tr w:rsidR="001C416B" w:rsidRPr="0031202C" w14:paraId="2BB7EA49" w14:textId="77777777" w:rsidTr="001C416B">
        <w:tc>
          <w:tcPr>
            <w:tcW w:w="4788" w:type="dxa"/>
          </w:tcPr>
          <w:p w14:paraId="524CEEEE" w14:textId="77777777" w:rsidR="001C416B" w:rsidRPr="0031202C" w:rsidRDefault="001C416B" w:rsidP="001C416B">
            <w:pPr>
              <w:pStyle w:val="Li"/>
            </w:pPr>
            <w:r w:rsidRPr="0031202C">
              <w:t>Source</w:t>
            </w:r>
          </w:p>
        </w:tc>
        <w:tc>
          <w:tcPr>
            <w:tcW w:w="4788" w:type="dxa"/>
          </w:tcPr>
          <w:p w14:paraId="6C76FC3F" w14:textId="77777777" w:rsidR="001C416B" w:rsidRPr="0031202C" w:rsidRDefault="001C416B" w:rsidP="001C416B">
            <w:pPr>
              <w:pStyle w:val="Li"/>
            </w:pPr>
            <w:r w:rsidRPr="0031202C">
              <w:t xml:space="preserve"> Logic </w:t>
            </w:r>
          </w:p>
        </w:tc>
      </w:tr>
      <w:tr w:rsidR="001C416B" w:rsidRPr="0031202C" w14:paraId="60A18227" w14:textId="77777777" w:rsidTr="001C416B">
        <w:tc>
          <w:tcPr>
            <w:tcW w:w="4788" w:type="dxa"/>
          </w:tcPr>
          <w:p w14:paraId="49A3AD7D" w14:textId="77777777" w:rsidR="001C416B" w:rsidRPr="0031202C" w:rsidRDefault="001C416B" w:rsidP="001C416B">
            <w:pPr>
              <w:pStyle w:val="Li"/>
            </w:pPr>
            <w:r w:rsidRPr="0031202C">
              <w:t>Length</w:t>
            </w:r>
          </w:p>
        </w:tc>
        <w:tc>
          <w:tcPr>
            <w:tcW w:w="4788" w:type="dxa"/>
          </w:tcPr>
          <w:p w14:paraId="27436C61" w14:textId="77777777" w:rsidR="001C416B" w:rsidRPr="0031202C" w:rsidRDefault="001C416B" w:rsidP="001C416B">
            <w:pPr>
              <w:pStyle w:val="Li"/>
            </w:pPr>
            <w:r w:rsidRPr="0031202C">
              <w:t xml:space="preserve"> ~20 seconds </w:t>
            </w:r>
          </w:p>
        </w:tc>
      </w:tr>
      <w:tr w:rsidR="001C416B" w:rsidRPr="0031202C" w14:paraId="120808BA" w14:textId="77777777" w:rsidTr="001C416B">
        <w:tc>
          <w:tcPr>
            <w:tcW w:w="4788" w:type="dxa"/>
          </w:tcPr>
          <w:p w14:paraId="2F0B05DC" w14:textId="77777777" w:rsidR="001C416B" w:rsidRPr="0031202C" w:rsidRDefault="001C416B" w:rsidP="001C416B">
            <w:pPr>
              <w:pStyle w:val="Li"/>
            </w:pPr>
            <w:r w:rsidRPr="0031202C">
              <w:t>Loops</w:t>
            </w:r>
          </w:p>
        </w:tc>
        <w:tc>
          <w:tcPr>
            <w:tcW w:w="4788" w:type="dxa"/>
          </w:tcPr>
          <w:p w14:paraId="54EC8DC8" w14:textId="77777777" w:rsidR="001C416B" w:rsidRPr="0031202C" w:rsidRDefault="001C416B" w:rsidP="001C416B">
            <w:pPr>
              <w:pStyle w:val="Li"/>
            </w:pPr>
            <w:r w:rsidRPr="0031202C">
              <w:t xml:space="preserve"> Yes </w:t>
            </w:r>
          </w:p>
        </w:tc>
      </w:tr>
      <w:tr w:rsidR="001C416B" w:rsidRPr="0031202C" w14:paraId="6CF61593" w14:textId="77777777" w:rsidTr="001C416B">
        <w:tc>
          <w:tcPr>
            <w:tcW w:w="4788" w:type="dxa"/>
          </w:tcPr>
          <w:p w14:paraId="59437D98" w14:textId="77777777" w:rsidR="001C416B" w:rsidRPr="0031202C" w:rsidRDefault="001C416B" w:rsidP="001C416B">
            <w:pPr>
              <w:pStyle w:val="Li"/>
            </w:pPr>
            <w:r w:rsidRPr="0031202C">
              <w:lastRenderedPageBreak/>
              <w:t>3D positional</w:t>
            </w:r>
          </w:p>
        </w:tc>
        <w:tc>
          <w:tcPr>
            <w:tcW w:w="4788" w:type="dxa"/>
          </w:tcPr>
          <w:p w14:paraId="0D3608A3" w14:textId="77777777" w:rsidR="001C416B" w:rsidRPr="0031202C" w:rsidRDefault="001C416B" w:rsidP="001C416B">
            <w:pPr>
              <w:pStyle w:val="Li"/>
            </w:pPr>
            <w:r w:rsidRPr="0031202C">
              <w:t xml:space="preserve"> Yes </w:t>
            </w:r>
          </w:p>
        </w:tc>
      </w:tr>
      <w:tr w:rsidR="001C416B" w:rsidRPr="0031202C" w14:paraId="5AEE91EF" w14:textId="77777777" w:rsidTr="001C416B">
        <w:tc>
          <w:tcPr>
            <w:tcW w:w="4788" w:type="dxa"/>
          </w:tcPr>
          <w:p w14:paraId="37A6A9BB" w14:textId="77777777" w:rsidR="001C416B" w:rsidRPr="0031202C" w:rsidRDefault="001C416B" w:rsidP="001C416B">
            <w:pPr>
              <w:pStyle w:val="Li"/>
            </w:pPr>
            <w:r w:rsidRPr="0031202C">
              <w:t>Others can hear</w:t>
            </w:r>
          </w:p>
        </w:tc>
        <w:tc>
          <w:tcPr>
            <w:tcW w:w="4788" w:type="dxa"/>
          </w:tcPr>
          <w:p w14:paraId="0FCA320B" w14:textId="77777777" w:rsidR="001C416B" w:rsidRPr="0031202C" w:rsidRDefault="001C416B" w:rsidP="001C416B">
            <w:pPr>
              <w:pStyle w:val="Li"/>
            </w:pPr>
            <w:r w:rsidRPr="0031202C">
              <w:t xml:space="preserve"> No </w:t>
            </w:r>
          </w:p>
        </w:tc>
      </w:tr>
      <w:tr w:rsidR="001C416B" w:rsidRPr="0031202C" w14:paraId="78CFCC18" w14:textId="77777777" w:rsidTr="001C416B">
        <w:tc>
          <w:tcPr>
            <w:tcW w:w="4788" w:type="dxa"/>
          </w:tcPr>
          <w:p w14:paraId="0D6151AC" w14:textId="77777777" w:rsidR="001C416B" w:rsidRPr="0031202C" w:rsidRDefault="001C416B" w:rsidP="001C416B">
            <w:pPr>
              <w:pStyle w:val="Li"/>
            </w:pPr>
            <w:r w:rsidRPr="0031202C">
              <w:t>Filename</w:t>
            </w:r>
          </w:p>
        </w:tc>
        <w:tc>
          <w:tcPr>
            <w:tcW w:w="4788" w:type="dxa"/>
          </w:tcPr>
          <w:p w14:paraId="6986F0C6" w14:textId="77777777" w:rsidR="001C416B" w:rsidRPr="0031202C" w:rsidRDefault="001C416B" w:rsidP="001C416B">
            <w:pPr>
              <w:pStyle w:val="Li"/>
            </w:pPr>
            <w:r w:rsidRPr="0031202C">
              <w:t xml:space="preserve"> ambient_Muzak.wav </w:t>
            </w:r>
          </w:p>
        </w:tc>
      </w:tr>
      <w:tr w:rsidR="001C416B" w:rsidRPr="0031202C" w14:paraId="5C720CDF" w14:textId="77777777" w:rsidTr="001C416B">
        <w:tc>
          <w:tcPr>
            <w:tcW w:w="4788" w:type="dxa"/>
          </w:tcPr>
          <w:p w14:paraId="56D5B1B3" w14:textId="77777777" w:rsidR="001C416B" w:rsidRPr="0031202C" w:rsidRDefault="001C416B" w:rsidP="001C416B">
            <w:pPr>
              <w:pStyle w:val="Li"/>
            </w:pPr>
            <w:r w:rsidRPr="0031202C">
              <w:t>Wavebank</w:t>
            </w:r>
          </w:p>
        </w:tc>
        <w:tc>
          <w:tcPr>
            <w:tcW w:w="4788" w:type="dxa"/>
          </w:tcPr>
          <w:p w14:paraId="5F0EF8F7" w14:textId="77777777" w:rsidR="001C416B" w:rsidRPr="0031202C" w:rsidRDefault="001C416B" w:rsidP="001C416B">
            <w:pPr>
              <w:pStyle w:val="Li"/>
            </w:pPr>
            <w:r w:rsidRPr="0031202C">
              <w:t xml:space="preserve"> AmbientEffects.xwb </w:t>
            </w:r>
          </w:p>
        </w:tc>
      </w:tr>
      <w:tr w:rsidR="001C416B" w:rsidRPr="0031202C" w14:paraId="6D4C8682" w14:textId="77777777" w:rsidTr="001C416B">
        <w:tc>
          <w:tcPr>
            <w:tcW w:w="4788" w:type="dxa"/>
          </w:tcPr>
          <w:p w14:paraId="1E64AB7E" w14:textId="77777777" w:rsidR="001C416B" w:rsidRPr="0031202C" w:rsidRDefault="001C416B" w:rsidP="001C416B">
            <w:pPr>
              <w:pStyle w:val="Li"/>
            </w:pPr>
            <w:r w:rsidRPr="0031202C">
              <w:t>Soundbank</w:t>
            </w:r>
          </w:p>
        </w:tc>
        <w:tc>
          <w:tcPr>
            <w:tcW w:w="4788" w:type="dxa"/>
          </w:tcPr>
          <w:p w14:paraId="1713CA81" w14:textId="77777777" w:rsidR="001C416B" w:rsidRPr="0031202C" w:rsidRDefault="001C416B" w:rsidP="001C416B">
            <w:pPr>
              <w:pStyle w:val="Li"/>
            </w:pPr>
            <w:r w:rsidRPr="0031202C">
              <w:t xml:space="preserve"> AmbientEffects.xsb </w:t>
            </w:r>
          </w:p>
        </w:tc>
      </w:tr>
      <w:tr w:rsidR="001C416B" w:rsidRPr="0031202C" w14:paraId="3D8A138A" w14:textId="77777777" w:rsidTr="001C416B">
        <w:tc>
          <w:tcPr>
            <w:tcW w:w="4788" w:type="dxa"/>
          </w:tcPr>
          <w:p w14:paraId="2BD12CA7" w14:textId="77777777" w:rsidR="001C416B" w:rsidRPr="0031202C" w:rsidRDefault="001C416B" w:rsidP="001C416B">
            <w:pPr>
              <w:pStyle w:val="Li"/>
            </w:pPr>
            <w:r w:rsidRPr="0031202C">
              <w:t>Cue name</w:t>
            </w:r>
          </w:p>
        </w:tc>
        <w:tc>
          <w:tcPr>
            <w:tcW w:w="4788" w:type="dxa"/>
          </w:tcPr>
          <w:p w14:paraId="12AACD13" w14:textId="77777777" w:rsidR="001C416B" w:rsidRPr="0031202C" w:rsidRDefault="001C416B" w:rsidP="001C416B">
            <w:pPr>
              <w:pStyle w:val="Li"/>
            </w:pPr>
            <w:r w:rsidRPr="0031202C">
              <w:t xml:space="preserve"> ambient_Muzak </w:t>
            </w:r>
          </w:p>
        </w:tc>
      </w:tr>
    </w:tbl>
    <w:p w14:paraId="751C7377" w14:textId="77777777" w:rsidR="001C416B" w:rsidRPr="0031202C" w:rsidRDefault="001C416B" w:rsidP="00F177E8"/>
    <w:p w14:paraId="5F86905E" w14:textId="77777777" w:rsidR="001C416B" w:rsidRPr="00F177E8" w:rsidRDefault="001C416B" w:rsidP="00F177E8">
      <w:pPr>
        <w:jc w:val="center"/>
        <w:rPr>
          <w:b/>
          <w:i/>
          <w:u w:val="single"/>
        </w:rPr>
      </w:pPr>
      <w:r w:rsidRPr="00F177E8">
        <w:rPr>
          <w:b/>
          <w:i/>
          <w:u w:val="single"/>
        </w:rPr>
        <w:t>*Experiments</w:t>
      </w:r>
    </w:p>
    <w:tbl>
      <w:tblPr>
        <w:tblW w:w="0" w:type="auto"/>
        <w:tblLook w:val="04A0" w:firstRow="1" w:lastRow="0" w:firstColumn="1" w:lastColumn="0" w:noHBand="0" w:noVBand="1"/>
      </w:tblPr>
      <w:tblGrid>
        <w:gridCol w:w="4788"/>
        <w:gridCol w:w="4788"/>
      </w:tblGrid>
      <w:tr w:rsidR="001C416B" w:rsidRPr="0031202C" w14:paraId="6E83911F" w14:textId="77777777" w:rsidTr="001C416B">
        <w:tc>
          <w:tcPr>
            <w:tcW w:w="4788" w:type="dxa"/>
          </w:tcPr>
          <w:p w14:paraId="485D54D1" w14:textId="77777777" w:rsidR="001C416B" w:rsidRPr="0031202C" w:rsidRDefault="001C416B" w:rsidP="001C416B">
            <w:pPr>
              <w:pStyle w:val="Li"/>
            </w:pPr>
            <w:r w:rsidRPr="0031202C">
              <w:t>Description</w:t>
            </w:r>
          </w:p>
        </w:tc>
        <w:tc>
          <w:tcPr>
            <w:tcW w:w="4788" w:type="dxa"/>
          </w:tcPr>
          <w:p w14:paraId="3F8BBAA1" w14:textId="77777777" w:rsidR="001C416B" w:rsidRPr="0031202C" w:rsidRDefault="001C416B" w:rsidP="001C416B">
            <w:pPr>
              <w:pStyle w:val="Li"/>
            </w:pPr>
            <w:r w:rsidRPr="0031202C">
              <w:t xml:space="preserve"> A collection of strange sounds from odd experiments. </w:t>
            </w:r>
          </w:p>
        </w:tc>
      </w:tr>
      <w:tr w:rsidR="001C416B" w:rsidRPr="0031202C" w14:paraId="30B0A638" w14:textId="77777777" w:rsidTr="001C416B">
        <w:tc>
          <w:tcPr>
            <w:tcW w:w="4788" w:type="dxa"/>
          </w:tcPr>
          <w:p w14:paraId="48633BE9" w14:textId="77777777" w:rsidR="001C416B" w:rsidRPr="0031202C" w:rsidRDefault="001C416B" w:rsidP="001C416B">
            <w:pPr>
              <w:pStyle w:val="Li"/>
            </w:pPr>
            <w:r w:rsidRPr="0031202C">
              <w:t>Play cue</w:t>
            </w:r>
          </w:p>
        </w:tc>
        <w:tc>
          <w:tcPr>
            <w:tcW w:w="4788" w:type="dxa"/>
          </w:tcPr>
          <w:p w14:paraId="21FE37D5" w14:textId="77777777" w:rsidR="001C416B" w:rsidRPr="0031202C" w:rsidRDefault="001C416B" w:rsidP="001C416B">
            <w:pPr>
              <w:pStyle w:val="Li"/>
            </w:pPr>
            <w:r w:rsidRPr="0031202C">
              <w:t xml:space="preserve"> Plays when the player is in the research lab. </w:t>
            </w:r>
          </w:p>
        </w:tc>
      </w:tr>
      <w:tr w:rsidR="001C416B" w:rsidRPr="0031202C" w14:paraId="75840655" w14:textId="77777777" w:rsidTr="001C416B">
        <w:tc>
          <w:tcPr>
            <w:tcW w:w="4788" w:type="dxa"/>
          </w:tcPr>
          <w:p w14:paraId="03E582E5" w14:textId="77777777" w:rsidR="001C416B" w:rsidRPr="0031202C" w:rsidRDefault="001C416B" w:rsidP="001C416B">
            <w:pPr>
              <w:pStyle w:val="Li"/>
            </w:pPr>
            <w:r w:rsidRPr="0031202C">
              <w:t>Source</w:t>
            </w:r>
          </w:p>
        </w:tc>
        <w:tc>
          <w:tcPr>
            <w:tcW w:w="4788" w:type="dxa"/>
          </w:tcPr>
          <w:p w14:paraId="16DB48C9" w14:textId="77777777" w:rsidR="001C416B" w:rsidRPr="0031202C" w:rsidRDefault="001C416B" w:rsidP="001C416B">
            <w:pPr>
              <w:pStyle w:val="Li"/>
            </w:pPr>
            <w:r w:rsidRPr="0031202C">
              <w:t xml:space="preserve"> Foley or licensed tracks (or some mix thereof) </w:t>
            </w:r>
          </w:p>
        </w:tc>
      </w:tr>
      <w:tr w:rsidR="001C416B" w:rsidRPr="0031202C" w14:paraId="313AD81E" w14:textId="77777777" w:rsidTr="001C416B">
        <w:tc>
          <w:tcPr>
            <w:tcW w:w="4788" w:type="dxa"/>
          </w:tcPr>
          <w:p w14:paraId="64F3D760" w14:textId="77777777" w:rsidR="001C416B" w:rsidRPr="0031202C" w:rsidRDefault="001C416B" w:rsidP="001C416B">
            <w:pPr>
              <w:pStyle w:val="Li"/>
            </w:pPr>
            <w:r w:rsidRPr="0031202C">
              <w:t>Length</w:t>
            </w:r>
          </w:p>
        </w:tc>
        <w:tc>
          <w:tcPr>
            <w:tcW w:w="4788" w:type="dxa"/>
          </w:tcPr>
          <w:p w14:paraId="799A584F" w14:textId="77777777" w:rsidR="001C416B" w:rsidRPr="0031202C" w:rsidRDefault="001C416B" w:rsidP="001C416B">
            <w:pPr>
              <w:pStyle w:val="Li"/>
            </w:pPr>
            <w:r w:rsidRPr="0031202C">
              <w:t xml:space="preserve"> 10 seconds </w:t>
            </w:r>
          </w:p>
        </w:tc>
      </w:tr>
      <w:tr w:rsidR="001C416B" w:rsidRPr="0031202C" w14:paraId="3007470E" w14:textId="77777777" w:rsidTr="001C416B">
        <w:tc>
          <w:tcPr>
            <w:tcW w:w="4788" w:type="dxa"/>
          </w:tcPr>
          <w:p w14:paraId="3981D5AF" w14:textId="77777777" w:rsidR="001C416B" w:rsidRPr="0031202C" w:rsidRDefault="001C416B" w:rsidP="001C416B">
            <w:pPr>
              <w:pStyle w:val="Li"/>
            </w:pPr>
            <w:r w:rsidRPr="0031202C">
              <w:t>Loops</w:t>
            </w:r>
          </w:p>
        </w:tc>
        <w:tc>
          <w:tcPr>
            <w:tcW w:w="4788" w:type="dxa"/>
          </w:tcPr>
          <w:p w14:paraId="44EF6BCC" w14:textId="77777777" w:rsidR="001C416B" w:rsidRPr="0031202C" w:rsidRDefault="001C416B" w:rsidP="001C416B">
            <w:pPr>
              <w:pStyle w:val="Li"/>
            </w:pPr>
            <w:r w:rsidRPr="0031202C">
              <w:t xml:space="preserve"> Yes </w:t>
            </w:r>
          </w:p>
        </w:tc>
      </w:tr>
      <w:tr w:rsidR="001C416B" w:rsidRPr="0031202C" w14:paraId="77A83FCD" w14:textId="77777777" w:rsidTr="001C416B">
        <w:tc>
          <w:tcPr>
            <w:tcW w:w="4788" w:type="dxa"/>
          </w:tcPr>
          <w:p w14:paraId="223DA4AD" w14:textId="77777777" w:rsidR="001C416B" w:rsidRPr="0031202C" w:rsidRDefault="001C416B" w:rsidP="001C416B">
            <w:pPr>
              <w:pStyle w:val="Li"/>
            </w:pPr>
            <w:r w:rsidRPr="0031202C">
              <w:t>3D positional</w:t>
            </w:r>
          </w:p>
        </w:tc>
        <w:tc>
          <w:tcPr>
            <w:tcW w:w="4788" w:type="dxa"/>
          </w:tcPr>
          <w:p w14:paraId="31E34A5A" w14:textId="77777777" w:rsidR="001C416B" w:rsidRPr="0031202C" w:rsidRDefault="001C416B" w:rsidP="001C416B">
            <w:pPr>
              <w:pStyle w:val="Li"/>
            </w:pPr>
            <w:r w:rsidRPr="0031202C">
              <w:t xml:space="preserve"> Yes </w:t>
            </w:r>
          </w:p>
        </w:tc>
      </w:tr>
      <w:tr w:rsidR="001C416B" w:rsidRPr="0031202C" w14:paraId="5D79A1D0" w14:textId="77777777" w:rsidTr="001C416B">
        <w:tc>
          <w:tcPr>
            <w:tcW w:w="4788" w:type="dxa"/>
          </w:tcPr>
          <w:p w14:paraId="0CA484E6" w14:textId="77777777" w:rsidR="001C416B" w:rsidRPr="0031202C" w:rsidRDefault="001C416B" w:rsidP="001C416B">
            <w:pPr>
              <w:pStyle w:val="Li"/>
            </w:pPr>
            <w:r w:rsidRPr="0031202C">
              <w:t>Others can hear</w:t>
            </w:r>
          </w:p>
        </w:tc>
        <w:tc>
          <w:tcPr>
            <w:tcW w:w="4788" w:type="dxa"/>
          </w:tcPr>
          <w:p w14:paraId="1E8B34E9" w14:textId="77777777" w:rsidR="001C416B" w:rsidRPr="0031202C" w:rsidRDefault="001C416B" w:rsidP="001C416B">
            <w:pPr>
              <w:pStyle w:val="Li"/>
            </w:pPr>
            <w:r w:rsidRPr="0031202C">
              <w:t xml:space="preserve"> No </w:t>
            </w:r>
          </w:p>
        </w:tc>
      </w:tr>
      <w:tr w:rsidR="001C416B" w:rsidRPr="0031202C" w14:paraId="3DDA83FA" w14:textId="77777777" w:rsidTr="001C416B">
        <w:tc>
          <w:tcPr>
            <w:tcW w:w="4788" w:type="dxa"/>
          </w:tcPr>
          <w:p w14:paraId="1E419A3B" w14:textId="77777777" w:rsidR="001C416B" w:rsidRPr="0031202C" w:rsidRDefault="001C416B" w:rsidP="001C416B">
            <w:pPr>
              <w:pStyle w:val="Li"/>
            </w:pPr>
            <w:r w:rsidRPr="0031202C">
              <w:t>Filename</w:t>
            </w:r>
          </w:p>
        </w:tc>
        <w:tc>
          <w:tcPr>
            <w:tcW w:w="4788" w:type="dxa"/>
          </w:tcPr>
          <w:p w14:paraId="55C691F7" w14:textId="77777777" w:rsidR="001C416B" w:rsidRPr="0031202C" w:rsidRDefault="001C416B" w:rsidP="001C416B">
            <w:pPr>
              <w:pStyle w:val="Li"/>
            </w:pPr>
            <w:r w:rsidRPr="0031202C">
              <w:t xml:space="preserve"> ambient_Experiments.wav </w:t>
            </w:r>
          </w:p>
        </w:tc>
      </w:tr>
      <w:tr w:rsidR="001C416B" w:rsidRPr="0031202C" w14:paraId="33CE6E9D" w14:textId="77777777" w:rsidTr="001C416B">
        <w:tc>
          <w:tcPr>
            <w:tcW w:w="4788" w:type="dxa"/>
          </w:tcPr>
          <w:p w14:paraId="0305E018" w14:textId="77777777" w:rsidR="001C416B" w:rsidRPr="0031202C" w:rsidRDefault="001C416B" w:rsidP="001C416B">
            <w:pPr>
              <w:pStyle w:val="Li"/>
            </w:pPr>
            <w:r w:rsidRPr="0031202C">
              <w:t>Wavebank</w:t>
            </w:r>
          </w:p>
        </w:tc>
        <w:tc>
          <w:tcPr>
            <w:tcW w:w="4788" w:type="dxa"/>
          </w:tcPr>
          <w:p w14:paraId="1372BD22" w14:textId="77777777" w:rsidR="001C416B" w:rsidRPr="0031202C" w:rsidRDefault="001C416B" w:rsidP="001C416B">
            <w:pPr>
              <w:pStyle w:val="Li"/>
            </w:pPr>
            <w:r w:rsidRPr="0031202C">
              <w:t xml:space="preserve"> AmbientEffects.xwb </w:t>
            </w:r>
          </w:p>
        </w:tc>
      </w:tr>
      <w:tr w:rsidR="001C416B" w:rsidRPr="0031202C" w14:paraId="0BEA1F59" w14:textId="77777777" w:rsidTr="001C416B">
        <w:tc>
          <w:tcPr>
            <w:tcW w:w="4788" w:type="dxa"/>
          </w:tcPr>
          <w:p w14:paraId="11763C6D" w14:textId="77777777" w:rsidR="001C416B" w:rsidRPr="0031202C" w:rsidRDefault="001C416B" w:rsidP="001C416B">
            <w:pPr>
              <w:pStyle w:val="Li"/>
            </w:pPr>
            <w:r w:rsidRPr="0031202C">
              <w:t>Soundbank</w:t>
            </w:r>
          </w:p>
        </w:tc>
        <w:tc>
          <w:tcPr>
            <w:tcW w:w="4788" w:type="dxa"/>
          </w:tcPr>
          <w:p w14:paraId="7FF8EEB2" w14:textId="77777777" w:rsidR="001C416B" w:rsidRPr="0031202C" w:rsidRDefault="001C416B" w:rsidP="001C416B">
            <w:pPr>
              <w:pStyle w:val="Li"/>
            </w:pPr>
            <w:r w:rsidRPr="0031202C">
              <w:t xml:space="preserve"> AmbientEffects.xsb </w:t>
            </w:r>
          </w:p>
        </w:tc>
      </w:tr>
      <w:tr w:rsidR="001C416B" w:rsidRPr="0031202C" w14:paraId="06F4A069" w14:textId="77777777" w:rsidTr="001C416B">
        <w:tc>
          <w:tcPr>
            <w:tcW w:w="4788" w:type="dxa"/>
          </w:tcPr>
          <w:p w14:paraId="2FC15666" w14:textId="77777777" w:rsidR="001C416B" w:rsidRPr="0031202C" w:rsidRDefault="001C416B" w:rsidP="001C416B">
            <w:pPr>
              <w:pStyle w:val="Li"/>
            </w:pPr>
            <w:r w:rsidRPr="0031202C">
              <w:t>Cue name</w:t>
            </w:r>
          </w:p>
        </w:tc>
        <w:tc>
          <w:tcPr>
            <w:tcW w:w="4788" w:type="dxa"/>
          </w:tcPr>
          <w:p w14:paraId="271C6252" w14:textId="77777777" w:rsidR="001C416B" w:rsidRPr="0031202C" w:rsidRDefault="001C416B" w:rsidP="001C416B">
            <w:pPr>
              <w:pStyle w:val="Li"/>
            </w:pPr>
            <w:r w:rsidRPr="0031202C">
              <w:t xml:space="preserve"> ambient_Experiments.wav </w:t>
            </w:r>
          </w:p>
        </w:tc>
      </w:tr>
    </w:tbl>
    <w:p w14:paraId="71BA8D98" w14:textId="77777777" w:rsidR="001C416B" w:rsidRPr="0031202C" w:rsidRDefault="001C416B" w:rsidP="00F177E8"/>
    <w:p w14:paraId="1CD6FBEE" w14:textId="77777777" w:rsidR="001C416B" w:rsidRPr="00F177E8" w:rsidRDefault="001C416B" w:rsidP="00F177E8">
      <w:pPr>
        <w:jc w:val="center"/>
        <w:rPr>
          <w:b/>
          <w:i/>
          <w:u w:val="single"/>
        </w:rPr>
      </w:pPr>
      <w:r w:rsidRPr="00F177E8">
        <w:rPr>
          <w:b/>
          <w:i/>
          <w:u w:val="single"/>
        </w:rPr>
        <w:t>Folding</w:t>
      </w:r>
      <w:r w:rsidR="00F177E8">
        <w:rPr>
          <w:b/>
          <w:i/>
          <w:u w:val="single"/>
        </w:rPr>
        <w:t xml:space="preserve"> S</w:t>
      </w:r>
      <w:r w:rsidRPr="00F177E8">
        <w:rPr>
          <w:b/>
          <w:i/>
          <w:u w:val="single"/>
        </w:rPr>
        <w:t xml:space="preserve">ound for </w:t>
      </w:r>
      <w:r w:rsidR="00F177E8">
        <w:rPr>
          <w:b/>
          <w:i/>
          <w:u w:val="single"/>
        </w:rPr>
        <w:t>E</w:t>
      </w:r>
      <w:r w:rsidRPr="00F177E8">
        <w:rPr>
          <w:b/>
          <w:i/>
          <w:u w:val="single"/>
        </w:rPr>
        <w:t>quipment</w:t>
      </w:r>
    </w:p>
    <w:tbl>
      <w:tblPr>
        <w:tblW w:w="0" w:type="auto"/>
        <w:tblLook w:val="04A0" w:firstRow="1" w:lastRow="0" w:firstColumn="1" w:lastColumn="0" w:noHBand="0" w:noVBand="1"/>
      </w:tblPr>
      <w:tblGrid>
        <w:gridCol w:w="4788"/>
        <w:gridCol w:w="4788"/>
      </w:tblGrid>
      <w:tr w:rsidR="001C416B" w:rsidRPr="0031202C" w14:paraId="701C3B6E" w14:textId="77777777" w:rsidTr="001C416B">
        <w:tc>
          <w:tcPr>
            <w:tcW w:w="4788" w:type="dxa"/>
          </w:tcPr>
          <w:p w14:paraId="7E8B88BD" w14:textId="77777777" w:rsidR="001C416B" w:rsidRPr="0031202C" w:rsidRDefault="001C416B" w:rsidP="001C416B">
            <w:pPr>
              <w:pStyle w:val="Li"/>
            </w:pPr>
            <w:r w:rsidRPr="0031202C">
              <w:t>Description</w:t>
            </w:r>
          </w:p>
        </w:tc>
        <w:tc>
          <w:tcPr>
            <w:tcW w:w="4788" w:type="dxa"/>
          </w:tcPr>
          <w:p w14:paraId="4A09AC1A" w14:textId="77777777" w:rsidR="001C416B" w:rsidRPr="0031202C" w:rsidRDefault="001C416B" w:rsidP="001C416B">
            <w:pPr>
              <w:pStyle w:val="Li"/>
            </w:pPr>
            <w:r w:rsidRPr="0031202C">
              <w:t xml:space="preserve"> Mechanical sound similar to the conveyor belts and machines, but not looping. </w:t>
            </w:r>
          </w:p>
        </w:tc>
      </w:tr>
      <w:tr w:rsidR="001C416B" w:rsidRPr="0031202C" w14:paraId="64CF0C6E" w14:textId="77777777" w:rsidTr="001C416B">
        <w:tc>
          <w:tcPr>
            <w:tcW w:w="4788" w:type="dxa"/>
          </w:tcPr>
          <w:p w14:paraId="0620F0F0" w14:textId="77777777" w:rsidR="001C416B" w:rsidRPr="0031202C" w:rsidRDefault="001C416B" w:rsidP="001C416B">
            <w:pPr>
              <w:pStyle w:val="Li"/>
            </w:pPr>
            <w:r w:rsidRPr="0031202C">
              <w:t>Play cue</w:t>
            </w:r>
          </w:p>
        </w:tc>
        <w:tc>
          <w:tcPr>
            <w:tcW w:w="4788" w:type="dxa"/>
          </w:tcPr>
          <w:p w14:paraId="38C7D1F9" w14:textId="77777777" w:rsidR="001C416B" w:rsidRPr="0031202C" w:rsidRDefault="001C416B" w:rsidP="001C416B">
            <w:pPr>
              <w:pStyle w:val="Li"/>
            </w:pPr>
            <w:r w:rsidRPr="0031202C">
              <w:t xml:space="preserve"> The equipment fold is triggered. </w:t>
            </w:r>
          </w:p>
        </w:tc>
      </w:tr>
      <w:tr w:rsidR="001C416B" w:rsidRPr="0031202C" w14:paraId="7DD6A2AE" w14:textId="77777777" w:rsidTr="001C416B">
        <w:tc>
          <w:tcPr>
            <w:tcW w:w="4788" w:type="dxa"/>
          </w:tcPr>
          <w:p w14:paraId="761CC308" w14:textId="77777777" w:rsidR="001C416B" w:rsidRPr="0031202C" w:rsidRDefault="001C416B" w:rsidP="001C416B">
            <w:pPr>
              <w:pStyle w:val="Li"/>
            </w:pPr>
            <w:r w:rsidRPr="0031202C">
              <w:t>Source</w:t>
            </w:r>
          </w:p>
        </w:tc>
        <w:tc>
          <w:tcPr>
            <w:tcW w:w="4788" w:type="dxa"/>
          </w:tcPr>
          <w:p w14:paraId="4872F966" w14:textId="77777777" w:rsidR="001C416B" w:rsidRPr="0031202C" w:rsidRDefault="001C416B" w:rsidP="001C416B">
            <w:pPr>
              <w:pStyle w:val="Li"/>
            </w:pPr>
            <w:r w:rsidRPr="0031202C">
              <w:t xml:space="preserve"> Machinery (Licensed and modified track). </w:t>
            </w:r>
          </w:p>
        </w:tc>
      </w:tr>
      <w:tr w:rsidR="001C416B" w:rsidRPr="0031202C" w14:paraId="3AB53846" w14:textId="77777777" w:rsidTr="001C416B">
        <w:tc>
          <w:tcPr>
            <w:tcW w:w="4788" w:type="dxa"/>
          </w:tcPr>
          <w:p w14:paraId="2E2BEB3E" w14:textId="77777777" w:rsidR="001C416B" w:rsidRPr="0031202C" w:rsidRDefault="001C416B" w:rsidP="001C416B">
            <w:pPr>
              <w:pStyle w:val="Li"/>
            </w:pPr>
            <w:r w:rsidRPr="0031202C">
              <w:t>Length</w:t>
            </w:r>
          </w:p>
        </w:tc>
        <w:tc>
          <w:tcPr>
            <w:tcW w:w="4788" w:type="dxa"/>
          </w:tcPr>
          <w:p w14:paraId="65EC70EE" w14:textId="77777777" w:rsidR="001C416B" w:rsidRPr="0031202C" w:rsidRDefault="001C416B" w:rsidP="001C416B">
            <w:pPr>
              <w:pStyle w:val="Li"/>
            </w:pPr>
            <w:r w:rsidRPr="0031202C">
              <w:t xml:space="preserve"> 2 seconds* </w:t>
            </w:r>
          </w:p>
        </w:tc>
      </w:tr>
      <w:tr w:rsidR="001C416B" w:rsidRPr="0031202C" w14:paraId="72D703D9" w14:textId="77777777" w:rsidTr="001C416B">
        <w:tc>
          <w:tcPr>
            <w:tcW w:w="4788" w:type="dxa"/>
          </w:tcPr>
          <w:p w14:paraId="553C98CA" w14:textId="77777777" w:rsidR="001C416B" w:rsidRPr="0031202C" w:rsidRDefault="001C416B" w:rsidP="001C416B">
            <w:pPr>
              <w:pStyle w:val="Li"/>
            </w:pPr>
            <w:r w:rsidRPr="0031202C">
              <w:t>Loops</w:t>
            </w:r>
          </w:p>
        </w:tc>
        <w:tc>
          <w:tcPr>
            <w:tcW w:w="4788" w:type="dxa"/>
          </w:tcPr>
          <w:p w14:paraId="10BE628A" w14:textId="77777777" w:rsidR="001C416B" w:rsidRPr="0031202C" w:rsidRDefault="001C416B" w:rsidP="001C416B">
            <w:pPr>
              <w:pStyle w:val="Li"/>
            </w:pPr>
            <w:r w:rsidRPr="0031202C">
              <w:t xml:space="preserve"> No </w:t>
            </w:r>
          </w:p>
        </w:tc>
      </w:tr>
      <w:tr w:rsidR="001C416B" w:rsidRPr="0031202C" w14:paraId="25507BF4" w14:textId="77777777" w:rsidTr="001C416B">
        <w:tc>
          <w:tcPr>
            <w:tcW w:w="4788" w:type="dxa"/>
          </w:tcPr>
          <w:p w14:paraId="3DBB931E" w14:textId="77777777" w:rsidR="001C416B" w:rsidRPr="0031202C" w:rsidRDefault="001C416B" w:rsidP="001C416B">
            <w:pPr>
              <w:pStyle w:val="Li"/>
            </w:pPr>
            <w:r w:rsidRPr="0031202C">
              <w:t>3D positional</w:t>
            </w:r>
          </w:p>
        </w:tc>
        <w:tc>
          <w:tcPr>
            <w:tcW w:w="4788" w:type="dxa"/>
          </w:tcPr>
          <w:p w14:paraId="6007C654" w14:textId="77777777" w:rsidR="001C416B" w:rsidRPr="0031202C" w:rsidRDefault="001C416B" w:rsidP="001C416B">
            <w:pPr>
              <w:pStyle w:val="Li"/>
            </w:pPr>
            <w:r w:rsidRPr="0031202C">
              <w:t xml:space="preserve"> Yes </w:t>
            </w:r>
          </w:p>
        </w:tc>
      </w:tr>
      <w:tr w:rsidR="001C416B" w:rsidRPr="0031202C" w14:paraId="7A36EB78" w14:textId="77777777" w:rsidTr="001C416B">
        <w:tc>
          <w:tcPr>
            <w:tcW w:w="4788" w:type="dxa"/>
          </w:tcPr>
          <w:p w14:paraId="1BB007A6" w14:textId="77777777" w:rsidR="001C416B" w:rsidRPr="0031202C" w:rsidRDefault="001C416B" w:rsidP="001C416B">
            <w:pPr>
              <w:pStyle w:val="Li"/>
            </w:pPr>
            <w:r w:rsidRPr="0031202C">
              <w:t>Others can hear</w:t>
            </w:r>
          </w:p>
        </w:tc>
        <w:tc>
          <w:tcPr>
            <w:tcW w:w="4788" w:type="dxa"/>
          </w:tcPr>
          <w:p w14:paraId="4B223422" w14:textId="77777777" w:rsidR="001C416B" w:rsidRPr="0031202C" w:rsidRDefault="001C416B" w:rsidP="001C416B">
            <w:pPr>
              <w:pStyle w:val="Li"/>
            </w:pPr>
            <w:r w:rsidRPr="0031202C">
              <w:t xml:space="preserve"> No </w:t>
            </w:r>
          </w:p>
        </w:tc>
      </w:tr>
      <w:tr w:rsidR="001C416B" w:rsidRPr="0031202C" w14:paraId="0FA1AC25" w14:textId="77777777" w:rsidTr="001C416B">
        <w:tc>
          <w:tcPr>
            <w:tcW w:w="4788" w:type="dxa"/>
          </w:tcPr>
          <w:p w14:paraId="27F442BF" w14:textId="77777777" w:rsidR="001C416B" w:rsidRPr="0031202C" w:rsidRDefault="001C416B" w:rsidP="001C416B">
            <w:pPr>
              <w:pStyle w:val="Li"/>
            </w:pPr>
            <w:r w:rsidRPr="0031202C">
              <w:t>Filename</w:t>
            </w:r>
          </w:p>
        </w:tc>
        <w:tc>
          <w:tcPr>
            <w:tcW w:w="4788" w:type="dxa"/>
          </w:tcPr>
          <w:p w14:paraId="60B15F4B" w14:textId="77777777" w:rsidR="001C416B" w:rsidRPr="0031202C" w:rsidRDefault="001C416B" w:rsidP="001C416B">
            <w:pPr>
              <w:pStyle w:val="Li"/>
            </w:pPr>
            <w:r w:rsidRPr="0031202C">
              <w:t xml:space="preserve"> ambient_Fold.wav </w:t>
            </w:r>
          </w:p>
        </w:tc>
      </w:tr>
      <w:tr w:rsidR="001C416B" w:rsidRPr="0031202C" w14:paraId="07AFEEE6" w14:textId="77777777" w:rsidTr="001C416B">
        <w:tc>
          <w:tcPr>
            <w:tcW w:w="4788" w:type="dxa"/>
          </w:tcPr>
          <w:p w14:paraId="4855D07F" w14:textId="77777777" w:rsidR="001C416B" w:rsidRPr="0031202C" w:rsidRDefault="001C416B" w:rsidP="001C416B">
            <w:pPr>
              <w:pStyle w:val="Li"/>
            </w:pPr>
            <w:r w:rsidRPr="0031202C">
              <w:t>Wavebank</w:t>
            </w:r>
          </w:p>
        </w:tc>
        <w:tc>
          <w:tcPr>
            <w:tcW w:w="4788" w:type="dxa"/>
          </w:tcPr>
          <w:p w14:paraId="1F2C75CD" w14:textId="77777777" w:rsidR="001C416B" w:rsidRPr="0031202C" w:rsidRDefault="001C416B" w:rsidP="001C416B">
            <w:pPr>
              <w:pStyle w:val="Li"/>
            </w:pPr>
            <w:r w:rsidRPr="0031202C">
              <w:t xml:space="preserve"> AmbientEffects.xwb </w:t>
            </w:r>
          </w:p>
        </w:tc>
      </w:tr>
      <w:tr w:rsidR="001C416B" w:rsidRPr="0031202C" w14:paraId="73C3D99E" w14:textId="77777777" w:rsidTr="001C416B">
        <w:tc>
          <w:tcPr>
            <w:tcW w:w="4788" w:type="dxa"/>
          </w:tcPr>
          <w:p w14:paraId="036CB497" w14:textId="77777777" w:rsidR="001C416B" w:rsidRPr="0031202C" w:rsidRDefault="001C416B" w:rsidP="001C416B">
            <w:pPr>
              <w:pStyle w:val="Li"/>
            </w:pPr>
            <w:r w:rsidRPr="0031202C">
              <w:t>Soundbank</w:t>
            </w:r>
          </w:p>
        </w:tc>
        <w:tc>
          <w:tcPr>
            <w:tcW w:w="4788" w:type="dxa"/>
          </w:tcPr>
          <w:p w14:paraId="7C58BFD2" w14:textId="77777777" w:rsidR="001C416B" w:rsidRPr="0031202C" w:rsidRDefault="001C416B" w:rsidP="001C416B">
            <w:pPr>
              <w:pStyle w:val="Li"/>
            </w:pPr>
            <w:r w:rsidRPr="0031202C">
              <w:t xml:space="preserve"> AmbientEffects.xsb </w:t>
            </w:r>
          </w:p>
        </w:tc>
      </w:tr>
      <w:tr w:rsidR="001C416B" w:rsidRPr="0031202C" w14:paraId="1AE3FFDD" w14:textId="77777777" w:rsidTr="001C416B">
        <w:tc>
          <w:tcPr>
            <w:tcW w:w="4788" w:type="dxa"/>
          </w:tcPr>
          <w:p w14:paraId="3B8065AE" w14:textId="77777777" w:rsidR="001C416B" w:rsidRPr="0031202C" w:rsidRDefault="001C416B" w:rsidP="001C416B">
            <w:pPr>
              <w:pStyle w:val="Li"/>
            </w:pPr>
            <w:r w:rsidRPr="0031202C">
              <w:t>Cue name</w:t>
            </w:r>
          </w:p>
        </w:tc>
        <w:tc>
          <w:tcPr>
            <w:tcW w:w="4788" w:type="dxa"/>
          </w:tcPr>
          <w:p w14:paraId="47C9919D" w14:textId="77777777" w:rsidR="001C416B" w:rsidRPr="0031202C" w:rsidRDefault="001C416B" w:rsidP="001C416B">
            <w:pPr>
              <w:pStyle w:val="Li"/>
            </w:pPr>
            <w:r w:rsidRPr="0031202C">
              <w:t xml:space="preserve"> ambient_Fold </w:t>
            </w:r>
          </w:p>
        </w:tc>
      </w:tr>
    </w:tbl>
    <w:p w14:paraId="37DB943B" w14:textId="77777777" w:rsidR="001C416B" w:rsidRPr="0031202C" w:rsidRDefault="001C416B" w:rsidP="00F177E8"/>
    <w:p w14:paraId="7DD27831" w14:textId="77777777" w:rsidR="001C416B" w:rsidRPr="00F177E8" w:rsidRDefault="00F177E8" w:rsidP="00F177E8">
      <w:pPr>
        <w:jc w:val="center"/>
        <w:rPr>
          <w:b/>
          <w:i/>
          <w:u w:val="single"/>
        </w:rPr>
      </w:pPr>
      <w:r>
        <w:rPr>
          <w:b/>
          <w:i/>
          <w:u w:val="single"/>
        </w:rPr>
        <w:t>WarningS</w:t>
      </w:r>
      <w:r w:rsidR="001C416B" w:rsidRPr="00F177E8">
        <w:rPr>
          <w:b/>
          <w:i/>
          <w:u w:val="single"/>
        </w:rPr>
        <w:t>irens</w:t>
      </w:r>
    </w:p>
    <w:tbl>
      <w:tblPr>
        <w:tblW w:w="0" w:type="auto"/>
        <w:tblLook w:val="04A0" w:firstRow="1" w:lastRow="0" w:firstColumn="1" w:lastColumn="0" w:noHBand="0" w:noVBand="1"/>
      </w:tblPr>
      <w:tblGrid>
        <w:gridCol w:w="4788"/>
        <w:gridCol w:w="4788"/>
      </w:tblGrid>
      <w:tr w:rsidR="001C416B" w:rsidRPr="0031202C" w14:paraId="283D4DBF" w14:textId="77777777" w:rsidTr="001C416B">
        <w:tc>
          <w:tcPr>
            <w:tcW w:w="4788" w:type="dxa"/>
          </w:tcPr>
          <w:p w14:paraId="0E59EB10" w14:textId="77777777" w:rsidR="001C416B" w:rsidRPr="0031202C" w:rsidRDefault="001C416B" w:rsidP="001C416B">
            <w:pPr>
              <w:pStyle w:val="Li"/>
            </w:pPr>
            <w:r w:rsidRPr="0031202C">
              <w:t>Description</w:t>
            </w:r>
          </w:p>
        </w:tc>
        <w:tc>
          <w:tcPr>
            <w:tcW w:w="4788" w:type="dxa"/>
          </w:tcPr>
          <w:p w14:paraId="2A9B70A6" w14:textId="77777777" w:rsidR="001C416B" w:rsidRPr="0031202C" w:rsidRDefault="001C416B" w:rsidP="001C416B">
            <w:pPr>
              <w:pStyle w:val="Li"/>
            </w:pPr>
            <w:r w:rsidRPr="0031202C">
              <w:t xml:space="preserve"> A klaxon sound. </w:t>
            </w:r>
          </w:p>
        </w:tc>
      </w:tr>
      <w:tr w:rsidR="001C416B" w:rsidRPr="0031202C" w14:paraId="70D17979" w14:textId="77777777" w:rsidTr="001C416B">
        <w:tc>
          <w:tcPr>
            <w:tcW w:w="4788" w:type="dxa"/>
          </w:tcPr>
          <w:p w14:paraId="52DC7020" w14:textId="77777777" w:rsidR="001C416B" w:rsidRPr="0031202C" w:rsidRDefault="001C416B" w:rsidP="001C416B">
            <w:pPr>
              <w:pStyle w:val="Li"/>
            </w:pPr>
            <w:r w:rsidRPr="0031202C">
              <w:t>Play cue</w:t>
            </w:r>
          </w:p>
        </w:tc>
        <w:tc>
          <w:tcPr>
            <w:tcW w:w="4788" w:type="dxa"/>
          </w:tcPr>
          <w:p w14:paraId="6DC6705C" w14:textId="77777777" w:rsidR="001C416B" w:rsidRPr="0031202C" w:rsidRDefault="001C416B" w:rsidP="001C416B">
            <w:pPr>
              <w:pStyle w:val="Li"/>
            </w:pPr>
            <w:r w:rsidRPr="0031202C">
              <w:t xml:space="preserve"> Plays when an alarm is going off. </w:t>
            </w:r>
          </w:p>
        </w:tc>
      </w:tr>
      <w:tr w:rsidR="001C416B" w:rsidRPr="0031202C" w14:paraId="57DA4514" w14:textId="77777777" w:rsidTr="001C416B">
        <w:tc>
          <w:tcPr>
            <w:tcW w:w="4788" w:type="dxa"/>
          </w:tcPr>
          <w:p w14:paraId="2F2E0122" w14:textId="77777777" w:rsidR="001C416B" w:rsidRPr="0031202C" w:rsidRDefault="001C416B" w:rsidP="001C416B">
            <w:pPr>
              <w:pStyle w:val="Li"/>
            </w:pPr>
            <w:r w:rsidRPr="0031202C">
              <w:t>Source</w:t>
            </w:r>
          </w:p>
        </w:tc>
        <w:tc>
          <w:tcPr>
            <w:tcW w:w="4788" w:type="dxa"/>
          </w:tcPr>
          <w:p w14:paraId="12EE37AB" w14:textId="77777777" w:rsidR="001C416B" w:rsidRPr="0031202C" w:rsidRDefault="001C416B" w:rsidP="001C416B">
            <w:pPr>
              <w:pStyle w:val="Li"/>
            </w:pPr>
            <w:r w:rsidRPr="0031202C">
              <w:t xml:space="preserve"> Siren or alarm (Licensed sound or Foley) </w:t>
            </w:r>
          </w:p>
        </w:tc>
      </w:tr>
      <w:tr w:rsidR="001C416B" w:rsidRPr="0031202C" w14:paraId="6C1782D6" w14:textId="77777777" w:rsidTr="001C416B">
        <w:tc>
          <w:tcPr>
            <w:tcW w:w="4788" w:type="dxa"/>
          </w:tcPr>
          <w:p w14:paraId="6B9905AD" w14:textId="77777777" w:rsidR="001C416B" w:rsidRPr="0031202C" w:rsidRDefault="001C416B" w:rsidP="001C416B">
            <w:pPr>
              <w:pStyle w:val="Li"/>
            </w:pPr>
            <w:r w:rsidRPr="0031202C">
              <w:t>Length</w:t>
            </w:r>
          </w:p>
        </w:tc>
        <w:tc>
          <w:tcPr>
            <w:tcW w:w="4788" w:type="dxa"/>
          </w:tcPr>
          <w:p w14:paraId="687BAFE3" w14:textId="77777777" w:rsidR="001C416B" w:rsidRPr="0031202C" w:rsidRDefault="001C416B" w:rsidP="001C416B">
            <w:pPr>
              <w:pStyle w:val="Li"/>
            </w:pPr>
            <w:r w:rsidRPr="0031202C">
              <w:t xml:space="preserve"> 2 seconds </w:t>
            </w:r>
          </w:p>
        </w:tc>
      </w:tr>
      <w:tr w:rsidR="001C416B" w:rsidRPr="0031202C" w14:paraId="5232B192" w14:textId="77777777" w:rsidTr="001C416B">
        <w:tc>
          <w:tcPr>
            <w:tcW w:w="4788" w:type="dxa"/>
          </w:tcPr>
          <w:p w14:paraId="5D0330BE" w14:textId="77777777" w:rsidR="001C416B" w:rsidRPr="0031202C" w:rsidRDefault="001C416B" w:rsidP="001C416B">
            <w:pPr>
              <w:pStyle w:val="Li"/>
            </w:pPr>
            <w:r w:rsidRPr="0031202C">
              <w:t>Loops</w:t>
            </w:r>
          </w:p>
        </w:tc>
        <w:tc>
          <w:tcPr>
            <w:tcW w:w="4788" w:type="dxa"/>
          </w:tcPr>
          <w:p w14:paraId="5E71E388" w14:textId="77777777" w:rsidR="001C416B" w:rsidRPr="0031202C" w:rsidRDefault="001C416B" w:rsidP="001C416B">
            <w:pPr>
              <w:pStyle w:val="Li"/>
            </w:pPr>
            <w:r w:rsidRPr="0031202C">
              <w:t xml:space="preserve"> Yes </w:t>
            </w:r>
          </w:p>
        </w:tc>
      </w:tr>
      <w:tr w:rsidR="001C416B" w:rsidRPr="0031202C" w14:paraId="4CAA1D01" w14:textId="77777777" w:rsidTr="001C416B">
        <w:tc>
          <w:tcPr>
            <w:tcW w:w="4788" w:type="dxa"/>
          </w:tcPr>
          <w:p w14:paraId="7DD30DB8" w14:textId="77777777" w:rsidR="001C416B" w:rsidRPr="0031202C" w:rsidRDefault="001C416B" w:rsidP="001C416B">
            <w:pPr>
              <w:pStyle w:val="Li"/>
            </w:pPr>
            <w:r w:rsidRPr="0031202C">
              <w:t>3D positional</w:t>
            </w:r>
          </w:p>
        </w:tc>
        <w:tc>
          <w:tcPr>
            <w:tcW w:w="4788" w:type="dxa"/>
          </w:tcPr>
          <w:p w14:paraId="24C24A53" w14:textId="77777777" w:rsidR="001C416B" w:rsidRPr="0031202C" w:rsidRDefault="001C416B" w:rsidP="001C416B">
            <w:pPr>
              <w:pStyle w:val="Li"/>
            </w:pPr>
            <w:r w:rsidRPr="0031202C">
              <w:t xml:space="preserve"> Yes </w:t>
            </w:r>
          </w:p>
        </w:tc>
      </w:tr>
      <w:tr w:rsidR="001C416B" w:rsidRPr="0031202C" w14:paraId="5E99DF02" w14:textId="77777777" w:rsidTr="001C416B">
        <w:tc>
          <w:tcPr>
            <w:tcW w:w="4788" w:type="dxa"/>
          </w:tcPr>
          <w:p w14:paraId="35279AD0" w14:textId="77777777" w:rsidR="001C416B" w:rsidRPr="0031202C" w:rsidRDefault="001C416B" w:rsidP="001C416B">
            <w:pPr>
              <w:pStyle w:val="Ul"/>
            </w:pPr>
            <w:r w:rsidRPr="0031202C">
              <w:t>Others can hear</w:t>
            </w:r>
          </w:p>
        </w:tc>
        <w:tc>
          <w:tcPr>
            <w:tcW w:w="4788" w:type="dxa"/>
          </w:tcPr>
          <w:p w14:paraId="4B6AE32C" w14:textId="77777777" w:rsidR="001C416B" w:rsidRPr="0031202C" w:rsidRDefault="001C416B" w:rsidP="001C416B">
            <w:pPr>
              <w:pStyle w:val="Ul"/>
            </w:pPr>
            <w:r w:rsidRPr="0031202C">
              <w:t xml:space="preserve"> No </w:t>
            </w:r>
          </w:p>
        </w:tc>
      </w:tr>
      <w:tr w:rsidR="001C416B" w:rsidRPr="0031202C" w14:paraId="06EF952A" w14:textId="77777777" w:rsidTr="001C416B">
        <w:tc>
          <w:tcPr>
            <w:tcW w:w="4788" w:type="dxa"/>
          </w:tcPr>
          <w:p w14:paraId="500D2944" w14:textId="77777777" w:rsidR="001C416B" w:rsidRPr="0031202C" w:rsidRDefault="001C416B" w:rsidP="001C416B">
            <w:pPr>
              <w:pStyle w:val="Li"/>
            </w:pPr>
            <w:r w:rsidRPr="0031202C">
              <w:t>Filename</w:t>
            </w:r>
          </w:p>
        </w:tc>
        <w:tc>
          <w:tcPr>
            <w:tcW w:w="4788" w:type="dxa"/>
          </w:tcPr>
          <w:p w14:paraId="23F4F1DE" w14:textId="77777777" w:rsidR="001C416B" w:rsidRPr="0031202C" w:rsidRDefault="001C416B" w:rsidP="001C416B">
            <w:pPr>
              <w:pStyle w:val="Li"/>
            </w:pPr>
            <w:r w:rsidRPr="0031202C">
              <w:t xml:space="preserve"> ambient_Alarm.wav </w:t>
            </w:r>
          </w:p>
        </w:tc>
      </w:tr>
      <w:tr w:rsidR="001C416B" w:rsidRPr="0031202C" w14:paraId="1406E09F" w14:textId="77777777" w:rsidTr="001C416B">
        <w:tc>
          <w:tcPr>
            <w:tcW w:w="4788" w:type="dxa"/>
          </w:tcPr>
          <w:p w14:paraId="303A129F" w14:textId="77777777" w:rsidR="001C416B" w:rsidRPr="0031202C" w:rsidRDefault="001C416B" w:rsidP="001C416B">
            <w:pPr>
              <w:pStyle w:val="Li"/>
            </w:pPr>
            <w:r w:rsidRPr="0031202C">
              <w:t>Wavebank</w:t>
            </w:r>
          </w:p>
        </w:tc>
        <w:tc>
          <w:tcPr>
            <w:tcW w:w="4788" w:type="dxa"/>
          </w:tcPr>
          <w:p w14:paraId="3EE9379A" w14:textId="77777777" w:rsidR="001C416B" w:rsidRPr="0031202C" w:rsidRDefault="001C416B" w:rsidP="001C416B">
            <w:pPr>
              <w:pStyle w:val="Li"/>
            </w:pPr>
            <w:r w:rsidRPr="0031202C">
              <w:t xml:space="preserve"> AmbientEffects.xwb </w:t>
            </w:r>
          </w:p>
        </w:tc>
      </w:tr>
      <w:tr w:rsidR="001C416B" w:rsidRPr="0031202C" w14:paraId="0259A96E" w14:textId="77777777" w:rsidTr="001C416B">
        <w:tc>
          <w:tcPr>
            <w:tcW w:w="4788" w:type="dxa"/>
          </w:tcPr>
          <w:p w14:paraId="66E3E6C9" w14:textId="77777777" w:rsidR="001C416B" w:rsidRPr="0031202C" w:rsidRDefault="001C416B" w:rsidP="001C416B">
            <w:pPr>
              <w:pStyle w:val="Li"/>
            </w:pPr>
            <w:r w:rsidRPr="0031202C">
              <w:t>Soundbank</w:t>
            </w:r>
          </w:p>
        </w:tc>
        <w:tc>
          <w:tcPr>
            <w:tcW w:w="4788" w:type="dxa"/>
          </w:tcPr>
          <w:p w14:paraId="5019A19B" w14:textId="77777777" w:rsidR="001C416B" w:rsidRPr="0031202C" w:rsidRDefault="001C416B" w:rsidP="001C416B">
            <w:pPr>
              <w:pStyle w:val="Li"/>
            </w:pPr>
            <w:r w:rsidRPr="0031202C">
              <w:t xml:space="preserve"> AmbientEffects.xsb </w:t>
            </w:r>
          </w:p>
        </w:tc>
      </w:tr>
      <w:tr w:rsidR="001C416B" w:rsidRPr="0031202C" w14:paraId="723A5A0A" w14:textId="77777777" w:rsidTr="001C416B">
        <w:tc>
          <w:tcPr>
            <w:tcW w:w="4788" w:type="dxa"/>
          </w:tcPr>
          <w:p w14:paraId="44C58693" w14:textId="77777777" w:rsidR="001C416B" w:rsidRPr="0031202C" w:rsidRDefault="001C416B" w:rsidP="001C416B">
            <w:pPr>
              <w:pStyle w:val="Ul"/>
              <w:spacing w:after="280" w:afterAutospacing="1"/>
            </w:pPr>
            <w:r w:rsidRPr="0031202C">
              <w:t>Cue name</w:t>
            </w:r>
          </w:p>
        </w:tc>
        <w:tc>
          <w:tcPr>
            <w:tcW w:w="4788" w:type="dxa"/>
          </w:tcPr>
          <w:p w14:paraId="68C89649" w14:textId="77777777" w:rsidR="001C416B" w:rsidRPr="0031202C" w:rsidRDefault="001C416B" w:rsidP="001C416B">
            <w:pPr>
              <w:pStyle w:val="Ul"/>
              <w:spacing w:after="280" w:afterAutospacing="1"/>
            </w:pPr>
            <w:r w:rsidRPr="0031202C">
              <w:t xml:space="preserve"> ambient_Alarm </w:t>
            </w:r>
          </w:p>
        </w:tc>
      </w:tr>
    </w:tbl>
    <w:p w14:paraId="439D2493" w14:textId="77777777" w:rsidR="00F177E8" w:rsidRDefault="00F177E8" w:rsidP="00F177E8"/>
    <w:p w14:paraId="7E90E74D" w14:textId="77777777" w:rsidR="001C416B" w:rsidRPr="00F177E8" w:rsidRDefault="001C416B" w:rsidP="00F177E8">
      <w:pPr>
        <w:jc w:val="center"/>
        <w:rPr>
          <w:b/>
          <w:i/>
          <w:u w:val="single"/>
        </w:rPr>
      </w:pPr>
      <w:r w:rsidRPr="00F177E8">
        <w:rPr>
          <w:b/>
          <w:i/>
          <w:u w:val="single"/>
        </w:rPr>
        <w:lastRenderedPageBreak/>
        <w:t xml:space="preserve">Warning </w:t>
      </w:r>
      <w:r w:rsidR="00F177E8">
        <w:rPr>
          <w:b/>
          <w:i/>
          <w:u w:val="single"/>
        </w:rPr>
        <w:t>L</w:t>
      </w:r>
      <w:r w:rsidRPr="00F177E8">
        <w:rPr>
          <w:b/>
          <w:i/>
          <w:u w:val="single"/>
        </w:rPr>
        <w:t xml:space="preserve">ights </w:t>
      </w:r>
      <w:r w:rsidR="00F177E8">
        <w:rPr>
          <w:b/>
          <w:i/>
          <w:u w:val="single"/>
        </w:rPr>
        <w:t>F</w:t>
      </w:r>
      <w:r w:rsidRPr="00F177E8">
        <w:rPr>
          <w:b/>
          <w:i/>
          <w:u w:val="single"/>
        </w:rPr>
        <w:t>lash</w:t>
      </w:r>
    </w:p>
    <w:tbl>
      <w:tblPr>
        <w:tblW w:w="0" w:type="auto"/>
        <w:tblLook w:val="04A0" w:firstRow="1" w:lastRow="0" w:firstColumn="1" w:lastColumn="0" w:noHBand="0" w:noVBand="1"/>
      </w:tblPr>
      <w:tblGrid>
        <w:gridCol w:w="4788"/>
        <w:gridCol w:w="4788"/>
      </w:tblGrid>
      <w:tr w:rsidR="001C416B" w:rsidRPr="0031202C" w14:paraId="33423019" w14:textId="77777777" w:rsidTr="001C416B">
        <w:tc>
          <w:tcPr>
            <w:tcW w:w="4788" w:type="dxa"/>
          </w:tcPr>
          <w:p w14:paraId="18067541" w14:textId="77777777" w:rsidR="001C416B" w:rsidRPr="0031202C" w:rsidRDefault="001C416B" w:rsidP="001C416B">
            <w:pPr>
              <w:pStyle w:val="Li"/>
            </w:pPr>
            <w:r w:rsidRPr="0031202C">
              <w:t>Description</w:t>
            </w:r>
          </w:p>
        </w:tc>
        <w:tc>
          <w:tcPr>
            <w:tcW w:w="4788" w:type="dxa"/>
          </w:tcPr>
          <w:p w14:paraId="4ACCF0E4" w14:textId="77777777" w:rsidR="001C416B" w:rsidRPr="0031202C" w:rsidRDefault="001C416B" w:rsidP="001C416B">
            <w:pPr>
              <w:pStyle w:val="Li"/>
            </w:pPr>
            <w:r w:rsidRPr="0031202C">
              <w:t xml:space="preserve"> A slightly electric sound much like that of a flickering light bulb. Bzzt. </w:t>
            </w:r>
          </w:p>
        </w:tc>
      </w:tr>
      <w:tr w:rsidR="001C416B" w:rsidRPr="0031202C" w14:paraId="335FBE93" w14:textId="77777777" w:rsidTr="001C416B">
        <w:tc>
          <w:tcPr>
            <w:tcW w:w="4788" w:type="dxa"/>
          </w:tcPr>
          <w:p w14:paraId="0D3BFDAF" w14:textId="77777777" w:rsidR="001C416B" w:rsidRPr="0031202C" w:rsidRDefault="001C416B" w:rsidP="001C416B">
            <w:pPr>
              <w:pStyle w:val="Li"/>
            </w:pPr>
            <w:r w:rsidRPr="0031202C">
              <w:t>Play cue</w:t>
            </w:r>
          </w:p>
        </w:tc>
        <w:tc>
          <w:tcPr>
            <w:tcW w:w="4788" w:type="dxa"/>
          </w:tcPr>
          <w:p w14:paraId="517FEACE" w14:textId="77777777" w:rsidR="001C416B" w:rsidRPr="0031202C" w:rsidRDefault="001C416B" w:rsidP="001C416B">
            <w:pPr>
              <w:pStyle w:val="Li"/>
            </w:pPr>
            <w:r w:rsidRPr="0031202C">
              <w:t xml:space="preserve"> Plays whenever a warning light turns on. </w:t>
            </w:r>
          </w:p>
        </w:tc>
      </w:tr>
      <w:tr w:rsidR="001C416B" w:rsidRPr="0031202C" w14:paraId="44FA5399" w14:textId="77777777" w:rsidTr="001C416B">
        <w:tc>
          <w:tcPr>
            <w:tcW w:w="4788" w:type="dxa"/>
          </w:tcPr>
          <w:p w14:paraId="7B1EC9CB" w14:textId="77777777" w:rsidR="001C416B" w:rsidRPr="0031202C" w:rsidRDefault="001C416B" w:rsidP="001C416B">
            <w:pPr>
              <w:pStyle w:val="Li"/>
            </w:pPr>
            <w:r w:rsidRPr="0031202C">
              <w:t>Source</w:t>
            </w:r>
          </w:p>
        </w:tc>
        <w:tc>
          <w:tcPr>
            <w:tcW w:w="4788" w:type="dxa"/>
          </w:tcPr>
          <w:p w14:paraId="67305A05" w14:textId="77777777" w:rsidR="001C416B" w:rsidRPr="0031202C" w:rsidRDefault="001C416B" w:rsidP="001C416B">
            <w:pPr>
              <w:pStyle w:val="Li"/>
            </w:pPr>
            <w:r w:rsidRPr="0031202C">
              <w:t xml:space="preserve"> Electricity (Licensed sound or Foley) </w:t>
            </w:r>
          </w:p>
        </w:tc>
      </w:tr>
      <w:tr w:rsidR="001C416B" w:rsidRPr="0031202C" w14:paraId="533D2B60" w14:textId="77777777" w:rsidTr="001C416B">
        <w:tc>
          <w:tcPr>
            <w:tcW w:w="4788" w:type="dxa"/>
          </w:tcPr>
          <w:p w14:paraId="5265EFFE" w14:textId="77777777" w:rsidR="001C416B" w:rsidRPr="0031202C" w:rsidRDefault="001C416B" w:rsidP="001C416B">
            <w:pPr>
              <w:pStyle w:val="Li"/>
            </w:pPr>
            <w:r w:rsidRPr="0031202C">
              <w:t>Length</w:t>
            </w:r>
          </w:p>
        </w:tc>
        <w:tc>
          <w:tcPr>
            <w:tcW w:w="4788" w:type="dxa"/>
          </w:tcPr>
          <w:p w14:paraId="2BB4D431" w14:textId="77777777" w:rsidR="001C416B" w:rsidRPr="0031202C" w:rsidRDefault="001C416B" w:rsidP="001C416B">
            <w:pPr>
              <w:pStyle w:val="Li"/>
            </w:pPr>
            <w:r w:rsidRPr="0031202C">
              <w:t xml:space="preserve"> 0.2 seconds </w:t>
            </w:r>
          </w:p>
        </w:tc>
      </w:tr>
      <w:tr w:rsidR="001C416B" w:rsidRPr="0031202C" w14:paraId="6A9C7C06" w14:textId="77777777" w:rsidTr="001C416B">
        <w:tc>
          <w:tcPr>
            <w:tcW w:w="4788" w:type="dxa"/>
          </w:tcPr>
          <w:p w14:paraId="6CB5D7F7" w14:textId="77777777" w:rsidR="001C416B" w:rsidRPr="0031202C" w:rsidRDefault="001C416B" w:rsidP="001C416B">
            <w:pPr>
              <w:pStyle w:val="Li"/>
            </w:pPr>
            <w:r w:rsidRPr="0031202C">
              <w:t>Loops</w:t>
            </w:r>
          </w:p>
        </w:tc>
        <w:tc>
          <w:tcPr>
            <w:tcW w:w="4788" w:type="dxa"/>
          </w:tcPr>
          <w:p w14:paraId="172B139F" w14:textId="77777777" w:rsidR="001C416B" w:rsidRPr="0031202C" w:rsidRDefault="001C416B" w:rsidP="001C416B">
            <w:pPr>
              <w:pStyle w:val="Li"/>
            </w:pPr>
            <w:r w:rsidRPr="0031202C">
              <w:t xml:space="preserve"> No </w:t>
            </w:r>
          </w:p>
        </w:tc>
      </w:tr>
      <w:tr w:rsidR="001C416B" w:rsidRPr="0031202C" w14:paraId="387BB01A" w14:textId="77777777" w:rsidTr="001C416B">
        <w:tc>
          <w:tcPr>
            <w:tcW w:w="4788" w:type="dxa"/>
          </w:tcPr>
          <w:p w14:paraId="104ED40A" w14:textId="77777777" w:rsidR="001C416B" w:rsidRPr="0031202C" w:rsidRDefault="001C416B" w:rsidP="001C416B">
            <w:pPr>
              <w:pStyle w:val="Li"/>
            </w:pPr>
            <w:r w:rsidRPr="0031202C">
              <w:t>3D positional</w:t>
            </w:r>
          </w:p>
        </w:tc>
        <w:tc>
          <w:tcPr>
            <w:tcW w:w="4788" w:type="dxa"/>
          </w:tcPr>
          <w:p w14:paraId="3B293FA7" w14:textId="77777777" w:rsidR="001C416B" w:rsidRPr="0031202C" w:rsidRDefault="001C416B" w:rsidP="001C416B">
            <w:pPr>
              <w:pStyle w:val="Li"/>
            </w:pPr>
            <w:r w:rsidRPr="0031202C">
              <w:t xml:space="preserve"> Yes </w:t>
            </w:r>
          </w:p>
        </w:tc>
      </w:tr>
      <w:tr w:rsidR="001C416B" w:rsidRPr="0031202C" w14:paraId="074678A0" w14:textId="77777777" w:rsidTr="001C416B">
        <w:tc>
          <w:tcPr>
            <w:tcW w:w="4788" w:type="dxa"/>
          </w:tcPr>
          <w:p w14:paraId="7C1FA564" w14:textId="77777777" w:rsidR="001C416B" w:rsidRPr="0031202C" w:rsidRDefault="001C416B" w:rsidP="001C416B">
            <w:pPr>
              <w:pStyle w:val="Li"/>
            </w:pPr>
            <w:r w:rsidRPr="0031202C">
              <w:t>Others can hear</w:t>
            </w:r>
          </w:p>
        </w:tc>
        <w:tc>
          <w:tcPr>
            <w:tcW w:w="4788" w:type="dxa"/>
          </w:tcPr>
          <w:p w14:paraId="6518E643" w14:textId="77777777" w:rsidR="001C416B" w:rsidRPr="0031202C" w:rsidRDefault="001C416B" w:rsidP="001C416B">
            <w:pPr>
              <w:pStyle w:val="Li"/>
            </w:pPr>
            <w:r w:rsidRPr="0031202C">
              <w:t xml:space="preserve"> No </w:t>
            </w:r>
          </w:p>
        </w:tc>
      </w:tr>
      <w:tr w:rsidR="001C416B" w:rsidRPr="0031202C" w14:paraId="634E57EF" w14:textId="77777777" w:rsidTr="001C416B">
        <w:tc>
          <w:tcPr>
            <w:tcW w:w="4788" w:type="dxa"/>
          </w:tcPr>
          <w:p w14:paraId="358E5543" w14:textId="77777777" w:rsidR="001C416B" w:rsidRPr="0031202C" w:rsidRDefault="001C416B" w:rsidP="001C416B">
            <w:pPr>
              <w:pStyle w:val="Li"/>
            </w:pPr>
            <w:r w:rsidRPr="0031202C">
              <w:t>Filename</w:t>
            </w:r>
          </w:p>
        </w:tc>
        <w:tc>
          <w:tcPr>
            <w:tcW w:w="4788" w:type="dxa"/>
          </w:tcPr>
          <w:p w14:paraId="3069BB97" w14:textId="77777777" w:rsidR="001C416B" w:rsidRPr="0031202C" w:rsidRDefault="001C416B" w:rsidP="001C416B">
            <w:pPr>
              <w:pStyle w:val="Li"/>
            </w:pPr>
            <w:r w:rsidRPr="0031202C">
              <w:t xml:space="preserve"> ambient_Lights.wav </w:t>
            </w:r>
          </w:p>
        </w:tc>
      </w:tr>
      <w:tr w:rsidR="001C416B" w:rsidRPr="0031202C" w14:paraId="71581C05" w14:textId="77777777" w:rsidTr="001C416B">
        <w:tc>
          <w:tcPr>
            <w:tcW w:w="4788" w:type="dxa"/>
          </w:tcPr>
          <w:p w14:paraId="4F9061FC" w14:textId="77777777" w:rsidR="001C416B" w:rsidRPr="0031202C" w:rsidRDefault="001C416B" w:rsidP="001C416B">
            <w:pPr>
              <w:pStyle w:val="Li"/>
            </w:pPr>
            <w:r w:rsidRPr="0031202C">
              <w:t>Wavebank</w:t>
            </w:r>
          </w:p>
        </w:tc>
        <w:tc>
          <w:tcPr>
            <w:tcW w:w="4788" w:type="dxa"/>
          </w:tcPr>
          <w:p w14:paraId="710BEB8B" w14:textId="77777777" w:rsidR="001C416B" w:rsidRPr="0031202C" w:rsidRDefault="001C416B" w:rsidP="001C416B">
            <w:pPr>
              <w:pStyle w:val="Li"/>
            </w:pPr>
            <w:r w:rsidRPr="0031202C">
              <w:t xml:space="preserve"> AmbientEffects.xwb </w:t>
            </w:r>
          </w:p>
        </w:tc>
      </w:tr>
      <w:tr w:rsidR="001C416B" w:rsidRPr="0031202C" w14:paraId="51E95FC8" w14:textId="77777777" w:rsidTr="001C416B">
        <w:tc>
          <w:tcPr>
            <w:tcW w:w="4788" w:type="dxa"/>
          </w:tcPr>
          <w:p w14:paraId="5C37D4A4" w14:textId="77777777" w:rsidR="001C416B" w:rsidRPr="0031202C" w:rsidRDefault="001C416B" w:rsidP="001C416B">
            <w:pPr>
              <w:pStyle w:val="Li"/>
            </w:pPr>
            <w:r w:rsidRPr="0031202C">
              <w:t>Soundbank</w:t>
            </w:r>
          </w:p>
        </w:tc>
        <w:tc>
          <w:tcPr>
            <w:tcW w:w="4788" w:type="dxa"/>
          </w:tcPr>
          <w:p w14:paraId="64E575E9" w14:textId="77777777" w:rsidR="001C416B" w:rsidRPr="0031202C" w:rsidRDefault="001C416B" w:rsidP="001C416B">
            <w:pPr>
              <w:pStyle w:val="Li"/>
            </w:pPr>
            <w:r w:rsidRPr="0031202C">
              <w:t xml:space="preserve"> AmbientEffects.xsb </w:t>
            </w:r>
          </w:p>
        </w:tc>
      </w:tr>
      <w:tr w:rsidR="001C416B" w:rsidRPr="0031202C" w14:paraId="48DA6E32" w14:textId="77777777" w:rsidTr="001C416B">
        <w:tc>
          <w:tcPr>
            <w:tcW w:w="4788" w:type="dxa"/>
          </w:tcPr>
          <w:p w14:paraId="010C6A54" w14:textId="77777777" w:rsidR="001C416B" w:rsidRPr="0031202C" w:rsidRDefault="001C416B" w:rsidP="001C416B">
            <w:pPr>
              <w:pStyle w:val="Li"/>
              <w:spacing w:after="280" w:afterAutospacing="1"/>
            </w:pPr>
            <w:r w:rsidRPr="0031202C">
              <w:t>Cue name</w:t>
            </w:r>
          </w:p>
        </w:tc>
        <w:tc>
          <w:tcPr>
            <w:tcW w:w="4788" w:type="dxa"/>
          </w:tcPr>
          <w:p w14:paraId="5457D6DB" w14:textId="77777777" w:rsidR="001C416B" w:rsidRPr="0031202C" w:rsidRDefault="001C416B" w:rsidP="001C416B">
            <w:pPr>
              <w:pStyle w:val="Li"/>
              <w:spacing w:after="280" w:afterAutospacing="1"/>
            </w:pPr>
            <w:r w:rsidRPr="0031202C">
              <w:t xml:space="preserve"> ambient_Lights </w:t>
            </w:r>
          </w:p>
        </w:tc>
      </w:tr>
    </w:tbl>
    <w:p w14:paraId="7EC242E9" w14:textId="77777777" w:rsidR="00F177E8" w:rsidRDefault="00F177E8" w:rsidP="00F177E8"/>
    <w:p w14:paraId="7D8DE12C" w14:textId="77777777" w:rsidR="001C416B" w:rsidRPr="0031202C" w:rsidRDefault="001C416B" w:rsidP="00F177E8">
      <w:pPr>
        <w:pStyle w:val="Heading2"/>
      </w:pPr>
      <w:bookmarkStart w:id="597" w:name="_Toc256375382"/>
      <w:r w:rsidRPr="0031202C">
        <w:t>Voiceovers:</w:t>
      </w:r>
      <w:bookmarkEnd w:id="597"/>
      <w:r w:rsidRPr="0031202C">
        <w:t xml:space="preserve"> </w:t>
      </w:r>
    </w:p>
    <w:p w14:paraId="470450D7" w14:textId="77777777" w:rsidR="001C416B" w:rsidRPr="00F177E8" w:rsidRDefault="001C416B" w:rsidP="00F177E8">
      <w:pPr>
        <w:jc w:val="center"/>
        <w:rPr>
          <w:b/>
          <w:i/>
          <w:u w:val="single"/>
        </w:rPr>
      </w:pPr>
      <w:r w:rsidRPr="00F177E8">
        <w:rPr>
          <w:b/>
          <w:i/>
          <w:u w:val="single"/>
        </w:rPr>
        <w:t>“We have a new Valedictorian.”</w:t>
      </w:r>
    </w:p>
    <w:tbl>
      <w:tblPr>
        <w:tblW w:w="0" w:type="auto"/>
        <w:tblLook w:val="04A0" w:firstRow="1" w:lastRow="0" w:firstColumn="1" w:lastColumn="0" w:noHBand="0" w:noVBand="1"/>
      </w:tblPr>
      <w:tblGrid>
        <w:gridCol w:w="4788"/>
        <w:gridCol w:w="4788"/>
      </w:tblGrid>
      <w:tr w:rsidR="001C416B" w:rsidRPr="0031202C" w14:paraId="415CA3AB" w14:textId="77777777" w:rsidTr="001C416B">
        <w:tc>
          <w:tcPr>
            <w:tcW w:w="4788" w:type="dxa"/>
          </w:tcPr>
          <w:p w14:paraId="0B9E2BB0" w14:textId="77777777" w:rsidR="001C416B" w:rsidRPr="0031202C" w:rsidRDefault="001C416B" w:rsidP="001C416B">
            <w:pPr>
              <w:pStyle w:val="Li"/>
            </w:pPr>
            <w:r w:rsidRPr="0031202C">
              <w:t>Description</w:t>
            </w:r>
          </w:p>
        </w:tc>
        <w:tc>
          <w:tcPr>
            <w:tcW w:w="4788" w:type="dxa"/>
          </w:tcPr>
          <w:p w14:paraId="4DFEC1C6" w14:textId="77777777" w:rsidR="001C416B" w:rsidRPr="0031202C" w:rsidRDefault="001C416B" w:rsidP="001C416B">
            <w:pPr>
              <w:pStyle w:val="Li"/>
            </w:pPr>
            <w:r w:rsidRPr="0031202C">
              <w:t xml:space="preserve"> This voiceover will be processed to sound as if it is coming out of a middle-quality loudspeaker. </w:t>
            </w:r>
          </w:p>
        </w:tc>
      </w:tr>
      <w:tr w:rsidR="001C416B" w:rsidRPr="0031202C" w14:paraId="081913E2" w14:textId="77777777" w:rsidTr="001C416B">
        <w:tc>
          <w:tcPr>
            <w:tcW w:w="4788" w:type="dxa"/>
          </w:tcPr>
          <w:p w14:paraId="19FFAFB0" w14:textId="77777777" w:rsidR="001C416B" w:rsidRPr="0031202C" w:rsidRDefault="001C416B" w:rsidP="001C416B">
            <w:pPr>
              <w:pStyle w:val="Li"/>
            </w:pPr>
            <w:r w:rsidRPr="0031202C">
              <w:t>Play cue</w:t>
            </w:r>
          </w:p>
        </w:tc>
        <w:tc>
          <w:tcPr>
            <w:tcW w:w="4788" w:type="dxa"/>
          </w:tcPr>
          <w:p w14:paraId="0103C13E" w14:textId="77777777" w:rsidR="001C416B" w:rsidRPr="0031202C" w:rsidRDefault="001C416B" w:rsidP="001C416B">
            <w:pPr>
              <w:pStyle w:val="Li"/>
            </w:pPr>
            <w:r w:rsidRPr="0031202C">
              <w:t xml:space="preserve"> This will be played whenever a person ascends from second place to first place. </w:t>
            </w:r>
          </w:p>
        </w:tc>
      </w:tr>
      <w:tr w:rsidR="001C416B" w:rsidRPr="0031202C" w14:paraId="252A3B86" w14:textId="77777777" w:rsidTr="001C416B">
        <w:tc>
          <w:tcPr>
            <w:tcW w:w="4788" w:type="dxa"/>
          </w:tcPr>
          <w:p w14:paraId="451C8CF5" w14:textId="77777777" w:rsidR="001C416B" w:rsidRPr="0031202C" w:rsidRDefault="001C416B" w:rsidP="001C416B">
            <w:pPr>
              <w:pStyle w:val="Li"/>
            </w:pPr>
            <w:r w:rsidRPr="0031202C">
              <w:t>Source</w:t>
            </w:r>
          </w:p>
        </w:tc>
        <w:tc>
          <w:tcPr>
            <w:tcW w:w="4788" w:type="dxa"/>
          </w:tcPr>
          <w:p w14:paraId="73587FC2" w14:textId="77777777" w:rsidR="001C416B" w:rsidRPr="0031202C" w:rsidRDefault="001C416B" w:rsidP="001C416B">
            <w:pPr>
              <w:pStyle w:val="Li"/>
            </w:pPr>
            <w:r w:rsidRPr="0031202C">
              <w:t xml:space="preserve"> Male voice actor </w:t>
            </w:r>
          </w:p>
        </w:tc>
      </w:tr>
      <w:tr w:rsidR="001C416B" w:rsidRPr="0031202C" w14:paraId="5FE111B4" w14:textId="77777777" w:rsidTr="001C416B">
        <w:tc>
          <w:tcPr>
            <w:tcW w:w="4788" w:type="dxa"/>
          </w:tcPr>
          <w:p w14:paraId="603A5BDE" w14:textId="77777777" w:rsidR="001C416B" w:rsidRPr="0031202C" w:rsidRDefault="001C416B" w:rsidP="001C416B">
            <w:pPr>
              <w:pStyle w:val="Li"/>
            </w:pPr>
            <w:r w:rsidRPr="0031202C">
              <w:t>Length</w:t>
            </w:r>
          </w:p>
        </w:tc>
        <w:tc>
          <w:tcPr>
            <w:tcW w:w="4788" w:type="dxa"/>
          </w:tcPr>
          <w:p w14:paraId="39E34BD6" w14:textId="77777777" w:rsidR="001C416B" w:rsidRPr="0031202C" w:rsidRDefault="001C416B" w:rsidP="001C416B">
            <w:pPr>
              <w:pStyle w:val="Li"/>
            </w:pPr>
            <w:r w:rsidRPr="0031202C">
              <w:t xml:space="preserve"> Depends on voice actor. </w:t>
            </w:r>
          </w:p>
        </w:tc>
      </w:tr>
      <w:tr w:rsidR="001C416B" w:rsidRPr="0031202C" w14:paraId="6CAE7530" w14:textId="77777777" w:rsidTr="001C416B">
        <w:tc>
          <w:tcPr>
            <w:tcW w:w="4788" w:type="dxa"/>
          </w:tcPr>
          <w:p w14:paraId="587112BC" w14:textId="77777777" w:rsidR="001C416B" w:rsidRPr="0031202C" w:rsidRDefault="001C416B" w:rsidP="001C416B">
            <w:pPr>
              <w:pStyle w:val="Li"/>
            </w:pPr>
            <w:r w:rsidRPr="0031202C">
              <w:t>Voice Actor</w:t>
            </w:r>
          </w:p>
        </w:tc>
        <w:tc>
          <w:tcPr>
            <w:tcW w:w="4788" w:type="dxa"/>
          </w:tcPr>
          <w:p w14:paraId="04E8A92A" w14:textId="77777777" w:rsidR="001C416B" w:rsidRPr="0031202C" w:rsidRDefault="001C416B" w:rsidP="001C416B">
            <w:pPr>
              <w:pStyle w:val="Li"/>
            </w:pPr>
            <w:r w:rsidRPr="0031202C">
              <w:t xml:space="preserve"> Male II </w:t>
            </w:r>
          </w:p>
        </w:tc>
      </w:tr>
      <w:tr w:rsidR="001C416B" w:rsidRPr="0031202C" w14:paraId="37EBED77" w14:textId="77777777" w:rsidTr="001C416B">
        <w:tc>
          <w:tcPr>
            <w:tcW w:w="4788" w:type="dxa"/>
          </w:tcPr>
          <w:p w14:paraId="7BD2B6D5" w14:textId="77777777" w:rsidR="001C416B" w:rsidRPr="0031202C" w:rsidRDefault="001C416B" w:rsidP="001C416B">
            <w:pPr>
              <w:pStyle w:val="Li"/>
            </w:pPr>
            <w:r w:rsidRPr="0031202C">
              <w:t>Loops</w:t>
            </w:r>
          </w:p>
        </w:tc>
        <w:tc>
          <w:tcPr>
            <w:tcW w:w="4788" w:type="dxa"/>
          </w:tcPr>
          <w:p w14:paraId="5DBD0815" w14:textId="77777777" w:rsidR="001C416B" w:rsidRPr="0031202C" w:rsidRDefault="001C416B" w:rsidP="001C416B">
            <w:pPr>
              <w:pStyle w:val="Li"/>
            </w:pPr>
            <w:r w:rsidRPr="0031202C">
              <w:t xml:space="preserve"> No </w:t>
            </w:r>
          </w:p>
        </w:tc>
      </w:tr>
      <w:tr w:rsidR="001C416B" w:rsidRPr="0031202C" w14:paraId="2A5F913E" w14:textId="77777777" w:rsidTr="001C416B">
        <w:tc>
          <w:tcPr>
            <w:tcW w:w="4788" w:type="dxa"/>
          </w:tcPr>
          <w:p w14:paraId="7101ADEB" w14:textId="77777777" w:rsidR="001C416B" w:rsidRPr="0031202C" w:rsidRDefault="001C416B" w:rsidP="001C416B">
            <w:pPr>
              <w:pStyle w:val="Li"/>
            </w:pPr>
            <w:r w:rsidRPr="0031202C">
              <w:t>3D positional</w:t>
            </w:r>
          </w:p>
        </w:tc>
        <w:tc>
          <w:tcPr>
            <w:tcW w:w="4788" w:type="dxa"/>
          </w:tcPr>
          <w:p w14:paraId="6879F958" w14:textId="77777777" w:rsidR="001C416B" w:rsidRPr="0031202C" w:rsidRDefault="001C416B" w:rsidP="001C416B">
            <w:pPr>
              <w:pStyle w:val="Li"/>
            </w:pPr>
            <w:r w:rsidRPr="0031202C">
              <w:t xml:space="preserve"> No </w:t>
            </w:r>
          </w:p>
        </w:tc>
      </w:tr>
      <w:tr w:rsidR="001C416B" w:rsidRPr="0031202C" w14:paraId="290E7F86" w14:textId="77777777" w:rsidTr="001C416B">
        <w:tc>
          <w:tcPr>
            <w:tcW w:w="4788" w:type="dxa"/>
          </w:tcPr>
          <w:p w14:paraId="2F53BD0F" w14:textId="77777777" w:rsidR="001C416B" w:rsidRPr="0031202C" w:rsidRDefault="001C416B" w:rsidP="001C416B">
            <w:pPr>
              <w:pStyle w:val="Li"/>
            </w:pPr>
            <w:r w:rsidRPr="0031202C">
              <w:t>Others can hear</w:t>
            </w:r>
          </w:p>
        </w:tc>
        <w:tc>
          <w:tcPr>
            <w:tcW w:w="4788" w:type="dxa"/>
          </w:tcPr>
          <w:p w14:paraId="3A88B181" w14:textId="77777777" w:rsidR="001C416B" w:rsidRPr="0031202C" w:rsidRDefault="001C416B" w:rsidP="001C416B">
            <w:pPr>
              <w:pStyle w:val="Li"/>
            </w:pPr>
            <w:r w:rsidRPr="0031202C">
              <w:t xml:space="preserve"> No </w:t>
            </w:r>
          </w:p>
        </w:tc>
      </w:tr>
      <w:tr w:rsidR="001C416B" w:rsidRPr="0031202C" w14:paraId="01AA4076" w14:textId="77777777" w:rsidTr="001C416B">
        <w:tc>
          <w:tcPr>
            <w:tcW w:w="4788" w:type="dxa"/>
          </w:tcPr>
          <w:p w14:paraId="2C3F1378" w14:textId="77777777" w:rsidR="001C416B" w:rsidRPr="0031202C" w:rsidRDefault="001C416B" w:rsidP="001C416B">
            <w:pPr>
              <w:pStyle w:val="Li"/>
            </w:pPr>
            <w:r w:rsidRPr="0031202C">
              <w:t>Filename</w:t>
            </w:r>
          </w:p>
        </w:tc>
        <w:tc>
          <w:tcPr>
            <w:tcW w:w="4788" w:type="dxa"/>
          </w:tcPr>
          <w:p w14:paraId="0ADAA9A1" w14:textId="77777777" w:rsidR="001C416B" w:rsidRPr="0031202C" w:rsidRDefault="001C416B" w:rsidP="001C416B">
            <w:pPr>
              <w:pStyle w:val="Li"/>
            </w:pPr>
            <w:r w:rsidRPr="0031202C">
              <w:t xml:space="preserve"> vo_Valedictorian.wav </w:t>
            </w:r>
          </w:p>
        </w:tc>
      </w:tr>
      <w:tr w:rsidR="001C416B" w:rsidRPr="0031202C" w14:paraId="2C65B02B" w14:textId="77777777" w:rsidTr="001C416B">
        <w:tc>
          <w:tcPr>
            <w:tcW w:w="4788" w:type="dxa"/>
          </w:tcPr>
          <w:p w14:paraId="7B77A077" w14:textId="77777777" w:rsidR="001C416B" w:rsidRPr="0031202C" w:rsidRDefault="001C416B" w:rsidP="001C416B">
            <w:pPr>
              <w:pStyle w:val="Li"/>
            </w:pPr>
            <w:r w:rsidRPr="0031202C">
              <w:t>Wavebank</w:t>
            </w:r>
          </w:p>
        </w:tc>
        <w:tc>
          <w:tcPr>
            <w:tcW w:w="4788" w:type="dxa"/>
          </w:tcPr>
          <w:p w14:paraId="3753FEE0" w14:textId="77777777" w:rsidR="001C416B" w:rsidRPr="0031202C" w:rsidRDefault="001C416B" w:rsidP="001C416B">
            <w:pPr>
              <w:pStyle w:val="Li"/>
            </w:pPr>
            <w:r w:rsidRPr="0031202C">
              <w:t xml:space="preserve"> Voiceovers.xwb </w:t>
            </w:r>
          </w:p>
        </w:tc>
      </w:tr>
      <w:tr w:rsidR="001C416B" w:rsidRPr="0031202C" w14:paraId="1CC546D7" w14:textId="77777777" w:rsidTr="001C416B">
        <w:tc>
          <w:tcPr>
            <w:tcW w:w="4788" w:type="dxa"/>
          </w:tcPr>
          <w:p w14:paraId="54241E76" w14:textId="77777777" w:rsidR="001C416B" w:rsidRPr="0031202C" w:rsidRDefault="001C416B" w:rsidP="001C416B">
            <w:pPr>
              <w:pStyle w:val="Li"/>
            </w:pPr>
            <w:r w:rsidRPr="0031202C">
              <w:t>Soundbank</w:t>
            </w:r>
          </w:p>
        </w:tc>
        <w:tc>
          <w:tcPr>
            <w:tcW w:w="4788" w:type="dxa"/>
          </w:tcPr>
          <w:p w14:paraId="08B18198" w14:textId="77777777" w:rsidR="001C416B" w:rsidRPr="0031202C" w:rsidRDefault="001C416B" w:rsidP="001C416B">
            <w:pPr>
              <w:pStyle w:val="Li"/>
            </w:pPr>
            <w:r w:rsidRPr="0031202C">
              <w:t xml:space="preserve"> Voiceovers.xsb </w:t>
            </w:r>
          </w:p>
        </w:tc>
      </w:tr>
      <w:tr w:rsidR="001C416B" w:rsidRPr="0031202C" w14:paraId="4C2E8474" w14:textId="77777777" w:rsidTr="001C416B">
        <w:tc>
          <w:tcPr>
            <w:tcW w:w="4788" w:type="dxa"/>
          </w:tcPr>
          <w:p w14:paraId="573B566F" w14:textId="77777777" w:rsidR="001C416B" w:rsidRPr="0031202C" w:rsidRDefault="001C416B" w:rsidP="001C416B">
            <w:pPr>
              <w:pStyle w:val="Li"/>
            </w:pPr>
            <w:r w:rsidRPr="0031202C">
              <w:t>Cue name</w:t>
            </w:r>
          </w:p>
        </w:tc>
        <w:tc>
          <w:tcPr>
            <w:tcW w:w="4788" w:type="dxa"/>
          </w:tcPr>
          <w:p w14:paraId="1A6FC03C" w14:textId="77777777" w:rsidR="001C416B" w:rsidRPr="0031202C" w:rsidRDefault="001C416B" w:rsidP="001C416B">
            <w:pPr>
              <w:pStyle w:val="Li"/>
            </w:pPr>
            <w:r w:rsidRPr="0031202C">
              <w:t xml:space="preserve"> vo_Valedicatorian </w:t>
            </w:r>
          </w:p>
        </w:tc>
      </w:tr>
    </w:tbl>
    <w:p w14:paraId="2F9C3AFF" w14:textId="77777777" w:rsidR="001C416B" w:rsidRPr="0031202C" w:rsidRDefault="001C416B" w:rsidP="00F177E8"/>
    <w:p w14:paraId="17900ED9" w14:textId="77777777" w:rsidR="001C416B" w:rsidRPr="00F177E8" w:rsidRDefault="001C416B" w:rsidP="00F177E8">
      <w:pPr>
        <w:jc w:val="center"/>
        <w:rPr>
          <w:b/>
          <w:i/>
          <w:u w:val="single"/>
        </w:rPr>
      </w:pPr>
      <w:r w:rsidRPr="00F177E8">
        <w:rPr>
          <w:b/>
          <w:i/>
          <w:u w:val="single"/>
        </w:rPr>
        <w:t>"The IP has captured a hill."</w:t>
      </w:r>
    </w:p>
    <w:tbl>
      <w:tblPr>
        <w:tblW w:w="0" w:type="auto"/>
        <w:tblLook w:val="04A0" w:firstRow="1" w:lastRow="0" w:firstColumn="1" w:lastColumn="0" w:noHBand="0" w:noVBand="1"/>
      </w:tblPr>
      <w:tblGrid>
        <w:gridCol w:w="4788"/>
        <w:gridCol w:w="4788"/>
      </w:tblGrid>
      <w:tr w:rsidR="001C416B" w:rsidRPr="0031202C" w14:paraId="296122DC" w14:textId="77777777" w:rsidTr="001C416B">
        <w:tc>
          <w:tcPr>
            <w:tcW w:w="4788" w:type="dxa"/>
          </w:tcPr>
          <w:p w14:paraId="0C9655E1" w14:textId="77777777" w:rsidR="001C416B" w:rsidRPr="0031202C" w:rsidRDefault="001C416B" w:rsidP="001C416B">
            <w:pPr>
              <w:pStyle w:val="Ul"/>
            </w:pPr>
            <w:r w:rsidRPr="0031202C">
              <w:t>Description</w:t>
            </w:r>
          </w:p>
        </w:tc>
        <w:tc>
          <w:tcPr>
            <w:tcW w:w="4788" w:type="dxa"/>
          </w:tcPr>
          <w:p w14:paraId="7E69514E" w14:textId="77777777" w:rsidR="001C416B" w:rsidRPr="0031202C" w:rsidRDefault="001C416B" w:rsidP="001C416B">
            <w:pPr>
              <w:pStyle w:val="Ul"/>
            </w:pPr>
            <w:r w:rsidRPr="0031202C">
              <w:t xml:space="preserve"> This voiceover will be processed to sound as if it is coming out of a middle-quality loudspeaker. </w:t>
            </w:r>
          </w:p>
        </w:tc>
      </w:tr>
      <w:tr w:rsidR="001C416B" w:rsidRPr="0031202C" w14:paraId="3F0EDDB1" w14:textId="77777777" w:rsidTr="001C416B">
        <w:tc>
          <w:tcPr>
            <w:tcW w:w="4788" w:type="dxa"/>
          </w:tcPr>
          <w:p w14:paraId="0E831FA0" w14:textId="77777777" w:rsidR="001C416B" w:rsidRPr="0031202C" w:rsidRDefault="001C416B" w:rsidP="001C416B">
            <w:pPr>
              <w:pStyle w:val="Li"/>
            </w:pPr>
            <w:r w:rsidRPr="0031202C">
              <w:t>Play cue</w:t>
            </w:r>
          </w:p>
        </w:tc>
        <w:tc>
          <w:tcPr>
            <w:tcW w:w="4788" w:type="dxa"/>
          </w:tcPr>
          <w:p w14:paraId="5760FE76" w14:textId="77777777" w:rsidR="001C416B" w:rsidRPr="0031202C" w:rsidRDefault="001C416B" w:rsidP="001C416B">
            <w:pPr>
              <w:pStyle w:val="Li"/>
            </w:pPr>
            <w:r w:rsidRPr="0031202C">
              <w:t xml:space="preserve"> This will be played whenever the IP captures a hill. </w:t>
            </w:r>
          </w:p>
        </w:tc>
      </w:tr>
      <w:tr w:rsidR="001C416B" w:rsidRPr="0031202C" w14:paraId="11C255B1" w14:textId="77777777" w:rsidTr="001C416B">
        <w:tc>
          <w:tcPr>
            <w:tcW w:w="4788" w:type="dxa"/>
          </w:tcPr>
          <w:p w14:paraId="385BAD90" w14:textId="77777777" w:rsidR="001C416B" w:rsidRPr="0031202C" w:rsidRDefault="001C416B" w:rsidP="001C416B">
            <w:pPr>
              <w:pStyle w:val="Li"/>
            </w:pPr>
            <w:r w:rsidRPr="0031202C">
              <w:t>Source</w:t>
            </w:r>
          </w:p>
        </w:tc>
        <w:tc>
          <w:tcPr>
            <w:tcW w:w="4788" w:type="dxa"/>
          </w:tcPr>
          <w:p w14:paraId="301E341F" w14:textId="77777777" w:rsidR="001C416B" w:rsidRPr="0031202C" w:rsidRDefault="001C416B" w:rsidP="001C416B">
            <w:pPr>
              <w:pStyle w:val="Li"/>
            </w:pPr>
            <w:r w:rsidRPr="0031202C">
              <w:t xml:space="preserve"> Male voice actor </w:t>
            </w:r>
          </w:p>
        </w:tc>
      </w:tr>
      <w:tr w:rsidR="001C416B" w:rsidRPr="0031202C" w14:paraId="247766D1" w14:textId="77777777" w:rsidTr="001C416B">
        <w:tc>
          <w:tcPr>
            <w:tcW w:w="4788" w:type="dxa"/>
          </w:tcPr>
          <w:p w14:paraId="675E2544" w14:textId="77777777" w:rsidR="001C416B" w:rsidRPr="0031202C" w:rsidRDefault="001C416B" w:rsidP="001C416B">
            <w:pPr>
              <w:pStyle w:val="Li"/>
            </w:pPr>
            <w:r w:rsidRPr="0031202C">
              <w:t>Length</w:t>
            </w:r>
          </w:p>
        </w:tc>
        <w:tc>
          <w:tcPr>
            <w:tcW w:w="4788" w:type="dxa"/>
          </w:tcPr>
          <w:p w14:paraId="21C883DD" w14:textId="77777777" w:rsidR="001C416B" w:rsidRPr="0031202C" w:rsidRDefault="001C416B" w:rsidP="001C416B">
            <w:pPr>
              <w:pStyle w:val="Li"/>
            </w:pPr>
            <w:r w:rsidRPr="0031202C">
              <w:t xml:space="preserve"> Depends on voice actor. </w:t>
            </w:r>
          </w:p>
        </w:tc>
      </w:tr>
      <w:tr w:rsidR="001C416B" w:rsidRPr="0031202C" w14:paraId="7D537A22" w14:textId="77777777" w:rsidTr="001C416B">
        <w:tc>
          <w:tcPr>
            <w:tcW w:w="4788" w:type="dxa"/>
          </w:tcPr>
          <w:p w14:paraId="13B015E1" w14:textId="77777777" w:rsidR="001C416B" w:rsidRPr="0031202C" w:rsidRDefault="001C416B" w:rsidP="001C416B">
            <w:pPr>
              <w:pStyle w:val="Li"/>
            </w:pPr>
            <w:r w:rsidRPr="0031202C">
              <w:t>Voice Actor</w:t>
            </w:r>
          </w:p>
        </w:tc>
        <w:tc>
          <w:tcPr>
            <w:tcW w:w="4788" w:type="dxa"/>
          </w:tcPr>
          <w:p w14:paraId="654403D2" w14:textId="77777777" w:rsidR="001C416B" w:rsidRPr="0031202C" w:rsidRDefault="001C416B" w:rsidP="001C416B">
            <w:pPr>
              <w:pStyle w:val="Li"/>
            </w:pPr>
            <w:r w:rsidRPr="0031202C">
              <w:t xml:space="preserve"> Male II </w:t>
            </w:r>
          </w:p>
        </w:tc>
      </w:tr>
      <w:tr w:rsidR="001C416B" w:rsidRPr="0031202C" w14:paraId="11D10F25" w14:textId="77777777" w:rsidTr="001C416B">
        <w:tc>
          <w:tcPr>
            <w:tcW w:w="4788" w:type="dxa"/>
          </w:tcPr>
          <w:p w14:paraId="06816B4F" w14:textId="77777777" w:rsidR="001C416B" w:rsidRPr="0031202C" w:rsidRDefault="001C416B" w:rsidP="001C416B">
            <w:pPr>
              <w:pStyle w:val="Li"/>
            </w:pPr>
            <w:r w:rsidRPr="0031202C">
              <w:t>Loops</w:t>
            </w:r>
          </w:p>
        </w:tc>
        <w:tc>
          <w:tcPr>
            <w:tcW w:w="4788" w:type="dxa"/>
          </w:tcPr>
          <w:p w14:paraId="2DFE5A0A" w14:textId="77777777" w:rsidR="001C416B" w:rsidRPr="0031202C" w:rsidRDefault="001C416B" w:rsidP="001C416B">
            <w:pPr>
              <w:pStyle w:val="Li"/>
            </w:pPr>
            <w:r w:rsidRPr="0031202C">
              <w:t xml:space="preserve"> No </w:t>
            </w:r>
          </w:p>
        </w:tc>
      </w:tr>
      <w:tr w:rsidR="001C416B" w:rsidRPr="0031202C" w14:paraId="428F56E6" w14:textId="77777777" w:rsidTr="001C416B">
        <w:tc>
          <w:tcPr>
            <w:tcW w:w="4788" w:type="dxa"/>
          </w:tcPr>
          <w:p w14:paraId="1C3ECC4B" w14:textId="77777777" w:rsidR="001C416B" w:rsidRPr="0031202C" w:rsidRDefault="001C416B" w:rsidP="001C416B">
            <w:pPr>
              <w:pStyle w:val="Li"/>
            </w:pPr>
            <w:r w:rsidRPr="0031202C">
              <w:t>3D positional</w:t>
            </w:r>
          </w:p>
        </w:tc>
        <w:tc>
          <w:tcPr>
            <w:tcW w:w="4788" w:type="dxa"/>
          </w:tcPr>
          <w:p w14:paraId="30302886" w14:textId="77777777" w:rsidR="001C416B" w:rsidRPr="0031202C" w:rsidRDefault="001C416B" w:rsidP="001C416B">
            <w:pPr>
              <w:pStyle w:val="Li"/>
            </w:pPr>
            <w:r w:rsidRPr="0031202C">
              <w:t xml:space="preserve"> No </w:t>
            </w:r>
          </w:p>
        </w:tc>
      </w:tr>
      <w:tr w:rsidR="001C416B" w:rsidRPr="0031202C" w14:paraId="33653EA2" w14:textId="77777777" w:rsidTr="001C416B">
        <w:tc>
          <w:tcPr>
            <w:tcW w:w="4788" w:type="dxa"/>
          </w:tcPr>
          <w:p w14:paraId="10059491" w14:textId="77777777" w:rsidR="001C416B" w:rsidRPr="0031202C" w:rsidRDefault="001C416B" w:rsidP="001C416B">
            <w:pPr>
              <w:pStyle w:val="Li"/>
            </w:pPr>
            <w:r w:rsidRPr="0031202C">
              <w:t>Others can hear</w:t>
            </w:r>
          </w:p>
        </w:tc>
        <w:tc>
          <w:tcPr>
            <w:tcW w:w="4788" w:type="dxa"/>
          </w:tcPr>
          <w:p w14:paraId="41213E71" w14:textId="77777777" w:rsidR="001C416B" w:rsidRPr="0031202C" w:rsidRDefault="001C416B" w:rsidP="001C416B">
            <w:pPr>
              <w:pStyle w:val="Li"/>
            </w:pPr>
            <w:r w:rsidRPr="0031202C">
              <w:t xml:space="preserve"> No </w:t>
            </w:r>
          </w:p>
        </w:tc>
      </w:tr>
      <w:tr w:rsidR="001C416B" w:rsidRPr="0031202C" w14:paraId="6705EA0D" w14:textId="77777777" w:rsidTr="001C416B">
        <w:tc>
          <w:tcPr>
            <w:tcW w:w="4788" w:type="dxa"/>
          </w:tcPr>
          <w:p w14:paraId="4E208E90" w14:textId="77777777" w:rsidR="001C416B" w:rsidRPr="0031202C" w:rsidRDefault="001C416B" w:rsidP="001C416B">
            <w:pPr>
              <w:pStyle w:val="Li"/>
            </w:pPr>
            <w:r w:rsidRPr="0031202C">
              <w:t>Filename</w:t>
            </w:r>
          </w:p>
        </w:tc>
        <w:tc>
          <w:tcPr>
            <w:tcW w:w="4788" w:type="dxa"/>
          </w:tcPr>
          <w:p w14:paraId="520A0F9D" w14:textId="77777777" w:rsidR="001C416B" w:rsidRPr="0031202C" w:rsidRDefault="001C416B" w:rsidP="001C416B">
            <w:pPr>
              <w:pStyle w:val="Li"/>
            </w:pPr>
            <w:r w:rsidRPr="0031202C">
              <w:t xml:space="preserve"> vo_HillIP.wav </w:t>
            </w:r>
          </w:p>
        </w:tc>
      </w:tr>
      <w:tr w:rsidR="001C416B" w:rsidRPr="0031202C" w14:paraId="58AE1AFE" w14:textId="77777777" w:rsidTr="001C416B">
        <w:tc>
          <w:tcPr>
            <w:tcW w:w="4788" w:type="dxa"/>
          </w:tcPr>
          <w:p w14:paraId="68F0E3C4" w14:textId="77777777" w:rsidR="001C416B" w:rsidRPr="0031202C" w:rsidRDefault="001C416B" w:rsidP="001C416B">
            <w:pPr>
              <w:pStyle w:val="Li"/>
            </w:pPr>
            <w:r w:rsidRPr="0031202C">
              <w:t>Wavebank</w:t>
            </w:r>
          </w:p>
        </w:tc>
        <w:tc>
          <w:tcPr>
            <w:tcW w:w="4788" w:type="dxa"/>
          </w:tcPr>
          <w:p w14:paraId="7C5EB762" w14:textId="77777777" w:rsidR="001C416B" w:rsidRPr="0031202C" w:rsidRDefault="001C416B" w:rsidP="001C416B">
            <w:pPr>
              <w:pStyle w:val="Li"/>
            </w:pPr>
            <w:r w:rsidRPr="0031202C">
              <w:t xml:space="preserve"> Voiceovers.xwb </w:t>
            </w:r>
          </w:p>
        </w:tc>
      </w:tr>
      <w:tr w:rsidR="001C416B" w:rsidRPr="0031202C" w14:paraId="5AE8E6D7" w14:textId="77777777" w:rsidTr="001C416B">
        <w:tc>
          <w:tcPr>
            <w:tcW w:w="4788" w:type="dxa"/>
          </w:tcPr>
          <w:p w14:paraId="2A4E6DCC" w14:textId="77777777" w:rsidR="001C416B" w:rsidRPr="0031202C" w:rsidRDefault="001C416B" w:rsidP="001C416B">
            <w:pPr>
              <w:pStyle w:val="Li"/>
            </w:pPr>
            <w:r w:rsidRPr="0031202C">
              <w:t>Soundbank</w:t>
            </w:r>
          </w:p>
        </w:tc>
        <w:tc>
          <w:tcPr>
            <w:tcW w:w="4788" w:type="dxa"/>
          </w:tcPr>
          <w:p w14:paraId="1DD6F7B0" w14:textId="77777777" w:rsidR="001C416B" w:rsidRPr="0031202C" w:rsidRDefault="001C416B" w:rsidP="001C416B">
            <w:pPr>
              <w:pStyle w:val="Li"/>
            </w:pPr>
            <w:r w:rsidRPr="0031202C">
              <w:t xml:space="preserve"> Voiceovers.xsb </w:t>
            </w:r>
          </w:p>
        </w:tc>
      </w:tr>
      <w:tr w:rsidR="001C416B" w:rsidRPr="0031202C" w14:paraId="4A8835C6" w14:textId="77777777" w:rsidTr="001C416B">
        <w:tc>
          <w:tcPr>
            <w:tcW w:w="4788" w:type="dxa"/>
          </w:tcPr>
          <w:p w14:paraId="33ECA005" w14:textId="77777777" w:rsidR="001C416B" w:rsidRPr="0031202C" w:rsidRDefault="001C416B" w:rsidP="001C416B">
            <w:pPr>
              <w:pStyle w:val="Li"/>
            </w:pPr>
            <w:r w:rsidRPr="0031202C">
              <w:t>Cue name</w:t>
            </w:r>
          </w:p>
        </w:tc>
        <w:tc>
          <w:tcPr>
            <w:tcW w:w="4788" w:type="dxa"/>
          </w:tcPr>
          <w:p w14:paraId="17C3B876" w14:textId="77777777" w:rsidR="001C416B" w:rsidRPr="0031202C" w:rsidRDefault="001C416B" w:rsidP="001C416B">
            <w:pPr>
              <w:pStyle w:val="Li"/>
            </w:pPr>
            <w:r w:rsidRPr="0031202C">
              <w:t xml:space="preserve"> vo_HillIP </w:t>
            </w:r>
          </w:p>
        </w:tc>
      </w:tr>
    </w:tbl>
    <w:p w14:paraId="6683BB87" w14:textId="77777777" w:rsidR="001C416B" w:rsidRPr="0031202C" w:rsidRDefault="001C416B" w:rsidP="00F177E8"/>
    <w:p w14:paraId="66BE18A3" w14:textId="77777777" w:rsidR="001C416B" w:rsidRPr="00F177E8" w:rsidRDefault="001C416B" w:rsidP="00F177E8">
      <w:pPr>
        <w:jc w:val="center"/>
        <w:rPr>
          <w:b/>
          <w:i/>
          <w:u w:val="single"/>
        </w:rPr>
      </w:pPr>
      <w:r w:rsidRPr="00F177E8">
        <w:rPr>
          <w:b/>
          <w:i/>
          <w:u w:val="single"/>
        </w:rPr>
        <w:t>"The ACF has captured a hill."</w:t>
      </w:r>
    </w:p>
    <w:tbl>
      <w:tblPr>
        <w:tblW w:w="0" w:type="auto"/>
        <w:tblLook w:val="04A0" w:firstRow="1" w:lastRow="0" w:firstColumn="1" w:lastColumn="0" w:noHBand="0" w:noVBand="1"/>
      </w:tblPr>
      <w:tblGrid>
        <w:gridCol w:w="4788"/>
        <w:gridCol w:w="4788"/>
      </w:tblGrid>
      <w:tr w:rsidR="001C416B" w:rsidRPr="0031202C" w14:paraId="27C4A72F" w14:textId="77777777" w:rsidTr="001C416B">
        <w:tc>
          <w:tcPr>
            <w:tcW w:w="4788" w:type="dxa"/>
          </w:tcPr>
          <w:p w14:paraId="25C402F4" w14:textId="77777777" w:rsidR="001C416B" w:rsidRPr="0031202C" w:rsidRDefault="001C416B" w:rsidP="001C416B">
            <w:pPr>
              <w:pStyle w:val="Ul"/>
              <w:spacing w:after="280" w:afterAutospacing="1"/>
            </w:pPr>
            <w:r w:rsidRPr="0031202C">
              <w:lastRenderedPageBreak/>
              <w:t>Description</w:t>
            </w:r>
          </w:p>
        </w:tc>
        <w:tc>
          <w:tcPr>
            <w:tcW w:w="4788" w:type="dxa"/>
          </w:tcPr>
          <w:p w14:paraId="6BB20708" w14:textId="77777777" w:rsidR="001C416B" w:rsidRPr="0031202C" w:rsidRDefault="001C416B" w:rsidP="001C416B">
            <w:pPr>
              <w:pStyle w:val="Ul"/>
              <w:spacing w:after="280" w:afterAutospacing="1"/>
            </w:pPr>
            <w:r w:rsidRPr="0031202C">
              <w:t xml:space="preserve"> This voiceover will be processed to sound as if it is coming out of a middle-quality loudspeaker. </w:t>
            </w:r>
          </w:p>
        </w:tc>
      </w:tr>
      <w:tr w:rsidR="001C416B" w:rsidRPr="0031202C" w14:paraId="4FAD5DFE" w14:textId="77777777" w:rsidTr="001C416B">
        <w:tc>
          <w:tcPr>
            <w:tcW w:w="4788" w:type="dxa"/>
          </w:tcPr>
          <w:p w14:paraId="3E4E717E" w14:textId="77777777" w:rsidR="001C416B" w:rsidRPr="0031202C" w:rsidRDefault="001C416B" w:rsidP="001C416B">
            <w:pPr>
              <w:pStyle w:val="Li"/>
            </w:pPr>
            <w:r w:rsidRPr="0031202C">
              <w:t>Play cue</w:t>
            </w:r>
          </w:p>
        </w:tc>
        <w:tc>
          <w:tcPr>
            <w:tcW w:w="4788" w:type="dxa"/>
          </w:tcPr>
          <w:p w14:paraId="6264CA2F" w14:textId="77777777" w:rsidR="001C416B" w:rsidRPr="0031202C" w:rsidRDefault="001C416B" w:rsidP="001C416B">
            <w:pPr>
              <w:pStyle w:val="Li"/>
            </w:pPr>
            <w:r w:rsidRPr="0031202C">
              <w:t xml:space="preserve"> This will be played whenever the ACF captures a hill. </w:t>
            </w:r>
          </w:p>
        </w:tc>
      </w:tr>
      <w:tr w:rsidR="001C416B" w:rsidRPr="0031202C" w14:paraId="26A4ECA0" w14:textId="77777777" w:rsidTr="001C416B">
        <w:tc>
          <w:tcPr>
            <w:tcW w:w="4788" w:type="dxa"/>
          </w:tcPr>
          <w:p w14:paraId="48FBA8D9" w14:textId="77777777" w:rsidR="001C416B" w:rsidRPr="0031202C" w:rsidRDefault="001C416B" w:rsidP="001C416B">
            <w:pPr>
              <w:pStyle w:val="Li"/>
            </w:pPr>
            <w:r w:rsidRPr="0031202C">
              <w:t>Source</w:t>
            </w:r>
          </w:p>
        </w:tc>
        <w:tc>
          <w:tcPr>
            <w:tcW w:w="4788" w:type="dxa"/>
          </w:tcPr>
          <w:p w14:paraId="798962EC" w14:textId="77777777" w:rsidR="001C416B" w:rsidRPr="0031202C" w:rsidRDefault="001C416B" w:rsidP="001C416B">
            <w:pPr>
              <w:pStyle w:val="Li"/>
            </w:pPr>
            <w:r w:rsidRPr="0031202C">
              <w:t xml:space="preserve"> Male voice actor </w:t>
            </w:r>
          </w:p>
        </w:tc>
      </w:tr>
      <w:tr w:rsidR="001C416B" w:rsidRPr="0031202C" w14:paraId="21E644AC" w14:textId="77777777" w:rsidTr="001C416B">
        <w:tc>
          <w:tcPr>
            <w:tcW w:w="4788" w:type="dxa"/>
          </w:tcPr>
          <w:p w14:paraId="20167764" w14:textId="77777777" w:rsidR="001C416B" w:rsidRPr="0031202C" w:rsidRDefault="001C416B" w:rsidP="001C416B">
            <w:pPr>
              <w:pStyle w:val="Li"/>
            </w:pPr>
            <w:r w:rsidRPr="0031202C">
              <w:t>Length</w:t>
            </w:r>
          </w:p>
        </w:tc>
        <w:tc>
          <w:tcPr>
            <w:tcW w:w="4788" w:type="dxa"/>
          </w:tcPr>
          <w:p w14:paraId="18EEF2D3" w14:textId="77777777" w:rsidR="001C416B" w:rsidRPr="0031202C" w:rsidRDefault="001C416B" w:rsidP="001C416B">
            <w:pPr>
              <w:pStyle w:val="Li"/>
            </w:pPr>
            <w:r w:rsidRPr="0031202C">
              <w:t xml:space="preserve"> Depends on voice actor. </w:t>
            </w:r>
          </w:p>
        </w:tc>
      </w:tr>
      <w:tr w:rsidR="001C416B" w:rsidRPr="0031202C" w14:paraId="71D4E75B" w14:textId="77777777" w:rsidTr="001C416B">
        <w:tc>
          <w:tcPr>
            <w:tcW w:w="4788" w:type="dxa"/>
          </w:tcPr>
          <w:p w14:paraId="19E540EB" w14:textId="77777777" w:rsidR="001C416B" w:rsidRPr="0031202C" w:rsidRDefault="001C416B" w:rsidP="001C416B">
            <w:pPr>
              <w:pStyle w:val="Li"/>
            </w:pPr>
            <w:r w:rsidRPr="0031202C">
              <w:t>Voice Actor</w:t>
            </w:r>
          </w:p>
        </w:tc>
        <w:tc>
          <w:tcPr>
            <w:tcW w:w="4788" w:type="dxa"/>
          </w:tcPr>
          <w:p w14:paraId="0AF84753" w14:textId="77777777" w:rsidR="001C416B" w:rsidRPr="0031202C" w:rsidRDefault="001C416B" w:rsidP="001C416B">
            <w:pPr>
              <w:pStyle w:val="Li"/>
            </w:pPr>
            <w:r w:rsidRPr="0031202C">
              <w:t xml:space="preserve"> Male II </w:t>
            </w:r>
          </w:p>
        </w:tc>
      </w:tr>
      <w:tr w:rsidR="001C416B" w:rsidRPr="0031202C" w14:paraId="648F28F2" w14:textId="77777777" w:rsidTr="001C416B">
        <w:tc>
          <w:tcPr>
            <w:tcW w:w="4788" w:type="dxa"/>
          </w:tcPr>
          <w:p w14:paraId="0FBC94B5" w14:textId="77777777" w:rsidR="001C416B" w:rsidRPr="0031202C" w:rsidRDefault="001C416B" w:rsidP="001C416B">
            <w:pPr>
              <w:pStyle w:val="Li"/>
            </w:pPr>
            <w:r w:rsidRPr="0031202C">
              <w:t>Loops</w:t>
            </w:r>
          </w:p>
        </w:tc>
        <w:tc>
          <w:tcPr>
            <w:tcW w:w="4788" w:type="dxa"/>
          </w:tcPr>
          <w:p w14:paraId="50A1A6F7" w14:textId="77777777" w:rsidR="001C416B" w:rsidRPr="0031202C" w:rsidRDefault="001C416B" w:rsidP="001C416B">
            <w:pPr>
              <w:pStyle w:val="Li"/>
            </w:pPr>
            <w:r w:rsidRPr="0031202C">
              <w:t xml:space="preserve"> No </w:t>
            </w:r>
          </w:p>
        </w:tc>
      </w:tr>
      <w:tr w:rsidR="001C416B" w:rsidRPr="0031202C" w14:paraId="74EA2E5A" w14:textId="77777777" w:rsidTr="001C416B">
        <w:tc>
          <w:tcPr>
            <w:tcW w:w="4788" w:type="dxa"/>
          </w:tcPr>
          <w:p w14:paraId="6322B63C" w14:textId="77777777" w:rsidR="001C416B" w:rsidRPr="0031202C" w:rsidRDefault="001C416B" w:rsidP="001C416B">
            <w:pPr>
              <w:pStyle w:val="Li"/>
            </w:pPr>
            <w:r w:rsidRPr="0031202C">
              <w:t>3D positional</w:t>
            </w:r>
          </w:p>
        </w:tc>
        <w:tc>
          <w:tcPr>
            <w:tcW w:w="4788" w:type="dxa"/>
          </w:tcPr>
          <w:p w14:paraId="45B61255" w14:textId="77777777" w:rsidR="001C416B" w:rsidRPr="0031202C" w:rsidRDefault="001C416B" w:rsidP="001C416B">
            <w:pPr>
              <w:pStyle w:val="Li"/>
            </w:pPr>
            <w:r w:rsidRPr="0031202C">
              <w:t xml:space="preserve"> No </w:t>
            </w:r>
          </w:p>
        </w:tc>
      </w:tr>
      <w:tr w:rsidR="001C416B" w:rsidRPr="0031202C" w14:paraId="7838A418" w14:textId="77777777" w:rsidTr="001C416B">
        <w:tc>
          <w:tcPr>
            <w:tcW w:w="4788" w:type="dxa"/>
          </w:tcPr>
          <w:p w14:paraId="57012CFA" w14:textId="77777777" w:rsidR="001C416B" w:rsidRPr="0031202C" w:rsidRDefault="001C416B" w:rsidP="001C416B">
            <w:pPr>
              <w:pStyle w:val="Li"/>
            </w:pPr>
            <w:r w:rsidRPr="0031202C">
              <w:t>Others can hear</w:t>
            </w:r>
          </w:p>
        </w:tc>
        <w:tc>
          <w:tcPr>
            <w:tcW w:w="4788" w:type="dxa"/>
          </w:tcPr>
          <w:p w14:paraId="63275D71" w14:textId="77777777" w:rsidR="001C416B" w:rsidRPr="0031202C" w:rsidRDefault="001C416B" w:rsidP="001C416B">
            <w:pPr>
              <w:pStyle w:val="Li"/>
            </w:pPr>
            <w:r w:rsidRPr="0031202C">
              <w:t xml:space="preserve"> No </w:t>
            </w:r>
          </w:p>
        </w:tc>
      </w:tr>
      <w:tr w:rsidR="001C416B" w:rsidRPr="0031202C" w14:paraId="71A13632" w14:textId="77777777" w:rsidTr="001C416B">
        <w:tc>
          <w:tcPr>
            <w:tcW w:w="4788" w:type="dxa"/>
          </w:tcPr>
          <w:p w14:paraId="2FFC2A13" w14:textId="77777777" w:rsidR="001C416B" w:rsidRPr="0031202C" w:rsidRDefault="001C416B" w:rsidP="001C416B">
            <w:pPr>
              <w:pStyle w:val="Li"/>
            </w:pPr>
            <w:r w:rsidRPr="0031202C">
              <w:t>Filename</w:t>
            </w:r>
          </w:p>
        </w:tc>
        <w:tc>
          <w:tcPr>
            <w:tcW w:w="4788" w:type="dxa"/>
          </w:tcPr>
          <w:p w14:paraId="77E6F064" w14:textId="77777777" w:rsidR="001C416B" w:rsidRPr="0031202C" w:rsidRDefault="001C416B" w:rsidP="001C416B">
            <w:pPr>
              <w:pStyle w:val="Li"/>
            </w:pPr>
            <w:r w:rsidRPr="0031202C">
              <w:t xml:space="preserve"> vo_HillACF.wav </w:t>
            </w:r>
          </w:p>
        </w:tc>
      </w:tr>
      <w:tr w:rsidR="001C416B" w:rsidRPr="0031202C" w14:paraId="36ACA449" w14:textId="77777777" w:rsidTr="001C416B">
        <w:tc>
          <w:tcPr>
            <w:tcW w:w="4788" w:type="dxa"/>
          </w:tcPr>
          <w:p w14:paraId="50A8FE65" w14:textId="77777777" w:rsidR="001C416B" w:rsidRPr="0031202C" w:rsidRDefault="001C416B" w:rsidP="001C416B">
            <w:pPr>
              <w:pStyle w:val="Li"/>
            </w:pPr>
            <w:r w:rsidRPr="0031202C">
              <w:t>Wavebank</w:t>
            </w:r>
          </w:p>
        </w:tc>
        <w:tc>
          <w:tcPr>
            <w:tcW w:w="4788" w:type="dxa"/>
          </w:tcPr>
          <w:p w14:paraId="7E34479F" w14:textId="77777777" w:rsidR="001C416B" w:rsidRPr="0031202C" w:rsidRDefault="001C416B" w:rsidP="001C416B">
            <w:pPr>
              <w:pStyle w:val="Li"/>
            </w:pPr>
            <w:r w:rsidRPr="0031202C">
              <w:t xml:space="preserve"> Voiceovers.xwb </w:t>
            </w:r>
          </w:p>
        </w:tc>
      </w:tr>
      <w:tr w:rsidR="001C416B" w:rsidRPr="0031202C" w14:paraId="477C8CD2" w14:textId="77777777" w:rsidTr="001C416B">
        <w:tc>
          <w:tcPr>
            <w:tcW w:w="4788" w:type="dxa"/>
          </w:tcPr>
          <w:p w14:paraId="18275239" w14:textId="77777777" w:rsidR="001C416B" w:rsidRPr="0031202C" w:rsidRDefault="001C416B" w:rsidP="001C416B">
            <w:pPr>
              <w:pStyle w:val="Li"/>
            </w:pPr>
            <w:r w:rsidRPr="0031202C">
              <w:t>Soundbank</w:t>
            </w:r>
          </w:p>
        </w:tc>
        <w:tc>
          <w:tcPr>
            <w:tcW w:w="4788" w:type="dxa"/>
          </w:tcPr>
          <w:p w14:paraId="378A160C" w14:textId="77777777" w:rsidR="001C416B" w:rsidRPr="0031202C" w:rsidRDefault="001C416B" w:rsidP="001C416B">
            <w:pPr>
              <w:pStyle w:val="Li"/>
            </w:pPr>
            <w:r w:rsidRPr="0031202C">
              <w:t xml:space="preserve"> Voiceovers.xsb </w:t>
            </w:r>
          </w:p>
        </w:tc>
      </w:tr>
      <w:tr w:rsidR="001C416B" w:rsidRPr="0031202C" w14:paraId="50EB8955" w14:textId="77777777" w:rsidTr="001C416B">
        <w:tc>
          <w:tcPr>
            <w:tcW w:w="4788" w:type="dxa"/>
          </w:tcPr>
          <w:p w14:paraId="1033328D" w14:textId="77777777" w:rsidR="001C416B" w:rsidRPr="0031202C" w:rsidRDefault="001C416B" w:rsidP="001C416B">
            <w:pPr>
              <w:pStyle w:val="Li"/>
              <w:spacing w:after="280" w:afterAutospacing="1"/>
            </w:pPr>
            <w:r w:rsidRPr="0031202C">
              <w:t>Cue name</w:t>
            </w:r>
          </w:p>
        </w:tc>
        <w:tc>
          <w:tcPr>
            <w:tcW w:w="4788" w:type="dxa"/>
          </w:tcPr>
          <w:p w14:paraId="17271208" w14:textId="77777777" w:rsidR="001C416B" w:rsidRPr="0031202C" w:rsidRDefault="001C416B" w:rsidP="001C416B">
            <w:pPr>
              <w:pStyle w:val="Li"/>
              <w:spacing w:after="280" w:afterAutospacing="1"/>
            </w:pPr>
            <w:r w:rsidRPr="0031202C">
              <w:t xml:space="preserve"> vo_HillACF </w:t>
            </w:r>
          </w:p>
        </w:tc>
      </w:tr>
    </w:tbl>
    <w:p w14:paraId="77006634" w14:textId="77777777" w:rsidR="001C416B" w:rsidRPr="0031202C" w:rsidRDefault="001C416B" w:rsidP="00A60601"/>
    <w:p w14:paraId="655DE168" w14:textId="77777777" w:rsidR="001C416B" w:rsidRPr="00505D0D" w:rsidRDefault="001C416B" w:rsidP="00505D0D">
      <w:pPr>
        <w:jc w:val="center"/>
        <w:rPr>
          <w:b/>
          <w:i/>
          <w:u w:val="single"/>
        </w:rPr>
      </w:pPr>
      <w:r w:rsidRPr="00505D0D">
        <w:rPr>
          <w:b/>
          <w:i/>
          <w:u w:val="single"/>
        </w:rPr>
        <w:t>"The IP has reached a checkpoint."</w:t>
      </w:r>
    </w:p>
    <w:tbl>
      <w:tblPr>
        <w:tblW w:w="0" w:type="auto"/>
        <w:tblLook w:val="04A0" w:firstRow="1" w:lastRow="0" w:firstColumn="1" w:lastColumn="0" w:noHBand="0" w:noVBand="1"/>
      </w:tblPr>
      <w:tblGrid>
        <w:gridCol w:w="4788"/>
        <w:gridCol w:w="4788"/>
      </w:tblGrid>
      <w:tr w:rsidR="001C416B" w:rsidRPr="0031202C" w14:paraId="1F7BFF94" w14:textId="77777777" w:rsidTr="001C416B">
        <w:tc>
          <w:tcPr>
            <w:tcW w:w="4788" w:type="dxa"/>
          </w:tcPr>
          <w:p w14:paraId="5D9D5109" w14:textId="77777777" w:rsidR="001C416B" w:rsidRPr="0031202C" w:rsidRDefault="001C416B" w:rsidP="001C416B">
            <w:pPr>
              <w:pStyle w:val="Ul"/>
              <w:spacing w:after="280" w:afterAutospacing="1"/>
            </w:pPr>
            <w:r w:rsidRPr="0031202C">
              <w:t>Description</w:t>
            </w:r>
          </w:p>
        </w:tc>
        <w:tc>
          <w:tcPr>
            <w:tcW w:w="4788" w:type="dxa"/>
          </w:tcPr>
          <w:p w14:paraId="773AA294" w14:textId="77777777" w:rsidR="001C416B" w:rsidRPr="0031202C" w:rsidRDefault="001C416B" w:rsidP="001C416B">
            <w:pPr>
              <w:pStyle w:val="Ul"/>
              <w:spacing w:after="280" w:afterAutospacing="1"/>
            </w:pPr>
            <w:r w:rsidRPr="0031202C">
              <w:t xml:space="preserve"> This voiceover will be processed to sound as if it is coming out of a middle-quality loudspeaker. </w:t>
            </w:r>
          </w:p>
        </w:tc>
      </w:tr>
      <w:tr w:rsidR="001C416B" w:rsidRPr="0031202C" w14:paraId="081E76A1" w14:textId="77777777" w:rsidTr="001C416B">
        <w:tc>
          <w:tcPr>
            <w:tcW w:w="4788" w:type="dxa"/>
          </w:tcPr>
          <w:p w14:paraId="73089552" w14:textId="77777777" w:rsidR="001C416B" w:rsidRPr="0031202C" w:rsidRDefault="001C416B" w:rsidP="001C416B">
            <w:pPr>
              <w:pStyle w:val="Li"/>
            </w:pPr>
            <w:r w:rsidRPr="0031202C">
              <w:t>Play cue</w:t>
            </w:r>
          </w:p>
        </w:tc>
        <w:tc>
          <w:tcPr>
            <w:tcW w:w="4788" w:type="dxa"/>
          </w:tcPr>
          <w:p w14:paraId="2B5572B6" w14:textId="77777777" w:rsidR="001C416B" w:rsidRPr="0031202C" w:rsidRDefault="001C416B" w:rsidP="001C416B">
            <w:pPr>
              <w:pStyle w:val="Li"/>
            </w:pPr>
            <w:r w:rsidRPr="0031202C">
              <w:t xml:space="preserve"> This will be played whenever the IP brings the flag to a checkpoint. </w:t>
            </w:r>
          </w:p>
        </w:tc>
      </w:tr>
      <w:tr w:rsidR="001C416B" w:rsidRPr="0031202C" w14:paraId="38938113" w14:textId="77777777" w:rsidTr="001C416B">
        <w:tc>
          <w:tcPr>
            <w:tcW w:w="4788" w:type="dxa"/>
          </w:tcPr>
          <w:p w14:paraId="13B9AF0B" w14:textId="77777777" w:rsidR="001C416B" w:rsidRPr="0031202C" w:rsidRDefault="001C416B" w:rsidP="001C416B">
            <w:pPr>
              <w:pStyle w:val="Li"/>
            </w:pPr>
            <w:r w:rsidRPr="0031202C">
              <w:t>Source</w:t>
            </w:r>
          </w:p>
        </w:tc>
        <w:tc>
          <w:tcPr>
            <w:tcW w:w="4788" w:type="dxa"/>
          </w:tcPr>
          <w:p w14:paraId="557D0772" w14:textId="77777777" w:rsidR="001C416B" w:rsidRPr="0031202C" w:rsidRDefault="001C416B" w:rsidP="001C416B">
            <w:pPr>
              <w:pStyle w:val="Li"/>
            </w:pPr>
            <w:r w:rsidRPr="0031202C">
              <w:t xml:space="preserve"> Male voice actor </w:t>
            </w:r>
          </w:p>
        </w:tc>
      </w:tr>
      <w:tr w:rsidR="001C416B" w:rsidRPr="0031202C" w14:paraId="2444E953" w14:textId="77777777" w:rsidTr="001C416B">
        <w:tc>
          <w:tcPr>
            <w:tcW w:w="4788" w:type="dxa"/>
          </w:tcPr>
          <w:p w14:paraId="0DCB7585" w14:textId="77777777" w:rsidR="001C416B" w:rsidRPr="0031202C" w:rsidRDefault="001C416B" w:rsidP="001C416B">
            <w:pPr>
              <w:pStyle w:val="Li"/>
            </w:pPr>
            <w:r w:rsidRPr="0031202C">
              <w:t>Length</w:t>
            </w:r>
          </w:p>
        </w:tc>
        <w:tc>
          <w:tcPr>
            <w:tcW w:w="4788" w:type="dxa"/>
          </w:tcPr>
          <w:p w14:paraId="51682AF5" w14:textId="77777777" w:rsidR="001C416B" w:rsidRPr="0031202C" w:rsidRDefault="001C416B" w:rsidP="001C416B">
            <w:pPr>
              <w:pStyle w:val="Li"/>
            </w:pPr>
            <w:r w:rsidRPr="0031202C">
              <w:t xml:space="preserve"> Depends on voice actor. </w:t>
            </w:r>
          </w:p>
        </w:tc>
      </w:tr>
      <w:tr w:rsidR="001C416B" w:rsidRPr="0031202C" w14:paraId="15B416A7" w14:textId="77777777" w:rsidTr="001C416B">
        <w:tc>
          <w:tcPr>
            <w:tcW w:w="4788" w:type="dxa"/>
          </w:tcPr>
          <w:p w14:paraId="02B7D359" w14:textId="77777777" w:rsidR="001C416B" w:rsidRPr="0031202C" w:rsidRDefault="001C416B" w:rsidP="001C416B">
            <w:pPr>
              <w:pStyle w:val="Li"/>
            </w:pPr>
            <w:r w:rsidRPr="0031202C">
              <w:t>Voice Actor</w:t>
            </w:r>
          </w:p>
        </w:tc>
        <w:tc>
          <w:tcPr>
            <w:tcW w:w="4788" w:type="dxa"/>
          </w:tcPr>
          <w:p w14:paraId="6133A7AA" w14:textId="77777777" w:rsidR="001C416B" w:rsidRPr="0031202C" w:rsidRDefault="001C416B" w:rsidP="001C416B">
            <w:pPr>
              <w:pStyle w:val="Li"/>
            </w:pPr>
            <w:r w:rsidRPr="0031202C">
              <w:t xml:space="preserve"> Male II </w:t>
            </w:r>
          </w:p>
        </w:tc>
      </w:tr>
      <w:tr w:rsidR="001C416B" w:rsidRPr="0031202C" w14:paraId="46D54A1C" w14:textId="77777777" w:rsidTr="001C416B">
        <w:tc>
          <w:tcPr>
            <w:tcW w:w="4788" w:type="dxa"/>
          </w:tcPr>
          <w:p w14:paraId="38D5D2BE" w14:textId="77777777" w:rsidR="001C416B" w:rsidRPr="0031202C" w:rsidRDefault="001C416B" w:rsidP="001C416B">
            <w:pPr>
              <w:pStyle w:val="Li"/>
            </w:pPr>
            <w:r w:rsidRPr="0031202C">
              <w:t>Loops</w:t>
            </w:r>
          </w:p>
        </w:tc>
        <w:tc>
          <w:tcPr>
            <w:tcW w:w="4788" w:type="dxa"/>
          </w:tcPr>
          <w:p w14:paraId="7E02A733" w14:textId="77777777" w:rsidR="001C416B" w:rsidRPr="0031202C" w:rsidRDefault="001C416B" w:rsidP="001C416B">
            <w:pPr>
              <w:pStyle w:val="Li"/>
            </w:pPr>
            <w:r w:rsidRPr="0031202C">
              <w:t xml:space="preserve"> No </w:t>
            </w:r>
          </w:p>
        </w:tc>
      </w:tr>
      <w:tr w:rsidR="001C416B" w:rsidRPr="0031202C" w14:paraId="6267630B" w14:textId="77777777" w:rsidTr="001C416B">
        <w:tc>
          <w:tcPr>
            <w:tcW w:w="4788" w:type="dxa"/>
          </w:tcPr>
          <w:p w14:paraId="7F88F44D" w14:textId="77777777" w:rsidR="001C416B" w:rsidRPr="0031202C" w:rsidRDefault="001C416B" w:rsidP="001C416B">
            <w:pPr>
              <w:pStyle w:val="Li"/>
            </w:pPr>
            <w:r w:rsidRPr="0031202C">
              <w:t>3D positional</w:t>
            </w:r>
          </w:p>
        </w:tc>
        <w:tc>
          <w:tcPr>
            <w:tcW w:w="4788" w:type="dxa"/>
          </w:tcPr>
          <w:p w14:paraId="44112FE6" w14:textId="77777777" w:rsidR="001C416B" w:rsidRPr="0031202C" w:rsidRDefault="001C416B" w:rsidP="001C416B">
            <w:pPr>
              <w:pStyle w:val="Li"/>
            </w:pPr>
            <w:r w:rsidRPr="0031202C">
              <w:t xml:space="preserve"> No </w:t>
            </w:r>
          </w:p>
        </w:tc>
      </w:tr>
      <w:tr w:rsidR="001C416B" w:rsidRPr="0031202C" w14:paraId="488275EC" w14:textId="77777777" w:rsidTr="001C416B">
        <w:tc>
          <w:tcPr>
            <w:tcW w:w="4788" w:type="dxa"/>
          </w:tcPr>
          <w:p w14:paraId="334F8AB1" w14:textId="77777777" w:rsidR="001C416B" w:rsidRPr="0031202C" w:rsidRDefault="001C416B" w:rsidP="001C416B">
            <w:pPr>
              <w:pStyle w:val="Li"/>
            </w:pPr>
            <w:r w:rsidRPr="0031202C">
              <w:t>Others can hear</w:t>
            </w:r>
          </w:p>
        </w:tc>
        <w:tc>
          <w:tcPr>
            <w:tcW w:w="4788" w:type="dxa"/>
          </w:tcPr>
          <w:p w14:paraId="0D887F25" w14:textId="77777777" w:rsidR="001C416B" w:rsidRPr="0031202C" w:rsidRDefault="001C416B" w:rsidP="001C416B">
            <w:pPr>
              <w:pStyle w:val="Li"/>
            </w:pPr>
            <w:r w:rsidRPr="0031202C">
              <w:t xml:space="preserve"> No </w:t>
            </w:r>
          </w:p>
        </w:tc>
      </w:tr>
      <w:tr w:rsidR="001C416B" w:rsidRPr="0031202C" w14:paraId="46816354" w14:textId="77777777" w:rsidTr="001C416B">
        <w:tc>
          <w:tcPr>
            <w:tcW w:w="4788" w:type="dxa"/>
          </w:tcPr>
          <w:p w14:paraId="4FF2C383" w14:textId="77777777" w:rsidR="001C416B" w:rsidRPr="0031202C" w:rsidRDefault="001C416B" w:rsidP="001C416B">
            <w:pPr>
              <w:pStyle w:val="Ul"/>
            </w:pPr>
            <w:r w:rsidRPr="0031202C">
              <w:t>Filename</w:t>
            </w:r>
          </w:p>
        </w:tc>
        <w:tc>
          <w:tcPr>
            <w:tcW w:w="4788" w:type="dxa"/>
          </w:tcPr>
          <w:p w14:paraId="2F435E32" w14:textId="77777777" w:rsidR="001C416B" w:rsidRPr="0031202C" w:rsidRDefault="001C416B" w:rsidP="001C416B">
            <w:pPr>
              <w:pStyle w:val="Ul"/>
            </w:pPr>
            <w:r w:rsidRPr="0031202C">
              <w:t xml:space="preserve"> vo_CheckpointIP.wav </w:t>
            </w:r>
          </w:p>
        </w:tc>
      </w:tr>
      <w:tr w:rsidR="001C416B" w:rsidRPr="0031202C" w14:paraId="31D8F183" w14:textId="77777777" w:rsidTr="001C416B">
        <w:tc>
          <w:tcPr>
            <w:tcW w:w="4788" w:type="dxa"/>
          </w:tcPr>
          <w:p w14:paraId="6CCC6C13" w14:textId="77777777" w:rsidR="001C416B" w:rsidRPr="0031202C" w:rsidRDefault="001C416B" w:rsidP="001C416B">
            <w:pPr>
              <w:pStyle w:val="Li"/>
            </w:pPr>
            <w:r w:rsidRPr="0031202C">
              <w:t>Wavebank</w:t>
            </w:r>
          </w:p>
        </w:tc>
        <w:tc>
          <w:tcPr>
            <w:tcW w:w="4788" w:type="dxa"/>
          </w:tcPr>
          <w:p w14:paraId="795AF794" w14:textId="77777777" w:rsidR="001C416B" w:rsidRPr="0031202C" w:rsidRDefault="001C416B" w:rsidP="001C416B">
            <w:pPr>
              <w:pStyle w:val="Li"/>
            </w:pPr>
            <w:r w:rsidRPr="0031202C">
              <w:t xml:space="preserve"> Voiceovers.xwb </w:t>
            </w:r>
          </w:p>
        </w:tc>
      </w:tr>
      <w:tr w:rsidR="001C416B" w:rsidRPr="0031202C" w14:paraId="5015A973" w14:textId="77777777" w:rsidTr="001C416B">
        <w:tc>
          <w:tcPr>
            <w:tcW w:w="4788" w:type="dxa"/>
          </w:tcPr>
          <w:p w14:paraId="6AB5F518" w14:textId="77777777" w:rsidR="001C416B" w:rsidRPr="0031202C" w:rsidRDefault="001C416B" w:rsidP="001C416B">
            <w:pPr>
              <w:pStyle w:val="Li"/>
            </w:pPr>
            <w:r w:rsidRPr="0031202C">
              <w:t>Soundbank</w:t>
            </w:r>
          </w:p>
        </w:tc>
        <w:tc>
          <w:tcPr>
            <w:tcW w:w="4788" w:type="dxa"/>
          </w:tcPr>
          <w:p w14:paraId="618896FF" w14:textId="77777777" w:rsidR="001C416B" w:rsidRPr="0031202C" w:rsidRDefault="001C416B" w:rsidP="001C416B">
            <w:pPr>
              <w:pStyle w:val="Li"/>
            </w:pPr>
            <w:r w:rsidRPr="0031202C">
              <w:t xml:space="preserve"> Voiceovers.xsb </w:t>
            </w:r>
          </w:p>
        </w:tc>
      </w:tr>
      <w:tr w:rsidR="001C416B" w:rsidRPr="0031202C" w14:paraId="07C71CFC" w14:textId="77777777" w:rsidTr="001C416B">
        <w:tc>
          <w:tcPr>
            <w:tcW w:w="4788" w:type="dxa"/>
          </w:tcPr>
          <w:p w14:paraId="6A12816F" w14:textId="77777777" w:rsidR="001C416B" w:rsidRPr="0031202C" w:rsidRDefault="001C416B" w:rsidP="001C416B">
            <w:pPr>
              <w:pStyle w:val="Li"/>
              <w:spacing w:after="280" w:afterAutospacing="1"/>
            </w:pPr>
            <w:r w:rsidRPr="0031202C">
              <w:t>Cue name</w:t>
            </w:r>
          </w:p>
        </w:tc>
        <w:tc>
          <w:tcPr>
            <w:tcW w:w="4788" w:type="dxa"/>
          </w:tcPr>
          <w:p w14:paraId="62FC654D" w14:textId="77777777" w:rsidR="001C416B" w:rsidRPr="0031202C" w:rsidRDefault="001C416B" w:rsidP="001C416B">
            <w:pPr>
              <w:pStyle w:val="Li"/>
              <w:spacing w:after="280" w:afterAutospacing="1"/>
            </w:pPr>
            <w:r w:rsidRPr="0031202C">
              <w:t xml:space="preserve"> vo_CheckpointIP </w:t>
            </w:r>
          </w:p>
        </w:tc>
      </w:tr>
    </w:tbl>
    <w:p w14:paraId="7CAF9322" w14:textId="77777777" w:rsidR="001C416B" w:rsidRPr="0031202C" w:rsidRDefault="001C416B" w:rsidP="00505D0D"/>
    <w:p w14:paraId="76AC8A44" w14:textId="77777777" w:rsidR="001C416B" w:rsidRPr="00505D0D" w:rsidRDefault="001C416B" w:rsidP="00505D0D">
      <w:pPr>
        <w:jc w:val="center"/>
        <w:rPr>
          <w:b/>
          <w:i/>
          <w:u w:val="single"/>
        </w:rPr>
      </w:pPr>
      <w:r w:rsidRPr="00505D0D">
        <w:rPr>
          <w:b/>
          <w:i/>
          <w:u w:val="single"/>
        </w:rPr>
        <w:t>"The ACF has reached a checkpoint."</w:t>
      </w:r>
    </w:p>
    <w:tbl>
      <w:tblPr>
        <w:tblW w:w="0" w:type="auto"/>
        <w:tblLook w:val="04A0" w:firstRow="1" w:lastRow="0" w:firstColumn="1" w:lastColumn="0" w:noHBand="0" w:noVBand="1"/>
      </w:tblPr>
      <w:tblGrid>
        <w:gridCol w:w="4788"/>
        <w:gridCol w:w="4788"/>
      </w:tblGrid>
      <w:tr w:rsidR="001C416B" w:rsidRPr="0031202C" w14:paraId="0CE0563E" w14:textId="77777777" w:rsidTr="001C416B">
        <w:tc>
          <w:tcPr>
            <w:tcW w:w="4788" w:type="dxa"/>
          </w:tcPr>
          <w:p w14:paraId="544149C3" w14:textId="77777777" w:rsidR="001C416B" w:rsidRPr="0031202C" w:rsidRDefault="001C416B" w:rsidP="001C416B">
            <w:pPr>
              <w:pStyle w:val="Ul"/>
              <w:spacing w:after="280" w:afterAutospacing="1"/>
            </w:pPr>
            <w:r w:rsidRPr="0031202C">
              <w:t>Description</w:t>
            </w:r>
          </w:p>
        </w:tc>
        <w:tc>
          <w:tcPr>
            <w:tcW w:w="4788" w:type="dxa"/>
          </w:tcPr>
          <w:p w14:paraId="67B7AFCE" w14:textId="77777777" w:rsidR="001C416B" w:rsidRPr="0031202C" w:rsidRDefault="001C416B" w:rsidP="001C416B">
            <w:pPr>
              <w:pStyle w:val="Ul"/>
              <w:spacing w:after="280" w:afterAutospacing="1"/>
            </w:pPr>
            <w:r w:rsidRPr="0031202C">
              <w:t xml:space="preserve"> This voiceover will be processed to sound as if it is coming out of a middle-quality loudspeaker. </w:t>
            </w:r>
          </w:p>
        </w:tc>
      </w:tr>
      <w:tr w:rsidR="001C416B" w:rsidRPr="0031202C" w14:paraId="1E4D0A92" w14:textId="77777777" w:rsidTr="001C416B">
        <w:tc>
          <w:tcPr>
            <w:tcW w:w="4788" w:type="dxa"/>
          </w:tcPr>
          <w:p w14:paraId="15594B4A" w14:textId="77777777" w:rsidR="001C416B" w:rsidRPr="0031202C" w:rsidRDefault="001C416B" w:rsidP="001C416B">
            <w:pPr>
              <w:pStyle w:val="Li"/>
            </w:pPr>
            <w:r w:rsidRPr="0031202C">
              <w:t>Play cue</w:t>
            </w:r>
          </w:p>
        </w:tc>
        <w:tc>
          <w:tcPr>
            <w:tcW w:w="4788" w:type="dxa"/>
          </w:tcPr>
          <w:p w14:paraId="1DAA034B" w14:textId="77777777" w:rsidR="001C416B" w:rsidRPr="0031202C" w:rsidRDefault="001C416B" w:rsidP="001C416B">
            <w:pPr>
              <w:pStyle w:val="Li"/>
            </w:pPr>
            <w:r w:rsidRPr="0031202C">
              <w:t xml:space="preserve"> This will be played whenever the ACF brings a flag to a checkpoint. </w:t>
            </w:r>
          </w:p>
        </w:tc>
      </w:tr>
      <w:tr w:rsidR="001C416B" w:rsidRPr="0031202C" w14:paraId="2285D1EC" w14:textId="77777777" w:rsidTr="001C416B">
        <w:tc>
          <w:tcPr>
            <w:tcW w:w="4788" w:type="dxa"/>
          </w:tcPr>
          <w:p w14:paraId="0C9B50F8" w14:textId="77777777" w:rsidR="001C416B" w:rsidRPr="0031202C" w:rsidRDefault="001C416B" w:rsidP="001C416B">
            <w:pPr>
              <w:pStyle w:val="Li"/>
            </w:pPr>
            <w:r w:rsidRPr="0031202C">
              <w:t>Source</w:t>
            </w:r>
          </w:p>
        </w:tc>
        <w:tc>
          <w:tcPr>
            <w:tcW w:w="4788" w:type="dxa"/>
          </w:tcPr>
          <w:p w14:paraId="3D7DE9F9" w14:textId="77777777" w:rsidR="001C416B" w:rsidRPr="0031202C" w:rsidRDefault="001C416B" w:rsidP="001C416B">
            <w:pPr>
              <w:pStyle w:val="Li"/>
            </w:pPr>
            <w:r w:rsidRPr="0031202C">
              <w:t xml:space="preserve"> Male voice actor </w:t>
            </w:r>
          </w:p>
        </w:tc>
      </w:tr>
      <w:tr w:rsidR="001C416B" w:rsidRPr="0031202C" w14:paraId="6BD09F2E" w14:textId="77777777" w:rsidTr="001C416B">
        <w:tc>
          <w:tcPr>
            <w:tcW w:w="4788" w:type="dxa"/>
          </w:tcPr>
          <w:p w14:paraId="02D303C2" w14:textId="77777777" w:rsidR="001C416B" w:rsidRPr="0031202C" w:rsidRDefault="001C416B" w:rsidP="001C416B">
            <w:pPr>
              <w:pStyle w:val="Li"/>
            </w:pPr>
            <w:r w:rsidRPr="0031202C">
              <w:t>Length</w:t>
            </w:r>
          </w:p>
        </w:tc>
        <w:tc>
          <w:tcPr>
            <w:tcW w:w="4788" w:type="dxa"/>
          </w:tcPr>
          <w:p w14:paraId="7443E5B7" w14:textId="77777777" w:rsidR="001C416B" w:rsidRPr="0031202C" w:rsidRDefault="001C416B" w:rsidP="001C416B">
            <w:pPr>
              <w:pStyle w:val="Li"/>
            </w:pPr>
            <w:r w:rsidRPr="0031202C">
              <w:t xml:space="preserve"> Depends on voice actor. </w:t>
            </w:r>
          </w:p>
        </w:tc>
      </w:tr>
      <w:tr w:rsidR="001C416B" w:rsidRPr="0031202C" w14:paraId="18182861" w14:textId="77777777" w:rsidTr="001C416B">
        <w:tc>
          <w:tcPr>
            <w:tcW w:w="4788" w:type="dxa"/>
          </w:tcPr>
          <w:p w14:paraId="3D77A8AA" w14:textId="77777777" w:rsidR="001C416B" w:rsidRPr="0031202C" w:rsidRDefault="001C416B" w:rsidP="001C416B">
            <w:pPr>
              <w:pStyle w:val="Li"/>
            </w:pPr>
            <w:r w:rsidRPr="0031202C">
              <w:t>Voice Actor</w:t>
            </w:r>
          </w:p>
        </w:tc>
        <w:tc>
          <w:tcPr>
            <w:tcW w:w="4788" w:type="dxa"/>
          </w:tcPr>
          <w:p w14:paraId="328E4C76" w14:textId="77777777" w:rsidR="001C416B" w:rsidRPr="0031202C" w:rsidRDefault="001C416B" w:rsidP="001C416B">
            <w:pPr>
              <w:pStyle w:val="Li"/>
            </w:pPr>
            <w:r w:rsidRPr="0031202C">
              <w:t xml:space="preserve"> Male II </w:t>
            </w:r>
          </w:p>
        </w:tc>
      </w:tr>
      <w:tr w:rsidR="001C416B" w:rsidRPr="0031202C" w14:paraId="0A1DB513" w14:textId="77777777" w:rsidTr="001C416B">
        <w:tc>
          <w:tcPr>
            <w:tcW w:w="4788" w:type="dxa"/>
          </w:tcPr>
          <w:p w14:paraId="71D1DF16" w14:textId="77777777" w:rsidR="001C416B" w:rsidRPr="0031202C" w:rsidRDefault="001C416B" w:rsidP="001C416B">
            <w:pPr>
              <w:pStyle w:val="Li"/>
            </w:pPr>
            <w:r w:rsidRPr="0031202C">
              <w:t>Loops</w:t>
            </w:r>
          </w:p>
        </w:tc>
        <w:tc>
          <w:tcPr>
            <w:tcW w:w="4788" w:type="dxa"/>
          </w:tcPr>
          <w:p w14:paraId="1B6844A2" w14:textId="77777777" w:rsidR="001C416B" w:rsidRPr="0031202C" w:rsidRDefault="001C416B" w:rsidP="001C416B">
            <w:pPr>
              <w:pStyle w:val="Li"/>
            </w:pPr>
            <w:r w:rsidRPr="0031202C">
              <w:t xml:space="preserve"> No </w:t>
            </w:r>
          </w:p>
        </w:tc>
      </w:tr>
      <w:tr w:rsidR="001C416B" w:rsidRPr="0031202C" w14:paraId="0103757E" w14:textId="77777777" w:rsidTr="001C416B">
        <w:tc>
          <w:tcPr>
            <w:tcW w:w="4788" w:type="dxa"/>
          </w:tcPr>
          <w:p w14:paraId="30B8528D" w14:textId="77777777" w:rsidR="001C416B" w:rsidRPr="0031202C" w:rsidRDefault="001C416B" w:rsidP="001C416B">
            <w:pPr>
              <w:pStyle w:val="Li"/>
            </w:pPr>
            <w:r w:rsidRPr="0031202C">
              <w:t>3D positional</w:t>
            </w:r>
          </w:p>
        </w:tc>
        <w:tc>
          <w:tcPr>
            <w:tcW w:w="4788" w:type="dxa"/>
          </w:tcPr>
          <w:p w14:paraId="2A43AAFD" w14:textId="77777777" w:rsidR="001C416B" w:rsidRPr="0031202C" w:rsidRDefault="001C416B" w:rsidP="001C416B">
            <w:pPr>
              <w:pStyle w:val="Li"/>
            </w:pPr>
            <w:r w:rsidRPr="0031202C">
              <w:t xml:space="preserve"> No </w:t>
            </w:r>
          </w:p>
        </w:tc>
      </w:tr>
      <w:tr w:rsidR="001C416B" w:rsidRPr="0031202C" w14:paraId="0D4CE7E4" w14:textId="77777777" w:rsidTr="001C416B">
        <w:tc>
          <w:tcPr>
            <w:tcW w:w="4788" w:type="dxa"/>
          </w:tcPr>
          <w:p w14:paraId="7CBF247B" w14:textId="77777777" w:rsidR="001C416B" w:rsidRPr="0031202C" w:rsidRDefault="001C416B" w:rsidP="001C416B">
            <w:pPr>
              <w:pStyle w:val="Li"/>
            </w:pPr>
            <w:r w:rsidRPr="0031202C">
              <w:t>Others can hear</w:t>
            </w:r>
          </w:p>
        </w:tc>
        <w:tc>
          <w:tcPr>
            <w:tcW w:w="4788" w:type="dxa"/>
          </w:tcPr>
          <w:p w14:paraId="4BE78E5A" w14:textId="77777777" w:rsidR="001C416B" w:rsidRPr="0031202C" w:rsidRDefault="001C416B" w:rsidP="001C416B">
            <w:pPr>
              <w:pStyle w:val="Li"/>
            </w:pPr>
            <w:r w:rsidRPr="0031202C">
              <w:t xml:space="preserve"> No </w:t>
            </w:r>
          </w:p>
        </w:tc>
      </w:tr>
      <w:tr w:rsidR="001C416B" w:rsidRPr="0031202C" w14:paraId="45E875B4" w14:textId="77777777" w:rsidTr="001C416B">
        <w:tc>
          <w:tcPr>
            <w:tcW w:w="4788" w:type="dxa"/>
          </w:tcPr>
          <w:p w14:paraId="5A68DD75" w14:textId="77777777" w:rsidR="001C416B" w:rsidRPr="0031202C" w:rsidRDefault="001C416B" w:rsidP="001C416B">
            <w:pPr>
              <w:pStyle w:val="Ul"/>
            </w:pPr>
            <w:r w:rsidRPr="0031202C">
              <w:t>Filename</w:t>
            </w:r>
          </w:p>
        </w:tc>
        <w:tc>
          <w:tcPr>
            <w:tcW w:w="4788" w:type="dxa"/>
          </w:tcPr>
          <w:p w14:paraId="0404C439" w14:textId="77777777" w:rsidR="001C416B" w:rsidRPr="0031202C" w:rsidRDefault="001C416B" w:rsidP="001C416B">
            <w:pPr>
              <w:pStyle w:val="Ul"/>
            </w:pPr>
            <w:r w:rsidRPr="0031202C">
              <w:t xml:space="preserve"> vo_CheckpointACF.wav </w:t>
            </w:r>
          </w:p>
        </w:tc>
      </w:tr>
      <w:tr w:rsidR="001C416B" w:rsidRPr="0031202C" w14:paraId="38ABE80D" w14:textId="77777777" w:rsidTr="001C416B">
        <w:tc>
          <w:tcPr>
            <w:tcW w:w="4788" w:type="dxa"/>
          </w:tcPr>
          <w:p w14:paraId="01F860AC" w14:textId="77777777" w:rsidR="001C416B" w:rsidRPr="0031202C" w:rsidRDefault="001C416B" w:rsidP="001C416B">
            <w:pPr>
              <w:pStyle w:val="Li"/>
            </w:pPr>
            <w:r w:rsidRPr="0031202C">
              <w:t>Wavebank</w:t>
            </w:r>
          </w:p>
        </w:tc>
        <w:tc>
          <w:tcPr>
            <w:tcW w:w="4788" w:type="dxa"/>
          </w:tcPr>
          <w:p w14:paraId="30A157A3" w14:textId="77777777" w:rsidR="001C416B" w:rsidRPr="0031202C" w:rsidRDefault="001C416B" w:rsidP="001C416B">
            <w:pPr>
              <w:pStyle w:val="Li"/>
            </w:pPr>
            <w:r w:rsidRPr="0031202C">
              <w:t xml:space="preserve"> Voiceovers.xwb </w:t>
            </w:r>
          </w:p>
        </w:tc>
      </w:tr>
      <w:tr w:rsidR="001C416B" w:rsidRPr="0031202C" w14:paraId="79F7A286" w14:textId="77777777" w:rsidTr="001C416B">
        <w:tc>
          <w:tcPr>
            <w:tcW w:w="4788" w:type="dxa"/>
          </w:tcPr>
          <w:p w14:paraId="35F2116A" w14:textId="77777777" w:rsidR="001C416B" w:rsidRPr="0031202C" w:rsidRDefault="001C416B" w:rsidP="001C416B">
            <w:pPr>
              <w:pStyle w:val="Li"/>
            </w:pPr>
            <w:r w:rsidRPr="0031202C">
              <w:t>Soundbank</w:t>
            </w:r>
          </w:p>
        </w:tc>
        <w:tc>
          <w:tcPr>
            <w:tcW w:w="4788" w:type="dxa"/>
          </w:tcPr>
          <w:p w14:paraId="2292EF6B" w14:textId="77777777" w:rsidR="001C416B" w:rsidRPr="0031202C" w:rsidRDefault="001C416B" w:rsidP="001C416B">
            <w:pPr>
              <w:pStyle w:val="Li"/>
            </w:pPr>
            <w:r w:rsidRPr="0031202C">
              <w:t xml:space="preserve"> Voiceovers.xsb </w:t>
            </w:r>
          </w:p>
        </w:tc>
      </w:tr>
      <w:tr w:rsidR="001C416B" w:rsidRPr="0031202C" w14:paraId="3EABC43F" w14:textId="77777777" w:rsidTr="001C416B">
        <w:tc>
          <w:tcPr>
            <w:tcW w:w="4788" w:type="dxa"/>
          </w:tcPr>
          <w:p w14:paraId="2C22F9E6" w14:textId="77777777" w:rsidR="001C416B" w:rsidRPr="0031202C" w:rsidRDefault="001C416B" w:rsidP="001C416B">
            <w:pPr>
              <w:pStyle w:val="Li"/>
              <w:spacing w:after="280" w:afterAutospacing="1"/>
            </w:pPr>
            <w:r w:rsidRPr="0031202C">
              <w:t>Cue name</w:t>
            </w:r>
          </w:p>
        </w:tc>
        <w:tc>
          <w:tcPr>
            <w:tcW w:w="4788" w:type="dxa"/>
          </w:tcPr>
          <w:p w14:paraId="54D9B2C3" w14:textId="77777777" w:rsidR="001C416B" w:rsidRPr="0031202C" w:rsidRDefault="001C416B" w:rsidP="001C416B">
            <w:pPr>
              <w:pStyle w:val="Li"/>
              <w:spacing w:after="280" w:afterAutospacing="1"/>
            </w:pPr>
            <w:r w:rsidRPr="0031202C">
              <w:t xml:space="preserve"> vo_CheckpointACF </w:t>
            </w:r>
          </w:p>
        </w:tc>
      </w:tr>
    </w:tbl>
    <w:p w14:paraId="5E9483D2" w14:textId="77777777" w:rsidR="00505D0D" w:rsidRDefault="00505D0D" w:rsidP="00505D0D"/>
    <w:p w14:paraId="0291EE74" w14:textId="77777777" w:rsidR="001C416B" w:rsidRPr="00505D0D" w:rsidRDefault="001C416B" w:rsidP="00505D0D">
      <w:pPr>
        <w:pStyle w:val="Heading2"/>
      </w:pPr>
      <w:bookmarkStart w:id="598" w:name="_Toc256375383"/>
      <w:r w:rsidRPr="00505D0D">
        <w:lastRenderedPageBreak/>
        <w:t xml:space="preserve">Background </w:t>
      </w:r>
      <w:r w:rsidR="00505D0D">
        <w:t>M</w:t>
      </w:r>
      <w:r w:rsidRPr="00505D0D">
        <w:t>usic:</w:t>
      </w:r>
      <w:bookmarkEnd w:id="598"/>
      <w:r w:rsidRPr="00505D0D">
        <w:t xml:space="preserve"> </w:t>
      </w:r>
    </w:p>
    <w:p w14:paraId="33757F7B" w14:textId="77777777" w:rsidR="001C416B" w:rsidRDefault="00505D0D" w:rsidP="00505D0D">
      <w:r>
        <w:tab/>
      </w:r>
      <w:r w:rsidR="001C416B" w:rsidRPr="0031202C">
        <w:t xml:space="preserve">The full extent of the construction and stitching of these pieces will depend on the research project and will be further fleshed out later. </w:t>
      </w:r>
    </w:p>
    <w:p w14:paraId="3DA85306" w14:textId="77777777" w:rsidR="00505D0D" w:rsidRPr="0031202C" w:rsidRDefault="00505D0D" w:rsidP="00505D0D"/>
    <w:tbl>
      <w:tblPr>
        <w:tblW w:w="0" w:type="auto"/>
        <w:tblLook w:val="04A0" w:firstRow="1" w:lastRow="0" w:firstColumn="1" w:lastColumn="0" w:noHBand="0" w:noVBand="1"/>
      </w:tblPr>
      <w:tblGrid>
        <w:gridCol w:w="4788"/>
        <w:gridCol w:w="4788"/>
      </w:tblGrid>
      <w:tr w:rsidR="001C416B" w:rsidRPr="00505D0D" w14:paraId="0DE08F6D" w14:textId="77777777" w:rsidTr="001C416B">
        <w:tc>
          <w:tcPr>
            <w:tcW w:w="4788" w:type="dxa"/>
          </w:tcPr>
          <w:p w14:paraId="7D85E6A4" w14:textId="77777777" w:rsidR="001C416B" w:rsidRPr="00505D0D" w:rsidRDefault="001C416B" w:rsidP="001C416B">
            <w:pPr>
              <w:pStyle w:val="Li"/>
            </w:pPr>
            <w:r w:rsidRPr="00505D0D">
              <w:t>Description</w:t>
            </w:r>
          </w:p>
        </w:tc>
        <w:tc>
          <w:tcPr>
            <w:tcW w:w="4788" w:type="dxa"/>
          </w:tcPr>
          <w:p w14:paraId="14EE1D23" w14:textId="77777777" w:rsidR="001C416B" w:rsidRPr="00505D0D" w:rsidRDefault="001C416B" w:rsidP="001C416B">
            <w:pPr>
              <w:pStyle w:val="Li"/>
            </w:pPr>
            <w:r w:rsidRPr="00505D0D">
              <w:t xml:space="preserve"> See each piece description </w:t>
            </w:r>
          </w:p>
        </w:tc>
      </w:tr>
      <w:tr w:rsidR="001C416B" w:rsidRPr="00505D0D" w14:paraId="4BAD8261" w14:textId="77777777" w:rsidTr="001C416B">
        <w:tc>
          <w:tcPr>
            <w:tcW w:w="4788" w:type="dxa"/>
          </w:tcPr>
          <w:p w14:paraId="7AEAF58D" w14:textId="77777777" w:rsidR="001C416B" w:rsidRPr="00505D0D" w:rsidRDefault="001C416B" w:rsidP="001C416B">
            <w:pPr>
              <w:pStyle w:val="Li"/>
            </w:pPr>
            <w:r w:rsidRPr="00505D0D">
              <w:t>Play cue</w:t>
            </w:r>
          </w:p>
        </w:tc>
        <w:tc>
          <w:tcPr>
            <w:tcW w:w="4788" w:type="dxa"/>
          </w:tcPr>
          <w:p w14:paraId="22DB21D4" w14:textId="77777777" w:rsidR="001C416B" w:rsidRPr="00505D0D" w:rsidRDefault="001C416B" w:rsidP="001C416B">
            <w:pPr>
              <w:pStyle w:val="Li"/>
            </w:pPr>
            <w:r w:rsidRPr="00505D0D">
              <w:t xml:space="preserve"> When the MusicManager dictates </w:t>
            </w:r>
          </w:p>
        </w:tc>
      </w:tr>
      <w:tr w:rsidR="001C416B" w:rsidRPr="00505D0D" w14:paraId="4A7AD9F0" w14:textId="77777777" w:rsidTr="001C416B">
        <w:tc>
          <w:tcPr>
            <w:tcW w:w="4788" w:type="dxa"/>
          </w:tcPr>
          <w:p w14:paraId="5A6F9E33" w14:textId="77777777" w:rsidR="001C416B" w:rsidRPr="00505D0D" w:rsidRDefault="001C416B" w:rsidP="001C416B">
            <w:pPr>
              <w:pStyle w:val="Li"/>
            </w:pPr>
            <w:r w:rsidRPr="00505D0D">
              <w:t>Source</w:t>
            </w:r>
          </w:p>
        </w:tc>
        <w:tc>
          <w:tcPr>
            <w:tcW w:w="4788" w:type="dxa"/>
          </w:tcPr>
          <w:p w14:paraId="0714F800" w14:textId="77777777" w:rsidR="001C416B" w:rsidRPr="00505D0D" w:rsidRDefault="001C416B" w:rsidP="001C416B">
            <w:pPr>
              <w:pStyle w:val="Li"/>
            </w:pPr>
            <w:r w:rsidRPr="00505D0D">
              <w:t xml:space="preserve"> Logic </w:t>
            </w:r>
          </w:p>
        </w:tc>
      </w:tr>
      <w:tr w:rsidR="001C416B" w:rsidRPr="00505D0D" w14:paraId="23A0FC1E" w14:textId="77777777" w:rsidTr="001C416B">
        <w:tc>
          <w:tcPr>
            <w:tcW w:w="4788" w:type="dxa"/>
          </w:tcPr>
          <w:p w14:paraId="6607A008" w14:textId="77777777" w:rsidR="001C416B" w:rsidRPr="00505D0D" w:rsidRDefault="001C416B" w:rsidP="001C416B">
            <w:pPr>
              <w:pStyle w:val="Li"/>
            </w:pPr>
            <w:r w:rsidRPr="00505D0D">
              <w:t>Length</w:t>
            </w:r>
          </w:p>
        </w:tc>
        <w:tc>
          <w:tcPr>
            <w:tcW w:w="4788" w:type="dxa"/>
          </w:tcPr>
          <w:p w14:paraId="4D93368F" w14:textId="77777777" w:rsidR="001C416B" w:rsidRPr="00505D0D" w:rsidRDefault="001C416B" w:rsidP="001C416B">
            <w:pPr>
              <w:pStyle w:val="Li"/>
            </w:pPr>
            <w:r w:rsidRPr="00505D0D">
              <w:t xml:space="preserve"> 1-4 measures </w:t>
            </w:r>
          </w:p>
        </w:tc>
      </w:tr>
      <w:tr w:rsidR="001C416B" w:rsidRPr="00505D0D" w14:paraId="702AE50B" w14:textId="77777777" w:rsidTr="001C416B">
        <w:tc>
          <w:tcPr>
            <w:tcW w:w="4788" w:type="dxa"/>
          </w:tcPr>
          <w:p w14:paraId="71F4E183" w14:textId="77777777" w:rsidR="001C416B" w:rsidRPr="00505D0D" w:rsidRDefault="001C416B" w:rsidP="001C416B">
            <w:pPr>
              <w:pStyle w:val="Li"/>
            </w:pPr>
            <w:r w:rsidRPr="00505D0D">
              <w:t>Loops</w:t>
            </w:r>
          </w:p>
        </w:tc>
        <w:tc>
          <w:tcPr>
            <w:tcW w:w="4788" w:type="dxa"/>
          </w:tcPr>
          <w:p w14:paraId="5A7C5DE4" w14:textId="77777777" w:rsidR="001C416B" w:rsidRPr="00505D0D" w:rsidRDefault="001C416B" w:rsidP="001C416B">
            <w:pPr>
              <w:pStyle w:val="Li"/>
            </w:pPr>
            <w:r w:rsidRPr="00505D0D">
              <w:t xml:space="preserve"> No (but seams connect) </w:t>
            </w:r>
          </w:p>
        </w:tc>
      </w:tr>
      <w:tr w:rsidR="001C416B" w:rsidRPr="00505D0D" w14:paraId="04A39735" w14:textId="77777777" w:rsidTr="001C416B">
        <w:tc>
          <w:tcPr>
            <w:tcW w:w="4788" w:type="dxa"/>
          </w:tcPr>
          <w:p w14:paraId="38A1C272" w14:textId="77777777" w:rsidR="001C416B" w:rsidRPr="00505D0D" w:rsidRDefault="001C416B" w:rsidP="001C416B">
            <w:pPr>
              <w:pStyle w:val="Li"/>
            </w:pPr>
            <w:r w:rsidRPr="00505D0D">
              <w:t>Filename</w:t>
            </w:r>
          </w:p>
        </w:tc>
        <w:tc>
          <w:tcPr>
            <w:tcW w:w="4788" w:type="dxa"/>
          </w:tcPr>
          <w:p w14:paraId="30AD5506" w14:textId="77777777" w:rsidR="001C416B" w:rsidRPr="00505D0D" w:rsidRDefault="001C416B" w:rsidP="001C416B">
            <w:pPr>
              <w:pStyle w:val="Li"/>
            </w:pPr>
            <w:r w:rsidRPr="00505D0D">
              <w:t xml:space="preserve"> music_[Instrument].wav </w:t>
            </w:r>
          </w:p>
        </w:tc>
      </w:tr>
      <w:tr w:rsidR="001C416B" w:rsidRPr="00505D0D" w14:paraId="063D3E24" w14:textId="77777777" w:rsidTr="001C416B">
        <w:tc>
          <w:tcPr>
            <w:tcW w:w="4788" w:type="dxa"/>
          </w:tcPr>
          <w:p w14:paraId="12EC7F6F" w14:textId="77777777" w:rsidR="001C416B" w:rsidRPr="00505D0D" w:rsidRDefault="001C416B" w:rsidP="001C416B">
            <w:pPr>
              <w:pStyle w:val="Li"/>
            </w:pPr>
            <w:r w:rsidRPr="00505D0D">
              <w:t>Wavebank</w:t>
            </w:r>
          </w:p>
        </w:tc>
        <w:tc>
          <w:tcPr>
            <w:tcW w:w="4788" w:type="dxa"/>
          </w:tcPr>
          <w:p w14:paraId="15E17B20" w14:textId="77777777" w:rsidR="001C416B" w:rsidRPr="00505D0D" w:rsidRDefault="001C416B" w:rsidP="001C416B">
            <w:pPr>
              <w:pStyle w:val="Li"/>
            </w:pPr>
            <w:r w:rsidRPr="00505D0D">
              <w:t xml:space="preserve"> NonLinearMusic.xwb </w:t>
            </w:r>
          </w:p>
        </w:tc>
      </w:tr>
      <w:tr w:rsidR="001C416B" w:rsidRPr="00505D0D" w14:paraId="3A9C7D93" w14:textId="77777777" w:rsidTr="001C416B">
        <w:tc>
          <w:tcPr>
            <w:tcW w:w="4788" w:type="dxa"/>
          </w:tcPr>
          <w:p w14:paraId="76859170" w14:textId="77777777" w:rsidR="001C416B" w:rsidRPr="00505D0D" w:rsidRDefault="001C416B" w:rsidP="001C416B">
            <w:pPr>
              <w:pStyle w:val="Li"/>
            </w:pPr>
            <w:r w:rsidRPr="00505D0D">
              <w:t>Soundbank</w:t>
            </w:r>
          </w:p>
        </w:tc>
        <w:tc>
          <w:tcPr>
            <w:tcW w:w="4788" w:type="dxa"/>
          </w:tcPr>
          <w:p w14:paraId="7D2975E3" w14:textId="77777777" w:rsidR="001C416B" w:rsidRPr="00505D0D" w:rsidRDefault="001C416B" w:rsidP="001C416B">
            <w:pPr>
              <w:pStyle w:val="Li"/>
            </w:pPr>
            <w:r w:rsidRPr="00505D0D">
              <w:t xml:space="preserve"> NonLinearMusic.xsb </w:t>
            </w:r>
          </w:p>
        </w:tc>
      </w:tr>
      <w:tr w:rsidR="001C416B" w:rsidRPr="00505D0D" w14:paraId="7DAF03EE" w14:textId="77777777" w:rsidTr="001C416B">
        <w:tc>
          <w:tcPr>
            <w:tcW w:w="4788" w:type="dxa"/>
          </w:tcPr>
          <w:p w14:paraId="208A50D6" w14:textId="77777777" w:rsidR="001C416B" w:rsidRPr="00505D0D" w:rsidRDefault="001C416B" w:rsidP="001C416B">
            <w:pPr>
              <w:pStyle w:val="Li"/>
              <w:spacing w:after="280" w:afterAutospacing="1"/>
            </w:pPr>
            <w:r w:rsidRPr="00505D0D">
              <w:t>Cue name</w:t>
            </w:r>
          </w:p>
        </w:tc>
        <w:tc>
          <w:tcPr>
            <w:tcW w:w="4788" w:type="dxa"/>
          </w:tcPr>
          <w:p w14:paraId="754BF2D0" w14:textId="77777777" w:rsidR="001C416B" w:rsidRPr="00505D0D" w:rsidRDefault="001C416B" w:rsidP="001C416B">
            <w:pPr>
              <w:pStyle w:val="Li"/>
              <w:spacing w:after="280" w:afterAutospacing="1"/>
            </w:pPr>
            <w:r w:rsidRPr="00505D0D">
              <w:t xml:space="preserve"> music_Level </w:t>
            </w:r>
          </w:p>
        </w:tc>
      </w:tr>
    </w:tbl>
    <w:p w14:paraId="3E36B0BB" w14:textId="77777777" w:rsidR="001C416B" w:rsidRPr="0031202C" w:rsidRDefault="001C416B" w:rsidP="001C416B">
      <w:pPr>
        <w:pStyle w:val="Ul"/>
        <w:shd w:val="solid" w:color="FFFFFF" w:fill="auto"/>
        <w:ind w:left="360"/>
      </w:pPr>
    </w:p>
    <w:p w14:paraId="5326C5BB" w14:textId="77777777" w:rsidR="001C416B" w:rsidRPr="00505D0D" w:rsidRDefault="001C416B" w:rsidP="00505D0D">
      <w:pPr>
        <w:ind w:left="360"/>
        <w:rPr>
          <w:b/>
        </w:rPr>
      </w:pPr>
      <w:r w:rsidRPr="00505D0D">
        <w:rPr>
          <w:b/>
        </w:rPr>
        <w:t xml:space="preserve">Drum Pieces </w:t>
      </w:r>
    </w:p>
    <w:p w14:paraId="117C81EF" w14:textId="77777777" w:rsidR="001C416B" w:rsidRPr="0031202C" w:rsidRDefault="001C416B" w:rsidP="00505D0D">
      <w:pPr>
        <w:ind w:left="720"/>
      </w:pPr>
      <w:r w:rsidRPr="0031202C">
        <w:t xml:space="preserve">These drum pieces will use a heavy rock kit. The drum pieces will set the rhythm and the tempo for the track, and other pieces will be chosen based upon the drum. </w:t>
      </w:r>
    </w:p>
    <w:p w14:paraId="70916FFC" w14:textId="77777777" w:rsidR="001C416B" w:rsidRPr="00505D0D" w:rsidRDefault="001C416B" w:rsidP="00505D0D">
      <w:pPr>
        <w:ind w:left="360"/>
        <w:rPr>
          <w:b/>
        </w:rPr>
      </w:pPr>
      <w:r w:rsidRPr="00505D0D">
        <w:rPr>
          <w:b/>
        </w:rPr>
        <w:t xml:space="preserve">Bass Pieces </w:t>
      </w:r>
    </w:p>
    <w:p w14:paraId="1681FF4D" w14:textId="77777777" w:rsidR="001C416B" w:rsidRPr="0031202C" w:rsidRDefault="001C416B" w:rsidP="00505D0D">
      <w:pPr>
        <w:ind w:left="720"/>
      </w:pPr>
      <w:r w:rsidRPr="0031202C">
        <w:t xml:space="preserve">The bass pieces will be chosen based upon the drum track and will utilize a rhythm that blends intricately with the drum pieces. Bass lines will be relatively complex compared to the rhythm guitar lines. The drum pieces and the bass pieces are considered the tight rhythm section, though the rhythm guitar could also be considered part of this section.  </w:t>
      </w:r>
    </w:p>
    <w:p w14:paraId="142BDDE7" w14:textId="77777777" w:rsidR="001C416B" w:rsidRPr="00505D0D" w:rsidRDefault="001C416B" w:rsidP="00505D0D">
      <w:pPr>
        <w:ind w:left="360"/>
        <w:rPr>
          <w:b/>
        </w:rPr>
      </w:pPr>
      <w:r w:rsidRPr="00505D0D">
        <w:rPr>
          <w:b/>
        </w:rPr>
        <w:t xml:space="preserve">Rhythm Guitar Pieces </w:t>
      </w:r>
    </w:p>
    <w:p w14:paraId="71ECB1D8" w14:textId="77777777" w:rsidR="001C416B" w:rsidRPr="0031202C" w:rsidRDefault="001C416B" w:rsidP="00505D0D">
      <w:pPr>
        <w:ind w:left="720"/>
      </w:pPr>
      <w:r w:rsidRPr="0031202C">
        <w:t xml:space="preserve">The rhythm guitar lines will be chosen based upon the drum rhythm and the bass rhythm / chord structure. Rhythm guitar lines will be relatively simple and typically utilize major chord structures. </w:t>
      </w:r>
    </w:p>
    <w:p w14:paraId="206F9DE3" w14:textId="77777777" w:rsidR="001C416B" w:rsidRPr="00505D0D" w:rsidRDefault="001C416B" w:rsidP="00505D0D">
      <w:pPr>
        <w:ind w:left="360"/>
        <w:rPr>
          <w:b/>
        </w:rPr>
      </w:pPr>
      <w:r w:rsidRPr="00505D0D">
        <w:rPr>
          <w:b/>
        </w:rPr>
        <w:t xml:space="preserve">Lead Guitar Pieces </w:t>
      </w:r>
    </w:p>
    <w:p w14:paraId="7508CF06" w14:textId="77777777" w:rsidR="001C416B" w:rsidRPr="0031202C" w:rsidRDefault="001C416B" w:rsidP="00505D0D">
      <w:pPr>
        <w:ind w:left="720"/>
      </w:pPr>
      <w:r w:rsidRPr="0031202C">
        <w:t xml:space="preserve">The lead guitar lines will be chosen based solely upon the rhythm guitar section and will include both melody lines and dual harmony solos. </w:t>
      </w:r>
    </w:p>
    <w:p w14:paraId="6DFB16E8" w14:textId="77777777" w:rsidR="001C416B" w:rsidRPr="00505D0D" w:rsidRDefault="001C416B" w:rsidP="00505D0D">
      <w:pPr>
        <w:ind w:left="360"/>
        <w:rPr>
          <w:b/>
        </w:rPr>
      </w:pPr>
      <w:r w:rsidRPr="00505D0D">
        <w:rPr>
          <w:b/>
        </w:rPr>
        <w:t xml:space="preserve">String Pieces </w:t>
      </w:r>
    </w:p>
    <w:p w14:paraId="54AABA8A" w14:textId="77777777" w:rsidR="001C416B" w:rsidRPr="0031202C" w:rsidRDefault="001C416B" w:rsidP="00505D0D">
      <w:pPr>
        <w:ind w:left="720"/>
      </w:pPr>
      <w:r w:rsidRPr="0031202C">
        <w:t xml:space="preserve">String pieces will support the guitar pieces and help to soften the full piece of music. Strings, much like synths, will not always play and will often be whole notes in the background. </w:t>
      </w:r>
    </w:p>
    <w:p w14:paraId="34C32E81" w14:textId="77777777" w:rsidR="001C416B" w:rsidRPr="00505D0D" w:rsidRDefault="001C416B" w:rsidP="00505D0D">
      <w:pPr>
        <w:ind w:left="360"/>
        <w:rPr>
          <w:b/>
        </w:rPr>
      </w:pPr>
      <w:r w:rsidRPr="00505D0D">
        <w:rPr>
          <w:b/>
        </w:rPr>
        <w:t xml:space="preserve">Synth Pieces </w:t>
      </w:r>
    </w:p>
    <w:p w14:paraId="3EDBD3B2" w14:textId="77777777" w:rsidR="001C416B" w:rsidRPr="0031202C" w:rsidRDefault="001C416B" w:rsidP="00505D0D">
      <w:pPr>
        <w:ind w:left="720"/>
      </w:pPr>
      <w:r w:rsidRPr="0031202C">
        <w:t xml:space="preserve">Synthesizer pieces will not always play, and will often act as drones. Occasionally, the synthesizer may be brought in to act as melody or as harmony to the lead guitar. </w:t>
      </w:r>
    </w:p>
    <w:p w14:paraId="12551C6C" w14:textId="77777777" w:rsidR="001C416B" w:rsidRPr="00505D0D" w:rsidRDefault="001C416B" w:rsidP="00505D0D">
      <w:pPr>
        <w:ind w:left="360"/>
        <w:rPr>
          <w:b/>
        </w:rPr>
      </w:pPr>
      <w:r w:rsidRPr="00505D0D">
        <w:rPr>
          <w:b/>
        </w:rPr>
        <w:t xml:space="preserve">Piano Pieces </w:t>
      </w:r>
    </w:p>
    <w:p w14:paraId="66301D05" w14:textId="77777777" w:rsidR="001C416B" w:rsidRPr="0031202C" w:rsidRDefault="001C416B" w:rsidP="00505D0D">
      <w:pPr>
        <w:ind w:left="720"/>
      </w:pPr>
      <w:r w:rsidRPr="0031202C">
        <w:t xml:space="preserve">The piano pieces are used when the player dies. The music will begin to fade into a piano line similar to the current melody, and will fade back into the full track when the player respawns. </w:t>
      </w:r>
    </w:p>
    <w:p w14:paraId="5ED63516" w14:textId="77777777" w:rsidR="001C416B" w:rsidRPr="00505D0D" w:rsidRDefault="001C416B" w:rsidP="00505D0D">
      <w:pPr>
        <w:ind w:left="360"/>
        <w:rPr>
          <w:b/>
        </w:rPr>
      </w:pPr>
      <w:r w:rsidRPr="00505D0D">
        <w:rPr>
          <w:b/>
        </w:rPr>
        <w:t xml:space="preserve">Misc. Pieces </w:t>
      </w:r>
    </w:p>
    <w:p w14:paraId="5ABF78E3" w14:textId="77777777" w:rsidR="001C416B" w:rsidRPr="0031202C" w:rsidRDefault="001C416B" w:rsidP="00505D0D">
      <w:pPr>
        <w:ind w:left="720"/>
      </w:pPr>
      <w:r w:rsidRPr="0031202C">
        <w:t xml:space="preserve">Miscellaneous instruments such as gongs fit in here. </w:t>
      </w:r>
    </w:p>
    <w:p w14:paraId="7E8D8BE1" w14:textId="77777777" w:rsidR="001C416B" w:rsidRPr="0031202C" w:rsidRDefault="001C416B" w:rsidP="00505D0D">
      <w:pPr>
        <w:ind w:left="360"/>
      </w:pPr>
    </w:p>
    <w:p w14:paraId="173C3AC4" w14:textId="77777777" w:rsidR="001C416B" w:rsidRPr="0031202C" w:rsidRDefault="001C416B" w:rsidP="00505D0D">
      <w:pPr>
        <w:ind w:left="360"/>
      </w:pPr>
      <w:r w:rsidRPr="0031202C">
        <w:t xml:space="preserve">NOTE: Background music in Trigger Happy will be developed as a series of smaller pieces broken down by instrument and designed to piece together fluidly. Pieces are described here. The overall system is described in the “Research” section above. In addition, “fallback” music tracks have been described should the adaptive system fail. </w:t>
      </w:r>
    </w:p>
    <w:p w14:paraId="7CA726A0" w14:textId="77777777" w:rsidR="001C416B" w:rsidRPr="00505D0D" w:rsidRDefault="001C416B" w:rsidP="00505D0D"/>
    <w:p w14:paraId="3381B585" w14:textId="77777777" w:rsidR="001C416B" w:rsidRPr="00505D0D" w:rsidRDefault="001C416B" w:rsidP="00505D0D">
      <w:pPr>
        <w:jc w:val="center"/>
        <w:rPr>
          <w:b/>
          <w:i/>
          <w:u w:val="single"/>
        </w:rPr>
      </w:pPr>
      <w:r w:rsidRPr="00505D0D">
        <w:rPr>
          <w:b/>
          <w:i/>
          <w:u w:val="single"/>
        </w:rPr>
        <w:t>Trigger Happy theme</w:t>
      </w:r>
    </w:p>
    <w:tbl>
      <w:tblPr>
        <w:tblW w:w="0" w:type="auto"/>
        <w:tblLook w:val="04A0" w:firstRow="1" w:lastRow="0" w:firstColumn="1" w:lastColumn="0" w:noHBand="0" w:noVBand="1"/>
      </w:tblPr>
      <w:tblGrid>
        <w:gridCol w:w="4788"/>
        <w:gridCol w:w="4788"/>
      </w:tblGrid>
      <w:tr w:rsidR="001C416B" w:rsidRPr="0031202C" w14:paraId="0DA1225A" w14:textId="77777777" w:rsidTr="001C416B">
        <w:tc>
          <w:tcPr>
            <w:tcW w:w="4788" w:type="dxa"/>
          </w:tcPr>
          <w:p w14:paraId="121D90A7" w14:textId="77777777" w:rsidR="001C416B" w:rsidRPr="0031202C" w:rsidRDefault="001C416B" w:rsidP="001C416B">
            <w:pPr>
              <w:pStyle w:val="Li"/>
            </w:pPr>
            <w:r w:rsidRPr="0031202C">
              <w:lastRenderedPageBreak/>
              <w:t>Description</w:t>
            </w:r>
          </w:p>
        </w:tc>
        <w:tc>
          <w:tcPr>
            <w:tcW w:w="4788" w:type="dxa"/>
          </w:tcPr>
          <w:p w14:paraId="13430846" w14:textId="77777777" w:rsidR="001C416B" w:rsidRPr="0031202C" w:rsidRDefault="001C416B" w:rsidP="001C416B">
            <w:pPr>
              <w:pStyle w:val="Li"/>
            </w:pPr>
            <w:r w:rsidRPr="0031202C">
              <w:t xml:space="preserve"> The Trigger Happy theme will be played on the main menu screen when the game is loaded. It will be a lower-energy track utilizing the same instruments as the rest of the game’s soundtrack. There will be female lead singer and a fully developed set of lyrics. This track will have an especially catchy introduction to hook the player and make the game immediately more appealing upon load. The best-case scenario is a player who listens fully to the track each time. This track should be about three minutes long. </w:t>
            </w:r>
          </w:p>
        </w:tc>
      </w:tr>
      <w:tr w:rsidR="001C416B" w:rsidRPr="0031202C" w14:paraId="7C8F71C0" w14:textId="77777777" w:rsidTr="001C416B">
        <w:tc>
          <w:tcPr>
            <w:tcW w:w="4788" w:type="dxa"/>
          </w:tcPr>
          <w:p w14:paraId="79AF7DA8" w14:textId="77777777" w:rsidR="001C416B" w:rsidRPr="0031202C" w:rsidRDefault="001C416B" w:rsidP="001C416B">
            <w:pPr>
              <w:pStyle w:val="Li"/>
            </w:pPr>
            <w:r w:rsidRPr="0031202C">
              <w:t>Play cue</w:t>
            </w:r>
          </w:p>
        </w:tc>
        <w:tc>
          <w:tcPr>
            <w:tcW w:w="4788" w:type="dxa"/>
          </w:tcPr>
          <w:p w14:paraId="5C748141" w14:textId="77777777" w:rsidR="001C416B" w:rsidRPr="0031202C" w:rsidRDefault="001C416B" w:rsidP="001C416B">
            <w:pPr>
              <w:pStyle w:val="Li"/>
            </w:pPr>
            <w:r w:rsidRPr="0031202C">
              <w:t xml:space="preserve"> When the player is on the main menu. </w:t>
            </w:r>
          </w:p>
        </w:tc>
      </w:tr>
      <w:tr w:rsidR="001C416B" w:rsidRPr="0031202C" w14:paraId="4CD5DA91" w14:textId="77777777" w:rsidTr="001C416B">
        <w:tc>
          <w:tcPr>
            <w:tcW w:w="4788" w:type="dxa"/>
          </w:tcPr>
          <w:p w14:paraId="260BDC78" w14:textId="77777777" w:rsidR="001C416B" w:rsidRPr="0031202C" w:rsidRDefault="001C416B" w:rsidP="001C416B">
            <w:pPr>
              <w:pStyle w:val="Li"/>
            </w:pPr>
            <w:r w:rsidRPr="0031202C">
              <w:t>Source</w:t>
            </w:r>
          </w:p>
        </w:tc>
        <w:tc>
          <w:tcPr>
            <w:tcW w:w="4788" w:type="dxa"/>
          </w:tcPr>
          <w:p w14:paraId="3015BBE4" w14:textId="77777777" w:rsidR="001C416B" w:rsidRPr="0031202C" w:rsidRDefault="001C416B" w:rsidP="001C416B">
            <w:pPr>
              <w:pStyle w:val="Li"/>
            </w:pPr>
            <w:r w:rsidRPr="0031202C">
              <w:t xml:space="preserve"> Logic </w:t>
            </w:r>
          </w:p>
        </w:tc>
      </w:tr>
      <w:tr w:rsidR="001C416B" w:rsidRPr="0031202C" w14:paraId="05CCA204" w14:textId="77777777" w:rsidTr="001C416B">
        <w:tc>
          <w:tcPr>
            <w:tcW w:w="4788" w:type="dxa"/>
          </w:tcPr>
          <w:p w14:paraId="432EC41E" w14:textId="77777777" w:rsidR="001C416B" w:rsidRPr="0031202C" w:rsidRDefault="001C416B" w:rsidP="001C416B">
            <w:pPr>
              <w:pStyle w:val="Li"/>
            </w:pPr>
            <w:r w:rsidRPr="0031202C">
              <w:t>Length</w:t>
            </w:r>
          </w:p>
        </w:tc>
        <w:tc>
          <w:tcPr>
            <w:tcW w:w="4788" w:type="dxa"/>
          </w:tcPr>
          <w:p w14:paraId="74268BC3" w14:textId="77777777" w:rsidR="001C416B" w:rsidRPr="0031202C" w:rsidRDefault="001C416B" w:rsidP="001C416B">
            <w:pPr>
              <w:pStyle w:val="Li"/>
            </w:pPr>
            <w:r w:rsidRPr="0031202C">
              <w:t xml:space="preserve"> 180 seconds </w:t>
            </w:r>
          </w:p>
        </w:tc>
      </w:tr>
      <w:tr w:rsidR="001C416B" w:rsidRPr="0031202C" w14:paraId="3CA8BA18" w14:textId="77777777" w:rsidTr="001C416B">
        <w:tc>
          <w:tcPr>
            <w:tcW w:w="4788" w:type="dxa"/>
          </w:tcPr>
          <w:p w14:paraId="167035C4" w14:textId="77777777" w:rsidR="001C416B" w:rsidRPr="0031202C" w:rsidRDefault="001C416B" w:rsidP="001C416B">
            <w:pPr>
              <w:pStyle w:val="Li"/>
            </w:pPr>
            <w:r w:rsidRPr="0031202C">
              <w:t>Loops</w:t>
            </w:r>
          </w:p>
        </w:tc>
        <w:tc>
          <w:tcPr>
            <w:tcW w:w="4788" w:type="dxa"/>
          </w:tcPr>
          <w:p w14:paraId="69CB7086" w14:textId="77777777" w:rsidR="001C416B" w:rsidRPr="0031202C" w:rsidRDefault="001C416B" w:rsidP="001C416B">
            <w:pPr>
              <w:pStyle w:val="Li"/>
            </w:pPr>
            <w:r w:rsidRPr="0031202C">
              <w:t xml:space="preserve"> No </w:t>
            </w:r>
          </w:p>
        </w:tc>
      </w:tr>
      <w:tr w:rsidR="001C416B" w:rsidRPr="0031202C" w14:paraId="62A286D0" w14:textId="77777777" w:rsidTr="001C416B">
        <w:tc>
          <w:tcPr>
            <w:tcW w:w="4788" w:type="dxa"/>
          </w:tcPr>
          <w:p w14:paraId="2FF7F666" w14:textId="77777777" w:rsidR="001C416B" w:rsidRPr="0031202C" w:rsidRDefault="001C416B" w:rsidP="001C416B">
            <w:pPr>
              <w:pStyle w:val="Li"/>
            </w:pPr>
            <w:r w:rsidRPr="0031202C">
              <w:t>Filename</w:t>
            </w:r>
          </w:p>
        </w:tc>
        <w:tc>
          <w:tcPr>
            <w:tcW w:w="4788" w:type="dxa"/>
          </w:tcPr>
          <w:p w14:paraId="56B46C10" w14:textId="77777777" w:rsidR="001C416B" w:rsidRPr="0031202C" w:rsidRDefault="001C416B" w:rsidP="001C416B">
            <w:pPr>
              <w:pStyle w:val="Li"/>
            </w:pPr>
            <w:r w:rsidRPr="0031202C">
              <w:t xml:space="preserve"> music_Theme.wav </w:t>
            </w:r>
          </w:p>
        </w:tc>
      </w:tr>
      <w:tr w:rsidR="001C416B" w:rsidRPr="0031202C" w14:paraId="5E03CC13" w14:textId="77777777" w:rsidTr="001C416B">
        <w:tc>
          <w:tcPr>
            <w:tcW w:w="4788" w:type="dxa"/>
          </w:tcPr>
          <w:p w14:paraId="101AD413" w14:textId="77777777" w:rsidR="001C416B" w:rsidRPr="0031202C" w:rsidRDefault="001C416B" w:rsidP="001C416B">
            <w:pPr>
              <w:pStyle w:val="Li"/>
            </w:pPr>
            <w:r w:rsidRPr="0031202C">
              <w:t>Wavebank</w:t>
            </w:r>
          </w:p>
        </w:tc>
        <w:tc>
          <w:tcPr>
            <w:tcW w:w="4788" w:type="dxa"/>
          </w:tcPr>
          <w:p w14:paraId="70468FB3" w14:textId="77777777" w:rsidR="001C416B" w:rsidRPr="0031202C" w:rsidRDefault="001C416B" w:rsidP="001C416B">
            <w:pPr>
              <w:pStyle w:val="Li"/>
            </w:pPr>
            <w:r w:rsidRPr="0031202C">
              <w:t xml:space="preserve"> LinearMusic.xwb </w:t>
            </w:r>
          </w:p>
        </w:tc>
      </w:tr>
      <w:tr w:rsidR="001C416B" w:rsidRPr="0031202C" w14:paraId="35460C76" w14:textId="77777777" w:rsidTr="001C416B">
        <w:tc>
          <w:tcPr>
            <w:tcW w:w="4788" w:type="dxa"/>
          </w:tcPr>
          <w:p w14:paraId="52B8CD18" w14:textId="77777777" w:rsidR="001C416B" w:rsidRPr="0031202C" w:rsidRDefault="001C416B" w:rsidP="001C416B">
            <w:pPr>
              <w:pStyle w:val="Li"/>
            </w:pPr>
            <w:r w:rsidRPr="0031202C">
              <w:t>Soundbank</w:t>
            </w:r>
          </w:p>
        </w:tc>
        <w:tc>
          <w:tcPr>
            <w:tcW w:w="4788" w:type="dxa"/>
          </w:tcPr>
          <w:p w14:paraId="16A0E38B" w14:textId="77777777" w:rsidR="001C416B" w:rsidRPr="0031202C" w:rsidRDefault="001C416B" w:rsidP="001C416B">
            <w:pPr>
              <w:pStyle w:val="Li"/>
            </w:pPr>
            <w:r w:rsidRPr="0031202C">
              <w:t xml:space="preserve"> LinearMusic.xsb </w:t>
            </w:r>
          </w:p>
        </w:tc>
      </w:tr>
      <w:tr w:rsidR="001C416B" w:rsidRPr="0031202C" w14:paraId="34A122F6" w14:textId="77777777" w:rsidTr="001C416B">
        <w:tc>
          <w:tcPr>
            <w:tcW w:w="4788" w:type="dxa"/>
          </w:tcPr>
          <w:p w14:paraId="5B58D0D9" w14:textId="77777777" w:rsidR="001C416B" w:rsidRPr="0031202C" w:rsidRDefault="001C416B" w:rsidP="001C416B">
            <w:pPr>
              <w:pStyle w:val="Li"/>
              <w:spacing w:after="280" w:afterAutospacing="1"/>
            </w:pPr>
            <w:r w:rsidRPr="0031202C">
              <w:t>Cue name</w:t>
            </w:r>
          </w:p>
        </w:tc>
        <w:tc>
          <w:tcPr>
            <w:tcW w:w="4788" w:type="dxa"/>
          </w:tcPr>
          <w:p w14:paraId="795107B2" w14:textId="77777777" w:rsidR="001C416B" w:rsidRPr="0031202C" w:rsidRDefault="001C416B" w:rsidP="001C416B">
            <w:pPr>
              <w:pStyle w:val="Li"/>
              <w:spacing w:after="280" w:afterAutospacing="1"/>
            </w:pPr>
            <w:r w:rsidRPr="0031202C">
              <w:t xml:space="preserve"> music_Theme </w:t>
            </w:r>
          </w:p>
        </w:tc>
      </w:tr>
    </w:tbl>
    <w:p w14:paraId="24C71567" w14:textId="77777777" w:rsidR="001C416B" w:rsidRPr="0031202C" w:rsidRDefault="001C416B" w:rsidP="00505D0D"/>
    <w:p w14:paraId="048CE8B0" w14:textId="77777777" w:rsidR="001C416B" w:rsidRPr="00505D0D" w:rsidRDefault="001C416B" w:rsidP="00505D0D">
      <w:pPr>
        <w:jc w:val="center"/>
        <w:rPr>
          <w:b/>
          <w:i/>
          <w:u w:val="single"/>
        </w:rPr>
      </w:pPr>
      <w:r w:rsidRPr="00505D0D">
        <w:rPr>
          <w:b/>
          <w:i/>
          <w:u w:val="single"/>
        </w:rPr>
        <w:t>Fallback Level Background</w:t>
      </w:r>
    </w:p>
    <w:tbl>
      <w:tblPr>
        <w:tblW w:w="0" w:type="auto"/>
        <w:tblLook w:val="04A0" w:firstRow="1" w:lastRow="0" w:firstColumn="1" w:lastColumn="0" w:noHBand="0" w:noVBand="1"/>
      </w:tblPr>
      <w:tblGrid>
        <w:gridCol w:w="4788"/>
        <w:gridCol w:w="4788"/>
      </w:tblGrid>
      <w:tr w:rsidR="001C416B" w:rsidRPr="0031202C" w14:paraId="6B14CAA1" w14:textId="77777777" w:rsidTr="001C416B">
        <w:tc>
          <w:tcPr>
            <w:tcW w:w="4788" w:type="dxa"/>
          </w:tcPr>
          <w:p w14:paraId="2CC75A5E" w14:textId="77777777" w:rsidR="001C416B" w:rsidRPr="0031202C" w:rsidRDefault="001C416B" w:rsidP="001C416B">
            <w:pPr>
              <w:pStyle w:val="Li"/>
            </w:pPr>
            <w:r w:rsidRPr="0031202C">
              <w:t>Description</w:t>
            </w:r>
          </w:p>
        </w:tc>
        <w:tc>
          <w:tcPr>
            <w:tcW w:w="4788" w:type="dxa"/>
          </w:tcPr>
          <w:p w14:paraId="76E284FD" w14:textId="77777777" w:rsidR="001C416B" w:rsidRPr="0031202C" w:rsidRDefault="001C416B" w:rsidP="001C416B">
            <w:pPr>
              <w:pStyle w:val="Li"/>
            </w:pPr>
            <w:r w:rsidRPr="0031202C">
              <w:t xml:space="preserve"> This track is a high-energy masterwork of metal. A double-kick drum will become a prominent piece of the music, as will a technical guitar melody line. Heavy rhythm guitars will be doubled up to thicken the sound, and the key of the music will be a minor key. This track will give players the sense of battle and adrenaline. </w:t>
            </w:r>
          </w:p>
        </w:tc>
      </w:tr>
      <w:tr w:rsidR="001C416B" w:rsidRPr="0031202C" w14:paraId="3DCB0F36" w14:textId="77777777" w:rsidTr="001C416B">
        <w:tc>
          <w:tcPr>
            <w:tcW w:w="4788" w:type="dxa"/>
          </w:tcPr>
          <w:p w14:paraId="17AE71E9" w14:textId="77777777" w:rsidR="001C416B" w:rsidRPr="0031202C" w:rsidRDefault="001C416B" w:rsidP="001C416B">
            <w:pPr>
              <w:pStyle w:val="Li"/>
            </w:pPr>
            <w:r w:rsidRPr="0031202C">
              <w:t>Play cue</w:t>
            </w:r>
          </w:p>
        </w:tc>
        <w:tc>
          <w:tcPr>
            <w:tcW w:w="4788" w:type="dxa"/>
          </w:tcPr>
          <w:p w14:paraId="1A54AF05" w14:textId="77777777" w:rsidR="001C416B" w:rsidRPr="0031202C" w:rsidRDefault="001C416B" w:rsidP="001C416B">
            <w:pPr>
              <w:pStyle w:val="Li"/>
            </w:pPr>
            <w:r w:rsidRPr="0031202C">
              <w:t xml:space="preserve"> When the player is in the level. </w:t>
            </w:r>
          </w:p>
        </w:tc>
      </w:tr>
      <w:tr w:rsidR="001C416B" w:rsidRPr="0031202C" w14:paraId="64593B31" w14:textId="77777777" w:rsidTr="001C416B">
        <w:tc>
          <w:tcPr>
            <w:tcW w:w="4788" w:type="dxa"/>
          </w:tcPr>
          <w:p w14:paraId="32134D88" w14:textId="77777777" w:rsidR="001C416B" w:rsidRPr="0031202C" w:rsidRDefault="001C416B" w:rsidP="001C416B">
            <w:pPr>
              <w:pStyle w:val="Li"/>
            </w:pPr>
            <w:r w:rsidRPr="0031202C">
              <w:t>Source</w:t>
            </w:r>
          </w:p>
        </w:tc>
        <w:tc>
          <w:tcPr>
            <w:tcW w:w="4788" w:type="dxa"/>
          </w:tcPr>
          <w:p w14:paraId="299215C0" w14:textId="77777777" w:rsidR="001C416B" w:rsidRPr="0031202C" w:rsidRDefault="001C416B" w:rsidP="001C416B">
            <w:pPr>
              <w:pStyle w:val="Li"/>
            </w:pPr>
            <w:r w:rsidRPr="0031202C">
              <w:t xml:space="preserve"> Logic </w:t>
            </w:r>
          </w:p>
        </w:tc>
      </w:tr>
      <w:tr w:rsidR="001C416B" w:rsidRPr="0031202C" w14:paraId="695FE7F3" w14:textId="77777777" w:rsidTr="001C416B">
        <w:tc>
          <w:tcPr>
            <w:tcW w:w="4788" w:type="dxa"/>
          </w:tcPr>
          <w:p w14:paraId="4E40BBD7" w14:textId="77777777" w:rsidR="001C416B" w:rsidRPr="0031202C" w:rsidRDefault="001C416B" w:rsidP="001C416B">
            <w:pPr>
              <w:pStyle w:val="Li"/>
            </w:pPr>
            <w:r w:rsidRPr="0031202C">
              <w:t>Length</w:t>
            </w:r>
          </w:p>
        </w:tc>
        <w:tc>
          <w:tcPr>
            <w:tcW w:w="4788" w:type="dxa"/>
          </w:tcPr>
          <w:p w14:paraId="2472F64F" w14:textId="77777777" w:rsidR="001C416B" w:rsidRPr="0031202C" w:rsidRDefault="001C416B" w:rsidP="001C416B">
            <w:pPr>
              <w:pStyle w:val="Li"/>
            </w:pPr>
            <w:r w:rsidRPr="0031202C">
              <w:t xml:space="preserve"> 300 seconds* </w:t>
            </w:r>
          </w:p>
        </w:tc>
      </w:tr>
      <w:tr w:rsidR="001C416B" w:rsidRPr="0031202C" w14:paraId="41A1FBDF" w14:textId="77777777" w:rsidTr="001C416B">
        <w:tc>
          <w:tcPr>
            <w:tcW w:w="4788" w:type="dxa"/>
          </w:tcPr>
          <w:p w14:paraId="1F523869" w14:textId="77777777" w:rsidR="001C416B" w:rsidRPr="0031202C" w:rsidRDefault="001C416B" w:rsidP="001C416B">
            <w:pPr>
              <w:pStyle w:val="Li"/>
            </w:pPr>
            <w:r w:rsidRPr="0031202C">
              <w:t>Loops</w:t>
            </w:r>
          </w:p>
        </w:tc>
        <w:tc>
          <w:tcPr>
            <w:tcW w:w="4788" w:type="dxa"/>
          </w:tcPr>
          <w:p w14:paraId="304AD389" w14:textId="77777777" w:rsidR="001C416B" w:rsidRPr="0031202C" w:rsidRDefault="001C416B" w:rsidP="001C416B">
            <w:pPr>
              <w:pStyle w:val="Li"/>
            </w:pPr>
            <w:r w:rsidRPr="0031202C">
              <w:t xml:space="preserve"> Yes </w:t>
            </w:r>
          </w:p>
        </w:tc>
      </w:tr>
      <w:tr w:rsidR="001C416B" w:rsidRPr="0031202C" w14:paraId="6CF80440" w14:textId="77777777" w:rsidTr="001C416B">
        <w:tc>
          <w:tcPr>
            <w:tcW w:w="4788" w:type="dxa"/>
          </w:tcPr>
          <w:p w14:paraId="7E487053" w14:textId="77777777" w:rsidR="001C416B" w:rsidRPr="0031202C" w:rsidRDefault="001C416B" w:rsidP="001C416B">
            <w:pPr>
              <w:pStyle w:val="Li"/>
            </w:pPr>
            <w:r w:rsidRPr="0031202C">
              <w:t>Filename</w:t>
            </w:r>
          </w:p>
        </w:tc>
        <w:tc>
          <w:tcPr>
            <w:tcW w:w="4788" w:type="dxa"/>
          </w:tcPr>
          <w:p w14:paraId="3C0A29F2" w14:textId="77777777" w:rsidR="001C416B" w:rsidRPr="0031202C" w:rsidRDefault="001C416B" w:rsidP="001C416B">
            <w:pPr>
              <w:pStyle w:val="Li"/>
            </w:pPr>
            <w:r w:rsidRPr="0031202C">
              <w:t xml:space="preserve"> music_Level.wav </w:t>
            </w:r>
          </w:p>
        </w:tc>
      </w:tr>
      <w:tr w:rsidR="001C416B" w:rsidRPr="0031202C" w14:paraId="4C35556D" w14:textId="77777777" w:rsidTr="001C416B">
        <w:tc>
          <w:tcPr>
            <w:tcW w:w="4788" w:type="dxa"/>
          </w:tcPr>
          <w:p w14:paraId="01C7F534" w14:textId="77777777" w:rsidR="001C416B" w:rsidRPr="0031202C" w:rsidRDefault="001C416B" w:rsidP="001C416B">
            <w:pPr>
              <w:pStyle w:val="Li"/>
            </w:pPr>
            <w:r w:rsidRPr="0031202C">
              <w:t>Wavebank</w:t>
            </w:r>
          </w:p>
        </w:tc>
        <w:tc>
          <w:tcPr>
            <w:tcW w:w="4788" w:type="dxa"/>
          </w:tcPr>
          <w:p w14:paraId="6F167938" w14:textId="77777777" w:rsidR="001C416B" w:rsidRPr="0031202C" w:rsidRDefault="001C416B" w:rsidP="001C416B">
            <w:pPr>
              <w:pStyle w:val="Li"/>
            </w:pPr>
            <w:r w:rsidRPr="0031202C">
              <w:t xml:space="preserve"> LinearMusic.xwb </w:t>
            </w:r>
          </w:p>
        </w:tc>
      </w:tr>
      <w:tr w:rsidR="001C416B" w:rsidRPr="0031202C" w14:paraId="7A56B2B9" w14:textId="77777777" w:rsidTr="001C416B">
        <w:tc>
          <w:tcPr>
            <w:tcW w:w="4788" w:type="dxa"/>
          </w:tcPr>
          <w:p w14:paraId="351B1F93" w14:textId="77777777" w:rsidR="001C416B" w:rsidRPr="0031202C" w:rsidRDefault="001C416B" w:rsidP="001C416B">
            <w:pPr>
              <w:pStyle w:val="Li"/>
            </w:pPr>
            <w:r w:rsidRPr="0031202C">
              <w:t>Soundbank</w:t>
            </w:r>
          </w:p>
        </w:tc>
        <w:tc>
          <w:tcPr>
            <w:tcW w:w="4788" w:type="dxa"/>
          </w:tcPr>
          <w:p w14:paraId="6C97103C" w14:textId="77777777" w:rsidR="001C416B" w:rsidRPr="0031202C" w:rsidRDefault="001C416B" w:rsidP="001C416B">
            <w:pPr>
              <w:pStyle w:val="Li"/>
            </w:pPr>
            <w:r w:rsidRPr="0031202C">
              <w:t xml:space="preserve"> LinearMusic.xsb </w:t>
            </w:r>
          </w:p>
        </w:tc>
      </w:tr>
      <w:tr w:rsidR="001C416B" w:rsidRPr="0031202C" w14:paraId="129681A2" w14:textId="77777777" w:rsidTr="001C416B">
        <w:tc>
          <w:tcPr>
            <w:tcW w:w="4788" w:type="dxa"/>
          </w:tcPr>
          <w:p w14:paraId="6B1356D2" w14:textId="77777777" w:rsidR="001C416B" w:rsidRPr="0031202C" w:rsidRDefault="001C416B" w:rsidP="001C416B">
            <w:pPr>
              <w:pStyle w:val="Li"/>
              <w:spacing w:after="280" w:afterAutospacing="1"/>
            </w:pPr>
            <w:r w:rsidRPr="0031202C">
              <w:t>Cue name</w:t>
            </w:r>
          </w:p>
        </w:tc>
        <w:tc>
          <w:tcPr>
            <w:tcW w:w="4788" w:type="dxa"/>
          </w:tcPr>
          <w:p w14:paraId="5FF69A9E" w14:textId="77777777" w:rsidR="001C416B" w:rsidRPr="0031202C" w:rsidRDefault="001C416B" w:rsidP="001C416B">
            <w:pPr>
              <w:pStyle w:val="Li"/>
              <w:spacing w:after="280" w:afterAutospacing="1"/>
            </w:pPr>
            <w:r w:rsidRPr="0031202C">
              <w:t xml:space="preserve"> music_Level </w:t>
            </w:r>
          </w:p>
        </w:tc>
      </w:tr>
    </w:tbl>
    <w:p w14:paraId="32F7DC59" w14:textId="77777777" w:rsidR="001C416B" w:rsidRPr="0031202C" w:rsidRDefault="001C416B" w:rsidP="00505D0D"/>
    <w:p w14:paraId="69CD1A85" w14:textId="77777777" w:rsidR="001C416B" w:rsidRPr="00505D0D" w:rsidRDefault="001C416B" w:rsidP="00505D0D">
      <w:pPr>
        <w:jc w:val="center"/>
        <w:rPr>
          <w:b/>
          <w:i/>
          <w:u w:val="single"/>
        </w:rPr>
      </w:pPr>
      <w:r w:rsidRPr="00505D0D">
        <w:rPr>
          <w:b/>
          <w:i/>
          <w:u w:val="single"/>
        </w:rPr>
        <w:t>Death Soundtrack</w:t>
      </w:r>
    </w:p>
    <w:tbl>
      <w:tblPr>
        <w:tblW w:w="0" w:type="auto"/>
        <w:tblLook w:val="04A0" w:firstRow="1" w:lastRow="0" w:firstColumn="1" w:lastColumn="0" w:noHBand="0" w:noVBand="1"/>
      </w:tblPr>
      <w:tblGrid>
        <w:gridCol w:w="4788"/>
        <w:gridCol w:w="4788"/>
      </w:tblGrid>
      <w:tr w:rsidR="001C416B" w:rsidRPr="0031202C" w14:paraId="24E64413" w14:textId="77777777" w:rsidTr="001C416B">
        <w:tc>
          <w:tcPr>
            <w:tcW w:w="4788" w:type="dxa"/>
          </w:tcPr>
          <w:p w14:paraId="7C7F587F" w14:textId="77777777" w:rsidR="001C416B" w:rsidRPr="0031202C" w:rsidRDefault="001C416B" w:rsidP="001C416B">
            <w:pPr>
              <w:pStyle w:val="Ul"/>
              <w:spacing w:after="280" w:afterAutospacing="1"/>
            </w:pPr>
            <w:r w:rsidRPr="0031202C">
              <w:t>Description</w:t>
            </w:r>
          </w:p>
        </w:tc>
        <w:tc>
          <w:tcPr>
            <w:tcW w:w="4788" w:type="dxa"/>
          </w:tcPr>
          <w:p w14:paraId="3C730DD4" w14:textId="77777777" w:rsidR="001C416B" w:rsidRPr="0031202C" w:rsidRDefault="001C416B" w:rsidP="001C416B">
            <w:pPr>
              <w:pStyle w:val="Ul"/>
              <w:spacing w:after="280" w:afterAutospacing="1"/>
            </w:pPr>
            <w:r w:rsidRPr="0031202C">
              <w:t xml:space="preserve"> A short piano track will be played as the respawn counter counts down. When the player respawns, the level background will begin to play again. </w:t>
            </w:r>
          </w:p>
        </w:tc>
      </w:tr>
      <w:tr w:rsidR="001C416B" w:rsidRPr="0031202C" w14:paraId="4A1E5559" w14:textId="77777777" w:rsidTr="001C416B">
        <w:tc>
          <w:tcPr>
            <w:tcW w:w="4788" w:type="dxa"/>
          </w:tcPr>
          <w:p w14:paraId="30CE6060" w14:textId="77777777" w:rsidR="001C416B" w:rsidRPr="0031202C" w:rsidRDefault="001C416B" w:rsidP="001C416B">
            <w:pPr>
              <w:pStyle w:val="Li"/>
            </w:pPr>
            <w:r w:rsidRPr="0031202C">
              <w:t>Play cue</w:t>
            </w:r>
          </w:p>
        </w:tc>
        <w:tc>
          <w:tcPr>
            <w:tcW w:w="4788" w:type="dxa"/>
          </w:tcPr>
          <w:p w14:paraId="785403AF" w14:textId="77777777" w:rsidR="001C416B" w:rsidRPr="0031202C" w:rsidRDefault="001C416B" w:rsidP="001C416B">
            <w:pPr>
              <w:pStyle w:val="Li"/>
            </w:pPr>
            <w:r w:rsidRPr="0031202C">
              <w:t xml:space="preserve"> When the player dies. </w:t>
            </w:r>
          </w:p>
        </w:tc>
      </w:tr>
      <w:tr w:rsidR="001C416B" w:rsidRPr="0031202C" w14:paraId="291463DB" w14:textId="77777777" w:rsidTr="001C416B">
        <w:tc>
          <w:tcPr>
            <w:tcW w:w="4788" w:type="dxa"/>
          </w:tcPr>
          <w:p w14:paraId="08BD0C14" w14:textId="77777777" w:rsidR="001C416B" w:rsidRPr="0031202C" w:rsidRDefault="001C416B" w:rsidP="001C416B">
            <w:pPr>
              <w:pStyle w:val="Li"/>
            </w:pPr>
            <w:r w:rsidRPr="0031202C">
              <w:t>Source</w:t>
            </w:r>
          </w:p>
        </w:tc>
        <w:tc>
          <w:tcPr>
            <w:tcW w:w="4788" w:type="dxa"/>
          </w:tcPr>
          <w:p w14:paraId="57851F73" w14:textId="77777777" w:rsidR="001C416B" w:rsidRPr="0031202C" w:rsidRDefault="001C416B" w:rsidP="001C416B">
            <w:pPr>
              <w:pStyle w:val="Li"/>
            </w:pPr>
            <w:r w:rsidRPr="0031202C">
              <w:t xml:space="preserve"> Logic </w:t>
            </w:r>
          </w:p>
        </w:tc>
      </w:tr>
      <w:tr w:rsidR="001C416B" w:rsidRPr="0031202C" w14:paraId="69BF6519" w14:textId="77777777" w:rsidTr="001C416B">
        <w:tc>
          <w:tcPr>
            <w:tcW w:w="4788" w:type="dxa"/>
          </w:tcPr>
          <w:p w14:paraId="0E47A3AD" w14:textId="77777777" w:rsidR="001C416B" w:rsidRPr="0031202C" w:rsidRDefault="001C416B" w:rsidP="001C416B">
            <w:pPr>
              <w:pStyle w:val="Li"/>
            </w:pPr>
            <w:r w:rsidRPr="0031202C">
              <w:t>Length</w:t>
            </w:r>
          </w:p>
        </w:tc>
        <w:tc>
          <w:tcPr>
            <w:tcW w:w="4788" w:type="dxa"/>
          </w:tcPr>
          <w:p w14:paraId="6D5ED287" w14:textId="77777777" w:rsidR="001C416B" w:rsidRPr="0031202C" w:rsidRDefault="001C416B" w:rsidP="001C416B">
            <w:pPr>
              <w:pStyle w:val="Li"/>
            </w:pPr>
            <w:r w:rsidRPr="0031202C">
              <w:t xml:space="preserve"> 15 seconds* </w:t>
            </w:r>
          </w:p>
        </w:tc>
      </w:tr>
      <w:tr w:rsidR="001C416B" w:rsidRPr="0031202C" w14:paraId="470EA6D8" w14:textId="77777777" w:rsidTr="001C416B">
        <w:tc>
          <w:tcPr>
            <w:tcW w:w="4788" w:type="dxa"/>
          </w:tcPr>
          <w:p w14:paraId="6E966B09" w14:textId="77777777" w:rsidR="001C416B" w:rsidRPr="0031202C" w:rsidRDefault="001C416B" w:rsidP="001C416B">
            <w:pPr>
              <w:pStyle w:val="Li"/>
            </w:pPr>
            <w:r w:rsidRPr="0031202C">
              <w:t>Loops</w:t>
            </w:r>
          </w:p>
        </w:tc>
        <w:tc>
          <w:tcPr>
            <w:tcW w:w="4788" w:type="dxa"/>
          </w:tcPr>
          <w:p w14:paraId="1B953B3F" w14:textId="77777777" w:rsidR="001C416B" w:rsidRPr="0031202C" w:rsidRDefault="001C416B" w:rsidP="001C416B">
            <w:pPr>
              <w:pStyle w:val="Li"/>
            </w:pPr>
            <w:r w:rsidRPr="0031202C">
              <w:t xml:space="preserve"> No </w:t>
            </w:r>
          </w:p>
        </w:tc>
      </w:tr>
      <w:tr w:rsidR="001C416B" w:rsidRPr="0031202C" w14:paraId="47BF3923" w14:textId="77777777" w:rsidTr="001C416B">
        <w:tc>
          <w:tcPr>
            <w:tcW w:w="4788" w:type="dxa"/>
          </w:tcPr>
          <w:p w14:paraId="182386D6" w14:textId="77777777" w:rsidR="001C416B" w:rsidRPr="0031202C" w:rsidRDefault="001C416B" w:rsidP="001C416B">
            <w:pPr>
              <w:pStyle w:val="Li"/>
            </w:pPr>
            <w:r w:rsidRPr="0031202C">
              <w:t>Filename</w:t>
            </w:r>
          </w:p>
        </w:tc>
        <w:tc>
          <w:tcPr>
            <w:tcW w:w="4788" w:type="dxa"/>
          </w:tcPr>
          <w:p w14:paraId="25F87578" w14:textId="77777777" w:rsidR="001C416B" w:rsidRPr="0031202C" w:rsidRDefault="001C416B" w:rsidP="001C416B">
            <w:pPr>
              <w:pStyle w:val="Li"/>
            </w:pPr>
            <w:r w:rsidRPr="0031202C">
              <w:t xml:space="preserve"> music_Death.wav </w:t>
            </w:r>
          </w:p>
        </w:tc>
      </w:tr>
      <w:tr w:rsidR="001C416B" w:rsidRPr="0031202C" w14:paraId="205F247D" w14:textId="77777777" w:rsidTr="001C416B">
        <w:tc>
          <w:tcPr>
            <w:tcW w:w="4788" w:type="dxa"/>
          </w:tcPr>
          <w:p w14:paraId="0DFFC491" w14:textId="77777777" w:rsidR="001C416B" w:rsidRPr="0031202C" w:rsidRDefault="001C416B" w:rsidP="001C416B">
            <w:pPr>
              <w:pStyle w:val="Li"/>
            </w:pPr>
            <w:r w:rsidRPr="0031202C">
              <w:t>Wavebank</w:t>
            </w:r>
          </w:p>
        </w:tc>
        <w:tc>
          <w:tcPr>
            <w:tcW w:w="4788" w:type="dxa"/>
          </w:tcPr>
          <w:p w14:paraId="2824A1C7" w14:textId="77777777" w:rsidR="001C416B" w:rsidRPr="0031202C" w:rsidRDefault="001C416B" w:rsidP="001C416B">
            <w:pPr>
              <w:pStyle w:val="Li"/>
            </w:pPr>
            <w:r w:rsidRPr="0031202C">
              <w:t xml:space="preserve"> LinearMusic.xwb </w:t>
            </w:r>
          </w:p>
        </w:tc>
      </w:tr>
      <w:tr w:rsidR="001C416B" w:rsidRPr="0031202C" w14:paraId="02B62CC6" w14:textId="77777777" w:rsidTr="001C416B">
        <w:tc>
          <w:tcPr>
            <w:tcW w:w="4788" w:type="dxa"/>
          </w:tcPr>
          <w:p w14:paraId="7D07970A" w14:textId="77777777" w:rsidR="001C416B" w:rsidRPr="0031202C" w:rsidRDefault="001C416B" w:rsidP="001C416B">
            <w:pPr>
              <w:pStyle w:val="Li"/>
            </w:pPr>
            <w:r w:rsidRPr="0031202C">
              <w:t>Soundbank</w:t>
            </w:r>
          </w:p>
        </w:tc>
        <w:tc>
          <w:tcPr>
            <w:tcW w:w="4788" w:type="dxa"/>
          </w:tcPr>
          <w:p w14:paraId="273A4D5A" w14:textId="77777777" w:rsidR="001C416B" w:rsidRPr="0031202C" w:rsidRDefault="001C416B" w:rsidP="001C416B">
            <w:pPr>
              <w:pStyle w:val="Li"/>
            </w:pPr>
            <w:r w:rsidRPr="0031202C">
              <w:t xml:space="preserve"> LinearMusic.xsb </w:t>
            </w:r>
          </w:p>
        </w:tc>
      </w:tr>
      <w:tr w:rsidR="001C416B" w:rsidRPr="0031202C" w14:paraId="51798A32" w14:textId="77777777" w:rsidTr="001C416B">
        <w:tc>
          <w:tcPr>
            <w:tcW w:w="4788" w:type="dxa"/>
          </w:tcPr>
          <w:p w14:paraId="21E04873" w14:textId="77777777" w:rsidR="001C416B" w:rsidRPr="0031202C" w:rsidRDefault="001C416B" w:rsidP="001C416B">
            <w:pPr>
              <w:pStyle w:val="Li"/>
              <w:spacing w:after="280" w:afterAutospacing="1"/>
            </w:pPr>
            <w:r w:rsidRPr="0031202C">
              <w:lastRenderedPageBreak/>
              <w:t>Cue name</w:t>
            </w:r>
          </w:p>
        </w:tc>
        <w:tc>
          <w:tcPr>
            <w:tcW w:w="4788" w:type="dxa"/>
          </w:tcPr>
          <w:p w14:paraId="3448372D" w14:textId="77777777" w:rsidR="001C416B" w:rsidRPr="0031202C" w:rsidRDefault="001C416B" w:rsidP="001C416B">
            <w:pPr>
              <w:pStyle w:val="Li"/>
              <w:spacing w:after="280" w:afterAutospacing="1"/>
            </w:pPr>
            <w:r w:rsidRPr="0031202C">
              <w:t xml:space="preserve"> music_Death </w:t>
            </w:r>
          </w:p>
        </w:tc>
      </w:tr>
    </w:tbl>
    <w:p w14:paraId="3EB779A1" w14:textId="77777777" w:rsidR="00076702" w:rsidRDefault="00076702">
      <w:r>
        <w:br w:type="page"/>
      </w:r>
    </w:p>
    <w:p w14:paraId="1FC1EAAF" w14:textId="77777777" w:rsidR="001C416B" w:rsidRDefault="001C416B" w:rsidP="001C416B">
      <w:pPr>
        <w:pStyle w:val="Title"/>
      </w:pPr>
      <w:bookmarkStart w:id="599" w:name="_Toc256375384"/>
      <w:r>
        <w:lastRenderedPageBreak/>
        <w:t>Game Production Document</w:t>
      </w:r>
      <w:bookmarkEnd w:id="599"/>
    </w:p>
    <w:p w14:paraId="6D550334" w14:textId="77777777" w:rsidR="001C416B" w:rsidRDefault="001C416B" w:rsidP="00076702">
      <w:pPr>
        <w:pStyle w:val="Heading1"/>
      </w:pPr>
      <w:bookmarkStart w:id="600" w:name="_Toc256375385"/>
      <w:r>
        <w:t>Summary</w:t>
      </w:r>
      <w:bookmarkEnd w:id="600"/>
    </w:p>
    <w:p w14:paraId="7168D49A" w14:textId="77777777" w:rsidR="001C416B" w:rsidRDefault="001C416B" w:rsidP="00076702">
      <w:r>
        <w:tab/>
        <w:t>In order to maintain a sense of order in many facets of our development, a system for organizing files, assets, and even code must be established. We have written this production guide to help maintain this order and allow for a more cohesive development experience for the development team. By maintaining the coding standards established in this document, we can ensure that team members can stay up to speed on other team member’s work. We can also ensure that should gaps need to be filled in development, these production standards can help maintain an understanding of where team members are currently at in their development timelines.</w:t>
      </w:r>
    </w:p>
    <w:p w14:paraId="5DB11BBE" w14:textId="77777777" w:rsidR="001C416B" w:rsidRDefault="001C416B" w:rsidP="00076702">
      <w:pPr>
        <w:pStyle w:val="Heading1"/>
      </w:pPr>
      <w:bookmarkStart w:id="601" w:name="_Toc256375386"/>
      <w:r>
        <w:t>Document Scope</w:t>
      </w:r>
      <w:bookmarkEnd w:id="601"/>
    </w:p>
    <w:p w14:paraId="6E823557" w14:textId="77777777" w:rsidR="001C416B" w:rsidRPr="00E2407A" w:rsidRDefault="001C416B" w:rsidP="00076702">
      <w:r>
        <w:tab/>
        <w:t xml:space="preserve">In this document, we have detailed out the various aspects of production organization. This includes naming conventions and folder organizations for all files pertaining to </w:t>
      </w:r>
      <w:r>
        <w:rPr>
          <w:i/>
        </w:rPr>
        <w:t>Trigger Happy</w:t>
      </w:r>
      <w:r>
        <w:t xml:space="preserve"> and organizational styles for writing code and comments. The document is organized into tables that detail out these specific tasks and describe how the convention works.</w:t>
      </w:r>
    </w:p>
    <w:p w14:paraId="14454B56" w14:textId="77777777" w:rsidR="001C416B" w:rsidRDefault="001C416B" w:rsidP="00076702">
      <w:pPr>
        <w:pStyle w:val="Heading1"/>
      </w:pPr>
      <w:bookmarkStart w:id="602" w:name="_Toc256375387"/>
      <w:r>
        <w:t>FIle Naming Convention</w:t>
      </w:r>
      <w:bookmarkEnd w:id="602"/>
    </w:p>
    <w:tbl>
      <w:tblPr>
        <w:tblW w:w="0" w:type="auto"/>
        <w:tblLayout w:type="fixed"/>
        <w:tblCellMar>
          <w:left w:w="0" w:type="dxa"/>
          <w:right w:w="0" w:type="dxa"/>
        </w:tblCellMar>
        <w:tblLook w:val="04A0" w:firstRow="1" w:lastRow="0" w:firstColumn="1" w:lastColumn="0" w:noHBand="0" w:noVBand="1"/>
      </w:tblPr>
      <w:tblGrid>
        <w:gridCol w:w="1860"/>
        <w:gridCol w:w="4940"/>
        <w:gridCol w:w="2560"/>
      </w:tblGrid>
      <w:tr w:rsidR="001C416B" w14:paraId="65C58E46" w14:textId="77777777" w:rsidTr="001C416B">
        <w:tc>
          <w:tcPr>
            <w:tcW w:w="1860" w:type="dxa"/>
            <w:tcBorders>
              <w:top w:val="single" w:sz="8" w:space="0" w:color="707070"/>
              <w:left w:val="single" w:sz="8" w:space="0" w:color="707070"/>
              <w:bottom w:val="single" w:sz="8" w:space="0" w:color="707070"/>
              <w:right w:val="single" w:sz="8" w:space="0" w:color="707070"/>
            </w:tcBorders>
            <w:shd w:val="clear" w:color="auto" w:fill="707070"/>
            <w:tcMar>
              <w:top w:w="60" w:type="dxa"/>
              <w:left w:w="60" w:type="dxa"/>
              <w:bottom w:w="60" w:type="dxa"/>
              <w:right w:w="60" w:type="dxa"/>
            </w:tcMar>
          </w:tcPr>
          <w:p w14:paraId="4167D7F7" w14:textId="77777777" w:rsidR="001C416B" w:rsidRPr="00076702" w:rsidRDefault="001C416B" w:rsidP="001C416B">
            <w:pPr>
              <w:jc w:val="center"/>
            </w:pPr>
            <w:r w:rsidRPr="00076702">
              <w:rPr>
                <w:rFonts w:ascii="Trebuchet MS" w:eastAsia="Trebuchet MS" w:hAnsi="Trebuchet MS" w:cs="Trebuchet MS"/>
                <w:color w:val="FFFFFF"/>
              </w:rPr>
              <w:t>Type</w:t>
            </w:r>
          </w:p>
        </w:tc>
        <w:tc>
          <w:tcPr>
            <w:tcW w:w="4940" w:type="dxa"/>
            <w:tcBorders>
              <w:top w:val="single" w:sz="8" w:space="0" w:color="707070"/>
              <w:left w:val="single" w:sz="8" w:space="0" w:color="707070"/>
              <w:bottom w:val="single" w:sz="8" w:space="0" w:color="707070"/>
              <w:right w:val="single" w:sz="8" w:space="0" w:color="707070"/>
            </w:tcBorders>
            <w:shd w:val="clear" w:color="auto" w:fill="707070"/>
            <w:tcMar>
              <w:top w:w="60" w:type="dxa"/>
              <w:left w:w="60" w:type="dxa"/>
              <w:bottom w:w="60" w:type="dxa"/>
              <w:right w:w="60" w:type="dxa"/>
            </w:tcMar>
          </w:tcPr>
          <w:p w14:paraId="47D501A3" w14:textId="77777777" w:rsidR="001C416B" w:rsidRPr="00076702" w:rsidRDefault="001C416B" w:rsidP="001C416B">
            <w:r w:rsidRPr="00076702">
              <w:rPr>
                <w:rFonts w:ascii="Trebuchet MS" w:eastAsia="Trebuchet MS" w:hAnsi="Trebuchet MS" w:cs="Trebuchet MS"/>
                <w:color w:val="FFFFFF"/>
              </w:rPr>
              <w:t>Standard/Convention</w:t>
            </w:r>
          </w:p>
        </w:tc>
        <w:tc>
          <w:tcPr>
            <w:tcW w:w="2560" w:type="dxa"/>
            <w:tcBorders>
              <w:top w:val="single" w:sz="8" w:space="0" w:color="707070"/>
              <w:left w:val="single" w:sz="8" w:space="0" w:color="707070"/>
              <w:bottom w:val="single" w:sz="8" w:space="0" w:color="707070"/>
              <w:right w:val="single" w:sz="8" w:space="0" w:color="707070"/>
            </w:tcBorders>
            <w:shd w:val="clear" w:color="auto" w:fill="707070"/>
            <w:tcMar>
              <w:top w:w="60" w:type="dxa"/>
              <w:left w:w="60" w:type="dxa"/>
              <w:bottom w:w="60" w:type="dxa"/>
              <w:right w:w="60" w:type="dxa"/>
            </w:tcMar>
          </w:tcPr>
          <w:p w14:paraId="51AC9B10" w14:textId="77777777" w:rsidR="001C416B" w:rsidRPr="00076702" w:rsidRDefault="001C416B" w:rsidP="001C416B">
            <w:pPr>
              <w:jc w:val="center"/>
            </w:pPr>
            <w:r w:rsidRPr="00076702">
              <w:rPr>
                <w:rFonts w:ascii="Trebuchet MS" w:eastAsia="Trebuchet MS" w:hAnsi="Trebuchet MS" w:cs="Trebuchet MS"/>
                <w:color w:val="FFFFFF"/>
              </w:rPr>
              <w:t>Example</w:t>
            </w:r>
          </w:p>
        </w:tc>
      </w:tr>
      <w:tr w:rsidR="001C416B" w14:paraId="623EC131" w14:textId="77777777" w:rsidTr="001C416B">
        <w:tc>
          <w:tcPr>
            <w:tcW w:w="1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6F00EFC" w14:textId="77777777" w:rsidR="001C416B" w:rsidRPr="00076702" w:rsidRDefault="001C416B" w:rsidP="001C416B">
            <w:pPr>
              <w:jc w:val="center"/>
            </w:pPr>
            <w:r w:rsidRPr="00076702">
              <w:rPr>
                <w:rFonts w:ascii="Trebuchet MS" w:eastAsia="Trebuchet MS" w:hAnsi="Trebuchet MS" w:cs="Trebuchet MS"/>
              </w:rPr>
              <w:t>Texture</w:t>
            </w:r>
          </w:p>
        </w:tc>
        <w:tc>
          <w:tcPr>
            <w:tcW w:w="49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27BC78B" w14:textId="77777777" w:rsidR="001C416B" w:rsidRPr="00076702" w:rsidRDefault="001C416B" w:rsidP="001C416B">
            <w:r w:rsidRPr="00076702">
              <w:rPr>
                <w:rFonts w:ascii="Trebuchet MS" w:eastAsia="Trebuchet MS" w:hAnsi="Trebuchet MS" w:cs="Trebuchet MS"/>
              </w:rPr>
              <w:t>PascalCase naming with .png or .tga extension. Lowercase prefix documenting the context of use.</w:t>
            </w:r>
          </w:p>
        </w:tc>
        <w:tc>
          <w:tcPr>
            <w:tcW w:w="25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1A2EBDA" w14:textId="77777777" w:rsidR="001C416B" w:rsidRPr="00076702" w:rsidRDefault="001C416B" w:rsidP="001C416B">
            <w:r w:rsidRPr="00076702">
              <w:rPr>
                <w:rFonts w:ascii="Courier New" w:eastAsia="Courier New" w:hAnsi="Courier New" w:cs="Courier New"/>
              </w:rPr>
              <w:t>Room_Box.png</w:t>
            </w:r>
          </w:p>
        </w:tc>
      </w:tr>
      <w:tr w:rsidR="001C416B" w14:paraId="5EFA2FBB" w14:textId="77777777" w:rsidTr="001C416B">
        <w:tc>
          <w:tcPr>
            <w:tcW w:w="1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C865B15" w14:textId="77777777" w:rsidR="001C416B" w:rsidRPr="00076702" w:rsidRDefault="001C416B" w:rsidP="001C416B">
            <w:pPr>
              <w:jc w:val="center"/>
            </w:pPr>
            <w:r w:rsidRPr="00076702">
              <w:rPr>
                <w:rFonts w:ascii="Trebuchet MS" w:eastAsia="Trebuchet MS" w:hAnsi="Trebuchet MS" w:cs="Trebuchet MS"/>
              </w:rPr>
              <w:t>Model</w:t>
            </w:r>
          </w:p>
        </w:tc>
        <w:tc>
          <w:tcPr>
            <w:tcW w:w="49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960F13E" w14:textId="77777777" w:rsidR="001C416B" w:rsidRPr="00076702" w:rsidRDefault="001C416B" w:rsidP="001C416B">
            <w:r w:rsidRPr="00076702">
              <w:rPr>
                <w:rFonts w:ascii="Trebuchet MS" w:eastAsia="Trebuchet MS" w:hAnsi="Trebuchet MS" w:cs="Trebuchet MS"/>
              </w:rPr>
              <w:t>PascalCase naming with .fbx extension. Lowercase prefix documenting the context of use.</w:t>
            </w:r>
          </w:p>
        </w:tc>
        <w:tc>
          <w:tcPr>
            <w:tcW w:w="25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4713D5B4" w14:textId="77777777" w:rsidR="001C416B" w:rsidRPr="00076702" w:rsidRDefault="001C416B" w:rsidP="001C416B">
            <w:r w:rsidRPr="00076702">
              <w:rPr>
                <w:rFonts w:ascii="Courier New" w:eastAsia="Courier New" w:hAnsi="Courier New" w:cs="Courier New"/>
              </w:rPr>
              <w:t>Room_Box.fbx</w:t>
            </w:r>
          </w:p>
        </w:tc>
      </w:tr>
      <w:tr w:rsidR="001C416B" w14:paraId="74CA35B9" w14:textId="77777777" w:rsidTr="001C416B">
        <w:tc>
          <w:tcPr>
            <w:tcW w:w="1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F0614DE" w14:textId="77777777" w:rsidR="001C416B" w:rsidRPr="00076702" w:rsidRDefault="001C416B" w:rsidP="001C416B">
            <w:pPr>
              <w:jc w:val="center"/>
            </w:pPr>
            <w:r w:rsidRPr="00076702">
              <w:rPr>
                <w:rFonts w:ascii="Trebuchet MS" w:eastAsia="Trebuchet MS" w:hAnsi="Trebuchet MS" w:cs="Trebuchet MS"/>
              </w:rPr>
              <w:t>Effects</w:t>
            </w:r>
          </w:p>
        </w:tc>
        <w:tc>
          <w:tcPr>
            <w:tcW w:w="49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75B4CC2" w14:textId="77777777" w:rsidR="001C416B" w:rsidRPr="00076702" w:rsidRDefault="001C416B" w:rsidP="001C416B">
            <w:r w:rsidRPr="00076702">
              <w:rPr>
                <w:rFonts w:ascii="Trebuchet MS" w:eastAsia="Trebuchet MS" w:hAnsi="Trebuchet MS" w:cs="Trebuchet MS"/>
              </w:rPr>
              <w:t>PascalCase naming with .fx extension</w:t>
            </w:r>
          </w:p>
        </w:tc>
        <w:tc>
          <w:tcPr>
            <w:tcW w:w="25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49C8C96" w14:textId="77777777" w:rsidR="001C416B" w:rsidRPr="00076702" w:rsidRDefault="001C416B" w:rsidP="001C416B">
            <w:r w:rsidRPr="00076702">
              <w:rPr>
                <w:rFonts w:ascii="Courier New" w:eastAsia="Courier New" w:hAnsi="Courier New" w:cs="Courier New"/>
              </w:rPr>
              <w:t>BasicEffect.fx</w:t>
            </w:r>
          </w:p>
        </w:tc>
      </w:tr>
      <w:tr w:rsidR="001C416B" w14:paraId="5D3489A9" w14:textId="77777777" w:rsidTr="001C416B">
        <w:tc>
          <w:tcPr>
            <w:tcW w:w="1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C7BF53E" w14:textId="77777777" w:rsidR="001C416B" w:rsidRPr="00076702" w:rsidRDefault="001C416B" w:rsidP="001C416B">
            <w:pPr>
              <w:jc w:val="center"/>
            </w:pPr>
            <w:r w:rsidRPr="00076702">
              <w:rPr>
                <w:rFonts w:ascii="Trebuchet MS" w:eastAsia="Trebuchet MS" w:hAnsi="Trebuchet MS" w:cs="Trebuchet MS"/>
              </w:rPr>
              <w:t>Lua Scripts</w:t>
            </w:r>
          </w:p>
        </w:tc>
        <w:tc>
          <w:tcPr>
            <w:tcW w:w="49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A7C08BE" w14:textId="77777777" w:rsidR="001C416B" w:rsidRPr="00076702" w:rsidRDefault="001C416B" w:rsidP="001C416B">
            <w:r w:rsidRPr="00076702">
              <w:rPr>
                <w:rFonts w:ascii="Trebuchet MS" w:eastAsia="Trebuchet MS" w:hAnsi="Trebuchet MS" w:cs="Trebuchet MS"/>
              </w:rPr>
              <w:t>PascalCase naming with .lua extension</w:t>
            </w:r>
          </w:p>
        </w:tc>
        <w:tc>
          <w:tcPr>
            <w:tcW w:w="25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36823DC" w14:textId="77777777" w:rsidR="001C416B" w:rsidRPr="00076702" w:rsidRDefault="001C416B" w:rsidP="001C416B">
            <w:r w:rsidRPr="00076702">
              <w:rPr>
                <w:rFonts w:ascii="Courier New" w:eastAsia="Courier New" w:hAnsi="Courier New" w:cs="Courier New"/>
              </w:rPr>
              <w:t>MainFunction.lua</w:t>
            </w:r>
          </w:p>
        </w:tc>
      </w:tr>
      <w:tr w:rsidR="001C416B" w14:paraId="6CA88353" w14:textId="77777777" w:rsidTr="001C416B">
        <w:tc>
          <w:tcPr>
            <w:tcW w:w="1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4391F0F6" w14:textId="77777777" w:rsidR="001C416B" w:rsidRPr="00076702" w:rsidRDefault="001C416B" w:rsidP="001C416B">
            <w:pPr>
              <w:jc w:val="center"/>
            </w:pPr>
            <w:r w:rsidRPr="00076702">
              <w:rPr>
                <w:rFonts w:ascii="Trebuchet MS" w:eastAsia="Trebuchet MS" w:hAnsi="Trebuchet MS" w:cs="Trebuchet MS"/>
              </w:rPr>
              <w:t>Raw Audio Resources</w:t>
            </w:r>
          </w:p>
        </w:tc>
        <w:tc>
          <w:tcPr>
            <w:tcW w:w="49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0D5DBAB" w14:textId="77777777" w:rsidR="001C416B" w:rsidRPr="00076702" w:rsidRDefault="001C416B" w:rsidP="001C416B">
            <w:r w:rsidRPr="00076702">
              <w:rPr>
                <w:rFonts w:ascii="Trebuchet MS" w:eastAsia="Trebuchet MS" w:hAnsi="Trebuchet MS" w:cs="Trebuchet MS"/>
              </w:rPr>
              <w:t>Lowercase prefix followed by an underscore followed by a PascalCase name. See Audio Design Document for list of prefixes. Contains a .wav extension.</w:t>
            </w:r>
          </w:p>
        </w:tc>
        <w:tc>
          <w:tcPr>
            <w:tcW w:w="25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75901D8" w14:textId="77777777" w:rsidR="001C416B" w:rsidRPr="00076702" w:rsidRDefault="001C416B" w:rsidP="001C416B">
            <w:r w:rsidRPr="00076702">
              <w:rPr>
                <w:rFonts w:ascii="Courier New" w:eastAsia="Courier New" w:hAnsi="Courier New" w:cs="Courier New"/>
              </w:rPr>
              <w:t>menu_CursorMove.wav</w:t>
            </w:r>
          </w:p>
        </w:tc>
      </w:tr>
      <w:tr w:rsidR="001C416B" w14:paraId="2C9F14A3" w14:textId="77777777" w:rsidTr="001C416B">
        <w:tc>
          <w:tcPr>
            <w:tcW w:w="1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7C2E869" w14:textId="77777777" w:rsidR="001C416B" w:rsidRPr="00076702" w:rsidRDefault="001C416B" w:rsidP="001C416B">
            <w:pPr>
              <w:jc w:val="center"/>
            </w:pPr>
            <w:r w:rsidRPr="00076702">
              <w:rPr>
                <w:rFonts w:ascii="Trebuchet MS" w:eastAsia="Trebuchet MS" w:hAnsi="Trebuchet MS" w:cs="Trebuchet MS"/>
              </w:rPr>
              <w:t>XACT Settings</w:t>
            </w:r>
          </w:p>
        </w:tc>
        <w:tc>
          <w:tcPr>
            <w:tcW w:w="49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B5AD525" w14:textId="77777777" w:rsidR="001C416B" w:rsidRPr="00076702" w:rsidRDefault="001C416B" w:rsidP="001C416B">
            <w:r w:rsidRPr="00076702">
              <w:rPr>
                <w:rFonts w:ascii="Trebuchet MS" w:eastAsia="Trebuchet MS" w:hAnsi="Trebuchet MS" w:cs="Trebuchet MS"/>
              </w:rPr>
              <w:t>PascalCase name with .xgs extension.</w:t>
            </w:r>
          </w:p>
        </w:tc>
        <w:tc>
          <w:tcPr>
            <w:tcW w:w="25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6AFAD7A" w14:textId="77777777" w:rsidR="001C416B" w:rsidRPr="00076702" w:rsidRDefault="001C416B" w:rsidP="001C416B">
            <w:r w:rsidRPr="00076702">
              <w:rPr>
                <w:rFonts w:ascii="Courier New" w:eastAsia="Courier New" w:hAnsi="Courier New" w:cs="Courier New"/>
              </w:rPr>
              <w:t>TriggerHappy.xgs</w:t>
            </w:r>
          </w:p>
        </w:tc>
      </w:tr>
      <w:tr w:rsidR="001C416B" w14:paraId="246DC380" w14:textId="77777777" w:rsidTr="001C416B">
        <w:tc>
          <w:tcPr>
            <w:tcW w:w="1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DE77998" w14:textId="77777777" w:rsidR="001C416B" w:rsidRPr="00076702" w:rsidRDefault="001C416B" w:rsidP="001C416B">
            <w:pPr>
              <w:jc w:val="center"/>
            </w:pPr>
            <w:r w:rsidRPr="00076702">
              <w:rPr>
                <w:rFonts w:ascii="Trebuchet MS" w:eastAsia="Trebuchet MS" w:hAnsi="Trebuchet MS" w:cs="Trebuchet MS"/>
              </w:rPr>
              <w:t>SoundBank</w:t>
            </w:r>
          </w:p>
        </w:tc>
        <w:tc>
          <w:tcPr>
            <w:tcW w:w="49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430A7E4" w14:textId="77777777" w:rsidR="001C416B" w:rsidRPr="00076702" w:rsidRDefault="001C416B" w:rsidP="001C416B">
            <w:r w:rsidRPr="00076702">
              <w:rPr>
                <w:rFonts w:ascii="Trebuchet MS" w:eastAsia="Trebuchet MS" w:hAnsi="Trebuchet MS" w:cs="Trebuchet MS"/>
              </w:rPr>
              <w:t>PascalCase name with .xsb extension.</w:t>
            </w:r>
          </w:p>
        </w:tc>
        <w:tc>
          <w:tcPr>
            <w:tcW w:w="25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9A5B06B" w14:textId="77777777" w:rsidR="001C416B" w:rsidRPr="00076702" w:rsidRDefault="001C416B" w:rsidP="001C416B">
            <w:r w:rsidRPr="00076702">
              <w:rPr>
                <w:rFonts w:ascii="Courier New" w:eastAsia="Courier New" w:hAnsi="Courier New" w:cs="Courier New"/>
              </w:rPr>
              <w:t>MenuEffects.xsb</w:t>
            </w:r>
          </w:p>
        </w:tc>
      </w:tr>
      <w:tr w:rsidR="001C416B" w14:paraId="0DF9C762" w14:textId="77777777" w:rsidTr="001C416B">
        <w:tc>
          <w:tcPr>
            <w:tcW w:w="1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1F1DC0B" w14:textId="77777777" w:rsidR="001C416B" w:rsidRPr="00076702" w:rsidRDefault="001C416B" w:rsidP="001C416B">
            <w:pPr>
              <w:jc w:val="center"/>
            </w:pPr>
            <w:r w:rsidRPr="00076702">
              <w:rPr>
                <w:rFonts w:ascii="Trebuchet MS" w:eastAsia="Trebuchet MS" w:hAnsi="Trebuchet MS" w:cs="Trebuchet MS"/>
              </w:rPr>
              <w:t>WaveBank</w:t>
            </w:r>
          </w:p>
        </w:tc>
        <w:tc>
          <w:tcPr>
            <w:tcW w:w="49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69363F7" w14:textId="77777777" w:rsidR="001C416B" w:rsidRPr="00076702" w:rsidRDefault="001C416B" w:rsidP="001C416B">
            <w:r w:rsidRPr="00076702">
              <w:rPr>
                <w:rFonts w:ascii="Trebuchet MS" w:eastAsia="Trebuchet MS" w:hAnsi="Trebuchet MS" w:cs="Trebuchet MS"/>
              </w:rPr>
              <w:t>PascalCase name with .xwb extension.</w:t>
            </w:r>
          </w:p>
        </w:tc>
        <w:tc>
          <w:tcPr>
            <w:tcW w:w="25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F6EEFFE" w14:textId="77777777" w:rsidR="001C416B" w:rsidRPr="00076702" w:rsidRDefault="001C416B" w:rsidP="001C416B">
            <w:r w:rsidRPr="00076702">
              <w:rPr>
                <w:rFonts w:ascii="Courier New" w:eastAsia="Courier New" w:hAnsi="Courier New" w:cs="Courier New"/>
              </w:rPr>
              <w:t>MenuEffects.xwb</w:t>
            </w:r>
          </w:p>
        </w:tc>
      </w:tr>
      <w:tr w:rsidR="001C416B" w14:paraId="7A819FEC" w14:textId="77777777" w:rsidTr="001C416B">
        <w:tc>
          <w:tcPr>
            <w:tcW w:w="1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4262A17D" w14:textId="77777777" w:rsidR="001C416B" w:rsidRPr="00076702" w:rsidRDefault="001C416B" w:rsidP="001C416B">
            <w:pPr>
              <w:jc w:val="center"/>
            </w:pPr>
            <w:r w:rsidRPr="00076702">
              <w:rPr>
                <w:rFonts w:ascii="Trebuchet MS" w:eastAsia="Trebuchet MS" w:hAnsi="Trebuchet MS" w:cs="Trebuchet MS"/>
              </w:rPr>
              <w:t>Cue Names</w:t>
            </w:r>
          </w:p>
        </w:tc>
        <w:tc>
          <w:tcPr>
            <w:tcW w:w="49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CDA1CAA" w14:textId="77777777" w:rsidR="001C416B" w:rsidRPr="00076702" w:rsidRDefault="001C416B" w:rsidP="001C416B">
            <w:r w:rsidRPr="00076702">
              <w:rPr>
                <w:rFonts w:ascii="Trebuchet MS" w:eastAsia="Trebuchet MS" w:hAnsi="Trebuchet MS" w:cs="Trebuchet MS"/>
              </w:rPr>
              <w:t xml:space="preserve">Lowercase prefix followed by an underscore followed by a PascalCase name. See Audio </w:t>
            </w:r>
            <w:r w:rsidRPr="00076702">
              <w:rPr>
                <w:rFonts w:ascii="Trebuchet MS" w:eastAsia="Trebuchet MS" w:hAnsi="Trebuchet MS" w:cs="Trebuchet MS"/>
              </w:rPr>
              <w:lastRenderedPageBreak/>
              <w:t>Design Document for list of prefixes. No extension.</w:t>
            </w:r>
          </w:p>
        </w:tc>
        <w:tc>
          <w:tcPr>
            <w:tcW w:w="25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68A80F2" w14:textId="77777777" w:rsidR="001C416B" w:rsidRPr="00076702" w:rsidRDefault="001C416B" w:rsidP="001C416B">
            <w:r w:rsidRPr="00076702">
              <w:rPr>
                <w:rFonts w:ascii="Courier New" w:eastAsia="Courier New" w:hAnsi="Courier New" w:cs="Courier New"/>
              </w:rPr>
              <w:lastRenderedPageBreak/>
              <w:t>menu_CursorMove</w:t>
            </w:r>
          </w:p>
        </w:tc>
      </w:tr>
    </w:tbl>
    <w:p w14:paraId="59E12309" w14:textId="77777777" w:rsidR="001C416B" w:rsidRDefault="001C416B" w:rsidP="00076702">
      <w:pPr>
        <w:pStyle w:val="Heading1"/>
      </w:pPr>
      <w:r>
        <w:lastRenderedPageBreak/>
        <w:br w:type="page"/>
      </w:r>
      <w:bookmarkStart w:id="603" w:name="_Toc256375388"/>
      <w:r>
        <w:lastRenderedPageBreak/>
        <w:t>Document Structure</w:t>
      </w:r>
      <w:bookmarkEnd w:id="603"/>
    </w:p>
    <w:tbl>
      <w:tblPr>
        <w:tblW w:w="0" w:type="auto"/>
        <w:tblLayout w:type="fixed"/>
        <w:tblCellMar>
          <w:left w:w="0" w:type="dxa"/>
          <w:right w:w="0" w:type="dxa"/>
        </w:tblCellMar>
        <w:tblLook w:val="04A0" w:firstRow="1" w:lastRow="0" w:firstColumn="1" w:lastColumn="0" w:noHBand="0" w:noVBand="1"/>
      </w:tblPr>
      <w:tblGrid>
        <w:gridCol w:w="2880"/>
        <w:gridCol w:w="6480"/>
      </w:tblGrid>
      <w:tr w:rsidR="001C416B" w14:paraId="29BD8FDC" w14:textId="77777777" w:rsidTr="001C416B">
        <w:tc>
          <w:tcPr>
            <w:tcW w:w="2880" w:type="dxa"/>
            <w:tcBorders>
              <w:top w:val="nil"/>
              <w:left w:val="nil"/>
              <w:bottom w:val="nil"/>
              <w:right w:val="nil"/>
            </w:tcBorders>
            <w:shd w:val="clear" w:color="auto" w:fill="707070"/>
            <w:tcMar>
              <w:top w:w="60" w:type="dxa"/>
              <w:left w:w="60" w:type="dxa"/>
              <w:bottom w:w="60" w:type="dxa"/>
              <w:right w:w="60" w:type="dxa"/>
            </w:tcMar>
          </w:tcPr>
          <w:p w14:paraId="2D09E551" w14:textId="77777777" w:rsidR="001C416B" w:rsidRPr="00076702" w:rsidRDefault="001C416B" w:rsidP="001C416B">
            <w:r w:rsidRPr="00076702">
              <w:rPr>
                <w:rFonts w:ascii="Trebuchet MS" w:eastAsia="Trebuchet MS" w:hAnsi="Trebuchet MS" w:cs="Trebuchet MS"/>
                <w:color w:val="FFFFFF"/>
              </w:rPr>
              <w:t>Path</w:t>
            </w:r>
          </w:p>
        </w:tc>
        <w:tc>
          <w:tcPr>
            <w:tcW w:w="6480" w:type="dxa"/>
            <w:tcBorders>
              <w:top w:val="nil"/>
              <w:left w:val="nil"/>
              <w:bottom w:val="nil"/>
              <w:right w:val="nil"/>
            </w:tcBorders>
            <w:shd w:val="clear" w:color="auto" w:fill="707070"/>
            <w:tcMar>
              <w:top w:w="60" w:type="dxa"/>
              <w:left w:w="60" w:type="dxa"/>
              <w:bottom w:w="60" w:type="dxa"/>
              <w:right w:w="60" w:type="dxa"/>
            </w:tcMar>
          </w:tcPr>
          <w:p w14:paraId="6FAF0E1E" w14:textId="77777777" w:rsidR="001C416B" w:rsidRPr="00076702" w:rsidRDefault="001C416B" w:rsidP="001C416B">
            <w:r w:rsidRPr="00076702">
              <w:rPr>
                <w:rFonts w:ascii="Trebuchet MS" w:eastAsia="Trebuchet MS" w:hAnsi="Trebuchet MS" w:cs="Trebuchet MS"/>
                <w:color w:val="FFFFFF"/>
              </w:rPr>
              <w:t>Description</w:t>
            </w:r>
          </w:p>
        </w:tc>
      </w:tr>
      <w:tr w:rsidR="001C416B" w14:paraId="6733F0CE" w14:textId="77777777" w:rsidTr="001C416B">
        <w:tc>
          <w:tcPr>
            <w:tcW w:w="2880" w:type="dxa"/>
            <w:tcBorders>
              <w:top w:val="nil"/>
              <w:left w:val="nil"/>
              <w:bottom w:val="nil"/>
              <w:right w:val="nil"/>
            </w:tcBorders>
            <w:tcMar>
              <w:top w:w="60" w:type="dxa"/>
              <w:left w:w="60" w:type="dxa"/>
              <w:bottom w:w="60" w:type="dxa"/>
              <w:right w:w="60" w:type="dxa"/>
            </w:tcMar>
          </w:tcPr>
          <w:p w14:paraId="6844A13E" w14:textId="77777777" w:rsidR="001C416B" w:rsidRPr="00076702" w:rsidRDefault="001C416B" w:rsidP="001C416B">
            <w:r w:rsidRPr="00076702">
              <w:rPr>
                <w:rFonts w:ascii="Trebuchet MS" w:eastAsia="Trebuchet MS" w:hAnsi="Trebuchet MS" w:cs="Trebuchet MS"/>
              </w:rPr>
              <w:t>.\</w:t>
            </w:r>
          </w:p>
        </w:tc>
        <w:tc>
          <w:tcPr>
            <w:tcW w:w="6480" w:type="dxa"/>
            <w:tcBorders>
              <w:top w:val="nil"/>
              <w:left w:val="nil"/>
              <w:bottom w:val="nil"/>
              <w:right w:val="nil"/>
            </w:tcBorders>
            <w:tcMar>
              <w:top w:w="60" w:type="dxa"/>
              <w:left w:w="60" w:type="dxa"/>
              <w:bottom w:w="60" w:type="dxa"/>
              <w:right w:w="60" w:type="dxa"/>
            </w:tcMar>
          </w:tcPr>
          <w:p w14:paraId="2BEABBD0" w14:textId="77777777" w:rsidR="001C416B" w:rsidRPr="00076702" w:rsidRDefault="001C416B" w:rsidP="001C416B"/>
        </w:tc>
      </w:tr>
      <w:tr w:rsidR="001C416B" w14:paraId="17B76FE2" w14:textId="77777777" w:rsidTr="001C416B">
        <w:tc>
          <w:tcPr>
            <w:tcW w:w="2880" w:type="dxa"/>
            <w:tcBorders>
              <w:top w:val="nil"/>
              <w:left w:val="nil"/>
              <w:bottom w:val="nil"/>
              <w:right w:val="nil"/>
            </w:tcBorders>
            <w:tcMar>
              <w:top w:w="60" w:type="dxa"/>
              <w:left w:w="60" w:type="dxa"/>
              <w:bottom w:w="60" w:type="dxa"/>
              <w:right w:w="60" w:type="dxa"/>
            </w:tcMar>
          </w:tcPr>
          <w:p w14:paraId="4EA9EB4C" w14:textId="77777777" w:rsidR="001C416B" w:rsidRPr="00076702" w:rsidRDefault="001C416B" w:rsidP="001C416B">
            <w:r w:rsidRPr="00076702">
              <w:rPr>
                <w:rFonts w:ascii="Trebuchet MS" w:eastAsia="Trebuchet MS" w:hAnsi="Trebuchet MS" w:cs="Trebuchet MS"/>
              </w:rPr>
              <w:t xml:space="preserve">    assets\</w:t>
            </w:r>
          </w:p>
        </w:tc>
        <w:tc>
          <w:tcPr>
            <w:tcW w:w="6480" w:type="dxa"/>
            <w:tcBorders>
              <w:top w:val="nil"/>
              <w:left w:val="nil"/>
              <w:bottom w:val="nil"/>
              <w:right w:val="nil"/>
            </w:tcBorders>
            <w:tcMar>
              <w:top w:w="60" w:type="dxa"/>
              <w:left w:w="60" w:type="dxa"/>
              <w:bottom w:w="60" w:type="dxa"/>
              <w:right w:w="60" w:type="dxa"/>
            </w:tcMar>
          </w:tcPr>
          <w:p w14:paraId="67B4A1FE" w14:textId="77777777" w:rsidR="001C416B" w:rsidRPr="00076702" w:rsidRDefault="001C416B" w:rsidP="001C416B">
            <w:r w:rsidRPr="00076702">
              <w:rPr>
                <w:rFonts w:ascii="Trebuchet MS" w:eastAsia="Trebuchet MS" w:hAnsi="Trebuchet MS" w:cs="Trebuchet MS"/>
              </w:rPr>
              <w:t>Asset files used in the development of the game</w:t>
            </w:r>
          </w:p>
        </w:tc>
      </w:tr>
      <w:tr w:rsidR="001C416B" w14:paraId="70188EE3" w14:textId="77777777" w:rsidTr="001C416B">
        <w:tc>
          <w:tcPr>
            <w:tcW w:w="2880" w:type="dxa"/>
            <w:tcBorders>
              <w:top w:val="nil"/>
              <w:left w:val="nil"/>
              <w:bottom w:val="nil"/>
              <w:right w:val="nil"/>
            </w:tcBorders>
            <w:tcMar>
              <w:top w:w="60" w:type="dxa"/>
              <w:left w:w="60" w:type="dxa"/>
              <w:bottom w:w="60" w:type="dxa"/>
              <w:right w:w="60" w:type="dxa"/>
            </w:tcMar>
          </w:tcPr>
          <w:p w14:paraId="734BE613" w14:textId="77777777" w:rsidR="001C416B" w:rsidRPr="00076702" w:rsidRDefault="001C416B" w:rsidP="001C416B">
            <w:r w:rsidRPr="00076702">
              <w:rPr>
                <w:rFonts w:ascii="Trebuchet MS" w:eastAsia="Trebuchet MS" w:hAnsi="Trebuchet MS" w:cs="Trebuchet MS"/>
              </w:rPr>
              <w:t xml:space="preserve">        audio\</w:t>
            </w:r>
          </w:p>
        </w:tc>
        <w:tc>
          <w:tcPr>
            <w:tcW w:w="6480" w:type="dxa"/>
            <w:tcBorders>
              <w:top w:val="nil"/>
              <w:left w:val="nil"/>
              <w:bottom w:val="nil"/>
              <w:right w:val="nil"/>
            </w:tcBorders>
            <w:tcMar>
              <w:top w:w="60" w:type="dxa"/>
              <w:left w:w="60" w:type="dxa"/>
              <w:bottom w:w="60" w:type="dxa"/>
              <w:right w:w="60" w:type="dxa"/>
            </w:tcMar>
          </w:tcPr>
          <w:p w14:paraId="41C650DA" w14:textId="77777777" w:rsidR="001C416B" w:rsidRPr="00076702" w:rsidRDefault="001C416B" w:rsidP="001C416B">
            <w:r w:rsidRPr="00076702">
              <w:rPr>
                <w:rFonts w:ascii="Trebuchet MS" w:eastAsia="Trebuchet MS" w:hAnsi="Trebuchet MS" w:cs="Trebuchet MS"/>
              </w:rPr>
              <w:t>XACT audio files (*.xgs, *.xsb, *.xwb)</w:t>
            </w:r>
          </w:p>
        </w:tc>
      </w:tr>
      <w:tr w:rsidR="001C416B" w14:paraId="6F107C39" w14:textId="77777777" w:rsidTr="001C416B">
        <w:tc>
          <w:tcPr>
            <w:tcW w:w="2880" w:type="dxa"/>
            <w:tcBorders>
              <w:top w:val="nil"/>
              <w:left w:val="nil"/>
              <w:bottom w:val="nil"/>
              <w:right w:val="nil"/>
            </w:tcBorders>
            <w:tcMar>
              <w:top w:w="60" w:type="dxa"/>
              <w:left w:w="60" w:type="dxa"/>
              <w:bottom w:w="60" w:type="dxa"/>
              <w:right w:w="60" w:type="dxa"/>
            </w:tcMar>
          </w:tcPr>
          <w:p w14:paraId="792E968B" w14:textId="77777777" w:rsidR="001C416B" w:rsidRPr="00076702" w:rsidRDefault="001C416B" w:rsidP="001C416B">
            <w:r w:rsidRPr="00076702">
              <w:rPr>
                <w:rFonts w:ascii="Trebuchet MS" w:eastAsia="Trebuchet MS" w:hAnsi="Trebuchet MS" w:cs="Trebuchet MS"/>
              </w:rPr>
              <w:t xml:space="preserve">        effects\</w:t>
            </w:r>
          </w:p>
        </w:tc>
        <w:tc>
          <w:tcPr>
            <w:tcW w:w="6480" w:type="dxa"/>
            <w:tcBorders>
              <w:top w:val="nil"/>
              <w:left w:val="nil"/>
              <w:bottom w:val="nil"/>
              <w:right w:val="nil"/>
            </w:tcBorders>
            <w:tcMar>
              <w:top w:w="60" w:type="dxa"/>
              <w:left w:w="60" w:type="dxa"/>
              <w:bottom w:w="60" w:type="dxa"/>
              <w:right w:w="60" w:type="dxa"/>
            </w:tcMar>
          </w:tcPr>
          <w:p w14:paraId="0B524AE9" w14:textId="77777777" w:rsidR="001C416B" w:rsidRPr="00076702" w:rsidRDefault="001C416B" w:rsidP="001C416B">
            <w:r w:rsidRPr="00076702">
              <w:rPr>
                <w:rFonts w:ascii="Trebuchet MS" w:eastAsia="Trebuchet MS" w:hAnsi="Trebuchet MS" w:cs="Trebuchet MS"/>
              </w:rPr>
              <w:t>Effect files(*.fx)</w:t>
            </w:r>
          </w:p>
        </w:tc>
      </w:tr>
      <w:tr w:rsidR="001C416B" w14:paraId="47A4A9A9" w14:textId="77777777" w:rsidTr="001C416B">
        <w:tc>
          <w:tcPr>
            <w:tcW w:w="2880" w:type="dxa"/>
            <w:tcBorders>
              <w:top w:val="nil"/>
              <w:left w:val="nil"/>
              <w:bottom w:val="nil"/>
              <w:right w:val="nil"/>
            </w:tcBorders>
            <w:tcMar>
              <w:top w:w="60" w:type="dxa"/>
              <w:left w:w="60" w:type="dxa"/>
              <w:bottom w:w="60" w:type="dxa"/>
              <w:right w:w="60" w:type="dxa"/>
            </w:tcMar>
          </w:tcPr>
          <w:p w14:paraId="667A7DA8" w14:textId="77777777" w:rsidR="001C416B" w:rsidRPr="00076702" w:rsidRDefault="001C416B" w:rsidP="001C416B">
            <w:r w:rsidRPr="00076702">
              <w:rPr>
                <w:rFonts w:ascii="Trebuchet MS" w:eastAsia="Trebuchet MS" w:hAnsi="Trebuchet MS" w:cs="Trebuchet MS"/>
              </w:rPr>
              <w:t xml:space="preserve">        models\</w:t>
            </w:r>
          </w:p>
        </w:tc>
        <w:tc>
          <w:tcPr>
            <w:tcW w:w="6480" w:type="dxa"/>
            <w:tcBorders>
              <w:top w:val="nil"/>
              <w:left w:val="nil"/>
              <w:bottom w:val="nil"/>
              <w:right w:val="nil"/>
            </w:tcBorders>
            <w:tcMar>
              <w:top w:w="60" w:type="dxa"/>
              <w:left w:w="60" w:type="dxa"/>
              <w:bottom w:w="60" w:type="dxa"/>
              <w:right w:w="60" w:type="dxa"/>
            </w:tcMar>
          </w:tcPr>
          <w:p w14:paraId="043385E7" w14:textId="77777777" w:rsidR="001C416B" w:rsidRPr="00076702" w:rsidRDefault="001C416B" w:rsidP="001C416B">
            <w:r w:rsidRPr="00076702">
              <w:rPr>
                <w:rFonts w:ascii="Trebuchet MS" w:eastAsia="Trebuchet MS" w:hAnsi="Trebuchet MS" w:cs="Trebuchet MS"/>
              </w:rPr>
              <w:t>Model files(*.fbx)</w:t>
            </w:r>
          </w:p>
        </w:tc>
      </w:tr>
      <w:tr w:rsidR="001C416B" w14:paraId="306CB33E" w14:textId="77777777" w:rsidTr="001C416B">
        <w:tc>
          <w:tcPr>
            <w:tcW w:w="2880" w:type="dxa"/>
            <w:tcBorders>
              <w:top w:val="nil"/>
              <w:left w:val="nil"/>
              <w:bottom w:val="nil"/>
              <w:right w:val="nil"/>
            </w:tcBorders>
            <w:tcMar>
              <w:top w:w="60" w:type="dxa"/>
              <w:left w:w="60" w:type="dxa"/>
              <w:bottom w:w="60" w:type="dxa"/>
              <w:right w:w="60" w:type="dxa"/>
            </w:tcMar>
          </w:tcPr>
          <w:p w14:paraId="130DA1D2" w14:textId="77777777" w:rsidR="001C416B" w:rsidRPr="00076702" w:rsidRDefault="001C416B" w:rsidP="001C416B">
            <w:r w:rsidRPr="00076702">
              <w:rPr>
                <w:rFonts w:ascii="Trebuchet MS" w:eastAsia="Trebuchet MS" w:hAnsi="Trebuchet MS" w:cs="Trebuchet MS"/>
              </w:rPr>
              <w:t xml:space="preserve">            &lt;maya structure&gt;</w:t>
            </w:r>
          </w:p>
        </w:tc>
        <w:tc>
          <w:tcPr>
            <w:tcW w:w="6480" w:type="dxa"/>
            <w:tcBorders>
              <w:top w:val="nil"/>
              <w:left w:val="nil"/>
              <w:bottom w:val="nil"/>
              <w:right w:val="nil"/>
            </w:tcBorders>
            <w:tcMar>
              <w:top w:w="60" w:type="dxa"/>
              <w:left w:w="60" w:type="dxa"/>
              <w:bottom w:w="60" w:type="dxa"/>
              <w:right w:w="60" w:type="dxa"/>
            </w:tcMar>
          </w:tcPr>
          <w:p w14:paraId="0D05BE93" w14:textId="77777777" w:rsidR="001C416B" w:rsidRPr="00076702" w:rsidRDefault="001C416B" w:rsidP="001C416B">
            <w:r w:rsidRPr="00076702">
              <w:rPr>
                <w:rFonts w:ascii="Trebuchet MS" w:eastAsia="Trebuchet MS" w:hAnsi="Trebuchet MS" w:cs="Trebuchet MS"/>
              </w:rPr>
              <w:t>The Maya texture and model hierarchy</w:t>
            </w:r>
          </w:p>
        </w:tc>
      </w:tr>
      <w:tr w:rsidR="001C416B" w14:paraId="6C2EC317" w14:textId="77777777" w:rsidTr="001C416B">
        <w:tc>
          <w:tcPr>
            <w:tcW w:w="2880" w:type="dxa"/>
            <w:tcBorders>
              <w:top w:val="nil"/>
              <w:left w:val="nil"/>
              <w:bottom w:val="nil"/>
              <w:right w:val="nil"/>
            </w:tcBorders>
            <w:tcMar>
              <w:top w:w="60" w:type="dxa"/>
              <w:left w:w="60" w:type="dxa"/>
              <w:bottom w:w="60" w:type="dxa"/>
              <w:right w:w="60" w:type="dxa"/>
            </w:tcMar>
          </w:tcPr>
          <w:p w14:paraId="552520F2" w14:textId="77777777" w:rsidR="001C416B" w:rsidRPr="00076702" w:rsidRDefault="001C416B" w:rsidP="001C416B">
            <w:r w:rsidRPr="00076702">
              <w:rPr>
                <w:rFonts w:ascii="Trebuchet MS" w:eastAsia="Trebuchet MS" w:hAnsi="Trebuchet MS" w:cs="Trebuchet MS"/>
              </w:rPr>
              <w:t xml:space="preserve">        textures\</w:t>
            </w:r>
          </w:p>
        </w:tc>
        <w:tc>
          <w:tcPr>
            <w:tcW w:w="6480" w:type="dxa"/>
            <w:tcBorders>
              <w:top w:val="nil"/>
              <w:left w:val="nil"/>
              <w:bottom w:val="nil"/>
              <w:right w:val="nil"/>
            </w:tcBorders>
            <w:tcMar>
              <w:top w:w="60" w:type="dxa"/>
              <w:left w:w="60" w:type="dxa"/>
              <w:bottom w:w="60" w:type="dxa"/>
              <w:right w:w="60" w:type="dxa"/>
            </w:tcMar>
          </w:tcPr>
          <w:p w14:paraId="0C6DD270" w14:textId="77777777" w:rsidR="001C416B" w:rsidRPr="00076702" w:rsidRDefault="001C416B" w:rsidP="001C416B">
            <w:r w:rsidRPr="00076702">
              <w:rPr>
                <w:rFonts w:ascii="Trebuchet MS" w:eastAsia="Trebuchet MS" w:hAnsi="Trebuchet MS" w:cs="Trebuchet MS"/>
              </w:rPr>
              <w:t>Texture files(*.png, *.jpg)</w:t>
            </w:r>
          </w:p>
        </w:tc>
      </w:tr>
      <w:tr w:rsidR="001C416B" w14:paraId="434FF1FA" w14:textId="77777777" w:rsidTr="001C416B">
        <w:tc>
          <w:tcPr>
            <w:tcW w:w="2880" w:type="dxa"/>
            <w:tcBorders>
              <w:top w:val="nil"/>
              <w:left w:val="nil"/>
              <w:bottom w:val="nil"/>
              <w:right w:val="nil"/>
            </w:tcBorders>
            <w:tcMar>
              <w:top w:w="60" w:type="dxa"/>
              <w:left w:w="60" w:type="dxa"/>
              <w:bottom w:w="60" w:type="dxa"/>
              <w:right w:w="60" w:type="dxa"/>
            </w:tcMar>
          </w:tcPr>
          <w:p w14:paraId="58FF303B" w14:textId="77777777" w:rsidR="001C416B" w:rsidRPr="00076702" w:rsidRDefault="001C416B" w:rsidP="001C416B">
            <w:r w:rsidRPr="00076702">
              <w:rPr>
                <w:rFonts w:ascii="Trebuchet MS" w:eastAsia="Trebuchet MS" w:hAnsi="Trebuchet MS" w:cs="Trebuchet MS"/>
              </w:rPr>
              <w:t xml:space="preserve">            materials\</w:t>
            </w:r>
          </w:p>
        </w:tc>
        <w:tc>
          <w:tcPr>
            <w:tcW w:w="6480" w:type="dxa"/>
            <w:tcBorders>
              <w:top w:val="nil"/>
              <w:left w:val="nil"/>
              <w:bottom w:val="nil"/>
              <w:right w:val="nil"/>
            </w:tcBorders>
            <w:tcMar>
              <w:top w:w="60" w:type="dxa"/>
              <w:left w:w="60" w:type="dxa"/>
              <w:bottom w:w="60" w:type="dxa"/>
              <w:right w:w="60" w:type="dxa"/>
            </w:tcMar>
          </w:tcPr>
          <w:p w14:paraId="50EA3068" w14:textId="77777777" w:rsidR="001C416B" w:rsidRPr="00076702" w:rsidRDefault="001C416B" w:rsidP="001C416B">
            <w:r w:rsidRPr="00076702">
              <w:rPr>
                <w:rFonts w:ascii="Trebuchet MS" w:eastAsia="Trebuchet MS" w:hAnsi="Trebuchet MS" w:cs="Trebuchet MS"/>
              </w:rPr>
              <w:t>General uncustomized surfaces</w:t>
            </w:r>
          </w:p>
        </w:tc>
      </w:tr>
      <w:tr w:rsidR="001C416B" w14:paraId="79869361" w14:textId="77777777" w:rsidTr="001C416B">
        <w:tc>
          <w:tcPr>
            <w:tcW w:w="2880" w:type="dxa"/>
            <w:tcBorders>
              <w:top w:val="nil"/>
              <w:left w:val="nil"/>
              <w:bottom w:val="nil"/>
              <w:right w:val="nil"/>
            </w:tcBorders>
            <w:tcMar>
              <w:top w:w="60" w:type="dxa"/>
              <w:left w:w="60" w:type="dxa"/>
              <w:bottom w:w="60" w:type="dxa"/>
              <w:right w:w="60" w:type="dxa"/>
            </w:tcMar>
          </w:tcPr>
          <w:p w14:paraId="6D02E8BF" w14:textId="77777777" w:rsidR="001C416B" w:rsidRPr="00076702" w:rsidRDefault="001C416B" w:rsidP="001C416B">
            <w:r w:rsidRPr="00076702">
              <w:rPr>
                <w:rFonts w:ascii="Trebuchet MS" w:eastAsia="Trebuchet MS" w:hAnsi="Trebuchet MS" w:cs="Trebuchet MS"/>
              </w:rPr>
              <w:t xml:space="preserve">           &lt;room&gt;\</w:t>
            </w:r>
          </w:p>
        </w:tc>
        <w:tc>
          <w:tcPr>
            <w:tcW w:w="6480" w:type="dxa"/>
            <w:tcBorders>
              <w:top w:val="nil"/>
              <w:left w:val="nil"/>
              <w:bottom w:val="nil"/>
              <w:right w:val="nil"/>
            </w:tcBorders>
            <w:tcMar>
              <w:top w:w="60" w:type="dxa"/>
              <w:left w:w="60" w:type="dxa"/>
              <w:bottom w:w="60" w:type="dxa"/>
              <w:right w:w="60" w:type="dxa"/>
            </w:tcMar>
          </w:tcPr>
          <w:p w14:paraId="23A7DAEE" w14:textId="77777777" w:rsidR="001C416B" w:rsidRPr="00076702" w:rsidRDefault="001C416B" w:rsidP="001C416B">
            <w:r w:rsidRPr="00076702">
              <w:rPr>
                <w:rFonts w:ascii="Trebuchet MS" w:eastAsia="Trebuchet MS" w:hAnsi="Trebuchet MS" w:cs="Trebuchet MS"/>
              </w:rPr>
              <w:t>Customized, room specific textures</w:t>
            </w:r>
          </w:p>
        </w:tc>
      </w:tr>
      <w:tr w:rsidR="001C416B" w14:paraId="50C7F49D" w14:textId="77777777" w:rsidTr="001C416B">
        <w:tc>
          <w:tcPr>
            <w:tcW w:w="2880" w:type="dxa"/>
            <w:tcBorders>
              <w:top w:val="nil"/>
              <w:left w:val="nil"/>
              <w:bottom w:val="nil"/>
              <w:right w:val="nil"/>
            </w:tcBorders>
            <w:tcMar>
              <w:top w:w="60" w:type="dxa"/>
              <w:left w:w="60" w:type="dxa"/>
              <w:bottom w:w="60" w:type="dxa"/>
              <w:right w:w="60" w:type="dxa"/>
            </w:tcMar>
          </w:tcPr>
          <w:p w14:paraId="3AD0F5E9" w14:textId="77777777" w:rsidR="001C416B" w:rsidRPr="00076702" w:rsidRDefault="001C416B" w:rsidP="001C416B">
            <w:r w:rsidRPr="00076702">
              <w:rPr>
                <w:rFonts w:ascii="Trebuchet MS" w:eastAsia="Trebuchet MS" w:hAnsi="Trebuchet MS" w:cs="Trebuchet MS"/>
              </w:rPr>
              <w:t xml:space="preserve">           reference\</w:t>
            </w:r>
          </w:p>
        </w:tc>
        <w:tc>
          <w:tcPr>
            <w:tcW w:w="6480" w:type="dxa"/>
            <w:tcBorders>
              <w:top w:val="nil"/>
              <w:left w:val="nil"/>
              <w:bottom w:val="nil"/>
              <w:right w:val="nil"/>
            </w:tcBorders>
            <w:tcMar>
              <w:top w:w="60" w:type="dxa"/>
              <w:left w:w="60" w:type="dxa"/>
              <w:bottom w:w="60" w:type="dxa"/>
              <w:right w:w="60" w:type="dxa"/>
            </w:tcMar>
          </w:tcPr>
          <w:p w14:paraId="7D76C747" w14:textId="77777777" w:rsidR="001C416B" w:rsidRPr="00076702" w:rsidRDefault="001C416B" w:rsidP="001C416B">
            <w:r w:rsidRPr="00076702">
              <w:rPr>
                <w:rFonts w:ascii="Trebuchet MS" w:eastAsia="Trebuchet MS" w:hAnsi="Trebuchet MS" w:cs="Trebuchet MS"/>
              </w:rPr>
              <w:t>Reference images</w:t>
            </w:r>
          </w:p>
        </w:tc>
      </w:tr>
      <w:tr w:rsidR="001C416B" w14:paraId="04549DCB" w14:textId="77777777" w:rsidTr="001C416B">
        <w:tc>
          <w:tcPr>
            <w:tcW w:w="2880" w:type="dxa"/>
            <w:tcBorders>
              <w:top w:val="nil"/>
              <w:left w:val="nil"/>
              <w:bottom w:val="nil"/>
              <w:right w:val="nil"/>
            </w:tcBorders>
            <w:tcMar>
              <w:top w:w="60" w:type="dxa"/>
              <w:left w:w="60" w:type="dxa"/>
              <w:bottom w:w="60" w:type="dxa"/>
              <w:right w:w="60" w:type="dxa"/>
            </w:tcMar>
          </w:tcPr>
          <w:p w14:paraId="2200149C" w14:textId="77777777" w:rsidR="001C416B" w:rsidRPr="00076702" w:rsidRDefault="001C416B" w:rsidP="001C416B">
            <w:r w:rsidRPr="00076702">
              <w:rPr>
                <w:rFonts w:ascii="Trebuchet MS" w:eastAsia="Trebuchet MS" w:hAnsi="Trebuchet MS" w:cs="Trebuchet MS"/>
              </w:rPr>
              <w:t xml:space="preserve">        scripts\</w:t>
            </w:r>
          </w:p>
        </w:tc>
        <w:tc>
          <w:tcPr>
            <w:tcW w:w="6480" w:type="dxa"/>
            <w:tcBorders>
              <w:top w:val="nil"/>
              <w:left w:val="nil"/>
              <w:bottom w:val="nil"/>
              <w:right w:val="nil"/>
            </w:tcBorders>
            <w:tcMar>
              <w:top w:w="60" w:type="dxa"/>
              <w:left w:w="60" w:type="dxa"/>
              <w:bottom w:w="60" w:type="dxa"/>
              <w:right w:w="60" w:type="dxa"/>
            </w:tcMar>
          </w:tcPr>
          <w:p w14:paraId="78237BE3" w14:textId="77777777" w:rsidR="001C416B" w:rsidRPr="00076702" w:rsidRDefault="001C416B" w:rsidP="001C416B">
            <w:r w:rsidRPr="00076702">
              <w:rPr>
                <w:rFonts w:ascii="Trebuchet MS" w:eastAsia="Trebuchet MS" w:hAnsi="Trebuchet MS" w:cs="Trebuchet MS"/>
              </w:rPr>
              <w:t>Script files(*.lua)</w:t>
            </w:r>
          </w:p>
        </w:tc>
      </w:tr>
      <w:tr w:rsidR="001C416B" w14:paraId="5D5E449F" w14:textId="77777777" w:rsidTr="001C416B">
        <w:tc>
          <w:tcPr>
            <w:tcW w:w="2880" w:type="dxa"/>
            <w:tcBorders>
              <w:top w:val="nil"/>
              <w:left w:val="nil"/>
              <w:bottom w:val="nil"/>
              <w:right w:val="nil"/>
            </w:tcBorders>
            <w:tcMar>
              <w:top w:w="60" w:type="dxa"/>
              <w:left w:w="60" w:type="dxa"/>
              <w:bottom w:w="60" w:type="dxa"/>
              <w:right w:w="60" w:type="dxa"/>
            </w:tcMar>
          </w:tcPr>
          <w:p w14:paraId="3D361EA2" w14:textId="77777777" w:rsidR="001C416B" w:rsidRPr="00076702" w:rsidRDefault="001C416B" w:rsidP="001C416B">
            <w:r w:rsidRPr="00076702">
              <w:rPr>
                <w:rFonts w:ascii="Trebuchet MS" w:eastAsia="Trebuchet MS" w:hAnsi="Trebuchet MS" w:cs="Trebuchet MS"/>
              </w:rPr>
              <w:t xml:space="preserve">    code\</w:t>
            </w:r>
          </w:p>
        </w:tc>
        <w:tc>
          <w:tcPr>
            <w:tcW w:w="6480" w:type="dxa"/>
            <w:tcBorders>
              <w:top w:val="nil"/>
              <w:left w:val="nil"/>
              <w:bottom w:val="nil"/>
              <w:right w:val="nil"/>
            </w:tcBorders>
            <w:tcMar>
              <w:top w:w="60" w:type="dxa"/>
              <w:left w:w="60" w:type="dxa"/>
              <w:bottom w:w="60" w:type="dxa"/>
              <w:right w:w="60" w:type="dxa"/>
            </w:tcMar>
          </w:tcPr>
          <w:p w14:paraId="6041F4EE" w14:textId="77777777" w:rsidR="001C416B" w:rsidRPr="00076702" w:rsidRDefault="001C416B" w:rsidP="001C416B">
            <w:r w:rsidRPr="00076702">
              <w:rPr>
                <w:rFonts w:ascii="Trebuchet MS" w:eastAsia="Trebuchet MS" w:hAnsi="Trebuchet MS" w:cs="Trebuchet MS"/>
              </w:rPr>
              <w:t>Engine\Component source code files</w:t>
            </w:r>
          </w:p>
        </w:tc>
      </w:tr>
      <w:tr w:rsidR="001C416B" w14:paraId="6AA599BF" w14:textId="77777777" w:rsidTr="001C416B">
        <w:tc>
          <w:tcPr>
            <w:tcW w:w="2880" w:type="dxa"/>
            <w:tcBorders>
              <w:top w:val="nil"/>
              <w:left w:val="nil"/>
              <w:bottom w:val="nil"/>
              <w:right w:val="nil"/>
            </w:tcBorders>
            <w:tcMar>
              <w:top w:w="60" w:type="dxa"/>
              <w:left w:w="60" w:type="dxa"/>
              <w:bottom w:w="60" w:type="dxa"/>
              <w:right w:w="60" w:type="dxa"/>
            </w:tcMar>
          </w:tcPr>
          <w:p w14:paraId="047B72C3" w14:textId="77777777" w:rsidR="001C416B" w:rsidRPr="00076702" w:rsidRDefault="001C416B" w:rsidP="001C416B">
            <w:r w:rsidRPr="00076702">
              <w:rPr>
                <w:rFonts w:ascii="Trebuchet MS" w:eastAsia="Trebuchet MS" w:hAnsi="Trebuchet MS" w:cs="Trebuchet MS"/>
              </w:rPr>
              <w:t xml:space="preserve">        include\</w:t>
            </w:r>
          </w:p>
        </w:tc>
        <w:tc>
          <w:tcPr>
            <w:tcW w:w="6480" w:type="dxa"/>
            <w:tcBorders>
              <w:top w:val="nil"/>
              <w:left w:val="nil"/>
              <w:bottom w:val="nil"/>
              <w:right w:val="nil"/>
            </w:tcBorders>
            <w:tcMar>
              <w:top w:w="60" w:type="dxa"/>
              <w:left w:w="60" w:type="dxa"/>
              <w:bottom w:w="60" w:type="dxa"/>
              <w:right w:w="60" w:type="dxa"/>
            </w:tcMar>
          </w:tcPr>
          <w:p w14:paraId="0EEE6501" w14:textId="77777777" w:rsidR="001C416B" w:rsidRPr="00076702" w:rsidRDefault="001C416B" w:rsidP="001C416B">
            <w:r w:rsidRPr="00076702">
              <w:rPr>
                <w:rFonts w:ascii="Trebuchet MS" w:eastAsia="Trebuchet MS" w:hAnsi="Trebuchet MS" w:cs="Trebuchet MS"/>
              </w:rPr>
              <w:t>Header files(*.h\*.inc)</w:t>
            </w:r>
          </w:p>
        </w:tc>
      </w:tr>
      <w:tr w:rsidR="001C416B" w14:paraId="53684226" w14:textId="77777777" w:rsidTr="001C416B">
        <w:tc>
          <w:tcPr>
            <w:tcW w:w="2880" w:type="dxa"/>
            <w:tcBorders>
              <w:top w:val="nil"/>
              <w:left w:val="nil"/>
              <w:bottom w:val="nil"/>
              <w:right w:val="nil"/>
            </w:tcBorders>
            <w:tcMar>
              <w:top w:w="60" w:type="dxa"/>
              <w:left w:w="60" w:type="dxa"/>
              <w:bottom w:w="60" w:type="dxa"/>
              <w:right w:w="60" w:type="dxa"/>
            </w:tcMar>
          </w:tcPr>
          <w:p w14:paraId="6E08320A" w14:textId="77777777" w:rsidR="001C416B" w:rsidRPr="00076702" w:rsidRDefault="001C416B" w:rsidP="001C416B">
            <w:r w:rsidRPr="00076702">
              <w:rPr>
                <w:rFonts w:ascii="Trebuchet MS" w:eastAsia="Trebuchet MS" w:hAnsi="Trebuchet MS" w:cs="Trebuchet MS"/>
              </w:rPr>
              <w:t xml:space="preserve">        src\</w:t>
            </w:r>
          </w:p>
        </w:tc>
        <w:tc>
          <w:tcPr>
            <w:tcW w:w="6480" w:type="dxa"/>
            <w:tcBorders>
              <w:top w:val="nil"/>
              <w:left w:val="nil"/>
              <w:bottom w:val="nil"/>
              <w:right w:val="nil"/>
            </w:tcBorders>
            <w:tcMar>
              <w:top w:w="60" w:type="dxa"/>
              <w:left w:w="60" w:type="dxa"/>
              <w:bottom w:w="60" w:type="dxa"/>
              <w:right w:w="60" w:type="dxa"/>
            </w:tcMar>
          </w:tcPr>
          <w:p w14:paraId="4B749AED" w14:textId="77777777" w:rsidR="001C416B" w:rsidRPr="00076702" w:rsidRDefault="001C416B" w:rsidP="001C416B">
            <w:r w:rsidRPr="00076702">
              <w:rPr>
                <w:rFonts w:ascii="Trebuchet MS" w:eastAsia="Trebuchet MS" w:hAnsi="Trebuchet MS" w:cs="Trebuchet MS"/>
              </w:rPr>
              <w:t>Source files(*.cpp)</w:t>
            </w:r>
          </w:p>
        </w:tc>
      </w:tr>
      <w:tr w:rsidR="001C416B" w14:paraId="39A0A5FB" w14:textId="77777777" w:rsidTr="001C416B">
        <w:tc>
          <w:tcPr>
            <w:tcW w:w="2880" w:type="dxa"/>
            <w:tcBorders>
              <w:top w:val="nil"/>
              <w:left w:val="nil"/>
              <w:bottom w:val="nil"/>
              <w:right w:val="nil"/>
            </w:tcBorders>
            <w:tcMar>
              <w:top w:w="60" w:type="dxa"/>
              <w:left w:w="60" w:type="dxa"/>
              <w:bottom w:w="60" w:type="dxa"/>
              <w:right w:w="60" w:type="dxa"/>
            </w:tcMar>
          </w:tcPr>
          <w:p w14:paraId="61BE93A7" w14:textId="77777777" w:rsidR="001C416B" w:rsidRPr="00076702" w:rsidRDefault="001C416B" w:rsidP="001C416B">
            <w:r w:rsidRPr="00076702">
              <w:rPr>
                <w:rFonts w:ascii="Trebuchet MS" w:eastAsia="Trebuchet MS" w:hAnsi="Trebuchet MS" w:cs="Trebuchet MS"/>
              </w:rPr>
              <w:t xml:space="preserve">        lib\</w:t>
            </w:r>
          </w:p>
        </w:tc>
        <w:tc>
          <w:tcPr>
            <w:tcW w:w="6480" w:type="dxa"/>
            <w:tcBorders>
              <w:top w:val="nil"/>
              <w:left w:val="nil"/>
              <w:bottom w:val="nil"/>
              <w:right w:val="nil"/>
            </w:tcBorders>
            <w:tcMar>
              <w:top w:w="60" w:type="dxa"/>
              <w:left w:w="60" w:type="dxa"/>
              <w:bottom w:w="60" w:type="dxa"/>
              <w:right w:w="60" w:type="dxa"/>
            </w:tcMar>
          </w:tcPr>
          <w:p w14:paraId="6733646D" w14:textId="77777777" w:rsidR="001C416B" w:rsidRPr="00076702" w:rsidRDefault="001C416B" w:rsidP="001C416B">
            <w:r w:rsidRPr="00076702">
              <w:rPr>
                <w:rFonts w:ascii="Trebuchet MS" w:eastAsia="Trebuchet MS" w:hAnsi="Trebuchet MS" w:cs="Trebuchet MS"/>
              </w:rPr>
              <w:t>Library files(*.lib)</w:t>
            </w:r>
          </w:p>
        </w:tc>
      </w:tr>
      <w:tr w:rsidR="001C416B" w14:paraId="62BBBA43" w14:textId="77777777" w:rsidTr="001C416B">
        <w:tc>
          <w:tcPr>
            <w:tcW w:w="2880" w:type="dxa"/>
            <w:tcBorders>
              <w:top w:val="nil"/>
              <w:left w:val="nil"/>
              <w:bottom w:val="nil"/>
              <w:right w:val="nil"/>
            </w:tcBorders>
            <w:tcMar>
              <w:top w:w="60" w:type="dxa"/>
              <w:left w:w="60" w:type="dxa"/>
              <w:bottom w:w="60" w:type="dxa"/>
              <w:right w:w="60" w:type="dxa"/>
            </w:tcMar>
          </w:tcPr>
          <w:p w14:paraId="630C55BD" w14:textId="77777777" w:rsidR="001C416B" w:rsidRPr="00076702" w:rsidRDefault="001C416B" w:rsidP="001C416B">
            <w:r w:rsidRPr="00076702">
              <w:rPr>
                <w:rFonts w:ascii="Trebuchet MS" w:eastAsia="Trebuchet MS" w:hAnsi="Trebuchet MS" w:cs="Trebuchet MS"/>
              </w:rPr>
              <w:t xml:space="preserve">        scripts\</w:t>
            </w:r>
          </w:p>
        </w:tc>
        <w:tc>
          <w:tcPr>
            <w:tcW w:w="6480" w:type="dxa"/>
            <w:tcBorders>
              <w:top w:val="nil"/>
              <w:left w:val="nil"/>
              <w:bottom w:val="nil"/>
              <w:right w:val="nil"/>
            </w:tcBorders>
            <w:tcMar>
              <w:top w:w="60" w:type="dxa"/>
              <w:left w:w="60" w:type="dxa"/>
              <w:bottom w:w="60" w:type="dxa"/>
              <w:right w:w="60" w:type="dxa"/>
            </w:tcMar>
          </w:tcPr>
          <w:p w14:paraId="6B421F68" w14:textId="77777777" w:rsidR="001C416B" w:rsidRPr="00076702" w:rsidRDefault="001C416B" w:rsidP="001C416B">
            <w:r w:rsidRPr="00076702">
              <w:rPr>
                <w:rFonts w:ascii="Trebuchet MS" w:eastAsia="Trebuchet MS" w:hAnsi="Trebuchet MS" w:cs="Trebuchet MS"/>
              </w:rPr>
              <w:t>Project files(*.vcproj)</w:t>
            </w:r>
          </w:p>
        </w:tc>
      </w:tr>
      <w:tr w:rsidR="001C416B" w14:paraId="531F4F47" w14:textId="77777777" w:rsidTr="001C416B">
        <w:tc>
          <w:tcPr>
            <w:tcW w:w="2880" w:type="dxa"/>
            <w:tcBorders>
              <w:top w:val="nil"/>
              <w:left w:val="nil"/>
              <w:bottom w:val="nil"/>
              <w:right w:val="nil"/>
            </w:tcBorders>
            <w:tcMar>
              <w:top w:w="60" w:type="dxa"/>
              <w:left w:w="60" w:type="dxa"/>
              <w:bottom w:w="60" w:type="dxa"/>
              <w:right w:w="60" w:type="dxa"/>
            </w:tcMar>
          </w:tcPr>
          <w:p w14:paraId="56E58251" w14:textId="77777777" w:rsidR="001C416B" w:rsidRPr="00076702" w:rsidRDefault="001C416B" w:rsidP="001C416B">
            <w:r w:rsidRPr="00076702">
              <w:rPr>
                <w:rFonts w:ascii="Trebuchet MS" w:eastAsia="Trebuchet MS" w:hAnsi="Trebuchet MS" w:cs="Trebuchet MS"/>
              </w:rPr>
              <w:t xml:space="preserve">        tools\</w:t>
            </w:r>
          </w:p>
        </w:tc>
        <w:tc>
          <w:tcPr>
            <w:tcW w:w="6480" w:type="dxa"/>
            <w:tcBorders>
              <w:top w:val="nil"/>
              <w:left w:val="nil"/>
              <w:bottom w:val="nil"/>
              <w:right w:val="nil"/>
            </w:tcBorders>
            <w:tcMar>
              <w:top w:w="60" w:type="dxa"/>
              <w:left w:w="60" w:type="dxa"/>
              <w:bottom w:w="60" w:type="dxa"/>
              <w:right w:w="60" w:type="dxa"/>
            </w:tcMar>
          </w:tcPr>
          <w:p w14:paraId="3DC53F6F" w14:textId="77777777" w:rsidR="001C416B" w:rsidRPr="00076702" w:rsidRDefault="001C416B" w:rsidP="001C416B">
            <w:r w:rsidRPr="00076702">
              <w:rPr>
                <w:rFonts w:ascii="Trebuchet MS" w:eastAsia="Trebuchet MS" w:hAnsi="Trebuchet MS" w:cs="Trebuchet MS"/>
              </w:rPr>
              <w:t>External tools or projects</w:t>
            </w:r>
          </w:p>
        </w:tc>
      </w:tr>
      <w:tr w:rsidR="001C416B" w14:paraId="248E7C83" w14:textId="77777777" w:rsidTr="001C416B">
        <w:tc>
          <w:tcPr>
            <w:tcW w:w="2880" w:type="dxa"/>
            <w:tcBorders>
              <w:top w:val="nil"/>
              <w:left w:val="nil"/>
              <w:bottom w:val="nil"/>
              <w:right w:val="nil"/>
            </w:tcBorders>
            <w:tcMar>
              <w:top w:w="60" w:type="dxa"/>
              <w:left w:w="60" w:type="dxa"/>
              <w:bottom w:w="60" w:type="dxa"/>
              <w:right w:w="60" w:type="dxa"/>
            </w:tcMar>
          </w:tcPr>
          <w:p w14:paraId="73313B58" w14:textId="77777777" w:rsidR="001C416B" w:rsidRPr="00076702" w:rsidRDefault="001C416B" w:rsidP="001C416B">
            <w:r w:rsidRPr="00076702">
              <w:rPr>
                <w:rFonts w:ascii="Trebuchet MS" w:eastAsia="Trebuchet MS" w:hAnsi="Trebuchet MS" w:cs="Trebuchet MS"/>
              </w:rPr>
              <w:t xml:space="preserve">    documentation\</w:t>
            </w:r>
          </w:p>
        </w:tc>
        <w:tc>
          <w:tcPr>
            <w:tcW w:w="6480" w:type="dxa"/>
            <w:tcBorders>
              <w:top w:val="nil"/>
              <w:left w:val="nil"/>
              <w:bottom w:val="nil"/>
              <w:right w:val="nil"/>
            </w:tcBorders>
            <w:tcMar>
              <w:top w:w="60" w:type="dxa"/>
              <w:left w:w="60" w:type="dxa"/>
              <w:bottom w:w="60" w:type="dxa"/>
              <w:right w:w="60" w:type="dxa"/>
            </w:tcMar>
          </w:tcPr>
          <w:p w14:paraId="42BE9608" w14:textId="77777777" w:rsidR="001C416B" w:rsidRPr="00076702" w:rsidRDefault="001C416B" w:rsidP="001C416B">
            <w:r w:rsidRPr="00076702">
              <w:rPr>
                <w:rFonts w:ascii="Trebuchet MS" w:eastAsia="Trebuchet MS" w:hAnsi="Trebuchet MS" w:cs="Trebuchet MS"/>
              </w:rPr>
              <w:t>Documentation files</w:t>
            </w:r>
          </w:p>
        </w:tc>
      </w:tr>
    </w:tbl>
    <w:p w14:paraId="094B6BA2" w14:textId="77777777" w:rsidR="001C416B" w:rsidRDefault="001C416B" w:rsidP="00076702">
      <w:pPr>
        <w:pStyle w:val="Heading1"/>
      </w:pPr>
      <w:r>
        <w:br w:type="page"/>
      </w:r>
      <w:bookmarkStart w:id="604" w:name="_Toc256375389"/>
      <w:r>
        <w:lastRenderedPageBreak/>
        <w:t>Coding Standards</w:t>
      </w:r>
      <w:bookmarkEnd w:id="604"/>
    </w:p>
    <w:p w14:paraId="2D6CE89D" w14:textId="77777777" w:rsidR="001C416B" w:rsidRDefault="001C416B" w:rsidP="00076702">
      <w:pPr>
        <w:pStyle w:val="Heading1"/>
      </w:pPr>
      <w:bookmarkStart w:id="605" w:name="_Toc256375390"/>
      <w:r>
        <w:t>Naming Conventions</w:t>
      </w:r>
      <w:bookmarkEnd w:id="605"/>
    </w:p>
    <w:tbl>
      <w:tblPr>
        <w:tblW w:w="0" w:type="auto"/>
        <w:tblLayout w:type="fixed"/>
        <w:tblCellMar>
          <w:left w:w="0" w:type="dxa"/>
          <w:right w:w="0" w:type="dxa"/>
        </w:tblCellMar>
        <w:tblLook w:val="04A0" w:firstRow="1" w:lastRow="0" w:firstColumn="1" w:lastColumn="0" w:noHBand="0" w:noVBand="1"/>
      </w:tblPr>
      <w:tblGrid>
        <w:gridCol w:w="1740"/>
        <w:gridCol w:w="4860"/>
        <w:gridCol w:w="2760"/>
      </w:tblGrid>
      <w:tr w:rsidR="001C416B" w14:paraId="7E4E278C" w14:textId="77777777" w:rsidTr="001C416B">
        <w:tc>
          <w:tcPr>
            <w:tcW w:w="1740" w:type="dxa"/>
            <w:tcBorders>
              <w:top w:val="single" w:sz="8" w:space="0" w:color="707070"/>
              <w:left w:val="single" w:sz="8" w:space="0" w:color="707070"/>
              <w:bottom w:val="single" w:sz="8" w:space="0" w:color="707070"/>
              <w:right w:val="single" w:sz="8" w:space="0" w:color="707070"/>
            </w:tcBorders>
            <w:shd w:val="clear" w:color="auto" w:fill="707070"/>
            <w:tcMar>
              <w:top w:w="60" w:type="dxa"/>
              <w:left w:w="60" w:type="dxa"/>
              <w:bottom w:w="60" w:type="dxa"/>
              <w:right w:w="60" w:type="dxa"/>
            </w:tcMar>
          </w:tcPr>
          <w:p w14:paraId="4624A2CE" w14:textId="77777777" w:rsidR="001C416B" w:rsidRPr="00076702" w:rsidRDefault="001C416B" w:rsidP="001C416B">
            <w:r w:rsidRPr="00076702">
              <w:rPr>
                <w:rFonts w:ascii="Trebuchet MS" w:eastAsia="Trebuchet MS" w:hAnsi="Trebuchet MS" w:cs="Trebuchet MS"/>
                <w:color w:val="FFFFFF"/>
              </w:rPr>
              <w:t>Type</w:t>
            </w:r>
          </w:p>
        </w:tc>
        <w:tc>
          <w:tcPr>
            <w:tcW w:w="4860" w:type="dxa"/>
            <w:tcBorders>
              <w:top w:val="single" w:sz="8" w:space="0" w:color="707070"/>
              <w:left w:val="single" w:sz="8" w:space="0" w:color="707070"/>
              <w:bottom w:val="single" w:sz="8" w:space="0" w:color="707070"/>
              <w:right w:val="single" w:sz="8" w:space="0" w:color="707070"/>
            </w:tcBorders>
            <w:shd w:val="clear" w:color="auto" w:fill="707070"/>
            <w:tcMar>
              <w:top w:w="60" w:type="dxa"/>
              <w:left w:w="60" w:type="dxa"/>
              <w:bottom w:w="60" w:type="dxa"/>
              <w:right w:w="60" w:type="dxa"/>
            </w:tcMar>
          </w:tcPr>
          <w:p w14:paraId="06869587" w14:textId="77777777" w:rsidR="001C416B" w:rsidRPr="00076702" w:rsidRDefault="001C416B" w:rsidP="001C416B">
            <w:r w:rsidRPr="00076702">
              <w:rPr>
                <w:rFonts w:ascii="Trebuchet MS" w:eastAsia="Trebuchet MS" w:hAnsi="Trebuchet MS" w:cs="Trebuchet MS"/>
                <w:color w:val="FFFFFF"/>
              </w:rPr>
              <w:t>Standard\Convention</w:t>
            </w:r>
          </w:p>
        </w:tc>
        <w:tc>
          <w:tcPr>
            <w:tcW w:w="2760" w:type="dxa"/>
            <w:tcBorders>
              <w:top w:val="single" w:sz="8" w:space="0" w:color="707070"/>
              <w:left w:val="single" w:sz="8" w:space="0" w:color="707070"/>
              <w:bottom w:val="single" w:sz="8" w:space="0" w:color="707070"/>
              <w:right w:val="single" w:sz="8" w:space="0" w:color="707070"/>
            </w:tcBorders>
            <w:shd w:val="clear" w:color="auto" w:fill="707070"/>
            <w:tcMar>
              <w:top w:w="60" w:type="dxa"/>
              <w:left w:w="60" w:type="dxa"/>
              <w:bottom w:w="60" w:type="dxa"/>
              <w:right w:w="60" w:type="dxa"/>
            </w:tcMar>
          </w:tcPr>
          <w:p w14:paraId="7423039A" w14:textId="77777777" w:rsidR="001C416B" w:rsidRPr="00076702" w:rsidRDefault="001C416B" w:rsidP="001C416B">
            <w:r w:rsidRPr="00076702">
              <w:rPr>
                <w:rFonts w:ascii="Trebuchet MS" w:eastAsia="Trebuchet MS" w:hAnsi="Trebuchet MS" w:cs="Trebuchet MS"/>
                <w:color w:val="FFFFFF"/>
              </w:rPr>
              <w:t>Example</w:t>
            </w:r>
          </w:p>
        </w:tc>
      </w:tr>
      <w:tr w:rsidR="001C416B" w14:paraId="23FE6B40"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75028C3" w14:textId="77777777" w:rsidR="001C416B" w:rsidRPr="00076702" w:rsidRDefault="001C416B" w:rsidP="001C416B">
            <w:r w:rsidRPr="00076702">
              <w:rPr>
                <w:rFonts w:ascii="Trebuchet MS" w:eastAsia="Trebuchet MS" w:hAnsi="Trebuchet MS" w:cs="Trebuchet MS"/>
              </w:rPr>
              <w:t>Namespaces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793880E6" w14:textId="77777777" w:rsidR="001C416B" w:rsidRPr="00076702" w:rsidRDefault="001C416B" w:rsidP="001C416B">
            <w:r w:rsidRPr="00076702">
              <w:rPr>
                <w:rFonts w:ascii="Trebuchet MS" w:eastAsia="Trebuchet MS" w:hAnsi="Trebuchet MS" w:cs="Trebuchet MS"/>
              </w:rPr>
              <w:t>Pascal Case, no underscores. Use Singularity.{ComponentType} as root.</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7B60360" w14:textId="77777777" w:rsidR="001C416B" w:rsidRPr="00076702" w:rsidRDefault="001C416B" w:rsidP="001C416B">
            <w:r w:rsidRPr="00076702">
              <w:rPr>
                <w:rFonts w:ascii="Courier New" w:eastAsia="Courier New" w:hAnsi="Courier New" w:cs="Courier New"/>
              </w:rPr>
              <w:t>Singularity::Graphics</w:t>
            </w:r>
          </w:p>
          <w:p w14:paraId="6CAC2B1A" w14:textId="77777777" w:rsidR="001C416B" w:rsidRPr="00076702" w:rsidRDefault="001C416B" w:rsidP="001C416B">
            <w:r w:rsidRPr="00076702">
              <w:rPr>
                <w:rFonts w:ascii="Courier New" w:eastAsia="Courier New" w:hAnsi="Courier New" w:cs="Courier New"/>
              </w:rPr>
              <w:t>Singularity::Physics</w:t>
            </w:r>
          </w:p>
        </w:tc>
      </w:tr>
      <w:tr w:rsidR="001C416B" w14:paraId="31386819"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726531D1" w14:textId="77777777" w:rsidR="001C416B" w:rsidRPr="00076702" w:rsidRDefault="001C416B" w:rsidP="001C416B">
            <w:r w:rsidRPr="00076702">
              <w:rPr>
                <w:rFonts w:ascii="Trebuchet MS" w:eastAsia="Trebuchet MS" w:hAnsi="Trebuchet MS" w:cs="Trebuchet MS"/>
              </w:rPr>
              <w:t>Classes and Structs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F350847" w14:textId="77777777" w:rsidR="001C416B" w:rsidRPr="00076702" w:rsidRDefault="001C416B" w:rsidP="001C416B">
            <w:r w:rsidRPr="00076702">
              <w:rPr>
                <w:rFonts w:ascii="Trebuchet MS" w:eastAsia="Trebuchet MS" w:hAnsi="Trebuchet MS" w:cs="Trebuchet MS"/>
              </w:rPr>
              <w:t>Pascal Case, no underscores or leading "C" or "cls". Classes may begin with an "I" only if the letter following the I is not capitalized, otherwise it looks like an Interface. Classes should not have the same name as the namespace in which they reside. Any acronyms of three or more letters should be pascal case, not all caps. Try to avoid abbreviations, and try to always use nouns.</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08B4E1B" w14:textId="77777777" w:rsidR="001C416B" w:rsidRPr="00076702" w:rsidRDefault="001C416B" w:rsidP="001C416B">
            <w:r w:rsidRPr="00076702">
              <w:rPr>
                <w:rFonts w:ascii="Courier New" w:eastAsia="Courier New" w:hAnsi="Courier New" w:cs="Courier New"/>
              </w:rPr>
              <w:t>GraphicsDevice</w:t>
            </w:r>
          </w:p>
          <w:p w14:paraId="1B403222" w14:textId="77777777" w:rsidR="001C416B" w:rsidRPr="00076702" w:rsidRDefault="001C416B" w:rsidP="001C416B">
            <w:r w:rsidRPr="00076702">
              <w:rPr>
                <w:rFonts w:ascii="Courier New" w:eastAsia="Courier New" w:hAnsi="Courier New" w:cs="Courier New"/>
              </w:rPr>
              <w:t>XmlLoader</w:t>
            </w:r>
          </w:p>
          <w:p w14:paraId="08D01168" w14:textId="77777777" w:rsidR="001C416B" w:rsidRPr="00076702" w:rsidRDefault="001C416B" w:rsidP="001C416B">
            <w:r w:rsidRPr="00076702">
              <w:rPr>
                <w:rFonts w:ascii="Courier New" w:eastAsia="Courier New" w:hAnsi="Courier New" w:cs="Courier New"/>
              </w:rPr>
              <w:t>AnimationState</w:t>
            </w:r>
          </w:p>
        </w:tc>
      </w:tr>
      <w:tr w:rsidR="001C416B" w14:paraId="3B8267D7"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BFE4C17" w14:textId="77777777" w:rsidR="001C416B" w:rsidRPr="00076702" w:rsidRDefault="001C416B" w:rsidP="001C416B">
            <w:r w:rsidRPr="00076702">
              <w:rPr>
                <w:rFonts w:ascii="Trebuchet MS" w:eastAsia="Trebuchet MS" w:hAnsi="Trebuchet MS" w:cs="Trebuchet MS"/>
              </w:rPr>
              <w:t>Exception Classes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45B9F35C" w14:textId="77777777" w:rsidR="001C416B" w:rsidRPr="00076702" w:rsidRDefault="001C416B" w:rsidP="001C416B">
            <w:r w:rsidRPr="00076702">
              <w:rPr>
                <w:rFonts w:ascii="Trebuchet MS" w:eastAsia="Trebuchet MS" w:hAnsi="Trebuchet MS" w:cs="Trebuchet MS"/>
              </w:rPr>
              <w:t>Follow class naming conventions, but add Exception to the end of the name</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9B9E492" w14:textId="77777777" w:rsidR="001C416B" w:rsidRPr="00076702" w:rsidRDefault="001C416B" w:rsidP="001C416B">
            <w:r w:rsidRPr="00076702">
              <w:rPr>
                <w:rFonts w:ascii="Courier New" w:eastAsia="Courier New" w:hAnsi="Courier New" w:cs="Courier New"/>
              </w:rPr>
              <w:t>InvalidInputException</w:t>
            </w:r>
          </w:p>
        </w:tc>
      </w:tr>
      <w:tr w:rsidR="001C416B" w14:paraId="24B12C25"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4D682CB" w14:textId="77777777" w:rsidR="001C416B" w:rsidRPr="00076702" w:rsidRDefault="001C416B" w:rsidP="001C416B">
            <w:r w:rsidRPr="00076702">
              <w:rPr>
                <w:rFonts w:ascii="Trebuchet MS" w:eastAsia="Trebuchet MS" w:hAnsi="Trebuchet MS" w:cs="Trebuchet MS"/>
              </w:rPr>
              <w:t>Interfaces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4645781" w14:textId="77777777" w:rsidR="001C416B" w:rsidRPr="00076702" w:rsidRDefault="001C416B" w:rsidP="001C416B">
            <w:r w:rsidRPr="00076702">
              <w:rPr>
                <w:rFonts w:ascii="Trebuchet MS" w:eastAsia="Trebuchet MS" w:hAnsi="Trebuchet MS" w:cs="Trebuchet MS"/>
              </w:rPr>
              <w:t>Follow class naming conventions, but start the name with "I" and capitalize the letter following the "I"</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87D945B" w14:textId="77777777" w:rsidR="001C416B" w:rsidRPr="00076702" w:rsidRDefault="001C416B" w:rsidP="001C416B">
            <w:r w:rsidRPr="00076702">
              <w:rPr>
                <w:rFonts w:ascii="Courier New" w:eastAsia="Courier New" w:hAnsi="Courier New" w:cs="Courier New"/>
              </w:rPr>
              <w:t>IGraphicsDevice</w:t>
            </w:r>
          </w:p>
        </w:tc>
      </w:tr>
      <w:tr w:rsidR="001C416B" w14:paraId="59DDCB42"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BF74D0D" w14:textId="77777777" w:rsidR="001C416B" w:rsidRPr="00076702" w:rsidRDefault="001C416B" w:rsidP="001C416B">
            <w:r w:rsidRPr="00076702">
              <w:rPr>
                <w:rFonts w:ascii="Trebuchet MS" w:eastAsia="Trebuchet MS" w:hAnsi="Trebuchet MS" w:cs="Trebuchet MS"/>
              </w:rPr>
              <w:t>Enumerations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953BBC0" w14:textId="77777777" w:rsidR="001C416B" w:rsidRPr="00076702" w:rsidRDefault="001C416B" w:rsidP="001C416B">
            <w:r w:rsidRPr="00076702">
              <w:rPr>
                <w:rFonts w:ascii="Trebuchet MS" w:eastAsia="Trebuchet MS" w:hAnsi="Trebuchet MS" w:cs="Trebuchet MS"/>
              </w:rPr>
              <w:t>Follow class naming conventions. Do not add "Enum" to the end of the enumeration name. If the enumeration represents a set of bitwise flags, end the name with a plural.</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C5667ED" w14:textId="77777777" w:rsidR="001C416B" w:rsidRPr="00076702" w:rsidRDefault="001C416B" w:rsidP="001C416B">
            <w:r w:rsidRPr="00076702">
              <w:rPr>
                <w:rFonts w:ascii="Courier New" w:eastAsia="Courier New" w:hAnsi="Courier New" w:cs="Courier New"/>
              </w:rPr>
              <w:t>SchedulingOptions</w:t>
            </w:r>
          </w:p>
        </w:tc>
      </w:tr>
      <w:tr w:rsidR="001C416B" w14:paraId="1DB7FF14"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CCB8CDA" w14:textId="77777777" w:rsidR="001C416B" w:rsidRPr="00076702" w:rsidRDefault="001C416B" w:rsidP="001C416B">
            <w:r w:rsidRPr="00076702">
              <w:rPr>
                <w:rFonts w:ascii="Trebuchet MS" w:eastAsia="Trebuchet MS" w:hAnsi="Trebuchet MS" w:cs="Trebuchet MS"/>
              </w:rPr>
              <w:t>Functions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17E753ED" w14:textId="77777777" w:rsidR="001C416B" w:rsidRPr="00076702" w:rsidRDefault="001C416B" w:rsidP="001C416B">
            <w:r w:rsidRPr="00076702">
              <w:rPr>
                <w:rFonts w:ascii="Trebuchet MS" w:eastAsia="Trebuchet MS" w:hAnsi="Trebuchet MS" w:cs="Trebuchet MS"/>
              </w:rPr>
              <w:t>Pascal Case, no underscores, try to avoid abbreviations.</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08B5E93" w14:textId="77777777" w:rsidR="001C416B" w:rsidRPr="00076702" w:rsidRDefault="001C416B" w:rsidP="001C416B">
            <w:r w:rsidRPr="00076702">
              <w:rPr>
                <w:rFonts w:ascii="Courier New" w:eastAsia="Courier New" w:hAnsi="Courier New" w:cs="Courier New"/>
              </w:rPr>
              <w:t>void DoSomething(...)</w:t>
            </w:r>
          </w:p>
        </w:tc>
      </w:tr>
      <w:tr w:rsidR="001C416B" w14:paraId="5CA5B49A"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6C1554B" w14:textId="77777777" w:rsidR="001C416B" w:rsidRPr="00076702" w:rsidRDefault="001C416B" w:rsidP="001C416B">
            <w:r w:rsidRPr="00076702">
              <w:rPr>
                <w:rFonts w:ascii="Trebuchet MS" w:eastAsia="Trebuchet MS" w:hAnsi="Trebuchet MS" w:cs="Trebuchet MS"/>
              </w:rPr>
              <w:t>Properties </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1F1EC79" w14:textId="77777777" w:rsidR="001C416B" w:rsidRPr="00076702" w:rsidRDefault="001C416B" w:rsidP="001C416B">
            <w:r w:rsidRPr="00076702">
              <w:rPr>
                <w:rFonts w:ascii="Trebuchet MS" w:eastAsia="Trebuchet MS" w:hAnsi="Trebuchet MS" w:cs="Trebuchet MS"/>
              </w:rPr>
              <w:t>Follow Function naming conventions.  Accessors should start with "Get_" and modifiers with "Set_"</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909A9B6" w14:textId="77777777" w:rsidR="001C416B" w:rsidRPr="00076702" w:rsidRDefault="001C416B" w:rsidP="001C416B">
            <w:r w:rsidRPr="00076702">
              <w:rPr>
                <w:rFonts w:ascii="Courier New" w:eastAsia="Courier New" w:hAnsi="Courier New" w:cs="Courier New"/>
              </w:rPr>
              <w:t>int Get_Something()</w:t>
            </w:r>
          </w:p>
          <w:p w14:paraId="72C07717" w14:textId="77777777" w:rsidR="001C416B" w:rsidRPr="00076702" w:rsidRDefault="001C416B" w:rsidP="001C416B">
            <w:r w:rsidRPr="00076702">
              <w:rPr>
                <w:rFonts w:ascii="Courier New" w:eastAsia="Courier New" w:hAnsi="Courier New" w:cs="Courier New"/>
              </w:rPr>
              <w:t>void Set_Something(int value)</w:t>
            </w:r>
          </w:p>
        </w:tc>
      </w:tr>
      <w:tr w:rsidR="001C416B" w14:paraId="4026EE55"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C0E4C8A" w14:textId="77777777" w:rsidR="001C416B" w:rsidRPr="00076702" w:rsidRDefault="001C416B" w:rsidP="001C416B">
            <w:r w:rsidRPr="00076702">
              <w:rPr>
                <w:rFonts w:ascii="Trebuchet MS" w:eastAsia="Trebuchet MS" w:hAnsi="Trebuchet MS" w:cs="Trebuchet MS"/>
              </w:rPr>
              <w:t>Parameters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2B9B26BF" w14:textId="77777777" w:rsidR="001C416B" w:rsidRPr="00076702" w:rsidRDefault="001C416B" w:rsidP="001C416B">
            <w:r w:rsidRPr="00076702">
              <w:rPr>
                <w:rFonts w:ascii="Trebuchet MS" w:eastAsia="Trebuchet MS" w:hAnsi="Trebuchet MS" w:cs="Trebuchet MS"/>
              </w:rPr>
              <w:t>Camel Case. Try to avoid abbreviations.</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7A2A3457" w14:textId="77777777" w:rsidR="001C416B" w:rsidRPr="00076702" w:rsidRDefault="001C416B" w:rsidP="001C416B">
            <w:r w:rsidRPr="00076702">
              <w:rPr>
                <w:rFonts w:ascii="Courier New" w:eastAsia="Courier New" w:hAnsi="Courier New" w:cs="Courier New"/>
              </w:rPr>
              <w:t>int deviceType</w:t>
            </w:r>
          </w:p>
        </w:tc>
      </w:tr>
      <w:tr w:rsidR="001C416B" w14:paraId="6190A15A"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30920EF8" w14:textId="77777777" w:rsidR="001C416B" w:rsidRPr="00076702" w:rsidRDefault="001C416B" w:rsidP="001C416B">
            <w:r w:rsidRPr="00076702">
              <w:rPr>
                <w:rFonts w:ascii="Trebuchet MS" w:eastAsia="Trebuchet MS" w:hAnsi="Trebuchet MS" w:cs="Trebuchet MS"/>
              </w:rPr>
              <w:t>Procedure-Level Variables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E54FCA2" w14:textId="77777777" w:rsidR="001C416B" w:rsidRPr="00076702" w:rsidRDefault="001C416B" w:rsidP="001C416B">
            <w:r w:rsidRPr="00076702">
              <w:rPr>
                <w:rFonts w:ascii="Trebuchet MS" w:eastAsia="Trebuchet MS" w:hAnsi="Trebuchet MS" w:cs="Trebuchet MS"/>
              </w:rPr>
              <w:t>Camel Case. Try to avoid abbreviations.</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4D6CCA10" w14:textId="77777777" w:rsidR="001C416B" w:rsidRPr="00076702" w:rsidRDefault="001C416B" w:rsidP="001C416B">
            <w:r w:rsidRPr="00076702">
              <w:rPr>
                <w:rFonts w:ascii="Courier New" w:eastAsia="Courier New" w:hAnsi="Courier New" w:cs="Courier New"/>
              </w:rPr>
              <w:t>unsigned indexType</w:t>
            </w:r>
          </w:p>
        </w:tc>
      </w:tr>
      <w:tr w:rsidR="001C416B" w14:paraId="59BA80EF"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48AD5DC" w14:textId="77777777" w:rsidR="001C416B" w:rsidRPr="00076702" w:rsidRDefault="001C416B" w:rsidP="001C416B">
            <w:r w:rsidRPr="00076702">
              <w:rPr>
                <w:rFonts w:ascii="Trebuchet MS" w:eastAsia="Trebuchet MS" w:hAnsi="Trebuchet MS" w:cs="Trebuchet MS"/>
              </w:rPr>
              <w:t>Class-Level Private and Protected Variables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D3B1C6E" w14:textId="77777777" w:rsidR="001C416B" w:rsidRPr="00076702" w:rsidRDefault="001C416B" w:rsidP="001C416B">
            <w:r w:rsidRPr="00076702">
              <w:rPr>
                <w:rFonts w:ascii="Trebuchet MS" w:eastAsia="Trebuchet MS" w:hAnsi="Trebuchet MS" w:cs="Trebuchet MS"/>
              </w:rPr>
              <w:t>Camel Case with Leading "m_".  Use standard type naming notation(i for ints, f for floats, etc.).</w:t>
            </w:r>
          </w:p>
          <w:p w14:paraId="3FBE9B0D" w14:textId="77777777" w:rsidR="001C416B" w:rsidRPr="00076702" w:rsidRDefault="001C416B" w:rsidP="001C416B">
            <w:r w:rsidRPr="00076702">
              <w:rPr>
                <w:rFonts w:ascii="Trebuchet MS" w:eastAsia="Trebuchet MS" w:hAnsi="Trebuchet MS" w:cs="Trebuchet MS"/>
              </w:rPr>
              <w:t xml:space="preserve">Do not use single character variable names like i, j or k, unless that name is the commonly </w:t>
            </w:r>
            <w:r w:rsidRPr="00076702">
              <w:rPr>
                <w:rFonts w:ascii="Trebuchet MS" w:eastAsia="Trebuchet MS" w:hAnsi="Trebuchet MS" w:cs="Trebuchet MS"/>
              </w:rPr>
              <w:lastRenderedPageBreak/>
              <w:t>accepted mathematical notation.</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E4F1B91" w14:textId="77777777" w:rsidR="001C416B" w:rsidRPr="00076702" w:rsidRDefault="001C416B" w:rsidP="001C416B">
            <w:r w:rsidRPr="00076702">
              <w:rPr>
                <w:rFonts w:ascii="Courier New" w:eastAsia="Courier New" w:hAnsi="Courier New" w:cs="Courier New"/>
              </w:rPr>
              <w:lastRenderedPageBreak/>
              <w:t>unsigned m_iIndex</w:t>
            </w:r>
          </w:p>
          <w:p w14:paraId="0BE134FD" w14:textId="77777777" w:rsidR="001C416B" w:rsidRPr="00076702" w:rsidRDefault="001C416B" w:rsidP="001C416B"/>
        </w:tc>
      </w:tr>
      <w:tr w:rsidR="001C416B" w14:paraId="69C1B94E" w14:textId="77777777" w:rsidTr="001C416B">
        <w:tc>
          <w:tcPr>
            <w:tcW w:w="174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62F14569" w14:textId="77777777" w:rsidR="001C416B" w:rsidRPr="00076702" w:rsidRDefault="001C416B" w:rsidP="001C416B">
            <w:r w:rsidRPr="00076702">
              <w:rPr>
                <w:rFonts w:ascii="Trebuchet MS" w:eastAsia="Trebuchet MS" w:hAnsi="Trebuchet MS" w:cs="Trebuchet MS"/>
              </w:rPr>
              <w:lastRenderedPageBreak/>
              <w:t>Class-Level Global Variables</w:t>
            </w:r>
          </w:p>
        </w:tc>
        <w:tc>
          <w:tcPr>
            <w:tcW w:w="48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5D00BF42" w14:textId="77777777" w:rsidR="001C416B" w:rsidRPr="00076702" w:rsidRDefault="001C416B" w:rsidP="001C416B">
            <w:r w:rsidRPr="00076702">
              <w:rPr>
                <w:rFonts w:ascii="Trebuchet MS" w:eastAsia="Trebuchet MS" w:hAnsi="Trebuchet MS" w:cs="Trebuchet MS"/>
              </w:rPr>
              <w:t>Follow Class-Level naming convention.  Leading "g_" instead of the standard "m_"</w:t>
            </w:r>
          </w:p>
        </w:tc>
        <w:tc>
          <w:tcPr>
            <w:tcW w:w="2760" w:type="dxa"/>
            <w:tcBorders>
              <w:top w:val="single" w:sz="8" w:space="0" w:color="707070"/>
              <w:left w:val="single" w:sz="8" w:space="0" w:color="707070"/>
              <w:bottom w:val="single" w:sz="8" w:space="0" w:color="707070"/>
              <w:right w:val="single" w:sz="8" w:space="0" w:color="707070"/>
            </w:tcBorders>
            <w:tcMar>
              <w:top w:w="60" w:type="dxa"/>
              <w:left w:w="60" w:type="dxa"/>
              <w:bottom w:w="60" w:type="dxa"/>
              <w:right w:w="60" w:type="dxa"/>
            </w:tcMar>
          </w:tcPr>
          <w:p w14:paraId="00B63952" w14:textId="77777777" w:rsidR="001C416B" w:rsidRPr="00076702" w:rsidRDefault="001C416B" w:rsidP="001C416B">
            <w:r w:rsidRPr="00076702">
              <w:rPr>
                <w:rFonts w:ascii="Courier New" w:eastAsia="Courier New" w:hAnsi="Courier New" w:cs="Courier New"/>
              </w:rPr>
              <w:t>void* g_pInstances</w:t>
            </w:r>
          </w:p>
        </w:tc>
      </w:tr>
    </w:tbl>
    <w:p w14:paraId="47EEE038" w14:textId="77777777" w:rsidR="001C416B" w:rsidRPr="00076702" w:rsidRDefault="001C416B" w:rsidP="00076702">
      <w:pPr>
        <w:pStyle w:val="Heading2"/>
      </w:pPr>
      <w:bookmarkStart w:id="606" w:name="_Toc256375391"/>
      <w:r w:rsidRPr="00076702">
        <w:t>Comments</w:t>
      </w:r>
      <w:bookmarkEnd w:id="606"/>
    </w:p>
    <w:p w14:paraId="321CA574" w14:textId="77777777" w:rsidR="001C416B" w:rsidRDefault="001C416B" w:rsidP="00DD4C99">
      <w:pPr>
        <w:numPr>
          <w:ilvl w:val="0"/>
          <w:numId w:val="2"/>
        </w:numPr>
      </w:pPr>
      <w:r>
        <w:rPr>
          <w:rFonts w:ascii="Trebuchet MS" w:eastAsia="Trebuchet MS" w:hAnsi="Trebuchet MS" w:cs="Trebuchet MS"/>
          <w:sz w:val="24"/>
        </w:rPr>
        <w:t>All files should start with a file comment in the style:</w:t>
      </w:r>
    </w:p>
    <w:p w14:paraId="10041634" w14:textId="77777777" w:rsidR="001C416B" w:rsidRDefault="001C416B" w:rsidP="001C416B">
      <w:pPr>
        <w:ind w:left="720"/>
      </w:pPr>
      <w:r>
        <w:rPr>
          <w:rFonts w:ascii="Courier New" w:eastAsia="Courier New" w:hAnsi="Courier New" w:cs="Courier New"/>
          <w:sz w:val="20"/>
        </w:rPr>
        <w:t>/*</w:t>
      </w:r>
    </w:p>
    <w:p w14:paraId="07D4922D" w14:textId="77777777" w:rsidR="001C416B" w:rsidRDefault="001C416B" w:rsidP="001C416B">
      <w:pPr>
        <w:ind w:left="720"/>
      </w:pPr>
      <w:r>
        <w:rPr>
          <w:rFonts w:ascii="Courier New" w:eastAsia="Courier New" w:hAnsi="Courier New" w:cs="Courier New"/>
          <w:sz w:val="20"/>
        </w:rPr>
        <w:t xml:space="preserve"> * File.h</w:t>
      </w:r>
    </w:p>
    <w:p w14:paraId="00F86E31" w14:textId="77777777" w:rsidR="001C416B" w:rsidRDefault="001C416B" w:rsidP="001C416B">
      <w:pPr>
        <w:ind w:left="720"/>
      </w:pPr>
      <w:r>
        <w:rPr>
          <w:rFonts w:ascii="Courier New" w:eastAsia="Courier New" w:hAnsi="Courier New" w:cs="Courier New"/>
          <w:sz w:val="20"/>
        </w:rPr>
        <w:t xml:space="preserve"> *</w:t>
      </w:r>
    </w:p>
    <w:p w14:paraId="55A7F6DC" w14:textId="77777777" w:rsidR="001C416B" w:rsidRDefault="001C416B" w:rsidP="001C416B">
      <w:pPr>
        <w:ind w:left="720"/>
      </w:pPr>
      <w:r>
        <w:rPr>
          <w:rFonts w:ascii="Courier New" w:eastAsia="Courier New" w:hAnsi="Courier New" w:cs="Courier New"/>
          <w:sz w:val="20"/>
        </w:rPr>
        <w:t xml:space="preserve"> * Overview of what is in this file, why it exists and how it fits</w:t>
      </w:r>
    </w:p>
    <w:p w14:paraId="27B64472" w14:textId="77777777" w:rsidR="001C416B" w:rsidRDefault="001C416B" w:rsidP="001C416B">
      <w:pPr>
        <w:ind w:left="720"/>
      </w:pPr>
      <w:r>
        <w:rPr>
          <w:rFonts w:ascii="Courier New" w:eastAsia="Courier New" w:hAnsi="Courier New" w:cs="Courier New"/>
          <w:sz w:val="20"/>
        </w:rPr>
        <w:t xml:space="preserve"> * into "The Big Picture".</w:t>
      </w:r>
    </w:p>
    <w:p w14:paraId="166C8549" w14:textId="77777777" w:rsidR="001C416B" w:rsidRDefault="001C416B" w:rsidP="001C416B">
      <w:pPr>
        <w:ind w:left="720"/>
      </w:pPr>
      <w:r>
        <w:rPr>
          <w:rFonts w:ascii="Courier New" w:eastAsia="Courier New" w:hAnsi="Courier New" w:cs="Courier New"/>
          <w:sz w:val="20"/>
        </w:rPr>
        <w:t xml:space="preserve"> *</w:t>
      </w:r>
    </w:p>
    <w:p w14:paraId="5C41FA04" w14:textId="77777777" w:rsidR="001C416B" w:rsidRDefault="001C416B" w:rsidP="001C416B">
      <w:pPr>
        <w:ind w:left="720"/>
      </w:pPr>
      <w:r>
        <w:rPr>
          <w:rFonts w:ascii="Courier New" w:eastAsia="Courier New" w:hAnsi="Courier New" w:cs="Courier New"/>
          <w:sz w:val="20"/>
        </w:rPr>
        <w:t xml:space="preserve"> * Author: Your Names</w:t>
      </w:r>
    </w:p>
    <w:p w14:paraId="6A2143A4" w14:textId="77777777" w:rsidR="001C416B" w:rsidRDefault="001C416B" w:rsidP="001C416B">
      <w:pPr>
        <w:ind w:left="720"/>
      </w:pPr>
      <w:r>
        <w:rPr>
          <w:rFonts w:ascii="Courier New" w:eastAsia="Courier New" w:hAnsi="Courier New" w:cs="Courier New"/>
          <w:sz w:val="20"/>
        </w:rPr>
        <w:t xml:space="preserve"> *</w:t>
      </w:r>
    </w:p>
    <w:p w14:paraId="192CE2C4" w14:textId="77777777" w:rsidR="001C416B" w:rsidRDefault="001C416B" w:rsidP="001C416B">
      <w:pPr>
        <w:ind w:left="720"/>
      </w:pPr>
      <w:r>
        <w:rPr>
          <w:rFonts w:ascii="Courier New" w:eastAsia="Courier New" w:hAnsi="Courier New" w:cs="Courier New"/>
          <w:sz w:val="20"/>
        </w:rPr>
        <w:t xml:space="preserve"> * Date: &lt;Date of Origination&gt;</w:t>
      </w:r>
    </w:p>
    <w:p w14:paraId="6A043A2A" w14:textId="77777777" w:rsidR="001C416B" w:rsidRDefault="001C416B" w:rsidP="001C416B">
      <w:pPr>
        <w:ind w:left="720"/>
      </w:pPr>
      <w:r>
        <w:rPr>
          <w:rFonts w:ascii="Courier New" w:eastAsia="Courier New" w:hAnsi="Courier New" w:cs="Courier New"/>
          <w:sz w:val="20"/>
        </w:rPr>
        <w:t xml:space="preserve"> */</w:t>
      </w:r>
    </w:p>
    <w:p w14:paraId="3F38499B" w14:textId="77777777" w:rsidR="001C416B" w:rsidRPr="00076702" w:rsidRDefault="001C416B" w:rsidP="00076702">
      <w:pPr>
        <w:pStyle w:val="Heading2"/>
      </w:pPr>
      <w:bookmarkStart w:id="607" w:name="_Toc256375392"/>
      <w:r w:rsidRPr="00076702">
        <w:t>Class Syntax</w:t>
      </w:r>
      <w:bookmarkEnd w:id="607"/>
    </w:p>
    <w:p w14:paraId="6D6C8BCF" w14:textId="77777777" w:rsidR="001C416B" w:rsidRDefault="001C416B" w:rsidP="001C416B">
      <w:pPr>
        <w:ind w:left="720"/>
      </w:pPr>
      <w:r>
        <w:rPr>
          <w:rFonts w:ascii="Courier New" w:eastAsia="Courier New" w:hAnsi="Courier New" w:cs="Courier New"/>
          <w:sz w:val="20"/>
        </w:rPr>
        <w:t xml:space="preserve">class Class_One: public Class_Parent </w:t>
      </w:r>
    </w:p>
    <w:p w14:paraId="783C6F7E" w14:textId="77777777" w:rsidR="001C416B" w:rsidRDefault="001C416B" w:rsidP="001C416B">
      <w:pPr>
        <w:ind w:left="720"/>
      </w:pPr>
      <w:r>
        <w:rPr>
          <w:rFonts w:ascii="Courier New" w:eastAsia="Courier New" w:hAnsi="Courier New" w:cs="Courier New"/>
          <w:sz w:val="20"/>
        </w:rPr>
        <w:t xml:space="preserve">{ </w:t>
      </w:r>
    </w:p>
    <w:p w14:paraId="418E392C" w14:textId="77777777" w:rsidR="001C416B" w:rsidRDefault="001C416B" w:rsidP="001C416B">
      <w:pPr>
        <w:ind w:left="720"/>
      </w:pPr>
      <w:r>
        <w:tab/>
      </w:r>
      <w:r>
        <w:rPr>
          <w:rFonts w:ascii="Courier New" w:eastAsia="Courier New" w:hAnsi="Courier New" w:cs="Courier New"/>
          <w:sz w:val="20"/>
        </w:rPr>
        <w:t>private:</w:t>
      </w:r>
    </w:p>
    <w:p w14:paraId="08342554" w14:textId="77777777" w:rsidR="001C416B" w:rsidRDefault="001C416B" w:rsidP="001C416B">
      <w:pPr>
        <w:ind w:left="720"/>
      </w:pPr>
      <w:r>
        <w:tab/>
      </w:r>
      <w:r>
        <w:tab/>
      </w:r>
      <w:r>
        <w:rPr>
          <w:rFonts w:ascii="Courier New" w:eastAsia="Courier New" w:hAnsi="Courier New" w:cs="Courier New"/>
          <w:sz w:val="20"/>
        </w:rPr>
        <w:t>#pragma region Variables</w:t>
      </w:r>
    </w:p>
    <w:p w14:paraId="5388C0E9" w14:textId="77777777" w:rsidR="001C416B" w:rsidRDefault="001C416B" w:rsidP="001C416B">
      <w:pPr>
        <w:ind w:left="720"/>
      </w:pPr>
      <w:r>
        <w:tab/>
      </w:r>
      <w:r>
        <w:tab/>
      </w:r>
      <w:r>
        <w:rPr>
          <w:rFonts w:ascii="Courier New" w:eastAsia="Courier New" w:hAnsi="Courier New" w:cs="Courier New"/>
          <w:sz w:val="20"/>
        </w:rPr>
        <w:t>// variables</w:t>
      </w:r>
    </w:p>
    <w:p w14:paraId="405D89BB" w14:textId="77777777" w:rsidR="001C416B" w:rsidRDefault="001C416B" w:rsidP="001C416B">
      <w:pPr>
        <w:ind w:left="720"/>
      </w:pPr>
      <w:r>
        <w:tab/>
      </w:r>
      <w:r>
        <w:tab/>
      </w:r>
      <w:r>
        <w:rPr>
          <w:rFonts w:ascii="Courier New" w:eastAsia="Courier New" w:hAnsi="Courier New" w:cs="Courier New"/>
          <w:sz w:val="20"/>
        </w:rPr>
        <w:t>#pragma endregion</w:t>
      </w:r>
    </w:p>
    <w:p w14:paraId="5F7991AA" w14:textId="77777777" w:rsidR="001C416B" w:rsidRDefault="001C416B" w:rsidP="001C416B">
      <w:pPr>
        <w:ind w:left="720"/>
      </w:pPr>
    </w:p>
    <w:p w14:paraId="55D61294" w14:textId="77777777" w:rsidR="001C416B" w:rsidRDefault="001C416B" w:rsidP="001C416B">
      <w:pPr>
        <w:ind w:left="720"/>
      </w:pPr>
      <w:r>
        <w:tab/>
      </w:r>
      <w:r>
        <w:rPr>
          <w:rFonts w:ascii="Courier New" w:eastAsia="Courier New" w:hAnsi="Courier New" w:cs="Courier New"/>
          <w:sz w:val="20"/>
        </w:rPr>
        <w:t>Properties:</w:t>
      </w:r>
    </w:p>
    <w:p w14:paraId="1093A038" w14:textId="77777777" w:rsidR="001C416B" w:rsidRDefault="001C416B" w:rsidP="001C416B">
      <w:pPr>
        <w:ind w:left="720"/>
      </w:pPr>
      <w:r>
        <w:tab/>
      </w:r>
      <w:r>
        <w:tab/>
      </w:r>
      <w:r>
        <w:rPr>
          <w:rFonts w:ascii="Courier New" w:eastAsia="Courier New" w:hAnsi="Courier New" w:cs="Courier New"/>
          <w:sz w:val="20"/>
        </w:rPr>
        <w:t>#pragma region Methods</w:t>
      </w:r>
    </w:p>
    <w:p w14:paraId="0A763FC4" w14:textId="77777777" w:rsidR="001C416B" w:rsidRDefault="001C416B" w:rsidP="001C416B">
      <w:pPr>
        <w:ind w:left="720"/>
      </w:pPr>
      <w:r>
        <w:tab/>
      </w:r>
      <w:r>
        <w:tab/>
      </w:r>
      <w:r>
        <w:rPr>
          <w:rFonts w:ascii="Courier New" w:eastAsia="Courier New" w:hAnsi="Courier New" w:cs="Courier New"/>
          <w:sz w:val="20"/>
        </w:rPr>
        <w:t>// methods</w:t>
      </w:r>
    </w:p>
    <w:p w14:paraId="7578F740" w14:textId="77777777" w:rsidR="001C416B" w:rsidRDefault="001C416B" w:rsidP="001C416B">
      <w:pPr>
        <w:ind w:left="720"/>
      </w:pPr>
      <w:r>
        <w:tab/>
      </w:r>
      <w:r>
        <w:tab/>
      </w:r>
      <w:r>
        <w:rPr>
          <w:rFonts w:ascii="Courier New" w:eastAsia="Courier New" w:hAnsi="Courier New" w:cs="Courier New"/>
          <w:sz w:val="20"/>
        </w:rPr>
        <w:t>#pragma endregion</w:t>
      </w:r>
    </w:p>
    <w:p w14:paraId="3CB2432B" w14:textId="77777777" w:rsidR="001C416B" w:rsidRDefault="001C416B" w:rsidP="001C416B">
      <w:pPr>
        <w:ind w:left="720"/>
      </w:pPr>
    </w:p>
    <w:p w14:paraId="1DC79846" w14:textId="77777777" w:rsidR="001C416B" w:rsidRDefault="001C416B" w:rsidP="001C416B">
      <w:pPr>
        <w:ind w:left="720"/>
      </w:pPr>
      <w:r>
        <w:tab/>
      </w:r>
      <w:r>
        <w:rPr>
          <w:rFonts w:ascii="Courier New" w:eastAsia="Courier New" w:hAnsi="Courier New" w:cs="Courier New"/>
          <w:sz w:val="20"/>
        </w:rPr>
        <w:t xml:space="preserve">public: </w:t>
      </w:r>
    </w:p>
    <w:p w14:paraId="0D296C21" w14:textId="77777777" w:rsidR="001C416B" w:rsidRDefault="001C416B" w:rsidP="001C416B">
      <w:pPr>
        <w:ind w:left="720"/>
      </w:pPr>
      <w:r>
        <w:tab/>
      </w:r>
      <w:r>
        <w:tab/>
      </w:r>
      <w:r>
        <w:rPr>
          <w:rFonts w:ascii="Courier New" w:eastAsia="Courier New" w:hAnsi="Courier New" w:cs="Courier New"/>
          <w:sz w:val="20"/>
        </w:rPr>
        <w:t>#pragma region Properties</w:t>
      </w:r>
    </w:p>
    <w:p w14:paraId="0925F865" w14:textId="77777777" w:rsidR="001C416B" w:rsidRDefault="001C416B" w:rsidP="001C416B">
      <w:pPr>
        <w:ind w:left="720"/>
      </w:pPr>
      <w:r>
        <w:tab/>
      </w:r>
      <w:r>
        <w:tab/>
      </w:r>
      <w:r>
        <w:rPr>
          <w:rFonts w:ascii="Courier New" w:eastAsia="Courier New" w:hAnsi="Courier New" w:cs="Courier New"/>
          <w:sz w:val="20"/>
        </w:rPr>
        <w:t>// accessors and mutators</w:t>
      </w:r>
    </w:p>
    <w:p w14:paraId="10B6FC55" w14:textId="77777777" w:rsidR="001C416B" w:rsidRDefault="001C416B" w:rsidP="001C416B">
      <w:pPr>
        <w:ind w:left="720"/>
      </w:pPr>
      <w:r>
        <w:tab/>
      </w:r>
      <w:r>
        <w:tab/>
      </w:r>
      <w:r>
        <w:rPr>
          <w:rFonts w:ascii="Courier New" w:eastAsia="Courier New" w:hAnsi="Courier New" w:cs="Courier New"/>
          <w:sz w:val="20"/>
        </w:rPr>
        <w:t>#pragma endregion</w:t>
      </w:r>
    </w:p>
    <w:p w14:paraId="56FB00D9" w14:textId="77777777" w:rsidR="001C416B" w:rsidRDefault="001C416B" w:rsidP="001C416B">
      <w:pPr>
        <w:ind w:left="720"/>
      </w:pPr>
    </w:p>
    <w:p w14:paraId="765C78F8" w14:textId="77777777" w:rsidR="001C416B" w:rsidRDefault="001C416B" w:rsidP="001C416B">
      <w:pPr>
        <w:ind w:left="720"/>
      </w:pPr>
      <w:r>
        <w:tab/>
      </w:r>
      <w:r>
        <w:tab/>
      </w:r>
      <w:r>
        <w:rPr>
          <w:rFonts w:ascii="Courier New" w:eastAsia="Courier New" w:hAnsi="Courier New" w:cs="Courier New"/>
          <w:sz w:val="20"/>
        </w:rPr>
        <w:t>#pragma region Constructors and Finalizers</w:t>
      </w:r>
    </w:p>
    <w:p w14:paraId="5499B0C3" w14:textId="77777777" w:rsidR="001C416B" w:rsidRDefault="001C416B" w:rsidP="001C416B">
      <w:pPr>
        <w:ind w:left="720"/>
      </w:pPr>
      <w:r>
        <w:tab/>
      </w:r>
      <w:r>
        <w:tab/>
      </w:r>
      <w:r>
        <w:rPr>
          <w:rFonts w:ascii="Courier New" w:eastAsia="Courier New" w:hAnsi="Courier New" w:cs="Courier New"/>
          <w:sz w:val="20"/>
        </w:rPr>
        <w:t>// constructors and deconstructors</w:t>
      </w:r>
    </w:p>
    <w:p w14:paraId="271F0D9F" w14:textId="77777777" w:rsidR="001C416B" w:rsidRDefault="001C416B" w:rsidP="001C416B">
      <w:pPr>
        <w:ind w:left="720"/>
      </w:pPr>
      <w:r>
        <w:tab/>
      </w:r>
      <w:r>
        <w:tab/>
      </w:r>
      <w:r>
        <w:rPr>
          <w:rFonts w:ascii="Courier New" w:eastAsia="Courier New" w:hAnsi="Courier New" w:cs="Courier New"/>
          <w:sz w:val="20"/>
        </w:rPr>
        <w:t xml:space="preserve">#pragma endregion </w:t>
      </w:r>
    </w:p>
    <w:p w14:paraId="6D5A4C00" w14:textId="77777777" w:rsidR="001C416B" w:rsidRDefault="001C416B" w:rsidP="001C416B">
      <w:pPr>
        <w:ind w:left="720"/>
      </w:pPr>
      <w:r>
        <w:rPr>
          <w:rFonts w:ascii="Courier New" w:eastAsia="Courier New" w:hAnsi="Courier New" w:cs="Courier New"/>
          <w:sz w:val="20"/>
        </w:rPr>
        <w:t>};</w:t>
      </w:r>
    </w:p>
    <w:p w14:paraId="3C228187" w14:textId="77777777" w:rsidR="001C416B" w:rsidRPr="00076702" w:rsidRDefault="001C416B" w:rsidP="00076702">
      <w:pPr>
        <w:pStyle w:val="Heading2"/>
      </w:pPr>
      <w:bookmarkStart w:id="608" w:name="_Toc256375393"/>
      <w:r w:rsidRPr="00076702">
        <w:t>File format</w:t>
      </w:r>
      <w:bookmarkEnd w:id="608"/>
    </w:p>
    <w:p w14:paraId="12CFF6AE" w14:textId="77777777" w:rsidR="001C416B" w:rsidRDefault="001C416B" w:rsidP="00DD4C99">
      <w:pPr>
        <w:pStyle w:val="ListParagraph"/>
        <w:numPr>
          <w:ilvl w:val="0"/>
          <w:numId w:val="112"/>
        </w:numPr>
      </w:pPr>
      <w:r w:rsidRPr="00076702">
        <w:rPr>
          <w:rFonts w:eastAsia="Trebuchet MS"/>
        </w:rPr>
        <w:t>Only one class (and any associated typedefs, constants, etc.) should be declared in each .h/.cpp pair.</w:t>
      </w:r>
    </w:p>
    <w:p w14:paraId="4F37347F" w14:textId="77777777" w:rsidR="001C416B" w:rsidRDefault="001C416B" w:rsidP="00DD4C99">
      <w:pPr>
        <w:pStyle w:val="ListParagraph"/>
        <w:numPr>
          <w:ilvl w:val="0"/>
          <w:numId w:val="112"/>
        </w:numPr>
      </w:pPr>
      <w:r w:rsidRPr="00076702">
        <w:rPr>
          <w:rFonts w:eastAsia="Trebuchet MS"/>
        </w:rPr>
        <w:t>Files should be named for the (singular) class that they contain, i.e. Class_Name.h/Class_Name.cpp</w:t>
      </w:r>
    </w:p>
    <w:p w14:paraId="13E5CA53" w14:textId="77777777" w:rsidR="001C416B" w:rsidRDefault="001C416B" w:rsidP="00076702">
      <w:r>
        <w:br w:type="page"/>
      </w:r>
    </w:p>
    <w:p w14:paraId="718F91FD" w14:textId="77777777" w:rsidR="00076702" w:rsidRDefault="00076702" w:rsidP="00076702">
      <w:pPr>
        <w:sectPr w:rsidR="00076702" w:rsidSect="001C416B">
          <w:footerReference w:type="even" r:id="rId209"/>
          <w:footerReference w:type="default" r:id="rId210"/>
          <w:type w:val="continuous"/>
          <w:pgSz w:w="12240" w:h="15840"/>
          <w:pgMar w:top="1440" w:right="1440" w:bottom="1440" w:left="1440" w:header="720" w:footer="720" w:gutter="0"/>
          <w:cols w:space="720"/>
          <w:titlePg/>
          <w:docGrid w:linePitch="299"/>
        </w:sectPr>
      </w:pPr>
    </w:p>
    <w:p w14:paraId="2BE08DD3" w14:textId="77777777" w:rsidR="001C416B" w:rsidRDefault="001C416B" w:rsidP="001C416B">
      <w:pPr>
        <w:pStyle w:val="Title"/>
      </w:pPr>
      <w:bookmarkStart w:id="609" w:name="_Toc256375394"/>
      <w:r w:rsidRPr="006044D9">
        <w:lastRenderedPageBreak/>
        <w:t>Development Timeline</w:t>
      </w:r>
      <w:bookmarkEnd w:id="609"/>
    </w:p>
    <w:p w14:paraId="60AD9551" w14:textId="77777777" w:rsidR="001C416B" w:rsidRPr="006044D9" w:rsidRDefault="001C416B" w:rsidP="00AA5907">
      <w:pPr>
        <w:pStyle w:val="Heading1"/>
      </w:pPr>
      <w:bookmarkStart w:id="610" w:name="_Toc256375395"/>
      <w:r>
        <w:lastRenderedPageBreak/>
        <w:t>Overall Timeline</w:t>
      </w:r>
      <w:bookmarkEnd w:id="610"/>
    </w:p>
    <w:p w14:paraId="7E463111" w14:textId="77777777" w:rsidR="001C416B" w:rsidRDefault="001C416B" w:rsidP="00AA5907">
      <w:pPr>
        <w:pStyle w:val="Heading7"/>
      </w:pPr>
      <w:r>
        <w:rPr>
          <w:noProof/>
          <w:lang w:bidi="ar-SA"/>
        </w:rPr>
        <w:drawing>
          <wp:inline distT="0" distB="0" distL="0" distR="0" wp14:editId="6590D317">
            <wp:extent cx="7880651" cy="5462336"/>
            <wp:effectExtent l="19050" t="0" r="6049" b="0"/>
            <wp:docPr id="408" name="Picture 29" descr="Capstone 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Gantt.png"/>
                    <pic:cNvPicPr/>
                  </pic:nvPicPr>
                  <pic:blipFill>
                    <a:blip r:embed="rId211" cstate="print"/>
                    <a:stretch>
                      <a:fillRect/>
                    </a:stretch>
                  </pic:blipFill>
                  <pic:spPr>
                    <a:xfrm>
                      <a:off x="0" y="0"/>
                      <a:ext cx="7895371" cy="5472539"/>
                    </a:xfrm>
                    <a:prstGeom prst="rect">
                      <a:avLst/>
                    </a:prstGeom>
                  </pic:spPr>
                </pic:pic>
              </a:graphicData>
            </a:graphic>
          </wp:inline>
        </w:drawing>
      </w:r>
    </w:p>
    <w:p w14:paraId="65D567EA" w14:textId="77777777" w:rsidR="001C416B" w:rsidRDefault="001C416B" w:rsidP="00AA5907">
      <w:pPr>
        <w:pStyle w:val="Heading1"/>
      </w:pPr>
      <w:r>
        <w:br w:type="page"/>
      </w:r>
      <w:bookmarkStart w:id="611" w:name="_Toc256375396"/>
      <w:r>
        <w:lastRenderedPageBreak/>
        <w:t>Game Engine Timeline</w:t>
      </w:r>
      <w:bookmarkEnd w:id="611"/>
    </w:p>
    <w:p w14:paraId="470056E5" w14:textId="77777777" w:rsidR="001C416B" w:rsidRDefault="001C416B" w:rsidP="00AA5907">
      <w:pPr>
        <w:pStyle w:val="Heading7"/>
        <w:rPr>
          <w:color w:val="376092" w:themeColor="accent1" w:themeShade="BF"/>
          <w:sz w:val="28"/>
          <w:szCs w:val="28"/>
        </w:rPr>
      </w:pPr>
      <w:r>
        <w:rPr>
          <w:noProof/>
          <w:lang w:bidi="ar-SA"/>
        </w:rPr>
        <w:drawing>
          <wp:inline distT="0" distB="0" distL="0" distR="0" wp14:editId="7FFF076C">
            <wp:extent cx="8919998" cy="1390998"/>
            <wp:effectExtent l="19050" t="0" r="0" b="0"/>
            <wp:docPr id="409" name="Picture 30" descr="Capstone Gantt_Game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Gantt_GameEngine.png"/>
                    <pic:cNvPicPr/>
                  </pic:nvPicPr>
                  <pic:blipFill>
                    <a:blip r:embed="rId212" cstate="print"/>
                    <a:stretch>
                      <a:fillRect/>
                    </a:stretch>
                  </pic:blipFill>
                  <pic:spPr>
                    <a:xfrm>
                      <a:off x="0" y="0"/>
                      <a:ext cx="8994644" cy="1402638"/>
                    </a:xfrm>
                    <a:prstGeom prst="rect">
                      <a:avLst/>
                    </a:prstGeom>
                  </pic:spPr>
                </pic:pic>
              </a:graphicData>
            </a:graphic>
          </wp:inline>
        </w:drawing>
      </w:r>
      <w:r>
        <w:br w:type="page"/>
      </w:r>
    </w:p>
    <w:p w14:paraId="731275B1" w14:textId="77777777" w:rsidR="001C416B" w:rsidRDefault="001C416B" w:rsidP="0031202C">
      <w:pPr>
        <w:pStyle w:val="Heading1"/>
        <w:sectPr w:rsidR="001C416B" w:rsidSect="001C416B">
          <w:pgSz w:w="15840" w:h="12240" w:orient="landscape"/>
          <w:pgMar w:top="720" w:right="720" w:bottom="720" w:left="720" w:header="720" w:footer="720" w:gutter="0"/>
          <w:cols w:space="720"/>
          <w:docGrid w:linePitch="299"/>
        </w:sectPr>
      </w:pPr>
    </w:p>
    <w:p w14:paraId="2639F3B9" w14:textId="77777777" w:rsidR="001C416B" w:rsidRDefault="001C416B" w:rsidP="00AA5907">
      <w:pPr>
        <w:pStyle w:val="Heading1"/>
      </w:pPr>
      <w:bookmarkStart w:id="612" w:name="_Toc256375397"/>
      <w:r>
        <w:lastRenderedPageBreak/>
        <w:t>Game Components Timeline</w:t>
      </w:r>
      <w:bookmarkEnd w:id="612"/>
    </w:p>
    <w:p w14:paraId="1847D3C1" w14:textId="77777777" w:rsidR="001C416B" w:rsidRDefault="001C416B" w:rsidP="00AA5907">
      <w:pPr>
        <w:pStyle w:val="Heading7"/>
        <w:rPr>
          <w:kern w:val="28"/>
        </w:rPr>
      </w:pPr>
      <w:r w:rsidRPr="00AA5907">
        <w:rPr>
          <w:noProof/>
          <w:lang w:bidi="ar-SA"/>
        </w:rPr>
        <w:drawing>
          <wp:inline distT="0" distB="0" distL="0" distR="0" wp14:editId="75CCB3EA">
            <wp:extent cx="9165292" cy="1781504"/>
            <wp:effectExtent l="19050" t="0" r="0" b="0"/>
            <wp:docPr id="410" name="Picture 77" descr="Capstone Gantt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Gantt_Components.png"/>
                    <pic:cNvPicPr/>
                  </pic:nvPicPr>
                  <pic:blipFill>
                    <a:blip r:embed="rId213" cstate="print"/>
                    <a:stretch>
                      <a:fillRect/>
                    </a:stretch>
                  </pic:blipFill>
                  <pic:spPr>
                    <a:xfrm>
                      <a:off x="0" y="0"/>
                      <a:ext cx="9168585" cy="1782144"/>
                    </a:xfrm>
                    <a:prstGeom prst="rect">
                      <a:avLst/>
                    </a:prstGeom>
                  </pic:spPr>
                </pic:pic>
              </a:graphicData>
            </a:graphic>
          </wp:inline>
        </w:drawing>
      </w:r>
      <w:r>
        <w:rPr>
          <w:kern w:val="28"/>
        </w:rPr>
        <w:br w:type="page"/>
      </w:r>
    </w:p>
    <w:p w14:paraId="16935AE6" w14:textId="77777777" w:rsidR="001C416B" w:rsidRPr="00AA5907" w:rsidRDefault="001C416B" w:rsidP="00AA5907">
      <w:pPr>
        <w:pStyle w:val="Heading1"/>
      </w:pPr>
      <w:bookmarkStart w:id="613" w:name="_Toc256375398"/>
      <w:r w:rsidRPr="00AA5907">
        <w:lastRenderedPageBreak/>
        <w:t>Audio Assets Timeline</w:t>
      </w:r>
      <w:bookmarkEnd w:id="613"/>
    </w:p>
    <w:p w14:paraId="2E12DD7B" w14:textId="77777777" w:rsidR="001C416B" w:rsidRDefault="001C416B" w:rsidP="00AA5907">
      <w:pPr>
        <w:pStyle w:val="Heading7"/>
        <w:rPr>
          <w:color w:val="376092" w:themeColor="accent1" w:themeShade="BF"/>
          <w:kern w:val="28"/>
          <w:sz w:val="28"/>
          <w:szCs w:val="28"/>
        </w:rPr>
      </w:pPr>
      <w:r>
        <w:rPr>
          <w:noProof/>
          <w:kern w:val="28"/>
          <w:lang w:bidi="ar-SA"/>
        </w:rPr>
        <w:drawing>
          <wp:inline distT="0" distB="0" distL="0" distR="0" wp14:editId="491F179C">
            <wp:extent cx="9144000" cy="1660525"/>
            <wp:effectExtent l="19050" t="0" r="0" b="0"/>
            <wp:docPr id="411" name="Picture 79" descr="Capstone Gantt_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Gantt_Audio.png"/>
                    <pic:cNvPicPr/>
                  </pic:nvPicPr>
                  <pic:blipFill>
                    <a:blip r:embed="rId214" cstate="print"/>
                    <a:stretch>
                      <a:fillRect/>
                    </a:stretch>
                  </pic:blipFill>
                  <pic:spPr>
                    <a:xfrm>
                      <a:off x="0" y="0"/>
                      <a:ext cx="9144000" cy="1660525"/>
                    </a:xfrm>
                    <a:prstGeom prst="rect">
                      <a:avLst/>
                    </a:prstGeom>
                  </pic:spPr>
                </pic:pic>
              </a:graphicData>
            </a:graphic>
          </wp:inline>
        </w:drawing>
      </w:r>
      <w:r>
        <w:rPr>
          <w:kern w:val="28"/>
        </w:rPr>
        <w:br w:type="page"/>
      </w:r>
    </w:p>
    <w:p w14:paraId="24C78CCE" w14:textId="77777777" w:rsidR="001C416B" w:rsidRDefault="001C416B" w:rsidP="00AA5907">
      <w:pPr>
        <w:pStyle w:val="Heading1"/>
      </w:pPr>
      <w:bookmarkStart w:id="614" w:name="_Toc256375399"/>
      <w:r>
        <w:lastRenderedPageBreak/>
        <w:t>Art Assets Timeline</w:t>
      </w:r>
      <w:bookmarkEnd w:id="614"/>
    </w:p>
    <w:p w14:paraId="16717B80" w14:textId="77777777" w:rsidR="001C416B" w:rsidRDefault="001C416B" w:rsidP="00AA5907">
      <w:pPr>
        <w:pStyle w:val="Heading7"/>
        <w:rPr>
          <w:color w:val="376092" w:themeColor="accent1" w:themeShade="BF"/>
          <w:kern w:val="28"/>
          <w:sz w:val="28"/>
          <w:szCs w:val="28"/>
        </w:rPr>
      </w:pPr>
      <w:r>
        <w:rPr>
          <w:noProof/>
          <w:kern w:val="28"/>
          <w:lang w:bidi="ar-SA"/>
        </w:rPr>
        <w:drawing>
          <wp:inline distT="0" distB="0" distL="0" distR="0" wp14:editId="48D9A266">
            <wp:extent cx="9144000" cy="2352675"/>
            <wp:effectExtent l="19050" t="0" r="0" b="0"/>
            <wp:docPr id="412" name="Picture 83" descr="Capstone Gantt_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Gantt_Art.png"/>
                    <pic:cNvPicPr/>
                  </pic:nvPicPr>
                  <pic:blipFill>
                    <a:blip r:embed="rId215" cstate="print"/>
                    <a:stretch>
                      <a:fillRect/>
                    </a:stretch>
                  </pic:blipFill>
                  <pic:spPr>
                    <a:xfrm>
                      <a:off x="0" y="0"/>
                      <a:ext cx="9144000" cy="2352675"/>
                    </a:xfrm>
                    <a:prstGeom prst="rect">
                      <a:avLst/>
                    </a:prstGeom>
                  </pic:spPr>
                </pic:pic>
              </a:graphicData>
            </a:graphic>
          </wp:inline>
        </w:drawing>
      </w:r>
      <w:r>
        <w:rPr>
          <w:kern w:val="28"/>
        </w:rPr>
        <w:br w:type="page"/>
      </w:r>
    </w:p>
    <w:p w14:paraId="1A9BADFA" w14:textId="77777777" w:rsidR="001C416B" w:rsidRDefault="001C416B" w:rsidP="00AA5907">
      <w:pPr>
        <w:pStyle w:val="Heading1"/>
      </w:pPr>
      <w:bookmarkStart w:id="615" w:name="_Toc256375400"/>
      <w:r>
        <w:lastRenderedPageBreak/>
        <w:t>In-Game Objects Timeline</w:t>
      </w:r>
      <w:bookmarkEnd w:id="615"/>
    </w:p>
    <w:p w14:paraId="616E0671" w14:textId="77777777" w:rsidR="001C416B" w:rsidRDefault="001C416B" w:rsidP="00AA5907">
      <w:pPr>
        <w:pStyle w:val="Heading7"/>
        <w:rPr>
          <w:kern w:val="28"/>
        </w:rPr>
      </w:pPr>
      <w:r>
        <w:rPr>
          <w:noProof/>
          <w:kern w:val="28"/>
          <w:lang w:bidi="ar-SA"/>
        </w:rPr>
        <w:drawing>
          <wp:inline distT="0" distB="0" distL="0" distR="0" wp14:editId="6037FE04">
            <wp:extent cx="9165880" cy="1292772"/>
            <wp:effectExtent l="19050" t="0" r="0" b="0"/>
            <wp:docPr id="413" name="Picture 84" descr="Capstone Gantt_I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Gantt_InGame.png"/>
                    <pic:cNvPicPr/>
                  </pic:nvPicPr>
                  <pic:blipFill>
                    <a:blip r:embed="rId216" cstate="print"/>
                    <a:stretch>
                      <a:fillRect/>
                    </a:stretch>
                  </pic:blipFill>
                  <pic:spPr>
                    <a:xfrm>
                      <a:off x="0" y="0"/>
                      <a:ext cx="9183518" cy="1295260"/>
                    </a:xfrm>
                    <a:prstGeom prst="rect">
                      <a:avLst/>
                    </a:prstGeom>
                  </pic:spPr>
                </pic:pic>
              </a:graphicData>
            </a:graphic>
          </wp:inline>
        </w:drawing>
      </w:r>
      <w:r>
        <w:rPr>
          <w:kern w:val="28"/>
        </w:rPr>
        <w:br w:type="page"/>
      </w:r>
    </w:p>
    <w:p w14:paraId="54FA06D9" w14:textId="77777777" w:rsidR="001C416B" w:rsidRDefault="001C416B" w:rsidP="00AA5907">
      <w:pPr>
        <w:pStyle w:val="Heading1"/>
      </w:pPr>
      <w:bookmarkStart w:id="616" w:name="_Toc256375401"/>
      <w:r>
        <w:lastRenderedPageBreak/>
        <w:t>Miscellaneous Items Timeline</w:t>
      </w:r>
      <w:bookmarkEnd w:id="616"/>
    </w:p>
    <w:p w14:paraId="16E59EF5" w14:textId="77777777" w:rsidR="001C416B" w:rsidRDefault="001C416B" w:rsidP="00AA5907">
      <w:pPr>
        <w:pStyle w:val="Heading7"/>
        <w:sectPr w:rsidR="001C416B" w:rsidSect="001C416B">
          <w:type w:val="continuous"/>
          <w:pgSz w:w="15840" w:h="12240" w:orient="landscape"/>
          <w:pgMar w:top="2880" w:right="720" w:bottom="2880" w:left="720" w:header="720" w:footer="720" w:gutter="0"/>
          <w:cols w:space="720"/>
          <w:docGrid w:linePitch="299"/>
        </w:sectPr>
      </w:pPr>
      <w:r>
        <w:rPr>
          <w:noProof/>
          <w:lang w:bidi="ar-SA"/>
        </w:rPr>
        <w:drawing>
          <wp:inline distT="0" distB="0" distL="0" distR="0" wp14:editId="5F18CCEC">
            <wp:extent cx="9172247" cy="1016591"/>
            <wp:effectExtent l="19050" t="0" r="0" b="0"/>
            <wp:docPr id="414" name="Picture 86" descr="Capstone Gantt_Mi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Gantt_Misc.png"/>
                    <pic:cNvPicPr/>
                  </pic:nvPicPr>
                  <pic:blipFill>
                    <a:blip r:embed="rId217" cstate="print"/>
                    <a:stretch>
                      <a:fillRect/>
                    </a:stretch>
                  </pic:blipFill>
                  <pic:spPr>
                    <a:xfrm>
                      <a:off x="0" y="0"/>
                      <a:ext cx="9212854" cy="1021092"/>
                    </a:xfrm>
                    <a:prstGeom prst="rect">
                      <a:avLst/>
                    </a:prstGeom>
                  </pic:spPr>
                </pic:pic>
              </a:graphicData>
            </a:graphic>
          </wp:inline>
        </w:drawing>
      </w:r>
      <w:r>
        <w:br w:type="page"/>
      </w:r>
    </w:p>
    <w:p w14:paraId="020FD49B" w14:textId="77777777" w:rsidR="001C416B" w:rsidRDefault="001C416B" w:rsidP="001C416B">
      <w:pPr>
        <w:pStyle w:val="Title"/>
        <w:jc w:val="center"/>
      </w:pPr>
      <w:bookmarkStart w:id="617" w:name="_Toc256375402"/>
      <w:r>
        <w:lastRenderedPageBreak/>
        <w:t>Audio Stuff By Sela</w:t>
      </w:r>
      <w:bookmarkEnd w:id="617"/>
    </w:p>
    <w:p w14:paraId="345BE93E" w14:textId="77777777" w:rsidR="001C416B" w:rsidRDefault="001C416B" w:rsidP="001C416B">
      <w:pPr>
        <w:pStyle w:val="Subtitle"/>
      </w:pPr>
      <w:r>
        <w:t>Capstone Research By Sela Davis</w:t>
      </w:r>
    </w:p>
    <w:p w14:paraId="450FCC70" w14:textId="77777777" w:rsidR="001C416B" w:rsidRPr="00C15206" w:rsidRDefault="001C416B" w:rsidP="0031202C">
      <w:pPr>
        <w:pStyle w:val="Heading1"/>
      </w:pPr>
      <w:bookmarkStart w:id="618" w:name="_Toc256375403"/>
      <w:r w:rsidRPr="00C15206">
        <w:t>1. Quick Bio</w:t>
      </w:r>
      <w:bookmarkEnd w:id="618"/>
    </w:p>
    <w:p w14:paraId="0A22B829" w14:textId="77777777" w:rsidR="001C416B" w:rsidRPr="00137E32" w:rsidRDefault="001C416B" w:rsidP="001C416B">
      <w:pPr>
        <w:pStyle w:val="Heading2"/>
      </w:pPr>
      <w:bookmarkStart w:id="619" w:name="_Toc256375404"/>
      <w:r w:rsidRPr="00C15206">
        <w:t>1.1 Short Summary</w:t>
      </w:r>
      <w:bookmarkEnd w:id="619"/>
    </w:p>
    <w:p w14:paraId="70FFBDB4" w14:textId="77777777" w:rsidR="001C416B" w:rsidRPr="00C15206"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sidRPr="00C15206">
        <w:rPr>
          <w:rFonts w:asciiTheme="minorHAnsi" w:hAnsiTheme="minorHAnsi"/>
          <w:color w:val="000000"/>
          <w:sz w:val="22"/>
          <w:szCs w:val="22"/>
        </w:rPr>
        <w:t>Audio engine programmer, nonlinear composer for games ('audio manipulator'), metalsmith. MS Game Design &amp; Development at RIT. Co-coordinator of IGDA Rochester.</w:t>
      </w:r>
    </w:p>
    <w:p w14:paraId="1E1DA72A"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p>
    <w:p w14:paraId="72A2CB00" w14:textId="77777777" w:rsidR="001C416B" w:rsidRPr="00137E32" w:rsidRDefault="001C416B" w:rsidP="001C416B">
      <w:pPr>
        <w:pStyle w:val="Heading2"/>
      </w:pPr>
      <w:bookmarkStart w:id="620" w:name="_Toc256375405"/>
      <w:r w:rsidRPr="00C15206">
        <w:t>1.2 Further Detail</w:t>
      </w:r>
      <w:bookmarkEnd w:id="620"/>
    </w:p>
    <w:p w14:paraId="6A52A98C" w14:textId="77777777" w:rsidR="001C416B" w:rsidRPr="00C15206"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sidRPr="00C15206">
        <w:rPr>
          <w:rFonts w:asciiTheme="minorHAnsi" w:hAnsiTheme="minorHAnsi"/>
          <w:color w:val="000000"/>
          <w:sz w:val="22"/>
          <w:szCs w:val="22"/>
        </w:rPr>
        <w:t>Sela Davis is currently pursuing an M.S. in Game Design &amp; Development at the Rochester Institute of Technology. She is an experience multidisciplinary worker, and thrives in such cultures. Her particular interests lie in artistic media -- particularly game audio, her specialty, and in metal, with which she is formally trained. She also enjoys writing for interactive media (such as ARGs!) and teaching others.</w:t>
      </w:r>
    </w:p>
    <w:p w14:paraId="003F44F1"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r w:rsidRPr="00C15206">
        <w:rPr>
          <w:rFonts w:asciiTheme="minorHAnsi" w:hAnsiTheme="minorHAnsi"/>
          <w:color w:val="000000"/>
          <w:sz w:val="22"/>
          <w:szCs w:val="22"/>
        </w:rPr>
        <w:t>    </w:t>
      </w:r>
    </w:p>
    <w:p w14:paraId="1644864E" w14:textId="77777777" w:rsidR="001C416B" w:rsidRPr="00C15206"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sidRPr="00C15206">
        <w:rPr>
          <w:rFonts w:asciiTheme="minorHAnsi" w:hAnsiTheme="minorHAnsi"/>
          <w:color w:val="000000"/>
          <w:sz w:val="22"/>
          <w:szCs w:val="22"/>
        </w:rPr>
        <w:t>Sela is a published poet in Rochester, NY (under a psuedonym), a shown artist in San Francisco, CA, and has co-hosted three years worth of BarCampRochester. She is currently the co-coordinator and co-founder of IGDA Rochester along with Alex Lifschitz. She made her first appearance at San Francisco's GDC in 2009 flaunting hand-made etched copper business cards and a drive strong enough to melt steel.</w:t>
      </w:r>
      <w:r>
        <w:rPr>
          <w:rFonts w:asciiTheme="minorHAnsi" w:hAnsiTheme="minorHAnsi"/>
          <w:color w:val="000000"/>
          <w:sz w:val="22"/>
          <w:szCs w:val="22"/>
        </w:rPr>
        <w:t xml:space="preserve"> Sela will act as a Conference Associate at the upcoming GDC 2010 and as a member of the steering committee of a yet-unannounced new game industry conference.</w:t>
      </w:r>
    </w:p>
    <w:p w14:paraId="5DE10D04" w14:textId="77777777" w:rsidR="001C416B" w:rsidRPr="00137E32" w:rsidRDefault="001C416B" w:rsidP="001C416B">
      <w:pPr>
        <w:pStyle w:val="Heading2"/>
      </w:pPr>
      <w:bookmarkStart w:id="621" w:name="_Toc256375406"/>
      <w:r>
        <w:t>1.3</w:t>
      </w:r>
      <w:r w:rsidRPr="00C15206">
        <w:t>. CV / Resume</w:t>
      </w:r>
      <w:bookmarkEnd w:id="621"/>
    </w:p>
    <w:p w14:paraId="1DBD40E2" w14:textId="77777777" w:rsidR="001C416B" w:rsidRPr="00C15206"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sidRPr="00C15206">
        <w:rPr>
          <w:rFonts w:asciiTheme="minorHAnsi" w:hAnsiTheme="minorHAnsi"/>
          <w:color w:val="000000"/>
          <w:sz w:val="22"/>
          <w:szCs w:val="22"/>
        </w:rPr>
        <w:t>See attached document.</w:t>
      </w:r>
    </w:p>
    <w:p w14:paraId="006ECF69" w14:textId="77777777" w:rsidR="001C416B" w:rsidRDefault="001C416B" w:rsidP="0031202C">
      <w:pPr>
        <w:pStyle w:val="Heading1"/>
      </w:pPr>
      <w:bookmarkStart w:id="622" w:name="_Toc256375407"/>
      <w:r>
        <w:t>2. Problem and Solution</w:t>
      </w:r>
      <w:bookmarkEnd w:id="622"/>
    </w:p>
    <w:p w14:paraId="36179030" w14:textId="77777777" w:rsidR="001C416B" w:rsidRPr="00137E32" w:rsidRDefault="001C416B" w:rsidP="001C416B">
      <w:pPr>
        <w:pStyle w:val="Heading2"/>
      </w:pPr>
      <w:bookmarkStart w:id="623" w:name="_Toc256375408"/>
      <w:r w:rsidRPr="00137E32">
        <w:t>2.1 Overview</w:t>
      </w:r>
      <w:bookmarkEnd w:id="623"/>
    </w:p>
    <w:p w14:paraId="41035F40" w14:textId="77777777" w:rsidR="001C416B" w:rsidRPr="00C15206"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sidRPr="00C15206">
        <w:rPr>
          <w:rFonts w:asciiTheme="minorHAnsi" w:hAnsiTheme="minorHAnsi"/>
          <w:color w:val="000000"/>
          <w:sz w:val="22"/>
          <w:szCs w:val="22"/>
        </w:rPr>
        <w:t> Music in long-play games such as first person shooters can become monotonous over time. Players have a tendency to turn off the music and/or all of the game’s audio, which poses a particular problem for the game design and the audio content developers. One solution, as seen in games such as Team Fortress 2, is to avoid playing music entirely. This is not an optimal solution. An adaptive audio system is proposed for two reasons: to give more information to players about the state of the game world and to keep the music from becoming repetitive and monotonous.</w:t>
      </w:r>
    </w:p>
    <w:p w14:paraId="3969E913"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p>
    <w:p w14:paraId="2F1F5B0A" w14:textId="77777777" w:rsidR="001C416B" w:rsidRPr="00C15206"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sidRPr="00C15206">
        <w:rPr>
          <w:rFonts w:asciiTheme="minorHAnsi" w:hAnsiTheme="minorHAnsi"/>
          <w:color w:val="000000"/>
          <w:sz w:val="22"/>
          <w:szCs w:val="22"/>
        </w:rPr>
        <w:t xml:space="preserve"> There are a few major types of repetitive music. Linear music provides one: music becomes monotonous because it is not affected by the state of the world in any way. This type of music does not adapt to a game’s situation and can often break immersion by syncing improperly to the player’s emotions. This is analogous to playing the “Raider’s March” over the Star Wars scene depicting Luke’s family’s corpses. Moreover, this music is typically a loop that plays over and over without variation. </w:t>
      </w:r>
      <w:r w:rsidRPr="00C15206">
        <w:rPr>
          <w:rFonts w:asciiTheme="minorHAnsi" w:hAnsiTheme="minorHAnsi"/>
          <w:color w:val="000000"/>
          <w:sz w:val="22"/>
          <w:szCs w:val="22"/>
        </w:rPr>
        <w:lastRenderedPageBreak/>
        <w:t>Instead of this technique, many games use a set of triggers to change the music based upon the mood the player should be feeling. The flaw with this technique is the lack of blending from track to track (if the player can make a choice that changes the music, it jerks rather than flows) and the fact that the music typically has a set start point. This is a better solution, but still not an ideal one. There may be variation from area to area, but not from track to track. Again, once in these areas a track will loop constantly. The player may hear more tracks than in the previous style, but each is ultimately a piece of linear music that does not change over time.</w:t>
      </w:r>
    </w:p>
    <w:p w14:paraId="60F46001"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p>
    <w:p w14:paraId="1A13EA3F" w14:textId="77777777" w:rsidR="001C416B" w:rsidRPr="00C15206"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sidRPr="00C15206">
        <w:rPr>
          <w:rFonts w:asciiTheme="minorHAnsi" w:hAnsiTheme="minorHAnsi"/>
          <w:color w:val="000000"/>
          <w:sz w:val="22"/>
          <w:szCs w:val="22"/>
        </w:rPr>
        <w:t xml:space="preserve">The proposed solution takes this and expands it further. By using small pieces of music and generating combinations on the fly, nonlinear music can be used to provide a non-looping, non-repeating background track. Moreover, these tracks can be easily switched from one set of pieces to another based upon the state of the game world without a stop or a fade. The extra benefit of this system is the fact that it provides extra game state information to the player. Over time, the player should be able to understand subconscious what certain musical cues are. For instance, an increase in the tempo of the music may imply that a fight is beginning to break out in the game. Dynamically piecing together this information </w:t>
      </w:r>
      <w:r>
        <w:rPr>
          <w:rFonts w:asciiTheme="minorHAnsi" w:hAnsiTheme="minorHAnsi"/>
          <w:color w:val="000000"/>
          <w:sz w:val="22"/>
          <w:szCs w:val="22"/>
        </w:rPr>
        <w:t>allows audio to move past individual linear music cues for determining the emotion of the player.</w:t>
      </w:r>
    </w:p>
    <w:p w14:paraId="090E2B3D" w14:textId="77777777" w:rsidR="001C416B" w:rsidRPr="00137E32" w:rsidRDefault="001C416B" w:rsidP="001C416B">
      <w:pPr>
        <w:pStyle w:val="Heading2"/>
      </w:pPr>
      <w:bookmarkStart w:id="624" w:name="_Toc256375409"/>
      <w:r>
        <w:t>2.2 Relevance to Game</w:t>
      </w:r>
      <w:bookmarkEnd w:id="624"/>
    </w:p>
    <w:p w14:paraId="7F9D670C" w14:textId="77777777" w:rsidR="001C416B" w:rsidRPr="00137E32" w:rsidRDefault="001C416B" w:rsidP="001C416B">
      <w:pPr>
        <w:pStyle w:val="Heading3"/>
      </w:pPr>
      <w:r>
        <w:tab/>
      </w:r>
      <w:bookmarkStart w:id="625" w:name="_Toc256375410"/>
      <w:r>
        <w:t>2.2.1 Problem to Game</w:t>
      </w:r>
      <w:bookmarkEnd w:id="625"/>
    </w:p>
    <w:p w14:paraId="548737C9"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color w:val="000000"/>
          <w:sz w:val="22"/>
          <w:szCs w:val="22"/>
        </w:rPr>
      </w:pPr>
      <w:r w:rsidRPr="00C15206">
        <w:rPr>
          <w:rFonts w:asciiTheme="minorHAnsi" w:hAnsiTheme="minorHAnsi"/>
          <w:color w:val="000000"/>
          <w:sz w:val="22"/>
          <w:szCs w:val="22"/>
        </w:rPr>
        <w:t>    </w:t>
      </w:r>
      <w:r w:rsidRPr="00C15206">
        <w:rPr>
          <w:rFonts w:asciiTheme="minorHAnsi" w:hAnsiTheme="minorHAnsi"/>
          <w:i/>
          <w:iCs/>
          <w:color w:val="000000"/>
          <w:sz w:val="22"/>
          <w:szCs w:val="22"/>
        </w:rPr>
        <w:t>Trigger Happy</w:t>
      </w:r>
      <w:r w:rsidRPr="00C15206">
        <w:rPr>
          <w:rStyle w:val="apple-converted-space"/>
          <w:rFonts w:asciiTheme="minorHAnsi" w:hAnsiTheme="minorHAnsi"/>
          <w:i/>
          <w:iCs/>
          <w:color w:val="000000"/>
          <w:sz w:val="22"/>
          <w:szCs w:val="22"/>
        </w:rPr>
        <w:t> </w:t>
      </w:r>
      <w:r w:rsidRPr="00C15206">
        <w:rPr>
          <w:rStyle w:val="apple-style-span"/>
          <w:rFonts w:asciiTheme="minorHAnsi" w:hAnsiTheme="minorHAnsi"/>
          <w:color w:val="000000"/>
          <w:sz w:val="22"/>
          <w:szCs w:val="22"/>
        </w:rPr>
        <w:t>is a deathmatch-based First Person Shooter, or FPS. This style of game typically invites a long-term investment of time, during which traditional linear music often becomes boring to the player. Thousands of hours of linear music could, of course, be generated, but the resources necessary are costly and the required storage and memory space become quite large. Traditionally, FPSes and similar multiplayer games tend to avoid the use of music entirely, but there is so much more that can be done. FPSes in particular lend themselves well to adaptive audio, as there is often enough occurring in the world that most players have a difficult time determining their situation and danger level.</w:t>
      </w:r>
    </w:p>
    <w:p w14:paraId="62740098"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p>
    <w:p w14:paraId="1747BA9C"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r w:rsidRPr="00C15206">
        <w:rPr>
          <w:rStyle w:val="apple-style-span"/>
          <w:rFonts w:asciiTheme="minorHAnsi" w:hAnsiTheme="minorHAnsi"/>
          <w:color w:val="000000"/>
          <w:sz w:val="22"/>
          <w:szCs w:val="22"/>
        </w:rPr>
        <w:t>    When players turn off their speakers, they lose important data. Hearing is one of the three (as of now) senses players use when they interact with games, and significant information can be lost if that sense is removed. This does not mean that the game is unplayable without sound; however, a significant amount of the atmosphere is lost without it. Even the loss of either music or sound effects is noticeable: music helps to create mood and emotion, and sound effects often provide world data. </w:t>
      </w:r>
    </w:p>
    <w:p w14:paraId="35CEC206"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p>
    <w:p w14:paraId="57F6215E" w14:textId="77777777" w:rsidR="001C416B" w:rsidRPr="00137E32" w:rsidRDefault="001C416B" w:rsidP="001C416B">
      <w:pPr>
        <w:pStyle w:val="Heading3"/>
        <w:ind w:firstLine="720"/>
      </w:pPr>
      <w:bookmarkStart w:id="626" w:name="_Toc256375411"/>
      <w:r w:rsidRPr="00137E32">
        <w:rPr>
          <w:rStyle w:val="apple-style-span"/>
        </w:rPr>
        <w:t>2.2.2 Game to Problem</w:t>
      </w:r>
      <w:bookmarkEnd w:id="626"/>
    </w:p>
    <w:p w14:paraId="186AEE0A"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color w:val="000000"/>
          <w:sz w:val="22"/>
          <w:szCs w:val="22"/>
        </w:rPr>
      </w:pPr>
      <w:r w:rsidRPr="00C15206">
        <w:rPr>
          <w:rFonts w:asciiTheme="minorHAnsi" w:hAnsiTheme="minorHAnsi"/>
          <w:b/>
          <w:bCs/>
          <w:i/>
          <w:iCs/>
          <w:color w:val="000000"/>
          <w:sz w:val="22"/>
          <w:szCs w:val="22"/>
        </w:rPr>
        <w:t>    </w:t>
      </w:r>
      <w:r w:rsidRPr="00C15206">
        <w:rPr>
          <w:rFonts w:asciiTheme="minorHAnsi" w:hAnsiTheme="minorHAnsi"/>
          <w:i/>
          <w:iCs/>
          <w:color w:val="000000"/>
          <w:sz w:val="22"/>
          <w:szCs w:val="22"/>
        </w:rPr>
        <w:t>Trigger Happy</w:t>
      </w:r>
      <w:r w:rsidRPr="00C15206">
        <w:rPr>
          <w:rStyle w:val="apple-style-span"/>
          <w:rFonts w:asciiTheme="minorHAnsi" w:hAnsiTheme="minorHAnsi"/>
          <w:color w:val="000000"/>
          <w:sz w:val="22"/>
          <w:szCs w:val="22"/>
        </w:rPr>
        <w:t> is the perfect place to attempt an implementation for an adaptive audio system. This type of system helps to avoid the repetition found in long-term multiplayer games such as FPSes and MMOs, and has been implemented in games such as Spore and Slipgate Ironworks’ unannounced MMO. By doing this, players are less likely to turn off the audio – the most significant problem game audio faces today – and are more likely to stay immersed in the game.</w:t>
      </w:r>
    </w:p>
    <w:p w14:paraId="593AB5C5" w14:textId="77777777" w:rsidR="001C416B" w:rsidRPr="00C15206" w:rsidRDefault="001C416B" w:rsidP="001C416B">
      <w:pPr>
        <w:pStyle w:val="NormalWeb"/>
        <w:shd w:val="clear" w:color="auto" w:fill="FFFFFF"/>
        <w:spacing w:before="0" w:beforeAutospacing="0" w:after="0" w:afterAutospacing="0"/>
        <w:rPr>
          <w:rStyle w:val="apple-style-span"/>
          <w:rFonts w:asciiTheme="minorHAnsi" w:hAnsiTheme="minorHAnsi"/>
          <w:color w:val="000000"/>
          <w:sz w:val="22"/>
          <w:szCs w:val="22"/>
        </w:rPr>
      </w:pPr>
    </w:p>
    <w:p w14:paraId="3C5C32FD"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r w:rsidRPr="00C15206">
        <w:rPr>
          <w:rStyle w:val="apple-style-span"/>
          <w:rFonts w:asciiTheme="minorHAnsi" w:hAnsiTheme="minorHAnsi"/>
          <w:color w:val="000000"/>
          <w:sz w:val="22"/>
          <w:szCs w:val="22"/>
        </w:rPr>
        <w:tab/>
        <w:t xml:space="preserve">Moreover, a game like </w:t>
      </w:r>
      <w:r w:rsidRPr="00C15206">
        <w:rPr>
          <w:rStyle w:val="apple-style-span"/>
          <w:rFonts w:asciiTheme="minorHAnsi" w:hAnsiTheme="minorHAnsi"/>
          <w:i/>
          <w:color w:val="000000"/>
          <w:sz w:val="22"/>
          <w:szCs w:val="22"/>
        </w:rPr>
        <w:t>Trigger Happy</w:t>
      </w:r>
      <w:r w:rsidRPr="00C15206">
        <w:rPr>
          <w:rStyle w:val="apple-style-span"/>
          <w:rFonts w:asciiTheme="minorHAnsi" w:hAnsiTheme="minorHAnsi"/>
          <w:color w:val="000000"/>
          <w:sz w:val="22"/>
          <w:szCs w:val="22"/>
        </w:rPr>
        <w:t xml:space="preserve"> has enough happening in the world that some players may find it difficult to understand exactly what is going on. While 3d positional audio provides many of these clues – and clues to events happening outside the player’s point of view – players who turn off the audio miss all of this. As a team-based game, </w:t>
      </w:r>
      <w:r w:rsidRPr="00C15206">
        <w:rPr>
          <w:rStyle w:val="apple-style-span"/>
          <w:rFonts w:asciiTheme="minorHAnsi" w:hAnsiTheme="minorHAnsi"/>
          <w:i/>
          <w:color w:val="000000"/>
          <w:sz w:val="22"/>
          <w:szCs w:val="22"/>
        </w:rPr>
        <w:t>Trigger Happy</w:t>
      </w:r>
      <w:r w:rsidRPr="00C15206">
        <w:rPr>
          <w:rStyle w:val="apple-style-span"/>
          <w:rFonts w:asciiTheme="minorHAnsi" w:hAnsiTheme="minorHAnsi"/>
          <w:color w:val="000000"/>
          <w:sz w:val="22"/>
          <w:szCs w:val="22"/>
        </w:rPr>
        <w:t xml:space="preserve"> requires players to know what is happening as much as possible. An adaptive music system like the one proposed allows players to identify the general </w:t>
      </w:r>
      <w:r w:rsidRPr="00C15206">
        <w:rPr>
          <w:rStyle w:val="apple-style-span"/>
          <w:rFonts w:asciiTheme="minorHAnsi" w:hAnsiTheme="minorHAnsi"/>
          <w:color w:val="000000"/>
          <w:sz w:val="22"/>
          <w:szCs w:val="22"/>
        </w:rPr>
        <w:lastRenderedPageBreak/>
        <w:t>state of the game world through the use of various themes and motifs. Such a system can also help to immerse players by accurately fitting the mood of the music to the mood of the scenario.</w:t>
      </w:r>
    </w:p>
    <w:p w14:paraId="381CE762" w14:textId="77777777" w:rsidR="001C416B" w:rsidRPr="00137E32" w:rsidRDefault="001C416B" w:rsidP="0031202C">
      <w:pPr>
        <w:pStyle w:val="Heading1"/>
      </w:pPr>
      <w:bookmarkStart w:id="627" w:name="_Toc256375412"/>
      <w:r>
        <w:rPr>
          <w:rStyle w:val="apple-style-span"/>
          <w:szCs w:val="27"/>
        </w:rPr>
        <w:t>3</w:t>
      </w:r>
      <w:r w:rsidRPr="00137E32">
        <w:rPr>
          <w:rStyle w:val="apple-style-span"/>
          <w:szCs w:val="27"/>
        </w:rPr>
        <w:t>. Literature Search and Previous Work</w:t>
      </w:r>
      <w:bookmarkEnd w:id="627"/>
    </w:p>
    <w:p w14:paraId="47E55B6A" w14:textId="77777777" w:rsidR="001C416B" w:rsidRPr="0027072B" w:rsidRDefault="001C416B" w:rsidP="001C416B">
      <w:pPr>
        <w:pStyle w:val="Heading2"/>
        <w:rPr>
          <w:rStyle w:val="apple-style-span"/>
          <w:sz w:val="22"/>
          <w:szCs w:val="22"/>
        </w:rPr>
      </w:pPr>
      <w:bookmarkStart w:id="628" w:name="_Toc256375413"/>
      <w:r>
        <w:rPr>
          <w:rStyle w:val="apple-style-span"/>
          <w:szCs w:val="22"/>
        </w:rPr>
        <w:t>3</w:t>
      </w:r>
      <w:r w:rsidRPr="0027072B">
        <w:rPr>
          <w:rStyle w:val="apple-style-span"/>
          <w:szCs w:val="22"/>
        </w:rPr>
        <w:t xml:space="preserve">.1 </w:t>
      </w:r>
      <w:r w:rsidRPr="0027072B">
        <w:t>A Generative, Adaptive Music System for MMO games</w:t>
      </w:r>
      <w:bookmarkEnd w:id="628"/>
    </w:p>
    <w:p w14:paraId="44F0CFEB" w14:textId="77777777" w:rsidR="001C416B" w:rsidRPr="00EF1E4C" w:rsidRDefault="001C416B" w:rsidP="001C416B">
      <w:pPr>
        <w:keepLines/>
        <w:autoSpaceDE w:val="0"/>
        <w:autoSpaceDN w:val="0"/>
        <w:ind w:left="720"/>
        <w:rPr>
          <w:rStyle w:val="apple-style-span"/>
        </w:rPr>
      </w:pPr>
      <w:r>
        <w:t>Hedges, Jim, Kurt Larson, and Chris Mayer. “A Generative, Adaptive Music System for MMO games.” GDC Austin 2008. Sept. 2008. MP3 file.</w:t>
      </w:r>
    </w:p>
    <w:p w14:paraId="65653F1D" w14:textId="77777777" w:rsidR="001C416B" w:rsidRPr="00EF1E4C" w:rsidRDefault="001C416B" w:rsidP="001C416B">
      <w:pPr>
        <w:pStyle w:val="NormalWeb"/>
        <w:shd w:val="clear" w:color="auto" w:fill="FFFFFF"/>
        <w:spacing w:before="0" w:beforeAutospacing="0" w:after="0" w:afterAutospacing="0"/>
        <w:ind w:firstLine="720"/>
        <w:rPr>
          <w:rStyle w:val="apple-style-span"/>
          <w:rFonts w:asciiTheme="minorHAnsi" w:hAnsiTheme="minorHAnsi"/>
          <w:color w:val="000000"/>
          <w:sz w:val="22"/>
          <w:szCs w:val="22"/>
        </w:rPr>
      </w:pPr>
      <w:r>
        <w:rPr>
          <w:rStyle w:val="apple-style-span"/>
          <w:rFonts w:asciiTheme="minorHAnsi" w:hAnsiTheme="minorHAnsi"/>
          <w:color w:val="000000"/>
          <w:sz w:val="22"/>
          <w:szCs w:val="22"/>
        </w:rPr>
        <w:t xml:space="preserve">This is </w:t>
      </w:r>
      <w:r w:rsidRPr="00C15206">
        <w:rPr>
          <w:rStyle w:val="apple-style-span"/>
          <w:rFonts w:asciiTheme="minorHAnsi" w:hAnsiTheme="minorHAnsi"/>
          <w:color w:val="000000"/>
          <w:sz w:val="22"/>
          <w:szCs w:val="22"/>
        </w:rPr>
        <w:t>Slipgate Ironworks’ talk on “GAMS” or more recently “AGMS” – an ambient-based MMO solution t</w:t>
      </w:r>
      <w:r>
        <w:rPr>
          <w:rStyle w:val="apple-style-span"/>
          <w:rFonts w:asciiTheme="minorHAnsi" w:hAnsiTheme="minorHAnsi"/>
          <w:color w:val="000000"/>
          <w:sz w:val="22"/>
          <w:szCs w:val="22"/>
        </w:rPr>
        <w:t xml:space="preserve">hat does not translate to FPSes. The system stands for “Generative, Adaptive Music System” and allows for the creation of zones. This talk provides the most inspiration for this particular inspiration, even though the developers specifically state that it works best for ambient music and ”if you want to create “Ride of the Valkyries”, this isn’t the right tool to use. The solution for </w:t>
      </w:r>
      <w:r>
        <w:rPr>
          <w:rStyle w:val="apple-style-span"/>
          <w:rFonts w:asciiTheme="minorHAnsi" w:hAnsiTheme="minorHAnsi"/>
          <w:i/>
          <w:color w:val="000000"/>
          <w:sz w:val="22"/>
          <w:szCs w:val="22"/>
        </w:rPr>
        <w:t>Trigger Happy</w:t>
      </w:r>
      <w:r>
        <w:rPr>
          <w:rStyle w:val="apple-style-span"/>
          <w:rFonts w:asciiTheme="minorHAnsi" w:hAnsiTheme="minorHAnsi"/>
          <w:color w:val="000000"/>
          <w:sz w:val="22"/>
          <w:szCs w:val="22"/>
        </w:rPr>
        <w:t xml:space="preserve"> suits a different need for the audio soundscape and will hopefully serve a different audience with the same goal.</w:t>
      </w:r>
    </w:p>
    <w:p w14:paraId="78332615"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p>
    <w:p w14:paraId="5D48D8B5" w14:textId="77777777" w:rsidR="001C416B" w:rsidRPr="00137E32" w:rsidRDefault="001C416B" w:rsidP="001C416B">
      <w:pPr>
        <w:pStyle w:val="Heading2"/>
        <w:rPr>
          <w:rStyle w:val="apple-style-span"/>
          <w:szCs w:val="22"/>
        </w:rPr>
      </w:pPr>
      <w:bookmarkStart w:id="629" w:name="_Toc256375414"/>
      <w:r>
        <w:rPr>
          <w:rStyle w:val="apple-style-span"/>
          <w:szCs w:val="22"/>
        </w:rPr>
        <w:t>3</w:t>
      </w:r>
      <w:r w:rsidRPr="00137E32">
        <w:rPr>
          <w:rStyle w:val="apple-style-span"/>
          <w:szCs w:val="22"/>
        </w:rPr>
        <w:t xml:space="preserve">.2 </w:t>
      </w:r>
      <w:r w:rsidRPr="00137E32">
        <w:rPr>
          <w:rStyle w:val="apple-style-span"/>
        </w:rPr>
        <w:t xml:space="preserve">Procedural Music in </w:t>
      </w:r>
      <w:r w:rsidRPr="00D35FBA">
        <w:rPr>
          <w:rStyle w:val="apple-style-span"/>
          <w:i/>
        </w:rPr>
        <w:t>Spore</w:t>
      </w:r>
      <w:bookmarkEnd w:id="629"/>
    </w:p>
    <w:p w14:paraId="4EAE72F1" w14:textId="77777777" w:rsidR="001C416B" w:rsidRDefault="001C416B" w:rsidP="001C416B">
      <w:pPr>
        <w:keepLines/>
        <w:autoSpaceDE w:val="0"/>
        <w:autoSpaceDN w:val="0"/>
        <w:ind w:left="720"/>
      </w:pPr>
      <w:r>
        <w:t>Jolly, Kent, and Aaron McLeran. “Procedural Music in Spore.” GDC 2008. Feb. 2008. MP3 file.</w:t>
      </w:r>
    </w:p>
    <w:p w14:paraId="157C6391" w14:textId="77777777" w:rsidR="001C416B" w:rsidRPr="001C6C29" w:rsidRDefault="001C416B" w:rsidP="001C416B">
      <w:pPr>
        <w:keepLines/>
        <w:autoSpaceDE w:val="0"/>
        <w:autoSpaceDN w:val="0"/>
        <w:ind w:firstLine="720"/>
      </w:pPr>
      <w:r>
        <w:t xml:space="preserve">In </w:t>
      </w:r>
      <w:r>
        <w:rPr>
          <w:i/>
        </w:rPr>
        <w:t>Spore</w:t>
      </w:r>
      <w:r>
        <w:t>, a system for procedural music is provided for the game’s menus and creature creators. These areas are the ones that the player will spend the most time on, and therefore the ones most likely to become repetitive. The developers implemented a system that generates ambient melodies on the fly, partially using player input as a way to nudge the music in a particular direction. As in this system, the music is non-repeating, but the style of music does little to enhance mood/</w:t>
      </w:r>
    </w:p>
    <w:p w14:paraId="6004673F" w14:textId="77777777" w:rsidR="001C416B" w:rsidRPr="00137E32" w:rsidRDefault="001C416B" w:rsidP="001C416B">
      <w:pPr>
        <w:pStyle w:val="Heading2"/>
        <w:rPr>
          <w:rStyle w:val="apple-style-span"/>
          <w:szCs w:val="22"/>
        </w:rPr>
      </w:pPr>
      <w:bookmarkStart w:id="630" w:name="_Toc256375415"/>
      <w:r>
        <w:rPr>
          <w:rStyle w:val="apple-style-span"/>
          <w:szCs w:val="22"/>
        </w:rPr>
        <w:t>3</w:t>
      </w:r>
      <w:r w:rsidRPr="00137E32">
        <w:rPr>
          <w:rStyle w:val="apple-style-span"/>
          <w:szCs w:val="22"/>
        </w:rPr>
        <w:t xml:space="preserve">.3 </w:t>
      </w:r>
      <w:hyperlink r:id="rId218" w:history="1">
        <w:r w:rsidRPr="00D35FBA">
          <w:rPr>
            <w:rStyle w:val="Heading3Char"/>
            <w:i/>
          </w:rPr>
          <w:t>Dead Space</w:t>
        </w:r>
        <w:r w:rsidRPr="00137E32">
          <w:rPr>
            <w:rStyle w:val="Heading3Char"/>
          </w:rPr>
          <w:t xml:space="preserve"> Sound Design: In Space No One Can Hear Intern</w:t>
        </w:r>
        <w:r w:rsidRPr="00137E32">
          <w:rPr>
            <w:rStyle w:val="Heading3Char"/>
            <w:szCs w:val="22"/>
          </w:rPr>
          <w:t>s Scream. They Are Dead.</w:t>
        </w:r>
        <w:bookmarkEnd w:id="630"/>
      </w:hyperlink>
    </w:p>
    <w:p w14:paraId="23F9D739" w14:textId="77777777" w:rsidR="001C416B" w:rsidRPr="00D35FBA" w:rsidRDefault="001C416B" w:rsidP="001C416B">
      <w:pPr>
        <w:pStyle w:val="NormalWeb"/>
        <w:shd w:val="clear" w:color="auto" w:fill="FFFFFF"/>
        <w:spacing w:before="0" w:beforeAutospacing="0" w:after="0" w:afterAutospacing="0"/>
        <w:ind w:left="720"/>
        <w:rPr>
          <w:rFonts w:asciiTheme="minorHAnsi" w:hAnsiTheme="minorHAnsi"/>
          <w:sz w:val="22"/>
          <w:szCs w:val="22"/>
        </w:rPr>
      </w:pPr>
      <w:r w:rsidRPr="00D35FBA">
        <w:rPr>
          <w:rFonts w:asciiTheme="minorHAnsi" w:hAnsiTheme="minorHAnsi"/>
          <w:sz w:val="22"/>
          <w:szCs w:val="22"/>
        </w:rPr>
        <w:t xml:space="preserve">Veca, Don. Interview. </w:t>
      </w:r>
      <w:r w:rsidRPr="00D35FBA">
        <w:rPr>
          <w:rFonts w:asciiTheme="minorHAnsi" w:hAnsiTheme="minorHAnsi"/>
          <w:i/>
          <w:iCs/>
          <w:sz w:val="22"/>
          <w:szCs w:val="22"/>
        </w:rPr>
        <w:t>Original Sound Version</w:t>
      </w:r>
      <w:r w:rsidRPr="00D35FBA">
        <w:rPr>
          <w:rFonts w:asciiTheme="minorHAnsi" w:hAnsiTheme="minorHAnsi"/>
          <w:sz w:val="22"/>
          <w:szCs w:val="22"/>
        </w:rPr>
        <w:t>. Web. 24 Feb. 2010. &lt;http://www.originalsoundversion.com/</w:t>
      </w:r>
      <w:r w:rsidRPr="00D35FBA">
        <w:rPr>
          <w:sz w:val="22"/>
          <w:szCs w:val="22"/>
        </w:rPr>
        <w:t>‌</w:t>
      </w:r>
      <w:r w:rsidRPr="00D35FBA">
        <w:rPr>
          <w:rFonts w:asciiTheme="minorHAnsi" w:hAnsiTheme="minorHAnsi"/>
          <w:sz w:val="22"/>
          <w:szCs w:val="22"/>
        </w:rPr>
        <w:t>?p=693&gt;.</w:t>
      </w:r>
    </w:p>
    <w:p w14:paraId="42C2586F" w14:textId="77777777" w:rsidR="001C416B" w:rsidRDefault="001C416B" w:rsidP="001C416B">
      <w:pPr>
        <w:pStyle w:val="NormalWeb"/>
        <w:shd w:val="clear" w:color="auto" w:fill="FFFFFF"/>
        <w:spacing w:before="0" w:beforeAutospacing="0" w:after="0" w:afterAutospacing="0"/>
        <w:ind w:firstLine="720"/>
        <w:rPr>
          <w:rStyle w:val="apple-style-span"/>
          <w:rFonts w:asciiTheme="minorHAnsi" w:hAnsiTheme="minorHAnsi"/>
          <w:color w:val="000000"/>
          <w:sz w:val="22"/>
          <w:szCs w:val="22"/>
        </w:rPr>
      </w:pPr>
    </w:p>
    <w:p w14:paraId="34C7730A" w14:textId="77777777" w:rsidR="001C416B" w:rsidRDefault="001C416B" w:rsidP="001C416B">
      <w:pPr>
        <w:pStyle w:val="NormalWeb"/>
        <w:shd w:val="clear" w:color="auto" w:fill="FFFFFF"/>
        <w:spacing w:before="0" w:beforeAutospacing="0" w:after="0" w:afterAutospacing="0"/>
        <w:ind w:firstLine="720"/>
        <w:rPr>
          <w:rStyle w:val="apple-style-span"/>
          <w:rFonts w:asciiTheme="minorHAnsi" w:hAnsiTheme="minorHAnsi"/>
          <w:color w:val="000000"/>
          <w:sz w:val="22"/>
          <w:szCs w:val="22"/>
        </w:rPr>
      </w:pPr>
      <w:r w:rsidRPr="00C15206">
        <w:rPr>
          <w:rStyle w:val="apple-style-span"/>
          <w:rFonts w:asciiTheme="minorHAnsi" w:hAnsiTheme="minorHAnsi"/>
          <w:color w:val="000000"/>
          <w:sz w:val="22"/>
          <w:szCs w:val="22"/>
        </w:rPr>
        <w:t xml:space="preserve"> </w:t>
      </w:r>
      <w:r>
        <w:rPr>
          <w:rStyle w:val="apple-style-span"/>
          <w:rFonts w:asciiTheme="minorHAnsi" w:hAnsiTheme="minorHAnsi"/>
          <w:color w:val="000000"/>
          <w:sz w:val="22"/>
          <w:szCs w:val="22"/>
        </w:rPr>
        <w:t xml:space="preserve">This interview discusses the role of music and sound design in </w:t>
      </w:r>
      <w:r>
        <w:rPr>
          <w:rStyle w:val="apple-style-span"/>
          <w:rFonts w:asciiTheme="minorHAnsi" w:hAnsiTheme="minorHAnsi"/>
          <w:i/>
          <w:color w:val="000000"/>
          <w:sz w:val="22"/>
          <w:szCs w:val="22"/>
        </w:rPr>
        <w:t>Dead Space</w:t>
      </w:r>
      <w:r>
        <w:rPr>
          <w:rStyle w:val="apple-style-span"/>
          <w:rFonts w:asciiTheme="minorHAnsi" w:hAnsiTheme="minorHAnsi"/>
          <w:color w:val="000000"/>
          <w:sz w:val="22"/>
          <w:szCs w:val="22"/>
        </w:rPr>
        <w:t xml:space="preserve">. Much like the </w:t>
      </w:r>
      <w:r>
        <w:rPr>
          <w:rStyle w:val="apple-style-span"/>
          <w:rFonts w:asciiTheme="minorHAnsi" w:hAnsiTheme="minorHAnsi"/>
          <w:i/>
          <w:color w:val="000000"/>
          <w:sz w:val="22"/>
          <w:szCs w:val="22"/>
        </w:rPr>
        <w:t>Left 4 Dead</w:t>
      </w:r>
      <w:r>
        <w:rPr>
          <w:rStyle w:val="apple-style-span"/>
          <w:rFonts w:asciiTheme="minorHAnsi" w:hAnsiTheme="minorHAnsi"/>
          <w:color w:val="000000"/>
          <w:sz w:val="22"/>
          <w:szCs w:val="22"/>
        </w:rPr>
        <w:t xml:space="preserve"> solution provided below, the </w:t>
      </w:r>
      <w:r>
        <w:rPr>
          <w:rStyle w:val="apple-style-span"/>
          <w:rFonts w:asciiTheme="minorHAnsi" w:hAnsiTheme="minorHAnsi"/>
          <w:i/>
          <w:color w:val="000000"/>
          <w:sz w:val="22"/>
          <w:szCs w:val="22"/>
        </w:rPr>
        <w:t>Dead Space</w:t>
      </w:r>
      <w:r>
        <w:rPr>
          <w:rStyle w:val="apple-style-span"/>
          <w:rFonts w:asciiTheme="minorHAnsi" w:hAnsiTheme="minorHAnsi"/>
          <w:color w:val="000000"/>
          <w:sz w:val="22"/>
          <w:szCs w:val="22"/>
        </w:rPr>
        <w:t xml:space="preserve"> developers went with a system for cueing audio tracks when necessary to add to the soundscape and create an appropriate feel of horror. They also discuss an audio scripting language used for the game, a set of 3d samples played to make the player feel fear, and “fear emitters” that act much like the audio emitter used in the </w:t>
      </w:r>
      <w:r>
        <w:rPr>
          <w:rStyle w:val="apple-style-span"/>
          <w:rFonts w:asciiTheme="minorHAnsi" w:hAnsiTheme="minorHAnsi"/>
          <w:i/>
          <w:color w:val="000000"/>
          <w:sz w:val="22"/>
          <w:szCs w:val="22"/>
        </w:rPr>
        <w:t>Singularity</w:t>
      </w:r>
      <w:r>
        <w:rPr>
          <w:rStyle w:val="apple-style-span"/>
          <w:rFonts w:asciiTheme="minorHAnsi" w:hAnsiTheme="minorHAnsi"/>
          <w:color w:val="000000"/>
          <w:sz w:val="22"/>
          <w:szCs w:val="22"/>
        </w:rPr>
        <w:t xml:space="preserve"> audio engine. This is an opportunity to get an in-depth look into non-traditional use of composition.</w:t>
      </w:r>
    </w:p>
    <w:p w14:paraId="629522DE"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p>
    <w:p w14:paraId="0E678F7E" w14:textId="77777777" w:rsidR="001C416B" w:rsidRPr="00353C11" w:rsidRDefault="001C416B" w:rsidP="001C416B">
      <w:pPr>
        <w:pStyle w:val="Heading2"/>
        <w:rPr>
          <w:rStyle w:val="apple-style-span"/>
          <w:sz w:val="22"/>
          <w:szCs w:val="22"/>
        </w:rPr>
      </w:pPr>
      <w:bookmarkStart w:id="631" w:name="_Toc256375416"/>
      <w:r>
        <w:t>3</w:t>
      </w:r>
      <w:r w:rsidRPr="00353C11">
        <w:t xml:space="preserve">.4 </w:t>
      </w:r>
      <w:r w:rsidRPr="00D35FBA">
        <w:rPr>
          <w:i/>
        </w:rPr>
        <w:t>Left 4 Dead</w:t>
      </w:r>
      <w:r w:rsidRPr="00353C11">
        <w:rPr>
          <w:rStyle w:val="apple-style-span"/>
        </w:rPr>
        <w:t xml:space="preserve"> </w:t>
      </w:r>
      <w:r w:rsidRPr="00353C11">
        <w:rPr>
          <w:rStyle w:val="apple-style-span"/>
          <w:szCs w:val="22"/>
        </w:rPr>
        <w:t>Audio Commentary</w:t>
      </w:r>
      <w:bookmarkEnd w:id="631"/>
    </w:p>
    <w:p w14:paraId="35F89D61" w14:textId="77777777" w:rsidR="001C416B" w:rsidRDefault="001C416B" w:rsidP="001C416B">
      <w:pPr>
        <w:keepLines/>
        <w:autoSpaceDE w:val="0"/>
        <w:autoSpaceDN w:val="0"/>
        <w:ind w:left="720"/>
      </w:pPr>
      <w:r>
        <w:t>Valve. Audio commentary for Left 4 Dead. In-Game Audio Commentary.</w:t>
      </w:r>
    </w:p>
    <w:p w14:paraId="1DBA6C74"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color w:val="000000"/>
          <w:sz w:val="22"/>
          <w:szCs w:val="22"/>
        </w:rPr>
      </w:pPr>
    </w:p>
    <w:p w14:paraId="13DF6C4B" w14:textId="77777777" w:rsidR="001C416B" w:rsidRDefault="001C416B" w:rsidP="001C416B">
      <w:pPr>
        <w:pStyle w:val="NormalWeb"/>
        <w:shd w:val="clear" w:color="auto" w:fill="FFFFFF"/>
        <w:spacing w:before="0" w:beforeAutospacing="0" w:after="0" w:afterAutospacing="0"/>
        <w:ind w:firstLine="720"/>
        <w:rPr>
          <w:rFonts w:asciiTheme="minorHAnsi" w:hAnsiTheme="minorHAnsi"/>
          <w:sz w:val="22"/>
          <w:szCs w:val="22"/>
        </w:rPr>
      </w:pPr>
      <w:r>
        <w:rPr>
          <w:rStyle w:val="apple-style-span"/>
          <w:rFonts w:asciiTheme="minorHAnsi" w:hAnsiTheme="minorHAnsi"/>
          <w:color w:val="000000"/>
          <w:sz w:val="22"/>
          <w:szCs w:val="22"/>
        </w:rPr>
        <w:t xml:space="preserve">In their </w:t>
      </w:r>
      <w:r w:rsidRPr="001C6C29">
        <w:rPr>
          <w:rStyle w:val="apple-style-span"/>
          <w:rFonts w:asciiTheme="minorHAnsi" w:hAnsiTheme="minorHAnsi"/>
          <w:i/>
          <w:color w:val="000000"/>
          <w:sz w:val="22"/>
          <w:szCs w:val="22"/>
        </w:rPr>
        <w:t>Left 4 Dead</w:t>
      </w:r>
      <w:r>
        <w:rPr>
          <w:rStyle w:val="apple-style-span"/>
          <w:rFonts w:asciiTheme="minorHAnsi" w:hAnsiTheme="minorHAnsi"/>
          <w:color w:val="000000"/>
          <w:sz w:val="22"/>
          <w:szCs w:val="22"/>
        </w:rPr>
        <w:t xml:space="preserve"> commentary, Valve employees discuss some elements of the audio of the game. One of the most interesting bits of commentary is about the adaptive audio in the game. In addition to the AI Director is the Audio Director, which allows the game to cue small pieces of music based upon the game state. While this is not as ambitious a system as proposed here, this is an excellent way to use cueing music based upon the world and adapting it to the game world. Transcript is available at </w:t>
      </w:r>
      <w:hyperlink r:id="rId219" w:history="1">
        <w:r w:rsidRPr="00C15206">
          <w:rPr>
            <w:rStyle w:val="Hyperlink"/>
            <w:rFonts w:asciiTheme="minorHAnsi" w:hAnsiTheme="minorHAnsi"/>
            <w:color w:val="551A8B"/>
            <w:sz w:val="22"/>
            <w:szCs w:val="22"/>
          </w:rPr>
          <w:t>http://left4dead.wikia.com/wiki/Developer_Commentary_(Left_4_Dead)</w:t>
        </w:r>
      </w:hyperlink>
      <w:r>
        <w:rPr>
          <w:rFonts w:asciiTheme="minorHAnsi" w:hAnsiTheme="minorHAnsi"/>
          <w:sz w:val="22"/>
          <w:szCs w:val="22"/>
        </w:rPr>
        <w:t>.</w:t>
      </w:r>
    </w:p>
    <w:p w14:paraId="7D4A3E07" w14:textId="77777777" w:rsidR="001C416B" w:rsidRPr="00C15206" w:rsidRDefault="001C416B" w:rsidP="001C416B">
      <w:pPr>
        <w:pStyle w:val="NormalWeb"/>
        <w:shd w:val="clear" w:color="auto" w:fill="FFFFFF"/>
        <w:spacing w:before="0" w:beforeAutospacing="0" w:after="0" w:afterAutospacing="0"/>
        <w:rPr>
          <w:rFonts w:asciiTheme="minorHAnsi" w:hAnsiTheme="minorHAnsi"/>
          <w:color w:val="000000"/>
          <w:sz w:val="22"/>
          <w:szCs w:val="22"/>
        </w:rPr>
      </w:pPr>
    </w:p>
    <w:p w14:paraId="243A8902" w14:textId="77777777" w:rsidR="001C416B" w:rsidRDefault="001C416B" w:rsidP="001C416B">
      <w:pPr>
        <w:pStyle w:val="Heading2"/>
        <w:rPr>
          <w:rStyle w:val="apple-style-span"/>
          <w:szCs w:val="22"/>
        </w:rPr>
      </w:pPr>
      <w:bookmarkStart w:id="632" w:name="_Toc256375417"/>
      <w:r>
        <w:rPr>
          <w:rStyle w:val="apple-style-span"/>
          <w:szCs w:val="22"/>
        </w:rPr>
        <w:t>3</w:t>
      </w:r>
      <w:r w:rsidRPr="00353C11">
        <w:rPr>
          <w:rStyle w:val="apple-style-span"/>
          <w:szCs w:val="22"/>
        </w:rPr>
        <w:t xml:space="preserve">.5 </w:t>
      </w:r>
      <w:r w:rsidRPr="00353C11">
        <w:rPr>
          <w:rStyle w:val="apple-style-span"/>
        </w:rPr>
        <w:t>Computer models of mus</w:t>
      </w:r>
      <w:r w:rsidRPr="00353C11">
        <w:rPr>
          <w:rStyle w:val="apple-style-span"/>
          <w:szCs w:val="22"/>
        </w:rPr>
        <w:t>ical creativity programs</w:t>
      </w:r>
      <w:bookmarkEnd w:id="632"/>
      <w:r w:rsidRPr="00353C11">
        <w:rPr>
          <w:rStyle w:val="apple-style-span"/>
          <w:szCs w:val="22"/>
        </w:rPr>
        <w:t xml:space="preserve"> </w:t>
      </w:r>
    </w:p>
    <w:p w14:paraId="74A6CBF1" w14:textId="77777777" w:rsidR="001C416B" w:rsidRDefault="001C416B" w:rsidP="001C416B">
      <w:pPr>
        <w:keepLines/>
        <w:autoSpaceDE w:val="0"/>
        <w:autoSpaceDN w:val="0"/>
        <w:ind w:left="720"/>
      </w:pPr>
      <w:r>
        <w:t xml:space="preserve">Cope, David. </w:t>
      </w:r>
      <w:r>
        <w:rPr>
          <w:i/>
          <w:iCs/>
        </w:rPr>
        <w:t>Computer models of musical creativity programs</w:t>
      </w:r>
      <w:r>
        <w:t>. Web. 24 Feb. 2010. &lt;http://artsites.ucsc.edu/</w:t>
      </w:r>
      <w:r>
        <w:rPr>
          <w:rFonts w:ascii="Arial" w:hAnsi="Arial" w:cs="Arial"/>
        </w:rPr>
        <w:t>‌</w:t>
      </w:r>
      <w:r>
        <w:rPr>
          <w:rFonts w:ascii="Calibri" w:hAnsi="Calibri" w:cs="Calibri"/>
        </w:rPr>
        <w:t>faculty/</w:t>
      </w:r>
      <w:r>
        <w:rPr>
          <w:rFonts w:ascii="Arial" w:hAnsi="Arial" w:cs="Arial"/>
        </w:rPr>
        <w:t>‌</w:t>
      </w:r>
      <w:r>
        <w:rPr>
          <w:rFonts w:ascii="Calibri" w:hAnsi="Calibri" w:cs="Calibri"/>
        </w:rPr>
        <w:t>cope/</w:t>
      </w:r>
      <w:r>
        <w:rPr>
          <w:rFonts w:ascii="Arial" w:hAnsi="Arial" w:cs="Arial"/>
        </w:rPr>
        <w:t>‌</w:t>
      </w:r>
      <w:r>
        <w:rPr>
          <w:rFonts w:ascii="Calibri" w:hAnsi="Calibri" w:cs="Calibri"/>
        </w:rPr>
        <w:t>cmmc.html&gt;</w:t>
      </w:r>
      <w:r>
        <w:t>.</w:t>
      </w:r>
      <w:r>
        <w:tab/>
      </w:r>
    </w:p>
    <w:p w14:paraId="3DEAE1EC" w14:textId="77777777" w:rsidR="001C416B" w:rsidRPr="001C6C29" w:rsidRDefault="001C416B" w:rsidP="001C416B">
      <w:pPr>
        <w:ind w:firstLine="720"/>
      </w:pPr>
      <w:r>
        <w:t>On this section of his website, composer and programmer David Cope, the creator of Emily Howell, an AI composer, offers a selection of tools developed to create creative music through software. Cope helps to show how composition is simply mathematical rules – especially when listeners are very pleased with Emily Howell’s music until informed that she is actually an artificial intelligence. While Cope does not work in games with adaptive music, some of his research is critical to software-driven audio creation and shows how far we have come in time.</w:t>
      </w:r>
    </w:p>
    <w:p w14:paraId="76EA00DC" w14:textId="77777777" w:rsidR="001C416B" w:rsidRPr="006E3A4A" w:rsidRDefault="001C416B" w:rsidP="0031202C">
      <w:pPr>
        <w:pStyle w:val="Heading1"/>
      </w:pPr>
      <w:bookmarkStart w:id="633" w:name="_Toc256375418"/>
      <w:r>
        <w:rPr>
          <w:rStyle w:val="apple-style-span"/>
          <w:szCs w:val="27"/>
        </w:rPr>
        <w:t>4</w:t>
      </w:r>
      <w:r w:rsidRPr="00137E32">
        <w:rPr>
          <w:rStyle w:val="apple-style-span"/>
          <w:szCs w:val="27"/>
        </w:rPr>
        <w:t>.   Implementation and Deliverables</w:t>
      </w:r>
      <w:bookmarkEnd w:id="633"/>
    </w:p>
    <w:p w14:paraId="0A2FE7DE" w14:textId="77777777" w:rsidR="001C416B" w:rsidRPr="00C15206" w:rsidRDefault="001C416B" w:rsidP="001C416B">
      <w:pPr>
        <w:pStyle w:val="Heading2"/>
      </w:pPr>
      <w:bookmarkStart w:id="634" w:name="_Toc256375419"/>
      <w:r>
        <w:t>4.1 Plan of Action and Fallbacks</w:t>
      </w:r>
      <w:bookmarkEnd w:id="634"/>
    </w:p>
    <w:p w14:paraId="6ADEF15C" w14:textId="77777777" w:rsidR="001C416B" w:rsidRPr="00C15206" w:rsidRDefault="001C416B" w:rsidP="001C416B">
      <w:pPr>
        <w:pStyle w:val="Heading3"/>
        <w:ind w:firstLine="720"/>
        <w:rPr>
          <w:rStyle w:val="apple-style-span"/>
        </w:rPr>
      </w:pPr>
      <w:bookmarkStart w:id="635" w:name="_Toc256375420"/>
      <w:r>
        <w:rPr>
          <w:rStyle w:val="apple-style-span"/>
        </w:rPr>
        <w:t>4</w:t>
      </w:r>
      <w:r w:rsidRPr="00C15206">
        <w:rPr>
          <w:rStyle w:val="apple-style-span"/>
        </w:rPr>
        <w:t>.1</w:t>
      </w:r>
      <w:r>
        <w:rPr>
          <w:rStyle w:val="apple-style-span"/>
        </w:rPr>
        <w:t>.1</w:t>
      </w:r>
      <w:r w:rsidRPr="00C15206">
        <w:rPr>
          <w:rStyle w:val="apple-style-span"/>
        </w:rPr>
        <w:t> </w:t>
      </w:r>
      <w:r>
        <w:rPr>
          <w:rStyle w:val="apple-style-span"/>
        </w:rPr>
        <w:t>Attempt 1: “Slices” of Audio</w:t>
      </w:r>
      <w:bookmarkEnd w:id="635"/>
    </w:p>
    <w:p w14:paraId="05DE3BBB"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bCs/>
          <w:color w:val="000000"/>
          <w:sz w:val="22"/>
          <w:szCs w:val="22"/>
        </w:rPr>
      </w:pPr>
      <w:r w:rsidRPr="00C15206">
        <w:rPr>
          <w:rStyle w:val="apple-style-span"/>
          <w:rFonts w:asciiTheme="minorHAnsi" w:hAnsiTheme="minorHAnsi"/>
          <w:bCs/>
          <w:color w:val="000000"/>
          <w:sz w:val="22"/>
          <w:szCs w:val="22"/>
        </w:rPr>
        <w:tab/>
        <w:t xml:space="preserve">The problem will be solved through the implementation of </w:t>
      </w:r>
      <w:r>
        <w:rPr>
          <w:rStyle w:val="apple-style-span"/>
          <w:rFonts w:asciiTheme="minorHAnsi" w:hAnsiTheme="minorHAnsi"/>
          <w:bCs/>
          <w:color w:val="000000"/>
          <w:sz w:val="22"/>
          <w:szCs w:val="22"/>
        </w:rPr>
        <w:t>an adaptive music subsystem in the game</w:t>
      </w:r>
      <w:r w:rsidRPr="00C15206">
        <w:rPr>
          <w:rStyle w:val="apple-style-span"/>
          <w:rFonts w:asciiTheme="minorHAnsi" w:hAnsiTheme="minorHAnsi"/>
          <w:bCs/>
          <w:color w:val="000000"/>
          <w:sz w:val="22"/>
          <w:szCs w:val="22"/>
        </w:rPr>
        <w:t xml:space="preserve">. The </w:t>
      </w:r>
      <w:r w:rsidRPr="00C15206">
        <w:rPr>
          <w:rStyle w:val="apple-style-span"/>
          <w:rFonts w:asciiTheme="minorHAnsi" w:hAnsiTheme="minorHAnsi"/>
          <w:bCs/>
          <w:i/>
          <w:color w:val="000000"/>
          <w:sz w:val="22"/>
          <w:szCs w:val="22"/>
        </w:rPr>
        <w:t>AdaptiveMusicManager</w:t>
      </w:r>
      <w:r w:rsidRPr="00C15206">
        <w:rPr>
          <w:rStyle w:val="apple-style-span"/>
          <w:rFonts w:asciiTheme="minorHAnsi" w:hAnsiTheme="minorHAnsi"/>
          <w:bCs/>
          <w:color w:val="000000"/>
          <w:sz w:val="22"/>
          <w:szCs w:val="22"/>
        </w:rPr>
        <w:t xml:space="preserve"> will be interface with the Singularity engine’s </w:t>
      </w:r>
      <w:r w:rsidRPr="00C15206">
        <w:rPr>
          <w:rStyle w:val="apple-style-span"/>
          <w:rFonts w:asciiTheme="minorHAnsi" w:hAnsiTheme="minorHAnsi"/>
          <w:bCs/>
          <w:i/>
          <w:color w:val="000000"/>
          <w:sz w:val="22"/>
          <w:szCs w:val="22"/>
        </w:rPr>
        <w:t>AudioManager</w:t>
      </w:r>
      <w:r w:rsidRPr="00C15206">
        <w:rPr>
          <w:rStyle w:val="apple-style-span"/>
          <w:rFonts w:asciiTheme="minorHAnsi" w:hAnsiTheme="minorHAnsi"/>
          <w:bCs/>
          <w:color w:val="000000"/>
          <w:sz w:val="22"/>
          <w:szCs w:val="22"/>
        </w:rPr>
        <w:t xml:space="preserve"> and tasking system. </w:t>
      </w:r>
      <w:r>
        <w:rPr>
          <w:rStyle w:val="apple-style-span"/>
          <w:rFonts w:asciiTheme="minorHAnsi" w:hAnsiTheme="minorHAnsi"/>
          <w:bCs/>
          <w:color w:val="000000"/>
          <w:sz w:val="22"/>
          <w:szCs w:val="22"/>
        </w:rPr>
        <w:t xml:space="preserve">This </w:t>
      </w:r>
      <w:r>
        <w:rPr>
          <w:rStyle w:val="apple-style-span"/>
          <w:rFonts w:asciiTheme="minorHAnsi" w:hAnsiTheme="minorHAnsi"/>
          <w:bCs/>
          <w:i/>
          <w:color w:val="000000"/>
          <w:sz w:val="22"/>
          <w:szCs w:val="22"/>
        </w:rPr>
        <w:t>AdaptiveMusicManager</w:t>
      </w:r>
      <w:r>
        <w:rPr>
          <w:rStyle w:val="apple-style-span"/>
          <w:rFonts w:asciiTheme="minorHAnsi" w:hAnsiTheme="minorHAnsi"/>
          <w:bCs/>
          <w:color w:val="000000"/>
          <w:sz w:val="22"/>
          <w:szCs w:val="22"/>
        </w:rPr>
        <w:t xml:space="preserve"> will be built on top of XACT for its implementation. It will have a significant number of individual “slices” of music, which are single-instrument measure-long clips designed to be ordered and played non-linearly. Content developers will need to think in a different fashion in order to develop these “slices”, and the development of this audio will result in a set of “best practices” for future content and heuristic developers. In this type of system, content developers will often be required to develop the playback heuristics for the game in conjunction with the game developers and designers.</w:t>
      </w:r>
    </w:p>
    <w:p w14:paraId="39A6183A"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bCs/>
          <w:color w:val="000000"/>
          <w:sz w:val="22"/>
          <w:szCs w:val="22"/>
        </w:rPr>
      </w:pPr>
      <w:r>
        <w:rPr>
          <w:rStyle w:val="apple-style-span"/>
          <w:rFonts w:asciiTheme="minorHAnsi" w:hAnsiTheme="minorHAnsi"/>
          <w:bCs/>
          <w:color w:val="000000"/>
          <w:sz w:val="22"/>
          <w:szCs w:val="22"/>
        </w:rPr>
        <w:tab/>
      </w:r>
    </w:p>
    <w:p w14:paraId="33FC31C0"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bCs/>
          <w:color w:val="000000"/>
          <w:sz w:val="22"/>
          <w:szCs w:val="22"/>
        </w:rPr>
      </w:pPr>
      <w:r>
        <w:rPr>
          <w:rStyle w:val="apple-style-span"/>
          <w:rFonts w:asciiTheme="minorHAnsi" w:hAnsiTheme="minorHAnsi"/>
          <w:bCs/>
          <w:color w:val="000000"/>
          <w:sz w:val="22"/>
          <w:szCs w:val="22"/>
        </w:rPr>
        <w:tab/>
        <w:t xml:space="preserve">The adaptive music subsystem will accept in game data modifications through the use of an updater component, which will query the necessary </w:t>
      </w:r>
      <w:r>
        <w:rPr>
          <w:rStyle w:val="apple-style-span"/>
          <w:rFonts w:asciiTheme="minorHAnsi" w:hAnsiTheme="minorHAnsi"/>
          <w:bCs/>
          <w:i/>
          <w:color w:val="000000"/>
          <w:sz w:val="22"/>
          <w:szCs w:val="22"/>
        </w:rPr>
        <w:t>GameObjects</w:t>
      </w:r>
      <w:r>
        <w:rPr>
          <w:rStyle w:val="apple-style-span"/>
          <w:rFonts w:asciiTheme="minorHAnsi" w:hAnsiTheme="minorHAnsi"/>
          <w:bCs/>
          <w:color w:val="000000"/>
          <w:sz w:val="22"/>
          <w:szCs w:val="22"/>
        </w:rPr>
        <w:t xml:space="preserve"> in the engine to collect a set of numbers. These numbers will each correspond to a variable defined in the Adaptive Audio Playback Tool, or AAPT. The AAPT allows content developers to nonlinearly compose their tracks by defining what variables the game world should be paying attention to (in correspondence with the developers) and what individual “slices” of music are allowed to play with others. The update component will run in a separate subtask in the Singularity engine and update once every few frames.</w:t>
      </w:r>
    </w:p>
    <w:p w14:paraId="6D0D73EE"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bCs/>
          <w:color w:val="000000"/>
          <w:sz w:val="22"/>
          <w:szCs w:val="22"/>
        </w:rPr>
      </w:pPr>
    </w:p>
    <w:p w14:paraId="382561DB" w14:textId="77777777" w:rsidR="001C416B" w:rsidRPr="00F72165" w:rsidRDefault="001C416B" w:rsidP="001C416B">
      <w:pPr>
        <w:pStyle w:val="NormalWeb"/>
        <w:shd w:val="clear" w:color="auto" w:fill="FFFFFF"/>
        <w:spacing w:before="0" w:beforeAutospacing="0" w:after="0" w:afterAutospacing="0"/>
        <w:rPr>
          <w:rFonts w:asciiTheme="minorHAnsi" w:hAnsiTheme="minorHAnsi"/>
          <w:bCs/>
          <w:color w:val="000000"/>
          <w:sz w:val="22"/>
          <w:szCs w:val="22"/>
        </w:rPr>
      </w:pPr>
      <w:r>
        <w:rPr>
          <w:rStyle w:val="apple-style-span"/>
          <w:rFonts w:asciiTheme="minorHAnsi" w:hAnsiTheme="minorHAnsi"/>
          <w:bCs/>
          <w:color w:val="000000"/>
          <w:sz w:val="22"/>
          <w:szCs w:val="22"/>
        </w:rPr>
        <w:tab/>
        <w:t xml:space="preserve">The </w:t>
      </w:r>
      <w:r>
        <w:rPr>
          <w:rStyle w:val="apple-style-span"/>
          <w:rFonts w:asciiTheme="minorHAnsi" w:hAnsiTheme="minorHAnsi"/>
          <w:bCs/>
          <w:i/>
          <w:color w:val="000000"/>
          <w:sz w:val="22"/>
          <w:szCs w:val="22"/>
        </w:rPr>
        <w:t>AdaptiveMusicManager</w:t>
      </w:r>
      <w:r>
        <w:rPr>
          <w:rStyle w:val="apple-style-span"/>
          <w:rFonts w:asciiTheme="minorHAnsi" w:hAnsiTheme="minorHAnsi"/>
          <w:bCs/>
          <w:color w:val="000000"/>
          <w:sz w:val="22"/>
          <w:szCs w:val="22"/>
        </w:rPr>
        <w:t xml:space="preserve"> will then thread the various different tracks together based upon the data it is given. A major aspect of the implementation is the determination of what will and will not be “successful” for stitching together a track that is enjoyable and non-looping. </w:t>
      </w:r>
    </w:p>
    <w:p w14:paraId="0D27D3B9" w14:textId="77777777" w:rsidR="001C416B" w:rsidRPr="00C15206" w:rsidRDefault="001C416B" w:rsidP="001C416B">
      <w:pPr>
        <w:pStyle w:val="Heading3"/>
        <w:ind w:firstLine="720"/>
      </w:pPr>
      <w:bookmarkStart w:id="636" w:name="_Toc256375421"/>
      <w:r>
        <w:rPr>
          <w:rStyle w:val="apple-style-span"/>
        </w:rPr>
        <w:t>4</w:t>
      </w:r>
      <w:r w:rsidRPr="00C15206">
        <w:rPr>
          <w:rStyle w:val="apple-style-span"/>
        </w:rPr>
        <w:t>.</w:t>
      </w:r>
      <w:r>
        <w:rPr>
          <w:rStyle w:val="apple-style-span"/>
        </w:rPr>
        <w:t>1.</w:t>
      </w:r>
      <w:r w:rsidRPr="00C15206">
        <w:rPr>
          <w:rStyle w:val="apple-style-span"/>
        </w:rPr>
        <w:t>2 2nd</w:t>
      </w:r>
      <w:r w:rsidRPr="00C15206">
        <w:rPr>
          <w:rStyle w:val="apple-converted-space"/>
        </w:rPr>
        <w:t> </w:t>
      </w:r>
      <w:r w:rsidRPr="00C15206">
        <w:rPr>
          <w:rStyle w:val="apple-style-span"/>
        </w:rPr>
        <w:t>attempt</w:t>
      </w:r>
      <w:bookmarkEnd w:id="636"/>
    </w:p>
    <w:p w14:paraId="4BF2066C"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ab/>
        <w:t>The primary fallback for the system involves using a MIDI renderer to generate the music on the fly without pregenerated tracks. Because music composition is often mathematical, heuristics can still be used to piece music together. However, it will much more difficult to set the mood in this fashion. This system also will require more memory usage in order to generate the notes, and may potentially generate measure-by-measure rather than track-by-track.</w:t>
      </w:r>
    </w:p>
    <w:p w14:paraId="1EED2924" w14:textId="77777777" w:rsidR="001C416B" w:rsidRPr="00C15206" w:rsidRDefault="001C416B" w:rsidP="001C416B">
      <w:pPr>
        <w:pStyle w:val="Heading3"/>
        <w:ind w:firstLine="720"/>
      </w:pPr>
      <w:bookmarkStart w:id="637" w:name="_Toc256375422"/>
      <w:r>
        <w:rPr>
          <w:rStyle w:val="apple-style-span"/>
        </w:rPr>
        <w:lastRenderedPageBreak/>
        <w:t>4</w:t>
      </w:r>
      <w:r w:rsidRPr="00C15206">
        <w:rPr>
          <w:rStyle w:val="apple-style-span"/>
        </w:rPr>
        <w:t>.</w:t>
      </w:r>
      <w:r>
        <w:rPr>
          <w:rStyle w:val="apple-style-span"/>
        </w:rPr>
        <w:t>1.</w:t>
      </w:r>
      <w:r w:rsidRPr="00C15206">
        <w:rPr>
          <w:rStyle w:val="apple-style-span"/>
        </w:rPr>
        <w:t>3 Fallback</w:t>
      </w:r>
      <w:bookmarkEnd w:id="637"/>
    </w:p>
    <w:p w14:paraId="0B4FFDA2" w14:textId="77777777" w:rsidR="001C416B" w:rsidRPr="006E3A4A"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Pr>
          <w:rStyle w:val="apple-style-span"/>
          <w:rFonts w:asciiTheme="minorHAnsi" w:hAnsiTheme="minorHAnsi"/>
          <w:color w:val="000000"/>
          <w:sz w:val="22"/>
          <w:szCs w:val="22"/>
        </w:rPr>
        <w:t>On the off-chance that both of these systems are unsuccessful, linear audio tracks will be delivered at the end of the content delivery phase. These tracks will be loops that replace the adaptive music.</w:t>
      </w:r>
    </w:p>
    <w:p w14:paraId="16C1E222" w14:textId="77777777" w:rsidR="001C416B" w:rsidRDefault="001C416B" w:rsidP="001C416B">
      <w:pPr>
        <w:pStyle w:val="Heading2"/>
      </w:pPr>
      <w:bookmarkStart w:id="638" w:name="_Toc256375423"/>
      <w:r>
        <w:t>4.2 Deliverables</w:t>
      </w:r>
      <w:bookmarkEnd w:id="638"/>
    </w:p>
    <w:p w14:paraId="270CE142" w14:textId="77777777" w:rsidR="001C416B" w:rsidRPr="00BF3F8C" w:rsidRDefault="001C416B" w:rsidP="001C416B">
      <w:r>
        <w:tab/>
        <w:t>There are three major deliverables for this project. Each is described in light detail below.</w:t>
      </w:r>
    </w:p>
    <w:p w14:paraId="342A6F94" w14:textId="77777777" w:rsidR="001C416B" w:rsidRPr="000A7CD3" w:rsidRDefault="001C416B" w:rsidP="001C416B">
      <w:pPr>
        <w:pStyle w:val="Heading3"/>
        <w:ind w:firstLine="720"/>
        <w:rPr>
          <w:rStyle w:val="apple-style-span"/>
        </w:rPr>
      </w:pPr>
      <w:bookmarkStart w:id="639" w:name="_Toc256375424"/>
      <w:r>
        <w:rPr>
          <w:rStyle w:val="apple-style-span"/>
        </w:rPr>
        <w:t>4.2</w:t>
      </w:r>
      <w:r w:rsidRPr="000A7CD3">
        <w:rPr>
          <w:rStyle w:val="apple-style-span"/>
        </w:rPr>
        <w:t>.1 Adaptive Audio Playback Tool (AAPT)</w:t>
      </w:r>
      <w:bookmarkEnd w:id="639"/>
    </w:p>
    <w:p w14:paraId="5B0748FF" w14:textId="77777777" w:rsidR="001C416B" w:rsidRPr="00BF3F8C" w:rsidRDefault="001C416B" w:rsidP="001C416B">
      <w:pPr>
        <w:pStyle w:val="NormalWeb"/>
        <w:shd w:val="clear" w:color="auto" w:fill="FFFFFF"/>
        <w:spacing w:before="0" w:beforeAutospacing="0" w:after="0" w:afterAutospacing="0"/>
        <w:ind w:firstLine="720"/>
        <w:rPr>
          <w:rStyle w:val="apple-style-span"/>
          <w:rFonts w:asciiTheme="minorHAnsi" w:hAnsiTheme="minorHAnsi"/>
          <w:color w:val="000000"/>
          <w:sz w:val="22"/>
          <w:szCs w:val="22"/>
        </w:rPr>
      </w:pPr>
      <w:r>
        <w:rPr>
          <w:rStyle w:val="apple-style-span"/>
          <w:rFonts w:asciiTheme="minorHAnsi" w:hAnsiTheme="minorHAnsi"/>
          <w:color w:val="000000"/>
          <w:sz w:val="22"/>
          <w:szCs w:val="22"/>
        </w:rPr>
        <w:t xml:space="preserve">The AAPT is a tool used for testing the adaptive audio slices and determining their properties and heuristics. Variables can be defined to output to XML, and will create a tag with the variable’s name. The implementation in the </w:t>
      </w:r>
      <w:r w:rsidRPr="00BF3F8C">
        <w:rPr>
          <w:rStyle w:val="apple-style-span"/>
          <w:rFonts w:asciiTheme="minorHAnsi" w:hAnsiTheme="minorHAnsi"/>
          <w:i/>
          <w:color w:val="000000"/>
          <w:sz w:val="22"/>
          <w:szCs w:val="22"/>
        </w:rPr>
        <w:t>AdaptiveMusicManager</w:t>
      </w:r>
      <w:r>
        <w:rPr>
          <w:rStyle w:val="apple-style-span"/>
          <w:rFonts w:asciiTheme="minorHAnsi" w:hAnsiTheme="minorHAnsi"/>
          <w:color w:val="000000"/>
          <w:sz w:val="22"/>
          <w:szCs w:val="22"/>
        </w:rPr>
        <w:t xml:space="preserve"> will have to recognize and read in these names. Some sort of content metadata will be associated with each of these variables. (For instance, if the “health” variable is within a certain range, the likelihood of playing a specific slice may increase.) The AAPT is crucial for defining the heuristics for playing musical slices, and these heuristics will be determined as needed.</w:t>
      </w:r>
    </w:p>
    <w:p w14:paraId="41883C5F" w14:textId="77777777" w:rsidR="001C416B" w:rsidRPr="00C15206"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Pr>
          <w:rStyle w:val="apple-style-span"/>
          <w:rFonts w:asciiTheme="minorHAnsi" w:hAnsiTheme="minorHAnsi"/>
          <w:color w:val="000000"/>
          <w:sz w:val="22"/>
          <w:szCs w:val="22"/>
        </w:rPr>
        <w:t xml:space="preserve">The first version of the AAPT should be implemented and available around </w:t>
      </w:r>
      <w:r w:rsidRPr="00C15206">
        <w:rPr>
          <w:rStyle w:val="apple-style-span"/>
          <w:rFonts w:asciiTheme="minorHAnsi" w:hAnsiTheme="minorHAnsi"/>
          <w:color w:val="000000"/>
          <w:sz w:val="22"/>
          <w:szCs w:val="22"/>
        </w:rPr>
        <w:t>week 3 of development quarter</w:t>
      </w:r>
      <w:r>
        <w:rPr>
          <w:rStyle w:val="apple-style-span"/>
          <w:rFonts w:asciiTheme="minorHAnsi" w:hAnsiTheme="minorHAnsi"/>
          <w:color w:val="000000"/>
          <w:sz w:val="22"/>
          <w:szCs w:val="22"/>
        </w:rPr>
        <w:t>.</w:t>
      </w:r>
    </w:p>
    <w:p w14:paraId="2280EB45" w14:textId="77777777" w:rsidR="001C416B" w:rsidRPr="00BF3F8C" w:rsidRDefault="001C416B" w:rsidP="001C416B">
      <w:pPr>
        <w:pStyle w:val="Heading3"/>
        <w:ind w:firstLine="720"/>
        <w:rPr>
          <w:rStyle w:val="apple-style-span"/>
          <w:i/>
        </w:rPr>
      </w:pPr>
      <w:bookmarkStart w:id="640" w:name="_Toc256375425"/>
      <w:r>
        <w:rPr>
          <w:rStyle w:val="apple-style-span"/>
        </w:rPr>
        <w:t>4.2</w:t>
      </w:r>
      <w:r w:rsidRPr="000A7CD3">
        <w:rPr>
          <w:rStyle w:val="apple-style-span"/>
        </w:rPr>
        <w:t xml:space="preserve">.2 </w:t>
      </w:r>
      <w:r w:rsidRPr="00BF3F8C">
        <w:rPr>
          <w:rStyle w:val="apple-style-span"/>
          <w:i/>
        </w:rPr>
        <w:t>AdaptiveMusicManager</w:t>
      </w:r>
      <w:bookmarkEnd w:id="640"/>
    </w:p>
    <w:p w14:paraId="46CE78FA" w14:textId="77777777" w:rsidR="001C416B" w:rsidRPr="00465474" w:rsidRDefault="001C416B" w:rsidP="001C416B">
      <w:pPr>
        <w:pStyle w:val="NormalWeb"/>
        <w:shd w:val="clear" w:color="auto" w:fill="FFFFFF"/>
        <w:spacing w:before="0" w:beforeAutospacing="0" w:after="0" w:afterAutospacing="0"/>
        <w:ind w:firstLine="720"/>
        <w:rPr>
          <w:rStyle w:val="apple-style-span"/>
          <w:rFonts w:asciiTheme="minorHAnsi" w:hAnsiTheme="minorHAnsi"/>
          <w:color w:val="000000"/>
          <w:sz w:val="22"/>
          <w:szCs w:val="22"/>
        </w:rPr>
      </w:pPr>
      <w:r>
        <w:rPr>
          <w:rStyle w:val="apple-style-span"/>
          <w:rFonts w:asciiTheme="minorHAnsi" w:hAnsiTheme="minorHAnsi"/>
          <w:color w:val="000000"/>
          <w:sz w:val="22"/>
          <w:szCs w:val="22"/>
        </w:rPr>
        <w:t xml:space="preserve">The </w:t>
      </w:r>
      <w:r>
        <w:rPr>
          <w:rStyle w:val="apple-style-span"/>
          <w:rFonts w:asciiTheme="minorHAnsi" w:hAnsiTheme="minorHAnsi"/>
          <w:i/>
          <w:color w:val="000000"/>
          <w:sz w:val="22"/>
          <w:szCs w:val="22"/>
        </w:rPr>
        <w:t>AdaptiveMusicManager</w:t>
      </w:r>
      <w:r>
        <w:rPr>
          <w:rStyle w:val="apple-style-span"/>
          <w:rFonts w:asciiTheme="minorHAnsi" w:hAnsiTheme="minorHAnsi"/>
          <w:color w:val="000000"/>
          <w:sz w:val="22"/>
          <w:szCs w:val="22"/>
        </w:rPr>
        <w:t xml:space="preserve"> is the subsystem within the game architecture that will identify the game state and determine the pieces of data used to determine which music slices should be played. It will load in an XML file created in the AAPT to determine what each heuristic modifies, and play back audio appropriately according to the defined ruleset.</w:t>
      </w:r>
    </w:p>
    <w:p w14:paraId="7A03F086" w14:textId="77777777" w:rsidR="001C416B" w:rsidRPr="00C15206"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r>
        <w:rPr>
          <w:rStyle w:val="apple-style-span"/>
          <w:rFonts w:asciiTheme="minorHAnsi" w:hAnsiTheme="minorHAnsi"/>
          <w:color w:val="000000"/>
          <w:sz w:val="22"/>
          <w:szCs w:val="22"/>
        </w:rPr>
        <w:t xml:space="preserve">The </w:t>
      </w:r>
      <w:r w:rsidRPr="00BF3F8C">
        <w:rPr>
          <w:rStyle w:val="apple-style-span"/>
          <w:rFonts w:asciiTheme="minorHAnsi" w:hAnsiTheme="minorHAnsi"/>
          <w:i/>
          <w:color w:val="000000"/>
          <w:sz w:val="22"/>
          <w:szCs w:val="22"/>
        </w:rPr>
        <w:t>AdaptiveMusicManager</w:t>
      </w:r>
      <w:r>
        <w:rPr>
          <w:rStyle w:val="apple-style-span"/>
          <w:rFonts w:asciiTheme="minorHAnsi" w:hAnsiTheme="minorHAnsi"/>
          <w:color w:val="000000"/>
          <w:sz w:val="22"/>
          <w:szCs w:val="22"/>
        </w:rPr>
        <w:t xml:space="preserve"> should be i</w:t>
      </w:r>
      <w:r w:rsidRPr="00BF3F8C">
        <w:rPr>
          <w:rStyle w:val="apple-style-span"/>
          <w:rFonts w:asciiTheme="minorHAnsi" w:hAnsiTheme="minorHAnsi"/>
          <w:color w:val="000000"/>
          <w:sz w:val="22"/>
          <w:szCs w:val="22"/>
        </w:rPr>
        <w:t>mplemented</w:t>
      </w:r>
      <w:r>
        <w:rPr>
          <w:rStyle w:val="apple-style-span"/>
          <w:rFonts w:asciiTheme="minorHAnsi" w:hAnsiTheme="minorHAnsi"/>
          <w:color w:val="000000"/>
          <w:sz w:val="22"/>
          <w:szCs w:val="22"/>
        </w:rPr>
        <w:t xml:space="preserve"> and integrated around </w:t>
      </w:r>
      <w:r w:rsidRPr="00C15206">
        <w:rPr>
          <w:rStyle w:val="apple-style-span"/>
          <w:rFonts w:asciiTheme="minorHAnsi" w:hAnsiTheme="minorHAnsi"/>
          <w:color w:val="000000"/>
          <w:sz w:val="22"/>
          <w:szCs w:val="22"/>
        </w:rPr>
        <w:t>week 5 of development quarter</w:t>
      </w:r>
      <w:r>
        <w:rPr>
          <w:rStyle w:val="apple-style-span"/>
          <w:rFonts w:asciiTheme="minorHAnsi" w:hAnsiTheme="minorHAnsi"/>
          <w:color w:val="000000"/>
          <w:sz w:val="22"/>
          <w:szCs w:val="22"/>
        </w:rPr>
        <w:t>.</w:t>
      </w:r>
    </w:p>
    <w:p w14:paraId="042F3F7E" w14:textId="77777777" w:rsidR="001C416B" w:rsidRPr="000A7CD3" w:rsidRDefault="001C416B" w:rsidP="001C416B">
      <w:pPr>
        <w:pStyle w:val="Heading3"/>
        <w:ind w:firstLine="720"/>
        <w:rPr>
          <w:rStyle w:val="apple-style-span"/>
        </w:rPr>
      </w:pPr>
      <w:bookmarkStart w:id="641" w:name="_Toc256375426"/>
      <w:r>
        <w:rPr>
          <w:rStyle w:val="apple-style-span"/>
        </w:rPr>
        <w:t>4.2</w:t>
      </w:r>
      <w:r w:rsidRPr="000A7CD3">
        <w:rPr>
          <w:rStyle w:val="apple-style-span"/>
        </w:rPr>
        <w:t>.3 Content</w:t>
      </w:r>
      <w:bookmarkEnd w:id="641"/>
      <w:r w:rsidRPr="000A7CD3">
        <w:rPr>
          <w:rStyle w:val="apple-style-span"/>
        </w:rPr>
        <w:tab/>
      </w:r>
    </w:p>
    <w:p w14:paraId="23A36D29" w14:textId="77777777" w:rsidR="001C416B" w:rsidRDefault="001C416B" w:rsidP="001C416B">
      <w:pPr>
        <w:pStyle w:val="NormalWeb"/>
        <w:shd w:val="clear" w:color="auto" w:fill="FFFFFF"/>
        <w:spacing w:before="0" w:beforeAutospacing="0" w:after="0" w:afterAutospacing="0"/>
        <w:ind w:firstLine="720"/>
        <w:rPr>
          <w:rStyle w:val="apple-style-span"/>
          <w:rFonts w:asciiTheme="minorHAnsi" w:hAnsiTheme="minorHAnsi"/>
          <w:color w:val="000000"/>
          <w:sz w:val="22"/>
          <w:szCs w:val="22"/>
        </w:rPr>
      </w:pPr>
      <w:r>
        <w:rPr>
          <w:rStyle w:val="apple-style-span"/>
          <w:rFonts w:asciiTheme="minorHAnsi" w:hAnsiTheme="minorHAnsi"/>
          <w:color w:val="000000"/>
          <w:sz w:val="22"/>
          <w:szCs w:val="22"/>
        </w:rPr>
        <w:t>The content to be delivered is made up of the musical “slices”, which are short, measure-long instrument-specific pieces of music that can be sewn together with the system. Development of these pieces will be crucial, and the various instruments will need to work in harmony with each other. Various rhythms can be used, but some tracks will need to be marked not to play with one another.</w:t>
      </w:r>
    </w:p>
    <w:p w14:paraId="4F9F9410" w14:textId="77777777" w:rsidR="001C416B" w:rsidRDefault="001C416B" w:rsidP="001C416B">
      <w:pPr>
        <w:pStyle w:val="NormalWeb"/>
        <w:shd w:val="clear" w:color="auto" w:fill="FFFFFF"/>
        <w:spacing w:before="0" w:beforeAutospacing="0" w:after="0" w:afterAutospacing="0"/>
        <w:ind w:firstLine="720"/>
        <w:rPr>
          <w:rStyle w:val="apple-style-span"/>
          <w:rFonts w:asciiTheme="minorHAnsi" w:hAnsiTheme="minorHAnsi"/>
          <w:color w:val="000000"/>
          <w:sz w:val="22"/>
          <w:szCs w:val="22"/>
        </w:rPr>
      </w:pPr>
      <w:r>
        <w:rPr>
          <w:rStyle w:val="apple-style-span"/>
          <w:rFonts w:asciiTheme="minorHAnsi" w:hAnsiTheme="minorHAnsi"/>
          <w:color w:val="000000"/>
          <w:sz w:val="22"/>
          <w:szCs w:val="22"/>
        </w:rPr>
        <w:t>These slices will be d</w:t>
      </w:r>
      <w:r w:rsidRPr="00C15206">
        <w:rPr>
          <w:rStyle w:val="apple-style-span"/>
          <w:rFonts w:asciiTheme="minorHAnsi" w:hAnsiTheme="minorHAnsi"/>
          <w:color w:val="000000"/>
          <w:sz w:val="22"/>
          <w:szCs w:val="22"/>
        </w:rPr>
        <w:t>elivered within weeks 6-9 of development quarter</w:t>
      </w:r>
      <w:r>
        <w:rPr>
          <w:rStyle w:val="apple-style-span"/>
          <w:rFonts w:asciiTheme="minorHAnsi" w:hAnsiTheme="minorHAnsi"/>
          <w:color w:val="000000"/>
          <w:sz w:val="22"/>
          <w:szCs w:val="22"/>
        </w:rPr>
        <w:t>, allowing time for adjustment and polish.</w:t>
      </w:r>
    </w:p>
    <w:p w14:paraId="37FFFF4E" w14:textId="77777777" w:rsidR="001C416B" w:rsidRPr="00C15206" w:rsidRDefault="001C416B" w:rsidP="001C416B">
      <w:pPr>
        <w:pStyle w:val="Heading2"/>
        <w:rPr>
          <w:color w:val="376092" w:themeColor="accent1" w:themeShade="BF"/>
          <w:sz w:val="28"/>
          <w:szCs w:val="28"/>
        </w:rPr>
      </w:pPr>
      <w:bookmarkStart w:id="642" w:name="_Toc256375427"/>
      <w:r>
        <w:rPr>
          <w:rStyle w:val="apple-style-span"/>
          <w:szCs w:val="27"/>
        </w:rPr>
        <w:t>4.3</w:t>
      </w:r>
      <w:r w:rsidRPr="00C15206">
        <w:rPr>
          <w:rStyle w:val="apple-style-span"/>
          <w:szCs w:val="27"/>
        </w:rPr>
        <w:t xml:space="preserve">. </w:t>
      </w:r>
      <w:r>
        <w:rPr>
          <w:rStyle w:val="apple-style-span"/>
          <w:szCs w:val="27"/>
        </w:rPr>
        <w:t>Requirements of Solution</w:t>
      </w:r>
      <w:bookmarkEnd w:id="642"/>
    </w:p>
    <w:p w14:paraId="72F236D7" w14:textId="77777777" w:rsidR="001C416B" w:rsidRPr="00C15206" w:rsidRDefault="001C416B" w:rsidP="001C416B">
      <w:pPr>
        <w:pStyle w:val="Heading3"/>
        <w:ind w:firstLine="720"/>
      </w:pPr>
      <w:bookmarkStart w:id="643" w:name="_Toc256375428"/>
      <w:r>
        <w:rPr>
          <w:rStyle w:val="apple-style-span"/>
        </w:rPr>
        <w:t>4.3.1 Adaptive Audio Playback Tool (AAPT)</w:t>
      </w:r>
      <w:bookmarkEnd w:id="643"/>
    </w:p>
    <w:p w14:paraId="512EB856" w14:textId="77777777" w:rsidR="001C416B" w:rsidRPr="00C15206" w:rsidRDefault="001C416B" w:rsidP="00DD4C99">
      <w:pPr>
        <w:pStyle w:val="NormalWeb"/>
        <w:numPr>
          <w:ilvl w:val="0"/>
          <w:numId w:val="93"/>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The AAPT must o</w:t>
      </w:r>
      <w:r w:rsidRPr="00C15206">
        <w:rPr>
          <w:rStyle w:val="apple-style-span"/>
          <w:rFonts w:asciiTheme="minorHAnsi" w:hAnsiTheme="minorHAnsi"/>
          <w:color w:val="000000"/>
          <w:sz w:val="22"/>
          <w:szCs w:val="22"/>
        </w:rPr>
        <w:t>utput</w:t>
      </w:r>
      <w:r>
        <w:rPr>
          <w:rStyle w:val="apple-style-span"/>
          <w:rFonts w:asciiTheme="minorHAnsi" w:hAnsiTheme="minorHAnsi"/>
          <w:color w:val="000000"/>
          <w:sz w:val="22"/>
          <w:szCs w:val="22"/>
        </w:rPr>
        <w:t xml:space="preserve"> into XML or some other filetype readable by the Singularity engine and the </w:t>
      </w:r>
      <w:r>
        <w:rPr>
          <w:rStyle w:val="apple-style-span"/>
          <w:rFonts w:asciiTheme="minorHAnsi" w:hAnsiTheme="minorHAnsi"/>
          <w:i/>
          <w:color w:val="000000"/>
          <w:sz w:val="22"/>
          <w:szCs w:val="22"/>
        </w:rPr>
        <w:t>AdaptiveMusicManager</w:t>
      </w:r>
      <w:r>
        <w:rPr>
          <w:rStyle w:val="apple-style-span"/>
          <w:rFonts w:asciiTheme="minorHAnsi" w:hAnsiTheme="minorHAnsi"/>
          <w:color w:val="000000"/>
          <w:sz w:val="22"/>
          <w:szCs w:val="22"/>
        </w:rPr>
        <w:t>.</w:t>
      </w:r>
    </w:p>
    <w:p w14:paraId="08629A2E" w14:textId="77777777" w:rsidR="001C416B" w:rsidRDefault="001C416B" w:rsidP="00DD4C99">
      <w:pPr>
        <w:pStyle w:val="NormalWeb"/>
        <w:numPr>
          <w:ilvl w:val="0"/>
          <w:numId w:val="93"/>
        </w:numPr>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The AAPT must allow</w:t>
      </w:r>
      <w:r w:rsidRPr="00C15206">
        <w:rPr>
          <w:rStyle w:val="apple-style-span"/>
          <w:rFonts w:asciiTheme="minorHAnsi" w:hAnsiTheme="minorHAnsi"/>
          <w:color w:val="000000"/>
          <w:sz w:val="22"/>
          <w:szCs w:val="22"/>
        </w:rPr>
        <w:t xml:space="preserve"> variables to be </w:t>
      </w:r>
      <w:r>
        <w:rPr>
          <w:rStyle w:val="apple-style-span"/>
          <w:rFonts w:asciiTheme="minorHAnsi" w:hAnsiTheme="minorHAnsi"/>
          <w:color w:val="000000"/>
          <w:sz w:val="22"/>
          <w:szCs w:val="22"/>
        </w:rPr>
        <w:t>changed by the content designer.</w:t>
      </w:r>
    </w:p>
    <w:p w14:paraId="49C18F82" w14:textId="77777777" w:rsidR="001C416B" w:rsidRPr="00C15206" w:rsidRDefault="001C416B" w:rsidP="00DD4C99">
      <w:pPr>
        <w:pStyle w:val="NormalWeb"/>
        <w:numPr>
          <w:ilvl w:val="0"/>
          <w:numId w:val="93"/>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The AAPT must be developed with C# and Windows Forms for convenience of the programmer and the content developer.</w:t>
      </w:r>
    </w:p>
    <w:p w14:paraId="21AB3BEE" w14:textId="77777777" w:rsidR="001C416B" w:rsidRDefault="001C416B" w:rsidP="00DD4C99">
      <w:pPr>
        <w:pStyle w:val="NormalWeb"/>
        <w:numPr>
          <w:ilvl w:val="0"/>
          <w:numId w:val="93"/>
        </w:numPr>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The AAPT must allow content designers to s</w:t>
      </w:r>
      <w:r w:rsidRPr="00C15206">
        <w:rPr>
          <w:rStyle w:val="apple-style-span"/>
          <w:rFonts w:asciiTheme="minorHAnsi" w:hAnsiTheme="minorHAnsi"/>
          <w:color w:val="000000"/>
          <w:sz w:val="22"/>
          <w:szCs w:val="22"/>
        </w:rPr>
        <w:t>elect soundbank</w:t>
      </w:r>
      <w:r>
        <w:rPr>
          <w:rStyle w:val="apple-style-span"/>
          <w:rFonts w:asciiTheme="minorHAnsi" w:hAnsiTheme="minorHAnsi"/>
          <w:color w:val="000000"/>
          <w:sz w:val="22"/>
          <w:szCs w:val="22"/>
        </w:rPr>
        <w:t>s</w:t>
      </w:r>
      <w:r w:rsidRPr="00C15206">
        <w:rPr>
          <w:rStyle w:val="apple-style-span"/>
          <w:rFonts w:asciiTheme="minorHAnsi" w:hAnsiTheme="minorHAnsi"/>
          <w:color w:val="000000"/>
          <w:sz w:val="22"/>
          <w:szCs w:val="22"/>
        </w:rPr>
        <w:t>/wavebank</w:t>
      </w:r>
      <w:r>
        <w:rPr>
          <w:rStyle w:val="apple-style-span"/>
          <w:rFonts w:asciiTheme="minorHAnsi" w:hAnsiTheme="minorHAnsi"/>
          <w:color w:val="000000"/>
          <w:sz w:val="22"/>
          <w:szCs w:val="22"/>
        </w:rPr>
        <w:t>s</w:t>
      </w:r>
      <w:r w:rsidRPr="00C15206">
        <w:rPr>
          <w:rStyle w:val="apple-style-span"/>
          <w:rFonts w:asciiTheme="minorHAnsi" w:hAnsiTheme="minorHAnsi"/>
          <w:color w:val="000000"/>
          <w:sz w:val="22"/>
          <w:szCs w:val="22"/>
        </w:rPr>
        <w:t xml:space="preserve"> and choose settings for tracks</w:t>
      </w:r>
      <w:r>
        <w:rPr>
          <w:rStyle w:val="apple-style-span"/>
          <w:rFonts w:asciiTheme="minorHAnsi" w:hAnsiTheme="minorHAnsi"/>
          <w:color w:val="000000"/>
          <w:sz w:val="22"/>
          <w:szCs w:val="22"/>
        </w:rPr>
        <w:t>.</w:t>
      </w:r>
    </w:p>
    <w:p w14:paraId="4126DACC" w14:textId="77777777" w:rsidR="001C416B" w:rsidRPr="00F43729" w:rsidRDefault="001C416B" w:rsidP="00DD4C99">
      <w:pPr>
        <w:pStyle w:val="NormalWeb"/>
        <w:numPr>
          <w:ilvl w:val="0"/>
          <w:numId w:val="93"/>
        </w:numPr>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A specific structure for file output must be developed for the AAPT.</w:t>
      </w:r>
    </w:p>
    <w:p w14:paraId="0AA4ACF0" w14:textId="77777777" w:rsidR="001C416B" w:rsidRPr="006E3A4A" w:rsidRDefault="001C416B" w:rsidP="001C416B">
      <w:pPr>
        <w:pStyle w:val="Heading3"/>
        <w:ind w:firstLine="720"/>
      </w:pPr>
      <w:bookmarkStart w:id="644" w:name="_Toc256375429"/>
      <w:r>
        <w:rPr>
          <w:rStyle w:val="apple-style-span"/>
        </w:rPr>
        <w:lastRenderedPageBreak/>
        <w:t>4</w:t>
      </w:r>
      <w:r w:rsidRPr="00C15206">
        <w:rPr>
          <w:rStyle w:val="apple-style-span"/>
        </w:rPr>
        <w:t>.</w:t>
      </w:r>
      <w:r>
        <w:rPr>
          <w:rStyle w:val="apple-style-span"/>
        </w:rPr>
        <w:t>3.2</w:t>
      </w:r>
      <w:r w:rsidRPr="00C15206">
        <w:rPr>
          <w:rStyle w:val="apple-style-span"/>
        </w:rPr>
        <w:t> </w:t>
      </w:r>
      <w:r>
        <w:rPr>
          <w:rStyle w:val="apple-style-span"/>
          <w:i/>
        </w:rPr>
        <w:t>AdaptiveMusicManager</w:t>
      </w:r>
      <w:bookmarkEnd w:id="644"/>
    </w:p>
    <w:p w14:paraId="6A8B2B15" w14:textId="77777777" w:rsidR="001C416B" w:rsidRDefault="001C416B" w:rsidP="00DD4C99">
      <w:pPr>
        <w:pStyle w:val="NormalWeb"/>
        <w:numPr>
          <w:ilvl w:val="0"/>
          <w:numId w:val="94"/>
        </w:numPr>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 xml:space="preserve">The </w:t>
      </w:r>
      <w:r w:rsidRPr="00F43729">
        <w:rPr>
          <w:rStyle w:val="apple-style-span"/>
          <w:rFonts w:asciiTheme="minorHAnsi" w:hAnsiTheme="minorHAnsi"/>
          <w:i/>
          <w:color w:val="000000"/>
          <w:sz w:val="22"/>
          <w:szCs w:val="22"/>
        </w:rPr>
        <w:t>AdaptiveMusicManager</w:t>
      </w:r>
      <w:r>
        <w:rPr>
          <w:rStyle w:val="apple-style-span"/>
          <w:rFonts w:asciiTheme="minorHAnsi" w:hAnsiTheme="minorHAnsi"/>
          <w:color w:val="000000"/>
          <w:sz w:val="22"/>
          <w:szCs w:val="22"/>
        </w:rPr>
        <w:t xml:space="preserve"> must accept </w:t>
      </w:r>
      <w:r w:rsidRPr="00C15206">
        <w:rPr>
          <w:rStyle w:val="apple-style-span"/>
          <w:rFonts w:asciiTheme="minorHAnsi" w:hAnsiTheme="minorHAnsi"/>
          <w:color w:val="000000"/>
          <w:sz w:val="22"/>
          <w:szCs w:val="22"/>
        </w:rPr>
        <w:t>world data</w:t>
      </w:r>
      <w:r>
        <w:rPr>
          <w:rStyle w:val="apple-style-span"/>
          <w:rFonts w:asciiTheme="minorHAnsi" w:hAnsiTheme="minorHAnsi"/>
          <w:color w:val="000000"/>
          <w:sz w:val="22"/>
          <w:szCs w:val="22"/>
        </w:rPr>
        <w:t xml:space="preserve"> from a subtask.</w:t>
      </w:r>
    </w:p>
    <w:p w14:paraId="7800B1CC" w14:textId="77777777" w:rsidR="001C416B" w:rsidRDefault="001C416B" w:rsidP="00DD4C99">
      <w:pPr>
        <w:pStyle w:val="NormalWeb"/>
        <w:numPr>
          <w:ilvl w:val="0"/>
          <w:numId w:val="94"/>
        </w:numPr>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 xml:space="preserve">The </w:t>
      </w:r>
      <w:r>
        <w:rPr>
          <w:rStyle w:val="apple-style-span"/>
          <w:rFonts w:asciiTheme="minorHAnsi" w:hAnsiTheme="minorHAnsi"/>
          <w:i/>
          <w:color w:val="000000"/>
          <w:sz w:val="22"/>
          <w:szCs w:val="22"/>
        </w:rPr>
        <w:t xml:space="preserve">AdaptiveMusicManager </w:t>
      </w:r>
      <w:r>
        <w:rPr>
          <w:rStyle w:val="apple-style-span"/>
          <w:rFonts w:asciiTheme="minorHAnsi" w:hAnsiTheme="minorHAnsi"/>
          <w:color w:val="000000"/>
          <w:sz w:val="22"/>
          <w:szCs w:val="22"/>
        </w:rPr>
        <w:t>must be able to read in data from XML or some other defined filetype.</w:t>
      </w:r>
    </w:p>
    <w:p w14:paraId="4DB1D1E6" w14:textId="77777777" w:rsidR="001C416B" w:rsidRPr="00C15206" w:rsidRDefault="001C416B" w:rsidP="00DD4C99">
      <w:pPr>
        <w:pStyle w:val="NormalWeb"/>
        <w:numPr>
          <w:ilvl w:val="0"/>
          <w:numId w:val="94"/>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 xml:space="preserve">The </w:t>
      </w:r>
      <w:r>
        <w:rPr>
          <w:rStyle w:val="apple-style-span"/>
          <w:rFonts w:asciiTheme="minorHAnsi" w:hAnsiTheme="minorHAnsi"/>
          <w:i/>
          <w:color w:val="000000"/>
          <w:sz w:val="22"/>
          <w:szCs w:val="22"/>
        </w:rPr>
        <w:t xml:space="preserve">AdaptiveMusicManager </w:t>
      </w:r>
      <w:r>
        <w:rPr>
          <w:rStyle w:val="apple-style-span"/>
          <w:rFonts w:asciiTheme="minorHAnsi" w:hAnsiTheme="minorHAnsi"/>
          <w:color w:val="000000"/>
          <w:sz w:val="22"/>
          <w:szCs w:val="22"/>
        </w:rPr>
        <w:t>must determine which slices to play based upon the data given and an elimination algorithm.</w:t>
      </w:r>
    </w:p>
    <w:p w14:paraId="39CE48E2" w14:textId="77777777" w:rsidR="001C416B" w:rsidRPr="00C15206" w:rsidRDefault="001C416B" w:rsidP="00DD4C99">
      <w:pPr>
        <w:pStyle w:val="NormalWeb"/>
        <w:numPr>
          <w:ilvl w:val="0"/>
          <w:numId w:val="94"/>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 xml:space="preserve">The </w:t>
      </w:r>
      <w:r w:rsidRPr="007329D3">
        <w:rPr>
          <w:rStyle w:val="apple-style-span"/>
          <w:rFonts w:asciiTheme="minorHAnsi" w:hAnsiTheme="minorHAnsi"/>
          <w:i/>
          <w:color w:val="000000"/>
          <w:sz w:val="22"/>
          <w:szCs w:val="22"/>
        </w:rPr>
        <w:t>AdaptiveMusicManager</w:t>
      </w:r>
      <w:r>
        <w:rPr>
          <w:rStyle w:val="apple-style-span"/>
          <w:rFonts w:asciiTheme="minorHAnsi" w:hAnsiTheme="minorHAnsi"/>
          <w:color w:val="000000"/>
          <w:sz w:val="22"/>
          <w:szCs w:val="22"/>
        </w:rPr>
        <w:t xml:space="preserve"> must have its content dynamically loaded </w:t>
      </w:r>
      <w:r w:rsidRPr="00C15206">
        <w:rPr>
          <w:rStyle w:val="apple-style-span"/>
          <w:rFonts w:asciiTheme="minorHAnsi" w:hAnsiTheme="minorHAnsi"/>
          <w:color w:val="000000"/>
          <w:sz w:val="22"/>
          <w:szCs w:val="22"/>
        </w:rPr>
        <w:t>– each piece has some sort of metadata associated</w:t>
      </w:r>
      <w:r>
        <w:rPr>
          <w:rStyle w:val="apple-style-span"/>
          <w:rFonts w:asciiTheme="minorHAnsi" w:hAnsiTheme="minorHAnsi"/>
          <w:color w:val="000000"/>
          <w:sz w:val="22"/>
          <w:szCs w:val="22"/>
        </w:rPr>
        <w:t xml:space="preserve"> from the AAPT.</w:t>
      </w:r>
    </w:p>
    <w:p w14:paraId="39CEE842" w14:textId="77777777" w:rsidR="001C416B" w:rsidRDefault="001C416B" w:rsidP="00DD4C99">
      <w:pPr>
        <w:pStyle w:val="NormalWeb"/>
        <w:numPr>
          <w:ilvl w:val="0"/>
          <w:numId w:val="94"/>
        </w:numPr>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 xml:space="preserve">If the </w:t>
      </w:r>
      <w:r w:rsidRPr="007329D3">
        <w:rPr>
          <w:rStyle w:val="apple-style-span"/>
          <w:rFonts w:asciiTheme="minorHAnsi" w:hAnsiTheme="minorHAnsi"/>
          <w:i/>
          <w:color w:val="000000"/>
          <w:sz w:val="22"/>
          <w:szCs w:val="22"/>
        </w:rPr>
        <w:t>AdaptiveMusicManager</w:t>
      </w:r>
      <w:r>
        <w:rPr>
          <w:rStyle w:val="apple-style-span"/>
          <w:rFonts w:asciiTheme="minorHAnsi" w:hAnsiTheme="minorHAnsi"/>
          <w:color w:val="000000"/>
          <w:sz w:val="22"/>
          <w:szCs w:val="22"/>
        </w:rPr>
        <w:t xml:space="preserve"> has a choice of multiple slices to player, they should be r</w:t>
      </w:r>
      <w:r w:rsidRPr="007329D3">
        <w:rPr>
          <w:rStyle w:val="apple-style-span"/>
          <w:rFonts w:asciiTheme="minorHAnsi" w:hAnsiTheme="minorHAnsi"/>
          <w:color w:val="000000"/>
          <w:sz w:val="22"/>
          <w:szCs w:val="22"/>
        </w:rPr>
        <w:t>andomly</w:t>
      </w:r>
      <w:r w:rsidRPr="00C15206">
        <w:rPr>
          <w:rStyle w:val="apple-style-span"/>
          <w:rFonts w:asciiTheme="minorHAnsi" w:hAnsiTheme="minorHAnsi"/>
          <w:color w:val="000000"/>
          <w:sz w:val="22"/>
          <w:szCs w:val="22"/>
        </w:rPr>
        <w:t xml:space="preserve"> chosen </w:t>
      </w:r>
      <w:r>
        <w:rPr>
          <w:rStyle w:val="apple-style-span"/>
          <w:rFonts w:asciiTheme="minorHAnsi" w:hAnsiTheme="minorHAnsi"/>
          <w:color w:val="000000"/>
          <w:sz w:val="22"/>
          <w:szCs w:val="22"/>
        </w:rPr>
        <w:t>based upon a weight provided by the data.</w:t>
      </w:r>
    </w:p>
    <w:p w14:paraId="51B103DE" w14:textId="77777777" w:rsidR="001C416B" w:rsidRPr="00C15206" w:rsidRDefault="001C416B" w:rsidP="00DD4C99">
      <w:pPr>
        <w:pStyle w:val="NormalWeb"/>
        <w:numPr>
          <w:ilvl w:val="0"/>
          <w:numId w:val="94"/>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Slices must be queued to play in sets of measures so the music does not sound incohesive. At the same time, the system should be able to prioritize new slices if the data changes quickly and significantly enough.</w:t>
      </w:r>
    </w:p>
    <w:p w14:paraId="0EEE37F7" w14:textId="77777777" w:rsidR="001C416B" w:rsidRPr="00C15206" w:rsidRDefault="001C416B" w:rsidP="00DD4C99">
      <w:pPr>
        <w:pStyle w:val="NormalWeb"/>
        <w:numPr>
          <w:ilvl w:val="0"/>
          <w:numId w:val="94"/>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 xml:space="preserve">The </w:t>
      </w:r>
      <w:r>
        <w:rPr>
          <w:rStyle w:val="apple-style-span"/>
          <w:rFonts w:asciiTheme="minorHAnsi" w:hAnsiTheme="minorHAnsi"/>
          <w:i/>
          <w:color w:val="000000"/>
          <w:sz w:val="22"/>
          <w:szCs w:val="22"/>
        </w:rPr>
        <w:t>AdaptiveMusicManager</w:t>
      </w:r>
      <w:r>
        <w:rPr>
          <w:rStyle w:val="apple-style-span"/>
          <w:rFonts w:asciiTheme="minorHAnsi" w:hAnsiTheme="minorHAnsi"/>
          <w:color w:val="000000"/>
          <w:sz w:val="22"/>
          <w:szCs w:val="22"/>
        </w:rPr>
        <w:t xml:space="preserve"> should use XACT. As a fallback, Wwise and FMOD will also be considered if XACT proves impossible to work with.</w:t>
      </w:r>
    </w:p>
    <w:p w14:paraId="63E5A9D0" w14:textId="77777777" w:rsidR="001C416B" w:rsidRPr="00F43729" w:rsidRDefault="001C416B" w:rsidP="001C416B">
      <w:pPr>
        <w:pStyle w:val="Heading3"/>
        <w:ind w:firstLine="720"/>
      </w:pPr>
      <w:bookmarkStart w:id="645" w:name="_Toc256375430"/>
      <w:r>
        <w:rPr>
          <w:rStyle w:val="apple-style-span"/>
        </w:rPr>
        <w:t>4</w:t>
      </w:r>
      <w:r w:rsidRPr="00C15206">
        <w:rPr>
          <w:rStyle w:val="apple-style-span"/>
        </w:rPr>
        <w:t>.3</w:t>
      </w:r>
      <w:r>
        <w:rPr>
          <w:rStyle w:val="apple-style-span"/>
        </w:rPr>
        <w:t>.3</w:t>
      </w:r>
      <w:r w:rsidRPr="00C15206">
        <w:rPr>
          <w:rStyle w:val="apple-style-span"/>
        </w:rPr>
        <w:t xml:space="preserve"> Content Generation</w:t>
      </w:r>
      <w:bookmarkEnd w:id="645"/>
    </w:p>
    <w:p w14:paraId="7CB07B68" w14:textId="77777777" w:rsidR="001C416B" w:rsidRPr="00C15206" w:rsidRDefault="001C416B" w:rsidP="00DD4C99">
      <w:pPr>
        <w:pStyle w:val="NormalWeb"/>
        <w:numPr>
          <w:ilvl w:val="0"/>
          <w:numId w:val="92"/>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Slices</w:t>
      </w:r>
      <w:r w:rsidRPr="00C15206">
        <w:rPr>
          <w:rStyle w:val="apple-style-span"/>
          <w:rFonts w:asciiTheme="minorHAnsi" w:hAnsiTheme="minorHAnsi"/>
          <w:color w:val="000000"/>
          <w:sz w:val="22"/>
          <w:szCs w:val="22"/>
        </w:rPr>
        <w:t xml:space="preserve"> must flow seamlessly into one another</w:t>
      </w:r>
      <w:r>
        <w:rPr>
          <w:rStyle w:val="apple-style-span"/>
          <w:rFonts w:asciiTheme="minorHAnsi" w:hAnsiTheme="minorHAnsi"/>
          <w:color w:val="000000"/>
          <w:sz w:val="22"/>
          <w:szCs w:val="22"/>
        </w:rPr>
        <w:t xml:space="preserve"> and combine well.</w:t>
      </w:r>
    </w:p>
    <w:p w14:paraId="197B45BC" w14:textId="77777777" w:rsidR="001C416B" w:rsidRPr="00C15206" w:rsidRDefault="001C416B" w:rsidP="00DD4C99">
      <w:pPr>
        <w:pStyle w:val="NormalWeb"/>
        <w:numPr>
          <w:ilvl w:val="0"/>
          <w:numId w:val="92"/>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Slices must be developed m</w:t>
      </w:r>
      <w:r w:rsidRPr="00C15206">
        <w:rPr>
          <w:rStyle w:val="apple-style-span"/>
          <w:rFonts w:asciiTheme="minorHAnsi" w:hAnsiTheme="minorHAnsi"/>
          <w:color w:val="000000"/>
          <w:sz w:val="22"/>
          <w:szCs w:val="22"/>
        </w:rPr>
        <w:t>easure-by-measure, instrument-by-instrument</w:t>
      </w:r>
      <w:r>
        <w:rPr>
          <w:rStyle w:val="apple-style-span"/>
          <w:rFonts w:asciiTheme="minorHAnsi" w:hAnsiTheme="minorHAnsi"/>
          <w:color w:val="000000"/>
          <w:sz w:val="22"/>
          <w:szCs w:val="22"/>
        </w:rPr>
        <w:t>.</w:t>
      </w:r>
    </w:p>
    <w:p w14:paraId="292F0801" w14:textId="77777777" w:rsidR="001C416B" w:rsidRPr="00C15206" w:rsidRDefault="001C416B" w:rsidP="00DD4C99">
      <w:pPr>
        <w:pStyle w:val="NormalWeb"/>
        <w:numPr>
          <w:ilvl w:val="0"/>
          <w:numId w:val="92"/>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 xml:space="preserve">Slices should be developed in </w:t>
      </w:r>
      <w:r w:rsidRPr="00C15206">
        <w:rPr>
          <w:rStyle w:val="apple-style-span"/>
          <w:rFonts w:asciiTheme="minorHAnsi" w:hAnsiTheme="minorHAnsi"/>
          <w:color w:val="000000"/>
          <w:sz w:val="22"/>
          <w:szCs w:val="22"/>
        </w:rPr>
        <w:t>Apple Logic</w:t>
      </w:r>
      <w:r>
        <w:rPr>
          <w:rStyle w:val="apple-style-span"/>
          <w:rFonts w:asciiTheme="minorHAnsi" w:hAnsiTheme="minorHAnsi"/>
          <w:color w:val="000000"/>
          <w:sz w:val="22"/>
          <w:szCs w:val="22"/>
        </w:rPr>
        <w:t xml:space="preserve"> using MIDI for rhythmic consistency. </w:t>
      </w:r>
    </w:p>
    <w:p w14:paraId="0C52C584" w14:textId="77777777" w:rsidR="001C416B" w:rsidRDefault="001C416B" w:rsidP="00DD4C99">
      <w:pPr>
        <w:pStyle w:val="NormalWeb"/>
        <w:numPr>
          <w:ilvl w:val="0"/>
          <w:numId w:val="92"/>
        </w:numPr>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Slices should be developed with particular rhythms in mind. These rhythms can and will help to define which instrument slices can layer on top of each other.</w:t>
      </w:r>
    </w:p>
    <w:p w14:paraId="5E700070" w14:textId="77777777" w:rsidR="001C416B" w:rsidRPr="00F43729" w:rsidRDefault="001C416B" w:rsidP="00DD4C99">
      <w:pPr>
        <w:pStyle w:val="NormalWeb"/>
        <w:numPr>
          <w:ilvl w:val="0"/>
          <w:numId w:val="92"/>
        </w:numPr>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Slices must be developed at a constant tempo and in a constant key. This can be revisited later if time allows.</w:t>
      </w:r>
    </w:p>
    <w:p w14:paraId="09CDBE54" w14:textId="77777777" w:rsidR="001C416B" w:rsidRPr="006E3A4A" w:rsidRDefault="001C416B" w:rsidP="001C416B">
      <w:pPr>
        <w:pStyle w:val="Heading2"/>
      </w:pPr>
      <w:bookmarkStart w:id="646" w:name="_Toc256375431"/>
      <w:r w:rsidRPr="006E3A4A">
        <w:rPr>
          <w:rStyle w:val="apple-style-span"/>
          <w:szCs w:val="27"/>
        </w:rPr>
        <w:t xml:space="preserve">4.4. </w:t>
      </w:r>
      <w:r>
        <w:rPr>
          <w:rStyle w:val="apple-style-span"/>
          <w:szCs w:val="27"/>
        </w:rPr>
        <w:t xml:space="preserve">Final </w:t>
      </w:r>
      <w:r w:rsidRPr="006E3A4A">
        <w:rPr>
          <w:rStyle w:val="apple-style-span"/>
          <w:szCs w:val="27"/>
        </w:rPr>
        <w:t>Goals for Solution</w:t>
      </w:r>
      <w:bookmarkEnd w:id="646"/>
    </w:p>
    <w:p w14:paraId="350B56BC"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ab/>
        <w:t>There are a few overarching goals for this solution. First, the music system must use “slices” of audio in some fashion. This is significant, as it allows for more dynamic and mood-generating audio than an ambient solution. Next, the music system must be theoretically non-repeating for a significant length of time. This type of system cannot guarantee that the same selection of slices will be blended together at any given time, but the design of the system and the limitations of content development mean that it will at some point occur.</w:t>
      </w:r>
    </w:p>
    <w:p w14:paraId="0F0B494F" w14:textId="77777777" w:rsidR="001C416B" w:rsidRDefault="001C416B" w:rsidP="001C416B">
      <w:pPr>
        <w:pStyle w:val="NormalWeb"/>
        <w:shd w:val="clear" w:color="auto" w:fill="FFFFFF"/>
        <w:spacing w:before="0" w:beforeAutospacing="0" w:after="0" w:afterAutospacing="0"/>
        <w:rPr>
          <w:rStyle w:val="apple-style-span"/>
          <w:rFonts w:asciiTheme="minorHAnsi" w:hAnsiTheme="minorHAnsi"/>
          <w:color w:val="000000"/>
          <w:sz w:val="22"/>
          <w:szCs w:val="22"/>
        </w:rPr>
      </w:pPr>
      <w:r>
        <w:rPr>
          <w:rStyle w:val="apple-style-span"/>
          <w:rFonts w:asciiTheme="minorHAnsi" w:hAnsiTheme="minorHAnsi"/>
          <w:color w:val="000000"/>
          <w:sz w:val="22"/>
          <w:szCs w:val="22"/>
        </w:rPr>
        <w:tab/>
        <w:t>This music must also be appealing and mood-assisting. The development of the individual slices will allow the content creators to easily create moods and define rules to blend them together. Moreover, the inclusion and exclusion of individual slices in a particular variable allows a strong individual focus on mood-appealing elements. A “happy” set and an “angry” set could be defined that are exclusive, and a variable to switch or blend between them can be defined.</w:t>
      </w:r>
    </w:p>
    <w:p w14:paraId="3F081B77" w14:textId="77777777" w:rsidR="001C416B" w:rsidRPr="006E3A4A" w:rsidRDefault="001C416B" w:rsidP="001C416B">
      <w:pPr>
        <w:pStyle w:val="NormalWeb"/>
        <w:shd w:val="clear" w:color="auto" w:fill="FFFFFF"/>
        <w:spacing w:before="0" w:beforeAutospacing="0" w:after="0" w:afterAutospacing="0"/>
        <w:rPr>
          <w:rFonts w:asciiTheme="minorHAnsi" w:hAnsiTheme="minorHAnsi"/>
          <w:color w:val="000000"/>
          <w:sz w:val="22"/>
          <w:szCs w:val="22"/>
        </w:rPr>
      </w:pPr>
      <w:r>
        <w:rPr>
          <w:rStyle w:val="apple-style-span"/>
          <w:rFonts w:asciiTheme="minorHAnsi" w:hAnsiTheme="minorHAnsi"/>
          <w:color w:val="000000"/>
          <w:sz w:val="22"/>
          <w:szCs w:val="22"/>
        </w:rPr>
        <w:tab/>
        <w:t xml:space="preserve">Finally, there should be a few separate non-development bits of information that comes out of this: a set of heuristics for </w:t>
      </w:r>
      <w:r>
        <w:rPr>
          <w:rStyle w:val="apple-style-span"/>
          <w:rFonts w:asciiTheme="minorHAnsi" w:hAnsiTheme="minorHAnsi"/>
          <w:i/>
          <w:color w:val="000000"/>
          <w:sz w:val="22"/>
          <w:szCs w:val="22"/>
        </w:rPr>
        <w:t>Trigger Happy</w:t>
      </w:r>
      <w:r>
        <w:rPr>
          <w:rStyle w:val="apple-style-span"/>
          <w:rFonts w:asciiTheme="minorHAnsi" w:hAnsiTheme="minorHAnsi"/>
          <w:color w:val="000000"/>
          <w:sz w:val="22"/>
          <w:szCs w:val="22"/>
        </w:rPr>
        <w:t xml:space="preserve"> and an understanding of what types of information make good rulesets for the system. More importantly, an understanding of </w:t>
      </w:r>
      <w:r>
        <w:rPr>
          <w:rStyle w:val="apple-style-span"/>
          <w:rFonts w:asciiTheme="minorHAnsi" w:hAnsiTheme="minorHAnsi"/>
          <w:i/>
          <w:color w:val="000000"/>
          <w:sz w:val="22"/>
          <w:szCs w:val="22"/>
        </w:rPr>
        <w:t>why</w:t>
      </w:r>
      <w:r>
        <w:rPr>
          <w:rStyle w:val="apple-style-span"/>
          <w:rFonts w:asciiTheme="minorHAnsi" w:hAnsiTheme="minorHAnsi"/>
          <w:color w:val="000000"/>
          <w:sz w:val="22"/>
          <w:szCs w:val="22"/>
        </w:rPr>
        <w:t xml:space="preserve"> these world is important and can help to field future work in the area. Finally, a set of b</w:t>
      </w:r>
      <w:r w:rsidRPr="006E3A4A">
        <w:rPr>
          <w:rStyle w:val="apple-style-span"/>
          <w:rFonts w:asciiTheme="minorHAnsi" w:hAnsiTheme="minorHAnsi"/>
          <w:color w:val="000000"/>
          <w:sz w:val="22"/>
          <w:szCs w:val="22"/>
        </w:rPr>
        <w:t xml:space="preserve">est </w:t>
      </w:r>
      <w:r>
        <w:rPr>
          <w:rStyle w:val="apple-style-span"/>
          <w:rFonts w:asciiTheme="minorHAnsi" w:hAnsiTheme="minorHAnsi"/>
          <w:color w:val="000000"/>
          <w:sz w:val="22"/>
          <w:szCs w:val="22"/>
        </w:rPr>
        <w:t>p</w:t>
      </w:r>
      <w:r w:rsidRPr="006E3A4A">
        <w:rPr>
          <w:rStyle w:val="apple-style-span"/>
          <w:rFonts w:asciiTheme="minorHAnsi" w:hAnsiTheme="minorHAnsi"/>
          <w:color w:val="000000"/>
          <w:sz w:val="22"/>
          <w:szCs w:val="22"/>
        </w:rPr>
        <w:t xml:space="preserve">ractices for non-linear audio </w:t>
      </w:r>
      <w:r>
        <w:rPr>
          <w:rStyle w:val="apple-style-span"/>
          <w:rFonts w:asciiTheme="minorHAnsi" w:hAnsiTheme="minorHAnsi"/>
          <w:color w:val="000000"/>
          <w:sz w:val="22"/>
          <w:szCs w:val="22"/>
        </w:rPr>
        <w:t xml:space="preserve">content </w:t>
      </w:r>
      <w:r w:rsidRPr="006E3A4A">
        <w:rPr>
          <w:rStyle w:val="apple-style-span"/>
          <w:rFonts w:asciiTheme="minorHAnsi" w:hAnsiTheme="minorHAnsi"/>
          <w:color w:val="000000"/>
          <w:sz w:val="22"/>
          <w:szCs w:val="22"/>
        </w:rPr>
        <w:t>in such a system</w:t>
      </w:r>
      <w:r>
        <w:rPr>
          <w:rStyle w:val="apple-style-span"/>
          <w:rFonts w:asciiTheme="minorHAnsi" w:hAnsiTheme="minorHAnsi"/>
          <w:color w:val="000000"/>
          <w:sz w:val="22"/>
          <w:szCs w:val="22"/>
        </w:rPr>
        <w:t xml:space="preserve"> would be a fantastic thing to provide to those doing future work in the area.</w:t>
      </w:r>
    </w:p>
    <w:p w14:paraId="35126DD0" w14:textId="77777777" w:rsidR="001C416B" w:rsidRPr="00BF3F8C" w:rsidRDefault="001C416B" w:rsidP="001C416B">
      <w:pPr>
        <w:pStyle w:val="NormalWeb"/>
        <w:shd w:val="clear" w:color="auto" w:fill="FFFFFF"/>
        <w:spacing w:before="0" w:beforeAutospacing="0" w:after="0" w:afterAutospacing="0"/>
        <w:ind w:firstLine="720"/>
        <w:rPr>
          <w:rFonts w:asciiTheme="minorHAnsi" w:hAnsiTheme="minorHAnsi"/>
          <w:color w:val="000000"/>
          <w:sz w:val="22"/>
          <w:szCs w:val="22"/>
        </w:rPr>
      </w:pPr>
    </w:p>
    <w:p w14:paraId="1F0B8647" w14:textId="77777777" w:rsidR="001C416B" w:rsidRDefault="001C416B" w:rsidP="001C416B">
      <w:r>
        <w:object w:dxaOrig="11046" w:dyaOrig="15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55pt;height:641.9pt" o:ole="">
            <v:imagedata r:id="rId220" o:title=""/>
          </v:shape>
          <o:OLEObject Type="Embed" ProgID="Word.Document.12" ShapeID="_x0000_i1025" DrawAspect="Content" ObjectID="_1330116838" r:id="rId221"/>
        </w:object>
      </w:r>
      <w:r>
        <w:br w:type="page"/>
      </w:r>
    </w:p>
    <w:p w14:paraId="182B10BC" w14:textId="77777777" w:rsidR="001C416B" w:rsidRDefault="001C416B" w:rsidP="001C416B">
      <w:pPr>
        <w:rPr>
          <w:rFonts w:asciiTheme="majorHAnsi" w:eastAsiaTheme="majorEastAsia" w:hAnsiTheme="majorHAnsi" w:cstheme="majorBidi"/>
          <w:color w:val="17375E" w:themeColor="text2" w:themeShade="BF"/>
          <w:spacing w:val="5"/>
          <w:kern w:val="28"/>
          <w:sz w:val="52"/>
          <w:szCs w:val="52"/>
        </w:rPr>
      </w:pPr>
    </w:p>
    <w:p w14:paraId="472DC5F4" w14:textId="77777777" w:rsidR="001C416B" w:rsidRDefault="001C416B" w:rsidP="001C416B">
      <w:pPr>
        <w:pStyle w:val="Title"/>
      </w:pPr>
      <w:bookmarkStart w:id="647" w:name="_Toc256375432"/>
      <w:r>
        <w:t>Dynamic Difficulty Adjustment and Storytelling in Multiplayer Competitive Environments</w:t>
      </w:r>
      <w:bookmarkEnd w:id="647"/>
    </w:p>
    <w:p w14:paraId="420FEA52" w14:textId="77777777" w:rsidR="001C416B" w:rsidRDefault="001C416B" w:rsidP="001C416B">
      <w:pPr>
        <w:pStyle w:val="Subtitle"/>
      </w:pPr>
      <w:r>
        <w:t>Capstone Research Topic by Chip Hilseberg</w:t>
      </w:r>
    </w:p>
    <w:p w14:paraId="779D2CF8" w14:textId="77777777" w:rsidR="001C416B" w:rsidRDefault="001C416B" w:rsidP="0031202C">
      <w:pPr>
        <w:pStyle w:val="Heading1"/>
        <w:rPr>
          <w:rStyle w:val="SubtleEmphasis"/>
          <w:i w:val="0"/>
          <w:iCs w:val="0"/>
          <w:color w:val="365F91"/>
        </w:rPr>
      </w:pPr>
      <w:bookmarkStart w:id="648" w:name="_Toc256375433"/>
      <w:r>
        <w:rPr>
          <w:rStyle w:val="SubtleEmphasis"/>
          <w:i w:val="0"/>
          <w:iCs w:val="0"/>
          <w:color w:val="365F91"/>
        </w:rPr>
        <w:t>The Problem</w:t>
      </w:r>
      <w:bookmarkEnd w:id="648"/>
    </w:p>
    <w:p w14:paraId="63D3167C" w14:textId="77777777" w:rsidR="001C416B" w:rsidRDefault="001C416B" w:rsidP="001C416B"/>
    <w:p w14:paraId="34127E92" w14:textId="77777777" w:rsidR="001C416B" w:rsidRDefault="001C416B" w:rsidP="001C416B">
      <w:pPr>
        <w:ind w:firstLine="720"/>
      </w:pPr>
      <w:r>
        <w:t>There are two specific problems that I am attempting to tackle with this research project. They may at first seem to be unrelated, but they actually share a deep link that makes them well suited for a joint solution.</w:t>
      </w:r>
    </w:p>
    <w:p w14:paraId="448E739E" w14:textId="77777777" w:rsidR="001C416B" w:rsidRDefault="001C416B" w:rsidP="001C416B">
      <w:pPr>
        <w:ind w:firstLine="720"/>
      </w:pPr>
      <w:r>
        <w:t xml:space="preserve">The first problem comes from the conflict between storytelling and interactive environments. On the one hand, designers want to communicate a powerful sense of world, character, and plot in their games. On the other hand, they want the player to feel in control of their actions and not sit idle waiting for cut scenes to finish.  Gains in one area often come at a cost in the other area. Anyone who has played </w:t>
      </w:r>
      <w:r>
        <w:rPr>
          <w:i/>
          <w:iCs/>
        </w:rPr>
        <w:t>Metal Gear Solid</w:t>
      </w:r>
      <w:r>
        <w:t xml:space="preserve"> can tell you that games can sometimes feel more like a movie when constructed in certain ways. The pace of a first person shooter (as </w:t>
      </w:r>
      <w:r>
        <w:rPr>
          <w:i/>
          <w:iCs/>
        </w:rPr>
        <w:t>Trigger Happy</w:t>
      </w:r>
      <w:r>
        <w:t xml:space="preserve"> is) makes this problem even more difficult, amplifying any breaks in the action to the point where they quickly annoy the player.</w:t>
      </w:r>
    </w:p>
    <w:p w14:paraId="27F6404D" w14:textId="77777777" w:rsidR="001C416B" w:rsidRDefault="001C416B" w:rsidP="001C416B">
      <w:pPr>
        <w:ind w:firstLine="720"/>
      </w:pPr>
      <w:r>
        <w:t xml:space="preserve">This doesn't mean that story telling is impossible in an FPS however. </w:t>
      </w:r>
      <w:r>
        <w:rPr>
          <w:i/>
        </w:rPr>
        <w:t xml:space="preserve">Half Life </w:t>
      </w:r>
      <w:r>
        <w:t xml:space="preserve">and </w:t>
      </w:r>
      <w:r>
        <w:rPr>
          <w:i/>
          <w:iCs/>
        </w:rPr>
        <w:t>Half Life 2</w:t>
      </w:r>
      <w:r>
        <w:t xml:space="preserve"> showed that in-game machinama can be used to tell a cut scene story in a less intrusive way. </w:t>
      </w:r>
      <w:r>
        <w:rPr>
          <w:i/>
          <w:iCs/>
        </w:rPr>
        <w:t>Halo</w:t>
      </w:r>
      <w:r>
        <w:t xml:space="preserve"> and </w:t>
      </w:r>
      <w:r>
        <w:rPr>
          <w:i/>
          <w:iCs/>
        </w:rPr>
        <w:t>Max Payne</w:t>
      </w:r>
      <w:r>
        <w:t xml:space="preserve"> featured solid enough stories to interest Hollywood movie makers. But all of these successes  share one thing in common: their stories are told in a scripted, single player mode. What about multiplayer competitive modes? Can a designer convey the game's world without disrupting a Capture the Flag match? Can they do it with no scripted battles, no dialog, and little if any control at all? I wish to attack this open problem, and push past the half hearted attempts of games like </w:t>
      </w:r>
      <w:r>
        <w:rPr>
          <w:i/>
          <w:iCs/>
        </w:rPr>
        <w:t xml:space="preserve">Unreal Tournament </w:t>
      </w:r>
      <w:r>
        <w:t>with nothing more than weak back stories for the death match competitions.</w:t>
      </w:r>
    </w:p>
    <w:p w14:paraId="2D0DA3E3" w14:textId="77777777" w:rsidR="001C416B" w:rsidRDefault="001C416B" w:rsidP="001C416B">
      <w:pPr>
        <w:ind w:firstLine="720"/>
      </w:pPr>
      <w:r>
        <w:t>The second problem is found in all games, but is particularly interesting in a multiplayer competitive context. It is known as dynamic difficulty adjustment or adaptive difficulty</w:t>
      </w:r>
      <w:r>
        <w:rPr>
          <w:rStyle w:val="FootnoteReference"/>
        </w:rPr>
        <w:footnoteReference w:id="1"/>
      </w:r>
      <w:r>
        <w:t xml:space="preserve"> ,and deals with the fact that players of infinitely different skill levels play the same game content. In single player games, the problem is often dealt with by offering a couple distinct difficulty levels that the player can choose from. However, some single player games  go beyond that point by attempting to measure and dynamically adjust the challenges that a player faces.</w:t>
      </w:r>
    </w:p>
    <w:p w14:paraId="7F55141A" w14:textId="77777777" w:rsidR="001C416B" w:rsidRDefault="001C416B" w:rsidP="001C416B">
      <w:pPr>
        <w:ind w:firstLine="720"/>
      </w:pPr>
      <w:r>
        <w:t xml:space="preserve">A good example of this approach is </w:t>
      </w:r>
      <w:r>
        <w:rPr>
          <w:i/>
          <w:iCs/>
        </w:rPr>
        <w:t>Max Payne</w:t>
      </w:r>
      <w:r>
        <w:t>, which adjusts enemy HP and player aiming precision to keep the player constantly and precisely challenged based on their changing success rate</w:t>
      </w:r>
      <w:r>
        <w:rPr>
          <w:rStyle w:val="FootnoteReference"/>
        </w:rPr>
        <w:footnoteReference w:id="2"/>
      </w:r>
      <w:r>
        <w:t xml:space="preserve">. Other solid examples include </w:t>
      </w:r>
      <w:r>
        <w:rPr>
          <w:i/>
          <w:iCs/>
        </w:rPr>
        <w:t xml:space="preserve">Left 4 Dead, </w:t>
      </w:r>
      <w:r>
        <w:t xml:space="preserve">which dynamically manages zombie spawn amounts and </w:t>
      </w:r>
      <w:r>
        <w:rPr>
          <w:i/>
          <w:iCs/>
        </w:rPr>
        <w:t xml:space="preserve">Half Life 2, </w:t>
      </w:r>
      <w:r>
        <w:t xml:space="preserve">which controls pickup quality based on player HP. However, not all approaches are successful. </w:t>
      </w:r>
      <w:r>
        <w:lastRenderedPageBreak/>
        <w:t>Racing games are notorious for the “rubber banding” algorithm which allows the AI cars to cheat and sometimes even teleport to the player's location in the name of creating challenge</w:t>
      </w:r>
      <w:r>
        <w:rPr>
          <w:rStyle w:val="FootnoteReference"/>
        </w:rPr>
        <w:footnoteReference w:id="3"/>
      </w:r>
      <w:r>
        <w:t>. However, all it really does is anger the player who is not presented with a fair competition.</w:t>
      </w:r>
    </w:p>
    <w:p w14:paraId="7DF12513" w14:textId="77777777" w:rsidR="001C416B" w:rsidRDefault="001C416B" w:rsidP="001C416B">
      <w:pPr>
        <w:ind w:firstLine="720"/>
      </w:pPr>
      <w:r>
        <w:t xml:space="preserve">In multiplayer games the problem is even harder to solve because the designer has little control over the “difficulty” of the other players. There have been some systems implemented to approach this problem, but they each have their flaws. One approach is rating-based matchmaking, which tries to evaluate player skill in the form of a rating and tailor rewards to match the balance of ratings in a match. A game that does this is </w:t>
      </w:r>
      <w:r>
        <w:rPr>
          <w:i/>
          <w:iCs/>
        </w:rPr>
        <w:t>World of Warcraft,</w:t>
      </w:r>
      <w:r>
        <w:t xml:space="preserve"> which rates its 2v2, 3v3 and 5v5 PvP “Arena” competitions based on a team's success against other rated teams. </w:t>
      </w:r>
      <w:r>
        <w:rPr>
          <w:i/>
          <w:iCs/>
        </w:rPr>
        <w:t>WoW</w:t>
      </w:r>
      <w:r>
        <w:t xml:space="preserve"> attempts to ensure interesting competition by choosing similarly rated teams for battle, but if a match isn't available, it settles for not penalizing the worse team very much when they get slaughtered. This is ultimately fair, but it does nothing for ensuring a </w:t>
      </w:r>
      <w:r>
        <w:rPr>
          <w:i/>
          <w:iCs/>
        </w:rPr>
        <w:t>fun</w:t>
      </w:r>
      <w:r>
        <w:t xml:space="preserve"> match between players of different skill levels.</w:t>
      </w:r>
    </w:p>
    <w:p w14:paraId="27283EDE" w14:textId="77777777" w:rsidR="001C416B" w:rsidRDefault="001C416B" w:rsidP="001C416B">
      <w:pPr>
        <w:ind w:firstLine="720"/>
      </w:pPr>
      <w:r>
        <w:t xml:space="preserve">Another approach is handicapping the better player or allowing the worse player to gain an advantage. An example of this is </w:t>
      </w:r>
      <w:r>
        <w:rPr>
          <w:i/>
          <w:iCs/>
        </w:rPr>
        <w:t>Quake III,</w:t>
      </w:r>
      <w:r>
        <w:t xml:space="preserve"> which has an option in its multiplayer mode that allows players to assign a handicap to themselves. This handicap modifies the amount of damage received, allowing a weaker player to sustain more hits. The problem with this approach is that it can easily feel like the weaker player is cheating (because in a sense, they are). All it takes is one good player rating themselves low to throw off an entire match.</w:t>
      </w:r>
    </w:p>
    <w:p w14:paraId="4E0092F4" w14:textId="77777777" w:rsidR="001C416B" w:rsidRDefault="001C416B" w:rsidP="001C416B">
      <w:pPr>
        <w:ind w:firstLine="720"/>
      </w:pPr>
      <w:r>
        <w:t xml:space="preserve">Finding a way to allow for balanced competition between players of many skill levels without crippling the better players’  experience or cheapening the weaker player's  experience is an open problem. </w:t>
      </w:r>
    </w:p>
    <w:p w14:paraId="07127F59" w14:textId="77777777" w:rsidR="001C416B" w:rsidRDefault="001C416B" w:rsidP="001C416B">
      <w:pPr>
        <w:ind w:firstLine="720"/>
      </w:pPr>
      <w:r>
        <w:t>The link between these two problem is that their solutions take the same form. Both of them seek to bend the multiplayer game experience in subtle ways to convey the designer’s will. For the first problem, the designer is conveying a certain style or theme, while in the second, they are conveying a certain difficulty level. Subtle methods of game play control could be equally applied to both problems.</w:t>
      </w:r>
    </w:p>
    <w:p w14:paraId="6BAC319A" w14:textId="77777777" w:rsidR="001C416B" w:rsidRDefault="001C416B" w:rsidP="0031202C">
      <w:pPr>
        <w:pStyle w:val="Heading1"/>
      </w:pPr>
      <w:bookmarkStart w:id="649" w:name="_Toc256375434"/>
      <w:r>
        <w:t xml:space="preserve">Why is </w:t>
      </w:r>
      <w:r w:rsidRPr="00F91526">
        <w:t>this</w:t>
      </w:r>
      <w:r>
        <w:t xml:space="preserve"> Problem Important?</w:t>
      </w:r>
      <w:bookmarkEnd w:id="649"/>
    </w:p>
    <w:p w14:paraId="47F7CA98" w14:textId="77777777" w:rsidR="001C416B" w:rsidRDefault="001C416B" w:rsidP="001C416B"/>
    <w:p w14:paraId="08240768" w14:textId="77777777" w:rsidR="001C416B" w:rsidRDefault="001C416B" w:rsidP="001C416B">
      <w:r>
        <w:tab/>
        <w:t xml:space="preserve">These problems are important for their own reasons. The first is important because modern multiplayer FPS games have very little of the emotional power of story driven games. They may be set in an environment from a well-crafted single player campaign, but rarely do they convey or even maintain the power of the context. I can set my avatar as Master Chief and play a map set in a Covenant Base, but in an online Capture the Flag match, all of the context drops away. The player’s actions are not shaped by the world design, only by the polygons that they collide with. Why can’t a player compete with other players while </w:t>
      </w:r>
      <w:r>
        <w:rPr>
          <w:i/>
        </w:rPr>
        <w:t>also</w:t>
      </w:r>
      <w:r>
        <w:t xml:space="preserve"> taking something from the world and feeling a part of it? Some MMOs succeed in doing this, such as the rivalry between the Horde and the Alliance in World of Warcraft. Blizzard’s division of languages and races was an active design choice that contextualized and enhanced their PvP combat. Analogous tactics that mesh with the FPS game world could have similar benefits.</w:t>
      </w:r>
    </w:p>
    <w:p w14:paraId="693CE09E" w14:textId="77777777" w:rsidR="001C416B" w:rsidRDefault="001C416B" w:rsidP="001C416B">
      <w:r>
        <w:tab/>
        <w:t xml:space="preserve">The second problem is important because multiplayer games suffer quite a lot from experience imbalances. Whether its new players getting stomped by veterans, random groups getting stomped by coordinated groups, or rating differences preventing friends from playing together, there are many opportunities for frustration and/or boredom. None of these situations are acceptable in single player games, revealing a distinct flaw in their multiplayer counterparts. An even partially successful solution to </w:t>
      </w:r>
      <w:r>
        <w:lastRenderedPageBreak/>
        <w:t>this problem would do a lot to increase the number of fun, epic matches and reduce the number of ones that leave players feeling like they don’t want to play another.</w:t>
      </w:r>
    </w:p>
    <w:p w14:paraId="5F82044F" w14:textId="77777777" w:rsidR="001C416B" w:rsidRDefault="001C416B" w:rsidP="0031202C">
      <w:pPr>
        <w:pStyle w:val="Heading1"/>
      </w:pPr>
      <w:bookmarkStart w:id="650" w:name="_Toc256375435"/>
      <w:r w:rsidRPr="00F91526">
        <w:t>Goals</w:t>
      </w:r>
      <w:bookmarkEnd w:id="650"/>
    </w:p>
    <w:p w14:paraId="19EC2EA8" w14:textId="77777777" w:rsidR="001C416B" w:rsidRDefault="001C416B" w:rsidP="001C416B"/>
    <w:p w14:paraId="14C6A259" w14:textId="77777777" w:rsidR="001C416B" w:rsidRDefault="001C416B" w:rsidP="001C416B">
      <w:r>
        <w:tab/>
        <w:t>This research project has two main goals to be realized through one unified feature:</w:t>
      </w:r>
    </w:p>
    <w:p w14:paraId="234EF678" w14:textId="77777777" w:rsidR="001C416B" w:rsidRDefault="001C416B" w:rsidP="00DD4C99">
      <w:pPr>
        <w:pStyle w:val="ListParagraph"/>
        <w:numPr>
          <w:ilvl w:val="0"/>
          <w:numId w:val="1"/>
        </w:numPr>
        <w:suppressAutoHyphens/>
        <w:contextualSpacing w:val="0"/>
      </w:pPr>
      <w:r>
        <w:t xml:space="preserve">Communicate the world of </w:t>
      </w:r>
      <w:r>
        <w:rPr>
          <w:i/>
        </w:rPr>
        <w:t>Trigger Happy</w:t>
      </w:r>
      <w:r>
        <w:t xml:space="preserve"> in a way fitting for a multiplayer, competitive first person shooter. Specifically, communicate the style of the four organizations and of the combat entertainment industry.</w:t>
      </w:r>
    </w:p>
    <w:p w14:paraId="27520DAC" w14:textId="77777777" w:rsidR="001C416B" w:rsidRDefault="001C416B" w:rsidP="00DD4C99">
      <w:pPr>
        <w:pStyle w:val="ListParagraph"/>
        <w:numPr>
          <w:ilvl w:val="0"/>
          <w:numId w:val="1"/>
        </w:numPr>
        <w:suppressAutoHyphens/>
        <w:contextualSpacing w:val="0"/>
      </w:pPr>
      <w:r>
        <w:t>Create a mechanism for balancing player difficulty that meets the following criteria:</w:t>
      </w:r>
    </w:p>
    <w:p w14:paraId="11E33C2E" w14:textId="77777777" w:rsidR="001C416B" w:rsidRDefault="001C416B" w:rsidP="00DD4C99">
      <w:pPr>
        <w:pStyle w:val="ListParagraph"/>
        <w:numPr>
          <w:ilvl w:val="1"/>
          <w:numId w:val="1"/>
        </w:numPr>
        <w:tabs>
          <w:tab w:val="clear" w:pos="1440"/>
          <w:tab w:val="num" w:pos="1080"/>
        </w:tabs>
        <w:suppressAutoHyphens/>
        <w:ind w:left="1080"/>
        <w:contextualSpacing w:val="0"/>
      </w:pPr>
      <w:r>
        <w:t>Allows players of different skills to play in the same game.</w:t>
      </w:r>
    </w:p>
    <w:p w14:paraId="55886922" w14:textId="77777777" w:rsidR="001C416B" w:rsidRDefault="001C416B" w:rsidP="00DD4C99">
      <w:pPr>
        <w:pStyle w:val="ListParagraph"/>
        <w:numPr>
          <w:ilvl w:val="1"/>
          <w:numId w:val="1"/>
        </w:numPr>
        <w:tabs>
          <w:tab w:val="clear" w:pos="1440"/>
          <w:tab w:val="num" w:pos="1080"/>
        </w:tabs>
        <w:suppressAutoHyphens/>
        <w:ind w:left="1080"/>
        <w:contextualSpacing w:val="0"/>
      </w:pPr>
      <w:r>
        <w:t>Encourages new players to improve, and assists them in the mean time.</w:t>
      </w:r>
    </w:p>
    <w:p w14:paraId="6D360E92" w14:textId="77777777" w:rsidR="001C416B" w:rsidRDefault="001C416B" w:rsidP="00DD4C99">
      <w:pPr>
        <w:pStyle w:val="ListParagraph"/>
        <w:numPr>
          <w:ilvl w:val="1"/>
          <w:numId w:val="1"/>
        </w:numPr>
        <w:tabs>
          <w:tab w:val="clear" w:pos="1440"/>
          <w:tab w:val="num" w:pos="1080"/>
        </w:tabs>
        <w:suppressAutoHyphens/>
        <w:ind w:left="1080"/>
        <w:contextualSpacing w:val="0"/>
      </w:pPr>
      <w:r>
        <w:t>Reduces the relative bonuses to better players in a way that doesn’t cripple them.</w:t>
      </w:r>
    </w:p>
    <w:p w14:paraId="4DD9F358" w14:textId="77777777" w:rsidR="001C416B" w:rsidRDefault="001C416B" w:rsidP="00DD4C99">
      <w:pPr>
        <w:pStyle w:val="ListParagraph"/>
        <w:numPr>
          <w:ilvl w:val="1"/>
          <w:numId w:val="1"/>
        </w:numPr>
        <w:tabs>
          <w:tab w:val="clear" w:pos="1440"/>
          <w:tab w:val="num" w:pos="1080"/>
        </w:tabs>
        <w:suppressAutoHyphens/>
        <w:ind w:left="1080"/>
        <w:contextualSpacing w:val="0"/>
      </w:pPr>
      <w:r>
        <w:t>Allows better players to show off in ways that compensate for this reduction.</w:t>
      </w:r>
    </w:p>
    <w:p w14:paraId="3D595DFF" w14:textId="77777777" w:rsidR="001C416B" w:rsidRDefault="001C416B" w:rsidP="0031202C">
      <w:pPr>
        <w:pStyle w:val="Heading1"/>
      </w:pPr>
      <w:bookmarkStart w:id="651" w:name="_Toc256375436"/>
      <w:r>
        <w:t xml:space="preserve">The </w:t>
      </w:r>
      <w:r w:rsidRPr="00F91526">
        <w:t>Approach</w:t>
      </w:r>
      <w:bookmarkEnd w:id="651"/>
    </w:p>
    <w:p w14:paraId="2877D01D" w14:textId="77777777" w:rsidR="001C416B" w:rsidRDefault="001C416B" w:rsidP="001C416B">
      <w:pPr>
        <w:pStyle w:val="BodyText"/>
      </w:pPr>
    </w:p>
    <w:p w14:paraId="17779F29" w14:textId="77777777" w:rsidR="001C416B" w:rsidRDefault="001C416B" w:rsidP="001C416B">
      <w:pPr>
        <w:pStyle w:val="BodyText"/>
      </w:pPr>
      <w:r>
        <w:tab/>
        <w:t>The mechanic that I'm proposing to explore for the this project is similar to the achievement system popular in many console games. In an achievement system, the designer sets out certain scenarios or challenges that are additional to, but synergistic with the existing game play. Examples can range from the banal (“Kill 50 people”) to the odd (“Get a kill with every weapon in one match”). Once the achievement is gained, it is gained forever and usually displayed on the player's profile.</w:t>
      </w:r>
    </w:p>
    <w:p w14:paraId="6321AB54" w14:textId="77777777" w:rsidR="001C416B" w:rsidRDefault="001C416B" w:rsidP="001C416B">
      <w:pPr>
        <w:pStyle w:val="BodyText"/>
      </w:pPr>
      <w:r>
        <w:tab/>
        <w:t>My mechanic would take the achievement concept and change it in three main ways. First, I would make them repeatable and only last for a single multiplayer match. The point of this change is to reward players that meet the challenge with a match specific benefit that helps them succeed. It isn't about nailing the achievement once so much as performing in a way that reliably collects them (and showing some style in doing it).</w:t>
      </w:r>
    </w:p>
    <w:p w14:paraId="1DB6A1A4" w14:textId="77777777" w:rsidR="001C416B" w:rsidRDefault="001C416B" w:rsidP="001C416B">
      <w:pPr>
        <w:pStyle w:val="BodyText"/>
      </w:pPr>
      <w:r>
        <w:tab/>
        <w:t>The second change would be to vary challenge difficulty based on how well the player is performing in the match. Existing achievement systems have challenges that vary in difficulty from ones that can be done without even knowing that they exist to ones that require careful setup. I wish to use this diversity to act as a difficulty adjustment technique, which gives player that are significantly outpacing the average exponentially harder challenges for linearly better rewards.</w:t>
      </w:r>
    </w:p>
    <w:p w14:paraId="0263C82E" w14:textId="77777777" w:rsidR="001C416B" w:rsidRDefault="001C416B" w:rsidP="001C416B">
      <w:pPr>
        <w:pStyle w:val="BodyText"/>
      </w:pPr>
    </w:p>
    <w:p w14:paraId="490337A5" w14:textId="77777777" w:rsidR="001C416B" w:rsidRDefault="001C416B" w:rsidP="001C416B">
      <w:pPr>
        <w:pStyle w:val="BodyText"/>
        <w:jc w:val="center"/>
      </w:pPr>
      <w:r>
        <w:rPr>
          <w:noProof/>
          <w:lang w:eastAsia="en-US"/>
        </w:rPr>
        <w:lastRenderedPageBreak/>
        <w:drawing>
          <wp:anchor distT="0" distB="0" distL="0" distR="0" simplePos="0" relativeHeight="251661312" behindDoc="0" locked="0" layoutInCell="1" allowOverlap="1" wp14:editId="557A6209">
            <wp:simplePos x="0" y="0"/>
            <wp:positionH relativeFrom="column">
              <wp:align>center</wp:align>
            </wp:positionH>
            <wp:positionV relativeFrom="paragraph">
              <wp:posOffset>101600</wp:posOffset>
            </wp:positionV>
            <wp:extent cx="4424680" cy="3968750"/>
            <wp:effectExtent l="19050" t="0" r="0" b="0"/>
            <wp:wrapTopAndBottom/>
            <wp:docPr id="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srcRect/>
                    <a:stretch>
                      <a:fillRect/>
                    </a:stretch>
                  </pic:blipFill>
                  <pic:spPr bwMode="auto">
                    <a:xfrm>
                      <a:off x="0" y="0"/>
                      <a:ext cx="4424680" cy="3968750"/>
                    </a:xfrm>
                    <a:prstGeom prst="rect">
                      <a:avLst/>
                    </a:prstGeom>
                    <a:solidFill>
                      <a:srgbClr xmlns:a14="http://schemas.microsoft.com/office/drawing/2010/main" val="FFFFFF" mc:Ignorable=""/>
                    </a:solidFill>
                    <a:ln w="9525">
                      <a:noFill/>
                      <a:miter lim="800000"/>
                      <a:headEnd/>
                      <a:tailEnd/>
                    </a:ln>
                  </pic:spPr>
                </pic:pic>
              </a:graphicData>
            </a:graphic>
          </wp:anchor>
        </w:drawing>
      </w:r>
    </w:p>
    <w:p w14:paraId="1B7A91DB" w14:textId="77777777" w:rsidR="001C416B" w:rsidRDefault="001C416B" w:rsidP="001C416B">
      <w:pPr>
        <w:pStyle w:val="BodyText"/>
      </w:pPr>
      <w:r>
        <w:tab/>
        <w:t>By using the challenges in this manner, I offer below average player’s easier access to beneficial buffs without just giving them away. At the same time, better players have access to better buffs, but at exponentially higher difficulties. As a player trends toward above average, the reward to challenge ratio decreases more and more, meaning that they are given less and less assistance without giving them nothing to shoot for. At the same time, success at these difficult challenges is announced to the match players, compensating for the decreasing game benefits with “fame.”</w:t>
      </w:r>
    </w:p>
    <w:p w14:paraId="483A5207" w14:textId="77777777" w:rsidR="001C416B" w:rsidRDefault="001C416B" w:rsidP="001C416B">
      <w:pPr>
        <w:pStyle w:val="BodyText"/>
      </w:pPr>
      <w:r>
        <w:t xml:space="preserve"> </w:t>
      </w:r>
    </w:p>
    <w:p w14:paraId="0069BDB9" w14:textId="77777777" w:rsidR="001C416B" w:rsidRDefault="001C416B" w:rsidP="001C416B">
      <w:pPr>
        <w:pStyle w:val="BodyText"/>
      </w:pPr>
      <w:r>
        <w:tab/>
        <w:t xml:space="preserve">The third change would be to tie the challenges in to the story. Achievements generally come with some flare and style that gives them their own personality. For example, in </w:t>
      </w:r>
      <w:r>
        <w:rPr>
          <w:i/>
          <w:iCs/>
        </w:rPr>
        <w:t>World of Warcraft</w:t>
      </w:r>
      <w:r>
        <w:t xml:space="preserve">, there is an achievement for using the hug emote on every type of small animal in the game. I hope to use this characteristic to apply the “flavor” of the three organizations in the game (The ACF, The Society for Historical Beatdowns, and Impossible Possibilities) to the challenge requirements. For example, Impossible Possibilities has a mad scientist feel, so their associated challenges would focus on odd combinations and ways to kill people. I can also use it to flesh out some of the “entertainment industry” TV shows by sponsoring challenges for players to complete. For example, a historical reenactment show could sponsor “The Spartan – Use a wall to stop three incoming projectiles” as a sort of advertisement. </w:t>
      </w:r>
    </w:p>
    <w:p w14:paraId="73A01A40" w14:textId="77777777" w:rsidR="001C416B" w:rsidRDefault="001C416B" w:rsidP="0031202C">
      <w:pPr>
        <w:pStyle w:val="Heading1"/>
      </w:pPr>
      <w:bookmarkStart w:id="652" w:name="_Toc256375437"/>
      <w:r w:rsidRPr="00F91526">
        <w:t>Research</w:t>
      </w:r>
      <w:r>
        <w:t xml:space="preserve"> Literature</w:t>
      </w:r>
      <w:bookmarkEnd w:id="652"/>
    </w:p>
    <w:p w14:paraId="601C045B" w14:textId="77777777" w:rsidR="001C416B" w:rsidRDefault="001C416B" w:rsidP="001C416B"/>
    <w:p w14:paraId="2DE00FEB" w14:textId="77777777" w:rsidR="001C416B" w:rsidRDefault="00A664B2" w:rsidP="00DD4C99">
      <w:pPr>
        <w:pStyle w:val="ListParagraph"/>
        <w:numPr>
          <w:ilvl w:val="0"/>
          <w:numId w:val="2"/>
        </w:numPr>
        <w:suppressAutoHyphens/>
        <w:contextualSpacing w:val="0"/>
      </w:pPr>
      <w:hyperlink r:id="rId223" w:history="1">
        <w:r w:rsidR="001C416B">
          <w:rPr>
            <w:rStyle w:val="Hyperlink"/>
          </w:rPr>
          <w:t>http://www.gamasutra.com/blogs/EnriqueDryere/20091229/3959/Difficulty_Setting_in_Multiplayer_Games_Can_it_be_done.php</w:t>
        </w:r>
      </w:hyperlink>
    </w:p>
    <w:p w14:paraId="07CF83B0" w14:textId="77777777" w:rsidR="001C416B" w:rsidRDefault="00A664B2" w:rsidP="00DD4C99">
      <w:pPr>
        <w:pStyle w:val="ListParagraph"/>
        <w:numPr>
          <w:ilvl w:val="0"/>
          <w:numId w:val="2"/>
        </w:numPr>
        <w:suppressAutoHyphens/>
        <w:contextualSpacing w:val="0"/>
        <w:rPr>
          <w:rStyle w:val="Hyperlink"/>
        </w:rPr>
      </w:pPr>
      <w:hyperlink r:id="rId224" w:history="1">
        <w:r w:rsidR="001C416B">
          <w:rPr>
            <w:rStyle w:val="Hyperlink"/>
          </w:rPr>
          <w:t>http://www.gameontology.org/index.php/Dynamic_Difficulty_Adjustment</w:t>
        </w:r>
      </w:hyperlink>
      <w:r w:rsidR="001C416B">
        <w:rPr>
          <w:rStyle w:val="Hyperlink"/>
        </w:rPr>
        <w:t xml:space="preserve"> </w:t>
      </w:r>
    </w:p>
    <w:p w14:paraId="3EFBBE32" w14:textId="77777777" w:rsidR="001C416B" w:rsidRDefault="00A664B2" w:rsidP="00DD4C99">
      <w:pPr>
        <w:pStyle w:val="ListParagraph"/>
        <w:numPr>
          <w:ilvl w:val="0"/>
          <w:numId w:val="2"/>
        </w:numPr>
        <w:suppressAutoHyphens/>
        <w:contextualSpacing w:val="0"/>
        <w:rPr>
          <w:rStyle w:val="Hyperlink"/>
        </w:rPr>
      </w:pPr>
      <w:hyperlink r:id="rId225" w:history="1">
        <w:r w:rsidR="001C416B">
          <w:rPr>
            <w:rStyle w:val="Hyperlink"/>
          </w:rPr>
          <w:t>http://www.destructoid.com/good-idea-bad-idea-dynamic-difficulty-adjustment-70591.phtml</w:t>
        </w:r>
      </w:hyperlink>
      <w:r w:rsidR="001C416B">
        <w:rPr>
          <w:rStyle w:val="Hyperlink"/>
        </w:rPr>
        <w:t xml:space="preserve"> </w:t>
      </w:r>
    </w:p>
    <w:p w14:paraId="5ABC5409" w14:textId="77777777" w:rsidR="001C416B" w:rsidRDefault="00A664B2" w:rsidP="00DD4C99">
      <w:pPr>
        <w:pStyle w:val="ListParagraph"/>
        <w:numPr>
          <w:ilvl w:val="0"/>
          <w:numId w:val="2"/>
        </w:numPr>
        <w:suppressAutoHyphens/>
        <w:contextualSpacing w:val="0"/>
        <w:rPr>
          <w:rStyle w:val="Hyperlink"/>
        </w:rPr>
      </w:pPr>
      <w:hyperlink r:id="rId226" w:history="1">
        <w:r w:rsidR="001C416B">
          <w:rPr>
            <w:rStyle w:val="Hyperlink"/>
          </w:rPr>
          <w:t>https://www.aaai.org/Papers/Workshops/2004/WS-04-04/WS04-04-019.pdf</w:t>
        </w:r>
      </w:hyperlink>
      <w:r w:rsidR="001C416B">
        <w:rPr>
          <w:rStyle w:val="Hyperlink"/>
        </w:rPr>
        <w:t xml:space="preserve"> </w:t>
      </w:r>
    </w:p>
    <w:p w14:paraId="05F0CF3D" w14:textId="77777777" w:rsidR="001C416B" w:rsidRDefault="00A664B2" w:rsidP="00DD4C99">
      <w:pPr>
        <w:pStyle w:val="ListParagraph"/>
        <w:numPr>
          <w:ilvl w:val="0"/>
          <w:numId w:val="2"/>
        </w:numPr>
        <w:suppressAutoHyphens/>
        <w:contextualSpacing w:val="0"/>
        <w:rPr>
          <w:rStyle w:val="Hyperlink"/>
        </w:rPr>
      </w:pPr>
      <w:hyperlink r:id="rId227" w:history="1">
        <w:r w:rsidR="001C416B">
          <w:rPr>
            <w:rStyle w:val="Hyperlink"/>
          </w:rPr>
          <w:t>http://portal.acm.org/citation.cfm?id=1178573</w:t>
        </w:r>
      </w:hyperlink>
      <w:r w:rsidR="001C416B">
        <w:rPr>
          <w:rStyle w:val="Hyperlink"/>
        </w:rPr>
        <w:t xml:space="preserve"> </w:t>
      </w:r>
    </w:p>
    <w:p w14:paraId="024B1534" w14:textId="77777777" w:rsidR="001C416B" w:rsidRDefault="00A664B2" w:rsidP="00DD4C99">
      <w:pPr>
        <w:pStyle w:val="ListParagraph"/>
        <w:numPr>
          <w:ilvl w:val="0"/>
          <w:numId w:val="2"/>
        </w:numPr>
        <w:suppressAutoHyphens/>
        <w:contextualSpacing w:val="0"/>
        <w:rPr>
          <w:rStyle w:val="Hyperlink"/>
        </w:rPr>
      </w:pPr>
      <w:hyperlink r:id="rId228" w:history="1">
        <w:r w:rsidR="001C416B">
          <w:rPr>
            <w:rStyle w:val="Hyperlink"/>
          </w:rPr>
          <w:t>http://www.gamasutra.com/view/news/18376/Feature_The_Designers_Notebook_Difficulty_Modes_and_Dynamic_Difficulty_Adjustment.php</w:t>
        </w:r>
      </w:hyperlink>
      <w:r w:rsidR="001C416B">
        <w:rPr>
          <w:rStyle w:val="Hyperlink"/>
        </w:rPr>
        <w:t xml:space="preserve"> </w:t>
      </w:r>
    </w:p>
    <w:p w14:paraId="15792EA8" w14:textId="77777777" w:rsidR="001C416B" w:rsidRDefault="001C416B" w:rsidP="0031202C">
      <w:pPr>
        <w:pStyle w:val="Heading1"/>
      </w:pPr>
      <w:bookmarkStart w:id="653" w:name="_Toc256375438"/>
      <w:r w:rsidRPr="00F91526">
        <w:t>Deliverables</w:t>
      </w:r>
      <w:r>
        <w:t xml:space="preserve"> and Integration</w:t>
      </w:r>
      <w:bookmarkEnd w:id="653"/>
    </w:p>
    <w:p w14:paraId="64FF9070" w14:textId="77777777" w:rsidR="001C416B" w:rsidRDefault="001C416B" w:rsidP="001C416B"/>
    <w:p w14:paraId="3B550C61" w14:textId="77777777" w:rsidR="001C416B" w:rsidRDefault="001C416B" w:rsidP="00DD4C99">
      <w:pPr>
        <w:pStyle w:val="ListParagraph"/>
        <w:numPr>
          <w:ilvl w:val="0"/>
          <w:numId w:val="3"/>
        </w:numPr>
        <w:suppressAutoHyphens/>
        <w:contextualSpacing w:val="0"/>
      </w:pPr>
      <w:r>
        <w:t>A game mechanic or set of game mechanics that achieve the previous goals.</w:t>
      </w:r>
    </w:p>
    <w:p w14:paraId="48C8AA19" w14:textId="77777777" w:rsidR="001C416B" w:rsidRDefault="001C416B" w:rsidP="00DD4C99">
      <w:pPr>
        <w:pStyle w:val="ListParagraph"/>
        <w:numPr>
          <w:ilvl w:val="0"/>
          <w:numId w:val="3"/>
        </w:numPr>
        <w:suppressAutoHyphens/>
        <w:contextualSpacing w:val="0"/>
      </w:pPr>
      <w:r>
        <w:t>A user evaluation of the game to determine if it achieves those goals. This will be done by play testing the game with a sample of users and recording their answers to questions about balance and style.</w:t>
      </w:r>
    </w:p>
    <w:p w14:paraId="55325826" w14:textId="77777777" w:rsidR="001C416B" w:rsidRDefault="001C416B" w:rsidP="0031202C">
      <w:pPr>
        <w:pStyle w:val="Heading1"/>
      </w:pPr>
      <w:bookmarkStart w:id="654" w:name="_Toc256375439"/>
      <w:r w:rsidRPr="00F91526">
        <w:t>When</w:t>
      </w:r>
      <w:r>
        <w:t xml:space="preserve"> is it Complete?</w:t>
      </w:r>
      <w:bookmarkEnd w:id="654"/>
    </w:p>
    <w:p w14:paraId="076C8632" w14:textId="77777777" w:rsidR="001C416B" w:rsidRDefault="001C416B" w:rsidP="001C416B"/>
    <w:p w14:paraId="6964DE37" w14:textId="77777777" w:rsidR="001C416B" w:rsidRDefault="001C416B" w:rsidP="001C416B">
      <w:r>
        <w:tab/>
        <w:t>This research will be complete when:</w:t>
      </w:r>
    </w:p>
    <w:p w14:paraId="5DADCAB5" w14:textId="77777777" w:rsidR="001C416B" w:rsidRDefault="001C416B" w:rsidP="00DD4C99">
      <w:pPr>
        <w:pStyle w:val="ListParagraph"/>
        <w:numPr>
          <w:ilvl w:val="0"/>
          <w:numId w:val="4"/>
        </w:numPr>
        <w:suppressAutoHyphens/>
        <w:contextualSpacing w:val="0"/>
      </w:pPr>
      <w:r>
        <w:t>A game feature has been created.</w:t>
      </w:r>
    </w:p>
    <w:p w14:paraId="6F465CB7" w14:textId="77777777" w:rsidR="001C416B" w:rsidRDefault="001C416B" w:rsidP="00DD4C99">
      <w:pPr>
        <w:pStyle w:val="ListParagraph"/>
        <w:numPr>
          <w:ilvl w:val="0"/>
          <w:numId w:val="4"/>
        </w:numPr>
        <w:suppressAutoHyphens/>
        <w:contextualSpacing w:val="0"/>
      </w:pPr>
      <w:r>
        <w:t>It has been integrated in the game.</w:t>
      </w:r>
    </w:p>
    <w:p w14:paraId="795FC5F3" w14:textId="77777777" w:rsidR="001C416B" w:rsidRDefault="001C416B" w:rsidP="00DD4C99">
      <w:pPr>
        <w:pStyle w:val="ListParagraph"/>
        <w:numPr>
          <w:ilvl w:val="0"/>
          <w:numId w:val="4"/>
        </w:numPr>
        <w:suppressAutoHyphens/>
        <w:contextualSpacing w:val="0"/>
      </w:pPr>
      <w:r>
        <w:t>It has been play tested by non-members of the team and evaluated.</w:t>
      </w:r>
    </w:p>
    <w:p w14:paraId="6A39E3A6" w14:textId="77777777" w:rsidR="001C416B" w:rsidRDefault="001C416B" w:rsidP="00DD4C99">
      <w:pPr>
        <w:pStyle w:val="ListParagraph"/>
        <w:numPr>
          <w:ilvl w:val="0"/>
          <w:numId w:val="4"/>
        </w:numPr>
        <w:suppressAutoHyphens/>
        <w:contextualSpacing w:val="0"/>
      </w:pPr>
      <w:r>
        <w:t>It has been improved based on that feedback (time allowing).</w:t>
      </w:r>
    </w:p>
    <w:p w14:paraId="49DF588E" w14:textId="77777777" w:rsidR="001C416B" w:rsidRDefault="001C416B" w:rsidP="001C416B"/>
    <w:p w14:paraId="18552617" w14:textId="77777777" w:rsidR="001C416B" w:rsidRDefault="001C416B" w:rsidP="001C416B">
      <w:pPr>
        <w:pStyle w:val="Title"/>
      </w:pPr>
      <w:r>
        <w:br w:type="page"/>
      </w:r>
      <w:bookmarkStart w:id="655" w:name="_Toc256375440"/>
      <w:r>
        <w:lastRenderedPageBreak/>
        <w:t>Design and Implementation of a Componentized Multi-Core Game Engine</w:t>
      </w:r>
      <w:bookmarkEnd w:id="655"/>
    </w:p>
    <w:p w14:paraId="15A3066B" w14:textId="77777777" w:rsidR="001C416B" w:rsidRDefault="001C416B" w:rsidP="001C416B">
      <w:pPr>
        <w:pStyle w:val="Subtitle"/>
      </w:pPr>
      <w:r>
        <w:t>Capstone Research Topic by Jonathan Lobaugh</w:t>
      </w:r>
    </w:p>
    <w:p w14:paraId="2A39E3FB" w14:textId="77777777" w:rsidR="001C416B" w:rsidRDefault="001C416B" w:rsidP="001C416B">
      <w:pPr>
        <w:pStyle w:val="Heading2"/>
      </w:pPr>
      <w:bookmarkStart w:id="656" w:name="_Toc256375441"/>
      <w:r w:rsidRPr="00174A8A">
        <w:t>The Problem</w:t>
      </w:r>
      <w:bookmarkEnd w:id="656"/>
    </w:p>
    <w:p w14:paraId="09EBD500" w14:textId="77777777" w:rsidR="001C416B" w:rsidRPr="00441C5A" w:rsidRDefault="001C416B" w:rsidP="001C416B">
      <w:pPr>
        <w:ind w:firstLine="720"/>
      </w:pPr>
      <w:r>
        <w:t>The specific problem I am addressing in this research project is the integration of multi-core processor architecture and game engine design.  I hope to integrate two different technologies to build an engine that is both easy to use and optimized for multi-core processors.</w:t>
      </w:r>
    </w:p>
    <w:p w14:paraId="3757190C" w14:textId="77777777" w:rsidR="001C416B" w:rsidRDefault="001C416B" w:rsidP="001C416B">
      <w:pPr>
        <w:ind w:firstLine="720"/>
      </w:pPr>
      <w:r>
        <w:t xml:space="preserve">The key development construct for most game engines is the game loop.  The game loop construct has been at the core of most of the commercial engines and has worked well for single processor systems.  However, with the </w:t>
      </w:r>
      <w:r w:rsidRPr="00D56484">
        <w:t>advent of multi-core processors</w:t>
      </w:r>
      <w:r>
        <w:t>,</w:t>
      </w:r>
      <w:r w:rsidRPr="00D56484">
        <w:t xml:space="preserve"> game engines </w:t>
      </w:r>
      <w:r>
        <w:t>have been unable to adapt the game loop to fully utilize multi-core processors.</w:t>
      </w:r>
      <w:r w:rsidRPr="00D56484">
        <w:t xml:space="preserve">  </w:t>
      </w:r>
      <w:r>
        <w:t>With the current market share of multi-core processors reaching over 50%, the need for game engines to adapt and embrace the multi-core processor is becoming a huge motivation for a shift in game architecture.</w:t>
      </w:r>
    </w:p>
    <w:p w14:paraId="2368B61B" w14:textId="77777777" w:rsidR="001C416B" w:rsidRDefault="001C416B" w:rsidP="001C416B">
      <w:pPr>
        <w:keepNext/>
        <w:jc w:val="center"/>
      </w:pPr>
      <w:r>
        <w:rPr>
          <w:noProof/>
          <w:lang w:bidi="ar-SA"/>
        </w:rPr>
        <w:drawing>
          <wp:inline distT="0" distB="0" distL="0" distR="0" wp14:editId="530FC71D">
            <wp:extent cx="2956816" cy="2804403"/>
            <wp:effectExtent l="19050" t="0" r="0" b="0"/>
            <wp:docPr id="416" name="Picture 0" descr="Game-ball-game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ball-gameloop.png"/>
                    <pic:cNvPicPr/>
                  </pic:nvPicPr>
                  <pic:blipFill>
                    <a:blip r:embed="rId229" cstate="print"/>
                    <a:stretch>
                      <a:fillRect/>
                    </a:stretch>
                  </pic:blipFill>
                  <pic:spPr>
                    <a:xfrm>
                      <a:off x="0" y="0"/>
                      <a:ext cx="2956816" cy="2804403"/>
                    </a:xfrm>
                    <a:prstGeom prst="rect">
                      <a:avLst/>
                    </a:prstGeom>
                  </pic:spPr>
                </pic:pic>
              </a:graphicData>
            </a:graphic>
          </wp:inline>
        </w:drawing>
      </w:r>
    </w:p>
    <w:p w14:paraId="031EEDFF" w14:textId="77777777" w:rsidR="001C416B" w:rsidRDefault="001C416B" w:rsidP="001C416B">
      <w:pPr>
        <w:pStyle w:val="Caption"/>
        <w:jc w:val="center"/>
      </w:pPr>
      <w:r>
        <w:t xml:space="preserve">Figure </w:t>
      </w:r>
      <w:fldSimple w:instr=" SEQ Figure \* ARABIC ">
        <w:r w:rsidR="00C207BD">
          <w:rPr>
            <w:noProof/>
          </w:rPr>
          <w:t>79</w:t>
        </w:r>
      </w:fldSimple>
      <w:r>
        <w:t xml:space="preserve"> : Game Loop Control Diagram</w:t>
      </w:r>
    </w:p>
    <w:p w14:paraId="549D0E5A" w14:textId="77777777" w:rsidR="001C416B" w:rsidRDefault="001C416B" w:rsidP="001C416B">
      <w:pPr>
        <w:ind w:firstLine="720"/>
      </w:pPr>
      <w:r>
        <w:t>Since multi-core processors were introduced developers have been attempting to move the game loop from a single-core process to a multi-core process.  The shift produced engine architectures that were built around forms of data synchronization constructs such as critical sections, reader/writer locks, or barriers and context switching mechanisms.  Data synchronization constructs (aka locking constructs) provide a means for developers to re-synchronize the data across the multiple cores; without such synchronization, data would become unreliable.  Context switching mechanisms are a means by which multiple threads are able to run on a single processor.</w:t>
      </w:r>
    </w:p>
    <w:p w14:paraId="283C6DD0" w14:textId="77777777" w:rsidR="001C416B" w:rsidRDefault="001C416B" w:rsidP="001C416B">
      <w:pPr>
        <w:ind w:firstLine="720"/>
      </w:pPr>
      <w:r>
        <w:t>However, as a cost to the synchronization and thread management, both locking constructs and context switching take valuable time and memory to execute.  Many times the locking constructs can cause large slots of execution time to be lost.  Each time a thread must synchronize, the thread must stop its execution which causes a context switch.  These two actions are a huge loss of processing time when dealing with game engines.</w:t>
      </w:r>
    </w:p>
    <w:p w14:paraId="314D8A3F" w14:textId="77777777" w:rsidR="001C416B" w:rsidRDefault="001C416B" w:rsidP="001C416B">
      <w:pPr>
        <w:ind w:firstLine="720"/>
      </w:pPr>
      <w:r>
        <w:lastRenderedPageBreak/>
        <w:t>The job of an engine designer is to understand these locking issues and design a means for developers to minimize their use.  However, many times it is difficult to minimize locking constructs without building the engine specific to the development of the game.  To further complicate the system, many times design of the game makes it impossible to eliminate the locks from the engine.</w:t>
      </w:r>
    </w:p>
    <w:p w14:paraId="06BD69E2" w14:textId="77777777" w:rsidR="001C416B" w:rsidRDefault="001C416B" w:rsidP="001C416B">
      <w:pPr>
        <w:ind w:firstLine="720"/>
      </w:pPr>
      <w:r>
        <w:t xml:space="preserve">To take full use of the multi-core processors, the time used to synchronize data and switch threads among cores needs to be minimized, or eliminated if possible.  Intel’s Threaded Building Blocks (TBB) library attempts to minimize the time lost to thread management by eliminating the need to switch threads. By utilizing small tasks the library is able to minimize the amount of time lost to context switching.  Data synchronization is still an underlying issue, one that the TBB library does not fully address. </w:t>
      </w:r>
    </w:p>
    <w:p w14:paraId="2B93B228" w14:textId="77777777" w:rsidR="001C416B" w:rsidRDefault="001C416B" w:rsidP="001C416B">
      <w:pPr>
        <w:ind w:firstLine="720"/>
      </w:pPr>
      <w:r>
        <w:t>To fully utilize multi-core processors and architecture needs to be designed that minimizes the usage of context switches as well as forms of data synchronization locks.  If an engine architecture is able to minimize these two slowdowns while maintaining an easy to use system, then game engines will finally move into the realm of multi-core applications.</w:t>
      </w:r>
    </w:p>
    <w:p w14:paraId="5C268511" w14:textId="77777777" w:rsidR="001C416B" w:rsidRDefault="001C416B" w:rsidP="0031202C">
      <w:pPr>
        <w:pStyle w:val="Heading1"/>
      </w:pPr>
      <w:bookmarkStart w:id="657" w:name="_Toc256375442"/>
      <w:r>
        <w:t xml:space="preserve">Why is </w:t>
      </w:r>
      <w:r w:rsidRPr="00F91526">
        <w:t>this</w:t>
      </w:r>
      <w:r>
        <w:t xml:space="preserve"> Problem Important?</w:t>
      </w:r>
      <w:bookmarkEnd w:id="657"/>
    </w:p>
    <w:p w14:paraId="4CCBC387" w14:textId="77777777" w:rsidR="001C416B" w:rsidRDefault="001C416B" w:rsidP="001C416B"/>
    <w:p w14:paraId="4018F087" w14:textId="77777777" w:rsidR="001C416B" w:rsidRDefault="001C416B" w:rsidP="001C416B">
      <w:r>
        <w:tab/>
        <w:t>As game development as matured over the years, the need for more processing time has become a huge limiter of what features have been implemented in games.  Processes such as Artificial intelligence and physics have been limited in order to manage the frame rate of games.  The hardware industry has answered back with multi-core processors, expanding the amount of computational time available to developers.  However, the game loop was never intended to exist as a threaded process and most implementation that attempt to amend the game loop end up with very little benefit compared to the amount of overhead.</w:t>
      </w:r>
    </w:p>
    <w:p w14:paraId="17D046C2" w14:textId="77777777" w:rsidR="001C416B" w:rsidRDefault="001C416B" w:rsidP="001C416B">
      <w:r>
        <w:t xml:space="preserve">In order to embrace the technological improvements of multi-core processors, engine design is going to have to explore another architectural model.  Models that are able to abstract the process of multi-core development while minimizing the overhead of the multi-core development.  When engines adopt this approach, then more process time can be opened for extended running processes.  </w:t>
      </w:r>
    </w:p>
    <w:p w14:paraId="2C37408B" w14:textId="77777777" w:rsidR="001C416B" w:rsidRDefault="001C416B" w:rsidP="0031202C">
      <w:pPr>
        <w:pStyle w:val="Heading1"/>
      </w:pPr>
    </w:p>
    <w:p w14:paraId="5EB3D396" w14:textId="77777777" w:rsidR="001C416B" w:rsidRDefault="001C416B" w:rsidP="0031202C">
      <w:pPr>
        <w:pStyle w:val="Heading1"/>
      </w:pPr>
      <w:bookmarkStart w:id="658" w:name="_Toc256375443"/>
      <w:r w:rsidRPr="00F91526">
        <w:t>Goals</w:t>
      </w:r>
      <w:bookmarkEnd w:id="658"/>
    </w:p>
    <w:p w14:paraId="33C8F916" w14:textId="77777777" w:rsidR="001C416B" w:rsidRDefault="001C416B" w:rsidP="001C416B"/>
    <w:p w14:paraId="4008816E" w14:textId="77777777" w:rsidR="001C416B" w:rsidRDefault="001C416B" w:rsidP="001C416B">
      <w:r>
        <w:tab/>
        <w:t>This research project has two main goals:</w:t>
      </w:r>
    </w:p>
    <w:p w14:paraId="215A3AE5" w14:textId="77777777" w:rsidR="001C416B" w:rsidRDefault="001C416B" w:rsidP="00DD4C99">
      <w:pPr>
        <w:pStyle w:val="ListParagraph"/>
        <w:numPr>
          <w:ilvl w:val="0"/>
          <w:numId w:val="1"/>
        </w:numPr>
        <w:suppressAutoHyphens/>
        <w:contextualSpacing w:val="0"/>
      </w:pPr>
      <w:r>
        <w:t>Create an engine framework that can integrate a task-based threading model and component-based entity architecture.</w:t>
      </w:r>
    </w:p>
    <w:p w14:paraId="1D92262E" w14:textId="77777777" w:rsidR="001C416B" w:rsidRDefault="001C416B" w:rsidP="00DD4C99">
      <w:pPr>
        <w:pStyle w:val="ListParagraph"/>
        <w:numPr>
          <w:ilvl w:val="0"/>
          <w:numId w:val="1"/>
        </w:numPr>
        <w:suppressAutoHyphens/>
        <w:contextualSpacing w:val="0"/>
      </w:pPr>
      <w:r>
        <w:t>Create a mechanism for allowing threaded rendering with a constant time optimization of draw calls.</w:t>
      </w:r>
    </w:p>
    <w:p w14:paraId="0ACF7507" w14:textId="77777777" w:rsidR="001C416B" w:rsidRDefault="001C416B" w:rsidP="0031202C">
      <w:pPr>
        <w:pStyle w:val="Heading1"/>
      </w:pPr>
      <w:r>
        <w:t xml:space="preserve"> </w:t>
      </w:r>
      <w:bookmarkStart w:id="659" w:name="_Toc256375444"/>
      <w:r>
        <w:t xml:space="preserve">The </w:t>
      </w:r>
      <w:r w:rsidRPr="00F91526">
        <w:t>Approach</w:t>
      </w:r>
      <w:bookmarkEnd w:id="659"/>
    </w:p>
    <w:p w14:paraId="53C93780" w14:textId="77777777" w:rsidR="001C416B" w:rsidRDefault="001C416B" w:rsidP="001C416B">
      <w:pPr>
        <w:pStyle w:val="BodyText"/>
      </w:pPr>
    </w:p>
    <w:p w14:paraId="69631EE9" w14:textId="77777777" w:rsidR="001C416B" w:rsidRDefault="001C416B" w:rsidP="001C416B">
      <w:pPr>
        <w:pStyle w:val="BodyText"/>
        <w:ind w:firstLine="720"/>
      </w:pPr>
      <w:r>
        <w:lastRenderedPageBreak/>
        <w:t xml:space="preserve">The architecture I am proposing is a combination of techniques.  As describe above, the issue with game engine design and its subsequent move towards multi-core processors has been the steadfast use of the single threaded game loop.  Techniques and libraries have been emerging on the forefront that has taken the threading models from the single processor to a higher abstraction in the form of tasks.  The core utilization is quite high and allows for quick unitized tasks to be completed in parallel.  Intel’s Threaded Building Blocks have built this model into the library.  The technique make use of every core of the processor while minimizing the context switching that is usually necessary when running threaded systems.  </w:t>
      </w:r>
    </w:p>
    <w:p w14:paraId="1AA5C2B0" w14:textId="77777777" w:rsidR="001C416B" w:rsidRDefault="001C416B" w:rsidP="001C416B">
      <w:pPr>
        <w:pStyle w:val="BodyText"/>
        <w:ind w:firstLine="720"/>
      </w:pPr>
      <w:r>
        <w:t>This threading approach integrated with a component-based entity architecture will be the direction I feel will provide the most processor utilization.  Where as the tasking system allows functional separation, the component-based entity architecture allows data separation.  When combined properly the two models allow threading with both functional and data separation, completely individuating each task.  What this means for the engine, is a threading model with little to no data synchronization locks.  The ability for an engine to manage and execute game logic across multiple threads with no data synchronization or context locks is a means of utilizing multi-core processors to their fullest.</w:t>
      </w:r>
    </w:p>
    <w:p w14:paraId="642A9EF2" w14:textId="77777777" w:rsidR="001C416B" w:rsidRDefault="001C416B" w:rsidP="0031202C">
      <w:pPr>
        <w:pStyle w:val="Heading1"/>
      </w:pPr>
      <w:bookmarkStart w:id="660" w:name="_Toc256375445"/>
      <w:r w:rsidRPr="00F91526">
        <w:t>Research</w:t>
      </w:r>
      <w:r>
        <w:t xml:space="preserve"> Literature</w:t>
      </w:r>
      <w:bookmarkEnd w:id="660"/>
    </w:p>
    <w:p w14:paraId="52208EEB" w14:textId="77777777" w:rsidR="001C416B" w:rsidRPr="008A1198" w:rsidRDefault="001C416B" w:rsidP="001C416B">
      <w:pPr>
        <w:pStyle w:val="References"/>
      </w:pPr>
      <w:r w:rsidRPr="008A1198">
        <w:t>"Designing the Framework of a Parallel Game Engine - Intel." Intel Software Network communities - Intel. Web. 24 Feb. 2010. &lt;http://software.intel.com/en-us/articles/designing-the-framework-of-a-parallel-game-engine/&gt;.</w:t>
      </w:r>
    </w:p>
    <w:p w14:paraId="4617A184" w14:textId="77777777" w:rsidR="001C416B" w:rsidRPr="008A1198" w:rsidRDefault="001C416B" w:rsidP="001C416B">
      <w:pPr>
        <w:pStyle w:val="References"/>
      </w:pPr>
      <w:r w:rsidRPr="008A1198">
        <w:t>Gabb, Henry, and Adam Lake. "Gamasutra - Feature - "Threading 3D Game Engine Basics"" Gamasutra - The Art &amp; Business of Making Games. 17 Nov. 2005. Web. 23 Feb. 2010. &lt;http://www.gamasutra.com/features/20051117/gabb_01.shtml&gt;.</w:t>
      </w:r>
    </w:p>
    <w:p w14:paraId="139C1E1F" w14:textId="77777777" w:rsidR="001C416B" w:rsidRPr="008A1198" w:rsidRDefault="001C416B" w:rsidP="001C416B">
      <w:pPr>
        <w:pStyle w:val="References"/>
      </w:pPr>
      <w:r w:rsidRPr="008A1198">
        <w:t>Gasior, Geoff. "Valve's Source engine goes multi-core - The Tech Report - Page 1." The Tech Report - PC Hardware Explored. 13 Nov. 2006. Web. 24 Feb. 2010. &lt;http://techreport.com/articles.x/11237&gt;.</w:t>
      </w:r>
    </w:p>
    <w:p w14:paraId="673C4494" w14:textId="77777777" w:rsidR="001C416B" w:rsidRPr="008A1198" w:rsidRDefault="001C416B" w:rsidP="001C416B">
      <w:pPr>
        <w:pStyle w:val="References"/>
      </w:pPr>
      <w:r w:rsidRPr="008A1198">
        <w:t>Lorenzon, Jorge A., and Esteban Walter Gonzalez Clua. "A Novel Multithreaded Rendering System based on a Deferred Approach." SBGames 09. Print.</w:t>
      </w:r>
    </w:p>
    <w:p w14:paraId="0E1FE03F" w14:textId="77777777" w:rsidR="001C416B" w:rsidRPr="008A1198" w:rsidRDefault="001C416B" w:rsidP="001C416B">
      <w:pPr>
        <w:pStyle w:val="References"/>
      </w:pPr>
      <w:r w:rsidRPr="008A1198">
        <w:t>Mönkkönen, Ville. "Gamasutra - Feature - "Multithreaded Game Engine Architectures"" Gamasutra - The Art &amp; Business of Making Games. Gamasutra, 06 Sept. 2006. Web. 24 Feb. 2010. &lt;http://www.gamasutra.com/features/20060906/monkkonen_01.shtml&gt;.</w:t>
      </w:r>
    </w:p>
    <w:p w14:paraId="77EA9BBD" w14:textId="77777777" w:rsidR="001C416B" w:rsidRPr="008A1198" w:rsidRDefault="001C416B" w:rsidP="001C416B">
      <w:pPr>
        <w:pStyle w:val="References"/>
      </w:pPr>
      <w:r w:rsidRPr="008A1198">
        <w:t>Slade, Matthew, Ken MacGregor, and Edwin Blake. The Development of a Multi-threaded Game Engine. The Development of a Multi-threaded Game Engine. 2008. Web. 23 Feb. 2010. &lt;http://shenzi.cs.uct.ac.za/~honsproj/cgi-bin/view/2008/packham_slade.zip/packham_slade/downloads/report_matthew.pdf&gt;.</w:t>
      </w:r>
    </w:p>
    <w:p w14:paraId="7E658D1B" w14:textId="77777777" w:rsidR="001C416B" w:rsidRPr="008A1198" w:rsidRDefault="001C416B" w:rsidP="001C416B">
      <w:pPr>
        <w:pStyle w:val="References"/>
      </w:pPr>
      <w:r w:rsidRPr="008A1198">
        <w:t>Tagliasacchi, Andrea, Ryan Dickie, Alex Couture-Beil, Micah J. Best, Alexandra Fedorova, and Andrew Brownsword. "Cascade: A Parallel Programming Framework for Video Game Engines." Print.</w:t>
      </w:r>
    </w:p>
    <w:p w14:paraId="18E330C8" w14:textId="77777777" w:rsidR="001C416B" w:rsidRPr="008A1198" w:rsidRDefault="001C416B" w:rsidP="001C416B">
      <w:pPr>
        <w:pStyle w:val="References"/>
      </w:pPr>
      <w:r w:rsidRPr="008A1198">
        <w:t>Zamith, Marcelo, Mark Joselli, Luis Valente, Esteban Clua, Anselmo Montenegro, Regina Celia P. Leal-Toledo, and Bruno Feijo. "A Game Loop Architecture with Automatic Distribution of Tasks and Load Balancing between Processors." Brazilian Symposium on Games and Digital Entertainment 8 (2009): 5-9. Print.</w:t>
      </w:r>
    </w:p>
    <w:p w14:paraId="5ED338C1" w14:textId="77777777" w:rsidR="001C416B" w:rsidRDefault="001C416B" w:rsidP="0031202C">
      <w:pPr>
        <w:pStyle w:val="Heading1"/>
      </w:pPr>
      <w:bookmarkStart w:id="661" w:name="_Toc256375446"/>
      <w:r w:rsidRPr="00F91526">
        <w:lastRenderedPageBreak/>
        <w:t>Deliverables</w:t>
      </w:r>
      <w:r>
        <w:t xml:space="preserve"> and Integration</w:t>
      </w:r>
      <w:bookmarkEnd w:id="661"/>
    </w:p>
    <w:p w14:paraId="6835249E" w14:textId="77777777" w:rsidR="001C416B" w:rsidRDefault="001C416B" w:rsidP="001C416B"/>
    <w:p w14:paraId="59CABFCD" w14:textId="77777777" w:rsidR="001C416B" w:rsidRDefault="001C416B" w:rsidP="00DD4C99">
      <w:pPr>
        <w:pStyle w:val="ListParagraph"/>
        <w:numPr>
          <w:ilvl w:val="0"/>
          <w:numId w:val="3"/>
        </w:numPr>
        <w:suppressAutoHyphens/>
        <w:contextualSpacing w:val="0"/>
      </w:pPr>
      <w:r>
        <w:t>The game engine framework source code</w:t>
      </w:r>
    </w:p>
    <w:p w14:paraId="522D05B8" w14:textId="77777777" w:rsidR="001C416B" w:rsidRDefault="001C416B" w:rsidP="00DD4C99">
      <w:pPr>
        <w:pStyle w:val="ListParagraph"/>
        <w:numPr>
          <w:ilvl w:val="0"/>
          <w:numId w:val="3"/>
        </w:numPr>
        <w:suppressAutoHyphens/>
        <w:contextualSpacing w:val="0"/>
      </w:pPr>
      <w:r>
        <w:t>The game engine framework one-sheet</w:t>
      </w:r>
    </w:p>
    <w:p w14:paraId="2441536A" w14:textId="77777777" w:rsidR="001C416B" w:rsidRDefault="001C416B" w:rsidP="00DD4C99">
      <w:pPr>
        <w:pStyle w:val="ListParagraph"/>
        <w:numPr>
          <w:ilvl w:val="0"/>
          <w:numId w:val="3"/>
        </w:numPr>
        <w:suppressAutoHyphens/>
        <w:contextualSpacing w:val="0"/>
      </w:pPr>
      <w:r>
        <w:t>Small Demo of the Game engine</w:t>
      </w:r>
    </w:p>
    <w:p w14:paraId="7929CEBD" w14:textId="77777777" w:rsidR="001C416B" w:rsidRDefault="001C416B" w:rsidP="00DD4C99">
      <w:pPr>
        <w:pStyle w:val="ListParagraph"/>
        <w:numPr>
          <w:ilvl w:val="0"/>
          <w:numId w:val="3"/>
        </w:numPr>
        <w:suppressAutoHyphens/>
        <w:contextualSpacing w:val="0"/>
      </w:pPr>
      <w:r>
        <w:t>Performance measurements and comparison data.</w:t>
      </w:r>
    </w:p>
    <w:p w14:paraId="53ED2291" w14:textId="77777777" w:rsidR="001C416B" w:rsidRDefault="001C416B" w:rsidP="0031202C">
      <w:pPr>
        <w:pStyle w:val="Heading1"/>
      </w:pPr>
      <w:bookmarkStart w:id="662" w:name="_Toc256375447"/>
      <w:r w:rsidRPr="00F91526">
        <w:t>When</w:t>
      </w:r>
      <w:r>
        <w:t xml:space="preserve"> is it Complete?</w:t>
      </w:r>
      <w:bookmarkEnd w:id="662"/>
    </w:p>
    <w:p w14:paraId="4B5402E5" w14:textId="77777777" w:rsidR="001C416B" w:rsidRPr="00174A8A" w:rsidRDefault="001C416B" w:rsidP="001C416B"/>
    <w:p w14:paraId="70FFEC72" w14:textId="77777777" w:rsidR="001C416B" w:rsidRDefault="001C416B" w:rsidP="001C416B">
      <w:r>
        <w:tab/>
        <w:t>This research will be complete when:</w:t>
      </w:r>
    </w:p>
    <w:p w14:paraId="251EC8C7" w14:textId="77777777" w:rsidR="001C416B" w:rsidRDefault="001C416B" w:rsidP="00DD4C99">
      <w:pPr>
        <w:pStyle w:val="ListParagraph"/>
        <w:numPr>
          <w:ilvl w:val="0"/>
          <w:numId w:val="4"/>
        </w:numPr>
        <w:suppressAutoHyphens/>
        <w:contextualSpacing w:val="0"/>
      </w:pPr>
      <w:r>
        <w:t>A game engine framework has been developed.</w:t>
      </w:r>
    </w:p>
    <w:p w14:paraId="29093B68" w14:textId="77777777" w:rsidR="001C416B" w:rsidRDefault="001C416B" w:rsidP="00DD4C99">
      <w:pPr>
        <w:pStyle w:val="ListParagraph"/>
        <w:numPr>
          <w:ilvl w:val="0"/>
          <w:numId w:val="4"/>
        </w:numPr>
        <w:suppressAutoHyphens/>
        <w:contextualSpacing w:val="0"/>
      </w:pPr>
      <w:r>
        <w:t>It has been integrated into the game.</w:t>
      </w:r>
    </w:p>
    <w:p w14:paraId="6238D8B3" w14:textId="77777777" w:rsidR="001C416B" w:rsidRDefault="001C416B" w:rsidP="00DD4C99">
      <w:pPr>
        <w:pStyle w:val="ListParagraph"/>
        <w:numPr>
          <w:ilvl w:val="0"/>
          <w:numId w:val="4"/>
        </w:numPr>
        <w:suppressAutoHyphens/>
        <w:contextualSpacing w:val="0"/>
      </w:pPr>
      <w:r>
        <w:t>The performance has been measured against other multi-core solutions.</w:t>
      </w:r>
    </w:p>
    <w:p w14:paraId="39DE35A7" w14:textId="77777777" w:rsidR="001C416B" w:rsidRPr="00DB52A1" w:rsidRDefault="001C416B" w:rsidP="001C416B">
      <w:pPr>
        <w:pStyle w:val="Subtitle"/>
      </w:pPr>
      <w:r>
        <w:br w:type="page"/>
      </w:r>
    </w:p>
    <w:p w14:paraId="1CBD0D5B" w14:textId="77777777" w:rsidR="001C416B" w:rsidRDefault="001C416B" w:rsidP="001C416B">
      <w:pPr>
        <w:pStyle w:val="Title"/>
        <w:rPr>
          <w:rFonts w:eastAsia="Times New Roman"/>
        </w:rPr>
      </w:pPr>
      <w:bookmarkStart w:id="663" w:name="_Toc256375448"/>
      <w:r>
        <w:rPr>
          <w:rFonts w:eastAsia="Times New Roman"/>
        </w:rPr>
        <w:lastRenderedPageBreak/>
        <w:t>Variable Style Deferred Rendering</w:t>
      </w:r>
      <w:bookmarkEnd w:id="663"/>
    </w:p>
    <w:p w14:paraId="1BB60CB1" w14:textId="77777777" w:rsidR="001C416B" w:rsidRDefault="001C416B" w:rsidP="001C416B">
      <w:pPr>
        <w:pStyle w:val="Subtitle"/>
      </w:pPr>
      <w:r>
        <w:t>Capstone Research Topic by Eric Moreau</w:t>
      </w:r>
    </w:p>
    <w:p w14:paraId="3211915B" w14:textId="77777777" w:rsidR="001C416B" w:rsidRPr="00A3618A" w:rsidRDefault="001C416B" w:rsidP="0031202C">
      <w:pPr>
        <w:pStyle w:val="Heading1"/>
      </w:pPr>
      <w:bookmarkStart w:id="664" w:name="_Toc256375449"/>
      <w:r>
        <w:t>The</w:t>
      </w:r>
      <w:r w:rsidRPr="00975ADB">
        <w:t xml:space="preserve"> </w:t>
      </w:r>
      <w:r>
        <w:t>P</w:t>
      </w:r>
      <w:r w:rsidRPr="00975ADB">
        <w:t>roblem</w:t>
      </w:r>
      <w:bookmarkEnd w:id="664"/>
    </w:p>
    <w:p w14:paraId="67022C98" w14:textId="77777777" w:rsidR="001C416B" w:rsidRDefault="001C416B" w:rsidP="001C416B">
      <w:r>
        <w:tab/>
        <w:t xml:space="preserve">The topic of my research for our capstone project is the ability to create multiple art styles through a deferred renderer. The reason I am pursuing this topic is because of the art style that </w:t>
      </w:r>
      <w:r>
        <w:rPr>
          <w:i/>
        </w:rPr>
        <w:t>Trigger Happy</w:t>
      </w:r>
      <w:r>
        <w:t xml:space="preserve"> utilizes multiple art styles to set up its environment. The characters and the environment each have a distinct look to them that is beyond the reach of a standard deferred renderer. A standard deferred renderer use a two-pass system. The first pass takes a snapshot of what is being rendered on the screen and applies shading model effects. This snapshot is often known as the </w:t>
      </w:r>
      <w:r>
        <w:rPr>
          <w:i/>
        </w:rPr>
        <w:t>G-Buffer</w:t>
      </w:r>
      <w:r>
        <w:t xml:space="preserve">. The </w:t>
      </w:r>
      <w:r>
        <w:rPr>
          <w:i/>
        </w:rPr>
        <w:t>G-Buffer</w:t>
      </w:r>
      <w:r>
        <w:t xml:space="preserve"> holds all the data that is going to be sent through the renderer. The results from these effects are then output to render targets and fed into the second pass. The second pass renders out the final scene using the textures created from the render targets in the first pass. Since the whole scene is looped into one lighting model post-process, it makes it hard for multiple art styles.</w:t>
      </w:r>
    </w:p>
    <w:p w14:paraId="5975A992" w14:textId="77777777" w:rsidR="001C416B" w:rsidRDefault="001C416B" w:rsidP="001C416B">
      <w:pPr>
        <w:ind w:firstLine="720"/>
      </w:pPr>
      <w:r>
        <w:t>Common deferred renderers render out to at least three render targets in order to achieve basic results. These render targets create textures for original pixel color, normal maps, and specular maps. Other maps have been known to implement a second pass before the final render pass to achieve higher detail in their scenes. The Leadwerks Engine utilizes a second pass that includes a diffuse lighting and specular reflection render targets added to the scene.</w:t>
      </w:r>
    </w:p>
    <w:p w14:paraId="11F72487" w14:textId="77777777" w:rsidR="001C416B" w:rsidRDefault="001C416B" w:rsidP="001C416B">
      <w:pPr>
        <w:keepNext/>
        <w:jc w:val="center"/>
      </w:pPr>
      <w:r>
        <w:rPr>
          <w:noProof/>
          <w:lang w:bidi="ar-SA"/>
        </w:rPr>
        <w:drawing>
          <wp:inline distT="0" distB="0" distL="0" distR="0" wp14:editId="1F568731">
            <wp:extent cx="2912205" cy="2671948"/>
            <wp:effectExtent l="19050" t="0" r="2445" b="0"/>
            <wp:docPr id="417" name="Picture 0" descr="defer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rred.jpg"/>
                    <pic:cNvPicPr/>
                  </pic:nvPicPr>
                  <pic:blipFill>
                    <a:blip r:embed="rId230" cstate="print"/>
                    <a:stretch>
                      <a:fillRect/>
                    </a:stretch>
                  </pic:blipFill>
                  <pic:spPr>
                    <a:xfrm>
                      <a:off x="0" y="0"/>
                      <a:ext cx="2920752" cy="2679790"/>
                    </a:xfrm>
                    <a:prstGeom prst="rect">
                      <a:avLst/>
                    </a:prstGeom>
                  </pic:spPr>
                </pic:pic>
              </a:graphicData>
            </a:graphic>
          </wp:inline>
        </w:drawing>
      </w:r>
    </w:p>
    <w:p w14:paraId="51410464" w14:textId="77777777" w:rsidR="001C416B" w:rsidRPr="000F4168" w:rsidRDefault="001C416B" w:rsidP="001C416B">
      <w:pPr>
        <w:pStyle w:val="Caption"/>
        <w:jc w:val="center"/>
      </w:pPr>
      <w:r>
        <w:t xml:space="preserve">Figure </w:t>
      </w:r>
      <w:fldSimple w:instr=" SEQ Figure \* ARABIC ">
        <w:r w:rsidR="00C207BD">
          <w:rPr>
            <w:noProof/>
          </w:rPr>
          <w:t>80</w:t>
        </w:r>
      </w:fldSimple>
      <w:r>
        <w:t>: Deferred renderer implemented in the Leadworks Engine 2.0</w:t>
      </w:r>
    </w:p>
    <w:p w14:paraId="465256C1" w14:textId="77777777" w:rsidR="001C416B" w:rsidRDefault="001C416B" w:rsidP="0031202C">
      <w:pPr>
        <w:pStyle w:val="Heading1"/>
      </w:pPr>
      <w:bookmarkStart w:id="665" w:name="_Toc256375450"/>
      <w:r>
        <w:t>Why is this Problem Important?</w:t>
      </w:r>
      <w:bookmarkEnd w:id="665"/>
    </w:p>
    <w:p w14:paraId="5FD70F91" w14:textId="77777777" w:rsidR="001C416B" w:rsidRDefault="001C416B" w:rsidP="001C416B">
      <w:r>
        <w:tab/>
      </w:r>
      <w:r>
        <w:tab/>
      </w:r>
    </w:p>
    <w:p w14:paraId="587D0544" w14:textId="77777777" w:rsidR="001C416B" w:rsidRDefault="001C416B" w:rsidP="001C416B">
      <w:pPr>
        <w:ind w:firstLine="720"/>
      </w:pPr>
      <w:r>
        <w:t xml:space="preserve">Handling multiple art styles is usually handled using a forward rendering process as it can handle more object specific post-process techniques.  Deferred Rendering excels in performance over forward rendering in the sense that it is only doing one draw call per frame. Forward rendering takes multiple </w:t>
      </w:r>
      <w:r>
        <w:lastRenderedPageBreak/>
        <w:t>draw calls per frame. Because of this single draw call, deferred rendering also scales nicely when more lights are added to the system. This scaling factor comes into play most notably in enclosed environments where more lights are required to light the area. Deferred rendering does not work so well in outdoor environments since it generally setup by one large point light that represents the sun.</w:t>
      </w:r>
    </w:p>
    <w:p w14:paraId="4F3FE881" w14:textId="77777777" w:rsidR="001C416B" w:rsidRDefault="001C416B" w:rsidP="001C416B">
      <w:pPr>
        <w:ind w:firstLine="720"/>
      </w:pPr>
      <w:r>
        <w:t>There has been a long debate as to which style of rendering is better. As of right now there is no definite answer since each system has its own strengths and weaknesses. The correct answer at this time is it is really system and game dependent. There are limitations to deferred rendering outside of the post-process limitations. Deferred rendering does not handle transparencies in scenes that well. This is due to snapshot approach to the scene. From there it is hard to determine draw order of objects in the scene. Another issue is hardware anti-aliasing in deferred rendering. Many hardware architectures are incapable of applying standard hardware MSAA anti-aliasing to scenes. There are ways around the anti-aliasing issue but engines are forced to take performance hits in order to achieve the upscaling and downsampling required to perform the techniques.</w:t>
      </w:r>
    </w:p>
    <w:p w14:paraId="61C77ECB" w14:textId="77777777" w:rsidR="001C416B" w:rsidRDefault="001C416B" w:rsidP="001C416B">
      <w:pPr>
        <w:ind w:firstLine="720"/>
      </w:pPr>
      <w:r>
        <w:t>While the exploration of the transparency and anti-aliasing is outside of the scope of my research, they are both worth noting as limitations of the deferred rendering pipeline. On the highest concept level, adding the ability to vary art styles inside a deferred renderer moves away from the standard deferred rendering pipeline model and more into a forward renderer model, though not entirely.</w:t>
      </w:r>
    </w:p>
    <w:p w14:paraId="3D581B19" w14:textId="77777777" w:rsidR="001C416B" w:rsidRDefault="001C416B" w:rsidP="0031202C">
      <w:pPr>
        <w:pStyle w:val="Heading1"/>
      </w:pPr>
      <w:bookmarkStart w:id="666" w:name="_Toc256375451"/>
      <w:r>
        <w:t>The Approach</w:t>
      </w:r>
      <w:bookmarkEnd w:id="666"/>
    </w:p>
    <w:p w14:paraId="78145064" w14:textId="77777777" w:rsidR="001C416B" w:rsidRDefault="001C416B" w:rsidP="001C416B">
      <w:r>
        <w:tab/>
        <w:t xml:space="preserve">My development plan can be broken down into two steps. These steps are to ensure that if there is a point in my research where I feel that my desired results cannot be achieved, I can assess the situation early and often without delaying development or break already existing portions of our engine development. </w:t>
      </w:r>
    </w:p>
    <w:p w14:paraId="3E5D0304" w14:textId="77777777" w:rsidR="001C416B" w:rsidRDefault="001C416B" w:rsidP="001C416B">
      <w:pPr>
        <w:pStyle w:val="Heading2"/>
      </w:pPr>
      <w:bookmarkStart w:id="667" w:name="_Toc256375452"/>
      <w:r>
        <w:t>Implement Basic Deferred Renderer</w:t>
      </w:r>
      <w:bookmarkEnd w:id="667"/>
    </w:p>
    <w:p w14:paraId="11497F81" w14:textId="77777777" w:rsidR="001C416B" w:rsidRDefault="001C416B" w:rsidP="001C416B">
      <w:r>
        <w:tab/>
        <w:t xml:space="preserve">The first step to achieving my end-goal is to implement a deferred renderer. Without a basic renderer to draw from, it will be difficult to understand where and how to break up the G-Buffer. Already implemented in the Singularity Engine that </w:t>
      </w:r>
      <w:r>
        <w:rPr>
          <w:i/>
        </w:rPr>
        <w:t>Trigger Happy</w:t>
      </w:r>
      <w:r>
        <w:t xml:space="preserve"> is to be running on is a forward renderer system. When the deferred renderer is complete I will do a performance assessment of both rendering systems. Comparing the performance difference between the two system will give me an understanding of which system is faster for the Singularity Engine as well as give me an indication of how much of a performance hit a final solution would take from the engine.</w:t>
      </w:r>
    </w:p>
    <w:p w14:paraId="4BAD438A" w14:textId="77777777" w:rsidR="001C416B" w:rsidRDefault="001C416B" w:rsidP="001C416B">
      <w:pPr>
        <w:pStyle w:val="Heading2"/>
      </w:pPr>
      <w:bookmarkStart w:id="668" w:name="_Toc256375453"/>
      <w:r>
        <w:t>Compartmentalize the Renderer</w:t>
      </w:r>
      <w:bookmarkEnd w:id="668"/>
    </w:p>
    <w:p w14:paraId="5104F081" w14:textId="77777777" w:rsidR="001C416B" w:rsidRPr="0028446A" w:rsidRDefault="001C416B" w:rsidP="001C416B">
      <w:r>
        <w:tab/>
        <w:t>The second and more challenging of the two steps will be the compartmentalizing functionality of the renderer. Users working with the system will need to be able to identify what types of art style they want their objects to render as. From there each style will need to identify what textures they will need to achieve the desired effect. I will be taking a page from the Leadwerks Engine approach by using a second pass to render textures that apply to all styles; such as specular reflection and diffuse lighting. Below is a flowchart for the system in its final stage.</w:t>
      </w:r>
    </w:p>
    <w:p w14:paraId="458B69DE" w14:textId="77777777" w:rsidR="001C416B" w:rsidRDefault="001C416B" w:rsidP="004C7595">
      <w:pPr>
        <w:pStyle w:val="Heading7"/>
      </w:pPr>
      <w:r>
        <w:rPr>
          <w:noProof/>
          <w:lang w:bidi="ar-SA"/>
        </w:rPr>
        <w:lastRenderedPageBreak/>
        <w:drawing>
          <wp:inline distT="0" distB="0" distL="0" distR="0" wp14:editId="558D2C9B">
            <wp:extent cx="5943600" cy="4640580"/>
            <wp:effectExtent l="19050" t="0" r="0" b="0"/>
            <wp:docPr id="418" name="Picture 2" descr="Draw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3.png"/>
                    <pic:cNvPicPr/>
                  </pic:nvPicPr>
                  <pic:blipFill>
                    <a:blip r:embed="rId231" cstate="print"/>
                    <a:stretch>
                      <a:fillRect/>
                    </a:stretch>
                  </pic:blipFill>
                  <pic:spPr>
                    <a:xfrm>
                      <a:off x="0" y="0"/>
                      <a:ext cx="5943600" cy="4640580"/>
                    </a:xfrm>
                    <a:prstGeom prst="rect">
                      <a:avLst/>
                    </a:prstGeom>
                  </pic:spPr>
                </pic:pic>
              </a:graphicData>
            </a:graphic>
          </wp:inline>
        </w:drawing>
      </w:r>
    </w:p>
    <w:p w14:paraId="10693DCC" w14:textId="77777777" w:rsidR="001C416B" w:rsidRPr="00C733B3" w:rsidRDefault="001C416B" w:rsidP="001C416B">
      <w:pPr>
        <w:pStyle w:val="Caption"/>
        <w:jc w:val="center"/>
      </w:pPr>
      <w:r>
        <w:t xml:space="preserve">Figure </w:t>
      </w:r>
      <w:fldSimple w:instr=" SEQ Figure \* ARABIC ">
        <w:r w:rsidR="00C207BD">
          <w:rPr>
            <w:noProof/>
          </w:rPr>
          <w:t>81</w:t>
        </w:r>
      </w:fldSimple>
      <w:r>
        <w:t>: Deferred Rendering flowchart proposition</w:t>
      </w:r>
    </w:p>
    <w:p w14:paraId="30746DE9" w14:textId="77777777" w:rsidR="001C416B" w:rsidRPr="006F1954" w:rsidRDefault="001C416B" w:rsidP="0031202C">
      <w:pPr>
        <w:pStyle w:val="Heading1"/>
        <w:rPr>
          <w:rFonts w:eastAsiaTheme="minorHAnsi"/>
          <w:szCs w:val="22"/>
        </w:rPr>
      </w:pPr>
      <w:r>
        <w:t xml:space="preserve"> </w:t>
      </w:r>
      <w:bookmarkStart w:id="669" w:name="_Toc256375454"/>
      <w:r>
        <w:t>Goals</w:t>
      </w:r>
      <w:bookmarkEnd w:id="669"/>
    </w:p>
    <w:p w14:paraId="7DA96353" w14:textId="77777777" w:rsidR="001C416B" w:rsidRDefault="001C416B" w:rsidP="00DD4C99">
      <w:pPr>
        <w:pStyle w:val="ListParagraph"/>
        <w:numPr>
          <w:ilvl w:val="0"/>
          <w:numId w:val="95"/>
        </w:numPr>
      </w:pPr>
      <w:r>
        <w:t>Implement a deferred rendering system</w:t>
      </w:r>
    </w:p>
    <w:p w14:paraId="665465A1" w14:textId="77777777" w:rsidR="001C416B" w:rsidRDefault="001C416B" w:rsidP="00DD4C99">
      <w:pPr>
        <w:pStyle w:val="ListParagraph"/>
        <w:numPr>
          <w:ilvl w:val="0"/>
          <w:numId w:val="95"/>
        </w:numPr>
      </w:pPr>
      <w:r>
        <w:t>Be able to compartmentalize objects in the scene to apply separate post-process techniques.</w:t>
      </w:r>
    </w:p>
    <w:p w14:paraId="4ECBC2B4" w14:textId="77777777" w:rsidR="001C416B" w:rsidRDefault="001C416B" w:rsidP="00DD4C99">
      <w:pPr>
        <w:pStyle w:val="ListParagraph"/>
        <w:numPr>
          <w:ilvl w:val="0"/>
          <w:numId w:val="95"/>
        </w:numPr>
      </w:pPr>
      <w:r>
        <w:t>Be able to apply separate post-process techniques to separate compartments.</w:t>
      </w:r>
    </w:p>
    <w:p w14:paraId="79F95ED6" w14:textId="77777777" w:rsidR="001C416B" w:rsidRDefault="001C416B" w:rsidP="00DD4C99">
      <w:pPr>
        <w:pStyle w:val="ListParagraph"/>
        <w:numPr>
          <w:ilvl w:val="0"/>
          <w:numId w:val="95"/>
        </w:numPr>
      </w:pPr>
      <w:r>
        <w:t>Bring all compartments back together for a second pass</w:t>
      </w:r>
    </w:p>
    <w:p w14:paraId="6EB823B6" w14:textId="77777777" w:rsidR="001C416B" w:rsidRDefault="001C416B" w:rsidP="001C416B">
      <w:pPr>
        <w:ind w:left="720"/>
      </w:pPr>
    </w:p>
    <w:p w14:paraId="293EF395" w14:textId="77777777" w:rsidR="001C416B" w:rsidRDefault="001C416B" w:rsidP="0031202C">
      <w:pPr>
        <w:pStyle w:val="Heading1"/>
      </w:pPr>
      <w:bookmarkStart w:id="670" w:name="_Toc256375455"/>
      <w:r>
        <w:t>Deliverables and Integration</w:t>
      </w:r>
      <w:bookmarkEnd w:id="670"/>
    </w:p>
    <w:p w14:paraId="6F135558" w14:textId="77777777" w:rsidR="001C416B" w:rsidRDefault="001C416B" w:rsidP="001C416B">
      <w:r>
        <w:tab/>
        <w:t xml:space="preserve">The deliverables for this system will be a fully integratable rendering system that allows for varied post-process techniques using a deferred rendering core. Integration with the game and the engine will be fairly simple due to the engine’s component system. The component system allows for base game objects to add modular components to achieve various levels of functionality. The game objects this research will focus on objects drawn on the screen that require a rendering component. As of the time </w:t>
      </w:r>
      <w:r>
        <w:lastRenderedPageBreak/>
        <w:t>of the writing of this proposal, the Singularity Engine is capable of handling the forward rendering system and is capable of sustaining a deferred rendering component to replace the forward renderer.</w:t>
      </w:r>
    </w:p>
    <w:p w14:paraId="53BE1657" w14:textId="77777777" w:rsidR="001C416B" w:rsidRDefault="001C416B" w:rsidP="001C416B">
      <w:r>
        <w:tab/>
        <w:t xml:space="preserve">One of the larger differences in the system will be how effects are handled in relation to the deferred system. In order for the deferred rendering system to work, objects will need to render to various render targets that will create the desired look and feel for </w:t>
      </w:r>
      <w:r>
        <w:rPr>
          <w:i/>
        </w:rPr>
        <w:t>Trigger Happy</w:t>
      </w:r>
      <w:r>
        <w:t xml:space="preserve">. </w:t>
      </w:r>
    </w:p>
    <w:p w14:paraId="3E6BEDBC" w14:textId="77777777" w:rsidR="001C416B" w:rsidRPr="004E4E95" w:rsidRDefault="001C416B" w:rsidP="001C416B">
      <w:r>
        <w:tab/>
        <w:t xml:space="preserve">The fallback plan for this system will be to use the forward rendering system that already exists in our engine. </w:t>
      </w:r>
    </w:p>
    <w:p w14:paraId="4D8C0EE0" w14:textId="77777777" w:rsidR="001C416B" w:rsidRPr="00975ADB" w:rsidRDefault="001C416B" w:rsidP="0031202C">
      <w:pPr>
        <w:pStyle w:val="Heading1"/>
      </w:pPr>
      <w:bookmarkStart w:id="671" w:name="_Toc256375456"/>
      <w:r>
        <w:t>When is it Complete?</w:t>
      </w:r>
      <w:bookmarkEnd w:id="671"/>
    </w:p>
    <w:p w14:paraId="11238F74" w14:textId="77777777" w:rsidR="001C416B" w:rsidRDefault="001C416B" w:rsidP="00DD4C99">
      <w:pPr>
        <w:pStyle w:val="ListParagraph"/>
        <w:numPr>
          <w:ilvl w:val="0"/>
          <w:numId w:val="95"/>
        </w:numPr>
      </w:pPr>
      <w:r>
        <w:t>Deferred Rendering framework has been developed</w:t>
      </w:r>
    </w:p>
    <w:p w14:paraId="1C431415" w14:textId="77777777" w:rsidR="001C416B" w:rsidRDefault="001C416B" w:rsidP="00DD4C99">
      <w:pPr>
        <w:pStyle w:val="ListParagraph"/>
        <w:numPr>
          <w:ilvl w:val="0"/>
          <w:numId w:val="95"/>
        </w:numPr>
      </w:pPr>
      <w:r>
        <w:t>The rendering system has been fully integrated into the Singularity Engine</w:t>
      </w:r>
    </w:p>
    <w:p w14:paraId="54663348" w14:textId="77777777" w:rsidR="001C416B" w:rsidRDefault="001C416B" w:rsidP="00DD4C99">
      <w:pPr>
        <w:pStyle w:val="ListParagraph"/>
        <w:numPr>
          <w:ilvl w:val="0"/>
          <w:numId w:val="95"/>
        </w:numPr>
      </w:pPr>
      <w:r>
        <w:t>The rendering system is capable of compartmentalizing objects into style groups to render different post-process effects</w:t>
      </w:r>
    </w:p>
    <w:p w14:paraId="6FCA4033" w14:textId="77777777" w:rsidR="001C416B" w:rsidRDefault="001C416B" w:rsidP="00DD4C99">
      <w:pPr>
        <w:pStyle w:val="ListParagraph"/>
        <w:numPr>
          <w:ilvl w:val="0"/>
          <w:numId w:val="95"/>
        </w:numPr>
      </w:pPr>
      <w:r>
        <w:t>The compartments can be combined into one scene to render common post-process maps and rendered to a final scene</w:t>
      </w:r>
    </w:p>
    <w:p w14:paraId="3D0DC5B6" w14:textId="77777777" w:rsidR="001C416B" w:rsidRDefault="001C416B" w:rsidP="00DD4C99">
      <w:pPr>
        <w:pStyle w:val="ListParagraph"/>
        <w:numPr>
          <w:ilvl w:val="0"/>
          <w:numId w:val="95"/>
        </w:numPr>
      </w:pPr>
      <w:r>
        <w:t xml:space="preserve">Performance has been measured against the forward rendering system already in place in the Singularity Engine </w:t>
      </w:r>
    </w:p>
    <w:p w14:paraId="5466A138" w14:textId="77777777" w:rsidR="001C416B" w:rsidRPr="00763C6E" w:rsidRDefault="001C416B" w:rsidP="001C416B">
      <w:pPr>
        <w:ind w:left="720"/>
      </w:pPr>
    </w:p>
    <w:p w14:paraId="0043D3D7" w14:textId="77777777" w:rsidR="001C416B" w:rsidRDefault="001C416B" w:rsidP="0031202C">
      <w:pPr>
        <w:pStyle w:val="Heading1"/>
      </w:pPr>
      <w:bookmarkStart w:id="672" w:name="_Toc256375457"/>
      <w:r w:rsidRPr="00975ADB">
        <w:t>Research literature</w:t>
      </w:r>
      <w:bookmarkEnd w:id="672"/>
    </w:p>
    <w:p w14:paraId="45228133" w14:textId="77777777" w:rsidR="001C416B" w:rsidRDefault="001C416B" w:rsidP="001C416B">
      <w:r>
        <w:tab/>
        <w:t>Much of my research has come in the form of community discussion on various websites with various papers on Deferred Rendering thrown into the mix. These discussions offer reasonable warnings and point / counter point comments on the deferred rendering process. I will use these discussions, papers, demonstrations, and any other future findings towards my research</w:t>
      </w:r>
    </w:p>
    <w:p w14:paraId="57C34DCE" w14:textId="77777777" w:rsidR="001C416B" w:rsidRPr="00772D65" w:rsidRDefault="001C416B" w:rsidP="001C416B">
      <w:r>
        <w:rPr>
          <w:b/>
        </w:rPr>
        <w:t>Resources:</w:t>
      </w:r>
    </w:p>
    <w:p w14:paraId="7A8CBC9C" w14:textId="77777777" w:rsidR="001C416B" w:rsidRPr="00263B4A" w:rsidRDefault="001C416B" w:rsidP="001C416B">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Deferred Particle Shading - </w:t>
      </w:r>
      <w:hyperlink r:id="rId232" w:history="1">
        <w:r w:rsidRPr="00263B4A">
          <w:rPr>
            <w:rFonts w:ascii="Verdana" w:eastAsia="Times New Roman" w:hAnsi="Verdana" w:cs="Times New Roman"/>
            <w:color w:val="0000FF"/>
            <w:sz w:val="20"/>
            <w:u w:val="single"/>
          </w:rPr>
          <w:t>http://download.unity3d.com/blogs/nf/files/page0_blog_entry73_1.pdf</w:t>
        </w:r>
      </w:hyperlink>
    </w:p>
    <w:p w14:paraId="042CB8A4" w14:textId="77777777" w:rsidR="001C416B" w:rsidRDefault="001C416B" w:rsidP="001C416B">
      <w:pPr>
        <w:rPr>
          <w:rFonts w:ascii="Times New Roman" w:eastAsia="Times New Roman" w:hAnsi="Times New Roman" w:cs="Times New Roman"/>
          <w:sz w:val="24"/>
          <w:szCs w:val="24"/>
        </w:rPr>
      </w:pPr>
    </w:p>
    <w:p w14:paraId="42B42ABE" w14:textId="77777777" w:rsidR="001C416B" w:rsidRPr="00263B4A" w:rsidRDefault="001C416B" w:rsidP="001C416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Deferred Rendering in Killzone 2 - </w:t>
      </w:r>
      <w:hyperlink r:id="rId233" w:history="1">
        <w:r w:rsidRPr="00263B4A">
          <w:rPr>
            <w:rFonts w:ascii="Verdana" w:eastAsia="Times New Roman" w:hAnsi="Verdana" w:cs="Times New Roman"/>
            <w:color w:val="0000FF"/>
            <w:sz w:val="20"/>
            <w:u w:val="single"/>
          </w:rPr>
          <w:t>http://www.guerrilla-games.com/publications/dr_kz2_rsx_dev07.pdf</w:t>
        </w:r>
      </w:hyperlink>
    </w:p>
    <w:p w14:paraId="14D89996" w14:textId="77777777" w:rsidR="001C416B" w:rsidRPr="00263B4A" w:rsidRDefault="001C416B" w:rsidP="001C416B">
      <w:pPr>
        <w:rPr>
          <w:rFonts w:ascii="Times New Roman" w:eastAsia="Times New Roman" w:hAnsi="Times New Roman" w:cs="Times New Roman"/>
          <w:sz w:val="24"/>
          <w:szCs w:val="24"/>
        </w:rPr>
      </w:pPr>
    </w:p>
    <w:p w14:paraId="5488CBCF" w14:textId="77777777" w:rsidR="001C416B" w:rsidRPr="00263B4A" w:rsidRDefault="001C416B" w:rsidP="001C416B">
      <w:pPr>
        <w:rPr>
          <w:rFonts w:ascii="Times New Roman" w:eastAsia="Times New Roman" w:hAnsi="Times New Roman" w:cs="Times New Roman"/>
          <w:sz w:val="24"/>
          <w:szCs w:val="24"/>
        </w:rPr>
      </w:pPr>
      <w:r>
        <w:rPr>
          <w:rFonts w:ascii="Verdana" w:eastAsia="Times New Roman" w:hAnsi="Verdana" w:cs="Times New Roman"/>
          <w:color w:val="000000"/>
          <w:sz w:val="20"/>
          <w:szCs w:val="20"/>
        </w:rPr>
        <w:t xml:space="preserve">Deferred Shading Implementation - </w:t>
      </w:r>
      <w:hyperlink r:id="rId234" w:history="1">
        <w:r w:rsidRPr="00263B4A">
          <w:rPr>
            <w:rFonts w:ascii="Verdana" w:eastAsia="Times New Roman" w:hAnsi="Verdana" w:cs="Times New Roman"/>
            <w:color w:val="0000FF"/>
            <w:sz w:val="20"/>
            <w:u w:val="single"/>
          </w:rPr>
          <w:t>http://www.gamedev.net/community/forums/topic.asp?topic_id=463293</w:t>
        </w:r>
      </w:hyperlink>
    </w:p>
    <w:p w14:paraId="1EFFA682" w14:textId="77777777" w:rsidR="001C416B" w:rsidRPr="00263B4A" w:rsidRDefault="001C416B" w:rsidP="001C416B">
      <w:pPr>
        <w:rPr>
          <w:rFonts w:ascii="Verdana" w:eastAsia="Times New Roman" w:hAnsi="Verdana" w:cs="Times New Roman"/>
          <w:color w:val="000000"/>
          <w:sz w:val="20"/>
          <w:szCs w:val="20"/>
        </w:rPr>
      </w:pPr>
    </w:p>
    <w:p w14:paraId="50A388B1" w14:textId="77777777" w:rsidR="001C416B" w:rsidRPr="00263B4A" w:rsidRDefault="001C416B" w:rsidP="001C416B">
      <w:pPr>
        <w:rPr>
          <w:rFonts w:ascii="Verdana" w:eastAsia="Times New Roman" w:hAnsi="Verdana" w:cs="Times New Roman"/>
          <w:sz w:val="20"/>
        </w:rPr>
      </w:pPr>
      <w:r w:rsidRPr="00263B4A">
        <w:rPr>
          <w:rStyle w:val="apple-style-span"/>
          <w:rFonts w:ascii="Verdana" w:hAnsi="Verdana"/>
          <w:bCs/>
          <w:sz w:val="20"/>
          <w:szCs w:val="20"/>
        </w:rPr>
        <w:t>[C#] [HLSL] Mixing deferred rendering and forward rendering</w:t>
      </w:r>
      <w:r>
        <w:rPr>
          <w:rStyle w:val="apple-style-span"/>
          <w:rFonts w:ascii="Verdana" w:hAnsi="Verdana"/>
          <w:bCs/>
          <w:sz w:val="20"/>
          <w:szCs w:val="20"/>
        </w:rPr>
        <w:t xml:space="preserve"> - </w:t>
      </w:r>
    </w:p>
    <w:p w14:paraId="2CBFC25F" w14:textId="77777777" w:rsidR="001C416B" w:rsidRPr="00263B4A" w:rsidRDefault="00A664B2" w:rsidP="001C416B">
      <w:pPr>
        <w:rPr>
          <w:rFonts w:ascii="Verdana" w:eastAsia="Times New Roman" w:hAnsi="Verdana" w:cs="Times New Roman"/>
          <w:color w:val="000000"/>
          <w:sz w:val="20"/>
          <w:szCs w:val="20"/>
        </w:rPr>
      </w:pPr>
      <w:hyperlink r:id="rId235" w:history="1">
        <w:r w:rsidR="001C416B" w:rsidRPr="00AD1A4F">
          <w:rPr>
            <w:rStyle w:val="Hyperlink"/>
            <w:rFonts w:ascii="Verdana" w:eastAsia="Times New Roman" w:hAnsi="Verdana" w:cs="Times New Roman"/>
            <w:sz w:val="20"/>
          </w:rPr>
          <w:t>http://www.gamedev.net/community/forums/topic.asp?topic_id=559161</w:t>
        </w:r>
      </w:hyperlink>
    </w:p>
    <w:p w14:paraId="539088B5" w14:textId="77777777" w:rsidR="001C416B" w:rsidRDefault="001C416B" w:rsidP="001C416B">
      <w:pPr>
        <w:rPr>
          <w:rFonts w:ascii="Times New Roman" w:eastAsia="Times New Roman" w:hAnsi="Times New Roman" w:cs="Times New Roman"/>
          <w:sz w:val="24"/>
          <w:szCs w:val="24"/>
        </w:rPr>
      </w:pPr>
    </w:p>
    <w:p w14:paraId="6AD96B8E" w14:textId="77777777" w:rsidR="001C416B" w:rsidRPr="00263B4A" w:rsidRDefault="001C416B" w:rsidP="001C416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Lighting in Deferred Shading - </w:t>
      </w:r>
    </w:p>
    <w:p w14:paraId="320024B1" w14:textId="77777777" w:rsidR="001C416B" w:rsidRPr="00263B4A" w:rsidRDefault="00A664B2" w:rsidP="001C416B">
      <w:pPr>
        <w:rPr>
          <w:rFonts w:ascii="Times New Roman" w:eastAsia="Times New Roman" w:hAnsi="Times New Roman" w:cs="Times New Roman"/>
          <w:sz w:val="24"/>
          <w:szCs w:val="24"/>
        </w:rPr>
      </w:pPr>
      <w:hyperlink r:id="rId236" w:history="1">
        <w:r w:rsidR="001C416B" w:rsidRPr="00263B4A">
          <w:rPr>
            <w:rFonts w:ascii="Verdana" w:eastAsia="Times New Roman" w:hAnsi="Verdana" w:cs="Times New Roman"/>
            <w:color w:val="0000FF"/>
            <w:sz w:val="20"/>
            <w:u w:val="single"/>
          </w:rPr>
          <w:t>http://www.gamedev.net/community/forums/topic.asp?topic_id=482654</w:t>
        </w:r>
      </w:hyperlink>
    </w:p>
    <w:p w14:paraId="4A8C68C0" w14:textId="77777777" w:rsidR="001C416B" w:rsidRDefault="001C416B" w:rsidP="001C416B">
      <w:pPr>
        <w:rPr>
          <w:rFonts w:ascii="Verdana" w:eastAsia="Times New Roman" w:hAnsi="Verdana" w:cs="Times New Roman"/>
          <w:color w:val="000000"/>
          <w:sz w:val="20"/>
          <w:szCs w:val="20"/>
        </w:rPr>
      </w:pPr>
    </w:p>
    <w:p w14:paraId="079B6E69" w14:textId="77777777" w:rsidR="001C416B" w:rsidRPr="00263B4A" w:rsidRDefault="001C416B" w:rsidP="001C416B">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Forward vs. Deferred Rendering – </w:t>
      </w:r>
    </w:p>
    <w:p w14:paraId="70E771C2" w14:textId="77777777" w:rsidR="001C416B" w:rsidRDefault="00A664B2" w:rsidP="001C416B">
      <w:pPr>
        <w:rPr>
          <w:rFonts w:ascii="Verdana" w:eastAsia="Times New Roman" w:hAnsi="Verdana" w:cs="Times New Roman"/>
          <w:color w:val="000000"/>
          <w:sz w:val="20"/>
          <w:szCs w:val="20"/>
        </w:rPr>
      </w:pPr>
      <w:hyperlink r:id="rId237" w:history="1">
        <w:r w:rsidR="001C416B" w:rsidRPr="00AD1A4F">
          <w:rPr>
            <w:rStyle w:val="Hyperlink"/>
            <w:rFonts w:ascii="Verdana" w:eastAsia="Times New Roman" w:hAnsi="Verdana" w:cs="Times New Roman"/>
            <w:sz w:val="20"/>
          </w:rPr>
          <w:t>http://www.gamedev.net/community/forums/topic.asp?topic_id=424979</w:t>
        </w:r>
      </w:hyperlink>
    </w:p>
    <w:p w14:paraId="7A04017B" w14:textId="77777777" w:rsidR="001C416B" w:rsidRDefault="001C416B" w:rsidP="001C416B">
      <w:pPr>
        <w:rPr>
          <w:rFonts w:ascii="Verdana" w:eastAsia="Times New Roman" w:hAnsi="Verdana" w:cs="Times New Roman"/>
          <w:color w:val="000000"/>
          <w:sz w:val="20"/>
          <w:szCs w:val="20"/>
        </w:rPr>
      </w:pPr>
    </w:p>
    <w:p w14:paraId="06B9BC01" w14:textId="77777777" w:rsidR="001C416B" w:rsidRPr="00263B4A" w:rsidRDefault="001C416B" w:rsidP="001C416B">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Michael Deering – Proposed Deferred Rendering Technique in 1988</w:t>
      </w:r>
    </w:p>
    <w:p w14:paraId="1E6E30A2" w14:textId="77777777" w:rsidR="001C416B" w:rsidRPr="00263B4A" w:rsidRDefault="00A664B2" w:rsidP="001C416B">
      <w:pPr>
        <w:rPr>
          <w:rFonts w:ascii="Verdana" w:eastAsia="Times New Roman" w:hAnsi="Verdana" w:cs="Times New Roman"/>
          <w:color w:val="000000"/>
          <w:sz w:val="20"/>
          <w:szCs w:val="20"/>
        </w:rPr>
      </w:pPr>
      <w:hyperlink r:id="rId238" w:history="1">
        <w:r w:rsidR="001C416B" w:rsidRPr="00263B4A">
          <w:rPr>
            <w:rFonts w:ascii="Verdana" w:eastAsia="Times New Roman" w:hAnsi="Verdana" w:cs="Times New Roman"/>
            <w:color w:val="0000FF"/>
            <w:sz w:val="20"/>
            <w:u w:val="single"/>
          </w:rPr>
          <w:t>http://en.wikipedia.org/wiki/Michael_Deering</w:t>
        </w:r>
      </w:hyperlink>
    </w:p>
    <w:p w14:paraId="044C6829" w14:textId="77777777" w:rsidR="001C416B" w:rsidRPr="00263B4A" w:rsidRDefault="001C416B" w:rsidP="001C416B">
      <w:pPr>
        <w:rPr>
          <w:rFonts w:ascii="Times New Roman" w:eastAsia="Times New Roman" w:hAnsi="Times New Roman" w:cs="Times New Roman"/>
          <w:sz w:val="24"/>
          <w:szCs w:val="24"/>
        </w:rPr>
      </w:pPr>
    </w:p>
    <w:p w14:paraId="02448DF1" w14:textId="77777777" w:rsidR="001C416B" w:rsidRDefault="001C416B" w:rsidP="001C416B">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Deferred Shading Shines. Deferred Lighting? Not so much</w:t>
      </w:r>
    </w:p>
    <w:p w14:paraId="1B060E00" w14:textId="77777777" w:rsidR="001C416B" w:rsidRPr="00263B4A" w:rsidRDefault="00A664B2" w:rsidP="001C416B">
      <w:pPr>
        <w:rPr>
          <w:rFonts w:ascii="Times New Roman" w:eastAsia="Times New Roman" w:hAnsi="Times New Roman" w:cs="Times New Roman"/>
          <w:sz w:val="24"/>
          <w:szCs w:val="24"/>
        </w:rPr>
      </w:pPr>
      <w:hyperlink r:id="rId239" w:history="1">
        <w:r w:rsidR="001C416B" w:rsidRPr="00263B4A">
          <w:rPr>
            <w:rFonts w:ascii="Verdana" w:eastAsia="Times New Roman" w:hAnsi="Verdana" w:cs="Times New Roman"/>
            <w:color w:val="0000FF"/>
            <w:sz w:val="20"/>
            <w:u w:val="single"/>
          </w:rPr>
          <w:t>http://gameangst.com/?p=141</w:t>
        </w:r>
      </w:hyperlink>
    </w:p>
    <w:p w14:paraId="5253D95D" w14:textId="77777777" w:rsidR="001C416B" w:rsidRDefault="001C416B" w:rsidP="001C416B">
      <w:pPr>
        <w:rPr>
          <w:rFonts w:ascii="Times New Roman" w:eastAsia="Times New Roman" w:hAnsi="Times New Roman" w:cs="Times New Roman"/>
          <w:sz w:val="24"/>
          <w:szCs w:val="24"/>
        </w:rPr>
      </w:pPr>
    </w:p>
    <w:p w14:paraId="75C69A93" w14:textId="77777777" w:rsidR="001C416B" w:rsidRPr="00263B4A" w:rsidRDefault="001C416B" w:rsidP="001C416B">
      <w:pPr>
        <w:rPr>
          <w:rFonts w:ascii="Times New Roman" w:eastAsia="Times New Roman" w:hAnsi="Times New Roman" w:cs="Times New Roman"/>
          <w:sz w:val="24"/>
          <w:szCs w:val="24"/>
        </w:rPr>
      </w:pPr>
      <w:r>
        <w:rPr>
          <w:rFonts w:ascii="Times New Roman" w:eastAsia="Times New Roman" w:hAnsi="Times New Roman" w:cs="Times New Roman"/>
          <w:sz w:val="24"/>
          <w:szCs w:val="24"/>
        </w:rPr>
        <w:t>GPU Gems 2: Chapter 9 – Deferred Shading in S.T.A.L.K.E.R.</w:t>
      </w:r>
    </w:p>
    <w:p w14:paraId="5F24F8C7" w14:textId="77777777" w:rsidR="001C416B" w:rsidRPr="00263B4A" w:rsidRDefault="00A664B2" w:rsidP="001C416B">
      <w:pPr>
        <w:rPr>
          <w:rFonts w:ascii="Times New Roman" w:eastAsia="Times New Roman" w:hAnsi="Times New Roman" w:cs="Times New Roman"/>
          <w:sz w:val="24"/>
          <w:szCs w:val="24"/>
        </w:rPr>
      </w:pPr>
      <w:hyperlink r:id="rId240" w:history="1">
        <w:r w:rsidR="001C416B" w:rsidRPr="00263B4A">
          <w:rPr>
            <w:rFonts w:ascii="Verdana" w:eastAsia="Times New Roman" w:hAnsi="Verdana" w:cs="Times New Roman"/>
            <w:color w:val="551A8B"/>
            <w:sz w:val="20"/>
            <w:u w:val="single"/>
          </w:rPr>
          <w:t>http://http.developer.nvidia.com/GPUGems2/gpugems2_chapter09.html</w:t>
        </w:r>
      </w:hyperlink>
    </w:p>
    <w:p w14:paraId="2868E268" w14:textId="77777777" w:rsidR="001C416B" w:rsidRPr="00263B4A" w:rsidRDefault="001C416B" w:rsidP="001C416B">
      <w:pPr>
        <w:tabs>
          <w:tab w:val="left" w:pos="778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AC269C6" w14:textId="77777777" w:rsidR="001C416B" w:rsidRDefault="001C416B" w:rsidP="001C416B">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Lighting Rendering Architecture Doubt – Discussion on multipass and singlepass lighting architectures - </w:t>
      </w:r>
    </w:p>
    <w:p w14:paraId="6F60C165" w14:textId="77777777" w:rsidR="001C416B" w:rsidRPr="00263B4A" w:rsidRDefault="00A664B2" w:rsidP="001C416B">
      <w:pPr>
        <w:rPr>
          <w:rFonts w:ascii="Times New Roman" w:eastAsia="Times New Roman" w:hAnsi="Times New Roman" w:cs="Times New Roman"/>
          <w:sz w:val="24"/>
          <w:szCs w:val="24"/>
        </w:rPr>
      </w:pPr>
      <w:hyperlink r:id="rId241" w:history="1">
        <w:r w:rsidR="001C416B" w:rsidRPr="00263B4A">
          <w:rPr>
            <w:rFonts w:ascii="Verdana" w:eastAsia="Times New Roman" w:hAnsi="Verdana" w:cs="Times New Roman"/>
            <w:color w:val="0000FF"/>
            <w:sz w:val="20"/>
            <w:u w:val="single"/>
          </w:rPr>
          <w:t>http://www.gamedev.net/community/forums/topic.asp?topic_id=424468</w:t>
        </w:r>
      </w:hyperlink>
    </w:p>
    <w:p w14:paraId="6DE8322E" w14:textId="77777777" w:rsidR="001C416B" w:rsidRPr="00263B4A" w:rsidRDefault="001C416B" w:rsidP="001C416B">
      <w:pPr>
        <w:rPr>
          <w:rFonts w:ascii="Times New Roman" w:eastAsia="Times New Roman" w:hAnsi="Times New Roman" w:cs="Times New Roman"/>
          <w:sz w:val="24"/>
          <w:szCs w:val="24"/>
        </w:rPr>
      </w:pPr>
    </w:p>
    <w:p w14:paraId="7FD9FD87" w14:textId="77777777" w:rsidR="001C416B" w:rsidRDefault="001C416B" w:rsidP="001C416B">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Deferred Rendering in Leadworks Engine - </w:t>
      </w:r>
    </w:p>
    <w:p w14:paraId="68E016C2" w14:textId="77777777" w:rsidR="001C416B" w:rsidRPr="00263B4A" w:rsidRDefault="00A664B2" w:rsidP="001C416B">
      <w:pPr>
        <w:rPr>
          <w:rFonts w:ascii="Times New Roman" w:eastAsia="Times New Roman" w:hAnsi="Times New Roman" w:cs="Times New Roman"/>
          <w:sz w:val="24"/>
          <w:szCs w:val="24"/>
        </w:rPr>
      </w:pPr>
      <w:hyperlink r:id="rId242" w:history="1">
        <w:r w:rsidR="001C416B" w:rsidRPr="00263B4A">
          <w:rPr>
            <w:rFonts w:ascii="Verdana" w:eastAsia="Times New Roman" w:hAnsi="Verdana" w:cs="Times New Roman"/>
            <w:color w:val="0000FF"/>
            <w:sz w:val="20"/>
            <w:u w:val="single"/>
          </w:rPr>
          <w:t>http://www.leadwerks.com/files/Deferred_Rendering_in_Leadwerks_Engine.pdf</w:t>
        </w:r>
      </w:hyperlink>
    </w:p>
    <w:p w14:paraId="77D5EDE9" w14:textId="77777777" w:rsidR="001C416B" w:rsidRDefault="001C416B" w:rsidP="001C416B">
      <w:pPr>
        <w:rPr>
          <w:rFonts w:ascii="Times New Roman" w:eastAsia="Times New Roman" w:hAnsi="Times New Roman" w:cs="Times New Roman"/>
          <w:sz w:val="24"/>
          <w:szCs w:val="24"/>
        </w:rPr>
      </w:pPr>
    </w:p>
    <w:p w14:paraId="6514F0E3" w14:textId="77777777" w:rsidR="001C416B" w:rsidRPr="00263B4A" w:rsidRDefault="001C416B" w:rsidP="001C416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Deferred Rendering Sample - </w:t>
      </w:r>
    </w:p>
    <w:p w14:paraId="6F6A2E39" w14:textId="77777777" w:rsidR="001C416B" w:rsidRPr="00263B4A" w:rsidRDefault="00A664B2" w:rsidP="001C416B">
      <w:pPr>
        <w:rPr>
          <w:rFonts w:ascii="Times New Roman" w:eastAsia="Times New Roman" w:hAnsi="Times New Roman" w:cs="Times New Roman"/>
          <w:sz w:val="24"/>
          <w:szCs w:val="24"/>
        </w:rPr>
      </w:pPr>
      <w:hyperlink r:id="rId243" w:history="1">
        <w:r w:rsidR="001C416B" w:rsidRPr="00263B4A">
          <w:rPr>
            <w:rFonts w:ascii="Verdana" w:eastAsia="Times New Roman" w:hAnsi="Verdana" w:cs="Times New Roman"/>
            <w:color w:val="0000FF"/>
            <w:sz w:val="20"/>
            <w:u w:val="single"/>
          </w:rPr>
          <w:t>http://www.codesampler.com/usersrc/usersrc_7.htm</w:t>
        </w:r>
      </w:hyperlink>
    </w:p>
    <w:p w14:paraId="577C20EA" w14:textId="77777777" w:rsidR="001C416B" w:rsidRDefault="001C416B" w:rsidP="001C416B">
      <w:pPr>
        <w:rPr>
          <w:rFonts w:ascii="Verdana" w:eastAsia="Times New Roman" w:hAnsi="Verdana" w:cs="Times New Roman"/>
          <w:color w:val="000000"/>
          <w:sz w:val="20"/>
          <w:szCs w:val="20"/>
        </w:rPr>
      </w:pPr>
    </w:p>
    <w:p w14:paraId="5007938A" w14:textId="77777777" w:rsidR="001C416B" w:rsidRPr="00263B4A" w:rsidRDefault="001C416B" w:rsidP="001C416B">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Inferred Lighting: Fast Dynamic Lighting and Shadows for Opaque and Translucent Objects - </w:t>
      </w:r>
    </w:p>
    <w:p w14:paraId="4DB3E980" w14:textId="77777777" w:rsidR="001C416B" w:rsidRPr="00263B4A" w:rsidRDefault="00A664B2" w:rsidP="001C416B">
      <w:pPr>
        <w:rPr>
          <w:rFonts w:ascii="Verdana" w:eastAsia="Times New Roman" w:hAnsi="Verdana" w:cs="Times New Roman"/>
          <w:color w:val="000000"/>
          <w:sz w:val="20"/>
          <w:szCs w:val="20"/>
        </w:rPr>
      </w:pPr>
      <w:hyperlink r:id="rId244" w:history="1">
        <w:r w:rsidR="001C416B" w:rsidRPr="00263B4A">
          <w:rPr>
            <w:rFonts w:ascii="Verdana" w:eastAsia="Times New Roman" w:hAnsi="Verdana" w:cs="Times New Roman"/>
            <w:color w:val="0000FF"/>
            <w:sz w:val="20"/>
            <w:u w:val="single"/>
          </w:rPr>
          <w:t>http://graphics.cs.uiuc.edu/~kircher/inferred/inferred_lighting_paper.pdf</w:t>
        </w:r>
      </w:hyperlink>
    </w:p>
    <w:p w14:paraId="0A11C193" w14:textId="77777777" w:rsidR="001C416B" w:rsidRPr="00263B4A" w:rsidRDefault="001C416B" w:rsidP="001C416B">
      <w:pPr>
        <w:rPr>
          <w:rFonts w:ascii="Verdana" w:eastAsia="Times New Roman" w:hAnsi="Verdana" w:cs="Times New Roman"/>
          <w:color w:val="000000"/>
          <w:sz w:val="20"/>
          <w:szCs w:val="20"/>
        </w:rPr>
      </w:pPr>
    </w:p>
    <w:p w14:paraId="663BD15B" w14:textId="77777777" w:rsidR="001C416B" w:rsidRDefault="00A664B2" w:rsidP="001C416B">
      <w:pPr>
        <w:rPr>
          <w:rFonts w:ascii="Verdana" w:eastAsia="Times New Roman" w:hAnsi="Verdana" w:cs="Times New Roman"/>
          <w:color w:val="000000"/>
          <w:sz w:val="20"/>
          <w:szCs w:val="20"/>
        </w:rPr>
      </w:pPr>
      <w:hyperlink r:id="rId245" w:history="1">
        <w:r w:rsidR="001C416B" w:rsidRPr="00AD1A4F">
          <w:rPr>
            <w:rStyle w:val="Hyperlink"/>
            <w:rFonts w:ascii="Verdana" w:eastAsia="Times New Roman" w:hAnsi="Verdana" w:cs="Times New Roman"/>
            <w:sz w:val="20"/>
            <w:szCs w:val="20"/>
          </w:rPr>
          <w:t>http://lightindexed-deferredrender.googlecode.com/files/LightIndexedDeferredLighting1.1.pdf</w:t>
        </w:r>
      </w:hyperlink>
    </w:p>
    <w:p w14:paraId="1FDB8FAA" w14:textId="77777777" w:rsidR="001C416B" w:rsidRDefault="001C416B" w:rsidP="001C416B">
      <w:pPr>
        <w:rPr>
          <w:rFonts w:ascii="Verdana" w:eastAsia="Times New Roman" w:hAnsi="Verdana" w:cs="Times New Roman"/>
          <w:color w:val="000000"/>
          <w:sz w:val="20"/>
          <w:szCs w:val="20"/>
        </w:rPr>
      </w:pPr>
    </w:p>
    <w:p w14:paraId="45232D0C" w14:textId="77777777" w:rsidR="001C416B" w:rsidRDefault="001C416B" w:rsidP="001C416B">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Deferred Rendering Implementation Example - </w:t>
      </w:r>
    </w:p>
    <w:p w14:paraId="7183F95A" w14:textId="77777777" w:rsidR="001C416B" w:rsidRPr="00263B4A" w:rsidRDefault="00A664B2" w:rsidP="001C416B">
      <w:pPr>
        <w:rPr>
          <w:rFonts w:ascii="Verdana" w:eastAsia="Times New Roman" w:hAnsi="Verdana" w:cs="Times New Roman"/>
          <w:color w:val="000000"/>
          <w:sz w:val="20"/>
          <w:szCs w:val="20"/>
        </w:rPr>
      </w:pPr>
      <w:hyperlink r:id="rId246" w:history="1">
        <w:r w:rsidR="001C416B">
          <w:rPr>
            <w:rStyle w:val="Hyperlink"/>
          </w:rPr>
          <w:t>http://www.catalinzima.com/?page_id=41</w:t>
        </w:r>
      </w:hyperlink>
    </w:p>
    <w:p w14:paraId="6F01E349" w14:textId="77777777" w:rsidR="001C416B" w:rsidRDefault="001C416B" w:rsidP="001C416B"/>
    <w:p w14:paraId="36794F72" w14:textId="77777777" w:rsidR="001C416B" w:rsidRDefault="001C416B" w:rsidP="001C416B">
      <w:r>
        <w:t>Game Creator’s Newsletter – Issue 66 July 2008</w:t>
      </w:r>
    </w:p>
    <w:p w14:paraId="66E99FDA" w14:textId="77777777" w:rsidR="001C416B" w:rsidRDefault="00A664B2" w:rsidP="001C416B">
      <w:hyperlink r:id="rId247" w:history="1">
        <w:r w:rsidR="001C416B">
          <w:rPr>
            <w:rStyle w:val="Hyperlink"/>
          </w:rPr>
          <w:t>http://gdk.thegamecreators.com/data/newsletter/newsletter_issue_66.html</w:t>
        </w:r>
      </w:hyperlink>
    </w:p>
    <w:p w14:paraId="2BA66D6D" w14:textId="77777777" w:rsidR="001C416B" w:rsidRDefault="001C416B" w:rsidP="001C416B">
      <w:r>
        <w:t>Deferred Rendering in Frameranger</w:t>
      </w:r>
    </w:p>
    <w:p w14:paraId="2AC0B269" w14:textId="77777777" w:rsidR="001C416B" w:rsidRPr="00AF427B" w:rsidRDefault="00A664B2" w:rsidP="001C416B">
      <w:hyperlink r:id="rId248" w:history="1">
        <w:r w:rsidR="001C416B">
          <w:rPr>
            <w:rStyle w:val="Hyperlink"/>
          </w:rPr>
          <w:t>http://directtovideo.wordpress.com/2009/11/13/deferred-rendering-in-frameranger/</w:t>
        </w:r>
      </w:hyperlink>
    </w:p>
    <w:p w14:paraId="3D892862" w14:textId="77777777" w:rsidR="001C416B" w:rsidRDefault="001C416B" w:rsidP="001C416B">
      <w:r>
        <w:br w:type="page"/>
      </w:r>
    </w:p>
    <w:p w14:paraId="51DF00F5" w14:textId="77777777" w:rsidR="001C416B" w:rsidRPr="00DB00D8" w:rsidRDefault="001C416B" w:rsidP="001C416B">
      <w:pPr>
        <w:pStyle w:val="Title"/>
      </w:pPr>
      <w:bookmarkStart w:id="673" w:name="_Toc256375458"/>
      <w:r w:rsidRPr="00DB00D8">
        <w:lastRenderedPageBreak/>
        <w:t>Maya-based Creation and Assignment of Component Attributes for a Component-based Game Entity Architecture</w:t>
      </w:r>
      <w:bookmarkEnd w:id="673"/>
    </w:p>
    <w:p w14:paraId="73348A2C" w14:textId="77777777" w:rsidR="001C416B" w:rsidRPr="00F90FD7" w:rsidRDefault="009005C5" w:rsidP="001C416B">
      <w:pPr>
        <w:pStyle w:val="Subtitle"/>
      </w:pPr>
      <w:r>
        <w:t xml:space="preserve">Capstone Research Proposal – </w:t>
      </w:r>
      <w:r w:rsidR="00CD38F7">
        <w:t>Nicholas</w:t>
      </w:r>
      <w:r w:rsidR="001C416B">
        <w:t xml:space="preserve"> Wilsey</w:t>
      </w:r>
    </w:p>
    <w:p w14:paraId="41A5ABA7" w14:textId="77777777" w:rsidR="001C416B" w:rsidRPr="00CD38F7" w:rsidRDefault="001C416B" w:rsidP="00CD38F7">
      <w:pPr>
        <w:pStyle w:val="Heading1"/>
      </w:pPr>
      <w:bookmarkStart w:id="674" w:name="_Toc256375459"/>
      <w:r w:rsidRPr="00CD38F7">
        <w:t>Background</w:t>
      </w:r>
      <w:bookmarkEnd w:id="674"/>
    </w:p>
    <w:p w14:paraId="0BB6EE47" w14:textId="77777777" w:rsidR="001C416B" w:rsidRPr="00DB00D8" w:rsidRDefault="001C416B" w:rsidP="00CD38F7">
      <w:r w:rsidRPr="00DB00D8">
        <w:t xml:space="preserve">Traditionally, game programmers have represented game entities through an object-oriented, hierarchical tree-based structure.  This structure has been used to produce generations of games, but by using it, programmers have always been required to deal with its inherent issues.  Most obvious of those issues is the fact that often times, programmers cannot describe every set of game entity relationships through a directed acyclic graph.  And when </w:t>
      </w:r>
      <w:r>
        <w:t>they try to add</w:t>
      </w:r>
      <w:r w:rsidRPr="00DB00D8">
        <w:t xml:space="preserve"> functionality to the nodes (entities)</w:t>
      </w:r>
      <w:r>
        <w:t xml:space="preserve"> in such a situation</w:t>
      </w:r>
      <w:r w:rsidRPr="00DB00D8">
        <w:t xml:space="preserve">, they end up having to reorganize the graph each time they do it.  </w:t>
      </w:r>
      <w:r>
        <w:t>That r</w:t>
      </w:r>
      <w:r w:rsidRPr="00DB00D8">
        <w:t>eorganiz</w:t>
      </w:r>
      <w:r>
        <w:t>ation</w:t>
      </w:r>
      <w:r w:rsidRPr="00DB00D8">
        <w:t xml:space="preserve">, fortunately, is </w:t>
      </w:r>
      <w:r>
        <w:t xml:space="preserve">relatively easy.  Maintaining an acyclic graph after doing so, </w:t>
      </w:r>
      <w:r w:rsidRPr="00DB00D8">
        <w:t xml:space="preserve">however, is generally not. </w:t>
      </w:r>
    </w:p>
    <w:p w14:paraId="03DFCDA6" w14:textId="77777777" w:rsidR="00CD38F7" w:rsidRDefault="00CD38F7" w:rsidP="00CD38F7"/>
    <w:p w14:paraId="3BE10118" w14:textId="77777777" w:rsidR="001C416B" w:rsidRDefault="001C416B" w:rsidP="00CD38F7">
      <w:r w:rsidRPr="00DB00D8">
        <w:t xml:space="preserve">To deal with </w:t>
      </w:r>
      <w:r>
        <w:t xml:space="preserve">such a hurdle, </w:t>
      </w:r>
      <w:r w:rsidRPr="00DB00D8">
        <w:t>programmers often try to avoid it all together by moving data and functionality up and down the graph</w:t>
      </w:r>
      <w:r>
        <w:t xml:space="preserve"> (rather than reorganizing it)</w:t>
      </w:r>
      <w:r w:rsidRPr="00DB00D8">
        <w:t>.  Sometimes these moves are sound, but often times they go against the key object-oriented principles that they hop</w:t>
      </w:r>
      <w:r>
        <w:t>ed to follow when they chose a</w:t>
      </w:r>
      <w:r w:rsidRPr="00DB00D8">
        <w:t xml:space="preserve"> hierarchical structure.  </w:t>
      </w:r>
      <w:r>
        <w:t xml:space="preserve">For instance, </w:t>
      </w:r>
      <w:r w:rsidRPr="00DB00D8">
        <w:t xml:space="preserve">when </w:t>
      </w:r>
      <w:r>
        <w:t xml:space="preserve">one moves </w:t>
      </w:r>
      <w:r w:rsidRPr="00DB00D8">
        <w:t>data up the graph, the "highest" nodes often begin to m</w:t>
      </w:r>
      <w:r>
        <w:t>isrepresent what they truly are</w:t>
      </w:r>
      <w:r w:rsidRPr="00DB00D8">
        <w:t xml:space="preserve"> and become very bloated.  When data is moved down the graph, it is often done by duplicating code, and sprinkling it around to the classes that ne</w:t>
      </w:r>
      <w:r>
        <w:t xml:space="preserve">ed it.  In the end, all functionality has its place, </w:t>
      </w:r>
      <w:r w:rsidRPr="00DB00D8">
        <w:t xml:space="preserve">but </w:t>
      </w:r>
      <w:r>
        <w:t>given the data structure, one would not always find it where s/he might logically expect it to be.</w:t>
      </w:r>
    </w:p>
    <w:p w14:paraId="41F3BA81" w14:textId="77777777" w:rsidR="00CD38F7" w:rsidRPr="00DB00D8" w:rsidRDefault="00CD38F7" w:rsidP="00CD38F7"/>
    <w:p w14:paraId="3E46B6F6" w14:textId="77777777" w:rsidR="001C416B" w:rsidRDefault="001C416B" w:rsidP="00CD38F7">
      <w:r>
        <w:t>To avoid these sorts of issues (and there are others), some game programmers have stopped using a purely inheritance-based architecture to represent their game entities.  Instead, they have begun taking a composition-based approach.  Pro</w:t>
      </w:r>
      <w:r w:rsidRPr="00DB00D8">
        <w:t xml:space="preserve">grammers often refer to this method as a component-based architecture, and it represents a fundamental shift in game entity representation. </w:t>
      </w:r>
    </w:p>
    <w:p w14:paraId="39E5DBE0" w14:textId="77777777" w:rsidR="00CD38F7" w:rsidRPr="00DB00D8" w:rsidRDefault="00CD38F7" w:rsidP="00CD38F7"/>
    <w:p w14:paraId="4230F86A" w14:textId="77777777" w:rsidR="001C416B" w:rsidRPr="00DB00D8" w:rsidRDefault="001C416B" w:rsidP="00CD38F7">
      <w:r w:rsidRPr="00DB00D8">
        <w:t xml:space="preserve">Component-based models flatten the typical hierarchical structure, </w:t>
      </w:r>
      <w:r>
        <w:t xml:space="preserve">almost </w:t>
      </w:r>
      <w:r w:rsidRPr="00DB00D8">
        <w:t>making th</w:t>
      </w:r>
      <w:r>
        <w:t>e concept of child/parent nodes</w:t>
      </w:r>
      <w:r w:rsidRPr="00DB00D8">
        <w:t xml:space="preserve"> and what that represents (in terms of function) irrelevant.  </w:t>
      </w:r>
      <w:r>
        <w:t>In this approach, i</w:t>
      </w:r>
      <w:r w:rsidRPr="00DB00D8">
        <w:t>nstead of adding functionality to an object through a long hierarchy, programmers compose objects of “behaviors”</w:t>
      </w:r>
      <w:r>
        <w:t xml:space="preserve"> and “attributes”.  Behaviors define functionality, and attributes act as the inputs and outputs to those behaviors.  There are a few more details involved, but ignoring those for now, behaviors and attributes combine to compose “components”.  These components are what we attach to individual game entities, and they are, essentially, what define a particular game entity.  For the development of </w:t>
      </w:r>
      <w:r>
        <w:rPr>
          <w:i/>
        </w:rPr>
        <w:t xml:space="preserve">Trigger </w:t>
      </w:r>
      <w:r w:rsidRPr="00EF5F06">
        <w:rPr>
          <w:i/>
        </w:rPr>
        <w:t>Happy</w:t>
      </w:r>
      <w:r>
        <w:t>, we have adopted such an approach.</w:t>
      </w:r>
      <w:r w:rsidRPr="00DB00D8">
        <w:t xml:space="preserve"> </w:t>
      </w:r>
    </w:p>
    <w:p w14:paraId="6BB6E4C1" w14:textId="77777777" w:rsidR="001C416B" w:rsidRPr="00DB00D8" w:rsidRDefault="001C416B" w:rsidP="00CD38F7"/>
    <w:p w14:paraId="6272AFAE" w14:textId="77777777" w:rsidR="001C416B" w:rsidRPr="00DB00D8" w:rsidRDefault="001C416B" w:rsidP="00CD38F7">
      <w:pPr>
        <w:pStyle w:val="Heading1"/>
      </w:pPr>
      <w:bookmarkStart w:id="675" w:name="_Toc256375460"/>
      <w:r>
        <w:lastRenderedPageBreak/>
        <w:t>Problem</w:t>
      </w:r>
      <w:bookmarkEnd w:id="675"/>
    </w:p>
    <w:p w14:paraId="64CA91E2" w14:textId="77777777" w:rsidR="001C416B" w:rsidRDefault="001C416B" w:rsidP="00CD38F7">
      <w:r w:rsidRPr="00DB00D8">
        <w:t>To use a component-based system, there must be a way to define component attributes and behaviors, assign them to unique game entit</w:t>
      </w:r>
      <w:r>
        <w:t>i</w:t>
      </w:r>
      <w:r w:rsidRPr="00DB00D8">
        <w:t xml:space="preserve">es, and </w:t>
      </w:r>
      <w:r>
        <w:t>then</w:t>
      </w:r>
      <w:r w:rsidRPr="00DB00D8">
        <w:t xml:space="preserve"> edit their individual values.  This method should be simple to follow and easily achievable by any member of the team, regardless of which team one is on (</w:t>
      </w:r>
      <w:r>
        <w:t>i.e.</w:t>
      </w:r>
      <w:r w:rsidRPr="00DB00D8">
        <w:t xml:space="preserve">, the asset creation, engine development, or gameplay programming team).  Moreover, when </w:t>
      </w:r>
      <w:r>
        <w:t xml:space="preserve">the game engine reads in and composes game </w:t>
      </w:r>
      <w:r w:rsidRPr="00DB00D8">
        <w:t xml:space="preserve">entities </w:t>
      </w:r>
      <w:r>
        <w:t xml:space="preserve">at runtime, </w:t>
      </w:r>
      <w:r w:rsidRPr="00DB00D8">
        <w:t xml:space="preserve">that process should be relatively fast and require as little overhead as possible.  </w:t>
      </w:r>
      <w:r>
        <w:t>I</w:t>
      </w:r>
      <w:r w:rsidRPr="00DB00D8">
        <w:t xml:space="preserve">f </w:t>
      </w:r>
      <w:r>
        <w:t xml:space="preserve">the engine reads </w:t>
      </w:r>
      <w:r w:rsidRPr="00DB00D8">
        <w:t>entities from a file,</w:t>
      </w:r>
      <w:r>
        <w:t xml:space="preserve"> for instance,</w:t>
      </w:r>
      <w:r w:rsidRPr="00DB00D8">
        <w:t xml:space="preserve"> that file should contain the entity definition as well as assigned attributes and behaviors</w:t>
      </w:r>
      <w:r>
        <w:t>;</w:t>
      </w:r>
      <w:r w:rsidRPr="00DB00D8">
        <w:t xml:space="preserve"> reading </w:t>
      </w:r>
      <w:r>
        <w:t xml:space="preserve">any of that </w:t>
      </w:r>
      <w:r w:rsidRPr="00DB00D8">
        <w:t>data from additional files would be considered unneeded overhead.</w:t>
      </w:r>
      <w:r w:rsidR="00CD38F7">
        <w:t xml:space="preserve"> </w:t>
      </w:r>
    </w:p>
    <w:p w14:paraId="4A4B659D" w14:textId="77777777" w:rsidR="00CD38F7" w:rsidRPr="00DB00D8" w:rsidRDefault="00CD38F7" w:rsidP="00CD38F7"/>
    <w:p w14:paraId="4986220F" w14:textId="77777777" w:rsidR="001C416B" w:rsidRPr="00F90FD7" w:rsidRDefault="001C416B" w:rsidP="00CD38F7">
      <w:r w:rsidRPr="00DB00D8">
        <w:t>Defining a list of editable component attributes and behaviors is rather simp</w:t>
      </w:r>
      <w:r>
        <w:t>le – one</w:t>
      </w:r>
      <w:r w:rsidRPr="00DB00D8">
        <w:t xml:space="preserve"> could do it in a simple text file.  </w:t>
      </w:r>
      <w:r>
        <w:t>And one would not generally consider a</w:t>
      </w:r>
      <w:r w:rsidRPr="00DB00D8">
        <w:t>ssigning components to unique game entities much harder</w:t>
      </w:r>
      <w:r>
        <w:t xml:space="preserve"> either</w:t>
      </w:r>
      <w:r w:rsidRPr="00DB00D8">
        <w:t xml:space="preserve">, especially if </w:t>
      </w:r>
      <w:r>
        <w:t>s/he uses an XML-type file schema</w:t>
      </w:r>
      <w:r w:rsidRPr="00DB00D8">
        <w:t xml:space="preserve"> and </w:t>
      </w:r>
      <w:r>
        <w:t>is able to edit those files.</w:t>
      </w:r>
      <w:r w:rsidRPr="00DB00D8">
        <w:t xml:space="preserve"> </w:t>
      </w:r>
      <w:r>
        <w:t xml:space="preserve"> </w:t>
      </w:r>
      <w:r w:rsidRPr="00DB00D8">
        <w:t xml:space="preserve">However, a text-based editing system is not </w:t>
      </w:r>
      <w:r>
        <w:t xml:space="preserve">necessarily </w:t>
      </w:r>
      <w:r w:rsidRPr="00DB00D8">
        <w:t xml:space="preserve">the </w:t>
      </w:r>
      <w:r>
        <w:t xml:space="preserve">most intuitive way to go about things. </w:t>
      </w:r>
      <w:r w:rsidRPr="00DB00D8">
        <w:t xml:space="preserve"> </w:t>
      </w:r>
      <w:r>
        <w:t xml:space="preserve">Programmers may easily parse XML, but it is a cumbersome task to do so.  Moreover, the mere fact of looking at code (or anything that resembles code) may simple be too daunting a task for an artist to easily handle.  </w:t>
      </w:r>
      <w:r w:rsidRPr="00DB00D8">
        <w:t>We need a system that can work for everyone, and is not needlessly cumbrous from tedious text file editing.</w:t>
      </w:r>
      <w:r>
        <w:t xml:space="preserve">  There is no readily available system for us to use, so we will have to implement our own.</w:t>
      </w:r>
    </w:p>
    <w:p w14:paraId="39D5741D" w14:textId="77777777" w:rsidR="001C416B" w:rsidRPr="00DB00D8" w:rsidRDefault="001C416B" w:rsidP="00CD38F7">
      <w:pPr>
        <w:pStyle w:val="Heading1"/>
      </w:pPr>
      <w:bookmarkStart w:id="676" w:name="_Toc256375461"/>
      <w:r>
        <w:t>Claim</w:t>
      </w:r>
      <w:bookmarkEnd w:id="676"/>
    </w:p>
    <w:p w14:paraId="4CD44E22" w14:textId="77777777" w:rsidR="001C416B" w:rsidRPr="00F90FD7" w:rsidRDefault="001C416B" w:rsidP="00CD38F7">
      <w:r w:rsidRPr="00DB00D8">
        <w:t xml:space="preserve">We </w:t>
      </w:r>
      <w:r>
        <w:t>already plan to use</w:t>
      </w:r>
      <w:r w:rsidRPr="00DB00D8">
        <w:t xml:space="preserve"> Autodesk’s Maya software to define our game environment and the world position of its entities.  </w:t>
      </w:r>
      <w:r>
        <w:t>I</w:t>
      </w:r>
      <w:r w:rsidRPr="00DB00D8">
        <w:t xml:space="preserve"> think that we could use Maya to help assign our components as well.  The Maya API completely unlocks all of its features to C++ and Python programmers, giving </w:t>
      </w:r>
      <w:r>
        <w:t>them</w:t>
      </w:r>
      <w:r w:rsidRPr="00DB00D8">
        <w:t xml:space="preserve"> low-level access to all data required to make plug-ins.  </w:t>
      </w:r>
      <w:r>
        <w:t xml:space="preserve">Wielding that power, I think that I </w:t>
      </w:r>
      <w:r w:rsidRPr="00DB00D8">
        <w:t xml:space="preserve">could write a plug-in that </w:t>
      </w:r>
      <w:r>
        <w:t>would meet all of our needs.</w:t>
      </w:r>
    </w:p>
    <w:p w14:paraId="07C640C7" w14:textId="77777777" w:rsidR="001C416B" w:rsidRPr="00DB00D8" w:rsidRDefault="001C416B" w:rsidP="00CD38F7">
      <w:pPr>
        <w:pStyle w:val="Heading1"/>
      </w:pPr>
      <w:bookmarkStart w:id="677" w:name="_Toc256375462"/>
      <w:r>
        <w:t>Goal</w:t>
      </w:r>
      <w:bookmarkEnd w:id="677"/>
    </w:p>
    <w:p w14:paraId="5BAFBE46" w14:textId="77777777" w:rsidR="001C416B" w:rsidRPr="00CD38F7" w:rsidRDefault="001C416B" w:rsidP="00CD38F7">
      <w:pPr>
        <w:widowControl w:val="0"/>
        <w:autoSpaceDE w:val="0"/>
        <w:autoSpaceDN w:val="0"/>
        <w:adjustRightInd w:val="0"/>
      </w:pPr>
      <w:r>
        <w:rPr>
          <w:rFonts w:ascii="Times New Roman" w:hAnsi="Times New Roman"/>
        </w:rPr>
        <w:t>My</w:t>
      </w:r>
      <w:r w:rsidRPr="00DB00D8">
        <w:rPr>
          <w:rFonts w:ascii="Times New Roman" w:hAnsi="Times New Roman"/>
        </w:rPr>
        <w:t xml:space="preserve"> goal is to build a Maya plug-in that will allow us to easily and quickly define, assign, and change component attributes for our component-based game architecture.  As stated previously, this system should give users the ability to easily define and edit component attributes, and then assign them to individual game entities.  Moreover, it should help make the loading and construction of entities at runtime as fast and simple as possible.  Finally, it should do these things in an intuitive way, with a very flat learning curve.</w:t>
      </w:r>
    </w:p>
    <w:p w14:paraId="0023752D" w14:textId="77777777" w:rsidR="001C416B" w:rsidRPr="00DB00D8" w:rsidRDefault="001C416B" w:rsidP="00CD38F7">
      <w:pPr>
        <w:pStyle w:val="Heading1"/>
      </w:pPr>
      <w:bookmarkStart w:id="678" w:name="_Toc256375463"/>
      <w:r w:rsidRPr="00DB00D8">
        <w:t>Method:</w:t>
      </w:r>
      <w:bookmarkEnd w:id="678"/>
    </w:p>
    <w:p w14:paraId="6B52E87B" w14:textId="77777777" w:rsidR="001C416B" w:rsidRDefault="001C416B" w:rsidP="00CD38F7">
      <w:r w:rsidRPr="00DB00D8">
        <w:t>There are two ways to extend Maya functionality.  The first is Maya’s C++ API.  This API provides acce</w:t>
      </w:r>
      <w:r>
        <w:t xml:space="preserve">ss to every element within Maya, including all scene data, dependency graph information, shaders, file translators, etc.  </w:t>
      </w:r>
      <w:r w:rsidRPr="00DB00D8">
        <w:t xml:space="preserve">The second way is with MEL (or Python) script.  MEL is the internal Maya scripting language, and is typically used to design user interface elements.  </w:t>
      </w:r>
      <w:r>
        <w:t xml:space="preserve">One may also embed it within C++ </w:t>
      </w:r>
      <w:r>
        <w:lastRenderedPageBreak/>
        <w:t>code, and it will execute within Maya as if one had directly input its commands into Maya’s internal command shell.</w:t>
      </w:r>
      <w:r w:rsidRPr="00DB00D8">
        <w:t xml:space="preserve"> </w:t>
      </w:r>
    </w:p>
    <w:p w14:paraId="66ADAC2C" w14:textId="77777777" w:rsidR="00CD38F7" w:rsidRPr="00DB00D8" w:rsidRDefault="00CD38F7" w:rsidP="00CD38F7"/>
    <w:p w14:paraId="2FB2F505" w14:textId="77777777" w:rsidR="001C416B" w:rsidRDefault="001C416B" w:rsidP="00CD38F7">
      <w:r w:rsidRPr="00DB00D8">
        <w:t xml:space="preserve">Using these two </w:t>
      </w:r>
      <w:r>
        <w:t>features</w:t>
      </w:r>
      <w:r w:rsidRPr="00DB00D8">
        <w:t xml:space="preserve">, </w:t>
      </w:r>
      <w:r>
        <w:t>I</w:t>
      </w:r>
      <w:r w:rsidRPr="00DB00D8">
        <w:t xml:space="preserve"> </w:t>
      </w:r>
      <w:r>
        <w:t>would</w:t>
      </w:r>
      <w:r w:rsidRPr="00DB00D8">
        <w:t xml:space="preserve"> design and implement a C++-based plug-in that </w:t>
      </w:r>
      <w:r>
        <w:t>w</w:t>
      </w:r>
      <w:r w:rsidRPr="00DB00D8">
        <w:t>ould be loaded and run within Maya</w:t>
      </w:r>
      <w:r>
        <w:t>.  MEL script would allow me to create a user interface that is not only fully integrated into Maya, but also intuitive to use and easily extendable.  In addition, I would use the C++ API to build the entity-defining components we would like to have (granting easy access to their behaviors and attributes in the process), and a simple way to assign them to any node within a scene.</w:t>
      </w:r>
      <w:r w:rsidR="00CD38F7">
        <w:t xml:space="preserve"> </w:t>
      </w:r>
    </w:p>
    <w:p w14:paraId="7F6E7CE8" w14:textId="77777777" w:rsidR="00CD38F7" w:rsidRDefault="00CD38F7" w:rsidP="00CD38F7"/>
    <w:p w14:paraId="4CBAC40C" w14:textId="77777777" w:rsidR="001C416B" w:rsidRPr="00F90FD7" w:rsidRDefault="001C416B" w:rsidP="00CD38F7">
      <w:r>
        <w:t>With access to the dependency graph, particular components could be dragged-and-dropped directly onto the objects they would compose.  Likewise, with a custom made GUI, editing those component attributes values would be as easy as changing a few values within a GUI field element.  I would seamlessly integrate all component information into the data that Maya already assigns to its meshes, and export it all from a file type that we would easily parse with our game engine.</w:t>
      </w:r>
    </w:p>
    <w:p w14:paraId="33FFCC43" w14:textId="77777777" w:rsidR="001C416B" w:rsidRPr="00F345BC" w:rsidRDefault="001C416B" w:rsidP="00CD38F7">
      <w:pPr>
        <w:pStyle w:val="Heading1"/>
      </w:pPr>
      <w:bookmarkStart w:id="679" w:name="_Toc256375464"/>
      <w:r w:rsidRPr="00F345BC">
        <w:t>Conclusion</w:t>
      </w:r>
      <w:bookmarkEnd w:id="679"/>
    </w:p>
    <w:p w14:paraId="774C0040" w14:textId="77777777" w:rsidR="001C416B" w:rsidRDefault="001C416B" w:rsidP="001C416B">
      <w:r>
        <w:t xml:space="preserve">Maya will help give us the power to easily make a component-based game-entity-architecture a reality.  Instead of designing and building an interface from scratch – even trying to use what could be a very tedious and cumbersome XML-based file approach – we could use everything what Maya already provides.  Instead of editing text files, we could simply drag and drop components (thereby assigning them) directly onto individual objects within the scene.  Those connections would be visually apparent to everyone, and easily changed through our custom-made GUI elements.  Moreover, with full access to all data and file translators, we could easily define a custom file layout and optimize it for our game loading needs. </w:t>
      </w:r>
    </w:p>
    <w:p w14:paraId="39B29641" w14:textId="77777777" w:rsidR="00CD38F7" w:rsidRDefault="00CD38F7" w:rsidP="001C416B"/>
    <w:p w14:paraId="133B10F6" w14:textId="77777777" w:rsidR="001C416B" w:rsidRDefault="001C416B" w:rsidP="00CD38F7">
      <w:r>
        <w:t xml:space="preserve">Switching to a component-based architecture, especially from a hierarchical approach, is not necessarily a simple task.  If we can do anything to make our development process easier and ourselves more productive, we all think we might as well do it.  And by using the power of Maya as we have outlined here, I think that we can certainly do that. </w:t>
      </w:r>
    </w:p>
    <w:p w14:paraId="5C065C92" w14:textId="77777777" w:rsidR="001C416B" w:rsidRDefault="001C416B" w:rsidP="00CD38F7">
      <w:pPr>
        <w:pStyle w:val="Heading1"/>
      </w:pPr>
      <w:bookmarkStart w:id="680" w:name="_Toc256375465"/>
      <w:r>
        <w:t>Research Literature</w:t>
      </w:r>
      <w:bookmarkEnd w:id="680"/>
    </w:p>
    <w:p w14:paraId="7B1A3782" w14:textId="77777777" w:rsidR="001C416B" w:rsidRDefault="001C416B" w:rsidP="001C416B">
      <w:pPr>
        <w:widowControl w:val="0"/>
        <w:autoSpaceDE w:val="0"/>
        <w:autoSpaceDN w:val="0"/>
        <w:adjustRightInd w:val="0"/>
        <w:spacing w:after="120"/>
        <w:ind w:left="360" w:hanging="360"/>
        <w:rPr>
          <w:rFonts w:cs="Calibri"/>
        </w:rPr>
      </w:pPr>
      <w:r>
        <w:rPr>
          <w:i/>
          <w:iCs/>
        </w:rPr>
        <w:t>Autodesk Maya Online Help</w:t>
      </w:r>
      <w:r>
        <w:t>.  Autodesk.  Web.  22 Feb. 2010. &lt;http://download.autodesk.com/us/maya/2009help/index.html&gt;.</w:t>
      </w:r>
      <w:r>
        <w:rPr>
          <w:rFonts w:cs="Calibri"/>
        </w:rPr>
        <w:t xml:space="preserve"> </w:t>
      </w:r>
    </w:p>
    <w:p w14:paraId="37D07AB3" w14:textId="77777777" w:rsidR="001C416B" w:rsidRDefault="001C416B" w:rsidP="001C416B">
      <w:pPr>
        <w:widowControl w:val="0"/>
        <w:autoSpaceDE w:val="0"/>
        <w:autoSpaceDN w:val="0"/>
        <w:adjustRightInd w:val="0"/>
        <w:spacing w:after="120"/>
      </w:pPr>
      <w:r>
        <w:rPr>
          <w:i/>
          <w:iCs/>
        </w:rPr>
        <w:t>Complete Maya Programming</w:t>
      </w:r>
      <w:r>
        <w:t>. 1st ed. Vol. I. Morgan Kaufmann, 2003.  Print</w:t>
      </w:r>
    </w:p>
    <w:p w14:paraId="54000443" w14:textId="77777777" w:rsidR="001C416B" w:rsidRDefault="001C416B" w:rsidP="001C416B">
      <w:pPr>
        <w:widowControl w:val="0"/>
        <w:autoSpaceDE w:val="0"/>
        <w:autoSpaceDN w:val="0"/>
        <w:adjustRightInd w:val="0"/>
        <w:spacing w:after="120"/>
      </w:pPr>
      <w:r>
        <w:rPr>
          <w:i/>
          <w:iCs/>
        </w:rPr>
        <w:t>Complete Maya Programming</w:t>
      </w:r>
      <w:r>
        <w:t>. 1st ed. Vol. II.  Morgan Kaufmann, 2005. Print</w:t>
      </w:r>
    </w:p>
    <w:p w14:paraId="1FB05303" w14:textId="77777777" w:rsidR="00EF5296" w:rsidRDefault="001C416B" w:rsidP="00CD38F7">
      <w:pPr>
        <w:widowControl w:val="0"/>
        <w:autoSpaceDE w:val="0"/>
        <w:autoSpaceDN w:val="0"/>
        <w:adjustRightInd w:val="0"/>
      </w:pPr>
      <w:r w:rsidRPr="006F5A9E">
        <w:rPr>
          <w:i/>
        </w:rPr>
        <w:t>Et cetera</w:t>
      </w:r>
      <w:r w:rsidR="00CD38F7">
        <w:rPr>
          <w:i/>
        </w:rPr>
        <w:t xml:space="preserve"> </w:t>
      </w:r>
    </w:p>
    <w:sectPr w:rsidR="00EF5296" w:rsidSect="001C416B">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9B9047" w14:textId="77777777" w:rsidR="00C21FBD" w:rsidRDefault="00C21FBD" w:rsidP="001C416B">
      <w:r>
        <w:separator/>
      </w:r>
    </w:p>
  </w:endnote>
  <w:endnote w:type="continuationSeparator" w:id="0">
    <w:p w14:paraId="4858D2DF" w14:textId="77777777" w:rsidR="00C21FBD" w:rsidRDefault="00C21FBD" w:rsidP="001C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font370">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rPr>
      <w:id w:val="-81059328"/>
      <w:docPartObj>
        <w:docPartGallery w:val="Page Numbers (Bottom of Page)"/>
        <w:docPartUnique/>
      </w:docPartObj>
    </w:sdtPr>
    <w:sdtEndPr>
      <w:rPr>
        <w:noProof w:val="0"/>
      </w:rPr>
    </w:sdtEndPr>
    <w:sdtContent>
      <w:p w14:paraId="70656303" w14:textId="77777777" w:rsidR="00C674B9" w:rsidRDefault="00C674B9" w:rsidP="001C416B">
        <w:pPr>
          <w:pStyle w:val="Footer"/>
          <w:ind w:left="720"/>
          <w:jc w:val="center"/>
        </w:pPr>
        <w:r>
          <w:fldChar w:fldCharType="begin"/>
        </w:r>
        <w:r>
          <w:instrText xml:space="preserve"> PAGE   \* MERGEFORMAT </w:instrText>
        </w:r>
        <w:r>
          <w:fldChar w:fldCharType="separate"/>
        </w:r>
        <w:r>
          <w:rPr>
            <w:noProof/>
          </w:rPr>
          <w:t>4</w:t>
        </w:r>
        <w:r>
          <w:rPr>
            <w:noProof/>
          </w:rPr>
          <w:fldChar w:fldCharType="end"/>
        </w:r>
      </w:p>
    </w:sdtContent>
  </w:sdt>
  <w:p w14:paraId="7C946EC9" w14:textId="77777777" w:rsidR="00C674B9" w:rsidRDefault="00C674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5981602"/>
      <w:docPartObj>
        <w:docPartGallery w:val="Page Numbers (Bottom of Page)"/>
        <w:docPartUnique/>
      </w:docPartObj>
    </w:sdtPr>
    <w:sdtContent>
      <w:p w14:paraId="564E1225" w14:textId="77777777" w:rsidR="00C674B9" w:rsidRDefault="00C674B9">
        <w:pPr>
          <w:pStyle w:val="Footer"/>
          <w:jc w:val="center"/>
        </w:pPr>
        <w:r>
          <w:fldChar w:fldCharType="begin"/>
        </w:r>
        <w:r>
          <w:instrText xml:space="preserve"> PAGE   \* MERGEFORMAT </w:instrText>
        </w:r>
        <w:r>
          <w:fldChar w:fldCharType="separate"/>
        </w:r>
        <w:r w:rsidR="00C207BD">
          <w:rPr>
            <w:noProof/>
          </w:rPr>
          <w:t>4</w:t>
        </w:r>
        <w:r>
          <w:rPr>
            <w:noProof/>
          </w:rPr>
          <w:fldChar w:fldCharType="end"/>
        </w:r>
      </w:p>
    </w:sdtContent>
  </w:sdt>
  <w:p w14:paraId="0C1AFCFF" w14:textId="77777777" w:rsidR="00C674B9" w:rsidRDefault="00C674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279F7C" w14:textId="77777777" w:rsidR="00C21FBD" w:rsidRDefault="00C21FBD" w:rsidP="001C416B">
      <w:r>
        <w:separator/>
      </w:r>
    </w:p>
  </w:footnote>
  <w:footnote w:type="continuationSeparator" w:id="0">
    <w:p w14:paraId="009AA112" w14:textId="77777777" w:rsidR="00C21FBD" w:rsidRDefault="00C21FBD" w:rsidP="001C416B">
      <w:r>
        <w:continuationSeparator/>
      </w:r>
    </w:p>
  </w:footnote>
  <w:footnote w:id="1">
    <w:p w14:paraId="11897D1E" w14:textId="77777777" w:rsidR="00C674B9" w:rsidRDefault="00C674B9" w:rsidP="001C416B">
      <w:pPr>
        <w:pStyle w:val="FootnoteText"/>
      </w:pPr>
      <w:r>
        <w:rPr>
          <w:rStyle w:val="FootnoteCharacters"/>
        </w:rPr>
        <w:footnoteRef/>
      </w:r>
      <w:hyperlink r:id="rId1" w:history="1">
        <w:r>
          <w:rPr>
            <w:rStyle w:val="Hyperlink"/>
          </w:rPr>
          <w:tab/>
          <w:t>http://www.gameontology.org/index.php/Dynamic_Difficulty_Adjustment</w:t>
        </w:r>
      </w:hyperlink>
    </w:p>
  </w:footnote>
  <w:footnote w:id="2">
    <w:p w14:paraId="6291AC02" w14:textId="77777777" w:rsidR="00C674B9" w:rsidRDefault="00C674B9" w:rsidP="001C416B">
      <w:pPr>
        <w:pStyle w:val="FootnoteText"/>
        <w:spacing w:line="100" w:lineRule="atLeast"/>
      </w:pPr>
      <w:r>
        <w:rPr>
          <w:rStyle w:val="FootnoteCharacters"/>
        </w:rPr>
        <w:footnoteRef/>
      </w:r>
      <w:hyperlink r:id="rId2" w:history="1">
        <w:r>
          <w:rPr>
            <w:rStyle w:val="Hyperlink"/>
          </w:rPr>
          <w:tab/>
          <w:t>http://www.destructoid.com/good-idea-bad-idea-dynamic-difficulty-adjustment-70591.phtml</w:t>
        </w:r>
      </w:hyperlink>
      <w:r>
        <w:t xml:space="preserve"> </w:t>
      </w:r>
    </w:p>
  </w:footnote>
  <w:footnote w:id="3">
    <w:p w14:paraId="0980A6D7" w14:textId="77777777" w:rsidR="00C674B9" w:rsidRDefault="00C674B9" w:rsidP="001C416B">
      <w:pPr>
        <w:pStyle w:val="FootnoteText"/>
      </w:pPr>
      <w:r>
        <w:rPr>
          <w:rStyle w:val="FootnoteCharacters"/>
        </w:rPr>
        <w:footnoteRef/>
      </w:r>
      <w:r>
        <w:tab/>
        <w:t>Ibid.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hybridMultilevel"/>
    <w:tmpl w:val="00000002"/>
    <w:lvl w:ilvl="0" w:tplc="D2ACABF8">
      <w:start w:val="1"/>
      <w:numFmt w:val="bullet"/>
      <w:lvlText w:val=""/>
      <w:lvlJc w:val="left"/>
      <w:pPr>
        <w:tabs>
          <w:tab w:val="num" w:pos="720"/>
        </w:tabs>
        <w:ind w:left="720" w:hanging="360"/>
      </w:pPr>
      <w:rPr>
        <w:rFonts w:ascii="Symbol" w:hAnsi="Symbol"/>
      </w:rPr>
    </w:lvl>
    <w:lvl w:ilvl="1" w:tplc="E48EB898">
      <w:start w:val="1"/>
      <w:numFmt w:val="bullet"/>
      <w:lvlText w:val="o"/>
      <w:lvlJc w:val="left"/>
      <w:pPr>
        <w:tabs>
          <w:tab w:val="num" w:pos="1440"/>
        </w:tabs>
        <w:ind w:left="1440" w:hanging="360"/>
      </w:pPr>
      <w:rPr>
        <w:rFonts w:ascii="Courier New" w:hAnsi="Courier New"/>
      </w:rPr>
    </w:lvl>
    <w:lvl w:ilvl="2" w:tplc="2A72D1A0">
      <w:start w:val="1"/>
      <w:numFmt w:val="bullet"/>
      <w:lvlText w:val=""/>
      <w:lvlJc w:val="left"/>
      <w:pPr>
        <w:tabs>
          <w:tab w:val="num" w:pos="2160"/>
        </w:tabs>
        <w:ind w:left="2160" w:hanging="360"/>
      </w:pPr>
      <w:rPr>
        <w:rFonts w:ascii="Wingdings" w:hAnsi="Wingdings"/>
      </w:rPr>
    </w:lvl>
    <w:lvl w:ilvl="3" w:tplc="745A010C">
      <w:start w:val="1"/>
      <w:numFmt w:val="bullet"/>
      <w:lvlText w:val=""/>
      <w:lvlJc w:val="left"/>
      <w:pPr>
        <w:tabs>
          <w:tab w:val="num" w:pos="2880"/>
        </w:tabs>
        <w:ind w:left="2880" w:hanging="360"/>
      </w:pPr>
      <w:rPr>
        <w:rFonts w:ascii="Symbol" w:hAnsi="Symbol"/>
      </w:rPr>
    </w:lvl>
    <w:lvl w:ilvl="4" w:tplc="8E748DFC">
      <w:start w:val="1"/>
      <w:numFmt w:val="bullet"/>
      <w:lvlText w:val="o"/>
      <w:lvlJc w:val="left"/>
      <w:pPr>
        <w:tabs>
          <w:tab w:val="num" w:pos="3600"/>
        </w:tabs>
        <w:ind w:left="3600" w:hanging="360"/>
      </w:pPr>
      <w:rPr>
        <w:rFonts w:ascii="Courier New" w:hAnsi="Courier New"/>
      </w:rPr>
    </w:lvl>
    <w:lvl w:ilvl="5" w:tplc="60761F72">
      <w:start w:val="1"/>
      <w:numFmt w:val="bullet"/>
      <w:lvlText w:val=""/>
      <w:lvlJc w:val="left"/>
      <w:pPr>
        <w:tabs>
          <w:tab w:val="num" w:pos="4320"/>
        </w:tabs>
        <w:ind w:left="4320" w:hanging="360"/>
      </w:pPr>
      <w:rPr>
        <w:rFonts w:ascii="Wingdings" w:hAnsi="Wingdings"/>
      </w:rPr>
    </w:lvl>
    <w:lvl w:ilvl="6" w:tplc="D89EA3EC">
      <w:start w:val="1"/>
      <w:numFmt w:val="bullet"/>
      <w:lvlText w:val=""/>
      <w:lvlJc w:val="left"/>
      <w:pPr>
        <w:tabs>
          <w:tab w:val="num" w:pos="5040"/>
        </w:tabs>
        <w:ind w:left="5040" w:hanging="360"/>
      </w:pPr>
      <w:rPr>
        <w:rFonts w:ascii="Symbol" w:hAnsi="Symbol"/>
      </w:rPr>
    </w:lvl>
    <w:lvl w:ilvl="7" w:tplc="2E086470">
      <w:start w:val="1"/>
      <w:numFmt w:val="bullet"/>
      <w:lvlText w:val="o"/>
      <w:lvlJc w:val="left"/>
      <w:pPr>
        <w:tabs>
          <w:tab w:val="num" w:pos="5760"/>
        </w:tabs>
        <w:ind w:left="5760" w:hanging="360"/>
      </w:pPr>
      <w:rPr>
        <w:rFonts w:ascii="Courier New" w:hAnsi="Courier New"/>
      </w:rPr>
    </w:lvl>
    <w:lvl w:ilvl="8" w:tplc="A648BCAA">
      <w:start w:val="1"/>
      <w:numFmt w:val="bullet"/>
      <w:lvlText w:val=""/>
      <w:lvlJc w:val="left"/>
      <w:pPr>
        <w:tabs>
          <w:tab w:val="num" w:pos="6480"/>
        </w:tabs>
        <w:ind w:left="6480" w:hanging="360"/>
      </w:pPr>
      <w:rPr>
        <w:rFonts w:ascii="Wingdings" w:hAnsi="Wingdings"/>
      </w:rPr>
    </w:lvl>
  </w:abstractNum>
  <w:abstractNum w:abstractNumId="1">
    <w:nsid w:val="00000003"/>
    <w:multiLevelType w:val="hybridMultilevel"/>
    <w:tmpl w:val="00000003"/>
    <w:lvl w:ilvl="0" w:tplc="CC0CA4B2">
      <w:start w:val="1"/>
      <w:numFmt w:val="bullet"/>
      <w:lvlText w:val=""/>
      <w:lvlJc w:val="left"/>
      <w:pPr>
        <w:tabs>
          <w:tab w:val="num" w:pos="720"/>
        </w:tabs>
        <w:ind w:left="720" w:hanging="360"/>
      </w:pPr>
      <w:rPr>
        <w:rFonts w:ascii="Symbol" w:hAnsi="Symbol"/>
      </w:rPr>
    </w:lvl>
    <w:lvl w:ilvl="1" w:tplc="E5CC4136">
      <w:start w:val="1"/>
      <w:numFmt w:val="bullet"/>
      <w:lvlText w:val="o"/>
      <w:lvlJc w:val="left"/>
      <w:pPr>
        <w:tabs>
          <w:tab w:val="num" w:pos="1440"/>
        </w:tabs>
        <w:ind w:left="1440" w:hanging="360"/>
      </w:pPr>
      <w:rPr>
        <w:rFonts w:ascii="Courier New" w:hAnsi="Courier New"/>
      </w:rPr>
    </w:lvl>
    <w:lvl w:ilvl="2" w:tplc="42C4B480">
      <w:start w:val="1"/>
      <w:numFmt w:val="bullet"/>
      <w:lvlText w:val=""/>
      <w:lvlJc w:val="left"/>
      <w:pPr>
        <w:tabs>
          <w:tab w:val="num" w:pos="2160"/>
        </w:tabs>
        <w:ind w:left="2160" w:hanging="360"/>
      </w:pPr>
      <w:rPr>
        <w:rFonts w:ascii="Wingdings" w:hAnsi="Wingdings"/>
      </w:rPr>
    </w:lvl>
    <w:lvl w:ilvl="3" w:tplc="2D0229BA">
      <w:start w:val="1"/>
      <w:numFmt w:val="bullet"/>
      <w:lvlText w:val=""/>
      <w:lvlJc w:val="left"/>
      <w:pPr>
        <w:tabs>
          <w:tab w:val="num" w:pos="2880"/>
        </w:tabs>
        <w:ind w:left="2880" w:hanging="360"/>
      </w:pPr>
      <w:rPr>
        <w:rFonts w:ascii="Symbol" w:hAnsi="Symbol"/>
      </w:rPr>
    </w:lvl>
    <w:lvl w:ilvl="4" w:tplc="2A22B868">
      <w:start w:val="1"/>
      <w:numFmt w:val="bullet"/>
      <w:lvlText w:val="o"/>
      <w:lvlJc w:val="left"/>
      <w:pPr>
        <w:tabs>
          <w:tab w:val="num" w:pos="3600"/>
        </w:tabs>
        <w:ind w:left="3600" w:hanging="360"/>
      </w:pPr>
      <w:rPr>
        <w:rFonts w:ascii="Courier New" w:hAnsi="Courier New"/>
      </w:rPr>
    </w:lvl>
    <w:lvl w:ilvl="5" w:tplc="070A553C">
      <w:start w:val="1"/>
      <w:numFmt w:val="bullet"/>
      <w:lvlText w:val=""/>
      <w:lvlJc w:val="left"/>
      <w:pPr>
        <w:tabs>
          <w:tab w:val="num" w:pos="4320"/>
        </w:tabs>
        <w:ind w:left="4320" w:hanging="360"/>
      </w:pPr>
      <w:rPr>
        <w:rFonts w:ascii="Wingdings" w:hAnsi="Wingdings"/>
      </w:rPr>
    </w:lvl>
    <w:lvl w:ilvl="6" w:tplc="408E09F2">
      <w:start w:val="1"/>
      <w:numFmt w:val="bullet"/>
      <w:lvlText w:val=""/>
      <w:lvlJc w:val="left"/>
      <w:pPr>
        <w:tabs>
          <w:tab w:val="num" w:pos="5040"/>
        </w:tabs>
        <w:ind w:left="5040" w:hanging="360"/>
      </w:pPr>
      <w:rPr>
        <w:rFonts w:ascii="Symbol" w:hAnsi="Symbol"/>
      </w:rPr>
    </w:lvl>
    <w:lvl w:ilvl="7" w:tplc="E818802E">
      <w:start w:val="1"/>
      <w:numFmt w:val="bullet"/>
      <w:lvlText w:val="o"/>
      <w:lvlJc w:val="left"/>
      <w:pPr>
        <w:tabs>
          <w:tab w:val="num" w:pos="5760"/>
        </w:tabs>
        <w:ind w:left="5760" w:hanging="360"/>
      </w:pPr>
      <w:rPr>
        <w:rFonts w:ascii="Courier New" w:hAnsi="Courier New"/>
      </w:rPr>
    </w:lvl>
    <w:lvl w:ilvl="8" w:tplc="F7949BC4">
      <w:start w:val="1"/>
      <w:numFmt w:val="bullet"/>
      <w:lvlText w:val=""/>
      <w:lvlJc w:val="left"/>
      <w:pPr>
        <w:tabs>
          <w:tab w:val="num" w:pos="6480"/>
        </w:tabs>
        <w:ind w:left="6480" w:hanging="360"/>
      </w:pPr>
      <w:rPr>
        <w:rFonts w:ascii="Wingdings" w:hAnsi="Wingdings"/>
      </w:rPr>
    </w:lvl>
  </w:abstractNum>
  <w:abstractNum w:abstractNumId="2">
    <w:nsid w:val="00000004"/>
    <w:multiLevelType w:val="hybridMultilevel"/>
    <w:tmpl w:val="00000004"/>
    <w:lvl w:ilvl="0" w:tplc="52C275EA">
      <w:start w:val="1"/>
      <w:numFmt w:val="bullet"/>
      <w:lvlText w:val=""/>
      <w:lvlJc w:val="left"/>
      <w:pPr>
        <w:tabs>
          <w:tab w:val="num" w:pos="720"/>
        </w:tabs>
        <w:ind w:left="720" w:hanging="360"/>
      </w:pPr>
      <w:rPr>
        <w:rFonts w:ascii="Symbol" w:hAnsi="Symbol"/>
      </w:rPr>
    </w:lvl>
    <w:lvl w:ilvl="1" w:tplc="23F6E878">
      <w:start w:val="1"/>
      <w:numFmt w:val="bullet"/>
      <w:lvlText w:val="o"/>
      <w:lvlJc w:val="left"/>
      <w:pPr>
        <w:tabs>
          <w:tab w:val="num" w:pos="1440"/>
        </w:tabs>
        <w:ind w:left="1440" w:hanging="360"/>
      </w:pPr>
      <w:rPr>
        <w:rFonts w:ascii="Courier New" w:hAnsi="Courier New"/>
      </w:rPr>
    </w:lvl>
    <w:lvl w:ilvl="2" w:tplc="E5F0A988">
      <w:start w:val="1"/>
      <w:numFmt w:val="bullet"/>
      <w:lvlText w:val=""/>
      <w:lvlJc w:val="left"/>
      <w:pPr>
        <w:tabs>
          <w:tab w:val="num" w:pos="2160"/>
        </w:tabs>
        <w:ind w:left="2160" w:hanging="360"/>
      </w:pPr>
      <w:rPr>
        <w:rFonts w:ascii="Wingdings" w:hAnsi="Wingdings"/>
      </w:rPr>
    </w:lvl>
    <w:lvl w:ilvl="3" w:tplc="49A253D4">
      <w:start w:val="1"/>
      <w:numFmt w:val="bullet"/>
      <w:lvlText w:val=""/>
      <w:lvlJc w:val="left"/>
      <w:pPr>
        <w:tabs>
          <w:tab w:val="num" w:pos="2880"/>
        </w:tabs>
        <w:ind w:left="2880" w:hanging="360"/>
      </w:pPr>
      <w:rPr>
        <w:rFonts w:ascii="Symbol" w:hAnsi="Symbol"/>
      </w:rPr>
    </w:lvl>
    <w:lvl w:ilvl="4" w:tplc="481CC624">
      <w:start w:val="1"/>
      <w:numFmt w:val="bullet"/>
      <w:lvlText w:val="o"/>
      <w:lvlJc w:val="left"/>
      <w:pPr>
        <w:tabs>
          <w:tab w:val="num" w:pos="3600"/>
        </w:tabs>
        <w:ind w:left="3600" w:hanging="360"/>
      </w:pPr>
      <w:rPr>
        <w:rFonts w:ascii="Courier New" w:hAnsi="Courier New"/>
      </w:rPr>
    </w:lvl>
    <w:lvl w:ilvl="5" w:tplc="F37C8D8E">
      <w:start w:val="1"/>
      <w:numFmt w:val="bullet"/>
      <w:lvlText w:val=""/>
      <w:lvlJc w:val="left"/>
      <w:pPr>
        <w:tabs>
          <w:tab w:val="num" w:pos="4320"/>
        </w:tabs>
        <w:ind w:left="4320" w:hanging="360"/>
      </w:pPr>
      <w:rPr>
        <w:rFonts w:ascii="Wingdings" w:hAnsi="Wingdings"/>
      </w:rPr>
    </w:lvl>
    <w:lvl w:ilvl="6" w:tplc="27569B28">
      <w:start w:val="1"/>
      <w:numFmt w:val="bullet"/>
      <w:lvlText w:val=""/>
      <w:lvlJc w:val="left"/>
      <w:pPr>
        <w:tabs>
          <w:tab w:val="num" w:pos="5040"/>
        </w:tabs>
        <w:ind w:left="5040" w:hanging="360"/>
      </w:pPr>
      <w:rPr>
        <w:rFonts w:ascii="Symbol" w:hAnsi="Symbol"/>
      </w:rPr>
    </w:lvl>
    <w:lvl w:ilvl="7" w:tplc="F94441F6">
      <w:start w:val="1"/>
      <w:numFmt w:val="bullet"/>
      <w:lvlText w:val="o"/>
      <w:lvlJc w:val="left"/>
      <w:pPr>
        <w:tabs>
          <w:tab w:val="num" w:pos="5760"/>
        </w:tabs>
        <w:ind w:left="5760" w:hanging="360"/>
      </w:pPr>
      <w:rPr>
        <w:rFonts w:ascii="Courier New" w:hAnsi="Courier New"/>
      </w:rPr>
    </w:lvl>
    <w:lvl w:ilvl="8" w:tplc="EA40480A">
      <w:start w:val="1"/>
      <w:numFmt w:val="bullet"/>
      <w:lvlText w:val=""/>
      <w:lvlJc w:val="left"/>
      <w:pPr>
        <w:tabs>
          <w:tab w:val="num" w:pos="6480"/>
        </w:tabs>
        <w:ind w:left="6480" w:hanging="360"/>
      </w:pPr>
      <w:rPr>
        <w:rFonts w:ascii="Wingdings" w:hAnsi="Wingdings"/>
      </w:rPr>
    </w:lvl>
  </w:abstractNum>
  <w:abstractNum w:abstractNumId="3">
    <w:nsid w:val="00000005"/>
    <w:multiLevelType w:val="hybridMultilevel"/>
    <w:tmpl w:val="00000005"/>
    <w:lvl w:ilvl="0" w:tplc="8BDE3B90">
      <w:start w:val="1"/>
      <w:numFmt w:val="bullet"/>
      <w:lvlText w:val=""/>
      <w:lvlJc w:val="left"/>
      <w:pPr>
        <w:tabs>
          <w:tab w:val="num" w:pos="720"/>
        </w:tabs>
        <w:ind w:left="720" w:hanging="360"/>
      </w:pPr>
      <w:rPr>
        <w:rFonts w:ascii="Symbol" w:hAnsi="Symbol"/>
      </w:rPr>
    </w:lvl>
    <w:lvl w:ilvl="1" w:tplc="8C8C733C">
      <w:start w:val="1"/>
      <w:numFmt w:val="bullet"/>
      <w:lvlText w:val="o"/>
      <w:lvlJc w:val="left"/>
      <w:pPr>
        <w:tabs>
          <w:tab w:val="num" w:pos="1440"/>
        </w:tabs>
        <w:ind w:left="1440" w:hanging="360"/>
      </w:pPr>
      <w:rPr>
        <w:rFonts w:ascii="Courier New" w:hAnsi="Courier New"/>
      </w:rPr>
    </w:lvl>
    <w:lvl w:ilvl="2" w:tplc="20F25D50">
      <w:start w:val="1"/>
      <w:numFmt w:val="bullet"/>
      <w:lvlText w:val=""/>
      <w:lvlJc w:val="left"/>
      <w:pPr>
        <w:tabs>
          <w:tab w:val="num" w:pos="2160"/>
        </w:tabs>
        <w:ind w:left="2160" w:hanging="360"/>
      </w:pPr>
      <w:rPr>
        <w:rFonts w:ascii="Wingdings" w:hAnsi="Wingdings"/>
      </w:rPr>
    </w:lvl>
    <w:lvl w:ilvl="3" w:tplc="35D6ACA6">
      <w:start w:val="1"/>
      <w:numFmt w:val="bullet"/>
      <w:lvlText w:val=""/>
      <w:lvlJc w:val="left"/>
      <w:pPr>
        <w:tabs>
          <w:tab w:val="num" w:pos="2880"/>
        </w:tabs>
        <w:ind w:left="2880" w:hanging="360"/>
      </w:pPr>
      <w:rPr>
        <w:rFonts w:ascii="Symbol" w:hAnsi="Symbol"/>
      </w:rPr>
    </w:lvl>
    <w:lvl w:ilvl="4" w:tplc="063ECCF6">
      <w:start w:val="1"/>
      <w:numFmt w:val="bullet"/>
      <w:lvlText w:val="o"/>
      <w:lvlJc w:val="left"/>
      <w:pPr>
        <w:tabs>
          <w:tab w:val="num" w:pos="3600"/>
        </w:tabs>
        <w:ind w:left="3600" w:hanging="360"/>
      </w:pPr>
      <w:rPr>
        <w:rFonts w:ascii="Courier New" w:hAnsi="Courier New"/>
      </w:rPr>
    </w:lvl>
    <w:lvl w:ilvl="5" w:tplc="96DE2878">
      <w:start w:val="1"/>
      <w:numFmt w:val="bullet"/>
      <w:lvlText w:val=""/>
      <w:lvlJc w:val="left"/>
      <w:pPr>
        <w:tabs>
          <w:tab w:val="num" w:pos="4320"/>
        </w:tabs>
        <w:ind w:left="4320" w:hanging="360"/>
      </w:pPr>
      <w:rPr>
        <w:rFonts w:ascii="Wingdings" w:hAnsi="Wingdings"/>
      </w:rPr>
    </w:lvl>
    <w:lvl w:ilvl="6" w:tplc="E648D978">
      <w:start w:val="1"/>
      <w:numFmt w:val="bullet"/>
      <w:lvlText w:val=""/>
      <w:lvlJc w:val="left"/>
      <w:pPr>
        <w:tabs>
          <w:tab w:val="num" w:pos="5040"/>
        </w:tabs>
        <w:ind w:left="5040" w:hanging="360"/>
      </w:pPr>
      <w:rPr>
        <w:rFonts w:ascii="Symbol" w:hAnsi="Symbol"/>
      </w:rPr>
    </w:lvl>
    <w:lvl w:ilvl="7" w:tplc="5686E1CC">
      <w:start w:val="1"/>
      <w:numFmt w:val="bullet"/>
      <w:lvlText w:val="o"/>
      <w:lvlJc w:val="left"/>
      <w:pPr>
        <w:tabs>
          <w:tab w:val="num" w:pos="5760"/>
        </w:tabs>
        <w:ind w:left="5760" w:hanging="360"/>
      </w:pPr>
      <w:rPr>
        <w:rFonts w:ascii="Courier New" w:hAnsi="Courier New"/>
      </w:rPr>
    </w:lvl>
    <w:lvl w:ilvl="8" w:tplc="EFE01EA2">
      <w:start w:val="1"/>
      <w:numFmt w:val="bullet"/>
      <w:lvlText w:val=""/>
      <w:lvlJc w:val="left"/>
      <w:pPr>
        <w:tabs>
          <w:tab w:val="num" w:pos="6480"/>
        </w:tabs>
        <w:ind w:left="6480" w:hanging="360"/>
      </w:pPr>
      <w:rPr>
        <w:rFonts w:ascii="Wingdings" w:hAnsi="Wingdings"/>
      </w:rPr>
    </w:lvl>
  </w:abstractNum>
  <w:abstractNum w:abstractNumId="4">
    <w:nsid w:val="00000006"/>
    <w:multiLevelType w:val="hybridMultilevel"/>
    <w:tmpl w:val="00000006"/>
    <w:lvl w:ilvl="0" w:tplc="8250D636">
      <w:start w:val="1"/>
      <w:numFmt w:val="bullet"/>
      <w:lvlText w:val=""/>
      <w:lvlJc w:val="left"/>
      <w:pPr>
        <w:tabs>
          <w:tab w:val="num" w:pos="720"/>
        </w:tabs>
        <w:ind w:left="720" w:hanging="360"/>
      </w:pPr>
      <w:rPr>
        <w:rFonts w:ascii="Symbol" w:hAnsi="Symbol"/>
      </w:rPr>
    </w:lvl>
    <w:lvl w:ilvl="1" w:tplc="91747E80">
      <w:start w:val="1"/>
      <w:numFmt w:val="bullet"/>
      <w:lvlText w:val="o"/>
      <w:lvlJc w:val="left"/>
      <w:pPr>
        <w:tabs>
          <w:tab w:val="num" w:pos="1440"/>
        </w:tabs>
        <w:ind w:left="1440" w:hanging="360"/>
      </w:pPr>
      <w:rPr>
        <w:rFonts w:ascii="Courier New" w:hAnsi="Courier New"/>
      </w:rPr>
    </w:lvl>
    <w:lvl w:ilvl="2" w:tplc="632879F4">
      <w:start w:val="1"/>
      <w:numFmt w:val="bullet"/>
      <w:lvlText w:val=""/>
      <w:lvlJc w:val="left"/>
      <w:pPr>
        <w:tabs>
          <w:tab w:val="num" w:pos="2160"/>
        </w:tabs>
        <w:ind w:left="2160" w:hanging="360"/>
      </w:pPr>
      <w:rPr>
        <w:rFonts w:ascii="Wingdings" w:hAnsi="Wingdings"/>
      </w:rPr>
    </w:lvl>
    <w:lvl w:ilvl="3" w:tplc="E1C8311C">
      <w:start w:val="1"/>
      <w:numFmt w:val="bullet"/>
      <w:lvlText w:val=""/>
      <w:lvlJc w:val="left"/>
      <w:pPr>
        <w:tabs>
          <w:tab w:val="num" w:pos="2880"/>
        </w:tabs>
        <w:ind w:left="2880" w:hanging="360"/>
      </w:pPr>
      <w:rPr>
        <w:rFonts w:ascii="Symbol" w:hAnsi="Symbol"/>
      </w:rPr>
    </w:lvl>
    <w:lvl w:ilvl="4" w:tplc="8652848A">
      <w:start w:val="1"/>
      <w:numFmt w:val="bullet"/>
      <w:lvlText w:val="o"/>
      <w:lvlJc w:val="left"/>
      <w:pPr>
        <w:tabs>
          <w:tab w:val="num" w:pos="3600"/>
        </w:tabs>
        <w:ind w:left="3600" w:hanging="360"/>
      </w:pPr>
      <w:rPr>
        <w:rFonts w:ascii="Courier New" w:hAnsi="Courier New"/>
      </w:rPr>
    </w:lvl>
    <w:lvl w:ilvl="5" w:tplc="0D084B22">
      <w:start w:val="1"/>
      <w:numFmt w:val="bullet"/>
      <w:lvlText w:val=""/>
      <w:lvlJc w:val="left"/>
      <w:pPr>
        <w:tabs>
          <w:tab w:val="num" w:pos="4320"/>
        </w:tabs>
        <w:ind w:left="4320" w:hanging="360"/>
      </w:pPr>
      <w:rPr>
        <w:rFonts w:ascii="Wingdings" w:hAnsi="Wingdings"/>
      </w:rPr>
    </w:lvl>
    <w:lvl w:ilvl="6" w:tplc="C02E5DCA">
      <w:start w:val="1"/>
      <w:numFmt w:val="bullet"/>
      <w:lvlText w:val=""/>
      <w:lvlJc w:val="left"/>
      <w:pPr>
        <w:tabs>
          <w:tab w:val="num" w:pos="5040"/>
        </w:tabs>
        <w:ind w:left="5040" w:hanging="360"/>
      </w:pPr>
      <w:rPr>
        <w:rFonts w:ascii="Symbol" w:hAnsi="Symbol"/>
      </w:rPr>
    </w:lvl>
    <w:lvl w:ilvl="7" w:tplc="803CE090">
      <w:start w:val="1"/>
      <w:numFmt w:val="bullet"/>
      <w:lvlText w:val="o"/>
      <w:lvlJc w:val="left"/>
      <w:pPr>
        <w:tabs>
          <w:tab w:val="num" w:pos="5760"/>
        </w:tabs>
        <w:ind w:left="5760" w:hanging="360"/>
      </w:pPr>
      <w:rPr>
        <w:rFonts w:ascii="Courier New" w:hAnsi="Courier New"/>
      </w:rPr>
    </w:lvl>
    <w:lvl w:ilvl="8" w:tplc="72FA5762">
      <w:start w:val="1"/>
      <w:numFmt w:val="bullet"/>
      <w:lvlText w:val=""/>
      <w:lvlJc w:val="left"/>
      <w:pPr>
        <w:tabs>
          <w:tab w:val="num" w:pos="6480"/>
        </w:tabs>
        <w:ind w:left="6480" w:hanging="360"/>
      </w:pPr>
      <w:rPr>
        <w:rFonts w:ascii="Wingdings" w:hAnsi="Wingdings"/>
      </w:rPr>
    </w:lvl>
  </w:abstractNum>
  <w:abstractNum w:abstractNumId="5">
    <w:nsid w:val="00000007"/>
    <w:multiLevelType w:val="hybridMultilevel"/>
    <w:tmpl w:val="00000007"/>
    <w:lvl w:ilvl="0" w:tplc="55BED4B2">
      <w:start w:val="1"/>
      <w:numFmt w:val="bullet"/>
      <w:lvlText w:val=""/>
      <w:lvlJc w:val="left"/>
      <w:pPr>
        <w:tabs>
          <w:tab w:val="num" w:pos="720"/>
        </w:tabs>
        <w:ind w:left="720" w:hanging="360"/>
      </w:pPr>
      <w:rPr>
        <w:rFonts w:ascii="Symbol" w:hAnsi="Symbol"/>
      </w:rPr>
    </w:lvl>
    <w:lvl w:ilvl="1" w:tplc="28BAC940">
      <w:start w:val="1"/>
      <w:numFmt w:val="bullet"/>
      <w:lvlText w:val="o"/>
      <w:lvlJc w:val="left"/>
      <w:pPr>
        <w:tabs>
          <w:tab w:val="num" w:pos="1440"/>
        </w:tabs>
        <w:ind w:left="1440" w:hanging="360"/>
      </w:pPr>
      <w:rPr>
        <w:rFonts w:ascii="Courier New" w:hAnsi="Courier New"/>
      </w:rPr>
    </w:lvl>
    <w:lvl w:ilvl="2" w:tplc="2CCE224A">
      <w:start w:val="1"/>
      <w:numFmt w:val="bullet"/>
      <w:lvlText w:val=""/>
      <w:lvlJc w:val="left"/>
      <w:pPr>
        <w:tabs>
          <w:tab w:val="num" w:pos="2160"/>
        </w:tabs>
        <w:ind w:left="2160" w:hanging="360"/>
      </w:pPr>
      <w:rPr>
        <w:rFonts w:ascii="Wingdings" w:hAnsi="Wingdings"/>
      </w:rPr>
    </w:lvl>
    <w:lvl w:ilvl="3" w:tplc="CF28C954">
      <w:start w:val="1"/>
      <w:numFmt w:val="bullet"/>
      <w:lvlText w:val=""/>
      <w:lvlJc w:val="left"/>
      <w:pPr>
        <w:tabs>
          <w:tab w:val="num" w:pos="2880"/>
        </w:tabs>
        <w:ind w:left="2880" w:hanging="360"/>
      </w:pPr>
      <w:rPr>
        <w:rFonts w:ascii="Symbol" w:hAnsi="Symbol"/>
      </w:rPr>
    </w:lvl>
    <w:lvl w:ilvl="4" w:tplc="1C3435B4">
      <w:start w:val="1"/>
      <w:numFmt w:val="bullet"/>
      <w:lvlText w:val="o"/>
      <w:lvlJc w:val="left"/>
      <w:pPr>
        <w:tabs>
          <w:tab w:val="num" w:pos="3600"/>
        </w:tabs>
        <w:ind w:left="3600" w:hanging="360"/>
      </w:pPr>
      <w:rPr>
        <w:rFonts w:ascii="Courier New" w:hAnsi="Courier New"/>
      </w:rPr>
    </w:lvl>
    <w:lvl w:ilvl="5" w:tplc="A74EFC72">
      <w:start w:val="1"/>
      <w:numFmt w:val="bullet"/>
      <w:lvlText w:val=""/>
      <w:lvlJc w:val="left"/>
      <w:pPr>
        <w:tabs>
          <w:tab w:val="num" w:pos="4320"/>
        </w:tabs>
        <w:ind w:left="4320" w:hanging="360"/>
      </w:pPr>
      <w:rPr>
        <w:rFonts w:ascii="Wingdings" w:hAnsi="Wingdings"/>
      </w:rPr>
    </w:lvl>
    <w:lvl w:ilvl="6" w:tplc="5D92245E">
      <w:start w:val="1"/>
      <w:numFmt w:val="bullet"/>
      <w:lvlText w:val=""/>
      <w:lvlJc w:val="left"/>
      <w:pPr>
        <w:tabs>
          <w:tab w:val="num" w:pos="5040"/>
        </w:tabs>
        <w:ind w:left="5040" w:hanging="360"/>
      </w:pPr>
      <w:rPr>
        <w:rFonts w:ascii="Symbol" w:hAnsi="Symbol"/>
      </w:rPr>
    </w:lvl>
    <w:lvl w:ilvl="7" w:tplc="8E3AED48">
      <w:start w:val="1"/>
      <w:numFmt w:val="bullet"/>
      <w:lvlText w:val="o"/>
      <w:lvlJc w:val="left"/>
      <w:pPr>
        <w:tabs>
          <w:tab w:val="num" w:pos="5760"/>
        </w:tabs>
        <w:ind w:left="5760" w:hanging="360"/>
      </w:pPr>
      <w:rPr>
        <w:rFonts w:ascii="Courier New" w:hAnsi="Courier New"/>
      </w:rPr>
    </w:lvl>
    <w:lvl w:ilvl="8" w:tplc="77E05EA8">
      <w:start w:val="1"/>
      <w:numFmt w:val="bullet"/>
      <w:lvlText w:val=""/>
      <w:lvlJc w:val="left"/>
      <w:pPr>
        <w:tabs>
          <w:tab w:val="num" w:pos="6480"/>
        </w:tabs>
        <w:ind w:left="6480" w:hanging="360"/>
      </w:pPr>
      <w:rPr>
        <w:rFonts w:ascii="Wingdings" w:hAnsi="Wingdings"/>
      </w:rPr>
    </w:lvl>
  </w:abstractNum>
  <w:abstractNum w:abstractNumId="6">
    <w:nsid w:val="00000008"/>
    <w:multiLevelType w:val="hybridMultilevel"/>
    <w:tmpl w:val="00000008"/>
    <w:lvl w:ilvl="0" w:tplc="196A725A">
      <w:start w:val="1"/>
      <w:numFmt w:val="bullet"/>
      <w:lvlText w:val=""/>
      <w:lvlJc w:val="left"/>
      <w:pPr>
        <w:tabs>
          <w:tab w:val="num" w:pos="720"/>
        </w:tabs>
        <w:ind w:left="720" w:hanging="360"/>
      </w:pPr>
      <w:rPr>
        <w:rFonts w:ascii="Symbol" w:hAnsi="Symbol"/>
      </w:rPr>
    </w:lvl>
    <w:lvl w:ilvl="1" w:tplc="89AACB9E">
      <w:start w:val="1"/>
      <w:numFmt w:val="bullet"/>
      <w:lvlText w:val="o"/>
      <w:lvlJc w:val="left"/>
      <w:pPr>
        <w:tabs>
          <w:tab w:val="num" w:pos="1440"/>
        </w:tabs>
        <w:ind w:left="1440" w:hanging="360"/>
      </w:pPr>
      <w:rPr>
        <w:rFonts w:ascii="Courier New" w:hAnsi="Courier New"/>
      </w:rPr>
    </w:lvl>
    <w:lvl w:ilvl="2" w:tplc="18C0DC1A">
      <w:start w:val="1"/>
      <w:numFmt w:val="bullet"/>
      <w:lvlText w:val=""/>
      <w:lvlJc w:val="left"/>
      <w:pPr>
        <w:tabs>
          <w:tab w:val="num" w:pos="2160"/>
        </w:tabs>
        <w:ind w:left="2160" w:hanging="360"/>
      </w:pPr>
      <w:rPr>
        <w:rFonts w:ascii="Wingdings" w:hAnsi="Wingdings"/>
      </w:rPr>
    </w:lvl>
    <w:lvl w:ilvl="3" w:tplc="7444F18A">
      <w:start w:val="1"/>
      <w:numFmt w:val="bullet"/>
      <w:lvlText w:val=""/>
      <w:lvlJc w:val="left"/>
      <w:pPr>
        <w:tabs>
          <w:tab w:val="num" w:pos="2880"/>
        </w:tabs>
        <w:ind w:left="2880" w:hanging="360"/>
      </w:pPr>
      <w:rPr>
        <w:rFonts w:ascii="Symbol" w:hAnsi="Symbol"/>
      </w:rPr>
    </w:lvl>
    <w:lvl w:ilvl="4" w:tplc="E280DCAE">
      <w:start w:val="1"/>
      <w:numFmt w:val="bullet"/>
      <w:lvlText w:val="o"/>
      <w:lvlJc w:val="left"/>
      <w:pPr>
        <w:tabs>
          <w:tab w:val="num" w:pos="3600"/>
        </w:tabs>
        <w:ind w:left="3600" w:hanging="360"/>
      </w:pPr>
      <w:rPr>
        <w:rFonts w:ascii="Courier New" w:hAnsi="Courier New"/>
      </w:rPr>
    </w:lvl>
    <w:lvl w:ilvl="5" w:tplc="B346FB44">
      <w:start w:val="1"/>
      <w:numFmt w:val="bullet"/>
      <w:lvlText w:val=""/>
      <w:lvlJc w:val="left"/>
      <w:pPr>
        <w:tabs>
          <w:tab w:val="num" w:pos="4320"/>
        </w:tabs>
        <w:ind w:left="4320" w:hanging="360"/>
      </w:pPr>
      <w:rPr>
        <w:rFonts w:ascii="Wingdings" w:hAnsi="Wingdings"/>
      </w:rPr>
    </w:lvl>
    <w:lvl w:ilvl="6" w:tplc="2A345098">
      <w:start w:val="1"/>
      <w:numFmt w:val="bullet"/>
      <w:lvlText w:val=""/>
      <w:lvlJc w:val="left"/>
      <w:pPr>
        <w:tabs>
          <w:tab w:val="num" w:pos="5040"/>
        </w:tabs>
        <w:ind w:left="5040" w:hanging="360"/>
      </w:pPr>
      <w:rPr>
        <w:rFonts w:ascii="Symbol" w:hAnsi="Symbol"/>
      </w:rPr>
    </w:lvl>
    <w:lvl w:ilvl="7" w:tplc="65A6FAA6">
      <w:start w:val="1"/>
      <w:numFmt w:val="bullet"/>
      <w:lvlText w:val="o"/>
      <w:lvlJc w:val="left"/>
      <w:pPr>
        <w:tabs>
          <w:tab w:val="num" w:pos="5760"/>
        </w:tabs>
        <w:ind w:left="5760" w:hanging="360"/>
      </w:pPr>
      <w:rPr>
        <w:rFonts w:ascii="Courier New" w:hAnsi="Courier New"/>
      </w:rPr>
    </w:lvl>
    <w:lvl w:ilvl="8" w:tplc="33BE7878">
      <w:start w:val="1"/>
      <w:numFmt w:val="bullet"/>
      <w:lvlText w:val=""/>
      <w:lvlJc w:val="left"/>
      <w:pPr>
        <w:tabs>
          <w:tab w:val="num" w:pos="6480"/>
        </w:tabs>
        <w:ind w:left="6480" w:hanging="360"/>
      </w:pPr>
      <w:rPr>
        <w:rFonts w:ascii="Wingdings" w:hAnsi="Wingdings"/>
      </w:rPr>
    </w:lvl>
  </w:abstractNum>
  <w:abstractNum w:abstractNumId="7">
    <w:nsid w:val="00000009"/>
    <w:multiLevelType w:val="hybridMultilevel"/>
    <w:tmpl w:val="00000009"/>
    <w:lvl w:ilvl="0" w:tplc="CB1A2F52">
      <w:start w:val="1"/>
      <w:numFmt w:val="bullet"/>
      <w:lvlText w:val=""/>
      <w:lvlJc w:val="left"/>
      <w:pPr>
        <w:tabs>
          <w:tab w:val="num" w:pos="720"/>
        </w:tabs>
        <w:ind w:left="720" w:hanging="360"/>
      </w:pPr>
      <w:rPr>
        <w:rFonts w:ascii="Symbol" w:hAnsi="Symbol"/>
      </w:rPr>
    </w:lvl>
    <w:lvl w:ilvl="1" w:tplc="BFD293F2">
      <w:start w:val="1"/>
      <w:numFmt w:val="bullet"/>
      <w:lvlText w:val="o"/>
      <w:lvlJc w:val="left"/>
      <w:pPr>
        <w:tabs>
          <w:tab w:val="num" w:pos="1440"/>
        </w:tabs>
        <w:ind w:left="1440" w:hanging="360"/>
      </w:pPr>
      <w:rPr>
        <w:rFonts w:ascii="Courier New" w:hAnsi="Courier New"/>
      </w:rPr>
    </w:lvl>
    <w:lvl w:ilvl="2" w:tplc="525029C4">
      <w:start w:val="1"/>
      <w:numFmt w:val="bullet"/>
      <w:lvlText w:val=""/>
      <w:lvlJc w:val="left"/>
      <w:pPr>
        <w:tabs>
          <w:tab w:val="num" w:pos="2160"/>
        </w:tabs>
        <w:ind w:left="2160" w:hanging="360"/>
      </w:pPr>
      <w:rPr>
        <w:rFonts w:ascii="Wingdings" w:hAnsi="Wingdings"/>
      </w:rPr>
    </w:lvl>
    <w:lvl w:ilvl="3" w:tplc="C5200D46">
      <w:start w:val="1"/>
      <w:numFmt w:val="bullet"/>
      <w:lvlText w:val=""/>
      <w:lvlJc w:val="left"/>
      <w:pPr>
        <w:tabs>
          <w:tab w:val="num" w:pos="2880"/>
        </w:tabs>
        <w:ind w:left="2880" w:hanging="360"/>
      </w:pPr>
      <w:rPr>
        <w:rFonts w:ascii="Symbol" w:hAnsi="Symbol"/>
      </w:rPr>
    </w:lvl>
    <w:lvl w:ilvl="4" w:tplc="92CE6514">
      <w:start w:val="1"/>
      <w:numFmt w:val="bullet"/>
      <w:lvlText w:val="o"/>
      <w:lvlJc w:val="left"/>
      <w:pPr>
        <w:tabs>
          <w:tab w:val="num" w:pos="3600"/>
        </w:tabs>
        <w:ind w:left="3600" w:hanging="360"/>
      </w:pPr>
      <w:rPr>
        <w:rFonts w:ascii="Courier New" w:hAnsi="Courier New"/>
      </w:rPr>
    </w:lvl>
    <w:lvl w:ilvl="5" w:tplc="1700B062">
      <w:start w:val="1"/>
      <w:numFmt w:val="bullet"/>
      <w:lvlText w:val=""/>
      <w:lvlJc w:val="left"/>
      <w:pPr>
        <w:tabs>
          <w:tab w:val="num" w:pos="4320"/>
        </w:tabs>
        <w:ind w:left="4320" w:hanging="360"/>
      </w:pPr>
      <w:rPr>
        <w:rFonts w:ascii="Wingdings" w:hAnsi="Wingdings"/>
      </w:rPr>
    </w:lvl>
    <w:lvl w:ilvl="6" w:tplc="4F8C12E2">
      <w:start w:val="1"/>
      <w:numFmt w:val="bullet"/>
      <w:lvlText w:val=""/>
      <w:lvlJc w:val="left"/>
      <w:pPr>
        <w:tabs>
          <w:tab w:val="num" w:pos="5040"/>
        </w:tabs>
        <w:ind w:left="5040" w:hanging="360"/>
      </w:pPr>
      <w:rPr>
        <w:rFonts w:ascii="Symbol" w:hAnsi="Symbol"/>
      </w:rPr>
    </w:lvl>
    <w:lvl w:ilvl="7" w:tplc="D2B29E3A">
      <w:start w:val="1"/>
      <w:numFmt w:val="bullet"/>
      <w:lvlText w:val="o"/>
      <w:lvlJc w:val="left"/>
      <w:pPr>
        <w:tabs>
          <w:tab w:val="num" w:pos="5760"/>
        </w:tabs>
        <w:ind w:left="5760" w:hanging="360"/>
      </w:pPr>
      <w:rPr>
        <w:rFonts w:ascii="Courier New" w:hAnsi="Courier New"/>
      </w:rPr>
    </w:lvl>
    <w:lvl w:ilvl="8" w:tplc="C7C0AE70">
      <w:start w:val="1"/>
      <w:numFmt w:val="bullet"/>
      <w:lvlText w:val=""/>
      <w:lvlJc w:val="left"/>
      <w:pPr>
        <w:tabs>
          <w:tab w:val="num" w:pos="6480"/>
        </w:tabs>
        <w:ind w:left="6480" w:hanging="360"/>
      </w:pPr>
      <w:rPr>
        <w:rFonts w:ascii="Wingdings" w:hAnsi="Wingdings"/>
      </w:rPr>
    </w:lvl>
  </w:abstractNum>
  <w:abstractNum w:abstractNumId="8">
    <w:nsid w:val="0000000A"/>
    <w:multiLevelType w:val="hybridMultilevel"/>
    <w:tmpl w:val="0000000A"/>
    <w:lvl w:ilvl="0" w:tplc="1526CD20">
      <w:start w:val="1"/>
      <w:numFmt w:val="bullet"/>
      <w:lvlText w:val=""/>
      <w:lvlJc w:val="left"/>
      <w:pPr>
        <w:tabs>
          <w:tab w:val="num" w:pos="720"/>
        </w:tabs>
        <w:ind w:left="720" w:hanging="360"/>
      </w:pPr>
      <w:rPr>
        <w:rFonts w:ascii="Symbol" w:hAnsi="Symbol"/>
      </w:rPr>
    </w:lvl>
    <w:lvl w:ilvl="1" w:tplc="F1120074">
      <w:start w:val="1"/>
      <w:numFmt w:val="bullet"/>
      <w:lvlText w:val="o"/>
      <w:lvlJc w:val="left"/>
      <w:pPr>
        <w:tabs>
          <w:tab w:val="num" w:pos="1440"/>
        </w:tabs>
        <w:ind w:left="1440" w:hanging="360"/>
      </w:pPr>
      <w:rPr>
        <w:rFonts w:ascii="Courier New" w:hAnsi="Courier New"/>
      </w:rPr>
    </w:lvl>
    <w:lvl w:ilvl="2" w:tplc="E40AF6EA">
      <w:start w:val="1"/>
      <w:numFmt w:val="bullet"/>
      <w:lvlText w:val=""/>
      <w:lvlJc w:val="left"/>
      <w:pPr>
        <w:tabs>
          <w:tab w:val="num" w:pos="2160"/>
        </w:tabs>
        <w:ind w:left="2160" w:hanging="360"/>
      </w:pPr>
      <w:rPr>
        <w:rFonts w:ascii="Wingdings" w:hAnsi="Wingdings"/>
      </w:rPr>
    </w:lvl>
    <w:lvl w:ilvl="3" w:tplc="F5AC596C">
      <w:start w:val="1"/>
      <w:numFmt w:val="bullet"/>
      <w:lvlText w:val=""/>
      <w:lvlJc w:val="left"/>
      <w:pPr>
        <w:tabs>
          <w:tab w:val="num" w:pos="2880"/>
        </w:tabs>
        <w:ind w:left="2880" w:hanging="360"/>
      </w:pPr>
      <w:rPr>
        <w:rFonts w:ascii="Symbol" w:hAnsi="Symbol"/>
      </w:rPr>
    </w:lvl>
    <w:lvl w:ilvl="4" w:tplc="20A268AA">
      <w:start w:val="1"/>
      <w:numFmt w:val="bullet"/>
      <w:lvlText w:val="o"/>
      <w:lvlJc w:val="left"/>
      <w:pPr>
        <w:tabs>
          <w:tab w:val="num" w:pos="3600"/>
        </w:tabs>
        <w:ind w:left="3600" w:hanging="360"/>
      </w:pPr>
      <w:rPr>
        <w:rFonts w:ascii="Courier New" w:hAnsi="Courier New"/>
      </w:rPr>
    </w:lvl>
    <w:lvl w:ilvl="5" w:tplc="C2CEE98E">
      <w:start w:val="1"/>
      <w:numFmt w:val="bullet"/>
      <w:lvlText w:val=""/>
      <w:lvlJc w:val="left"/>
      <w:pPr>
        <w:tabs>
          <w:tab w:val="num" w:pos="4320"/>
        </w:tabs>
        <w:ind w:left="4320" w:hanging="360"/>
      </w:pPr>
      <w:rPr>
        <w:rFonts w:ascii="Wingdings" w:hAnsi="Wingdings"/>
      </w:rPr>
    </w:lvl>
    <w:lvl w:ilvl="6" w:tplc="772C30CC">
      <w:start w:val="1"/>
      <w:numFmt w:val="bullet"/>
      <w:lvlText w:val=""/>
      <w:lvlJc w:val="left"/>
      <w:pPr>
        <w:tabs>
          <w:tab w:val="num" w:pos="5040"/>
        </w:tabs>
        <w:ind w:left="5040" w:hanging="360"/>
      </w:pPr>
      <w:rPr>
        <w:rFonts w:ascii="Symbol" w:hAnsi="Symbol"/>
      </w:rPr>
    </w:lvl>
    <w:lvl w:ilvl="7" w:tplc="62E67AEE">
      <w:start w:val="1"/>
      <w:numFmt w:val="bullet"/>
      <w:lvlText w:val="o"/>
      <w:lvlJc w:val="left"/>
      <w:pPr>
        <w:tabs>
          <w:tab w:val="num" w:pos="5760"/>
        </w:tabs>
        <w:ind w:left="5760" w:hanging="360"/>
      </w:pPr>
      <w:rPr>
        <w:rFonts w:ascii="Courier New" w:hAnsi="Courier New"/>
      </w:rPr>
    </w:lvl>
    <w:lvl w:ilvl="8" w:tplc="589CDF4A">
      <w:start w:val="1"/>
      <w:numFmt w:val="bullet"/>
      <w:lvlText w:val=""/>
      <w:lvlJc w:val="left"/>
      <w:pPr>
        <w:tabs>
          <w:tab w:val="num" w:pos="6480"/>
        </w:tabs>
        <w:ind w:left="6480" w:hanging="360"/>
      </w:pPr>
      <w:rPr>
        <w:rFonts w:ascii="Wingdings" w:hAnsi="Wingdings"/>
      </w:rPr>
    </w:lvl>
  </w:abstractNum>
  <w:abstractNum w:abstractNumId="9">
    <w:nsid w:val="0000000B"/>
    <w:multiLevelType w:val="hybridMultilevel"/>
    <w:tmpl w:val="0000000B"/>
    <w:lvl w:ilvl="0" w:tplc="D652A8C0">
      <w:start w:val="1"/>
      <w:numFmt w:val="bullet"/>
      <w:lvlText w:val=""/>
      <w:lvlJc w:val="left"/>
      <w:pPr>
        <w:tabs>
          <w:tab w:val="num" w:pos="720"/>
        </w:tabs>
        <w:ind w:left="720" w:hanging="360"/>
      </w:pPr>
      <w:rPr>
        <w:rFonts w:ascii="Symbol" w:eastAsia="Symbol" w:hAnsi="Symbol" w:cs="Symbol"/>
        <w:sz w:val="20"/>
      </w:rPr>
    </w:lvl>
    <w:lvl w:ilvl="1" w:tplc="6C1E1F50">
      <w:start w:val="1"/>
      <w:numFmt w:val="bullet"/>
      <w:lvlText w:val="o"/>
      <w:lvlJc w:val="left"/>
      <w:pPr>
        <w:tabs>
          <w:tab w:val="num" w:pos="1080"/>
        </w:tabs>
        <w:ind w:left="1080" w:hanging="360"/>
      </w:pPr>
      <w:rPr>
        <w:rFonts w:ascii="Courier New" w:eastAsia="Courier New" w:hAnsi="Courier New" w:cs="Courier New"/>
        <w:sz w:val="20"/>
      </w:rPr>
    </w:lvl>
    <w:lvl w:ilvl="2" w:tplc="97BA2CB4">
      <w:start w:val="1"/>
      <w:numFmt w:val="bullet"/>
      <w:lvlText w:val=""/>
      <w:lvlJc w:val="right"/>
      <w:pPr>
        <w:tabs>
          <w:tab w:val="num" w:pos="1440"/>
        </w:tabs>
        <w:ind w:left="1440" w:hanging="360"/>
      </w:pPr>
      <w:rPr>
        <w:rFonts w:ascii="Wingdings" w:eastAsia="Wingdings" w:hAnsi="Wingdings" w:cs="Wingdings"/>
        <w:sz w:val="20"/>
      </w:rPr>
    </w:lvl>
    <w:lvl w:ilvl="3" w:tplc="82ACA804">
      <w:start w:val="1"/>
      <w:numFmt w:val="bullet"/>
      <w:lvlText w:val=""/>
      <w:lvlJc w:val="left"/>
      <w:pPr>
        <w:tabs>
          <w:tab w:val="num" w:pos="1800"/>
        </w:tabs>
        <w:ind w:left="1800" w:hanging="360"/>
      </w:pPr>
      <w:rPr>
        <w:rFonts w:ascii="Symbol" w:eastAsia="Symbol" w:hAnsi="Symbol" w:cs="Symbol"/>
        <w:sz w:val="20"/>
      </w:rPr>
    </w:lvl>
    <w:lvl w:ilvl="4" w:tplc="3208DDEA">
      <w:start w:val="1"/>
      <w:numFmt w:val="bullet"/>
      <w:lvlText w:val="o"/>
      <w:lvlJc w:val="left"/>
      <w:pPr>
        <w:tabs>
          <w:tab w:val="num" w:pos="2160"/>
        </w:tabs>
        <w:ind w:left="2160" w:hanging="360"/>
      </w:pPr>
      <w:rPr>
        <w:rFonts w:ascii="Courier New" w:eastAsia="Courier New" w:hAnsi="Courier New" w:cs="Courier New"/>
        <w:sz w:val="20"/>
      </w:rPr>
    </w:lvl>
    <w:lvl w:ilvl="5" w:tplc="FD80A86C">
      <w:start w:val="1"/>
      <w:numFmt w:val="bullet"/>
      <w:lvlText w:val=""/>
      <w:lvlJc w:val="right"/>
      <w:pPr>
        <w:tabs>
          <w:tab w:val="num" w:pos="2520"/>
        </w:tabs>
        <w:ind w:left="2520" w:hanging="360"/>
      </w:pPr>
      <w:rPr>
        <w:rFonts w:ascii="Wingdings" w:eastAsia="Wingdings" w:hAnsi="Wingdings" w:cs="Wingdings"/>
        <w:sz w:val="20"/>
      </w:rPr>
    </w:lvl>
    <w:lvl w:ilvl="6" w:tplc="C8225FF0">
      <w:start w:val="1"/>
      <w:numFmt w:val="bullet"/>
      <w:lvlText w:val=""/>
      <w:lvlJc w:val="left"/>
      <w:pPr>
        <w:tabs>
          <w:tab w:val="num" w:pos="2880"/>
        </w:tabs>
        <w:ind w:left="2880" w:hanging="360"/>
      </w:pPr>
      <w:rPr>
        <w:rFonts w:ascii="Symbol" w:eastAsia="Symbol" w:hAnsi="Symbol" w:cs="Symbol"/>
        <w:sz w:val="20"/>
      </w:rPr>
    </w:lvl>
    <w:lvl w:ilvl="7" w:tplc="E7B248B6">
      <w:start w:val="1"/>
      <w:numFmt w:val="bullet"/>
      <w:lvlText w:val="o"/>
      <w:lvlJc w:val="left"/>
      <w:pPr>
        <w:tabs>
          <w:tab w:val="num" w:pos="3240"/>
        </w:tabs>
        <w:ind w:left="3240" w:hanging="360"/>
      </w:pPr>
      <w:rPr>
        <w:rFonts w:ascii="Courier New" w:eastAsia="Courier New" w:hAnsi="Courier New" w:cs="Courier New"/>
        <w:sz w:val="20"/>
      </w:rPr>
    </w:lvl>
    <w:lvl w:ilvl="8" w:tplc="E48695EA">
      <w:start w:val="1"/>
      <w:numFmt w:val="bullet"/>
      <w:lvlText w:val=""/>
      <w:lvlJc w:val="right"/>
      <w:pPr>
        <w:tabs>
          <w:tab w:val="num" w:pos="3600"/>
        </w:tabs>
        <w:ind w:left="3600" w:hanging="360"/>
      </w:pPr>
      <w:rPr>
        <w:rFonts w:ascii="Wingdings" w:eastAsia="Wingdings" w:hAnsi="Wingdings" w:cs="Wingdings"/>
        <w:sz w:val="20"/>
      </w:rPr>
    </w:lvl>
  </w:abstractNum>
  <w:abstractNum w:abstractNumId="10">
    <w:nsid w:val="0000000C"/>
    <w:multiLevelType w:val="hybridMultilevel"/>
    <w:tmpl w:val="0000000C"/>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11">
    <w:nsid w:val="0000000D"/>
    <w:multiLevelType w:val="hybridMultilevel"/>
    <w:tmpl w:val="0000000D"/>
    <w:lvl w:ilvl="0" w:tplc="5BE83F72">
      <w:start w:val="1"/>
      <w:numFmt w:val="bullet"/>
      <w:lvlText w:val=""/>
      <w:lvlJc w:val="left"/>
      <w:pPr>
        <w:tabs>
          <w:tab w:val="num" w:pos="720"/>
        </w:tabs>
        <w:ind w:left="720" w:hanging="360"/>
      </w:pPr>
      <w:rPr>
        <w:rFonts w:ascii="Symbol" w:eastAsia="Symbol" w:hAnsi="Symbol" w:cs="Symbol"/>
        <w:sz w:val="20"/>
      </w:rPr>
    </w:lvl>
    <w:lvl w:ilvl="1" w:tplc="6F54474C">
      <w:start w:val="1"/>
      <w:numFmt w:val="bullet"/>
      <w:lvlText w:val="o"/>
      <w:lvlJc w:val="left"/>
      <w:pPr>
        <w:tabs>
          <w:tab w:val="num" w:pos="1080"/>
        </w:tabs>
        <w:ind w:left="1080" w:hanging="360"/>
      </w:pPr>
      <w:rPr>
        <w:rFonts w:ascii="Courier New" w:eastAsia="Courier New" w:hAnsi="Courier New" w:cs="Courier New"/>
        <w:sz w:val="20"/>
      </w:rPr>
    </w:lvl>
    <w:lvl w:ilvl="2" w:tplc="9D542306">
      <w:start w:val="1"/>
      <w:numFmt w:val="bullet"/>
      <w:lvlText w:val=""/>
      <w:lvlJc w:val="right"/>
      <w:pPr>
        <w:tabs>
          <w:tab w:val="num" w:pos="1440"/>
        </w:tabs>
        <w:ind w:left="1440" w:hanging="360"/>
      </w:pPr>
      <w:rPr>
        <w:rFonts w:ascii="Wingdings" w:eastAsia="Wingdings" w:hAnsi="Wingdings" w:cs="Wingdings"/>
        <w:sz w:val="20"/>
      </w:rPr>
    </w:lvl>
    <w:lvl w:ilvl="3" w:tplc="E3446B16">
      <w:start w:val="1"/>
      <w:numFmt w:val="bullet"/>
      <w:lvlText w:val=""/>
      <w:lvlJc w:val="left"/>
      <w:pPr>
        <w:tabs>
          <w:tab w:val="num" w:pos="1800"/>
        </w:tabs>
        <w:ind w:left="1800" w:hanging="360"/>
      </w:pPr>
      <w:rPr>
        <w:rFonts w:ascii="Symbol" w:eastAsia="Symbol" w:hAnsi="Symbol" w:cs="Symbol"/>
        <w:sz w:val="20"/>
      </w:rPr>
    </w:lvl>
    <w:lvl w:ilvl="4" w:tplc="818ECC7E">
      <w:start w:val="1"/>
      <w:numFmt w:val="bullet"/>
      <w:lvlText w:val="o"/>
      <w:lvlJc w:val="left"/>
      <w:pPr>
        <w:tabs>
          <w:tab w:val="num" w:pos="2160"/>
        </w:tabs>
        <w:ind w:left="2160" w:hanging="360"/>
      </w:pPr>
      <w:rPr>
        <w:rFonts w:ascii="Courier New" w:eastAsia="Courier New" w:hAnsi="Courier New" w:cs="Courier New"/>
        <w:sz w:val="20"/>
      </w:rPr>
    </w:lvl>
    <w:lvl w:ilvl="5" w:tplc="AA2E29BC">
      <w:start w:val="1"/>
      <w:numFmt w:val="bullet"/>
      <w:lvlText w:val=""/>
      <w:lvlJc w:val="right"/>
      <w:pPr>
        <w:tabs>
          <w:tab w:val="num" w:pos="2520"/>
        </w:tabs>
        <w:ind w:left="2520" w:hanging="360"/>
      </w:pPr>
      <w:rPr>
        <w:rFonts w:ascii="Wingdings" w:eastAsia="Wingdings" w:hAnsi="Wingdings" w:cs="Wingdings"/>
        <w:sz w:val="20"/>
      </w:rPr>
    </w:lvl>
    <w:lvl w:ilvl="6" w:tplc="8B5016AC">
      <w:start w:val="1"/>
      <w:numFmt w:val="bullet"/>
      <w:lvlText w:val=""/>
      <w:lvlJc w:val="left"/>
      <w:pPr>
        <w:tabs>
          <w:tab w:val="num" w:pos="2880"/>
        </w:tabs>
        <w:ind w:left="2880" w:hanging="360"/>
      </w:pPr>
      <w:rPr>
        <w:rFonts w:ascii="Symbol" w:eastAsia="Symbol" w:hAnsi="Symbol" w:cs="Symbol"/>
        <w:sz w:val="20"/>
      </w:rPr>
    </w:lvl>
    <w:lvl w:ilvl="7" w:tplc="360244FC">
      <w:start w:val="1"/>
      <w:numFmt w:val="bullet"/>
      <w:lvlText w:val="o"/>
      <w:lvlJc w:val="left"/>
      <w:pPr>
        <w:tabs>
          <w:tab w:val="num" w:pos="3240"/>
        </w:tabs>
        <w:ind w:left="3240" w:hanging="360"/>
      </w:pPr>
      <w:rPr>
        <w:rFonts w:ascii="Courier New" w:eastAsia="Courier New" w:hAnsi="Courier New" w:cs="Courier New"/>
        <w:sz w:val="20"/>
      </w:rPr>
    </w:lvl>
    <w:lvl w:ilvl="8" w:tplc="04440B5E">
      <w:start w:val="1"/>
      <w:numFmt w:val="bullet"/>
      <w:lvlText w:val=""/>
      <w:lvlJc w:val="right"/>
      <w:pPr>
        <w:tabs>
          <w:tab w:val="num" w:pos="3600"/>
        </w:tabs>
        <w:ind w:left="3600" w:hanging="360"/>
      </w:pPr>
      <w:rPr>
        <w:rFonts w:ascii="Wingdings" w:eastAsia="Wingdings" w:hAnsi="Wingdings" w:cs="Wingdings"/>
        <w:sz w:val="20"/>
      </w:rPr>
    </w:lvl>
  </w:abstractNum>
  <w:abstractNum w:abstractNumId="12">
    <w:nsid w:val="0000000E"/>
    <w:multiLevelType w:val="hybridMultilevel"/>
    <w:tmpl w:val="0000000E"/>
    <w:lvl w:ilvl="0" w:tplc="FFFFFFFF">
      <w:start w:val="1"/>
      <w:numFmt w:val="bullet"/>
      <w:lvlText w:val="o"/>
      <w:lvlJc w:val="left"/>
      <w:pPr>
        <w:tabs>
          <w:tab w:val="num" w:pos="720"/>
        </w:tabs>
        <w:ind w:left="720" w:hanging="360"/>
      </w:pPr>
      <w:rPr>
        <w:rFonts w:ascii="Courier New" w:hAnsi="Courier New"/>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13">
    <w:nsid w:val="0000000F"/>
    <w:multiLevelType w:val="hybridMultilevel"/>
    <w:tmpl w:val="0000000F"/>
    <w:lvl w:ilvl="0" w:tplc="347E1A56">
      <w:start w:val="1"/>
      <w:numFmt w:val="bullet"/>
      <w:lvlText w:val=""/>
      <w:lvlJc w:val="left"/>
      <w:pPr>
        <w:tabs>
          <w:tab w:val="num" w:pos="720"/>
        </w:tabs>
        <w:ind w:left="720" w:hanging="360"/>
      </w:pPr>
      <w:rPr>
        <w:rFonts w:ascii="Symbol" w:eastAsia="Symbol" w:hAnsi="Symbol" w:cs="Symbol"/>
        <w:sz w:val="20"/>
      </w:rPr>
    </w:lvl>
    <w:lvl w:ilvl="1" w:tplc="D6DA1C9C">
      <w:start w:val="1"/>
      <w:numFmt w:val="bullet"/>
      <w:lvlText w:val="o"/>
      <w:lvlJc w:val="left"/>
      <w:pPr>
        <w:tabs>
          <w:tab w:val="num" w:pos="1080"/>
        </w:tabs>
        <w:ind w:left="1080" w:hanging="360"/>
      </w:pPr>
      <w:rPr>
        <w:rFonts w:ascii="Courier New" w:eastAsia="Courier New" w:hAnsi="Courier New" w:cs="Courier New"/>
        <w:sz w:val="20"/>
      </w:rPr>
    </w:lvl>
    <w:lvl w:ilvl="2" w:tplc="ECE4A902">
      <w:start w:val="1"/>
      <w:numFmt w:val="bullet"/>
      <w:lvlText w:val=""/>
      <w:lvlJc w:val="right"/>
      <w:pPr>
        <w:tabs>
          <w:tab w:val="num" w:pos="1440"/>
        </w:tabs>
        <w:ind w:left="1440" w:hanging="360"/>
      </w:pPr>
      <w:rPr>
        <w:rFonts w:ascii="Wingdings" w:eastAsia="Wingdings" w:hAnsi="Wingdings" w:cs="Wingdings"/>
        <w:sz w:val="20"/>
      </w:rPr>
    </w:lvl>
    <w:lvl w:ilvl="3" w:tplc="642C8948">
      <w:start w:val="1"/>
      <w:numFmt w:val="bullet"/>
      <w:lvlText w:val=""/>
      <w:lvlJc w:val="left"/>
      <w:pPr>
        <w:tabs>
          <w:tab w:val="num" w:pos="1800"/>
        </w:tabs>
        <w:ind w:left="1800" w:hanging="360"/>
      </w:pPr>
      <w:rPr>
        <w:rFonts w:ascii="Symbol" w:eastAsia="Symbol" w:hAnsi="Symbol" w:cs="Symbol"/>
        <w:sz w:val="20"/>
      </w:rPr>
    </w:lvl>
    <w:lvl w:ilvl="4" w:tplc="067640EA">
      <w:start w:val="1"/>
      <w:numFmt w:val="bullet"/>
      <w:lvlText w:val="o"/>
      <w:lvlJc w:val="left"/>
      <w:pPr>
        <w:tabs>
          <w:tab w:val="num" w:pos="2160"/>
        </w:tabs>
        <w:ind w:left="2160" w:hanging="360"/>
      </w:pPr>
      <w:rPr>
        <w:rFonts w:ascii="Courier New" w:eastAsia="Courier New" w:hAnsi="Courier New" w:cs="Courier New"/>
        <w:sz w:val="20"/>
      </w:rPr>
    </w:lvl>
    <w:lvl w:ilvl="5" w:tplc="BAB06182">
      <w:start w:val="1"/>
      <w:numFmt w:val="bullet"/>
      <w:lvlText w:val=""/>
      <w:lvlJc w:val="right"/>
      <w:pPr>
        <w:tabs>
          <w:tab w:val="num" w:pos="2520"/>
        </w:tabs>
        <w:ind w:left="2520" w:hanging="360"/>
      </w:pPr>
      <w:rPr>
        <w:rFonts w:ascii="Wingdings" w:eastAsia="Wingdings" w:hAnsi="Wingdings" w:cs="Wingdings"/>
        <w:sz w:val="20"/>
      </w:rPr>
    </w:lvl>
    <w:lvl w:ilvl="6" w:tplc="0C28CBB8">
      <w:start w:val="1"/>
      <w:numFmt w:val="bullet"/>
      <w:lvlText w:val=""/>
      <w:lvlJc w:val="left"/>
      <w:pPr>
        <w:tabs>
          <w:tab w:val="num" w:pos="2880"/>
        </w:tabs>
        <w:ind w:left="2880" w:hanging="360"/>
      </w:pPr>
      <w:rPr>
        <w:rFonts w:ascii="Symbol" w:eastAsia="Symbol" w:hAnsi="Symbol" w:cs="Symbol"/>
        <w:sz w:val="20"/>
      </w:rPr>
    </w:lvl>
    <w:lvl w:ilvl="7" w:tplc="EC52BAA4">
      <w:start w:val="1"/>
      <w:numFmt w:val="bullet"/>
      <w:lvlText w:val="o"/>
      <w:lvlJc w:val="left"/>
      <w:pPr>
        <w:tabs>
          <w:tab w:val="num" w:pos="3240"/>
        </w:tabs>
        <w:ind w:left="3240" w:hanging="360"/>
      </w:pPr>
      <w:rPr>
        <w:rFonts w:ascii="Courier New" w:eastAsia="Courier New" w:hAnsi="Courier New" w:cs="Courier New"/>
        <w:sz w:val="20"/>
      </w:rPr>
    </w:lvl>
    <w:lvl w:ilvl="8" w:tplc="98F22040">
      <w:start w:val="1"/>
      <w:numFmt w:val="bullet"/>
      <w:lvlText w:val=""/>
      <w:lvlJc w:val="right"/>
      <w:pPr>
        <w:tabs>
          <w:tab w:val="num" w:pos="3600"/>
        </w:tabs>
        <w:ind w:left="3600" w:hanging="360"/>
      </w:pPr>
      <w:rPr>
        <w:rFonts w:ascii="Wingdings" w:eastAsia="Wingdings" w:hAnsi="Wingdings" w:cs="Wingdings"/>
        <w:sz w:val="20"/>
      </w:rPr>
    </w:lvl>
  </w:abstractNum>
  <w:abstractNum w:abstractNumId="14">
    <w:nsid w:val="00000010"/>
    <w:multiLevelType w:val="hybridMultilevel"/>
    <w:tmpl w:val="00000010"/>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15">
    <w:nsid w:val="00000011"/>
    <w:multiLevelType w:val="hybridMultilevel"/>
    <w:tmpl w:val="00000011"/>
    <w:lvl w:ilvl="0" w:tplc="2CF03E64">
      <w:start w:val="1"/>
      <w:numFmt w:val="bullet"/>
      <w:lvlText w:val=""/>
      <w:lvlJc w:val="left"/>
      <w:pPr>
        <w:tabs>
          <w:tab w:val="num" w:pos="720"/>
        </w:tabs>
        <w:ind w:left="720" w:hanging="360"/>
      </w:pPr>
      <w:rPr>
        <w:rFonts w:ascii="Symbol" w:eastAsia="Symbol" w:hAnsi="Symbol" w:cs="Symbol"/>
        <w:sz w:val="20"/>
      </w:rPr>
    </w:lvl>
    <w:lvl w:ilvl="1" w:tplc="E5105890">
      <w:start w:val="1"/>
      <w:numFmt w:val="bullet"/>
      <w:lvlText w:val="o"/>
      <w:lvlJc w:val="left"/>
      <w:pPr>
        <w:tabs>
          <w:tab w:val="num" w:pos="1080"/>
        </w:tabs>
        <w:ind w:left="1080" w:hanging="360"/>
      </w:pPr>
      <w:rPr>
        <w:rFonts w:ascii="Courier New" w:eastAsia="Courier New" w:hAnsi="Courier New" w:cs="Courier New"/>
        <w:sz w:val="20"/>
      </w:rPr>
    </w:lvl>
    <w:lvl w:ilvl="2" w:tplc="1794DDFC">
      <w:start w:val="1"/>
      <w:numFmt w:val="bullet"/>
      <w:lvlText w:val=""/>
      <w:lvlJc w:val="right"/>
      <w:pPr>
        <w:tabs>
          <w:tab w:val="num" w:pos="1440"/>
        </w:tabs>
        <w:ind w:left="1440" w:hanging="360"/>
      </w:pPr>
      <w:rPr>
        <w:rFonts w:ascii="Wingdings" w:eastAsia="Wingdings" w:hAnsi="Wingdings" w:cs="Wingdings"/>
        <w:sz w:val="20"/>
      </w:rPr>
    </w:lvl>
    <w:lvl w:ilvl="3" w:tplc="CFA21D6C">
      <w:start w:val="1"/>
      <w:numFmt w:val="bullet"/>
      <w:lvlText w:val=""/>
      <w:lvlJc w:val="left"/>
      <w:pPr>
        <w:tabs>
          <w:tab w:val="num" w:pos="1800"/>
        </w:tabs>
        <w:ind w:left="1800" w:hanging="360"/>
      </w:pPr>
      <w:rPr>
        <w:rFonts w:ascii="Symbol" w:eastAsia="Symbol" w:hAnsi="Symbol" w:cs="Symbol"/>
        <w:sz w:val="20"/>
      </w:rPr>
    </w:lvl>
    <w:lvl w:ilvl="4" w:tplc="1B8875D4">
      <w:start w:val="1"/>
      <w:numFmt w:val="bullet"/>
      <w:lvlText w:val="o"/>
      <w:lvlJc w:val="left"/>
      <w:pPr>
        <w:tabs>
          <w:tab w:val="num" w:pos="2160"/>
        </w:tabs>
        <w:ind w:left="2160" w:hanging="360"/>
      </w:pPr>
      <w:rPr>
        <w:rFonts w:ascii="Courier New" w:eastAsia="Courier New" w:hAnsi="Courier New" w:cs="Courier New"/>
        <w:sz w:val="20"/>
      </w:rPr>
    </w:lvl>
    <w:lvl w:ilvl="5" w:tplc="DCCAEE98">
      <w:start w:val="1"/>
      <w:numFmt w:val="bullet"/>
      <w:lvlText w:val=""/>
      <w:lvlJc w:val="right"/>
      <w:pPr>
        <w:tabs>
          <w:tab w:val="num" w:pos="2520"/>
        </w:tabs>
        <w:ind w:left="2520" w:hanging="360"/>
      </w:pPr>
      <w:rPr>
        <w:rFonts w:ascii="Wingdings" w:eastAsia="Wingdings" w:hAnsi="Wingdings" w:cs="Wingdings"/>
        <w:sz w:val="20"/>
      </w:rPr>
    </w:lvl>
    <w:lvl w:ilvl="6" w:tplc="F838FFF6">
      <w:start w:val="1"/>
      <w:numFmt w:val="bullet"/>
      <w:lvlText w:val=""/>
      <w:lvlJc w:val="left"/>
      <w:pPr>
        <w:tabs>
          <w:tab w:val="num" w:pos="2880"/>
        </w:tabs>
        <w:ind w:left="2880" w:hanging="360"/>
      </w:pPr>
      <w:rPr>
        <w:rFonts w:ascii="Symbol" w:eastAsia="Symbol" w:hAnsi="Symbol" w:cs="Symbol"/>
        <w:sz w:val="20"/>
      </w:rPr>
    </w:lvl>
    <w:lvl w:ilvl="7" w:tplc="13867A38">
      <w:start w:val="1"/>
      <w:numFmt w:val="bullet"/>
      <w:lvlText w:val="o"/>
      <w:lvlJc w:val="left"/>
      <w:pPr>
        <w:tabs>
          <w:tab w:val="num" w:pos="3240"/>
        </w:tabs>
        <w:ind w:left="3240" w:hanging="360"/>
      </w:pPr>
      <w:rPr>
        <w:rFonts w:ascii="Courier New" w:eastAsia="Courier New" w:hAnsi="Courier New" w:cs="Courier New"/>
        <w:sz w:val="20"/>
      </w:rPr>
    </w:lvl>
    <w:lvl w:ilvl="8" w:tplc="31C0E5A2">
      <w:start w:val="1"/>
      <w:numFmt w:val="bullet"/>
      <w:lvlText w:val=""/>
      <w:lvlJc w:val="right"/>
      <w:pPr>
        <w:tabs>
          <w:tab w:val="num" w:pos="3600"/>
        </w:tabs>
        <w:ind w:left="3600" w:hanging="360"/>
      </w:pPr>
      <w:rPr>
        <w:rFonts w:ascii="Wingdings" w:eastAsia="Wingdings" w:hAnsi="Wingdings" w:cs="Wingdings"/>
        <w:sz w:val="20"/>
      </w:rPr>
    </w:lvl>
  </w:abstractNum>
  <w:abstractNum w:abstractNumId="16">
    <w:nsid w:val="00000012"/>
    <w:multiLevelType w:val="hybridMultilevel"/>
    <w:tmpl w:val="00000012"/>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17">
    <w:nsid w:val="00000013"/>
    <w:multiLevelType w:val="hybridMultilevel"/>
    <w:tmpl w:val="00000013"/>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18">
    <w:nsid w:val="00000014"/>
    <w:multiLevelType w:val="hybridMultilevel"/>
    <w:tmpl w:val="00000014"/>
    <w:lvl w:ilvl="0" w:tplc="E05008A8">
      <w:start w:val="1"/>
      <w:numFmt w:val="bullet"/>
      <w:lvlText w:val=""/>
      <w:lvlJc w:val="left"/>
      <w:pPr>
        <w:tabs>
          <w:tab w:val="num" w:pos="720"/>
        </w:tabs>
        <w:ind w:left="720" w:hanging="360"/>
      </w:pPr>
      <w:rPr>
        <w:rFonts w:ascii="Symbol" w:eastAsia="Symbol" w:hAnsi="Symbol" w:cs="Symbol"/>
        <w:sz w:val="20"/>
      </w:rPr>
    </w:lvl>
    <w:lvl w:ilvl="1" w:tplc="855C8512">
      <w:start w:val="1"/>
      <w:numFmt w:val="bullet"/>
      <w:lvlText w:val="o"/>
      <w:lvlJc w:val="left"/>
      <w:pPr>
        <w:tabs>
          <w:tab w:val="num" w:pos="1080"/>
        </w:tabs>
        <w:ind w:left="1080" w:hanging="360"/>
      </w:pPr>
      <w:rPr>
        <w:rFonts w:ascii="Courier New" w:eastAsia="Courier New" w:hAnsi="Courier New" w:cs="Courier New"/>
        <w:sz w:val="20"/>
      </w:rPr>
    </w:lvl>
    <w:lvl w:ilvl="2" w:tplc="8D14ACFE">
      <w:start w:val="1"/>
      <w:numFmt w:val="bullet"/>
      <w:lvlText w:val=""/>
      <w:lvlJc w:val="right"/>
      <w:pPr>
        <w:tabs>
          <w:tab w:val="num" w:pos="1440"/>
        </w:tabs>
        <w:ind w:left="1440" w:hanging="360"/>
      </w:pPr>
      <w:rPr>
        <w:rFonts w:ascii="Wingdings" w:eastAsia="Wingdings" w:hAnsi="Wingdings" w:cs="Wingdings"/>
        <w:sz w:val="20"/>
      </w:rPr>
    </w:lvl>
    <w:lvl w:ilvl="3" w:tplc="01987FB2">
      <w:start w:val="1"/>
      <w:numFmt w:val="bullet"/>
      <w:lvlText w:val=""/>
      <w:lvlJc w:val="left"/>
      <w:pPr>
        <w:tabs>
          <w:tab w:val="num" w:pos="1800"/>
        </w:tabs>
        <w:ind w:left="1800" w:hanging="360"/>
      </w:pPr>
      <w:rPr>
        <w:rFonts w:ascii="Symbol" w:eastAsia="Symbol" w:hAnsi="Symbol" w:cs="Symbol"/>
        <w:sz w:val="20"/>
      </w:rPr>
    </w:lvl>
    <w:lvl w:ilvl="4" w:tplc="53DA6D88">
      <w:start w:val="1"/>
      <w:numFmt w:val="bullet"/>
      <w:lvlText w:val="o"/>
      <w:lvlJc w:val="left"/>
      <w:pPr>
        <w:tabs>
          <w:tab w:val="num" w:pos="2160"/>
        </w:tabs>
        <w:ind w:left="2160" w:hanging="360"/>
      </w:pPr>
      <w:rPr>
        <w:rFonts w:ascii="Courier New" w:eastAsia="Courier New" w:hAnsi="Courier New" w:cs="Courier New"/>
        <w:sz w:val="20"/>
      </w:rPr>
    </w:lvl>
    <w:lvl w:ilvl="5" w:tplc="6E6CA9CA">
      <w:start w:val="1"/>
      <w:numFmt w:val="bullet"/>
      <w:lvlText w:val=""/>
      <w:lvlJc w:val="right"/>
      <w:pPr>
        <w:tabs>
          <w:tab w:val="num" w:pos="2520"/>
        </w:tabs>
        <w:ind w:left="2520" w:hanging="360"/>
      </w:pPr>
      <w:rPr>
        <w:rFonts w:ascii="Wingdings" w:eastAsia="Wingdings" w:hAnsi="Wingdings" w:cs="Wingdings"/>
        <w:sz w:val="20"/>
      </w:rPr>
    </w:lvl>
    <w:lvl w:ilvl="6" w:tplc="3D50AEFC">
      <w:start w:val="1"/>
      <w:numFmt w:val="bullet"/>
      <w:lvlText w:val=""/>
      <w:lvlJc w:val="left"/>
      <w:pPr>
        <w:tabs>
          <w:tab w:val="num" w:pos="2880"/>
        </w:tabs>
        <w:ind w:left="2880" w:hanging="360"/>
      </w:pPr>
      <w:rPr>
        <w:rFonts w:ascii="Symbol" w:eastAsia="Symbol" w:hAnsi="Symbol" w:cs="Symbol"/>
        <w:sz w:val="20"/>
      </w:rPr>
    </w:lvl>
    <w:lvl w:ilvl="7" w:tplc="83E8ECC0">
      <w:start w:val="1"/>
      <w:numFmt w:val="bullet"/>
      <w:lvlText w:val="o"/>
      <w:lvlJc w:val="left"/>
      <w:pPr>
        <w:tabs>
          <w:tab w:val="num" w:pos="3240"/>
        </w:tabs>
        <w:ind w:left="3240" w:hanging="360"/>
      </w:pPr>
      <w:rPr>
        <w:rFonts w:ascii="Courier New" w:eastAsia="Courier New" w:hAnsi="Courier New" w:cs="Courier New"/>
        <w:sz w:val="20"/>
      </w:rPr>
    </w:lvl>
    <w:lvl w:ilvl="8" w:tplc="0A2A5C96">
      <w:start w:val="1"/>
      <w:numFmt w:val="bullet"/>
      <w:lvlText w:val=""/>
      <w:lvlJc w:val="right"/>
      <w:pPr>
        <w:tabs>
          <w:tab w:val="num" w:pos="3600"/>
        </w:tabs>
        <w:ind w:left="3600" w:hanging="360"/>
      </w:pPr>
      <w:rPr>
        <w:rFonts w:ascii="Wingdings" w:eastAsia="Wingdings" w:hAnsi="Wingdings" w:cs="Wingdings"/>
        <w:sz w:val="20"/>
      </w:rPr>
    </w:lvl>
  </w:abstractNum>
  <w:abstractNum w:abstractNumId="19">
    <w:nsid w:val="00000015"/>
    <w:multiLevelType w:val="hybridMultilevel"/>
    <w:tmpl w:val="00000015"/>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20">
    <w:nsid w:val="00000016"/>
    <w:multiLevelType w:val="hybridMultilevel"/>
    <w:tmpl w:val="00000016"/>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21">
    <w:nsid w:val="00000017"/>
    <w:multiLevelType w:val="hybridMultilevel"/>
    <w:tmpl w:val="00000017"/>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22">
    <w:nsid w:val="00000018"/>
    <w:multiLevelType w:val="hybridMultilevel"/>
    <w:tmpl w:val="00000018"/>
    <w:lvl w:ilvl="0" w:tplc="CFE63BD2">
      <w:start w:val="1"/>
      <w:numFmt w:val="bullet"/>
      <w:lvlText w:val=""/>
      <w:lvlJc w:val="left"/>
      <w:pPr>
        <w:tabs>
          <w:tab w:val="num" w:pos="720"/>
        </w:tabs>
        <w:ind w:left="720" w:hanging="360"/>
      </w:pPr>
      <w:rPr>
        <w:rFonts w:ascii="Symbol" w:eastAsia="Symbol" w:hAnsi="Symbol" w:cs="Symbol"/>
        <w:sz w:val="20"/>
      </w:rPr>
    </w:lvl>
    <w:lvl w:ilvl="1" w:tplc="422C166A">
      <w:start w:val="1"/>
      <w:numFmt w:val="bullet"/>
      <w:lvlText w:val="o"/>
      <w:lvlJc w:val="left"/>
      <w:pPr>
        <w:tabs>
          <w:tab w:val="num" w:pos="1080"/>
        </w:tabs>
        <w:ind w:left="1080" w:hanging="360"/>
      </w:pPr>
      <w:rPr>
        <w:rFonts w:ascii="Courier New" w:eastAsia="Courier New" w:hAnsi="Courier New" w:cs="Courier New"/>
        <w:sz w:val="20"/>
      </w:rPr>
    </w:lvl>
    <w:lvl w:ilvl="2" w:tplc="58F4050A">
      <w:start w:val="1"/>
      <w:numFmt w:val="bullet"/>
      <w:lvlText w:val=""/>
      <w:lvlJc w:val="right"/>
      <w:pPr>
        <w:tabs>
          <w:tab w:val="num" w:pos="1440"/>
        </w:tabs>
        <w:ind w:left="1440" w:hanging="360"/>
      </w:pPr>
      <w:rPr>
        <w:rFonts w:ascii="Wingdings" w:eastAsia="Wingdings" w:hAnsi="Wingdings" w:cs="Wingdings"/>
        <w:sz w:val="20"/>
      </w:rPr>
    </w:lvl>
    <w:lvl w:ilvl="3" w:tplc="B7001C36">
      <w:start w:val="1"/>
      <w:numFmt w:val="bullet"/>
      <w:lvlText w:val=""/>
      <w:lvlJc w:val="left"/>
      <w:pPr>
        <w:tabs>
          <w:tab w:val="num" w:pos="1800"/>
        </w:tabs>
        <w:ind w:left="1800" w:hanging="360"/>
      </w:pPr>
      <w:rPr>
        <w:rFonts w:ascii="Symbol" w:eastAsia="Symbol" w:hAnsi="Symbol" w:cs="Symbol"/>
        <w:sz w:val="20"/>
      </w:rPr>
    </w:lvl>
    <w:lvl w:ilvl="4" w:tplc="A06616F8">
      <w:start w:val="1"/>
      <w:numFmt w:val="bullet"/>
      <w:lvlText w:val="o"/>
      <w:lvlJc w:val="left"/>
      <w:pPr>
        <w:tabs>
          <w:tab w:val="num" w:pos="2160"/>
        </w:tabs>
        <w:ind w:left="2160" w:hanging="360"/>
      </w:pPr>
      <w:rPr>
        <w:rFonts w:ascii="Courier New" w:eastAsia="Courier New" w:hAnsi="Courier New" w:cs="Courier New"/>
        <w:sz w:val="20"/>
      </w:rPr>
    </w:lvl>
    <w:lvl w:ilvl="5" w:tplc="7C182D5E">
      <w:start w:val="1"/>
      <w:numFmt w:val="bullet"/>
      <w:lvlText w:val=""/>
      <w:lvlJc w:val="right"/>
      <w:pPr>
        <w:tabs>
          <w:tab w:val="num" w:pos="2520"/>
        </w:tabs>
        <w:ind w:left="2520" w:hanging="360"/>
      </w:pPr>
      <w:rPr>
        <w:rFonts w:ascii="Wingdings" w:eastAsia="Wingdings" w:hAnsi="Wingdings" w:cs="Wingdings"/>
        <w:sz w:val="20"/>
      </w:rPr>
    </w:lvl>
    <w:lvl w:ilvl="6" w:tplc="F1B6917C">
      <w:start w:val="1"/>
      <w:numFmt w:val="bullet"/>
      <w:lvlText w:val=""/>
      <w:lvlJc w:val="left"/>
      <w:pPr>
        <w:tabs>
          <w:tab w:val="num" w:pos="2880"/>
        </w:tabs>
        <w:ind w:left="2880" w:hanging="360"/>
      </w:pPr>
      <w:rPr>
        <w:rFonts w:ascii="Symbol" w:eastAsia="Symbol" w:hAnsi="Symbol" w:cs="Symbol"/>
        <w:sz w:val="20"/>
      </w:rPr>
    </w:lvl>
    <w:lvl w:ilvl="7" w:tplc="A6A81188">
      <w:start w:val="1"/>
      <w:numFmt w:val="bullet"/>
      <w:lvlText w:val="o"/>
      <w:lvlJc w:val="left"/>
      <w:pPr>
        <w:tabs>
          <w:tab w:val="num" w:pos="3240"/>
        </w:tabs>
        <w:ind w:left="3240" w:hanging="360"/>
      </w:pPr>
      <w:rPr>
        <w:rFonts w:ascii="Courier New" w:eastAsia="Courier New" w:hAnsi="Courier New" w:cs="Courier New"/>
        <w:sz w:val="20"/>
      </w:rPr>
    </w:lvl>
    <w:lvl w:ilvl="8" w:tplc="F216C4CC">
      <w:start w:val="1"/>
      <w:numFmt w:val="bullet"/>
      <w:lvlText w:val=""/>
      <w:lvlJc w:val="right"/>
      <w:pPr>
        <w:tabs>
          <w:tab w:val="num" w:pos="3600"/>
        </w:tabs>
        <w:ind w:left="3600" w:hanging="360"/>
      </w:pPr>
      <w:rPr>
        <w:rFonts w:ascii="Wingdings" w:eastAsia="Wingdings" w:hAnsi="Wingdings" w:cs="Wingdings"/>
        <w:sz w:val="20"/>
      </w:rPr>
    </w:lvl>
  </w:abstractNum>
  <w:abstractNum w:abstractNumId="23">
    <w:nsid w:val="00000019"/>
    <w:multiLevelType w:val="hybridMultilevel"/>
    <w:tmpl w:val="00000019"/>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24">
    <w:nsid w:val="0000001A"/>
    <w:multiLevelType w:val="hybridMultilevel"/>
    <w:tmpl w:val="0000001A"/>
    <w:lvl w:ilvl="0" w:tplc="0E5A19C6">
      <w:start w:val="1"/>
      <w:numFmt w:val="bullet"/>
      <w:lvlText w:val=""/>
      <w:lvlJc w:val="left"/>
      <w:pPr>
        <w:tabs>
          <w:tab w:val="num" w:pos="720"/>
        </w:tabs>
        <w:ind w:left="720" w:hanging="360"/>
      </w:pPr>
      <w:rPr>
        <w:rFonts w:ascii="Symbol" w:eastAsia="Symbol" w:hAnsi="Symbol" w:cs="Symbol"/>
        <w:sz w:val="20"/>
      </w:rPr>
    </w:lvl>
    <w:lvl w:ilvl="1" w:tplc="2A240532">
      <w:start w:val="1"/>
      <w:numFmt w:val="bullet"/>
      <w:lvlText w:val="o"/>
      <w:lvlJc w:val="left"/>
      <w:pPr>
        <w:tabs>
          <w:tab w:val="num" w:pos="1080"/>
        </w:tabs>
        <w:ind w:left="1080" w:hanging="360"/>
      </w:pPr>
      <w:rPr>
        <w:rFonts w:ascii="Courier New" w:eastAsia="Courier New" w:hAnsi="Courier New" w:cs="Courier New"/>
        <w:sz w:val="20"/>
      </w:rPr>
    </w:lvl>
    <w:lvl w:ilvl="2" w:tplc="C87CD714">
      <w:start w:val="1"/>
      <w:numFmt w:val="bullet"/>
      <w:lvlText w:val=""/>
      <w:lvlJc w:val="right"/>
      <w:pPr>
        <w:tabs>
          <w:tab w:val="num" w:pos="1440"/>
        </w:tabs>
        <w:ind w:left="1440" w:hanging="360"/>
      </w:pPr>
      <w:rPr>
        <w:rFonts w:ascii="Wingdings" w:eastAsia="Wingdings" w:hAnsi="Wingdings" w:cs="Wingdings"/>
        <w:sz w:val="20"/>
      </w:rPr>
    </w:lvl>
    <w:lvl w:ilvl="3" w:tplc="B2444DBE">
      <w:start w:val="1"/>
      <w:numFmt w:val="bullet"/>
      <w:lvlText w:val=""/>
      <w:lvlJc w:val="left"/>
      <w:pPr>
        <w:tabs>
          <w:tab w:val="num" w:pos="1800"/>
        </w:tabs>
        <w:ind w:left="1800" w:hanging="360"/>
      </w:pPr>
      <w:rPr>
        <w:rFonts w:ascii="Symbol" w:eastAsia="Symbol" w:hAnsi="Symbol" w:cs="Symbol"/>
        <w:sz w:val="20"/>
      </w:rPr>
    </w:lvl>
    <w:lvl w:ilvl="4" w:tplc="D1EE2678">
      <w:start w:val="1"/>
      <w:numFmt w:val="bullet"/>
      <w:lvlText w:val="o"/>
      <w:lvlJc w:val="left"/>
      <w:pPr>
        <w:tabs>
          <w:tab w:val="num" w:pos="2160"/>
        </w:tabs>
        <w:ind w:left="2160" w:hanging="360"/>
      </w:pPr>
      <w:rPr>
        <w:rFonts w:ascii="Courier New" w:eastAsia="Courier New" w:hAnsi="Courier New" w:cs="Courier New"/>
        <w:sz w:val="20"/>
      </w:rPr>
    </w:lvl>
    <w:lvl w:ilvl="5" w:tplc="34644484">
      <w:start w:val="1"/>
      <w:numFmt w:val="bullet"/>
      <w:lvlText w:val=""/>
      <w:lvlJc w:val="right"/>
      <w:pPr>
        <w:tabs>
          <w:tab w:val="num" w:pos="2520"/>
        </w:tabs>
        <w:ind w:left="2520" w:hanging="360"/>
      </w:pPr>
      <w:rPr>
        <w:rFonts w:ascii="Wingdings" w:eastAsia="Wingdings" w:hAnsi="Wingdings" w:cs="Wingdings"/>
        <w:sz w:val="20"/>
      </w:rPr>
    </w:lvl>
    <w:lvl w:ilvl="6" w:tplc="CDE09424">
      <w:start w:val="1"/>
      <w:numFmt w:val="bullet"/>
      <w:lvlText w:val=""/>
      <w:lvlJc w:val="left"/>
      <w:pPr>
        <w:tabs>
          <w:tab w:val="num" w:pos="2880"/>
        </w:tabs>
        <w:ind w:left="2880" w:hanging="360"/>
      </w:pPr>
      <w:rPr>
        <w:rFonts w:ascii="Symbol" w:eastAsia="Symbol" w:hAnsi="Symbol" w:cs="Symbol"/>
        <w:sz w:val="20"/>
      </w:rPr>
    </w:lvl>
    <w:lvl w:ilvl="7" w:tplc="9F5874AC">
      <w:start w:val="1"/>
      <w:numFmt w:val="bullet"/>
      <w:lvlText w:val="o"/>
      <w:lvlJc w:val="left"/>
      <w:pPr>
        <w:tabs>
          <w:tab w:val="num" w:pos="3240"/>
        </w:tabs>
        <w:ind w:left="3240" w:hanging="360"/>
      </w:pPr>
      <w:rPr>
        <w:rFonts w:ascii="Courier New" w:eastAsia="Courier New" w:hAnsi="Courier New" w:cs="Courier New"/>
        <w:sz w:val="20"/>
      </w:rPr>
    </w:lvl>
    <w:lvl w:ilvl="8" w:tplc="8EDE57BC">
      <w:start w:val="1"/>
      <w:numFmt w:val="bullet"/>
      <w:lvlText w:val=""/>
      <w:lvlJc w:val="right"/>
      <w:pPr>
        <w:tabs>
          <w:tab w:val="num" w:pos="3600"/>
        </w:tabs>
        <w:ind w:left="3600" w:hanging="360"/>
      </w:pPr>
      <w:rPr>
        <w:rFonts w:ascii="Wingdings" w:eastAsia="Wingdings" w:hAnsi="Wingdings" w:cs="Wingdings"/>
        <w:sz w:val="20"/>
      </w:rPr>
    </w:lvl>
  </w:abstractNum>
  <w:abstractNum w:abstractNumId="25">
    <w:nsid w:val="0000001B"/>
    <w:multiLevelType w:val="hybridMultilevel"/>
    <w:tmpl w:val="0000001B"/>
    <w:lvl w:ilvl="0" w:tplc="958EE012">
      <w:start w:val="1"/>
      <w:numFmt w:val="bullet"/>
      <w:lvlText w:val=""/>
      <w:lvlJc w:val="left"/>
      <w:pPr>
        <w:tabs>
          <w:tab w:val="num" w:pos="720"/>
        </w:tabs>
        <w:ind w:left="720" w:hanging="360"/>
      </w:pPr>
      <w:rPr>
        <w:rFonts w:ascii="Symbol" w:eastAsia="Symbol" w:hAnsi="Symbol" w:cs="Symbol"/>
        <w:sz w:val="20"/>
      </w:rPr>
    </w:lvl>
    <w:lvl w:ilvl="1" w:tplc="8F620BD8">
      <w:start w:val="1"/>
      <w:numFmt w:val="bullet"/>
      <w:lvlText w:val="o"/>
      <w:lvlJc w:val="left"/>
      <w:pPr>
        <w:tabs>
          <w:tab w:val="num" w:pos="1080"/>
        </w:tabs>
        <w:ind w:left="1080" w:hanging="360"/>
      </w:pPr>
      <w:rPr>
        <w:rFonts w:ascii="Courier New" w:eastAsia="Courier New" w:hAnsi="Courier New" w:cs="Courier New"/>
        <w:sz w:val="20"/>
      </w:rPr>
    </w:lvl>
    <w:lvl w:ilvl="2" w:tplc="C94CEE66">
      <w:start w:val="1"/>
      <w:numFmt w:val="bullet"/>
      <w:lvlText w:val=""/>
      <w:lvlJc w:val="right"/>
      <w:pPr>
        <w:tabs>
          <w:tab w:val="num" w:pos="1440"/>
        </w:tabs>
        <w:ind w:left="1440" w:hanging="360"/>
      </w:pPr>
      <w:rPr>
        <w:rFonts w:ascii="Wingdings" w:eastAsia="Wingdings" w:hAnsi="Wingdings" w:cs="Wingdings"/>
        <w:sz w:val="20"/>
      </w:rPr>
    </w:lvl>
    <w:lvl w:ilvl="3" w:tplc="7D5A73C6">
      <w:start w:val="1"/>
      <w:numFmt w:val="bullet"/>
      <w:lvlText w:val=""/>
      <w:lvlJc w:val="left"/>
      <w:pPr>
        <w:tabs>
          <w:tab w:val="num" w:pos="1800"/>
        </w:tabs>
        <w:ind w:left="1800" w:hanging="360"/>
      </w:pPr>
      <w:rPr>
        <w:rFonts w:ascii="Symbol" w:eastAsia="Symbol" w:hAnsi="Symbol" w:cs="Symbol"/>
        <w:sz w:val="20"/>
      </w:rPr>
    </w:lvl>
    <w:lvl w:ilvl="4" w:tplc="E1367754">
      <w:start w:val="1"/>
      <w:numFmt w:val="bullet"/>
      <w:lvlText w:val="o"/>
      <w:lvlJc w:val="left"/>
      <w:pPr>
        <w:tabs>
          <w:tab w:val="num" w:pos="2160"/>
        </w:tabs>
        <w:ind w:left="2160" w:hanging="360"/>
      </w:pPr>
      <w:rPr>
        <w:rFonts w:ascii="Courier New" w:eastAsia="Courier New" w:hAnsi="Courier New" w:cs="Courier New"/>
        <w:sz w:val="20"/>
      </w:rPr>
    </w:lvl>
    <w:lvl w:ilvl="5" w:tplc="3A6CBEEE">
      <w:start w:val="1"/>
      <w:numFmt w:val="bullet"/>
      <w:lvlText w:val=""/>
      <w:lvlJc w:val="right"/>
      <w:pPr>
        <w:tabs>
          <w:tab w:val="num" w:pos="2520"/>
        </w:tabs>
        <w:ind w:left="2520" w:hanging="360"/>
      </w:pPr>
      <w:rPr>
        <w:rFonts w:ascii="Wingdings" w:eastAsia="Wingdings" w:hAnsi="Wingdings" w:cs="Wingdings"/>
        <w:sz w:val="20"/>
      </w:rPr>
    </w:lvl>
    <w:lvl w:ilvl="6" w:tplc="61AA48BA">
      <w:start w:val="1"/>
      <w:numFmt w:val="bullet"/>
      <w:lvlText w:val=""/>
      <w:lvlJc w:val="left"/>
      <w:pPr>
        <w:tabs>
          <w:tab w:val="num" w:pos="2880"/>
        </w:tabs>
        <w:ind w:left="2880" w:hanging="360"/>
      </w:pPr>
      <w:rPr>
        <w:rFonts w:ascii="Symbol" w:eastAsia="Symbol" w:hAnsi="Symbol" w:cs="Symbol"/>
        <w:sz w:val="20"/>
      </w:rPr>
    </w:lvl>
    <w:lvl w:ilvl="7" w:tplc="66F2C7B8">
      <w:start w:val="1"/>
      <w:numFmt w:val="bullet"/>
      <w:lvlText w:val="o"/>
      <w:lvlJc w:val="left"/>
      <w:pPr>
        <w:tabs>
          <w:tab w:val="num" w:pos="3240"/>
        </w:tabs>
        <w:ind w:left="3240" w:hanging="360"/>
      </w:pPr>
      <w:rPr>
        <w:rFonts w:ascii="Courier New" w:eastAsia="Courier New" w:hAnsi="Courier New" w:cs="Courier New"/>
        <w:sz w:val="20"/>
      </w:rPr>
    </w:lvl>
    <w:lvl w:ilvl="8" w:tplc="60645F52">
      <w:start w:val="1"/>
      <w:numFmt w:val="bullet"/>
      <w:lvlText w:val=""/>
      <w:lvlJc w:val="right"/>
      <w:pPr>
        <w:tabs>
          <w:tab w:val="num" w:pos="3600"/>
        </w:tabs>
        <w:ind w:left="3600" w:hanging="360"/>
      </w:pPr>
      <w:rPr>
        <w:rFonts w:ascii="Wingdings" w:eastAsia="Wingdings" w:hAnsi="Wingdings" w:cs="Wingdings"/>
        <w:sz w:val="20"/>
      </w:rPr>
    </w:lvl>
  </w:abstractNum>
  <w:abstractNum w:abstractNumId="26">
    <w:nsid w:val="0000001C"/>
    <w:multiLevelType w:val="hybridMultilevel"/>
    <w:tmpl w:val="0000001C"/>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27">
    <w:nsid w:val="0000001D"/>
    <w:multiLevelType w:val="hybridMultilevel"/>
    <w:tmpl w:val="0000001D"/>
    <w:lvl w:ilvl="0" w:tplc="07D49AD6">
      <w:start w:val="1"/>
      <w:numFmt w:val="bullet"/>
      <w:lvlText w:val=""/>
      <w:lvlJc w:val="left"/>
      <w:pPr>
        <w:tabs>
          <w:tab w:val="num" w:pos="720"/>
        </w:tabs>
        <w:ind w:left="720" w:hanging="360"/>
      </w:pPr>
      <w:rPr>
        <w:rFonts w:ascii="Symbol" w:eastAsia="Symbol" w:hAnsi="Symbol" w:cs="Symbol"/>
        <w:sz w:val="20"/>
      </w:rPr>
    </w:lvl>
    <w:lvl w:ilvl="1" w:tplc="97341938">
      <w:start w:val="1"/>
      <w:numFmt w:val="bullet"/>
      <w:lvlText w:val="o"/>
      <w:lvlJc w:val="left"/>
      <w:pPr>
        <w:tabs>
          <w:tab w:val="num" w:pos="1080"/>
        </w:tabs>
        <w:ind w:left="1080" w:hanging="360"/>
      </w:pPr>
      <w:rPr>
        <w:rFonts w:ascii="Courier New" w:eastAsia="Courier New" w:hAnsi="Courier New" w:cs="Courier New"/>
        <w:sz w:val="20"/>
      </w:rPr>
    </w:lvl>
    <w:lvl w:ilvl="2" w:tplc="C9A20A00">
      <w:start w:val="1"/>
      <w:numFmt w:val="bullet"/>
      <w:lvlText w:val=""/>
      <w:lvlJc w:val="right"/>
      <w:pPr>
        <w:tabs>
          <w:tab w:val="num" w:pos="1440"/>
        </w:tabs>
        <w:ind w:left="1440" w:hanging="360"/>
      </w:pPr>
      <w:rPr>
        <w:rFonts w:ascii="Wingdings" w:eastAsia="Wingdings" w:hAnsi="Wingdings" w:cs="Wingdings"/>
        <w:sz w:val="20"/>
      </w:rPr>
    </w:lvl>
    <w:lvl w:ilvl="3" w:tplc="FFB0A1BE">
      <w:start w:val="1"/>
      <w:numFmt w:val="bullet"/>
      <w:lvlText w:val=""/>
      <w:lvlJc w:val="left"/>
      <w:pPr>
        <w:tabs>
          <w:tab w:val="num" w:pos="1800"/>
        </w:tabs>
        <w:ind w:left="1800" w:hanging="360"/>
      </w:pPr>
      <w:rPr>
        <w:rFonts w:ascii="Symbol" w:eastAsia="Symbol" w:hAnsi="Symbol" w:cs="Symbol"/>
        <w:sz w:val="20"/>
      </w:rPr>
    </w:lvl>
    <w:lvl w:ilvl="4" w:tplc="705622A6">
      <w:start w:val="1"/>
      <w:numFmt w:val="bullet"/>
      <w:lvlText w:val="o"/>
      <w:lvlJc w:val="left"/>
      <w:pPr>
        <w:tabs>
          <w:tab w:val="num" w:pos="2160"/>
        </w:tabs>
        <w:ind w:left="2160" w:hanging="360"/>
      </w:pPr>
      <w:rPr>
        <w:rFonts w:ascii="Courier New" w:eastAsia="Courier New" w:hAnsi="Courier New" w:cs="Courier New"/>
        <w:sz w:val="20"/>
      </w:rPr>
    </w:lvl>
    <w:lvl w:ilvl="5" w:tplc="B86C780C">
      <w:start w:val="1"/>
      <w:numFmt w:val="bullet"/>
      <w:lvlText w:val=""/>
      <w:lvlJc w:val="right"/>
      <w:pPr>
        <w:tabs>
          <w:tab w:val="num" w:pos="2520"/>
        </w:tabs>
        <w:ind w:left="2520" w:hanging="360"/>
      </w:pPr>
      <w:rPr>
        <w:rFonts w:ascii="Wingdings" w:eastAsia="Wingdings" w:hAnsi="Wingdings" w:cs="Wingdings"/>
        <w:sz w:val="20"/>
      </w:rPr>
    </w:lvl>
    <w:lvl w:ilvl="6" w:tplc="D9264112">
      <w:start w:val="1"/>
      <w:numFmt w:val="bullet"/>
      <w:lvlText w:val=""/>
      <w:lvlJc w:val="left"/>
      <w:pPr>
        <w:tabs>
          <w:tab w:val="num" w:pos="2880"/>
        </w:tabs>
        <w:ind w:left="2880" w:hanging="360"/>
      </w:pPr>
      <w:rPr>
        <w:rFonts w:ascii="Symbol" w:eastAsia="Symbol" w:hAnsi="Symbol" w:cs="Symbol"/>
        <w:sz w:val="20"/>
      </w:rPr>
    </w:lvl>
    <w:lvl w:ilvl="7" w:tplc="BF6E5090">
      <w:start w:val="1"/>
      <w:numFmt w:val="bullet"/>
      <w:lvlText w:val="o"/>
      <w:lvlJc w:val="left"/>
      <w:pPr>
        <w:tabs>
          <w:tab w:val="num" w:pos="3240"/>
        </w:tabs>
        <w:ind w:left="3240" w:hanging="360"/>
      </w:pPr>
      <w:rPr>
        <w:rFonts w:ascii="Courier New" w:eastAsia="Courier New" w:hAnsi="Courier New" w:cs="Courier New"/>
        <w:sz w:val="20"/>
      </w:rPr>
    </w:lvl>
    <w:lvl w:ilvl="8" w:tplc="2DCE7BDE">
      <w:start w:val="1"/>
      <w:numFmt w:val="bullet"/>
      <w:lvlText w:val=""/>
      <w:lvlJc w:val="right"/>
      <w:pPr>
        <w:tabs>
          <w:tab w:val="num" w:pos="3600"/>
        </w:tabs>
        <w:ind w:left="3600" w:hanging="360"/>
      </w:pPr>
      <w:rPr>
        <w:rFonts w:ascii="Wingdings" w:eastAsia="Wingdings" w:hAnsi="Wingdings" w:cs="Wingdings"/>
        <w:sz w:val="20"/>
      </w:rPr>
    </w:lvl>
  </w:abstractNum>
  <w:abstractNum w:abstractNumId="28">
    <w:nsid w:val="0000001E"/>
    <w:multiLevelType w:val="hybridMultilevel"/>
    <w:tmpl w:val="0000001E"/>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29">
    <w:nsid w:val="0000001F"/>
    <w:multiLevelType w:val="hybridMultilevel"/>
    <w:tmpl w:val="0000001F"/>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30">
    <w:nsid w:val="00000020"/>
    <w:multiLevelType w:val="hybridMultilevel"/>
    <w:tmpl w:val="00000020"/>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31">
    <w:nsid w:val="00000021"/>
    <w:multiLevelType w:val="hybridMultilevel"/>
    <w:tmpl w:val="00000021"/>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32">
    <w:nsid w:val="00000022"/>
    <w:multiLevelType w:val="hybridMultilevel"/>
    <w:tmpl w:val="00000022"/>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33">
    <w:nsid w:val="00000023"/>
    <w:multiLevelType w:val="hybridMultilevel"/>
    <w:tmpl w:val="00000023"/>
    <w:lvl w:ilvl="0" w:tplc="9FD423EC">
      <w:start w:val="1"/>
      <w:numFmt w:val="bullet"/>
      <w:lvlText w:val=""/>
      <w:lvlJc w:val="left"/>
      <w:pPr>
        <w:tabs>
          <w:tab w:val="num" w:pos="720"/>
        </w:tabs>
        <w:ind w:left="720" w:hanging="360"/>
      </w:pPr>
      <w:rPr>
        <w:rFonts w:ascii="Symbol" w:eastAsia="Symbol" w:hAnsi="Symbol" w:cs="Symbol"/>
        <w:sz w:val="20"/>
      </w:rPr>
    </w:lvl>
    <w:lvl w:ilvl="1" w:tplc="914A39E2">
      <w:start w:val="1"/>
      <w:numFmt w:val="bullet"/>
      <w:lvlText w:val="o"/>
      <w:lvlJc w:val="left"/>
      <w:pPr>
        <w:tabs>
          <w:tab w:val="num" w:pos="1080"/>
        </w:tabs>
        <w:ind w:left="1080" w:hanging="360"/>
      </w:pPr>
      <w:rPr>
        <w:rFonts w:ascii="Courier New" w:eastAsia="Courier New" w:hAnsi="Courier New" w:cs="Courier New"/>
        <w:sz w:val="20"/>
      </w:rPr>
    </w:lvl>
    <w:lvl w:ilvl="2" w:tplc="17CEB732">
      <w:start w:val="1"/>
      <w:numFmt w:val="bullet"/>
      <w:lvlText w:val=""/>
      <w:lvlJc w:val="right"/>
      <w:pPr>
        <w:tabs>
          <w:tab w:val="num" w:pos="1440"/>
        </w:tabs>
        <w:ind w:left="1440" w:hanging="360"/>
      </w:pPr>
      <w:rPr>
        <w:rFonts w:ascii="Wingdings" w:eastAsia="Wingdings" w:hAnsi="Wingdings" w:cs="Wingdings"/>
        <w:sz w:val="20"/>
      </w:rPr>
    </w:lvl>
    <w:lvl w:ilvl="3" w:tplc="9A5AFD0E">
      <w:start w:val="1"/>
      <w:numFmt w:val="bullet"/>
      <w:lvlText w:val=""/>
      <w:lvlJc w:val="left"/>
      <w:pPr>
        <w:tabs>
          <w:tab w:val="num" w:pos="1800"/>
        </w:tabs>
        <w:ind w:left="1800" w:hanging="360"/>
      </w:pPr>
      <w:rPr>
        <w:rFonts w:ascii="Symbol" w:eastAsia="Symbol" w:hAnsi="Symbol" w:cs="Symbol"/>
        <w:sz w:val="20"/>
      </w:rPr>
    </w:lvl>
    <w:lvl w:ilvl="4" w:tplc="C1160F6A">
      <w:start w:val="1"/>
      <w:numFmt w:val="bullet"/>
      <w:lvlText w:val="o"/>
      <w:lvlJc w:val="left"/>
      <w:pPr>
        <w:tabs>
          <w:tab w:val="num" w:pos="2160"/>
        </w:tabs>
        <w:ind w:left="2160" w:hanging="360"/>
      </w:pPr>
      <w:rPr>
        <w:rFonts w:ascii="Courier New" w:eastAsia="Courier New" w:hAnsi="Courier New" w:cs="Courier New"/>
        <w:sz w:val="20"/>
      </w:rPr>
    </w:lvl>
    <w:lvl w:ilvl="5" w:tplc="B950B10A">
      <w:start w:val="1"/>
      <w:numFmt w:val="bullet"/>
      <w:lvlText w:val=""/>
      <w:lvlJc w:val="right"/>
      <w:pPr>
        <w:tabs>
          <w:tab w:val="num" w:pos="2520"/>
        </w:tabs>
        <w:ind w:left="2520" w:hanging="360"/>
      </w:pPr>
      <w:rPr>
        <w:rFonts w:ascii="Wingdings" w:eastAsia="Wingdings" w:hAnsi="Wingdings" w:cs="Wingdings"/>
        <w:sz w:val="20"/>
      </w:rPr>
    </w:lvl>
    <w:lvl w:ilvl="6" w:tplc="77CAE7FC">
      <w:start w:val="1"/>
      <w:numFmt w:val="bullet"/>
      <w:lvlText w:val=""/>
      <w:lvlJc w:val="left"/>
      <w:pPr>
        <w:tabs>
          <w:tab w:val="num" w:pos="2880"/>
        </w:tabs>
        <w:ind w:left="2880" w:hanging="360"/>
      </w:pPr>
      <w:rPr>
        <w:rFonts w:ascii="Symbol" w:eastAsia="Symbol" w:hAnsi="Symbol" w:cs="Symbol"/>
        <w:sz w:val="20"/>
      </w:rPr>
    </w:lvl>
    <w:lvl w:ilvl="7" w:tplc="47563006">
      <w:start w:val="1"/>
      <w:numFmt w:val="bullet"/>
      <w:lvlText w:val="o"/>
      <w:lvlJc w:val="left"/>
      <w:pPr>
        <w:tabs>
          <w:tab w:val="num" w:pos="3240"/>
        </w:tabs>
        <w:ind w:left="3240" w:hanging="360"/>
      </w:pPr>
      <w:rPr>
        <w:rFonts w:ascii="Courier New" w:eastAsia="Courier New" w:hAnsi="Courier New" w:cs="Courier New"/>
        <w:sz w:val="20"/>
      </w:rPr>
    </w:lvl>
    <w:lvl w:ilvl="8" w:tplc="A076739C">
      <w:start w:val="1"/>
      <w:numFmt w:val="bullet"/>
      <w:lvlText w:val=""/>
      <w:lvlJc w:val="right"/>
      <w:pPr>
        <w:tabs>
          <w:tab w:val="num" w:pos="3600"/>
        </w:tabs>
        <w:ind w:left="3600" w:hanging="360"/>
      </w:pPr>
      <w:rPr>
        <w:rFonts w:ascii="Wingdings" w:eastAsia="Wingdings" w:hAnsi="Wingdings" w:cs="Wingdings"/>
        <w:sz w:val="20"/>
      </w:rPr>
    </w:lvl>
  </w:abstractNum>
  <w:abstractNum w:abstractNumId="34">
    <w:nsid w:val="00000024"/>
    <w:multiLevelType w:val="hybridMultilevel"/>
    <w:tmpl w:val="00000024"/>
    <w:lvl w:ilvl="0" w:tplc="17E63E4C">
      <w:start w:val="1"/>
      <w:numFmt w:val="bullet"/>
      <w:lvlText w:val=""/>
      <w:lvlJc w:val="left"/>
      <w:pPr>
        <w:tabs>
          <w:tab w:val="num" w:pos="720"/>
        </w:tabs>
        <w:ind w:left="720" w:hanging="360"/>
      </w:pPr>
      <w:rPr>
        <w:rFonts w:ascii="Symbol" w:eastAsia="Symbol" w:hAnsi="Symbol" w:cs="Symbol"/>
        <w:sz w:val="20"/>
      </w:rPr>
    </w:lvl>
    <w:lvl w:ilvl="1" w:tplc="4EEC3F86">
      <w:start w:val="1"/>
      <w:numFmt w:val="bullet"/>
      <w:lvlText w:val="o"/>
      <w:lvlJc w:val="left"/>
      <w:pPr>
        <w:tabs>
          <w:tab w:val="num" w:pos="1080"/>
        </w:tabs>
        <w:ind w:left="1080" w:hanging="360"/>
      </w:pPr>
      <w:rPr>
        <w:rFonts w:ascii="Courier New" w:eastAsia="Courier New" w:hAnsi="Courier New" w:cs="Courier New"/>
        <w:sz w:val="20"/>
      </w:rPr>
    </w:lvl>
    <w:lvl w:ilvl="2" w:tplc="4A344368">
      <w:start w:val="1"/>
      <w:numFmt w:val="bullet"/>
      <w:lvlText w:val=""/>
      <w:lvlJc w:val="right"/>
      <w:pPr>
        <w:tabs>
          <w:tab w:val="num" w:pos="1440"/>
        </w:tabs>
        <w:ind w:left="1440" w:hanging="360"/>
      </w:pPr>
      <w:rPr>
        <w:rFonts w:ascii="Wingdings" w:eastAsia="Wingdings" w:hAnsi="Wingdings" w:cs="Wingdings"/>
        <w:sz w:val="20"/>
      </w:rPr>
    </w:lvl>
    <w:lvl w:ilvl="3" w:tplc="67C4646C">
      <w:start w:val="1"/>
      <w:numFmt w:val="bullet"/>
      <w:lvlText w:val=""/>
      <w:lvlJc w:val="left"/>
      <w:pPr>
        <w:tabs>
          <w:tab w:val="num" w:pos="1800"/>
        </w:tabs>
        <w:ind w:left="1800" w:hanging="360"/>
      </w:pPr>
      <w:rPr>
        <w:rFonts w:ascii="Symbol" w:eastAsia="Symbol" w:hAnsi="Symbol" w:cs="Symbol"/>
        <w:sz w:val="20"/>
      </w:rPr>
    </w:lvl>
    <w:lvl w:ilvl="4" w:tplc="EA0A2228">
      <w:start w:val="1"/>
      <w:numFmt w:val="bullet"/>
      <w:lvlText w:val="o"/>
      <w:lvlJc w:val="left"/>
      <w:pPr>
        <w:tabs>
          <w:tab w:val="num" w:pos="2160"/>
        </w:tabs>
        <w:ind w:left="2160" w:hanging="360"/>
      </w:pPr>
      <w:rPr>
        <w:rFonts w:ascii="Courier New" w:eastAsia="Courier New" w:hAnsi="Courier New" w:cs="Courier New"/>
        <w:sz w:val="20"/>
      </w:rPr>
    </w:lvl>
    <w:lvl w:ilvl="5" w:tplc="B424731A">
      <w:start w:val="1"/>
      <w:numFmt w:val="bullet"/>
      <w:lvlText w:val=""/>
      <w:lvlJc w:val="right"/>
      <w:pPr>
        <w:tabs>
          <w:tab w:val="num" w:pos="2520"/>
        </w:tabs>
        <w:ind w:left="2520" w:hanging="360"/>
      </w:pPr>
      <w:rPr>
        <w:rFonts w:ascii="Wingdings" w:eastAsia="Wingdings" w:hAnsi="Wingdings" w:cs="Wingdings"/>
        <w:sz w:val="20"/>
      </w:rPr>
    </w:lvl>
    <w:lvl w:ilvl="6" w:tplc="4290EB7C">
      <w:start w:val="1"/>
      <w:numFmt w:val="bullet"/>
      <w:lvlText w:val=""/>
      <w:lvlJc w:val="left"/>
      <w:pPr>
        <w:tabs>
          <w:tab w:val="num" w:pos="2880"/>
        </w:tabs>
        <w:ind w:left="2880" w:hanging="360"/>
      </w:pPr>
      <w:rPr>
        <w:rFonts w:ascii="Symbol" w:eastAsia="Symbol" w:hAnsi="Symbol" w:cs="Symbol"/>
        <w:sz w:val="20"/>
      </w:rPr>
    </w:lvl>
    <w:lvl w:ilvl="7" w:tplc="B082EF04">
      <w:start w:val="1"/>
      <w:numFmt w:val="bullet"/>
      <w:lvlText w:val="o"/>
      <w:lvlJc w:val="left"/>
      <w:pPr>
        <w:tabs>
          <w:tab w:val="num" w:pos="3240"/>
        </w:tabs>
        <w:ind w:left="3240" w:hanging="360"/>
      </w:pPr>
      <w:rPr>
        <w:rFonts w:ascii="Courier New" w:eastAsia="Courier New" w:hAnsi="Courier New" w:cs="Courier New"/>
        <w:sz w:val="20"/>
      </w:rPr>
    </w:lvl>
    <w:lvl w:ilvl="8" w:tplc="11A42222">
      <w:start w:val="1"/>
      <w:numFmt w:val="bullet"/>
      <w:lvlText w:val=""/>
      <w:lvlJc w:val="right"/>
      <w:pPr>
        <w:tabs>
          <w:tab w:val="num" w:pos="3600"/>
        </w:tabs>
        <w:ind w:left="3600" w:hanging="360"/>
      </w:pPr>
      <w:rPr>
        <w:rFonts w:ascii="Wingdings" w:eastAsia="Wingdings" w:hAnsi="Wingdings" w:cs="Wingdings"/>
        <w:sz w:val="20"/>
      </w:rPr>
    </w:lvl>
  </w:abstractNum>
  <w:abstractNum w:abstractNumId="35">
    <w:nsid w:val="00000025"/>
    <w:multiLevelType w:val="hybridMultilevel"/>
    <w:tmpl w:val="00000025"/>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36">
    <w:nsid w:val="00000026"/>
    <w:multiLevelType w:val="hybridMultilevel"/>
    <w:tmpl w:val="00000026"/>
    <w:lvl w:ilvl="0" w:tplc="F71EE924">
      <w:start w:val="1"/>
      <w:numFmt w:val="bullet"/>
      <w:lvlText w:val=""/>
      <w:lvlJc w:val="left"/>
      <w:pPr>
        <w:tabs>
          <w:tab w:val="num" w:pos="720"/>
        </w:tabs>
        <w:ind w:left="720" w:hanging="360"/>
      </w:pPr>
      <w:rPr>
        <w:rFonts w:ascii="Symbol" w:eastAsia="Symbol" w:hAnsi="Symbol" w:cs="Symbol"/>
        <w:sz w:val="20"/>
      </w:rPr>
    </w:lvl>
    <w:lvl w:ilvl="1" w:tplc="8EC46996">
      <w:start w:val="1"/>
      <w:numFmt w:val="bullet"/>
      <w:lvlText w:val="o"/>
      <w:lvlJc w:val="left"/>
      <w:pPr>
        <w:tabs>
          <w:tab w:val="num" w:pos="1080"/>
        </w:tabs>
        <w:ind w:left="1080" w:hanging="360"/>
      </w:pPr>
      <w:rPr>
        <w:rFonts w:ascii="Courier New" w:eastAsia="Courier New" w:hAnsi="Courier New" w:cs="Courier New"/>
        <w:sz w:val="20"/>
      </w:rPr>
    </w:lvl>
    <w:lvl w:ilvl="2" w:tplc="2FC01E34">
      <w:start w:val="1"/>
      <w:numFmt w:val="bullet"/>
      <w:lvlText w:val=""/>
      <w:lvlJc w:val="right"/>
      <w:pPr>
        <w:tabs>
          <w:tab w:val="num" w:pos="1440"/>
        </w:tabs>
        <w:ind w:left="1440" w:hanging="360"/>
      </w:pPr>
      <w:rPr>
        <w:rFonts w:ascii="Wingdings" w:eastAsia="Wingdings" w:hAnsi="Wingdings" w:cs="Wingdings"/>
        <w:sz w:val="20"/>
      </w:rPr>
    </w:lvl>
    <w:lvl w:ilvl="3" w:tplc="F2FEB78C">
      <w:start w:val="1"/>
      <w:numFmt w:val="bullet"/>
      <w:lvlText w:val=""/>
      <w:lvlJc w:val="left"/>
      <w:pPr>
        <w:tabs>
          <w:tab w:val="num" w:pos="1800"/>
        </w:tabs>
        <w:ind w:left="1800" w:hanging="360"/>
      </w:pPr>
      <w:rPr>
        <w:rFonts w:ascii="Symbol" w:eastAsia="Symbol" w:hAnsi="Symbol" w:cs="Symbol"/>
        <w:sz w:val="20"/>
      </w:rPr>
    </w:lvl>
    <w:lvl w:ilvl="4" w:tplc="FDE84ADA">
      <w:start w:val="1"/>
      <w:numFmt w:val="bullet"/>
      <w:lvlText w:val="o"/>
      <w:lvlJc w:val="left"/>
      <w:pPr>
        <w:tabs>
          <w:tab w:val="num" w:pos="2160"/>
        </w:tabs>
        <w:ind w:left="2160" w:hanging="360"/>
      </w:pPr>
      <w:rPr>
        <w:rFonts w:ascii="Courier New" w:eastAsia="Courier New" w:hAnsi="Courier New" w:cs="Courier New"/>
        <w:sz w:val="20"/>
      </w:rPr>
    </w:lvl>
    <w:lvl w:ilvl="5" w:tplc="EF0C4286">
      <w:start w:val="1"/>
      <w:numFmt w:val="bullet"/>
      <w:lvlText w:val=""/>
      <w:lvlJc w:val="right"/>
      <w:pPr>
        <w:tabs>
          <w:tab w:val="num" w:pos="2520"/>
        </w:tabs>
        <w:ind w:left="2520" w:hanging="360"/>
      </w:pPr>
      <w:rPr>
        <w:rFonts w:ascii="Wingdings" w:eastAsia="Wingdings" w:hAnsi="Wingdings" w:cs="Wingdings"/>
        <w:sz w:val="20"/>
      </w:rPr>
    </w:lvl>
    <w:lvl w:ilvl="6" w:tplc="71B4A2C4">
      <w:start w:val="1"/>
      <w:numFmt w:val="bullet"/>
      <w:lvlText w:val=""/>
      <w:lvlJc w:val="left"/>
      <w:pPr>
        <w:tabs>
          <w:tab w:val="num" w:pos="2880"/>
        </w:tabs>
        <w:ind w:left="2880" w:hanging="360"/>
      </w:pPr>
      <w:rPr>
        <w:rFonts w:ascii="Symbol" w:eastAsia="Symbol" w:hAnsi="Symbol" w:cs="Symbol"/>
        <w:sz w:val="20"/>
      </w:rPr>
    </w:lvl>
    <w:lvl w:ilvl="7" w:tplc="D6064766">
      <w:start w:val="1"/>
      <w:numFmt w:val="bullet"/>
      <w:lvlText w:val="o"/>
      <w:lvlJc w:val="left"/>
      <w:pPr>
        <w:tabs>
          <w:tab w:val="num" w:pos="3240"/>
        </w:tabs>
        <w:ind w:left="3240" w:hanging="360"/>
      </w:pPr>
      <w:rPr>
        <w:rFonts w:ascii="Courier New" w:eastAsia="Courier New" w:hAnsi="Courier New" w:cs="Courier New"/>
        <w:sz w:val="20"/>
      </w:rPr>
    </w:lvl>
    <w:lvl w:ilvl="8" w:tplc="988A559E">
      <w:start w:val="1"/>
      <w:numFmt w:val="bullet"/>
      <w:lvlText w:val=""/>
      <w:lvlJc w:val="right"/>
      <w:pPr>
        <w:tabs>
          <w:tab w:val="num" w:pos="3600"/>
        </w:tabs>
        <w:ind w:left="3600" w:hanging="360"/>
      </w:pPr>
      <w:rPr>
        <w:rFonts w:ascii="Wingdings" w:eastAsia="Wingdings" w:hAnsi="Wingdings" w:cs="Wingdings"/>
        <w:sz w:val="20"/>
      </w:rPr>
    </w:lvl>
  </w:abstractNum>
  <w:abstractNum w:abstractNumId="37">
    <w:nsid w:val="00000027"/>
    <w:multiLevelType w:val="hybridMultilevel"/>
    <w:tmpl w:val="00000027"/>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38">
    <w:nsid w:val="00000028"/>
    <w:multiLevelType w:val="hybridMultilevel"/>
    <w:tmpl w:val="00000028"/>
    <w:lvl w:ilvl="0" w:tplc="12AA5810">
      <w:start w:val="1"/>
      <w:numFmt w:val="bullet"/>
      <w:lvlText w:val=""/>
      <w:lvlJc w:val="left"/>
      <w:pPr>
        <w:tabs>
          <w:tab w:val="num" w:pos="720"/>
        </w:tabs>
        <w:ind w:left="720" w:hanging="360"/>
      </w:pPr>
      <w:rPr>
        <w:rFonts w:ascii="Symbol" w:eastAsia="Symbol" w:hAnsi="Symbol" w:cs="Symbol"/>
        <w:sz w:val="20"/>
      </w:rPr>
    </w:lvl>
    <w:lvl w:ilvl="1" w:tplc="ED1E43A0">
      <w:start w:val="1"/>
      <w:numFmt w:val="bullet"/>
      <w:lvlText w:val="o"/>
      <w:lvlJc w:val="left"/>
      <w:pPr>
        <w:tabs>
          <w:tab w:val="num" w:pos="1080"/>
        </w:tabs>
        <w:ind w:left="1080" w:hanging="360"/>
      </w:pPr>
      <w:rPr>
        <w:rFonts w:ascii="Courier New" w:eastAsia="Courier New" w:hAnsi="Courier New" w:cs="Courier New"/>
        <w:sz w:val="20"/>
      </w:rPr>
    </w:lvl>
    <w:lvl w:ilvl="2" w:tplc="9E6AC22C">
      <w:start w:val="1"/>
      <w:numFmt w:val="bullet"/>
      <w:lvlText w:val=""/>
      <w:lvlJc w:val="right"/>
      <w:pPr>
        <w:tabs>
          <w:tab w:val="num" w:pos="1440"/>
        </w:tabs>
        <w:ind w:left="1440" w:hanging="360"/>
      </w:pPr>
      <w:rPr>
        <w:rFonts w:ascii="Wingdings" w:eastAsia="Wingdings" w:hAnsi="Wingdings" w:cs="Wingdings"/>
        <w:sz w:val="20"/>
      </w:rPr>
    </w:lvl>
    <w:lvl w:ilvl="3" w:tplc="8870AA80">
      <w:start w:val="1"/>
      <w:numFmt w:val="bullet"/>
      <w:lvlText w:val=""/>
      <w:lvlJc w:val="left"/>
      <w:pPr>
        <w:tabs>
          <w:tab w:val="num" w:pos="1800"/>
        </w:tabs>
        <w:ind w:left="1800" w:hanging="360"/>
      </w:pPr>
      <w:rPr>
        <w:rFonts w:ascii="Symbol" w:eastAsia="Symbol" w:hAnsi="Symbol" w:cs="Symbol"/>
        <w:sz w:val="20"/>
      </w:rPr>
    </w:lvl>
    <w:lvl w:ilvl="4" w:tplc="8B92E402">
      <w:start w:val="1"/>
      <w:numFmt w:val="bullet"/>
      <w:lvlText w:val="o"/>
      <w:lvlJc w:val="left"/>
      <w:pPr>
        <w:tabs>
          <w:tab w:val="num" w:pos="2160"/>
        </w:tabs>
        <w:ind w:left="2160" w:hanging="360"/>
      </w:pPr>
      <w:rPr>
        <w:rFonts w:ascii="Courier New" w:eastAsia="Courier New" w:hAnsi="Courier New" w:cs="Courier New"/>
        <w:sz w:val="20"/>
      </w:rPr>
    </w:lvl>
    <w:lvl w:ilvl="5" w:tplc="AB08EF70">
      <w:start w:val="1"/>
      <w:numFmt w:val="bullet"/>
      <w:lvlText w:val=""/>
      <w:lvlJc w:val="right"/>
      <w:pPr>
        <w:tabs>
          <w:tab w:val="num" w:pos="2520"/>
        </w:tabs>
        <w:ind w:left="2520" w:hanging="360"/>
      </w:pPr>
      <w:rPr>
        <w:rFonts w:ascii="Wingdings" w:eastAsia="Wingdings" w:hAnsi="Wingdings" w:cs="Wingdings"/>
        <w:sz w:val="20"/>
      </w:rPr>
    </w:lvl>
    <w:lvl w:ilvl="6" w:tplc="325E8886">
      <w:start w:val="1"/>
      <w:numFmt w:val="bullet"/>
      <w:lvlText w:val=""/>
      <w:lvlJc w:val="left"/>
      <w:pPr>
        <w:tabs>
          <w:tab w:val="num" w:pos="2880"/>
        </w:tabs>
        <w:ind w:left="2880" w:hanging="360"/>
      </w:pPr>
      <w:rPr>
        <w:rFonts w:ascii="Symbol" w:eastAsia="Symbol" w:hAnsi="Symbol" w:cs="Symbol"/>
        <w:sz w:val="20"/>
      </w:rPr>
    </w:lvl>
    <w:lvl w:ilvl="7" w:tplc="184096C8">
      <w:start w:val="1"/>
      <w:numFmt w:val="bullet"/>
      <w:lvlText w:val="o"/>
      <w:lvlJc w:val="left"/>
      <w:pPr>
        <w:tabs>
          <w:tab w:val="num" w:pos="3240"/>
        </w:tabs>
        <w:ind w:left="3240" w:hanging="360"/>
      </w:pPr>
      <w:rPr>
        <w:rFonts w:ascii="Courier New" w:eastAsia="Courier New" w:hAnsi="Courier New" w:cs="Courier New"/>
        <w:sz w:val="20"/>
      </w:rPr>
    </w:lvl>
    <w:lvl w:ilvl="8" w:tplc="DC3467BA">
      <w:start w:val="1"/>
      <w:numFmt w:val="bullet"/>
      <w:lvlText w:val=""/>
      <w:lvlJc w:val="right"/>
      <w:pPr>
        <w:tabs>
          <w:tab w:val="num" w:pos="3600"/>
        </w:tabs>
        <w:ind w:left="3600" w:hanging="360"/>
      </w:pPr>
      <w:rPr>
        <w:rFonts w:ascii="Wingdings" w:eastAsia="Wingdings" w:hAnsi="Wingdings" w:cs="Wingdings"/>
        <w:sz w:val="20"/>
      </w:rPr>
    </w:lvl>
  </w:abstractNum>
  <w:abstractNum w:abstractNumId="39">
    <w:nsid w:val="00000029"/>
    <w:multiLevelType w:val="hybridMultilevel"/>
    <w:tmpl w:val="00000029"/>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40">
    <w:nsid w:val="0000002A"/>
    <w:multiLevelType w:val="hybridMultilevel"/>
    <w:tmpl w:val="0000002A"/>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41">
    <w:nsid w:val="0000002B"/>
    <w:multiLevelType w:val="hybridMultilevel"/>
    <w:tmpl w:val="0000002B"/>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42">
    <w:nsid w:val="0000002C"/>
    <w:multiLevelType w:val="hybridMultilevel"/>
    <w:tmpl w:val="0000002C"/>
    <w:lvl w:ilvl="0" w:tplc="48289DF6">
      <w:start w:val="1"/>
      <w:numFmt w:val="bullet"/>
      <w:lvlText w:val=""/>
      <w:lvlJc w:val="left"/>
      <w:pPr>
        <w:tabs>
          <w:tab w:val="num" w:pos="720"/>
        </w:tabs>
        <w:ind w:left="720" w:hanging="360"/>
      </w:pPr>
      <w:rPr>
        <w:rFonts w:ascii="Symbol" w:eastAsia="Symbol" w:hAnsi="Symbol" w:cs="Symbol"/>
        <w:sz w:val="20"/>
      </w:rPr>
    </w:lvl>
    <w:lvl w:ilvl="1" w:tplc="4E2C6BF2">
      <w:start w:val="1"/>
      <w:numFmt w:val="bullet"/>
      <w:lvlText w:val="o"/>
      <w:lvlJc w:val="left"/>
      <w:pPr>
        <w:tabs>
          <w:tab w:val="num" w:pos="1080"/>
        </w:tabs>
        <w:ind w:left="1080" w:hanging="360"/>
      </w:pPr>
      <w:rPr>
        <w:rFonts w:ascii="Courier New" w:eastAsia="Courier New" w:hAnsi="Courier New" w:cs="Courier New"/>
        <w:sz w:val="20"/>
      </w:rPr>
    </w:lvl>
    <w:lvl w:ilvl="2" w:tplc="AC909550">
      <w:start w:val="1"/>
      <w:numFmt w:val="bullet"/>
      <w:lvlText w:val=""/>
      <w:lvlJc w:val="right"/>
      <w:pPr>
        <w:tabs>
          <w:tab w:val="num" w:pos="1440"/>
        </w:tabs>
        <w:ind w:left="1440" w:hanging="360"/>
      </w:pPr>
      <w:rPr>
        <w:rFonts w:ascii="Wingdings" w:eastAsia="Wingdings" w:hAnsi="Wingdings" w:cs="Wingdings"/>
        <w:sz w:val="20"/>
      </w:rPr>
    </w:lvl>
    <w:lvl w:ilvl="3" w:tplc="877C4024">
      <w:start w:val="1"/>
      <w:numFmt w:val="bullet"/>
      <w:lvlText w:val=""/>
      <w:lvlJc w:val="left"/>
      <w:pPr>
        <w:tabs>
          <w:tab w:val="num" w:pos="1800"/>
        </w:tabs>
        <w:ind w:left="1800" w:hanging="360"/>
      </w:pPr>
      <w:rPr>
        <w:rFonts w:ascii="Symbol" w:eastAsia="Symbol" w:hAnsi="Symbol" w:cs="Symbol"/>
        <w:sz w:val="20"/>
      </w:rPr>
    </w:lvl>
    <w:lvl w:ilvl="4" w:tplc="04A0D268">
      <w:start w:val="1"/>
      <w:numFmt w:val="bullet"/>
      <w:lvlText w:val="o"/>
      <w:lvlJc w:val="left"/>
      <w:pPr>
        <w:tabs>
          <w:tab w:val="num" w:pos="2160"/>
        </w:tabs>
        <w:ind w:left="2160" w:hanging="360"/>
      </w:pPr>
      <w:rPr>
        <w:rFonts w:ascii="Courier New" w:eastAsia="Courier New" w:hAnsi="Courier New" w:cs="Courier New"/>
        <w:sz w:val="20"/>
      </w:rPr>
    </w:lvl>
    <w:lvl w:ilvl="5" w:tplc="7922A504">
      <w:start w:val="1"/>
      <w:numFmt w:val="bullet"/>
      <w:lvlText w:val=""/>
      <w:lvlJc w:val="right"/>
      <w:pPr>
        <w:tabs>
          <w:tab w:val="num" w:pos="2520"/>
        </w:tabs>
        <w:ind w:left="2520" w:hanging="360"/>
      </w:pPr>
      <w:rPr>
        <w:rFonts w:ascii="Wingdings" w:eastAsia="Wingdings" w:hAnsi="Wingdings" w:cs="Wingdings"/>
        <w:sz w:val="20"/>
      </w:rPr>
    </w:lvl>
    <w:lvl w:ilvl="6" w:tplc="273C947A">
      <w:start w:val="1"/>
      <w:numFmt w:val="bullet"/>
      <w:lvlText w:val=""/>
      <w:lvlJc w:val="left"/>
      <w:pPr>
        <w:tabs>
          <w:tab w:val="num" w:pos="2880"/>
        </w:tabs>
        <w:ind w:left="2880" w:hanging="360"/>
      </w:pPr>
      <w:rPr>
        <w:rFonts w:ascii="Symbol" w:eastAsia="Symbol" w:hAnsi="Symbol" w:cs="Symbol"/>
        <w:sz w:val="20"/>
      </w:rPr>
    </w:lvl>
    <w:lvl w:ilvl="7" w:tplc="ADE808A0">
      <w:start w:val="1"/>
      <w:numFmt w:val="bullet"/>
      <w:lvlText w:val="o"/>
      <w:lvlJc w:val="left"/>
      <w:pPr>
        <w:tabs>
          <w:tab w:val="num" w:pos="3240"/>
        </w:tabs>
        <w:ind w:left="3240" w:hanging="360"/>
      </w:pPr>
      <w:rPr>
        <w:rFonts w:ascii="Courier New" w:eastAsia="Courier New" w:hAnsi="Courier New" w:cs="Courier New"/>
        <w:sz w:val="20"/>
      </w:rPr>
    </w:lvl>
    <w:lvl w:ilvl="8" w:tplc="4BBE34C4">
      <w:start w:val="1"/>
      <w:numFmt w:val="bullet"/>
      <w:lvlText w:val=""/>
      <w:lvlJc w:val="right"/>
      <w:pPr>
        <w:tabs>
          <w:tab w:val="num" w:pos="3600"/>
        </w:tabs>
        <w:ind w:left="3600" w:hanging="360"/>
      </w:pPr>
      <w:rPr>
        <w:rFonts w:ascii="Wingdings" w:eastAsia="Wingdings" w:hAnsi="Wingdings" w:cs="Wingdings"/>
        <w:sz w:val="20"/>
      </w:rPr>
    </w:lvl>
  </w:abstractNum>
  <w:abstractNum w:abstractNumId="43">
    <w:nsid w:val="0000002D"/>
    <w:multiLevelType w:val="hybridMultilevel"/>
    <w:tmpl w:val="0000002D"/>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44">
    <w:nsid w:val="0000002E"/>
    <w:multiLevelType w:val="hybridMultilevel"/>
    <w:tmpl w:val="0000002E"/>
    <w:lvl w:ilvl="0" w:tplc="EDB0FB26">
      <w:start w:val="1"/>
      <w:numFmt w:val="bullet"/>
      <w:lvlText w:val=""/>
      <w:lvlJc w:val="left"/>
      <w:pPr>
        <w:tabs>
          <w:tab w:val="num" w:pos="720"/>
        </w:tabs>
        <w:ind w:left="720" w:hanging="360"/>
      </w:pPr>
      <w:rPr>
        <w:rFonts w:ascii="Symbol" w:eastAsia="Symbol" w:hAnsi="Symbol" w:cs="Symbol"/>
        <w:sz w:val="20"/>
      </w:rPr>
    </w:lvl>
    <w:lvl w:ilvl="1" w:tplc="6906A42E">
      <w:start w:val="1"/>
      <w:numFmt w:val="bullet"/>
      <w:lvlText w:val="o"/>
      <w:lvlJc w:val="left"/>
      <w:pPr>
        <w:tabs>
          <w:tab w:val="num" w:pos="1080"/>
        </w:tabs>
        <w:ind w:left="1080" w:hanging="360"/>
      </w:pPr>
      <w:rPr>
        <w:rFonts w:ascii="Courier New" w:eastAsia="Courier New" w:hAnsi="Courier New" w:cs="Courier New"/>
        <w:sz w:val="20"/>
      </w:rPr>
    </w:lvl>
    <w:lvl w:ilvl="2" w:tplc="1E2CC5F6">
      <w:start w:val="1"/>
      <w:numFmt w:val="bullet"/>
      <w:lvlText w:val=""/>
      <w:lvlJc w:val="right"/>
      <w:pPr>
        <w:tabs>
          <w:tab w:val="num" w:pos="1440"/>
        </w:tabs>
        <w:ind w:left="1440" w:hanging="360"/>
      </w:pPr>
      <w:rPr>
        <w:rFonts w:ascii="Wingdings" w:eastAsia="Wingdings" w:hAnsi="Wingdings" w:cs="Wingdings"/>
        <w:sz w:val="20"/>
      </w:rPr>
    </w:lvl>
    <w:lvl w:ilvl="3" w:tplc="F1107A6C">
      <w:start w:val="1"/>
      <w:numFmt w:val="bullet"/>
      <w:lvlText w:val=""/>
      <w:lvlJc w:val="left"/>
      <w:pPr>
        <w:tabs>
          <w:tab w:val="num" w:pos="1800"/>
        </w:tabs>
        <w:ind w:left="1800" w:hanging="360"/>
      </w:pPr>
      <w:rPr>
        <w:rFonts w:ascii="Symbol" w:eastAsia="Symbol" w:hAnsi="Symbol" w:cs="Symbol"/>
        <w:sz w:val="20"/>
      </w:rPr>
    </w:lvl>
    <w:lvl w:ilvl="4" w:tplc="03C28C70">
      <w:start w:val="1"/>
      <w:numFmt w:val="bullet"/>
      <w:lvlText w:val="o"/>
      <w:lvlJc w:val="left"/>
      <w:pPr>
        <w:tabs>
          <w:tab w:val="num" w:pos="2160"/>
        </w:tabs>
        <w:ind w:left="2160" w:hanging="360"/>
      </w:pPr>
      <w:rPr>
        <w:rFonts w:ascii="Courier New" w:eastAsia="Courier New" w:hAnsi="Courier New" w:cs="Courier New"/>
        <w:sz w:val="20"/>
      </w:rPr>
    </w:lvl>
    <w:lvl w:ilvl="5" w:tplc="47889292">
      <w:start w:val="1"/>
      <w:numFmt w:val="bullet"/>
      <w:lvlText w:val=""/>
      <w:lvlJc w:val="right"/>
      <w:pPr>
        <w:tabs>
          <w:tab w:val="num" w:pos="2520"/>
        </w:tabs>
        <w:ind w:left="2520" w:hanging="360"/>
      </w:pPr>
      <w:rPr>
        <w:rFonts w:ascii="Wingdings" w:eastAsia="Wingdings" w:hAnsi="Wingdings" w:cs="Wingdings"/>
        <w:sz w:val="20"/>
      </w:rPr>
    </w:lvl>
    <w:lvl w:ilvl="6" w:tplc="5A1E8DF6">
      <w:start w:val="1"/>
      <w:numFmt w:val="bullet"/>
      <w:lvlText w:val=""/>
      <w:lvlJc w:val="left"/>
      <w:pPr>
        <w:tabs>
          <w:tab w:val="num" w:pos="2880"/>
        </w:tabs>
        <w:ind w:left="2880" w:hanging="360"/>
      </w:pPr>
      <w:rPr>
        <w:rFonts w:ascii="Symbol" w:eastAsia="Symbol" w:hAnsi="Symbol" w:cs="Symbol"/>
        <w:sz w:val="20"/>
      </w:rPr>
    </w:lvl>
    <w:lvl w:ilvl="7" w:tplc="A6CC7956">
      <w:start w:val="1"/>
      <w:numFmt w:val="bullet"/>
      <w:lvlText w:val="o"/>
      <w:lvlJc w:val="left"/>
      <w:pPr>
        <w:tabs>
          <w:tab w:val="num" w:pos="3240"/>
        </w:tabs>
        <w:ind w:left="3240" w:hanging="360"/>
      </w:pPr>
      <w:rPr>
        <w:rFonts w:ascii="Courier New" w:eastAsia="Courier New" w:hAnsi="Courier New" w:cs="Courier New"/>
        <w:sz w:val="20"/>
      </w:rPr>
    </w:lvl>
    <w:lvl w:ilvl="8" w:tplc="7214E786">
      <w:start w:val="1"/>
      <w:numFmt w:val="bullet"/>
      <w:lvlText w:val=""/>
      <w:lvlJc w:val="right"/>
      <w:pPr>
        <w:tabs>
          <w:tab w:val="num" w:pos="3600"/>
        </w:tabs>
        <w:ind w:left="3600" w:hanging="360"/>
      </w:pPr>
      <w:rPr>
        <w:rFonts w:ascii="Wingdings" w:eastAsia="Wingdings" w:hAnsi="Wingdings" w:cs="Wingdings"/>
        <w:sz w:val="20"/>
      </w:rPr>
    </w:lvl>
  </w:abstractNum>
  <w:abstractNum w:abstractNumId="45">
    <w:nsid w:val="0000002F"/>
    <w:multiLevelType w:val="hybridMultilevel"/>
    <w:tmpl w:val="0000002F"/>
    <w:lvl w:ilvl="0" w:tplc="C486FA46">
      <w:start w:val="1"/>
      <w:numFmt w:val="bullet"/>
      <w:lvlText w:val=""/>
      <w:lvlJc w:val="left"/>
      <w:pPr>
        <w:tabs>
          <w:tab w:val="num" w:pos="720"/>
        </w:tabs>
        <w:ind w:left="720" w:hanging="360"/>
      </w:pPr>
      <w:rPr>
        <w:rFonts w:ascii="Symbol" w:eastAsia="Symbol" w:hAnsi="Symbol" w:cs="Symbol"/>
        <w:sz w:val="20"/>
      </w:rPr>
    </w:lvl>
    <w:lvl w:ilvl="1" w:tplc="D31C73BE">
      <w:start w:val="1"/>
      <w:numFmt w:val="bullet"/>
      <w:lvlText w:val="o"/>
      <w:lvlJc w:val="left"/>
      <w:pPr>
        <w:tabs>
          <w:tab w:val="num" w:pos="1080"/>
        </w:tabs>
        <w:ind w:left="1080" w:hanging="360"/>
      </w:pPr>
      <w:rPr>
        <w:rFonts w:ascii="Courier New" w:eastAsia="Courier New" w:hAnsi="Courier New" w:cs="Courier New"/>
        <w:sz w:val="20"/>
      </w:rPr>
    </w:lvl>
    <w:lvl w:ilvl="2" w:tplc="CA106B38">
      <w:start w:val="1"/>
      <w:numFmt w:val="bullet"/>
      <w:lvlText w:val=""/>
      <w:lvlJc w:val="right"/>
      <w:pPr>
        <w:tabs>
          <w:tab w:val="num" w:pos="1440"/>
        </w:tabs>
        <w:ind w:left="1440" w:hanging="360"/>
      </w:pPr>
      <w:rPr>
        <w:rFonts w:ascii="Wingdings" w:eastAsia="Wingdings" w:hAnsi="Wingdings" w:cs="Wingdings"/>
        <w:sz w:val="20"/>
      </w:rPr>
    </w:lvl>
    <w:lvl w:ilvl="3" w:tplc="AE044160">
      <w:start w:val="1"/>
      <w:numFmt w:val="bullet"/>
      <w:lvlText w:val=""/>
      <w:lvlJc w:val="left"/>
      <w:pPr>
        <w:tabs>
          <w:tab w:val="num" w:pos="1800"/>
        </w:tabs>
        <w:ind w:left="1800" w:hanging="360"/>
      </w:pPr>
      <w:rPr>
        <w:rFonts w:ascii="Symbol" w:eastAsia="Symbol" w:hAnsi="Symbol" w:cs="Symbol"/>
        <w:sz w:val="20"/>
      </w:rPr>
    </w:lvl>
    <w:lvl w:ilvl="4" w:tplc="562C2E06">
      <w:start w:val="1"/>
      <w:numFmt w:val="bullet"/>
      <w:lvlText w:val="o"/>
      <w:lvlJc w:val="left"/>
      <w:pPr>
        <w:tabs>
          <w:tab w:val="num" w:pos="2160"/>
        </w:tabs>
        <w:ind w:left="2160" w:hanging="360"/>
      </w:pPr>
      <w:rPr>
        <w:rFonts w:ascii="Courier New" w:eastAsia="Courier New" w:hAnsi="Courier New" w:cs="Courier New"/>
        <w:sz w:val="20"/>
      </w:rPr>
    </w:lvl>
    <w:lvl w:ilvl="5" w:tplc="2A521AC8">
      <w:start w:val="1"/>
      <w:numFmt w:val="bullet"/>
      <w:lvlText w:val=""/>
      <w:lvlJc w:val="right"/>
      <w:pPr>
        <w:tabs>
          <w:tab w:val="num" w:pos="2520"/>
        </w:tabs>
        <w:ind w:left="2520" w:hanging="360"/>
      </w:pPr>
      <w:rPr>
        <w:rFonts w:ascii="Wingdings" w:eastAsia="Wingdings" w:hAnsi="Wingdings" w:cs="Wingdings"/>
        <w:sz w:val="20"/>
      </w:rPr>
    </w:lvl>
    <w:lvl w:ilvl="6" w:tplc="B3B474C6">
      <w:start w:val="1"/>
      <w:numFmt w:val="bullet"/>
      <w:lvlText w:val=""/>
      <w:lvlJc w:val="left"/>
      <w:pPr>
        <w:tabs>
          <w:tab w:val="num" w:pos="2880"/>
        </w:tabs>
        <w:ind w:left="2880" w:hanging="360"/>
      </w:pPr>
      <w:rPr>
        <w:rFonts w:ascii="Symbol" w:eastAsia="Symbol" w:hAnsi="Symbol" w:cs="Symbol"/>
        <w:sz w:val="20"/>
      </w:rPr>
    </w:lvl>
    <w:lvl w:ilvl="7" w:tplc="699E2DEE">
      <w:start w:val="1"/>
      <w:numFmt w:val="bullet"/>
      <w:lvlText w:val="o"/>
      <w:lvlJc w:val="left"/>
      <w:pPr>
        <w:tabs>
          <w:tab w:val="num" w:pos="3240"/>
        </w:tabs>
        <w:ind w:left="3240" w:hanging="360"/>
      </w:pPr>
      <w:rPr>
        <w:rFonts w:ascii="Courier New" w:eastAsia="Courier New" w:hAnsi="Courier New" w:cs="Courier New"/>
        <w:sz w:val="20"/>
      </w:rPr>
    </w:lvl>
    <w:lvl w:ilvl="8" w:tplc="7D56E97E">
      <w:start w:val="1"/>
      <w:numFmt w:val="bullet"/>
      <w:lvlText w:val=""/>
      <w:lvlJc w:val="right"/>
      <w:pPr>
        <w:tabs>
          <w:tab w:val="num" w:pos="3600"/>
        </w:tabs>
        <w:ind w:left="3600" w:hanging="360"/>
      </w:pPr>
      <w:rPr>
        <w:rFonts w:ascii="Wingdings" w:eastAsia="Wingdings" w:hAnsi="Wingdings" w:cs="Wingdings"/>
        <w:sz w:val="20"/>
      </w:rPr>
    </w:lvl>
  </w:abstractNum>
  <w:abstractNum w:abstractNumId="46">
    <w:nsid w:val="00000030"/>
    <w:multiLevelType w:val="hybridMultilevel"/>
    <w:tmpl w:val="00000030"/>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47">
    <w:nsid w:val="00000031"/>
    <w:multiLevelType w:val="hybridMultilevel"/>
    <w:tmpl w:val="00000031"/>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48">
    <w:nsid w:val="00000032"/>
    <w:multiLevelType w:val="hybridMultilevel"/>
    <w:tmpl w:val="00000032"/>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49">
    <w:nsid w:val="00000033"/>
    <w:multiLevelType w:val="hybridMultilevel"/>
    <w:tmpl w:val="00000033"/>
    <w:lvl w:ilvl="0" w:tplc="BCB05D0E">
      <w:start w:val="1"/>
      <w:numFmt w:val="bullet"/>
      <w:lvlText w:val=""/>
      <w:lvlJc w:val="left"/>
      <w:pPr>
        <w:tabs>
          <w:tab w:val="num" w:pos="720"/>
        </w:tabs>
        <w:ind w:left="720" w:hanging="360"/>
      </w:pPr>
      <w:rPr>
        <w:rFonts w:ascii="Symbol" w:eastAsia="Symbol" w:hAnsi="Symbol" w:cs="Symbol"/>
        <w:sz w:val="20"/>
      </w:rPr>
    </w:lvl>
    <w:lvl w:ilvl="1" w:tplc="3E20C046">
      <w:start w:val="1"/>
      <w:numFmt w:val="bullet"/>
      <w:lvlText w:val="o"/>
      <w:lvlJc w:val="left"/>
      <w:pPr>
        <w:tabs>
          <w:tab w:val="num" w:pos="1080"/>
        </w:tabs>
        <w:ind w:left="1080" w:hanging="360"/>
      </w:pPr>
      <w:rPr>
        <w:rFonts w:ascii="Courier New" w:eastAsia="Courier New" w:hAnsi="Courier New" w:cs="Courier New"/>
        <w:sz w:val="20"/>
      </w:rPr>
    </w:lvl>
    <w:lvl w:ilvl="2" w:tplc="C2BC4232">
      <w:start w:val="1"/>
      <w:numFmt w:val="bullet"/>
      <w:lvlText w:val=""/>
      <w:lvlJc w:val="right"/>
      <w:pPr>
        <w:tabs>
          <w:tab w:val="num" w:pos="1440"/>
        </w:tabs>
        <w:ind w:left="1440" w:hanging="360"/>
      </w:pPr>
      <w:rPr>
        <w:rFonts w:ascii="Wingdings" w:eastAsia="Wingdings" w:hAnsi="Wingdings" w:cs="Wingdings"/>
        <w:sz w:val="20"/>
      </w:rPr>
    </w:lvl>
    <w:lvl w:ilvl="3" w:tplc="FF608E00">
      <w:start w:val="1"/>
      <w:numFmt w:val="bullet"/>
      <w:lvlText w:val=""/>
      <w:lvlJc w:val="left"/>
      <w:pPr>
        <w:tabs>
          <w:tab w:val="num" w:pos="1800"/>
        </w:tabs>
        <w:ind w:left="1800" w:hanging="360"/>
      </w:pPr>
      <w:rPr>
        <w:rFonts w:ascii="Symbol" w:eastAsia="Symbol" w:hAnsi="Symbol" w:cs="Symbol"/>
        <w:sz w:val="20"/>
      </w:rPr>
    </w:lvl>
    <w:lvl w:ilvl="4" w:tplc="21340F2C">
      <w:start w:val="1"/>
      <w:numFmt w:val="bullet"/>
      <w:lvlText w:val="o"/>
      <w:lvlJc w:val="left"/>
      <w:pPr>
        <w:tabs>
          <w:tab w:val="num" w:pos="2160"/>
        </w:tabs>
        <w:ind w:left="2160" w:hanging="360"/>
      </w:pPr>
      <w:rPr>
        <w:rFonts w:ascii="Courier New" w:eastAsia="Courier New" w:hAnsi="Courier New" w:cs="Courier New"/>
        <w:sz w:val="20"/>
      </w:rPr>
    </w:lvl>
    <w:lvl w:ilvl="5" w:tplc="512687C0">
      <w:start w:val="1"/>
      <w:numFmt w:val="bullet"/>
      <w:lvlText w:val=""/>
      <w:lvlJc w:val="right"/>
      <w:pPr>
        <w:tabs>
          <w:tab w:val="num" w:pos="2520"/>
        </w:tabs>
        <w:ind w:left="2520" w:hanging="360"/>
      </w:pPr>
      <w:rPr>
        <w:rFonts w:ascii="Wingdings" w:eastAsia="Wingdings" w:hAnsi="Wingdings" w:cs="Wingdings"/>
        <w:sz w:val="20"/>
      </w:rPr>
    </w:lvl>
    <w:lvl w:ilvl="6" w:tplc="45F6744C">
      <w:start w:val="1"/>
      <w:numFmt w:val="bullet"/>
      <w:lvlText w:val=""/>
      <w:lvlJc w:val="left"/>
      <w:pPr>
        <w:tabs>
          <w:tab w:val="num" w:pos="2880"/>
        </w:tabs>
        <w:ind w:left="2880" w:hanging="360"/>
      </w:pPr>
      <w:rPr>
        <w:rFonts w:ascii="Symbol" w:eastAsia="Symbol" w:hAnsi="Symbol" w:cs="Symbol"/>
        <w:sz w:val="20"/>
      </w:rPr>
    </w:lvl>
    <w:lvl w:ilvl="7" w:tplc="08A85168">
      <w:start w:val="1"/>
      <w:numFmt w:val="bullet"/>
      <w:lvlText w:val="o"/>
      <w:lvlJc w:val="left"/>
      <w:pPr>
        <w:tabs>
          <w:tab w:val="num" w:pos="3240"/>
        </w:tabs>
        <w:ind w:left="3240" w:hanging="360"/>
      </w:pPr>
      <w:rPr>
        <w:rFonts w:ascii="Courier New" w:eastAsia="Courier New" w:hAnsi="Courier New" w:cs="Courier New"/>
        <w:sz w:val="20"/>
      </w:rPr>
    </w:lvl>
    <w:lvl w:ilvl="8" w:tplc="5F2216BC">
      <w:start w:val="1"/>
      <w:numFmt w:val="bullet"/>
      <w:lvlText w:val=""/>
      <w:lvlJc w:val="right"/>
      <w:pPr>
        <w:tabs>
          <w:tab w:val="num" w:pos="3600"/>
        </w:tabs>
        <w:ind w:left="3600" w:hanging="360"/>
      </w:pPr>
      <w:rPr>
        <w:rFonts w:ascii="Wingdings" w:eastAsia="Wingdings" w:hAnsi="Wingdings" w:cs="Wingdings"/>
        <w:sz w:val="20"/>
      </w:rPr>
    </w:lvl>
  </w:abstractNum>
  <w:abstractNum w:abstractNumId="50">
    <w:nsid w:val="00000034"/>
    <w:multiLevelType w:val="hybridMultilevel"/>
    <w:tmpl w:val="00000034"/>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51">
    <w:nsid w:val="00000035"/>
    <w:multiLevelType w:val="hybridMultilevel"/>
    <w:tmpl w:val="00000035"/>
    <w:lvl w:ilvl="0" w:tplc="7DD61C62">
      <w:start w:val="1"/>
      <w:numFmt w:val="bullet"/>
      <w:lvlText w:val=""/>
      <w:lvlJc w:val="left"/>
      <w:pPr>
        <w:tabs>
          <w:tab w:val="num" w:pos="720"/>
        </w:tabs>
        <w:ind w:left="720" w:hanging="360"/>
      </w:pPr>
      <w:rPr>
        <w:rFonts w:ascii="Symbol" w:eastAsia="Symbol" w:hAnsi="Symbol" w:cs="Symbol"/>
        <w:sz w:val="20"/>
      </w:rPr>
    </w:lvl>
    <w:lvl w:ilvl="1" w:tplc="51E65B56">
      <w:start w:val="1"/>
      <w:numFmt w:val="bullet"/>
      <w:lvlText w:val="o"/>
      <w:lvlJc w:val="left"/>
      <w:pPr>
        <w:tabs>
          <w:tab w:val="num" w:pos="1080"/>
        </w:tabs>
        <w:ind w:left="1080" w:hanging="360"/>
      </w:pPr>
      <w:rPr>
        <w:rFonts w:ascii="Courier New" w:eastAsia="Courier New" w:hAnsi="Courier New" w:cs="Courier New"/>
        <w:sz w:val="20"/>
      </w:rPr>
    </w:lvl>
    <w:lvl w:ilvl="2" w:tplc="8A7C1E3C">
      <w:start w:val="1"/>
      <w:numFmt w:val="bullet"/>
      <w:lvlText w:val=""/>
      <w:lvlJc w:val="right"/>
      <w:pPr>
        <w:tabs>
          <w:tab w:val="num" w:pos="1440"/>
        </w:tabs>
        <w:ind w:left="1440" w:hanging="360"/>
      </w:pPr>
      <w:rPr>
        <w:rFonts w:ascii="Wingdings" w:eastAsia="Wingdings" w:hAnsi="Wingdings" w:cs="Wingdings"/>
        <w:sz w:val="20"/>
      </w:rPr>
    </w:lvl>
    <w:lvl w:ilvl="3" w:tplc="61464346">
      <w:start w:val="1"/>
      <w:numFmt w:val="bullet"/>
      <w:lvlText w:val=""/>
      <w:lvlJc w:val="left"/>
      <w:pPr>
        <w:tabs>
          <w:tab w:val="num" w:pos="1800"/>
        </w:tabs>
        <w:ind w:left="1800" w:hanging="360"/>
      </w:pPr>
      <w:rPr>
        <w:rFonts w:ascii="Symbol" w:eastAsia="Symbol" w:hAnsi="Symbol" w:cs="Symbol"/>
        <w:sz w:val="20"/>
      </w:rPr>
    </w:lvl>
    <w:lvl w:ilvl="4" w:tplc="654ED524">
      <w:start w:val="1"/>
      <w:numFmt w:val="bullet"/>
      <w:lvlText w:val="o"/>
      <w:lvlJc w:val="left"/>
      <w:pPr>
        <w:tabs>
          <w:tab w:val="num" w:pos="2160"/>
        </w:tabs>
        <w:ind w:left="2160" w:hanging="360"/>
      </w:pPr>
      <w:rPr>
        <w:rFonts w:ascii="Courier New" w:eastAsia="Courier New" w:hAnsi="Courier New" w:cs="Courier New"/>
        <w:sz w:val="20"/>
      </w:rPr>
    </w:lvl>
    <w:lvl w:ilvl="5" w:tplc="833617AC">
      <w:start w:val="1"/>
      <w:numFmt w:val="bullet"/>
      <w:lvlText w:val=""/>
      <w:lvlJc w:val="right"/>
      <w:pPr>
        <w:tabs>
          <w:tab w:val="num" w:pos="2520"/>
        </w:tabs>
        <w:ind w:left="2520" w:hanging="360"/>
      </w:pPr>
      <w:rPr>
        <w:rFonts w:ascii="Wingdings" w:eastAsia="Wingdings" w:hAnsi="Wingdings" w:cs="Wingdings"/>
        <w:sz w:val="20"/>
      </w:rPr>
    </w:lvl>
    <w:lvl w:ilvl="6" w:tplc="A36CD336">
      <w:start w:val="1"/>
      <w:numFmt w:val="bullet"/>
      <w:lvlText w:val=""/>
      <w:lvlJc w:val="left"/>
      <w:pPr>
        <w:tabs>
          <w:tab w:val="num" w:pos="2880"/>
        </w:tabs>
        <w:ind w:left="2880" w:hanging="360"/>
      </w:pPr>
      <w:rPr>
        <w:rFonts w:ascii="Symbol" w:eastAsia="Symbol" w:hAnsi="Symbol" w:cs="Symbol"/>
        <w:sz w:val="20"/>
      </w:rPr>
    </w:lvl>
    <w:lvl w:ilvl="7" w:tplc="6914AF12">
      <w:start w:val="1"/>
      <w:numFmt w:val="bullet"/>
      <w:lvlText w:val="o"/>
      <w:lvlJc w:val="left"/>
      <w:pPr>
        <w:tabs>
          <w:tab w:val="num" w:pos="3240"/>
        </w:tabs>
        <w:ind w:left="3240" w:hanging="360"/>
      </w:pPr>
      <w:rPr>
        <w:rFonts w:ascii="Courier New" w:eastAsia="Courier New" w:hAnsi="Courier New" w:cs="Courier New"/>
        <w:sz w:val="20"/>
      </w:rPr>
    </w:lvl>
    <w:lvl w:ilvl="8" w:tplc="BD783236">
      <w:start w:val="1"/>
      <w:numFmt w:val="bullet"/>
      <w:lvlText w:val=""/>
      <w:lvlJc w:val="right"/>
      <w:pPr>
        <w:tabs>
          <w:tab w:val="num" w:pos="3600"/>
        </w:tabs>
        <w:ind w:left="3600" w:hanging="360"/>
      </w:pPr>
      <w:rPr>
        <w:rFonts w:ascii="Wingdings" w:eastAsia="Wingdings" w:hAnsi="Wingdings" w:cs="Wingdings"/>
        <w:sz w:val="20"/>
      </w:rPr>
    </w:lvl>
  </w:abstractNum>
  <w:abstractNum w:abstractNumId="52">
    <w:nsid w:val="00000036"/>
    <w:multiLevelType w:val="hybridMultilevel"/>
    <w:tmpl w:val="00000036"/>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53">
    <w:nsid w:val="00000037"/>
    <w:multiLevelType w:val="hybridMultilevel"/>
    <w:tmpl w:val="00000037"/>
    <w:lvl w:ilvl="0" w:tplc="A342948E">
      <w:start w:val="1"/>
      <w:numFmt w:val="bullet"/>
      <w:lvlText w:val=""/>
      <w:lvlJc w:val="left"/>
      <w:pPr>
        <w:tabs>
          <w:tab w:val="num" w:pos="720"/>
        </w:tabs>
        <w:ind w:left="720" w:hanging="360"/>
      </w:pPr>
      <w:rPr>
        <w:rFonts w:ascii="Symbol" w:eastAsia="Symbol" w:hAnsi="Symbol" w:cs="Symbol"/>
        <w:sz w:val="20"/>
      </w:rPr>
    </w:lvl>
    <w:lvl w:ilvl="1" w:tplc="793447E0">
      <w:start w:val="1"/>
      <w:numFmt w:val="bullet"/>
      <w:lvlText w:val="o"/>
      <w:lvlJc w:val="left"/>
      <w:pPr>
        <w:tabs>
          <w:tab w:val="num" w:pos="1080"/>
        </w:tabs>
        <w:ind w:left="1080" w:hanging="360"/>
      </w:pPr>
      <w:rPr>
        <w:rFonts w:ascii="Courier New" w:eastAsia="Courier New" w:hAnsi="Courier New" w:cs="Courier New"/>
        <w:sz w:val="20"/>
      </w:rPr>
    </w:lvl>
    <w:lvl w:ilvl="2" w:tplc="E6B67860">
      <w:start w:val="1"/>
      <w:numFmt w:val="bullet"/>
      <w:lvlText w:val=""/>
      <w:lvlJc w:val="right"/>
      <w:pPr>
        <w:tabs>
          <w:tab w:val="num" w:pos="1440"/>
        </w:tabs>
        <w:ind w:left="1440" w:hanging="360"/>
      </w:pPr>
      <w:rPr>
        <w:rFonts w:ascii="Wingdings" w:eastAsia="Wingdings" w:hAnsi="Wingdings" w:cs="Wingdings"/>
        <w:sz w:val="20"/>
      </w:rPr>
    </w:lvl>
    <w:lvl w:ilvl="3" w:tplc="A07660C2">
      <w:start w:val="1"/>
      <w:numFmt w:val="bullet"/>
      <w:lvlText w:val=""/>
      <w:lvlJc w:val="left"/>
      <w:pPr>
        <w:tabs>
          <w:tab w:val="num" w:pos="1800"/>
        </w:tabs>
        <w:ind w:left="1800" w:hanging="360"/>
      </w:pPr>
      <w:rPr>
        <w:rFonts w:ascii="Symbol" w:eastAsia="Symbol" w:hAnsi="Symbol" w:cs="Symbol"/>
        <w:sz w:val="20"/>
      </w:rPr>
    </w:lvl>
    <w:lvl w:ilvl="4" w:tplc="7C902D12">
      <w:start w:val="1"/>
      <w:numFmt w:val="bullet"/>
      <w:lvlText w:val="o"/>
      <w:lvlJc w:val="left"/>
      <w:pPr>
        <w:tabs>
          <w:tab w:val="num" w:pos="2160"/>
        </w:tabs>
        <w:ind w:left="2160" w:hanging="360"/>
      </w:pPr>
      <w:rPr>
        <w:rFonts w:ascii="Courier New" w:eastAsia="Courier New" w:hAnsi="Courier New" w:cs="Courier New"/>
        <w:sz w:val="20"/>
      </w:rPr>
    </w:lvl>
    <w:lvl w:ilvl="5" w:tplc="65389420">
      <w:start w:val="1"/>
      <w:numFmt w:val="bullet"/>
      <w:lvlText w:val=""/>
      <w:lvlJc w:val="right"/>
      <w:pPr>
        <w:tabs>
          <w:tab w:val="num" w:pos="2520"/>
        </w:tabs>
        <w:ind w:left="2520" w:hanging="360"/>
      </w:pPr>
      <w:rPr>
        <w:rFonts w:ascii="Wingdings" w:eastAsia="Wingdings" w:hAnsi="Wingdings" w:cs="Wingdings"/>
        <w:sz w:val="20"/>
      </w:rPr>
    </w:lvl>
    <w:lvl w:ilvl="6" w:tplc="02BA171C">
      <w:start w:val="1"/>
      <w:numFmt w:val="bullet"/>
      <w:lvlText w:val=""/>
      <w:lvlJc w:val="left"/>
      <w:pPr>
        <w:tabs>
          <w:tab w:val="num" w:pos="2880"/>
        </w:tabs>
        <w:ind w:left="2880" w:hanging="360"/>
      </w:pPr>
      <w:rPr>
        <w:rFonts w:ascii="Symbol" w:eastAsia="Symbol" w:hAnsi="Symbol" w:cs="Symbol"/>
        <w:sz w:val="20"/>
      </w:rPr>
    </w:lvl>
    <w:lvl w:ilvl="7" w:tplc="D16A5F40">
      <w:start w:val="1"/>
      <w:numFmt w:val="bullet"/>
      <w:lvlText w:val="o"/>
      <w:lvlJc w:val="left"/>
      <w:pPr>
        <w:tabs>
          <w:tab w:val="num" w:pos="3240"/>
        </w:tabs>
        <w:ind w:left="3240" w:hanging="360"/>
      </w:pPr>
      <w:rPr>
        <w:rFonts w:ascii="Courier New" w:eastAsia="Courier New" w:hAnsi="Courier New" w:cs="Courier New"/>
        <w:sz w:val="20"/>
      </w:rPr>
    </w:lvl>
    <w:lvl w:ilvl="8" w:tplc="A3F2055C">
      <w:start w:val="1"/>
      <w:numFmt w:val="bullet"/>
      <w:lvlText w:val=""/>
      <w:lvlJc w:val="right"/>
      <w:pPr>
        <w:tabs>
          <w:tab w:val="num" w:pos="3600"/>
        </w:tabs>
        <w:ind w:left="3600" w:hanging="360"/>
      </w:pPr>
      <w:rPr>
        <w:rFonts w:ascii="Wingdings" w:eastAsia="Wingdings" w:hAnsi="Wingdings" w:cs="Wingdings"/>
        <w:sz w:val="20"/>
      </w:rPr>
    </w:lvl>
  </w:abstractNum>
  <w:abstractNum w:abstractNumId="54">
    <w:nsid w:val="00000038"/>
    <w:multiLevelType w:val="hybridMultilevel"/>
    <w:tmpl w:val="00000038"/>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55">
    <w:nsid w:val="00000039"/>
    <w:multiLevelType w:val="hybridMultilevel"/>
    <w:tmpl w:val="00000039"/>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56">
    <w:nsid w:val="0000003A"/>
    <w:multiLevelType w:val="hybridMultilevel"/>
    <w:tmpl w:val="0000003A"/>
    <w:lvl w:ilvl="0" w:tplc="408CA16E">
      <w:start w:val="1"/>
      <w:numFmt w:val="bullet"/>
      <w:lvlText w:val=""/>
      <w:lvlJc w:val="left"/>
      <w:pPr>
        <w:tabs>
          <w:tab w:val="num" w:pos="720"/>
        </w:tabs>
        <w:ind w:left="720" w:hanging="360"/>
      </w:pPr>
      <w:rPr>
        <w:rFonts w:ascii="Symbol" w:eastAsia="Symbol" w:hAnsi="Symbol" w:cs="Symbol"/>
        <w:sz w:val="20"/>
      </w:rPr>
    </w:lvl>
    <w:lvl w:ilvl="1" w:tplc="823CDA96">
      <w:start w:val="1"/>
      <w:numFmt w:val="bullet"/>
      <w:lvlText w:val="o"/>
      <w:lvlJc w:val="left"/>
      <w:pPr>
        <w:tabs>
          <w:tab w:val="num" w:pos="1080"/>
        </w:tabs>
        <w:ind w:left="1080" w:hanging="360"/>
      </w:pPr>
      <w:rPr>
        <w:rFonts w:ascii="Courier New" w:eastAsia="Courier New" w:hAnsi="Courier New" w:cs="Courier New"/>
        <w:sz w:val="20"/>
      </w:rPr>
    </w:lvl>
    <w:lvl w:ilvl="2" w:tplc="5D1462E8">
      <w:start w:val="1"/>
      <w:numFmt w:val="bullet"/>
      <w:lvlText w:val=""/>
      <w:lvlJc w:val="right"/>
      <w:pPr>
        <w:tabs>
          <w:tab w:val="num" w:pos="1440"/>
        </w:tabs>
        <w:ind w:left="1440" w:hanging="360"/>
      </w:pPr>
      <w:rPr>
        <w:rFonts w:ascii="Wingdings" w:eastAsia="Wingdings" w:hAnsi="Wingdings" w:cs="Wingdings"/>
        <w:sz w:val="20"/>
      </w:rPr>
    </w:lvl>
    <w:lvl w:ilvl="3" w:tplc="F9CEFCD0">
      <w:start w:val="1"/>
      <w:numFmt w:val="bullet"/>
      <w:lvlText w:val=""/>
      <w:lvlJc w:val="left"/>
      <w:pPr>
        <w:tabs>
          <w:tab w:val="num" w:pos="1800"/>
        </w:tabs>
        <w:ind w:left="1800" w:hanging="360"/>
      </w:pPr>
      <w:rPr>
        <w:rFonts w:ascii="Symbol" w:eastAsia="Symbol" w:hAnsi="Symbol" w:cs="Symbol"/>
        <w:sz w:val="20"/>
      </w:rPr>
    </w:lvl>
    <w:lvl w:ilvl="4" w:tplc="7666BD34">
      <w:start w:val="1"/>
      <w:numFmt w:val="bullet"/>
      <w:lvlText w:val="o"/>
      <w:lvlJc w:val="left"/>
      <w:pPr>
        <w:tabs>
          <w:tab w:val="num" w:pos="2160"/>
        </w:tabs>
        <w:ind w:left="2160" w:hanging="360"/>
      </w:pPr>
      <w:rPr>
        <w:rFonts w:ascii="Courier New" w:eastAsia="Courier New" w:hAnsi="Courier New" w:cs="Courier New"/>
        <w:sz w:val="20"/>
      </w:rPr>
    </w:lvl>
    <w:lvl w:ilvl="5" w:tplc="103651A6">
      <w:start w:val="1"/>
      <w:numFmt w:val="bullet"/>
      <w:lvlText w:val=""/>
      <w:lvlJc w:val="right"/>
      <w:pPr>
        <w:tabs>
          <w:tab w:val="num" w:pos="2520"/>
        </w:tabs>
        <w:ind w:left="2520" w:hanging="360"/>
      </w:pPr>
      <w:rPr>
        <w:rFonts w:ascii="Wingdings" w:eastAsia="Wingdings" w:hAnsi="Wingdings" w:cs="Wingdings"/>
        <w:sz w:val="20"/>
      </w:rPr>
    </w:lvl>
    <w:lvl w:ilvl="6" w:tplc="C83638C8">
      <w:start w:val="1"/>
      <w:numFmt w:val="bullet"/>
      <w:lvlText w:val=""/>
      <w:lvlJc w:val="left"/>
      <w:pPr>
        <w:tabs>
          <w:tab w:val="num" w:pos="2880"/>
        </w:tabs>
        <w:ind w:left="2880" w:hanging="360"/>
      </w:pPr>
      <w:rPr>
        <w:rFonts w:ascii="Symbol" w:eastAsia="Symbol" w:hAnsi="Symbol" w:cs="Symbol"/>
        <w:sz w:val="20"/>
      </w:rPr>
    </w:lvl>
    <w:lvl w:ilvl="7" w:tplc="A48E717A">
      <w:start w:val="1"/>
      <w:numFmt w:val="bullet"/>
      <w:lvlText w:val="o"/>
      <w:lvlJc w:val="left"/>
      <w:pPr>
        <w:tabs>
          <w:tab w:val="num" w:pos="3240"/>
        </w:tabs>
        <w:ind w:left="3240" w:hanging="360"/>
      </w:pPr>
      <w:rPr>
        <w:rFonts w:ascii="Courier New" w:eastAsia="Courier New" w:hAnsi="Courier New" w:cs="Courier New"/>
        <w:sz w:val="20"/>
      </w:rPr>
    </w:lvl>
    <w:lvl w:ilvl="8" w:tplc="F5CE9F56">
      <w:start w:val="1"/>
      <w:numFmt w:val="bullet"/>
      <w:lvlText w:val=""/>
      <w:lvlJc w:val="right"/>
      <w:pPr>
        <w:tabs>
          <w:tab w:val="num" w:pos="3600"/>
        </w:tabs>
        <w:ind w:left="3600" w:hanging="360"/>
      </w:pPr>
      <w:rPr>
        <w:rFonts w:ascii="Wingdings" w:eastAsia="Wingdings" w:hAnsi="Wingdings" w:cs="Wingdings"/>
        <w:sz w:val="20"/>
      </w:rPr>
    </w:lvl>
  </w:abstractNum>
  <w:abstractNum w:abstractNumId="57">
    <w:nsid w:val="0000003B"/>
    <w:multiLevelType w:val="hybridMultilevel"/>
    <w:tmpl w:val="0000003B"/>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58">
    <w:nsid w:val="0000003C"/>
    <w:multiLevelType w:val="hybridMultilevel"/>
    <w:tmpl w:val="0000003C"/>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59">
    <w:nsid w:val="0000003D"/>
    <w:multiLevelType w:val="hybridMultilevel"/>
    <w:tmpl w:val="0000003D"/>
    <w:lvl w:ilvl="0" w:tplc="67E2EA30">
      <w:start w:val="1"/>
      <w:numFmt w:val="bullet"/>
      <w:lvlText w:val=""/>
      <w:lvlJc w:val="left"/>
      <w:pPr>
        <w:tabs>
          <w:tab w:val="num" w:pos="720"/>
        </w:tabs>
        <w:ind w:left="720" w:hanging="360"/>
      </w:pPr>
      <w:rPr>
        <w:rFonts w:ascii="Symbol" w:eastAsia="Symbol" w:hAnsi="Symbol" w:cs="Symbol"/>
        <w:sz w:val="20"/>
      </w:rPr>
    </w:lvl>
    <w:lvl w:ilvl="1" w:tplc="BFB0474A">
      <w:start w:val="1"/>
      <w:numFmt w:val="bullet"/>
      <w:lvlText w:val="o"/>
      <w:lvlJc w:val="left"/>
      <w:pPr>
        <w:tabs>
          <w:tab w:val="num" w:pos="1080"/>
        </w:tabs>
        <w:ind w:left="1080" w:hanging="360"/>
      </w:pPr>
      <w:rPr>
        <w:rFonts w:ascii="Courier New" w:eastAsia="Courier New" w:hAnsi="Courier New" w:cs="Courier New"/>
        <w:sz w:val="20"/>
      </w:rPr>
    </w:lvl>
    <w:lvl w:ilvl="2" w:tplc="425E86B6">
      <w:start w:val="1"/>
      <w:numFmt w:val="bullet"/>
      <w:lvlText w:val=""/>
      <w:lvlJc w:val="right"/>
      <w:pPr>
        <w:tabs>
          <w:tab w:val="num" w:pos="1440"/>
        </w:tabs>
        <w:ind w:left="1440" w:hanging="360"/>
      </w:pPr>
      <w:rPr>
        <w:rFonts w:ascii="Wingdings" w:eastAsia="Wingdings" w:hAnsi="Wingdings" w:cs="Wingdings"/>
        <w:sz w:val="20"/>
      </w:rPr>
    </w:lvl>
    <w:lvl w:ilvl="3" w:tplc="77F0C296">
      <w:start w:val="1"/>
      <w:numFmt w:val="bullet"/>
      <w:lvlText w:val=""/>
      <w:lvlJc w:val="left"/>
      <w:pPr>
        <w:tabs>
          <w:tab w:val="num" w:pos="1800"/>
        </w:tabs>
        <w:ind w:left="1800" w:hanging="360"/>
      </w:pPr>
      <w:rPr>
        <w:rFonts w:ascii="Symbol" w:eastAsia="Symbol" w:hAnsi="Symbol" w:cs="Symbol"/>
        <w:sz w:val="20"/>
      </w:rPr>
    </w:lvl>
    <w:lvl w:ilvl="4" w:tplc="9E0E1222">
      <w:start w:val="1"/>
      <w:numFmt w:val="bullet"/>
      <w:lvlText w:val="o"/>
      <w:lvlJc w:val="left"/>
      <w:pPr>
        <w:tabs>
          <w:tab w:val="num" w:pos="2160"/>
        </w:tabs>
        <w:ind w:left="2160" w:hanging="360"/>
      </w:pPr>
      <w:rPr>
        <w:rFonts w:ascii="Courier New" w:eastAsia="Courier New" w:hAnsi="Courier New" w:cs="Courier New"/>
        <w:sz w:val="20"/>
      </w:rPr>
    </w:lvl>
    <w:lvl w:ilvl="5" w:tplc="1E6EDAFC">
      <w:start w:val="1"/>
      <w:numFmt w:val="bullet"/>
      <w:lvlText w:val=""/>
      <w:lvlJc w:val="right"/>
      <w:pPr>
        <w:tabs>
          <w:tab w:val="num" w:pos="2520"/>
        </w:tabs>
        <w:ind w:left="2520" w:hanging="360"/>
      </w:pPr>
      <w:rPr>
        <w:rFonts w:ascii="Wingdings" w:eastAsia="Wingdings" w:hAnsi="Wingdings" w:cs="Wingdings"/>
        <w:sz w:val="20"/>
      </w:rPr>
    </w:lvl>
    <w:lvl w:ilvl="6" w:tplc="77C65872">
      <w:start w:val="1"/>
      <w:numFmt w:val="bullet"/>
      <w:lvlText w:val=""/>
      <w:lvlJc w:val="left"/>
      <w:pPr>
        <w:tabs>
          <w:tab w:val="num" w:pos="2880"/>
        </w:tabs>
        <w:ind w:left="2880" w:hanging="360"/>
      </w:pPr>
      <w:rPr>
        <w:rFonts w:ascii="Symbol" w:eastAsia="Symbol" w:hAnsi="Symbol" w:cs="Symbol"/>
        <w:sz w:val="20"/>
      </w:rPr>
    </w:lvl>
    <w:lvl w:ilvl="7" w:tplc="6DEEC388">
      <w:start w:val="1"/>
      <w:numFmt w:val="bullet"/>
      <w:lvlText w:val="o"/>
      <w:lvlJc w:val="left"/>
      <w:pPr>
        <w:tabs>
          <w:tab w:val="num" w:pos="3240"/>
        </w:tabs>
        <w:ind w:left="3240" w:hanging="360"/>
      </w:pPr>
      <w:rPr>
        <w:rFonts w:ascii="Courier New" w:eastAsia="Courier New" w:hAnsi="Courier New" w:cs="Courier New"/>
        <w:sz w:val="20"/>
      </w:rPr>
    </w:lvl>
    <w:lvl w:ilvl="8" w:tplc="ECB8E8AA">
      <w:start w:val="1"/>
      <w:numFmt w:val="bullet"/>
      <w:lvlText w:val=""/>
      <w:lvlJc w:val="right"/>
      <w:pPr>
        <w:tabs>
          <w:tab w:val="num" w:pos="3600"/>
        </w:tabs>
        <w:ind w:left="3600" w:hanging="360"/>
      </w:pPr>
      <w:rPr>
        <w:rFonts w:ascii="Wingdings" w:eastAsia="Wingdings" w:hAnsi="Wingdings" w:cs="Wingdings"/>
        <w:sz w:val="20"/>
      </w:rPr>
    </w:lvl>
  </w:abstractNum>
  <w:abstractNum w:abstractNumId="60">
    <w:nsid w:val="0000003E"/>
    <w:multiLevelType w:val="hybridMultilevel"/>
    <w:tmpl w:val="0000003E"/>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61">
    <w:nsid w:val="0000003F"/>
    <w:multiLevelType w:val="hybridMultilevel"/>
    <w:tmpl w:val="0000003F"/>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62">
    <w:nsid w:val="00000040"/>
    <w:multiLevelType w:val="hybridMultilevel"/>
    <w:tmpl w:val="00000040"/>
    <w:lvl w:ilvl="0" w:tplc="06B83322">
      <w:start w:val="1"/>
      <w:numFmt w:val="bullet"/>
      <w:lvlText w:val=""/>
      <w:lvlJc w:val="left"/>
      <w:pPr>
        <w:tabs>
          <w:tab w:val="num" w:pos="720"/>
        </w:tabs>
        <w:ind w:left="720" w:hanging="360"/>
      </w:pPr>
      <w:rPr>
        <w:rFonts w:ascii="Symbol" w:eastAsia="Symbol" w:hAnsi="Symbol" w:cs="Symbol"/>
        <w:sz w:val="20"/>
      </w:rPr>
    </w:lvl>
    <w:lvl w:ilvl="1" w:tplc="EE84EF42">
      <w:start w:val="1"/>
      <w:numFmt w:val="bullet"/>
      <w:lvlText w:val="o"/>
      <w:lvlJc w:val="left"/>
      <w:pPr>
        <w:tabs>
          <w:tab w:val="num" w:pos="1080"/>
        </w:tabs>
        <w:ind w:left="1080" w:hanging="360"/>
      </w:pPr>
      <w:rPr>
        <w:rFonts w:ascii="Courier New" w:eastAsia="Courier New" w:hAnsi="Courier New" w:cs="Courier New"/>
        <w:sz w:val="20"/>
      </w:rPr>
    </w:lvl>
    <w:lvl w:ilvl="2" w:tplc="67B06380">
      <w:start w:val="1"/>
      <w:numFmt w:val="bullet"/>
      <w:lvlText w:val=""/>
      <w:lvlJc w:val="right"/>
      <w:pPr>
        <w:tabs>
          <w:tab w:val="num" w:pos="1440"/>
        </w:tabs>
        <w:ind w:left="1440" w:hanging="360"/>
      </w:pPr>
      <w:rPr>
        <w:rFonts w:ascii="Wingdings" w:eastAsia="Wingdings" w:hAnsi="Wingdings" w:cs="Wingdings"/>
        <w:sz w:val="20"/>
      </w:rPr>
    </w:lvl>
    <w:lvl w:ilvl="3" w:tplc="B21C5AFC">
      <w:start w:val="1"/>
      <w:numFmt w:val="bullet"/>
      <w:lvlText w:val=""/>
      <w:lvlJc w:val="left"/>
      <w:pPr>
        <w:tabs>
          <w:tab w:val="num" w:pos="1800"/>
        </w:tabs>
        <w:ind w:left="1800" w:hanging="360"/>
      </w:pPr>
      <w:rPr>
        <w:rFonts w:ascii="Symbol" w:eastAsia="Symbol" w:hAnsi="Symbol" w:cs="Symbol"/>
        <w:sz w:val="20"/>
      </w:rPr>
    </w:lvl>
    <w:lvl w:ilvl="4" w:tplc="DDF81404">
      <w:start w:val="1"/>
      <w:numFmt w:val="bullet"/>
      <w:lvlText w:val="o"/>
      <w:lvlJc w:val="left"/>
      <w:pPr>
        <w:tabs>
          <w:tab w:val="num" w:pos="2160"/>
        </w:tabs>
        <w:ind w:left="2160" w:hanging="360"/>
      </w:pPr>
      <w:rPr>
        <w:rFonts w:ascii="Courier New" w:eastAsia="Courier New" w:hAnsi="Courier New" w:cs="Courier New"/>
        <w:sz w:val="20"/>
      </w:rPr>
    </w:lvl>
    <w:lvl w:ilvl="5" w:tplc="360011CE">
      <w:start w:val="1"/>
      <w:numFmt w:val="bullet"/>
      <w:lvlText w:val=""/>
      <w:lvlJc w:val="right"/>
      <w:pPr>
        <w:tabs>
          <w:tab w:val="num" w:pos="2520"/>
        </w:tabs>
        <w:ind w:left="2520" w:hanging="360"/>
      </w:pPr>
      <w:rPr>
        <w:rFonts w:ascii="Wingdings" w:eastAsia="Wingdings" w:hAnsi="Wingdings" w:cs="Wingdings"/>
        <w:sz w:val="20"/>
      </w:rPr>
    </w:lvl>
    <w:lvl w:ilvl="6" w:tplc="59D48CAC">
      <w:start w:val="1"/>
      <w:numFmt w:val="bullet"/>
      <w:lvlText w:val=""/>
      <w:lvlJc w:val="left"/>
      <w:pPr>
        <w:tabs>
          <w:tab w:val="num" w:pos="2880"/>
        </w:tabs>
        <w:ind w:left="2880" w:hanging="360"/>
      </w:pPr>
      <w:rPr>
        <w:rFonts w:ascii="Symbol" w:eastAsia="Symbol" w:hAnsi="Symbol" w:cs="Symbol"/>
        <w:sz w:val="20"/>
      </w:rPr>
    </w:lvl>
    <w:lvl w:ilvl="7" w:tplc="1E2A793A">
      <w:start w:val="1"/>
      <w:numFmt w:val="bullet"/>
      <w:lvlText w:val="o"/>
      <w:lvlJc w:val="left"/>
      <w:pPr>
        <w:tabs>
          <w:tab w:val="num" w:pos="3240"/>
        </w:tabs>
        <w:ind w:left="3240" w:hanging="360"/>
      </w:pPr>
      <w:rPr>
        <w:rFonts w:ascii="Courier New" w:eastAsia="Courier New" w:hAnsi="Courier New" w:cs="Courier New"/>
        <w:sz w:val="20"/>
      </w:rPr>
    </w:lvl>
    <w:lvl w:ilvl="8" w:tplc="28A0EB5E">
      <w:start w:val="1"/>
      <w:numFmt w:val="bullet"/>
      <w:lvlText w:val=""/>
      <w:lvlJc w:val="right"/>
      <w:pPr>
        <w:tabs>
          <w:tab w:val="num" w:pos="3600"/>
        </w:tabs>
        <w:ind w:left="3600" w:hanging="360"/>
      </w:pPr>
      <w:rPr>
        <w:rFonts w:ascii="Wingdings" w:eastAsia="Wingdings" w:hAnsi="Wingdings" w:cs="Wingdings"/>
        <w:sz w:val="20"/>
      </w:rPr>
    </w:lvl>
  </w:abstractNum>
  <w:abstractNum w:abstractNumId="63">
    <w:nsid w:val="00000041"/>
    <w:multiLevelType w:val="hybridMultilevel"/>
    <w:tmpl w:val="00000041"/>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64">
    <w:nsid w:val="00000042"/>
    <w:multiLevelType w:val="hybridMultilevel"/>
    <w:tmpl w:val="00000042"/>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65">
    <w:nsid w:val="00000043"/>
    <w:multiLevelType w:val="hybridMultilevel"/>
    <w:tmpl w:val="00000043"/>
    <w:lvl w:ilvl="0" w:tplc="FCDC2B2E">
      <w:start w:val="1"/>
      <w:numFmt w:val="bullet"/>
      <w:lvlText w:val=""/>
      <w:lvlJc w:val="left"/>
      <w:pPr>
        <w:tabs>
          <w:tab w:val="num" w:pos="720"/>
        </w:tabs>
        <w:ind w:left="720" w:hanging="360"/>
      </w:pPr>
      <w:rPr>
        <w:rFonts w:ascii="Symbol" w:eastAsia="Symbol" w:hAnsi="Symbol" w:cs="Symbol"/>
        <w:sz w:val="20"/>
      </w:rPr>
    </w:lvl>
    <w:lvl w:ilvl="1" w:tplc="FD7E6C40">
      <w:start w:val="1"/>
      <w:numFmt w:val="bullet"/>
      <w:lvlText w:val="o"/>
      <w:lvlJc w:val="left"/>
      <w:pPr>
        <w:tabs>
          <w:tab w:val="num" w:pos="1080"/>
        </w:tabs>
        <w:ind w:left="1080" w:hanging="360"/>
      </w:pPr>
      <w:rPr>
        <w:rFonts w:ascii="Courier New" w:eastAsia="Courier New" w:hAnsi="Courier New" w:cs="Courier New"/>
        <w:sz w:val="20"/>
      </w:rPr>
    </w:lvl>
    <w:lvl w:ilvl="2" w:tplc="74BE327A">
      <w:start w:val="1"/>
      <w:numFmt w:val="bullet"/>
      <w:lvlText w:val=""/>
      <w:lvlJc w:val="right"/>
      <w:pPr>
        <w:tabs>
          <w:tab w:val="num" w:pos="1440"/>
        </w:tabs>
        <w:ind w:left="1440" w:hanging="360"/>
      </w:pPr>
      <w:rPr>
        <w:rFonts w:ascii="Wingdings" w:eastAsia="Wingdings" w:hAnsi="Wingdings" w:cs="Wingdings"/>
        <w:sz w:val="20"/>
      </w:rPr>
    </w:lvl>
    <w:lvl w:ilvl="3" w:tplc="F03CF1C6">
      <w:start w:val="1"/>
      <w:numFmt w:val="bullet"/>
      <w:lvlText w:val=""/>
      <w:lvlJc w:val="left"/>
      <w:pPr>
        <w:tabs>
          <w:tab w:val="num" w:pos="1800"/>
        </w:tabs>
        <w:ind w:left="1800" w:hanging="360"/>
      </w:pPr>
      <w:rPr>
        <w:rFonts w:ascii="Symbol" w:eastAsia="Symbol" w:hAnsi="Symbol" w:cs="Symbol"/>
        <w:sz w:val="20"/>
      </w:rPr>
    </w:lvl>
    <w:lvl w:ilvl="4" w:tplc="FAD2080A">
      <w:start w:val="1"/>
      <w:numFmt w:val="bullet"/>
      <w:lvlText w:val="o"/>
      <w:lvlJc w:val="left"/>
      <w:pPr>
        <w:tabs>
          <w:tab w:val="num" w:pos="2160"/>
        </w:tabs>
        <w:ind w:left="2160" w:hanging="360"/>
      </w:pPr>
      <w:rPr>
        <w:rFonts w:ascii="Courier New" w:eastAsia="Courier New" w:hAnsi="Courier New" w:cs="Courier New"/>
        <w:sz w:val="20"/>
      </w:rPr>
    </w:lvl>
    <w:lvl w:ilvl="5" w:tplc="DD34CE9A">
      <w:start w:val="1"/>
      <w:numFmt w:val="bullet"/>
      <w:lvlText w:val=""/>
      <w:lvlJc w:val="right"/>
      <w:pPr>
        <w:tabs>
          <w:tab w:val="num" w:pos="2520"/>
        </w:tabs>
        <w:ind w:left="2520" w:hanging="360"/>
      </w:pPr>
      <w:rPr>
        <w:rFonts w:ascii="Wingdings" w:eastAsia="Wingdings" w:hAnsi="Wingdings" w:cs="Wingdings"/>
        <w:sz w:val="20"/>
      </w:rPr>
    </w:lvl>
    <w:lvl w:ilvl="6" w:tplc="77CAEDB8">
      <w:start w:val="1"/>
      <w:numFmt w:val="bullet"/>
      <w:lvlText w:val=""/>
      <w:lvlJc w:val="left"/>
      <w:pPr>
        <w:tabs>
          <w:tab w:val="num" w:pos="2880"/>
        </w:tabs>
        <w:ind w:left="2880" w:hanging="360"/>
      </w:pPr>
      <w:rPr>
        <w:rFonts w:ascii="Symbol" w:eastAsia="Symbol" w:hAnsi="Symbol" w:cs="Symbol"/>
        <w:sz w:val="20"/>
      </w:rPr>
    </w:lvl>
    <w:lvl w:ilvl="7" w:tplc="65A83992">
      <w:start w:val="1"/>
      <w:numFmt w:val="bullet"/>
      <w:lvlText w:val="o"/>
      <w:lvlJc w:val="left"/>
      <w:pPr>
        <w:tabs>
          <w:tab w:val="num" w:pos="3240"/>
        </w:tabs>
        <w:ind w:left="3240" w:hanging="360"/>
      </w:pPr>
      <w:rPr>
        <w:rFonts w:ascii="Courier New" w:eastAsia="Courier New" w:hAnsi="Courier New" w:cs="Courier New"/>
        <w:sz w:val="20"/>
      </w:rPr>
    </w:lvl>
    <w:lvl w:ilvl="8" w:tplc="163E8FFC">
      <w:start w:val="1"/>
      <w:numFmt w:val="bullet"/>
      <w:lvlText w:val=""/>
      <w:lvlJc w:val="right"/>
      <w:pPr>
        <w:tabs>
          <w:tab w:val="num" w:pos="3600"/>
        </w:tabs>
        <w:ind w:left="3600" w:hanging="360"/>
      </w:pPr>
      <w:rPr>
        <w:rFonts w:ascii="Wingdings" w:eastAsia="Wingdings" w:hAnsi="Wingdings" w:cs="Wingdings"/>
        <w:sz w:val="20"/>
      </w:rPr>
    </w:lvl>
  </w:abstractNum>
  <w:abstractNum w:abstractNumId="66">
    <w:nsid w:val="00000044"/>
    <w:multiLevelType w:val="hybridMultilevel"/>
    <w:tmpl w:val="00000044"/>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67">
    <w:nsid w:val="00000045"/>
    <w:multiLevelType w:val="hybridMultilevel"/>
    <w:tmpl w:val="00000045"/>
    <w:lvl w:ilvl="0" w:tplc="B7DC09EA">
      <w:start w:val="1"/>
      <w:numFmt w:val="bullet"/>
      <w:lvlText w:val=""/>
      <w:lvlJc w:val="left"/>
      <w:pPr>
        <w:tabs>
          <w:tab w:val="num" w:pos="720"/>
        </w:tabs>
        <w:ind w:left="720" w:hanging="360"/>
      </w:pPr>
      <w:rPr>
        <w:rFonts w:ascii="Symbol" w:eastAsia="Symbol" w:hAnsi="Symbol" w:cs="Symbol"/>
        <w:sz w:val="20"/>
      </w:rPr>
    </w:lvl>
    <w:lvl w:ilvl="1" w:tplc="A7B43668">
      <w:start w:val="1"/>
      <w:numFmt w:val="bullet"/>
      <w:lvlText w:val="o"/>
      <w:lvlJc w:val="left"/>
      <w:pPr>
        <w:tabs>
          <w:tab w:val="num" w:pos="1080"/>
        </w:tabs>
        <w:ind w:left="1080" w:hanging="360"/>
      </w:pPr>
      <w:rPr>
        <w:rFonts w:ascii="Courier New" w:eastAsia="Courier New" w:hAnsi="Courier New" w:cs="Courier New"/>
        <w:sz w:val="20"/>
      </w:rPr>
    </w:lvl>
    <w:lvl w:ilvl="2" w:tplc="B31E25E6">
      <w:start w:val="1"/>
      <w:numFmt w:val="bullet"/>
      <w:lvlText w:val=""/>
      <w:lvlJc w:val="right"/>
      <w:pPr>
        <w:tabs>
          <w:tab w:val="num" w:pos="1440"/>
        </w:tabs>
        <w:ind w:left="1440" w:hanging="360"/>
      </w:pPr>
      <w:rPr>
        <w:rFonts w:ascii="Wingdings" w:eastAsia="Wingdings" w:hAnsi="Wingdings" w:cs="Wingdings"/>
        <w:sz w:val="20"/>
      </w:rPr>
    </w:lvl>
    <w:lvl w:ilvl="3" w:tplc="74FECE6A">
      <w:start w:val="1"/>
      <w:numFmt w:val="bullet"/>
      <w:lvlText w:val=""/>
      <w:lvlJc w:val="left"/>
      <w:pPr>
        <w:tabs>
          <w:tab w:val="num" w:pos="1800"/>
        </w:tabs>
        <w:ind w:left="1800" w:hanging="360"/>
      </w:pPr>
      <w:rPr>
        <w:rFonts w:ascii="Symbol" w:eastAsia="Symbol" w:hAnsi="Symbol" w:cs="Symbol"/>
        <w:sz w:val="20"/>
      </w:rPr>
    </w:lvl>
    <w:lvl w:ilvl="4" w:tplc="62B073AA">
      <w:start w:val="1"/>
      <w:numFmt w:val="bullet"/>
      <w:lvlText w:val="o"/>
      <w:lvlJc w:val="left"/>
      <w:pPr>
        <w:tabs>
          <w:tab w:val="num" w:pos="2160"/>
        </w:tabs>
        <w:ind w:left="2160" w:hanging="360"/>
      </w:pPr>
      <w:rPr>
        <w:rFonts w:ascii="Courier New" w:eastAsia="Courier New" w:hAnsi="Courier New" w:cs="Courier New"/>
        <w:sz w:val="20"/>
      </w:rPr>
    </w:lvl>
    <w:lvl w:ilvl="5" w:tplc="CD666770">
      <w:start w:val="1"/>
      <w:numFmt w:val="bullet"/>
      <w:lvlText w:val=""/>
      <w:lvlJc w:val="right"/>
      <w:pPr>
        <w:tabs>
          <w:tab w:val="num" w:pos="2520"/>
        </w:tabs>
        <w:ind w:left="2520" w:hanging="360"/>
      </w:pPr>
      <w:rPr>
        <w:rFonts w:ascii="Wingdings" w:eastAsia="Wingdings" w:hAnsi="Wingdings" w:cs="Wingdings"/>
        <w:sz w:val="20"/>
      </w:rPr>
    </w:lvl>
    <w:lvl w:ilvl="6" w:tplc="ADA29034">
      <w:start w:val="1"/>
      <w:numFmt w:val="bullet"/>
      <w:lvlText w:val=""/>
      <w:lvlJc w:val="left"/>
      <w:pPr>
        <w:tabs>
          <w:tab w:val="num" w:pos="2880"/>
        </w:tabs>
        <w:ind w:left="2880" w:hanging="360"/>
      </w:pPr>
      <w:rPr>
        <w:rFonts w:ascii="Symbol" w:eastAsia="Symbol" w:hAnsi="Symbol" w:cs="Symbol"/>
        <w:sz w:val="20"/>
      </w:rPr>
    </w:lvl>
    <w:lvl w:ilvl="7" w:tplc="A7FE486A">
      <w:start w:val="1"/>
      <w:numFmt w:val="bullet"/>
      <w:lvlText w:val="o"/>
      <w:lvlJc w:val="left"/>
      <w:pPr>
        <w:tabs>
          <w:tab w:val="num" w:pos="3240"/>
        </w:tabs>
        <w:ind w:left="3240" w:hanging="360"/>
      </w:pPr>
      <w:rPr>
        <w:rFonts w:ascii="Courier New" w:eastAsia="Courier New" w:hAnsi="Courier New" w:cs="Courier New"/>
        <w:sz w:val="20"/>
      </w:rPr>
    </w:lvl>
    <w:lvl w:ilvl="8" w:tplc="94B08C7C">
      <w:start w:val="1"/>
      <w:numFmt w:val="bullet"/>
      <w:lvlText w:val=""/>
      <w:lvlJc w:val="right"/>
      <w:pPr>
        <w:tabs>
          <w:tab w:val="num" w:pos="3600"/>
        </w:tabs>
        <w:ind w:left="3600" w:hanging="360"/>
      </w:pPr>
      <w:rPr>
        <w:rFonts w:ascii="Wingdings" w:eastAsia="Wingdings" w:hAnsi="Wingdings" w:cs="Wingdings"/>
        <w:sz w:val="20"/>
      </w:rPr>
    </w:lvl>
  </w:abstractNum>
  <w:abstractNum w:abstractNumId="68">
    <w:nsid w:val="00000046"/>
    <w:multiLevelType w:val="hybridMultilevel"/>
    <w:tmpl w:val="00000046"/>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69">
    <w:nsid w:val="00000047"/>
    <w:multiLevelType w:val="hybridMultilevel"/>
    <w:tmpl w:val="00000047"/>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70">
    <w:nsid w:val="00000048"/>
    <w:multiLevelType w:val="hybridMultilevel"/>
    <w:tmpl w:val="00000048"/>
    <w:lvl w:ilvl="0" w:tplc="7B828B9E">
      <w:start w:val="1"/>
      <w:numFmt w:val="bullet"/>
      <w:lvlText w:val=""/>
      <w:lvlJc w:val="left"/>
      <w:pPr>
        <w:tabs>
          <w:tab w:val="num" w:pos="720"/>
        </w:tabs>
        <w:ind w:left="720" w:hanging="360"/>
      </w:pPr>
      <w:rPr>
        <w:rFonts w:ascii="Symbol" w:eastAsia="Symbol" w:hAnsi="Symbol" w:cs="Symbol"/>
        <w:sz w:val="20"/>
      </w:rPr>
    </w:lvl>
    <w:lvl w:ilvl="1" w:tplc="93C44A22">
      <w:start w:val="1"/>
      <w:numFmt w:val="bullet"/>
      <w:lvlText w:val="o"/>
      <w:lvlJc w:val="left"/>
      <w:pPr>
        <w:tabs>
          <w:tab w:val="num" w:pos="1080"/>
        </w:tabs>
        <w:ind w:left="1080" w:hanging="360"/>
      </w:pPr>
      <w:rPr>
        <w:rFonts w:ascii="Courier New" w:eastAsia="Courier New" w:hAnsi="Courier New" w:cs="Courier New"/>
        <w:sz w:val="20"/>
      </w:rPr>
    </w:lvl>
    <w:lvl w:ilvl="2" w:tplc="5F4A2B92">
      <w:start w:val="1"/>
      <w:numFmt w:val="bullet"/>
      <w:lvlText w:val=""/>
      <w:lvlJc w:val="right"/>
      <w:pPr>
        <w:tabs>
          <w:tab w:val="num" w:pos="1440"/>
        </w:tabs>
        <w:ind w:left="1440" w:hanging="360"/>
      </w:pPr>
      <w:rPr>
        <w:rFonts w:ascii="Wingdings" w:eastAsia="Wingdings" w:hAnsi="Wingdings" w:cs="Wingdings"/>
        <w:sz w:val="20"/>
      </w:rPr>
    </w:lvl>
    <w:lvl w:ilvl="3" w:tplc="F63E314E">
      <w:start w:val="1"/>
      <w:numFmt w:val="bullet"/>
      <w:lvlText w:val=""/>
      <w:lvlJc w:val="left"/>
      <w:pPr>
        <w:tabs>
          <w:tab w:val="num" w:pos="1800"/>
        </w:tabs>
        <w:ind w:left="1800" w:hanging="360"/>
      </w:pPr>
      <w:rPr>
        <w:rFonts w:ascii="Symbol" w:eastAsia="Symbol" w:hAnsi="Symbol" w:cs="Symbol"/>
        <w:sz w:val="20"/>
      </w:rPr>
    </w:lvl>
    <w:lvl w:ilvl="4" w:tplc="CD3C1280">
      <w:start w:val="1"/>
      <w:numFmt w:val="bullet"/>
      <w:lvlText w:val="o"/>
      <w:lvlJc w:val="left"/>
      <w:pPr>
        <w:tabs>
          <w:tab w:val="num" w:pos="2160"/>
        </w:tabs>
        <w:ind w:left="2160" w:hanging="360"/>
      </w:pPr>
      <w:rPr>
        <w:rFonts w:ascii="Courier New" w:eastAsia="Courier New" w:hAnsi="Courier New" w:cs="Courier New"/>
        <w:sz w:val="20"/>
      </w:rPr>
    </w:lvl>
    <w:lvl w:ilvl="5" w:tplc="F58EF2B2">
      <w:start w:val="1"/>
      <w:numFmt w:val="bullet"/>
      <w:lvlText w:val=""/>
      <w:lvlJc w:val="right"/>
      <w:pPr>
        <w:tabs>
          <w:tab w:val="num" w:pos="2520"/>
        </w:tabs>
        <w:ind w:left="2520" w:hanging="360"/>
      </w:pPr>
      <w:rPr>
        <w:rFonts w:ascii="Wingdings" w:eastAsia="Wingdings" w:hAnsi="Wingdings" w:cs="Wingdings"/>
        <w:sz w:val="20"/>
      </w:rPr>
    </w:lvl>
    <w:lvl w:ilvl="6" w:tplc="48D6B44C">
      <w:start w:val="1"/>
      <w:numFmt w:val="bullet"/>
      <w:lvlText w:val=""/>
      <w:lvlJc w:val="left"/>
      <w:pPr>
        <w:tabs>
          <w:tab w:val="num" w:pos="2880"/>
        </w:tabs>
        <w:ind w:left="2880" w:hanging="360"/>
      </w:pPr>
      <w:rPr>
        <w:rFonts w:ascii="Symbol" w:eastAsia="Symbol" w:hAnsi="Symbol" w:cs="Symbol"/>
        <w:sz w:val="20"/>
      </w:rPr>
    </w:lvl>
    <w:lvl w:ilvl="7" w:tplc="4D9E0DEE">
      <w:start w:val="1"/>
      <w:numFmt w:val="bullet"/>
      <w:lvlText w:val="o"/>
      <w:lvlJc w:val="left"/>
      <w:pPr>
        <w:tabs>
          <w:tab w:val="num" w:pos="3240"/>
        </w:tabs>
        <w:ind w:left="3240" w:hanging="360"/>
      </w:pPr>
      <w:rPr>
        <w:rFonts w:ascii="Courier New" w:eastAsia="Courier New" w:hAnsi="Courier New" w:cs="Courier New"/>
        <w:sz w:val="20"/>
      </w:rPr>
    </w:lvl>
    <w:lvl w:ilvl="8" w:tplc="CB1A1DC0">
      <w:start w:val="1"/>
      <w:numFmt w:val="bullet"/>
      <w:lvlText w:val=""/>
      <w:lvlJc w:val="right"/>
      <w:pPr>
        <w:tabs>
          <w:tab w:val="num" w:pos="3600"/>
        </w:tabs>
        <w:ind w:left="3600" w:hanging="360"/>
      </w:pPr>
      <w:rPr>
        <w:rFonts w:ascii="Wingdings" w:eastAsia="Wingdings" w:hAnsi="Wingdings" w:cs="Wingdings"/>
        <w:sz w:val="20"/>
      </w:rPr>
    </w:lvl>
  </w:abstractNum>
  <w:abstractNum w:abstractNumId="71">
    <w:nsid w:val="00000049"/>
    <w:multiLevelType w:val="hybridMultilevel"/>
    <w:tmpl w:val="00000049"/>
    <w:lvl w:ilvl="0" w:tplc="2E26E07E">
      <w:start w:val="1"/>
      <w:numFmt w:val="bullet"/>
      <w:lvlText w:val=""/>
      <w:lvlJc w:val="left"/>
      <w:pPr>
        <w:tabs>
          <w:tab w:val="num" w:pos="720"/>
        </w:tabs>
        <w:ind w:left="720" w:hanging="360"/>
      </w:pPr>
      <w:rPr>
        <w:rFonts w:ascii="Symbol" w:eastAsia="Symbol" w:hAnsi="Symbol" w:cs="Symbol"/>
        <w:sz w:val="20"/>
      </w:rPr>
    </w:lvl>
    <w:lvl w:ilvl="1" w:tplc="F2E25950">
      <w:start w:val="1"/>
      <w:numFmt w:val="bullet"/>
      <w:lvlText w:val="o"/>
      <w:lvlJc w:val="left"/>
      <w:pPr>
        <w:tabs>
          <w:tab w:val="num" w:pos="1080"/>
        </w:tabs>
        <w:ind w:left="1080" w:hanging="360"/>
      </w:pPr>
      <w:rPr>
        <w:rFonts w:ascii="Courier New" w:eastAsia="Courier New" w:hAnsi="Courier New" w:cs="Courier New"/>
        <w:sz w:val="20"/>
      </w:rPr>
    </w:lvl>
    <w:lvl w:ilvl="2" w:tplc="A64891A0">
      <w:start w:val="1"/>
      <w:numFmt w:val="bullet"/>
      <w:lvlText w:val=""/>
      <w:lvlJc w:val="right"/>
      <w:pPr>
        <w:tabs>
          <w:tab w:val="num" w:pos="1440"/>
        </w:tabs>
        <w:ind w:left="1440" w:hanging="360"/>
      </w:pPr>
      <w:rPr>
        <w:rFonts w:ascii="Wingdings" w:eastAsia="Wingdings" w:hAnsi="Wingdings" w:cs="Wingdings"/>
        <w:sz w:val="20"/>
      </w:rPr>
    </w:lvl>
    <w:lvl w:ilvl="3" w:tplc="4782A98A">
      <w:start w:val="1"/>
      <w:numFmt w:val="bullet"/>
      <w:lvlText w:val=""/>
      <w:lvlJc w:val="left"/>
      <w:pPr>
        <w:tabs>
          <w:tab w:val="num" w:pos="1800"/>
        </w:tabs>
        <w:ind w:left="1800" w:hanging="360"/>
      </w:pPr>
      <w:rPr>
        <w:rFonts w:ascii="Symbol" w:eastAsia="Symbol" w:hAnsi="Symbol" w:cs="Symbol"/>
        <w:sz w:val="20"/>
      </w:rPr>
    </w:lvl>
    <w:lvl w:ilvl="4" w:tplc="8EB2CC68">
      <w:start w:val="1"/>
      <w:numFmt w:val="bullet"/>
      <w:lvlText w:val="o"/>
      <w:lvlJc w:val="left"/>
      <w:pPr>
        <w:tabs>
          <w:tab w:val="num" w:pos="2160"/>
        </w:tabs>
        <w:ind w:left="2160" w:hanging="360"/>
      </w:pPr>
      <w:rPr>
        <w:rFonts w:ascii="Courier New" w:eastAsia="Courier New" w:hAnsi="Courier New" w:cs="Courier New"/>
        <w:sz w:val="20"/>
      </w:rPr>
    </w:lvl>
    <w:lvl w:ilvl="5" w:tplc="53D0C658">
      <w:start w:val="1"/>
      <w:numFmt w:val="bullet"/>
      <w:lvlText w:val=""/>
      <w:lvlJc w:val="right"/>
      <w:pPr>
        <w:tabs>
          <w:tab w:val="num" w:pos="2520"/>
        </w:tabs>
        <w:ind w:left="2520" w:hanging="360"/>
      </w:pPr>
      <w:rPr>
        <w:rFonts w:ascii="Wingdings" w:eastAsia="Wingdings" w:hAnsi="Wingdings" w:cs="Wingdings"/>
        <w:sz w:val="20"/>
      </w:rPr>
    </w:lvl>
    <w:lvl w:ilvl="6" w:tplc="95463758">
      <w:start w:val="1"/>
      <w:numFmt w:val="bullet"/>
      <w:lvlText w:val=""/>
      <w:lvlJc w:val="left"/>
      <w:pPr>
        <w:tabs>
          <w:tab w:val="num" w:pos="2880"/>
        </w:tabs>
        <w:ind w:left="2880" w:hanging="360"/>
      </w:pPr>
      <w:rPr>
        <w:rFonts w:ascii="Symbol" w:eastAsia="Symbol" w:hAnsi="Symbol" w:cs="Symbol"/>
        <w:sz w:val="20"/>
      </w:rPr>
    </w:lvl>
    <w:lvl w:ilvl="7" w:tplc="72F25304">
      <w:start w:val="1"/>
      <w:numFmt w:val="bullet"/>
      <w:lvlText w:val="o"/>
      <w:lvlJc w:val="left"/>
      <w:pPr>
        <w:tabs>
          <w:tab w:val="num" w:pos="3240"/>
        </w:tabs>
        <w:ind w:left="3240" w:hanging="360"/>
      </w:pPr>
      <w:rPr>
        <w:rFonts w:ascii="Courier New" w:eastAsia="Courier New" w:hAnsi="Courier New" w:cs="Courier New"/>
        <w:sz w:val="20"/>
      </w:rPr>
    </w:lvl>
    <w:lvl w:ilvl="8" w:tplc="330CBE0C">
      <w:start w:val="1"/>
      <w:numFmt w:val="bullet"/>
      <w:lvlText w:val=""/>
      <w:lvlJc w:val="right"/>
      <w:pPr>
        <w:tabs>
          <w:tab w:val="num" w:pos="3600"/>
        </w:tabs>
        <w:ind w:left="3600" w:hanging="360"/>
      </w:pPr>
      <w:rPr>
        <w:rFonts w:ascii="Wingdings" w:eastAsia="Wingdings" w:hAnsi="Wingdings" w:cs="Wingdings"/>
        <w:sz w:val="20"/>
      </w:rPr>
    </w:lvl>
  </w:abstractNum>
  <w:abstractNum w:abstractNumId="72">
    <w:nsid w:val="0000004A"/>
    <w:multiLevelType w:val="hybridMultilevel"/>
    <w:tmpl w:val="0000004A"/>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73">
    <w:nsid w:val="0000004B"/>
    <w:multiLevelType w:val="hybridMultilevel"/>
    <w:tmpl w:val="0000004B"/>
    <w:lvl w:ilvl="0" w:tplc="FC365922">
      <w:start w:val="1"/>
      <w:numFmt w:val="bullet"/>
      <w:lvlText w:val=""/>
      <w:lvlJc w:val="left"/>
      <w:pPr>
        <w:tabs>
          <w:tab w:val="num" w:pos="720"/>
        </w:tabs>
        <w:ind w:left="720" w:hanging="360"/>
      </w:pPr>
      <w:rPr>
        <w:rFonts w:ascii="Symbol" w:eastAsia="Symbol" w:hAnsi="Symbol" w:cs="Symbol"/>
        <w:sz w:val="20"/>
      </w:rPr>
    </w:lvl>
    <w:lvl w:ilvl="1" w:tplc="C0341792">
      <w:start w:val="1"/>
      <w:numFmt w:val="bullet"/>
      <w:lvlText w:val="o"/>
      <w:lvlJc w:val="left"/>
      <w:pPr>
        <w:tabs>
          <w:tab w:val="num" w:pos="1080"/>
        </w:tabs>
        <w:ind w:left="1080" w:hanging="360"/>
      </w:pPr>
      <w:rPr>
        <w:rFonts w:ascii="Courier New" w:eastAsia="Courier New" w:hAnsi="Courier New" w:cs="Courier New"/>
        <w:sz w:val="20"/>
      </w:rPr>
    </w:lvl>
    <w:lvl w:ilvl="2" w:tplc="85822E36">
      <w:start w:val="1"/>
      <w:numFmt w:val="bullet"/>
      <w:lvlText w:val=""/>
      <w:lvlJc w:val="right"/>
      <w:pPr>
        <w:tabs>
          <w:tab w:val="num" w:pos="1440"/>
        </w:tabs>
        <w:ind w:left="1440" w:hanging="360"/>
      </w:pPr>
      <w:rPr>
        <w:rFonts w:ascii="Wingdings" w:eastAsia="Wingdings" w:hAnsi="Wingdings" w:cs="Wingdings"/>
        <w:sz w:val="20"/>
      </w:rPr>
    </w:lvl>
    <w:lvl w:ilvl="3" w:tplc="477A86A0">
      <w:start w:val="1"/>
      <w:numFmt w:val="bullet"/>
      <w:lvlText w:val=""/>
      <w:lvlJc w:val="left"/>
      <w:pPr>
        <w:tabs>
          <w:tab w:val="num" w:pos="1800"/>
        </w:tabs>
        <w:ind w:left="1800" w:hanging="360"/>
      </w:pPr>
      <w:rPr>
        <w:rFonts w:ascii="Symbol" w:eastAsia="Symbol" w:hAnsi="Symbol" w:cs="Symbol"/>
        <w:sz w:val="20"/>
      </w:rPr>
    </w:lvl>
    <w:lvl w:ilvl="4" w:tplc="4BD23FDE">
      <w:start w:val="1"/>
      <w:numFmt w:val="bullet"/>
      <w:lvlText w:val="o"/>
      <w:lvlJc w:val="left"/>
      <w:pPr>
        <w:tabs>
          <w:tab w:val="num" w:pos="2160"/>
        </w:tabs>
        <w:ind w:left="2160" w:hanging="360"/>
      </w:pPr>
      <w:rPr>
        <w:rFonts w:ascii="Courier New" w:eastAsia="Courier New" w:hAnsi="Courier New" w:cs="Courier New"/>
        <w:sz w:val="20"/>
      </w:rPr>
    </w:lvl>
    <w:lvl w:ilvl="5" w:tplc="AA18C596">
      <w:start w:val="1"/>
      <w:numFmt w:val="bullet"/>
      <w:lvlText w:val=""/>
      <w:lvlJc w:val="right"/>
      <w:pPr>
        <w:tabs>
          <w:tab w:val="num" w:pos="2520"/>
        </w:tabs>
        <w:ind w:left="2520" w:hanging="360"/>
      </w:pPr>
      <w:rPr>
        <w:rFonts w:ascii="Wingdings" w:eastAsia="Wingdings" w:hAnsi="Wingdings" w:cs="Wingdings"/>
        <w:sz w:val="20"/>
      </w:rPr>
    </w:lvl>
    <w:lvl w:ilvl="6" w:tplc="A1745ED0">
      <w:start w:val="1"/>
      <w:numFmt w:val="bullet"/>
      <w:lvlText w:val=""/>
      <w:lvlJc w:val="left"/>
      <w:pPr>
        <w:tabs>
          <w:tab w:val="num" w:pos="2880"/>
        </w:tabs>
        <w:ind w:left="2880" w:hanging="360"/>
      </w:pPr>
      <w:rPr>
        <w:rFonts w:ascii="Symbol" w:eastAsia="Symbol" w:hAnsi="Symbol" w:cs="Symbol"/>
        <w:sz w:val="20"/>
      </w:rPr>
    </w:lvl>
    <w:lvl w:ilvl="7" w:tplc="D40212A4">
      <w:start w:val="1"/>
      <w:numFmt w:val="bullet"/>
      <w:lvlText w:val="o"/>
      <w:lvlJc w:val="left"/>
      <w:pPr>
        <w:tabs>
          <w:tab w:val="num" w:pos="3240"/>
        </w:tabs>
        <w:ind w:left="3240" w:hanging="360"/>
      </w:pPr>
      <w:rPr>
        <w:rFonts w:ascii="Courier New" w:eastAsia="Courier New" w:hAnsi="Courier New" w:cs="Courier New"/>
        <w:sz w:val="20"/>
      </w:rPr>
    </w:lvl>
    <w:lvl w:ilvl="8" w:tplc="9064DF3E">
      <w:start w:val="1"/>
      <w:numFmt w:val="bullet"/>
      <w:lvlText w:val=""/>
      <w:lvlJc w:val="right"/>
      <w:pPr>
        <w:tabs>
          <w:tab w:val="num" w:pos="3600"/>
        </w:tabs>
        <w:ind w:left="3600" w:hanging="360"/>
      </w:pPr>
      <w:rPr>
        <w:rFonts w:ascii="Wingdings" w:eastAsia="Wingdings" w:hAnsi="Wingdings" w:cs="Wingdings"/>
        <w:sz w:val="20"/>
      </w:rPr>
    </w:lvl>
  </w:abstractNum>
  <w:abstractNum w:abstractNumId="74">
    <w:nsid w:val="0000004C"/>
    <w:multiLevelType w:val="hybridMultilevel"/>
    <w:tmpl w:val="0000004C"/>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75">
    <w:nsid w:val="0000004D"/>
    <w:multiLevelType w:val="hybridMultilevel"/>
    <w:tmpl w:val="0000004D"/>
    <w:lvl w:ilvl="0" w:tplc="424A9902">
      <w:start w:val="1"/>
      <w:numFmt w:val="bullet"/>
      <w:lvlText w:val=""/>
      <w:lvlJc w:val="left"/>
      <w:pPr>
        <w:tabs>
          <w:tab w:val="num" w:pos="720"/>
        </w:tabs>
        <w:ind w:left="720" w:hanging="360"/>
      </w:pPr>
      <w:rPr>
        <w:rFonts w:ascii="Symbol" w:eastAsia="Symbol" w:hAnsi="Symbol" w:cs="Symbol"/>
        <w:sz w:val="20"/>
      </w:rPr>
    </w:lvl>
    <w:lvl w:ilvl="1" w:tplc="8BCEC61C">
      <w:start w:val="1"/>
      <w:numFmt w:val="bullet"/>
      <w:lvlText w:val="o"/>
      <w:lvlJc w:val="left"/>
      <w:pPr>
        <w:tabs>
          <w:tab w:val="num" w:pos="1080"/>
        </w:tabs>
        <w:ind w:left="1080" w:hanging="360"/>
      </w:pPr>
      <w:rPr>
        <w:rFonts w:ascii="Courier New" w:eastAsia="Courier New" w:hAnsi="Courier New" w:cs="Courier New"/>
        <w:sz w:val="20"/>
      </w:rPr>
    </w:lvl>
    <w:lvl w:ilvl="2" w:tplc="A9687F92">
      <w:start w:val="1"/>
      <w:numFmt w:val="bullet"/>
      <w:lvlText w:val=""/>
      <w:lvlJc w:val="right"/>
      <w:pPr>
        <w:tabs>
          <w:tab w:val="num" w:pos="1440"/>
        </w:tabs>
        <w:ind w:left="1440" w:hanging="360"/>
      </w:pPr>
      <w:rPr>
        <w:rFonts w:ascii="Wingdings" w:eastAsia="Wingdings" w:hAnsi="Wingdings" w:cs="Wingdings"/>
        <w:sz w:val="20"/>
      </w:rPr>
    </w:lvl>
    <w:lvl w:ilvl="3" w:tplc="9C10BF9A">
      <w:start w:val="1"/>
      <w:numFmt w:val="bullet"/>
      <w:lvlText w:val=""/>
      <w:lvlJc w:val="left"/>
      <w:pPr>
        <w:tabs>
          <w:tab w:val="num" w:pos="1800"/>
        </w:tabs>
        <w:ind w:left="1800" w:hanging="360"/>
      </w:pPr>
      <w:rPr>
        <w:rFonts w:ascii="Symbol" w:eastAsia="Symbol" w:hAnsi="Symbol" w:cs="Symbol"/>
        <w:sz w:val="20"/>
      </w:rPr>
    </w:lvl>
    <w:lvl w:ilvl="4" w:tplc="EA0A0D78">
      <w:start w:val="1"/>
      <w:numFmt w:val="bullet"/>
      <w:lvlText w:val="o"/>
      <w:lvlJc w:val="left"/>
      <w:pPr>
        <w:tabs>
          <w:tab w:val="num" w:pos="2160"/>
        </w:tabs>
        <w:ind w:left="2160" w:hanging="360"/>
      </w:pPr>
      <w:rPr>
        <w:rFonts w:ascii="Courier New" w:eastAsia="Courier New" w:hAnsi="Courier New" w:cs="Courier New"/>
        <w:sz w:val="20"/>
      </w:rPr>
    </w:lvl>
    <w:lvl w:ilvl="5" w:tplc="F180526C">
      <w:start w:val="1"/>
      <w:numFmt w:val="bullet"/>
      <w:lvlText w:val=""/>
      <w:lvlJc w:val="right"/>
      <w:pPr>
        <w:tabs>
          <w:tab w:val="num" w:pos="2520"/>
        </w:tabs>
        <w:ind w:left="2520" w:hanging="360"/>
      </w:pPr>
      <w:rPr>
        <w:rFonts w:ascii="Wingdings" w:eastAsia="Wingdings" w:hAnsi="Wingdings" w:cs="Wingdings"/>
        <w:sz w:val="20"/>
      </w:rPr>
    </w:lvl>
    <w:lvl w:ilvl="6" w:tplc="832CB8E4">
      <w:start w:val="1"/>
      <w:numFmt w:val="bullet"/>
      <w:lvlText w:val=""/>
      <w:lvlJc w:val="left"/>
      <w:pPr>
        <w:tabs>
          <w:tab w:val="num" w:pos="2880"/>
        </w:tabs>
        <w:ind w:left="2880" w:hanging="360"/>
      </w:pPr>
      <w:rPr>
        <w:rFonts w:ascii="Symbol" w:eastAsia="Symbol" w:hAnsi="Symbol" w:cs="Symbol"/>
        <w:sz w:val="20"/>
      </w:rPr>
    </w:lvl>
    <w:lvl w:ilvl="7" w:tplc="B1826008">
      <w:start w:val="1"/>
      <w:numFmt w:val="bullet"/>
      <w:lvlText w:val="o"/>
      <w:lvlJc w:val="left"/>
      <w:pPr>
        <w:tabs>
          <w:tab w:val="num" w:pos="3240"/>
        </w:tabs>
        <w:ind w:left="3240" w:hanging="360"/>
      </w:pPr>
      <w:rPr>
        <w:rFonts w:ascii="Courier New" w:eastAsia="Courier New" w:hAnsi="Courier New" w:cs="Courier New"/>
        <w:sz w:val="20"/>
      </w:rPr>
    </w:lvl>
    <w:lvl w:ilvl="8" w:tplc="7B1EB58E">
      <w:start w:val="1"/>
      <w:numFmt w:val="bullet"/>
      <w:lvlText w:val=""/>
      <w:lvlJc w:val="right"/>
      <w:pPr>
        <w:tabs>
          <w:tab w:val="num" w:pos="3600"/>
        </w:tabs>
        <w:ind w:left="3600" w:hanging="360"/>
      </w:pPr>
      <w:rPr>
        <w:rFonts w:ascii="Wingdings" w:eastAsia="Wingdings" w:hAnsi="Wingdings" w:cs="Wingdings"/>
        <w:sz w:val="20"/>
      </w:rPr>
    </w:lvl>
  </w:abstractNum>
  <w:abstractNum w:abstractNumId="76">
    <w:nsid w:val="0000004E"/>
    <w:multiLevelType w:val="hybridMultilevel"/>
    <w:tmpl w:val="0000004E"/>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77">
    <w:nsid w:val="0000004F"/>
    <w:multiLevelType w:val="hybridMultilevel"/>
    <w:tmpl w:val="0000004F"/>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78">
    <w:nsid w:val="00000050"/>
    <w:multiLevelType w:val="hybridMultilevel"/>
    <w:tmpl w:val="00000050"/>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79">
    <w:nsid w:val="00000051"/>
    <w:multiLevelType w:val="hybridMultilevel"/>
    <w:tmpl w:val="00000051"/>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80">
    <w:nsid w:val="00000052"/>
    <w:multiLevelType w:val="hybridMultilevel"/>
    <w:tmpl w:val="00000052"/>
    <w:lvl w:ilvl="0" w:tplc="1D884B52">
      <w:start w:val="1"/>
      <w:numFmt w:val="bullet"/>
      <w:lvlText w:val=""/>
      <w:lvlJc w:val="left"/>
      <w:pPr>
        <w:tabs>
          <w:tab w:val="num" w:pos="720"/>
        </w:tabs>
        <w:ind w:left="720" w:hanging="360"/>
      </w:pPr>
      <w:rPr>
        <w:rFonts w:ascii="Symbol" w:eastAsia="Symbol" w:hAnsi="Symbol" w:cs="Symbol"/>
        <w:sz w:val="20"/>
      </w:rPr>
    </w:lvl>
    <w:lvl w:ilvl="1" w:tplc="1C64929A">
      <w:start w:val="1"/>
      <w:numFmt w:val="bullet"/>
      <w:lvlText w:val="o"/>
      <w:lvlJc w:val="left"/>
      <w:pPr>
        <w:tabs>
          <w:tab w:val="num" w:pos="1080"/>
        </w:tabs>
        <w:ind w:left="1080" w:hanging="360"/>
      </w:pPr>
      <w:rPr>
        <w:rFonts w:ascii="Courier New" w:eastAsia="Courier New" w:hAnsi="Courier New" w:cs="Courier New"/>
        <w:sz w:val="20"/>
      </w:rPr>
    </w:lvl>
    <w:lvl w:ilvl="2" w:tplc="C55E3C86">
      <w:start w:val="1"/>
      <w:numFmt w:val="bullet"/>
      <w:lvlText w:val=""/>
      <w:lvlJc w:val="right"/>
      <w:pPr>
        <w:tabs>
          <w:tab w:val="num" w:pos="1440"/>
        </w:tabs>
        <w:ind w:left="1440" w:hanging="360"/>
      </w:pPr>
      <w:rPr>
        <w:rFonts w:ascii="Wingdings" w:eastAsia="Wingdings" w:hAnsi="Wingdings" w:cs="Wingdings"/>
        <w:sz w:val="20"/>
      </w:rPr>
    </w:lvl>
    <w:lvl w:ilvl="3" w:tplc="360CC878">
      <w:start w:val="1"/>
      <w:numFmt w:val="bullet"/>
      <w:lvlText w:val=""/>
      <w:lvlJc w:val="left"/>
      <w:pPr>
        <w:tabs>
          <w:tab w:val="num" w:pos="1800"/>
        </w:tabs>
        <w:ind w:left="1800" w:hanging="360"/>
      </w:pPr>
      <w:rPr>
        <w:rFonts w:ascii="Symbol" w:eastAsia="Symbol" w:hAnsi="Symbol" w:cs="Symbol"/>
        <w:sz w:val="20"/>
      </w:rPr>
    </w:lvl>
    <w:lvl w:ilvl="4" w:tplc="4F086ABC">
      <w:start w:val="1"/>
      <w:numFmt w:val="bullet"/>
      <w:lvlText w:val="o"/>
      <w:lvlJc w:val="left"/>
      <w:pPr>
        <w:tabs>
          <w:tab w:val="num" w:pos="2160"/>
        </w:tabs>
        <w:ind w:left="2160" w:hanging="360"/>
      </w:pPr>
      <w:rPr>
        <w:rFonts w:ascii="Courier New" w:eastAsia="Courier New" w:hAnsi="Courier New" w:cs="Courier New"/>
        <w:sz w:val="20"/>
      </w:rPr>
    </w:lvl>
    <w:lvl w:ilvl="5" w:tplc="3A2E4F96">
      <w:start w:val="1"/>
      <w:numFmt w:val="bullet"/>
      <w:lvlText w:val=""/>
      <w:lvlJc w:val="right"/>
      <w:pPr>
        <w:tabs>
          <w:tab w:val="num" w:pos="2520"/>
        </w:tabs>
        <w:ind w:left="2520" w:hanging="360"/>
      </w:pPr>
      <w:rPr>
        <w:rFonts w:ascii="Wingdings" w:eastAsia="Wingdings" w:hAnsi="Wingdings" w:cs="Wingdings"/>
        <w:sz w:val="20"/>
      </w:rPr>
    </w:lvl>
    <w:lvl w:ilvl="6" w:tplc="BBF67CD0">
      <w:start w:val="1"/>
      <w:numFmt w:val="bullet"/>
      <w:lvlText w:val=""/>
      <w:lvlJc w:val="left"/>
      <w:pPr>
        <w:tabs>
          <w:tab w:val="num" w:pos="2880"/>
        </w:tabs>
        <w:ind w:left="2880" w:hanging="360"/>
      </w:pPr>
      <w:rPr>
        <w:rFonts w:ascii="Symbol" w:eastAsia="Symbol" w:hAnsi="Symbol" w:cs="Symbol"/>
        <w:sz w:val="20"/>
      </w:rPr>
    </w:lvl>
    <w:lvl w:ilvl="7" w:tplc="9DCE963C">
      <w:start w:val="1"/>
      <w:numFmt w:val="bullet"/>
      <w:lvlText w:val="o"/>
      <w:lvlJc w:val="left"/>
      <w:pPr>
        <w:tabs>
          <w:tab w:val="num" w:pos="3240"/>
        </w:tabs>
        <w:ind w:left="3240" w:hanging="360"/>
      </w:pPr>
      <w:rPr>
        <w:rFonts w:ascii="Courier New" w:eastAsia="Courier New" w:hAnsi="Courier New" w:cs="Courier New"/>
        <w:sz w:val="20"/>
      </w:rPr>
    </w:lvl>
    <w:lvl w:ilvl="8" w:tplc="2A9C1D8C">
      <w:start w:val="1"/>
      <w:numFmt w:val="bullet"/>
      <w:lvlText w:val=""/>
      <w:lvlJc w:val="right"/>
      <w:pPr>
        <w:tabs>
          <w:tab w:val="num" w:pos="3600"/>
        </w:tabs>
        <w:ind w:left="3600" w:hanging="360"/>
      </w:pPr>
      <w:rPr>
        <w:rFonts w:ascii="Wingdings" w:eastAsia="Wingdings" w:hAnsi="Wingdings" w:cs="Wingdings"/>
        <w:sz w:val="20"/>
      </w:rPr>
    </w:lvl>
  </w:abstractNum>
  <w:abstractNum w:abstractNumId="81">
    <w:nsid w:val="00000053"/>
    <w:multiLevelType w:val="hybridMultilevel"/>
    <w:tmpl w:val="00000053"/>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82">
    <w:nsid w:val="00000054"/>
    <w:multiLevelType w:val="hybridMultilevel"/>
    <w:tmpl w:val="00000054"/>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83">
    <w:nsid w:val="00000055"/>
    <w:multiLevelType w:val="hybridMultilevel"/>
    <w:tmpl w:val="00000055"/>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84">
    <w:nsid w:val="00000056"/>
    <w:multiLevelType w:val="hybridMultilevel"/>
    <w:tmpl w:val="00000056"/>
    <w:lvl w:ilvl="0" w:tplc="75AA9034">
      <w:start w:val="1"/>
      <w:numFmt w:val="bullet"/>
      <w:lvlText w:val=""/>
      <w:lvlJc w:val="left"/>
      <w:pPr>
        <w:tabs>
          <w:tab w:val="num" w:pos="720"/>
        </w:tabs>
        <w:ind w:left="720" w:hanging="360"/>
      </w:pPr>
      <w:rPr>
        <w:rFonts w:ascii="Symbol" w:eastAsia="Symbol" w:hAnsi="Symbol" w:cs="Symbol"/>
        <w:sz w:val="20"/>
      </w:rPr>
    </w:lvl>
    <w:lvl w:ilvl="1" w:tplc="83723386">
      <w:start w:val="1"/>
      <w:numFmt w:val="bullet"/>
      <w:lvlText w:val="o"/>
      <w:lvlJc w:val="left"/>
      <w:pPr>
        <w:tabs>
          <w:tab w:val="num" w:pos="1080"/>
        </w:tabs>
        <w:ind w:left="1080" w:hanging="360"/>
      </w:pPr>
      <w:rPr>
        <w:rFonts w:ascii="Courier New" w:eastAsia="Courier New" w:hAnsi="Courier New" w:cs="Courier New"/>
        <w:sz w:val="20"/>
      </w:rPr>
    </w:lvl>
    <w:lvl w:ilvl="2" w:tplc="235001D2">
      <w:start w:val="1"/>
      <w:numFmt w:val="bullet"/>
      <w:lvlText w:val=""/>
      <w:lvlJc w:val="right"/>
      <w:pPr>
        <w:tabs>
          <w:tab w:val="num" w:pos="1440"/>
        </w:tabs>
        <w:ind w:left="1440" w:hanging="360"/>
      </w:pPr>
      <w:rPr>
        <w:rFonts w:ascii="Wingdings" w:eastAsia="Wingdings" w:hAnsi="Wingdings" w:cs="Wingdings"/>
        <w:sz w:val="20"/>
      </w:rPr>
    </w:lvl>
    <w:lvl w:ilvl="3" w:tplc="1292B546">
      <w:start w:val="1"/>
      <w:numFmt w:val="bullet"/>
      <w:lvlText w:val=""/>
      <w:lvlJc w:val="left"/>
      <w:pPr>
        <w:tabs>
          <w:tab w:val="num" w:pos="1800"/>
        </w:tabs>
        <w:ind w:left="1800" w:hanging="360"/>
      </w:pPr>
      <w:rPr>
        <w:rFonts w:ascii="Symbol" w:eastAsia="Symbol" w:hAnsi="Symbol" w:cs="Symbol"/>
        <w:sz w:val="20"/>
      </w:rPr>
    </w:lvl>
    <w:lvl w:ilvl="4" w:tplc="D2220E62">
      <w:start w:val="1"/>
      <w:numFmt w:val="bullet"/>
      <w:lvlText w:val="o"/>
      <w:lvlJc w:val="left"/>
      <w:pPr>
        <w:tabs>
          <w:tab w:val="num" w:pos="2160"/>
        </w:tabs>
        <w:ind w:left="2160" w:hanging="360"/>
      </w:pPr>
      <w:rPr>
        <w:rFonts w:ascii="Courier New" w:eastAsia="Courier New" w:hAnsi="Courier New" w:cs="Courier New"/>
        <w:sz w:val="20"/>
      </w:rPr>
    </w:lvl>
    <w:lvl w:ilvl="5" w:tplc="051EB614">
      <w:start w:val="1"/>
      <w:numFmt w:val="bullet"/>
      <w:lvlText w:val=""/>
      <w:lvlJc w:val="right"/>
      <w:pPr>
        <w:tabs>
          <w:tab w:val="num" w:pos="2520"/>
        </w:tabs>
        <w:ind w:left="2520" w:hanging="360"/>
      </w:pPr>
      <w:rPr>
        <w:rFonts w:ascii="Wingdings" w:eastAsia="Wingdings" w:hAnsi="Wingdings" w:cs="Wingdings"/>
        <w:sz w:val="20"/>
      </w:rPr>
    </w:lvl>
    <w:lvl w:ilvl="6" w:tplc="9CC6DF72">
      <w:start w:val="1"/>
      <w:numFmt w:val="bullet"/>
      <w:lvlText w:val=""/>
      <w:lvlJc w:val="left"/>
      <w:pPr>
        <w:tabs>
          <w:tab w:val="num" w:pos="2880"/>
        </w:tabs>
        <w:ind w:left="2880" w:hanging="360"/>
      </w:pPr>
      <w:rPr>
        <w:rFonts w:ascii="Symbol" w:eastAsia="Symbol" w:hAnsi="Symbol" w:cs="Symbol"/>
        <w:sz w:val="20"/>
      </w:rPr>
    </w:lvl>
    <w:lvl w:ilvl="7" w:tplc="BB646010">
      <w:start w:val="1"/>
      <w:numFmt w:val="bullet"/>
      <w:lvlText w:val="o"/>
      <w:lvlJc w:val="left"/>
      <w:pPr>
        <w:tabs>
          <w:tab w:val="num" w:pos="3240"/>
        </w:tabs>
        <w:ind w:left="3240" w:hanging="360"/>
      </w:pPr>
      <w:rPr>
        <w:rFonts w:ascii="Courier New" w:eastAsia="Courier New" w:hAnsi="Courier New" w:cs="Courier New"/>
        <w:sz w:val="20"/>
      </w:rPr>
    </w:lvl>
    <w:lvl w:ilvl="8" w:tplc="AA90ECFE">
      <w:start w:val="1"/>
      <w:numFmt w:val="bullet"/>
      <w:lvlText w:val=""/>
      <w:lvlJc w:val="right"/>
      <w:pPr>
        <w:tabs>
          <w:tab w:val="num" w:pos="3600"/>
        </w:tabs>
        <w:ind w:left="3600" w:hanging="360"/>
      </w:pPr>
      <w:rPr>
        <w:rFonts w:ascii="Wingdings" w:eastAsia="Wingdings" w:hAnsi="Wingdings" w:cs="Wingdings"/>
        <w:sz w:val="20"/>
      </w:rPr>
    </w:lvl>
  </w:abstractNum>
  <w:abstractNum w:abstractNumId="85">
    <w:nsid w:val="00000057"/>
    <w:multiLevelType w:val="hybridMultilevel"/>
    <w:tmpl w:val="00000057"/>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86">
    <w:nsid w:val="00000058"/>
    <w:multiLevelType w:val="hybridMultilevel"/>
    <w:tmpl w:val="00000058"/>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87">
    <w:nsid w:val="00000059"/>
    <w:multiLevelType w:val="hybridMultilevel"/>
    <w:tmpl w:val="00000059"/>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88">
    <w:nsid w:val="0000005A"/>
    <w:multiLevelType w:val="hybridMultilevel"/>
    <w:tmpl w:val="0000005A"/>
    <w:lvl w:ilvl="0" w:tplc="FFFFFFFF">
      <w:start w:val="1"/>
      <w:numFmt w:val="bullet"/>
      <w:lvlText w:val=""/>
      <w:lvlJc w:val="left"/>
      <w:pPr>
        <w:tabs>
          <w:tab w:val="num" w:pos="720"/>
        </w:tabs>
        <w:ind w:left="720" w:hanging="360"/>
      </w:pPr>
      <w:rPr>
        <w:rFonts w:ascii="Symbol" w:hAnsi="Symbol"/>
      </w:rPr>
    </w:lvl>
    <w:lvl w:ilvl="1" w:tplc="FFFFFFFF">
      <w:start w:val="1"/>
      <w:numFmt w:val="bullet"/>
      <w:lvlText w:val="o"/>
      <w:lvlJc w:val="left"/>
      <w:pPr>
        <w:tabs>
          <w:tab w:val="num" w:pos="1440"/>
        </w:tabs>
        <w:ind w:left="1440" w:hanging="360"/>
      </w:pPr>
      <w:rPr>
        <w:rFonts w:ascii="Courier New" w:hAnsi="Courier New"/>
      </w:rPr>
    </w:lvl>
    <w:lvl w:ilvl="2" w:tplc="FFFFFFFF">
      <w:start w:val="1"/>
      <w:numFmt w:val="bullet"/>
      <w:lvlText w:val=""/>
      <w:lvlJc w:val="left"/>
      <w:pPr>
        <w:tabs>
          <w:tab w:val="num" w:pos="2160"/>
        </w:tabs>
        <w:ind w:left="2160" w:hanging="360"/>
      </w:pPr>
      <w:rPr>
        <w:rFonts w:ascii="Wingdings" w:hAnsi="Wingdings"/>
      </w:rPr>
    </w:lvl>
    <w:lvl w:ilvl="3" w:tplc="FFFFFFFF">
      <w:start w:val="1"/>
      <w:numFmt w:val="bullet"/>
      <w:lvlText w:val=""/>
      <w:lvlJc w:val="left"/>
      <w:pPr>
        <w:tabs>
          <w:tab w:val="num" w:pos="2880"/>
        </w:tabs>
        <w:ind w:left="2880" w:hanging="360"/>
      </w:pPr>
      <w:rPr>
        <w:rFonts w:ascii="Symbol" w:hAnsi="Symbol"/>
      </w:rPr>
    </w:lvl>
    <w:lvl w:ilvl="4" w:tplc="FFFFFFFF">
      <w:start w:val="1"/>
      <w:numFmt w:val="bullet"/>
      <w:lvlText w:val="o"/>
      <w:lvlJc w:val="left"/>
      <w:pPr>
        <w:tabs>
          <w:tab w:val="num" w:pos="3600"/>
        </w:tabs>
        <w:ind w:left="3600" w:hanging="360"/>
      </w:pPr>
      <w:rPr>
        <w:rFonts w:ascii="Courier New" w:hAnsi="Courier New"/>
      </w:rPr>
    </w:lvl>
    <w:lvl w:ilvl="5" w:tplc="FFFFFFFF">
      <w:start w:val="1"/>
      <w:numFmt w:val="bullet"/>
      <w:lvlText w:val=""/>
      <w:lvlJc w:val="left"/>
      <w:pPr>
        <w:tabs>
          <w:tab w:val="num" w:pos="4320"/>
        </w:tabs>
        <w:ind w:left="4320" w:hanging="360"/>
      </w:pPr>
      <w:rPr>
        <w:rFonts w:ascii="Wingdings" w:hAnsi="Wingdings"/>
      </w:rPr>
    </w:lvl>
    <w:lvl w:ilvl="6" w:tplc="FFFFFFFF">
      <w:start w:val="1"/>
      <w:numFmt w:val="bullet"/>
      <w:lvlText w:val=""/>
      <w:lvlJc w:val="left"/>
      <w:pPr>
        <w:tabs>
          <w:tab w:val="num" w:pos="5040"/>
        </w:tabs>
        <w:ind w:left="5040" w:hanging="360"/>
      </w:pPr>
      <w:rPr>
        <w:rFonts w:ascii="Symbol" w:hAnsi="Symbol"/>
      </w:rPr>
    </w:lvl>
    <w:lvl w:ilvl="7" w:tplc="FFFFFFFF">
      <w:start w:val="1"/>
      <w:numFmt w:val="bullet"/>
      <w:lvlText w:val="o"/>
      <w:lvlJc w:val="left"/>
      <w:pPr>
        <w:tabs>
          <w:tab w:val="num" w:pos="5760"/>
        </w:tabs>
        <w:ind w:left="5760" w:hanging="360"/>
      </w:pPr>
      <w:rPr>
        <w:rFonts w:ascii="Courier New" w:hAnsi="Courier New"/>
      </w:rPr>
    </w:lvl>
    <w:lvl w:ilvl="8" w:tplc="FFFFFFFF">
      <w:start w:val="1"/>
      <w:numFmt w:val="bullet"/>
      <w:lvlText w:val=""/>
      <w:lvlJc w:val="left"/>
      <w:pPr>
        <w:tabs>
          <w:tab w:val="num" w:pos="6480"/>
        </w:tabs>
        <w:ind w:left="6480" w:hanging="360"/>
      </w:pPr>
      <w:rPr>
        <w:rFonts w:ascii="Wingdings" w:hAnsi="Wingdings"/>
      </w:rPr>
    </w:lvl>
  </w:abstractNum>
  <w:abstractNum w:abstractNumId="89">
    <w:nsid w:val="0000005B"/>
    <w:multiLevelType w:val="hybridMultilevel"/>
    <w:tmpl w:val="0000005B"/>
    <w:lvl w:ilvl="0" w:tplc="DECCD7E2">
      <w:start w:val="1"/>
      <w:numFmt w:val="bullet"/>
      <w:lvlText w:val=""/>
      <w:lvlJc w:val="left"/>
      <w:pPr>
        <w:tabs>
          <w:tab w:val="num" w:pos="720"/>
        </w:tabs>
        <w:ind w:left="720" w:hanging="360"/>
      </w:pPr>
      <w:rPr>
        <w:rFonts w:ascii="Symbol" w:eastAsia="Symbol" w:hAnsi="Symbol" w:cs="Symbol"/>
        <w:sz w:val="20"/>
      </w:rPr>
    </w:lvl>
    <w:lvl w:ilvl="1" w:tplc="ABB4AE5E">
      <w:start w:val="1"/>
      <w:numFmt w:val="bullet"/>
      <w:lvlText w:val="o"/>
      <w:lvlJc w:val="left"/>
      <w:pPr>
        <w:tabs>
          <w:tab w:val="num" w:pos="1080"/>
        </w:tabs>
        <w:ind w:left="1080" w:hanging="360"/>
      </w:pPr>
      <w:rPr>
        <w:rFonts w:ascii="Courier New" w:eastAsia="Courier New" w:hAnsi="Courier New" w:cs="Courier New"/>
        <w:sz w:val="20"/>
      </w:rPr>
    </w:lvl>
    <w:lvl w:ilvl="2" w:tplc="BB66C75A">
      <w:start w:val="1"/>
      <w:numFmt w:val="bullet"/>
      <w:lvlText w:val=""/>
      <w:lvlJc w:val="right"/>
      <w:pPr>
        <w:tabs>
          <w:tab w:val="num" w:pos="1440"/>
        </w:tabs>
        <w:ind w:left="1440" w:hanging="360"/>
      </w:pPr>
      <w:rPr>
        <w:rFonts w:ascii="Wingdings" w:eastAsia="Wingdings" w:hAnsi="Wingdings" w:cs="Wingdings"/>
        <w:sz w:val="20"/>
      </w:rPr>
    </w:lvl>
    <w:lvl w:ilvl="3" w:tplc="3D229DC6">
      <w:start w:val="1"/>
      <w:numFmt w:val="bullet"/>
      <w:lvlText w:val=""/>
      <w:lvlJc w:val="left"/>
      <w:pPr>
        <w:tabs>
          <w:tab w:val="num" w:pos="1800"/>
        </w:tabs>
        <w:ind w:left="1800" w:hanging="360"/>
      </w:pPr>
      <w:rPr>
        <w:rFonts w:ascii="Symbol" w:eastAsia="Symbol" w:hAnsi="Symbol" w:cs="Symbol"/>
        <w:sz w:val="20"/>
      </w:rPr>
    </w:lvl>
    <w:lvl w:ilvl="4" w:tplc="232A8C36">
      <w:start w:val="1"/>
      <w:numFmt w:val="bullet"/>
      <w:lvlText w:val="o"/>
      <w:lvlJc w:val="left"/>
      <w:pPr>
        <w:tabs>
          <w:tab w:val="num" w:pos="2160"/>
        </w:tabs>
        <w:ind w:left="2160" w:hanging="360"/>
      </w:pPr>
      <w:rPr>
        <w:rFonts w:ascii="Courier New" w:eastAsia="Courier New" w:hAnsi="Courier New" w:cs="Courier New"/>
        <w:sz w:val="20"/>
      </w:rPr>
    </w:lvl>
    <w:lvl w:ilvl="5" w:tplc="69066DDA">
      <w:start w:val="1"/>
      <w:numFmt w:val="bullet"/>
      <w:lvlText w:val=""/>
      <w:lvlJc w:val="right"/>
      <w:pPr>
        <w:tabs>
          <w:tab w:val="num" w:pos="2520"/>
        </w:tabs>
        <w:ind w:left="2520" w:hanging="360"/>
      </w:pPr>
      <w:rPr>
        <w:rFonts w:ascii="Wingdings" w:eastAsia="Wingdings" w:hAnsi="Wingdings" w:cs="Wingdings"/>
        <w:sz w:val="20"/>
      </w:rPr>
    </w:lvl>
    <w:lvl w:ilvl="6" w:tplc="C6A2D1EC">
      <w:start w:val="1"/>
      <w:numFmt w:val="bullet"/>
      <w:lvlText w:val=""/>
      <w:lvlJc w:val="left"/>
      <w:pPr>
        <w:tabs>
          <w:tab w:val="num" w:pos="2880"/>
        </w:tabs>
        <w:ind w:left="2880" w:hanging="360"/>
      </w:pPr>
      <w:rPr>
        <w:rFonts w:ascii="Symbol" w:eastAsia="Symbol" w:hAnsi="Symbol" w:cs="Symbol"/>
        <w:sz w:val="20"/>
      </w:rPr>
    </w:lvl>
    <w:lvl w:ilvl="7" w:tplc="F1B2DF70">
      <w:start w:val="1"/>
      <w:numFmt w:val="bullet"/>
      <w:lvlText w:val="o"/>
      <w:lvlJc w:val="left"/>
      <w:pPr>
        <w:tabs>
          <w:tab w:val="num" w:pos="3240"/>
        </w:tabs>
        <w:ind w:left="3240" w:hanging="360"/>
      </w:pPr>
      <w:rPr>
        <w:rFonts w:ascii="Courier New" w:eastAsia="Courier New" w:hAnsi="Courier New" w:cs="Courier New"/>
        <w:sz w:val="20"/>
      </w:rPr>
    </w:lvl>
    <w:lvl w:ilvl="8" w:tplc="4E4C50C0">
      <w:start w:val="1"/>
      <w:numFmt w:val="bullet"/>
      <w:lvlText w:val=""/>
      <w:lvlJc w:val="right"/>
      <w:pPr>
        <w:tabs>
          <w:tab w:val="num" w:pos="3600"/>
        </w:tabs>
        <w:ind w:left="3600" w:hanging="360"/>
      </w:pPr>
      <w:rPr>
        <w:rFonts w:ascii="Wingdings" w:eastAsia="Wingdings" w:hAnsi="Wingdings" w:cs="Wingdings"/>
        <w:sz w:val="20"/>
      </w:rPr>
    </w:lvl>
  </w:abstractNum>
  <w:abstractNum w:abstractNumId="90">
    <w:nsid w:val="0A593CCE"/>
    <w:multiLevelType w:val="hybridMultilevel"/>
    <w:tmpl w:val="00EA9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1B065A68"/>
    <w:multiLevelType w:val="hybridMultilevel"/>
    <w:tmpl w:val="0900B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1D767A20"/>
    <w:multiLevelType w:val="hybridMultilevel"/>
    <w:tmpl w:val="C304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23AB1B4D"/>
    <w:multiLevelType w:val="hybridMultilevel"/>
    <w:tmpl w:val="6F020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28D51E30"/>
    <w:multiLevelType w:val="hybridMultilevel"/>
    <w:tmpl w:val="E4DEC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2860AC4"/>
    <w:multiLevelType w:val="hybridMultilevel"/>
    <w:tmpl w:val="A2228A6E"/>
    <w:lvl w:ilvl="0" w:tplc="10F4D304">
      <w:start w:val="1"/>
      <w:numFmt w:val="bullet"/>
      <w:pStyle w:val="Reference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34C3A71"/>
    <w:multiLevelType w:val="hybridMultilevel"/>
    <w:tmpl w:val="65A4DFB4"/>
    <w:lvl w:ilvl="0" w:tplc="FFFFFFFF">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342C48B1"/>
    <w:multiLevelType w:val="hybridMultilevel"/>
    <w:tmpl w:val="C4CC532A"/>
    <w:lvl w:ilvl="0" w:tplc="FFFFFFFF">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8D62AD0"/>
    <w:multiLevelType w:val="hybridMultilevel"/>
    <w:tmpl w:val="53CC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09F5049"/>
    <w:multiLevelType w:val="hybridMultilevel"/>
    <w:tmpl w:val="C1E28FD6"/>
    <w:lvl w:ilvl="0" w:tplc="FFFFFFFF">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32E74E5"/>
    <w:multiLevelType w:val="hybridMultilevel"/>
    <w:tmpl w:val="B1E6486E"/>
    <w:lvl w:ilvl="0" w:tplc="FFFFFFFF">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10F79F2"/>
    <w:multiLevelType w:val="hybridMultilevel"/>
    <w:tmpl w:val="1FB4B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1A85FB2"/>
    <w:multiLevelType w:val="hybridMultilevel"/>
    <w:tmpl w:val="0854C958"/>
    <w:lvl w:ilvl="0" w:tplc="FFFFFFFF">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6943442"/>
    <w:multiLevelType w:val="hybridMultilevel"/>
    <w:tmpl w:val="FC8047A2"/>
    <w:lvl w:ilvl="0" w:tplc="FFFFFFFF">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7040E3E"/>
    <w:multiLevelType w:val="hybridMultilevel"/>
    <w:tmpl w:val="16D2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8D51FD5"/>
    <w:multiLevelType w:val="hybridMultilevel"/>
    <w:tmpl w:val="B3986566"/>
    <w:lvl w:ilvl="0" w:tplc="FFFFFFFF">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DC34870"/>
    <w:multiLevelType w:val="hybridMultilevel"/>
    <w:tmpl w:val="536E1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0F84C1A"/>
    <w:multiLevelType w:val="hybridMultilevel"/>
    <w:tmpl w:val="AC106F34"/>
    <w:lvl w:ilvl="0" w:tplc="FFFFFFFF">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A2600B5"/>
    <w:multiLevelType w:val="hybridMultilevel"/>
    <w:tmpl w:val="B65EA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A9C3BAC"/>
    <w:multiLevelType w:val="hybridMultilevel"/>
    <w:tmpl w:val="CF8A7DCA"/>
    <w:lvl w:ilvl="0" w:tplc="DFAEDB4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nsid w:val="70A07009"/>
    <w:multiLevelType w:val="hybridMultilevel"/>
    <w:tmpl w:val="AAA0550E"/>
    <w:lvl w:ilvl="0" w:tplc="FFFFFFFF">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AD20CA2"/>
    <w:multiLevelType w:val="hybridMultilevel"/>
    <w:tmpl w:val="CE8C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0"/>
  </w:num>
  <w:num w:numId="11">
    <w:abstractNumId w:val="12"/>
  </w:num>
  <w:num w:numId="12">
    <w:abstractNumId w:val="14"/>
  </w:num>
  <w:num w:numId="13">
    <w:abstractNumId w:val="16"/>
  </w:num>
  <w:num w:numId="14">
    <w:abstractNumId w:val="17"/>
  </w:num>
  <w:num w:numId="15">
    <w:abstractNumId w:val="19"/>
  </w:num>
  <w:num w:numId="16">
    <w:abstractNumId w:val="20"/>
  </w:num>
  <w:num w:numId="17">
    <w:abstractNumId w:val="21"/>
  </w:num>
  <w:num w:numId="18">
    <w:abstractNumId w:val="23"/>
  </w:num>
  <w:num w:numId="19">
    <w:abstractNumId w:val="26"/>
  </w:num>
  <w:num w:numId="20">
    <w:abstractNumId w:val="28"/>
  </w:num>
  <w:num w:numId="21">
    <w:abstractNumId w:val="29"/>
  </w:num>
  <w:num w:numId="22">
    <w:abstractNumId w:val="30"/>
  </w:num>
  <w:num w:numId="23">
    <w:abstractNumId w:val="31"/>
  </w:num>
  <w:num w:numId="24">
    <w:abstractNumId w:val="32"/>
  </w:num>
  <w:num w:numId="25">
    <w:abstractNumId w:val="35"/>
  </w:num>
  <w:num w:numId="26">
    <w:abstractNumId w:val="37"/>
  </w:num>
  <w:num w:numId="27">
    <w:abstractNumId w:val="39"/>
  </w:num>
  <w:num w:numId="28">
    <w:abstractNumId w:val="40"/>
  </w:num>
  <w:num w:numId="29">
    <w:abstractNumId w:val="41"/>
  </w:num>
  <w:num w:numId="30">
    <w:abstractNumId w:val="43"/>
  </w:num>
  <w:num w:numId="31">
    <w:abstractNumId w:val="46"/>
  </w:num>
  <w:num w:numId="32">
    <w:abstractNumId w:val="47"/>
  </w:num>
  <w:num w:numId="33">
    <w:abstractNumId w:val="48"/>
  </w:num>
  <w:num w:numId="34">
    <w:abstractNumId w:val="50"/>
  </w:num>
  <w:num w:numId="35">
    <w:abstractNumId w:val="52"/>
  </w:num>
  <w:num w:numId="36">
    <w:abstractNumId w:val="54"/>
  </w:num>
  <w:num w:numId="37">
    <w:abstractNumId w:val="55"/>
  </w:num>
  <w:num w:numId="38">
    <w:abstractNumId w:val="57"/>
  </w:num>
  <w:num w:numId="39">
    <w:abstractNumId w:val="58"/>
  </w:num>
  <w:num w:numId="40">
    <w:abstractNumId w:val="60"/>
  </w:num>
  <w:num w:numId="41">
    <w:abstractNumId w:val="61"/>
  </w:num>
  <w:num w:numId="42">
    <w:abstractNumId w:val="63"/>
  </w:num>
  <w:num w:numId="43">
    <w:abstractNumId w:val="64"/>
  </w:num>
  <w:num w:numId="44">
    <w:abstractNumId w:val="66"/>
  </w:num>
  <w:num w:numId="45">
    <w:abstractNumId w:val="68"/>
  </w:num>
  <w:num w:numId="46">
    <w:abstractNumId w:val="69"/>
  </w:num>
  <w:num w:numId="47">
    <w:abstractNumId w:val="72"/>
  </w:num>
  <w:num w:numId="48">
    <w:abstractNumId w:val="74"/>
  </w:num>
  <w:num w:numId="49">
    <w:abstractNumId w:val="76"/>
  </w:num>
  <w:num w:numId="50">
    <w:abstractNumId w:val="77"/>
  </w:num>
  <w:num w:numId="51">
    <w:abstractNumId w:val="78"/>
  </w:num>
  <w:num w:numId="52">
    <w:abstractNumId w:val="79"/>
  </w:num>
  <w:num w:numId="53">
    <w:abstractNumId w:val="81"/>
  </w:num>
  <w:num w:numId="54">
    <w:abstractNumId w:val="82"/>
  </w:num>
  <w:num w:numId="55">
    <w:abstractNumId w:val="83"/>
  </w:num>
  <w:num w:numId="56">
    <w:abstractNumId w:val="85"/>
  </w:num>
  <w:num w:numId="57">
    <w:abstractNumId w:val="86"/>
  </w:num>
  <w:num w:numId="58">
    <w:abstractNumId w:val="87"/>
  </w:num>
  <w:num w:numId="59">
    <w:abstractNumId w:val="88"/>
  </w:num>
  <w:num w:numId="60">
    <w:abstractNumId w:val="9"/>
  </w:num>
  <w:num w:numId="61">
    <w:abstractNumId w:val="11"/>
  </w:num>
  <w:num w:numId="62">
    <w:abstractNumId w:val="13"/>
  </w:num>
  <w:num w:numId="63">
    <w:abstractNumId w:val="15"/>
  </w:num>
  <w:num w:numId="64">
    <w:abstractNumId w:val="18"/>
  </w:num>
  <w:num w:numId="65">
    <w:abstractNumId w:val="22"/>
  </w:num>
  <w:num w:numId="66">
    <w:abstractNumId w:val="24"/>
  </w:num>
  <w:num w:numId="67">
    <w:abstractNumId w:val="25"/>
  </w:num>
  <w:num w:numId="68">
    <w:abstractNumId w:val="27"/>
  </w:num>
  <w:num w:numId="69">
    <w:abstractNumId w:val="33"/>
  </w:num>
  <w:num w:numId="70">
    <w:abstractNumId w:val="34"/>
  </w:num>
  <w:num w:numId="71">
    <w:abstractNumId w:val="36"/>
  </w:num>
  <w:num w:numId="72">
    <w:abstractNumId w:val="38"/>
  </w:num>
  <w:num w:numId="73">
    <w:abstractNumId w:val="42"/>
  </w:num>
  <w:num w:numId="74">
    <w:abstractNumId w:val="44"/>
  </w:num>
  <w:num w:numId="75">
    <w:abstractNumId w:val="45"/>
  </w:num>
  <w:num w:numId="76">
    <w:abstractNumId w:val="49"/>
  </w:num>
  <w:num w:numId="77">
    <w:abstractNumId w:val="51"/>
  </w:num>
  <w:num w:numId="78">
    <w:abstractNumId w:val="53"/>
  </w:num>
  <w:num w:numId="79">
    <w:abstractNumId w:val="56"/>
  </w:num>
  <w:num w:numId="80">
    <w:abstractNumId w:val="59"/>
  </w:num>
  <w:num w:numId="81">
    <w:abstractNumId w:val="62"/>
  </w:num>
  <w:num w:numId="82">
    <w:abstractNumId w:val="65"/>
  </w:num>
  <w:num w:numId="83">
    <w:abstractNumId w:val="67"/>
  </w:num>
  <w:num w:numId="84">
    <w:abstractNumId w:val="70"/>
  </w:num>
  <w:num w:numId="85">
    <w:abstractNumId w:val="71"/>
  </w:num>
  <w:num w:numId="86">
    <w:abstractNumId w:val="73"/>
  </w:num>
  <w:num w:numId="87">
    <w:abstractNumId w:val="75"/>
  </w:num>
  <w:num w:numId="88">
    <w:abstractNumId w:val="80"/>
  </w:num>
  <w:num w:numId="89">
    <w:abstractNumId w:val="84"/>
  </w:num>
  <w:num w:numId="90">
    <w:abstractNumId w:val="89"/>
  </w:num>
  <w:num w:numId="91">
    <w:abstractNumId w:val="95"/>
  </w:num>
  <w:num w:numId="92">
    <w:abstractNumId w:val="104"/>
  </w:num>
  <w:num w:numId="93">
    <w:abstractNumId w:val="106"/>
  </w:num>
  <w:num w:numId="94">
    <w:abstractNumId w:val="92"/>
  </w:num>
  <w:num w:numId="95">
    <w:abstractNumId w:val="109"/>
  </w:num>
  <w:num w:numId="96">
    <w:abstractNumId w:val="98"/>
  </w:num>
  <w:num w:numId="97">
    <w:abstractNumId w:val="90"/>
  </w:num>
  <w:num w:numId="98">
    <w:abstractNumId w:val="108"/>
  </w:num>
  <w:num w:numId="99">
    <w:abstractNumId w:val="91"/>
  </w:num>
  <w:num w:numId="100">
    <w:abstractNumId w:val="93"/>
  </w:num>
  <w:num w:numId="101">
    <w:abstractNumId w:val="111"/>
  </w:num>
  <w:num w:numId="102">
    <w:abstractNumId w:val="101"/>
  </w:num>
  <w:num w:numId="103">
    <w:abstractNumId w:val="94"/>
  </w:num>
  <w:num w:numId="104">
    <w:abstractNumId w:val="99"/>
  </w:num>
  <w:num w:numId="105">
    <w:abstractNumId w:val="110"/>
  </w:num>
  <w:num w:numId="106">
    <w:abstractNumId w:val="96"/>
  </w:num>
  <w:num w:numId="107">
    <w:abstractNumId w:val="107"/>
  </w:num>
  <w:num w:numId="108">
    <w:abstractNumId w:val="102"/>
  </w:num>
  <w:num w:numId="109">
    <w:abstractNumId w:val="97"/>
  </w:num>
  <w:num w:numId="110">
    <w:abstractNumId w:val="105"/>
  </w:num>
  <w:num w:numId="111">
    <w:abstractNumId w:val="103"/>
  </w:num>
  <w:num w:numId="112">
    <w:abstractNumId w:val="100"/>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8" w:nlCheck="1" w:checkStyle="0"/>
  <w:attachedTemplate r:id="rId1"/>
  <w:defaultTabStop w:val="360"/>
  <w:characterSpacingControl w:val="doNotCompress"/>
  <w:footnotePr>
    <w:footnote w:id="-1"/>
    <w:footnote w:id="0"/>
  </w:footnotePr>
  <w:endnotePr>
    <w:endnote w:id="-1"/>
    <w:endnote w:id="0"/>
  </w:endnotePr>
  <w:compat>
    <w:compatSetting w:name="compatibilityMode" w:uri="http://schemas.microsoft.com/office/word" w:val="12"/>
  </w:compat>
  <w:rsids>
    <w:rsidRoot w:val="001C416B"/>
    <w:rsid w:val="00010C7F"/>
    <w:rsid w:val="000147D9"/>
    <w:rsid w:val="00067D03"/>
    <w:rsid w:val="00076702"/>
    <w:rsid w:val="00154B4C"/>
    <w:rsid w:val="00185A31"/>
    <w:rsid w:val="001C416B"/>
    <w:rsid w:val="001D0CE0"/>
    <w:rsid w:val="001E0B71"/>
    <w:rsid w:val="00222399"/>
    <w:rsid w:val="002514C0"/>
    <w:rsid w:val="002617F3"/>
    <w:rsid w:val="002663F8"/>
    <w:rsid w:val="002C61BB"/>
    <w:rsid w:val="002E3F00"/>
    <w:rsid w:val="0031202C"/>
    <w:rsid w:val="0032025D"/>
    <w:rsid w:val="003C3570"/>
    <w:rsid w:val="00411561"/>
    <w:rsid w:val="004346AE"/>
    <w:rsid w:val="00475A23"/>
    <w:rsid w:val="004C7595"/>
    <w:rsid w:val="004E68B3"/>
    <w:rsid w:val="00505D0D"/>
    <w:rsid w:val="00580A5F"/>
    <w:rsid w:val="00591825"/>
    <w:rsid w:val="005B4D30"/>
    <w:rsid w:val="005C5665"/>
    <w:rsid w:val="005E4384"/>
    <w:rsid w:val="00634CD2"/>
    <w:rsid w:val="00682E50"/>
    <w:rsid w:val="006F4565"/>
    <w:rsid w:val="007148A9"/>
    <w:rsid w:val="00716899"/>
    <w:rsid w:val="0076311E"/>
    <w:rsid w:val="00783A88"/>
    <w:rsid w:val="0079740B"/>
    <w:rsid w:val="007977C0"/>
    <w:rsid w:val="007A654E"/>
    <w:rsid w:val="00814A8A"/>
    <w:rsid w:val="0084205F"/>
    <w:rsid w:val="008571B7"/>
    <w:rsid w:val="008764D1"/>
    <w:rsid w:val="008970C5"/>
    <w:rsid w:val="008B49B8"/>
    <w:rsid w:val="008C7CDD"/>
    <w:rsid w:val="009005C5"/>
    <w:rsid w:val="00922C30"/>
    <w:rsid w:val="009B52C2"/>
    <w:rsid w:val="009C5F35"/>
    <w:rsid w:val="00A125F4"/>
    <w:rsid w:val="00A60601"/>
    <w:rsid w:val="00A664B2"/>
    <w:rsid w:val="00A73B11"/>
    <w:rsid w:val="00AA5907"/>
    <w:rsid w:val="00AC2AD6"/>
    <w:rsid w:val="00AE116C"/>
    <w:rsid w:val="00AE74F4"/>
    <w:rsid w:val="00B121A1"/>
    <w:rsid w:val="00B568B7"/>
    <w:rsid w:val="00B57D5B"/>
    <w:rsid w:val="00B777CA"/>
    <w:rsid w:val="00BC6C1A"/>
    <w:rsid w:val="00BD066F"/>
    <w:rsid w:val="00BF46BE"/>
    <w:rsid w:val="00C207BD"/>
    <w:rsid w:val="00C21FBD"/>
    <w:rsid w:val="00C674B9"/>
    <w:rsid w:val="00C82F1D"/>
    <w:rsid w:val="00CB597E"/>
    <w:rsid w:val="00CB734B"/>
    <w:rsid w:val="00CD38F7"/>
    <w:rsid w:val="00D415E5"/>
    <w:rsid w:val="00D578D9"/>
    <w:rsid w:val="00DC6186"/>
    <w:rsid w:val="00DD4C99"/>
    <w:rsid w:val="00DD5938"/>
    <w:rsid w:val="00DE2620"/>
    <w:rsid w:val="00DF2F9C"/>
    <w:rsid w:val="00E3048D"/>
    <w:rsid w:val="00E87079"/>
    <w:rsid w:val="00EE14E1"/>
    <w:rsid w:val="00EF5296"/>
    <w:rsid w:val="00F177E8"/>
    <w:rsid w:val="00F20685"/>
    <w:rsid w:val="00F33FAA"/>
    <w:rsid w:val="00F56D53"/>
    <w:rsid w:val="00F62C70"/>
    <w:rsid w:val="00F81E8D"/>
    <w:rsid w:val="00F90D70"/>
    <w:rsid w:val="00FB05C7"/>
    <w:rsid w:val="00FB2232"/>
    <w:rsid w:val="00FD07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71DE7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5E5"/>
    <w:rPr>
      <w:rFonts w:eastAsiaTheme="minorEastAsia"/>
      <w:lang w:bidi="en-US"/>
    </w:rPr>
  </w:style>
  <w:style w:type="paragraph" w:styleId="Heading1">
    <w:name w:val="heading 1"/>
    <w:basedOn w:val="Normal"/>
    <w:next w:val="Normal"/>
    <w:link w:val="Heading1Char"/>
    <w:autoRedefine/>
    <w:qFormat/>
    <w:rsid w:val="00CD38F7"/>
    <w:pPr>
      <w:keepNext/>
      <w:keepLines/>
      <w:spacing w:before="480" w:after="180"/>
      <w:outlineLvl w:val="0"/>
    </w:pPr>
    <w:rPr>
      <w:rFonts w:asciiTheme="majorHAnsi" w:eastAsia="Trebuchet MS" w:hAnsiTheme="majorHAnsi" w:cstheme="majorBidi"/>
      <w:bCs/>
      <w:color w:val="376092" w:themeColor="accent1" w:themeShade="BF"/>
      <w:kern w:val="28"/>
      <w:sz w:val="32"/>
      <w:szCs w:val="28"/>
    </w:rPr>
  </w:style>
  <w:style w:type="paragraph" w:styleId="Heading2">
    <w:name w:val="heading 2"/>
    <w:basedOn w:val="Normal"/>
    <w:next w:val="Normal"/>
    <w:link w:val="Heading2Char"/>
    <w:unhideWhenUsed/>
    <w:qFormat/>
    <w:rsid w:val="00F56D53"/>
    <w:pPr>
      <w:keepNext/>
      <w:keepLines/>
      <w:spacing w:before="210" w:after="9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067D03"/>
    <w:pPr>
      <w:keepNext/>
      <w:keepLines/>
      <w:spacing w:before="210" w:after="9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nhideWhenUsed/>
    <w:qFormat/>
    <w:rsid w:val="00067D03"/>
    <w:pPr>
      <w:keepNext/>
      <w:keepLines/>
      <w:spacing w:before="210" w:after="45"/>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416B"/>
    <w:pPr>
      <w:keepNext/>
      <w:keepLines/>
      <w:spacing w:before="200"/>
      <w:outlineLvl w:val="4"/>
    </w:pPr>
    <w:rPr>
      <w:rFonts w:asciiTheme="majorHAnsi" w:eastAsiaTheme="majorEastAsia" w:hAnsiTheme="majorHAnsi" w:cstheme="majorBidi"/>
      <w:color w:val="254061" w:themeColor="accent1" w:themeShade="7F"/>
    </w:rPr>
  </w:style>
  <w:style w:type="paragraph" w:styleId="Heading6">
    <w:name w:val="heading 6"/>
    <w:basedOn w:val="Normal"/>
    <w:next w:val="Normal"/>
    <w:link w:val="Heading6Char"/>
    <w:unhideWhenUsed/>
    <w:qFormat/>
    <w:rsid w:val="001C416B"/>
    <w:pPr>
      <w:keepNext/>
      <w:keepLines/>
      <w:spacing w:before="200"/>
      <w:outlineLvl w:val="5"/>
    </w:pPr>
    <w:rPr>
      <w:rFonts w:asciiTheme="majorHAnsi" w:eastAsiaTheme="majorEastAsia" w:hAnsiTheme="majorHAnsi" w:cstheme="majorBidi"/>
      <w:i/>
      <w:iCs/>
      <w:color w:val="254061" w:themeColor="accent1" w:themeShade="7F"/>
    </w:rPr>
  </w:style>
  <w:style w:type="paragraph" w:styleId="Heading7">
    <w:name w:val="heading 7"/>
    <w:basedOn w:val="Normal"/>
    <w:next w:val="Normal"/>
    <w:link w:val="Heading7Char"/>
    <w:uiPriority w:val="9"/>
    <w:unhideWhenUsed/>
    <w:qFormat/>
    <w:rsid w:val="007A654E"/>
    <w:pPr>
      <w:keepNext/>
      <w:keepLines/>
      <w:spacing w:before="210" w:after="45"/>
      <w:jc w:val="cente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C416B"/>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1C416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38F7"/>
    <w:rPr>
      <w:rFonts w:asciiTheme="majorHAnsi" w:eastAsia="Trebuchet MS" w:hAnsiTheme="majorHAnsi" w:cstheme="majorBidi"/>
      <w:bCs/>
      <w:color w:val="376092" w:themeColor="accent1" w:themeShade="BF"/>
      <w:kern w:val="28"/>
      <w:sz w:val="32"/>
      <w:szCs w:val="28"/>
      <w:lang w:bidi="en-US"/>
    </w:rPr>
  </w:style>
  <w:style w:type="character" w:customStyle="1" w:styleId="Heading2Char">
    <w:name w:val="Heading 2 Char"/>
    <w:basedOn w:val="DefaultParagraphFont"/>
    <w:link w:val="Heading2"/>
    <w:rsid w:val="00F56D5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067D03"/>
    <w:rPr>
      <w:rFonts w:asciiTheme="majorHAnsi" w:eastAsiaTheme="majorEastAsia" w:hAnsiTheme="majorHAnsi" w:cstheme="majorBidi"/>
      <w:b/>
      <w:bCs/>
      <w:color w:val="4F81BD" w:themeColor="accent1"/>
      <w:sz w:val="24"/>
      <w:lang w:bidi="en-US"/>
    </w:rPr>
  </w:style>
  <w:style w:type="character" w:customStyle="1" w:styleId="Heading4Char">
    <w:name w:val="Heading 4 Char"/>
    <w:basedOn w:val="DefaultParagraphFont"/>
    <w:link w:val="Heading4"/>
    <w:rsid w:val="00067D03"/>
    <w:rPr>
      <w:rFonts w:asciiTheme="majorHAnsi" w:eastAsiaTheme="majorEastAsia" w:hAnsiTheme="majorHAnsi" w:cstheme="majorBidi"/>
      <w:b/>
      <w:bCs/>
      <w:i/>
      <w:iCs/>
      <w:color w:val="4F81BD" w:themeColor="accent1"/>
      <w:lang w:bidi="en-US"/>
    </w:rPr>
  </w:style>
  <w:style w:type="character" w:customStyle="1" w:styleId="Heading5Char">
    <w:name w:val="Heading 5 Char"/>
    <w:basedOn w:val="DefaultParagraphFont"/>
    <w:link w:val="Heading5"/>
    <w:rsid w:val="001C416B"/>
    <w:rPr>
      <w:rFonts w:asciiTheme="majorHAnsi" w:eastAsiaTheme="majorEastAsia" w:hAnsiTheme="majorHAnsi" w:cstheme="majorBidi"/>
      <w:color w:val="254061" w:themeColor="accent1" w:themeShade="7F"/>
      <w:lang w:bidi="en-US"/>
    </w:rPr>
  </w:style>
  <w:style w:type="character" w:customStyle="1" w:styleId="Heading6Char">
    <w:name w:val="Heading 6 Char"/>
    <w:basedOn w:val="DefaultParagraphFont"/>
    <w:link w:val="Heading6"/>
    <w:rsid w:val="001C416B"/>
    <w:rPr>
      <w:rFonts w:asciiTheme="majorHAnsi" w:eastAsiaTheme="majorEastAsia" w:hAnsiTheme="majorHAnsi" w:cstheme="majorBidi"/>
      <w:i/>
      <w:iCs/>
      <w:color w:val="254061" w:themeColor="accent1" w:themeShade="7F"/>
      <w:lang w:bidi="en-US"/>
    </w:rPr>
  </w:style>
  <w:style w:type="character" w:customStyle="1" w:styleId="Heading7Char">
    <w:name w:val="Heading 7 Char"/>
    <w:basedOn w:val="DefaultParagraphFont"/>
    <w:link w:val="Heading7"/>
    <w:uiPriority w:val="9"/>
    <w:rsid w:val="007A654E"/>
    <w:rPr>
      <w:rFonts w:asciiTheme="majorHAnsi" w:eastAsiaTheme="majorEastAsia" w:hAnsiTheme="majorHAnsi" w:cstheme="majorBidi"/>
      <w:i/>
      <w:iCs/>
      <w:color w:val="404040" w:themeColor="text1" w:themeTint="BF"/>
      <w:lang w:bidi="en-US"/>
    </w:rPr>
  </w:style>
  <w:style w:type="character" w:customStyle="1" w:styleId="Heading8Char">
    <w:name w:val="Heading 8 Char"/>
    <w:basedOn w:val="DefaultParagraphFont"/>
    <w:link w:val="Heading8"/>
    <w:uiPriority w:val="9"/>
    <w:rsid w:val="001C416B"/>
    <w:rPr>
      <w:rFonts w:asciiTheme="majorHAnsi" w:eastAsiaTheme="majorEastAsia" w:hAnsiTheme="majorHAnsi" w:cstheme="majorBidi"/>
      <w:color w:val="4F81BD" w:themeColor="accent1"/>
      <w:sz w:val="20"/>
      <w:szCs w:val="20"/>
      <w:lang w:bidi="en-US"/>
    </w:rPr>
  </w:style>
  <w:style w:type="character" w:customStyle="1" w:styleId="Heading9Char">
    <w:name w:val="Heading 9 Char"/>
    <w:basedOn w:val="DefaultParagraphFont"/>
    <w:link w:val="Heading9"/>
    <w:uiPriority w:val="9"/>
    <w:semiHidden/>
    <w:rsid w:val="001C416B"/>
    <w:rPr>
      <w:rFonts w:asciiTheme="majorHAnsi" w:eastAsiaTheme="majorEastAsia" w:hAnsiTheme="majorHAnsi" w:cstheme="majorBidi"/>
      <w:i/>
      <w:iCs/>
      <w:color w:val="404040" w:themeColor="text1" w:themeTint="BF"/>
      <w:sz w:val="20"/>
      <w:szCs w:val="20"/>
      <w:lang w:bidi="en-US"/>
    </w:rPr>
  </w:style>
  <w:style w:type="paragraph" w:customStyle="1" w:styleId="writely-toc-lower-roman">
    <w:name w:val="writely-toc-lower-roman"/>
    <w:basedOn w:val="Normal"/>
    <w:rsid w:val="001C416B"/>
  </w:style>
  <w:style w:type="paragraph" w:customStyle="1" w:styleId="Tr">
    <w:name w:val="Tr"/>
    <w:basedOn w:val="Normal"/>
    <w:rsid w:val="001C416B"/>
  </w:style>
  <w:style w:type="paragraph" w:customStyle="1" w:styleId="Img">
    <w:name w:val="Img"/>
    <w:basedOn w:val="Normal"/>
    <w:rsid w:val="001C416B"/>
  </w:style>
  <w:style w:type="paragraph" w:customStyle="1" w:styleId="Div">
    <w:name w:val="Div"/>
    <w:basedOn w:val="Normal"/>
    <w:rsid w:val="001C416B"/>
  </w:style>
  <w:style w:type="paragraph" w:customStyle="1" w:styleId="webkit-indent-blockquote">
    <w:name w:val="webkit-indent-blockquote"/>
    <w:basedOn w:val="Normal"/>
    <w:rsid w:val="001C416B"/>
  </w:style>
  <w:style w:type="paragraph" w:customStyle="1" w:styleId="writely-toc-disc">
    <w:name w:val="writely-toc-disc"/>
    <w:basedOn w:val="Normal"/>
    <w:rsid w:val="001C416B"/>
  </w:style>
  <w:style w:type="paragraph" w:customStyle="1" w:styleId="Ol">
    <w:name w:val="Ol"/>
    <w:basedOn w:val="Normal"/>
    <w:rsid w:val="001C416B"/>
  </w:style>
  <w:style w:type="paragraph" w:customStyle="1" w:styleId="writely-toc-decimal">
    <w:name w:val="writely-toc-decimal"/>
    <w:basedOn w:val="Normal"/>
    <w:rsid w:val="001C416B"/>
  </w:style>
  <w:style w:type="paragraph" w:customStyle="1" w:styleId="Option">
    <w:name w:val="Option"/>
    <w:basedOn w:val="Normal"/>
    <w:rsid w:val="001C416B"/>
  </w:style>
  <w:style w:type="paragraph" w:customStyle="1" w:styleId="Ul">
    <w:name w:val="Ul"/>
    <w:basedOn w:val="Normal"/>
    <w:rsid w:val="001C416B"/>
  </w:style>
  <w:style w:type="paragraph" w:customStyle="1" w:styleId="Select">
    <w:name w:val="Select"/>
    <w:basedOn w:val="Normal"/>
    <w:rsid w:val="001C416B"/>
  </w:style>
  <w:style w:type="paragraph" w:customStyle="1" w:styleId="writely-toc-lower-alpha">
    <w:name w:val="writely-toc-lower-alpha"/>
    <w:basedOn w:val="Normal"/>
    <w:rsid w:val="001C416B"/>
  </w:style>
  <w:style w:type="paragraph" w:customStyle="1" w:styleId="Blockquote">
    <w:name w:val="Blockquote"/>
    <w:basedOn w:val="Normal"/>
    <w:rsid w:val="001C416B"/>
    <w:pPr>
      <w:pBdr>
        <w:top w:val="dashSmallGap" w:sz="6" w:space="7" w:color="DDDDDD"/>
        <w:left w:val="dashSmallGap" w:sz="6" w:space="7" w:color="DDDDDD"/>
        <w:bottom w:val="dashSmallGap" w:sz="6" w:space="7" w:color="DDDDDD"/>
        <w:right w:val="dashSmallGap" w:sz="6" w:space="7" w:color="DDDDDD"/>
      </w:pBdr>
    </w:pPr>
    <w:rPr>
      <w:bdr w:val="dashSmallGap" w:sz="6" w:space="0" w:color="DDDDDD"/>
    </w:rPr>
  </w:style>
  <w:style w:type="paragraph" w:customStyle="1" w:styleId="writely-toc-upper-alpha">
    <w:name w:val="writely-toc-upper-alpha"/>
    <w:basedOn w:val="Normal"/>
    <w:rsid w:val="001C416B"/>
  </w:style>
  <w:style w:type="paragraph" w:customStyle="1" w:styleId="Table">
    <w:name w:val="Table"/>
    <w:basedOn w:val="Normal"/>
    <w:rsid w:val="001C416B"/>
  </w:style>
  <w:style w:type="paragraph" w:customStyle="1" w:styleId="Li">
    <w:name w:val="Li"/>
    <w:basedOn w:val="Normal"/>
    <w:rsid w:val="001C416B"/>
  </w:style>
  <w:style w:type="paragraph" w:customStyle="1" w:styleId="pb">
    <w:name w:val="pb"/>
    <w:basedOn w:val="Normal"/>
    <w:rsid w:val="001C416B"/>
  </w:style>
  <w:style w:type="paragraph" w:customStyle="1" w:styleId="Address">
    <w:name w:val="Address"/>
    <w:basedOn w:val="Normal"/>
    <w:rsid w:val="001C416B"/>
  </w:style>
  <w:style w:type="paragraph" w:customStyle="1" w:styleId="Pre">
    <w:name w:val="Pre"/>
    <w:basedOn w:val="Normal"/>
    <w:rsid w:val="001C416B"/>
    <w:rPr>
      <w:rFonts w:ascii="Courier New" w:eastAsia="Courier New" w:hAnsi="Courier New" w:cs="Courier New"/>
    </w:rPr>
  </w:style>
  <w:style w:type="paragraph" w:customStyle="1" w:styleId="Olwritely-toc-subheading">
    <w:name w:val="Ol_writely-toc-subheading"/>
    <w:basedOn w:val="Ol"/>
    <w:rsid w:val="001C416B"/>
  </w:style>
  <w:style w:type="paragraph" w:customStyle="1" w:styleId="writely-toc-upper-roman">
    <w:name w:val="writely-toc-upper-roman"/>
    <w:basedOn w:val="Normal"/>
    <w:rsid w:val="001C416B"/>
  </w:style>
  <w:style w:type="paragraph" w:customStyle="1" w:styleId="writely-toc-none">
    <w:name w:val="writely-toc-none"/>
    <w:basedOn w:val="Normal"/>
    <w:rsid w:val="001C416B"/>
  </w:style>
  <w:style w:type="character" w:customStyle="1" w:styleId="apple-style-span">
    <w:name w:val="apple-style-span"/>
    <w:basedOn w:val="DefaultParagraphFont"/>
    <w:rsid w:val="001C416B"/>
  </w:style>
  <w:style w:type="paragraph" w:styleId="Caption">
    <w:name w:val="caption"/>
    <w:basedOn w:val="Normal"/>
    <w:next w:val="Normal"/>
    <w:uiPriority w:val="35"/>
    <w:unhideWhenUsed/>
    <w:qFormat/>
    <w:rsid w:val="001C416B"/>
    <w:rPr>
      <w:b/>
      <w:bCs/>
      <w:color w:val="4F81BD" w:themeColor="accent1"/>
      <w:sz w:val="18"/>
      <w:szCs w:val="18"/>
    </w:rPr>
  </w:style>
  <w:style w:type="table" w:styleId="TableGrid">
    <w:name w:val="Table Grid"/>
    <w:basedOn w:val="TableNormal"/>
    <w:uiPriority w:val="99"/>
    <w:unhideWhenUsed/>
    <w:rsid w:val="001C416B"/>
    <w:rPr>
      <w:rFonts w:eastAsiaTheme="minorEastAsia"/>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Style1">
    <w:name w:val="Style1"/>
    <w:basedOn w:val="TableNormal"/>
    <w:uiPriority w:val="99"/>
    <w:qFormat/>
    <w:rsid w:val="001C416B"/>
    <w:rPr>
      <w:rFonts w:eastAsiaTheme="minorEastAsia"/>
      <w:lang w:bidi="en-US"/>
    </w:rPr>
    <w:tblPr>
      <w:tblStyleRowBandSize w:val="1"/>
      <w:tblInd w:w="0" w:type="dxa"/>
      <w:tblCellMar>
        <w:top w:w="0" w:type="dxa"/>
        <w:left w:w="108" w:type="dxa"/>
        <w:bottom w:w="0" w:type="dxa"/>
        <w:right w:w="108" w:type="dxa"/>
      </w:tblCellMar>
    </w:tblPr>
    <w:tblStylePr w:type="band1Horz">
      <w:rPr>
        <w:rFonts w:ascii="Verdana" w:hAnsi="Verdana"/>
        <w:color w:val="FFFFFF" w:themeColor="background1"/>
      </w:rPr>
      <w:tblPr/>
      <w:tcPr>
        <w:shd w:val="clear" w:color="auto" w:fill="F6882E"/>
      </w:tcPr>
    </w:tblStylePr>
  </w:style>
  <w:style w:type="table" w:customStyle="1" w:styleId="Style2">
    <w:name w:val="Style2"/>
    <w:basedOn w:val="TableNormal"/>
    <w:uiPriority w:val="99"/>
    <w:qFormat/>
    <w:rsid w:val="001C416B"/>
    <w:rPr>
      <w:rFonts w:ascii="Verdana" w:eastAsiaTheme="minorEastAsia" w:hAnsi="Verdana"/>
      <w:color w:val="000000" w:themeColor="text1"/>
      <w:sz w:val="24"/>
      <w:lang w:bidi="en-US"/>
    </w:rPr>
    <w:tblPr>
      <w:tblStyleRowBandSize w:val="1"/>
      <w:tblInd w:w="0" w:type="dxa"/>
      <w:tblBorders>
        <w:insideV w:val="single" w:sz="4" w:space="0" w:color="auto"/>
      </w:tblBorders>
      <w:tblCellMar>
        <w:top w:w="0" w:type="dxa"/>
        <w:left w:w="108" w:type="dxa"/>
        <w:bottom w:w="0" w:type="dxa"/>
        <w:right w:w="108" w:type="dxa"/>
      </w:tblCellMar>
    </w:tblPr>
    <w:tcPr>
      <w:shd w:val="clear" w:color="auto" w:fill="8EB4E3" w:themeFill="text2" w:themeFillTint="66"/>
    </w:tcPr>
    <w:tblStylePr w:type="band1Horz">
      <w:tblPr/>
      <w:tcPr>
        <w:shd w:val="clear" w:color="auto" w:fill="8EB4E3" w:themeFill="text2" w:themeFillTint="66"/>
      </w:tcPr>
    </w:tblStylePr>
    <w:tblStylePr w:type="band2Horz">
      <w:tblPr/>
      <w:tcPr>
        <w:shd w:val="clear" w:color="auto" w:fill="FFFFFF" w:themeFill="background1"/>
      </w:tcPr>
    </w:tblStylePr>
  </w:style>
  <w:style w:type="paragraph" w:styleId="BalloonText">
    <w:name w:val="Balloon Text"/>
    <w:basedOn w:val="Normal"/>
    <w:link w:val="BalloonTextChar"/>
    <w:uiPriority w:val="99"/>
    <w:semiHidden/>
    <w:unhideWhenUsed/>
    <w:rsid w:val="001C416B"/>
    <w:rPr>
      <w:rFonts w:ascii="Tahoma" w:hAnsi="Tahoma" w:cs="Tahoma"/>
      <w:sz w:val="16"/>
      <w:szCs w:val="16"/>
    </w:rPr>
  </w:style>
  <w:style w:type="character" w:customStyle="1" w:styleId="BalloonTextChar">
    <w:name w:val="Balloon Text Char"/>
    <w:basedOn w:val="DefaultParagraphFont"/>
    <w:link w:val="BalloonText"/>
    <w:uiPriority w:val="99"/>
    <w:semiHidden/>
    <w:rsid w:val="001C416B"/>
    <w:rPr>
      <w:rFonts w:ascii="Tahoma" w:eastAsiaTheme="minorEastAsia" w:hAnsi="Tahoma" w:cs="Tahoma"/>
      <w:sz w:val="16"/>
      <w:szCs w:val="16"/>
      <w:lang w:bidi="en-US"/>
    </w:rPr>
  </w:style>
  <w:style w:type="paragraph" w:styleId="Title">
    <w:name w:val="Title"/>
    <w:basedOn w:val="Normal"/>
    <w:next w:val="Normal"/>
    <w:link w:val="TitleChar"/>
    <w:uiPriority w:val="10"/>
    <w:qFormat/>
    <w:rsid w:val="001C416B"/>
    <w:pPr>
      <w:pBdr>
        <w:bottom w:val="single" w:sz="8" w:space="4" w:color="4F81BD" w:themeColor="accent1"/>
      </w:pBdr>
      <w:spacing w:after="300"/>
      <w:contextualSpacing/>
    </w:pPr>
    <w:rPr>
      <w:rFonts w:asciiTheme="majorHAnsi" w:eastAsiaTheme="majorEastAsia" w:hAnsiTheme="majorHAnsi" w:cstheme="majorBidi"/>
      <w:color w:val="17375E" w:themeColor="text2" w:themeShade="BF"/>
      <w:spacing w:val="5"/>
      <w:kern w:val="28"/>
      <w:sz w:val="52"/>
      <w:szCs w:val="52"/>
    </w:rPr>
  </w:style>
  <w:style w:type="character" w:customStyle="1" w:styleId="TitleChar">
    <w:name w:val="Title Char"/>
    <w:basedOn w:val="DefaultParagraphFont"/>
    <w:link w:val="Title"/>
    <w:uiPriority w:val="10"/>
    <w:rsid w:val="001C416B"/>
    <w:rPr>
      <w:rFonts w:asciiTheme="majorHAnsi" w:eastAsiaTheme="majorEastAsia" w:hAnsiTheme="majorHAnsi" w:cstheme="majorBidi"/>
      <w:color w:val="17375E" w:themeColor="text2" w:themeShade="BF"/>
      <w:spacing w:val="5"/>
      <w:kern w:val="28"/>
      <w:sz w:val="52"/>
      <w:szCs w:val="52"/>
      <w:lang w:bidi="en-US"/>
    </w:rPr>
  </w:style>
  <w:style w:type="paragraph" w:styleId="Subtitle">
    <w:name w:val="Subtitle"/>
    <w:basedOn w:val="Normal"/>
    <w:next w:val="Normal"/>
    <w:link w:val="SubtitleChar"/>
    <w:qFormat/>
    <w:rsid w:val="00D415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D415E5"/>
    <w:rPr>
      <w:rFonts w:asciiTheme="majorHAnsi" w:eastAsiaTheme="majorEastAsia" w:hAnsiTheme="majorHAnsi" w:cstheme="majorBidi"/>
      <w:i/>
      <w:iCs/>
      <w:color w:val="4F81BD" w:themeColor="accent1"/>
      <w:spacing w:val="15"/>
      <w:sz w:val="24"/>
      <w:szCs w:val="24"/>
      <w:lang w:bidi="en-US"/>
    </w:rPr>
  </w:style>
  <w:style w:type="character" w:styleId="Strong">
    <w:name w:val="Strong"/>
    <w:basedOn w:val="DefaultParagraphFont"/>
    <w:uiPriority w:val="22"/>
    <w:qFormat/>
    <w:rsid w:val="001C416B"/>
    <w:rPr>
      <w:b/>
      <w:bCs/>
    </w:rPr>
  </w:style>
  <w:style w:type="character" w:styleId="Emphasis">
    <w:name w:val="Emphasis"/>
    <w:basedOn w:val="DefaultParagraphFont"/>
    <w:uiPriority w:val="20"/>
    <w:qFormat/>
    <w:rsid w:val="001C416B"/>
    <w:rPr>
      <w:i/>
      <w:iCs/>
    </w:rPr>
  </w:style>
  <w:style w:type="paragraph" w:styleId="NoSpacing">
    <w:name w:val="No Spacing"/>
    <w:uiPriority w:val="1"/>
    <w:qFormat/>
    <w:rsid w:val="001C416B"/>
    <w:rPr>
      <w:rFonts w:eastAsiaTheme="minorEastAsia"/>
      <w:lang w:bidi="en-US"/>
    </w:rPr>
  </w:style>
  <w:style w:type="paragraph" w:styleId="ListParagraph">
    <w:name w:val="List Paragraph"/>
    <w:basedOn w:val="Normal"/>
    <w:qFormat/>
    <w:rsid w:val="001C416B"/>
    <w:pPr>
      <w:ind w:left="720"/>
      <w:contextualSpacing/>
    </w:pPr>
  </w:style>
  <w:style w:type="paragraph" w:styleId="Quote">
    <w:name w:val="Quote"/>
    <w:basedOn w:val="Normal"/>
    <w:next w:val="Normal"/>
    <w:link w:val="QuoteChar"/>
    <w:uiPriority w:val="29"/>
    <w:qFormat/>
    <w:rsid w:val="001C416B"/>
    <w:rPr>
      <w:i/>
      <w:iCs/>
      <w:color w:val="000000" w:themeColor="text1"/>
    </w:rPr>
  </w:style>
  <w:style w:type="character" w:customStyle="1" w:styleId="QuoteChar">
    <w:name w:val="Quote Char"/>
    <w:basedOn w:val="DefaultParagraphFont"/>
    <w:link w:val="Quote"/>
    <w:uiPriority w:val="29"/>
    <w:rsid w:val="001C416B"/>
    <w:rPr>
      <w:rFonts w:eastAsiaTheme="minorEastAsia"/>
      <w:i/>
      <w:iCs/>
      <w:color w:val="000000" w:themeColor="text1"/>
      <w:lang w:bidi="en-US"/>
    </w:rPr>
  </w:style>
  <w:style w:type="paragraph" w:styleId="IntenseQuote">
    <w:name w:val="Intense Quote"/>
    <w:basedOn w:val="Normal"/>
    <w:next w:val="Normal"/>
    <w:link w:val="IntenseQuoteChar"/>
    <w:uiPriority w:val="30"/>
    <w:qFormat/>
    <w:rsid w:val="001C416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1C416B"/>
    <w:rPr>
      <w:rFonts w:eastAsiaTheme="minorEastAsia"/>
      <w:b/>
      <w:bCs/>
      <w:i/>
      <w:iCs/>
      <w:color w:val="4F81BD" w:themeColor="accent1"/>
      <w:lang w:bidi="en-US"/>
    </w:rPr>
  </w:style>
  <w:style w:type="character" w:styleId="SubtleEmphasis">
    <w:name w:val="Subtle Emphasis"/>
    <w:basedOn w:val="DefaultParagraphFont"/>
    <w:qFormat/>
    <w:rsid w:val="001C416B"/>
    <w:rPr>
      <w:i/>
      <w:iCs/>
      <w:color w:val="808080" w:themeColor="text1" w:themeTint="7F"/>
    </w:rPr>
  </w:style>
  <w:style w:type="character" w:styleId="IntenseEmphasis">
    <w:name w:val="Intense Emphasis"/>
    <w:basedOn w:val="DefaultParagraphFont"/>
    <w:uiPriority w:val="21"/>
    <w:qFormat/>
    <w:rsid w:val="001C416B"/>
    <w:rPr>
      <w:b/>
      <w:bCs/>
      <w:i/>
      <w:iCs/>
      <w:color w:val="4F81BD" w:themeColor="accent1"/>
    </w:rPr>
  </w:style>
  <w:style w:type="character" w:styleId="SubtleReference">
    <w:name w:val="Subtle Reference"/>
    <w:basedOn w:val="DefaultParagraphFont"/>
    <w:uiPriority w:val="31"/>
    <w:qFormat/>
    <w:rsid w:val="001C416B"/>
    <w:rPr>
      <w:smallCaps/>
      <w:color w:val="C0504D" w:themeColor="accent2"/>
      <w:u w:val="single"/>
    </w:rPr>
  </w:style>
  <w:style w:type="character" w:styleId="IntenseReference">
    <w:name w:val="Intense Reference"/>
    <w:basedOn w:val="DefaultParagraphFont"/>
    <w:uiPriority w:val="32"/>
    <w:qFormat/>
    <w:rsid w:val="001C416B"/>
    <w:rPr>
      <w:b/>
      <w:bCs/>
      <w:smallCaps/>
      <w:color w:val="C0504D" w:themeColor="accent2"/>
      <w:spacing w:val="5"/>
      <w:u w:val="single"/>
    </w:rPr>
  </w:style>
  <w:style w:type="character" w:styleId="BookTitle">
    <w:name w:val="Book Title"/>
    <w:basedOn w:val="DefaultParagraphFont"/>
    <w:uiPriority w:val="33"/>
    <w:qFormat/>
    <w:rsid w:val="001C416B"/>
    <w:rPr>
      <w:b/>
      <w:bCs/>
      <w:smallCaps/>
      <w:spacing w:val="5"/>
    </w:rPr>
  </w:style>
  <w:style w:type="paragraph" w:styleId="TOCHeading">
    <w:name w:val="TOC Heading"/>
    <w:basedOn w:val="Heading1"/>
    <w:next w:val="Normal"/>
    <w:uiPriority w:val="39"/>
    <w:semiHidden/>
    <w:unhideWhenUsed/>
    <w:qFormat/>
    <w:rsid w:val="001C416B"/>
    <w:pPr>
      <w:outlineLvl w:val="9"/>
    </w:pPr>
  </w:style>
  <w:style w:type="character" w:styleId="Hyperlink">
    <w:name w:val="Hyperlink"/>
    <w:basedOn w:val="DefaultParagraphFont"/>
    <w:uiPriority w:val="99"/>
    <w:rsid w:val="001C416B"/>
    <w:rPr>
      <w:color w:val="0000FF"/>
      <w:u w:val="single"/>
    </w:rPr>
  </w:style>
  <w:style w:type="character" w:customStyle="1" w:styleId="FootnoteCharacters">
    <w:name w:val="Footnote Characters"/>
    <w:rsid w:val="001C416B"/>
  </w:style>
  <w:style w:type="character" w:styleId="FootnoteReference">
    <w:name w:val="footnote reference"/>
    <w:rsid w:val="001C416B"/>
    <w:rPr>
      <w:vertAlign w:val="superscript"/>
    </w:rPr>
  </w:style>
  <w:style w:type="paragraph" w:styleId="BodyText">
    <w:name w:val="Body Text"/>
    <w:basedOn w:val="Normal"/>
    <w:link w:val="BodyTextChar"/>
    <w:rsid w:val="001C416B"/>
    <w:pPr>
      <w:suppressAutoHyphens/>
      <w:spacing w:after="120"/>
    </w:pPr>
    <w:rPr>
      <w:rFonts w:ascii="Calibri" w:eastAsia="Lucida Sans Unicode" w:hAnsi="Calibri" w:cs="font370"/>
      <w:kern w:val="1"/>
      <w:lang w:eastAsia="ar-SA" w:bidi="ar-SA"/>
    </w:rPr>
  </w:style>
  <w:style w:type="character" w:customStyle="1" w:styleId="BodyTextChar">
    <w:name w:val="Body Text Char"/>
    <w:basedOn w:val="DefaultParagraphFont"/>
    <w:link w:val="BodyText"/>
    <w:rsid w:val="001C416B"/>
    <w:rPr>
      <w:rFonts w:ascii="Calibri" w:eastAsia="Lucida Sans Unicode" w:hAnsi="Calibri" w:cs="font370"/>
      <w:kern w:val="1"/>
      <w:lang w:eastAsia="ar-SA"/>
    </w:rPr>
  </w:style>
  <w:style w:type="paragraph" w:styleId="FootnoteText">
    <w:name w:val="footnote text"/>
    <w:basedOn w:val="Normal"/>
    <w:link w:val="FootnoteTextChar"/>
    <w:rsid w:val="001C416B"/>
    <w:pPr>
      <w:suppressLineNumbers/>
      <w:suppressAutoHyphens/>
      <w:ind w:left="283" w:hanging="283"/>
    </w:pPr>
    <w:rPr>
      <w:rFonts w:ascii="Calibri" w:eastAsia="Lucida Sans Unicode" w:hAnsi="Calibri" w:cs="font370"/>
      <w:kern w:val="1"/>
      <w:sz w:val="20"/>
      <w:szCs w:val="20"/>
      <w:lang w:eastAsia="ar-SA" w:bidi="ar-SA"/>
    </w:rPr>
  </w:style>
  <w:style w:type="character" w:customStyle="1" w:styleId="FootnoteTextChar">
    <w:name w:val="Footnote Text Char"/>
    <w:basedOn w:val="DefaultParagraphFont"/>
    <w:link w:val="FootnoteText"/>
    <w:rsid w:val="001C416B"/>
    <w:rPr>
      <w:rFonts w:ascii="Calibri" w:eastAsia="Lucida Sans Unicode" w:hAnsi="Calibri" w:cs="font370"/>
      <w:kern w:val="1"/>
      <w:sz w:val="20"/>
      <w:szCs w:val="20"/>
      <w:lang w:eastAsia="ar-SA"/>
    </w:rPr>
  </w:style>
  <w:style w:type="paragraph" w:customStyle="1" w:styleId="References">
    <w:name w:val="References"/>
    <w:basedOn w:val="Normal"/>
    <w:autoRedefine/>
    <w:rsid w:val="001C416B"/>
    <w:pPr>
      <w:numPr>
        <w:numId w:val="91"/>
      </w:numPr>
      <w:autoSpaceDE w:val="0"/>
      <w:autoSpaceDN w:val="0"/>
      <w:jc w:val="both"/>
    </w:pPr>
    <w:rPr>
      <w:rFonts w:asciiTheme="majorHAnsi" w:eastAsia="Times New Roman" w:hAnsiTheme="majorHAnsi" w:cs="Times New Roman"/>
      <w:szCs w:val="16"/>
      <w:lang w:bidi="ar-SA"/>
    </w:rPr>
  </w:style>
  <w:style w:type="paragraph" w:styleId="NormalWeb">
    <w:name w:val="Normal (Web)"/>
    <w:basedOn w:val="Normal"/>
    <w:uiPriority w:val="99"/>
    <w:unhideWhenUsed/>
    <w:rsid w:val="001C416B"/>
    <w:pPr>
      <w:spacing w:before="100" w:beforeAutospacing="1" w:after="100" w:afterAutospacing="1"/>
    </w:pPr>
    <w:rPr>
      <w:rFonts w:ascii="Times New Roman" w:eastAsia="Times New Roman" w:hAnsi="Times New Roman" w:cs="Times New Roman"/>
      <w:sz w:val="24"/>
      <w:szCs w:val="24"/>
      <w:lang w:bidi="ar-SA"/>
    </w:rPr>
  </w:style>
  <w:style w:type="character" w:customStyle="1" w:styleId="apple-converted-space">
    <w:name w:val="apple-converted-space"/>
    <w:basedOn w:val="DefaultParagraphFont"/>
    <w:rsid w:val="001C416B"/>
  </w:style>
  <w:style w:type="paragraph" w:styleId="TOC2">
    <w:name w:val="toc 2"/>
    <w:basedOn w:val="Normal"/>
    <w:next w:val="Normal"/>
    <w:autoRedefine/>
    <w:uiPriority w:val="39"/>
    <w:unhideWhenUsed/>
    <w:qFormat/>
    <w:rsid w:val="004E68B3"/>
    <w:pPr>
      <w:spacing w:after="45"/>
      <w:ind w:left="225"/>
    </w:pPr>
  </w:style>
  <w:style w:type="paragraph" w:styleId="TOC3">
    <w:name w:val="toc 3"/>
    <w:basedOn w:val="Normal"/>
    <w:next w:val="Normal"/>
    <w:autoRedefine/>
    <w:uiPriority w:val="39"/>
    <w:unhideWhenUsed/>
    <w:qFormat/>
    <w:rsid w:val="004E68B3"/>
    <w:pPr>
      <w:spacing w:after="45"/>
      <w:ind w:left="450"/>
    </w:pPr>
  </w:style>
  <w:style w:type="paragraph" w:styleId="TOC1">
    <w:name w:val="toc 1"/>
    <w:basedOn w:val="Normal"/>
    <w:next w:val="Normal"/>
    <w:autoRedefine/>
    <w:uiPriority w:val="39"/>
    <w:unhideWhenUsed/>
    <w:qFormat/>
    <w:rsid w:val="004E68B3"/>
    <w:pPr>
      <w:tabs>
        <w:tab w:val="right" w:leader="dot" w:pos="9350"/>
      </w:tabs>
      <w:spacing w:before="105" w:after="45"/>
    </w:pPr>
    <w:rPr>
      <w:rFonts w:eastAsiaTheme="minorHAnsi"/>
      <w:b/>
      <w:szCs w:val="24"/>
      <w:lang w:bidi="ar-SA"/>
    </w:rPr>
  </w:style>
  <w:style w:type="paragraph" w:styleId="TOC4">
    <w:name w:val="toc 4"/>
    <w:basedOn w:val="Normal"/>
    <w:next w:val="Normal"/>
    <w:autoRedefine/>
    <w:uiPriority w:val="39"/>
    <w:unhideWhenUsed/>
    <w:rsid w:val="004E68B3"/>
    <w:pPr>
      <w:spacing w:after="45"/>
      <w:ind w:left="720"/>
    </w:pPr>
    <w:rPr>
      <w:rFonts w:eastAsiaTheme="minorHAnsi"/>
      <w:szCs w:val="24"/>
      <w:lang w:bidi="ar-SA"/>
    </w:rPr>
  </w:style>
  <w:style w:type="paragraph" w:styleId="Header">
    <w:name w:val="header"/>
    <w:basedOn w:val="Normal"/>
    <w:link w:val="HeaderChar"/>
    <w:uiPriority w:val="99"/>
    <w:unhideWhenUsed/>
    <w:rsid w:val="001C416B"/>
    <w:pPr>
      <w:tabs>
        <w:tab w:val="center" w:pos="4680"/>
        <w:tab w:val="right" w:pos="9360"/>
      </w:tabs>
    </w:pPr>
    <w:rPr>
      <w:rFonts w:eastAsiaTheme="minorHAnsi"/>
      <w:sz w:val="24"/>
      <w:szCs w:val="24"/>
      <w:lang w:bidi="ar-SA"/>
    </w:rPr>
  </w:style>
  <w:style w:type="character" w:customStyle="1" w:styleId="HeaderChar">
    <w:name w:val="Header Char"/>
    <w:basedOn w:val="DefaultParagraphFont"/>
    <w:link w:val="Header"/>
    <w:uiPriority w:val="99"/>
    <w:rsid w:val="001C416B"/>
    <w:rPr>
      <w:sz w:val="24"/>
      <w:szCs w:val="24"/>
    </w:rPr>
  </w:style>
  <w:style w:type="paragraph" w:styleId="Footer">
    <w:name w:val="footer"/>
    <w:basedOn w:val="Normal"/>
    <w:link w:val="FooterChar"/>
    <w:uiPriority w:val="99"/>
    <w:unhideWhenUsed/>
    <w:rsid w:val="001C416B"/>
    <w:pPr>
      <w:tabs>
        <w:tab w:val="center" w:pos="4680"/>
        <w:tab w:val="right" w:pos="9360"/>
      </w:tabs>
    </w:pPr>
    <w:rPr>
      <w:rFonts w:eastAsiaTheme="minorHAnsi"/>
      <w:sz w:val="24"/>
      <w:szCs w:val="24"/>
      <w:lang w:bidi="ar-SA"/>
    </w:rPr>
  </w:style>
  <w:style w:type="character" w:customStyle="1" w:styleId="FooterChar">
    <w:name w:val="Footer Char"/>
    <w:basedOn w:val="DefaultParagraphFont"/>
    <w:link w:val="Footer"/>
    <w:uiPriority w:val="99"/>
    <w:rsid w:val="001C416B"/>
    <w:rPr>
      <w:sz w:val="24"/>
      <w:szCs w:val="24"/>
    </w:rPr>
  </w:style>
  <w:style w:type="paragraph" w:styleId="TOC5">
    <w:name w:val="toc 5"/>
    <w:basedOn w:val="Normal"/>
    <w:next w:val="Normal"/>
    <w:autoRedefine/>
    <w:uiPriority w:val="39"/>
    <w:unhideWhenUsed/>
    <w:rsid w:val="004E68B3"/>
    <w:pPr>
      <w:spacing w:after="45"/>
      <w:ind w:left="960"/>
    </w:pPr>
    <w:rPr>
      <w:rFonts w:eastAsiaTheme="minorHAnsi"/>
      <w:szCs w:val="24"/>
      <w:lang w:bidi="ar-SA"/>
    </w:rPr>
  </w:style>
  <w:style w:type="paragraph" w:styleId="TOC6">
    <w:name w:val="toc 6"/>
    <w:basedOn w:val="Normal"/>
    <w:next w:val="Normal"/>
    <w:autoRedefine/>
    <w:uiPriority w:val="39"/>
    <w:unhideWhenUsed/>
    <w:rsid w:val="004E68B3"/>
    <w:pPr>
      <w:spacing w:after="45"/>
      <w:ind w:left="1200"/>
    </w:pPr>
    <w:rPr>
      <w:rFonts w:eastAsiaTheme="minorHAnsi"/>
      <w:szCs w:val="24"/>
      <w:lang w:bidi="ar-SA"/>
    </w:rPr>
  </w:style>
  <w:style w:type="paragraph" w:styleId="TOC7">
    <w:name w:val="toc 7"/>
    <w:basedOn w:val="Normal"/>
    <w:next w:val="Normal"/>
    <w:autoRedefine/>
    <w:uiPriority w:val="39"/>
    <w:unhideWhenUsed/>
    <w:rsid w:val="004E68B3"/>
    <w:pPr>
      <w:spacing w:after="45"/>
      <w:ind w:left="1320"/>
    </w:pPr>
    <w:rPr>
      <w:lang w:bidi="ar-SA"/>
    </w:rPr>
  </w:style>
  <w:style w:type="paragraph" w:styleId="TOC8">
    <w:name w:val="toc 8"/>
    <w:basedOn w:val="Normal"/>
    <w:next w:val="Normal"/>
    <w:autoRedefine/>
    <w:uiPriority w:val="39"/>
    <w:unhideWhenUsed/>
    <w:rsid w:val="001C416B"/>
    <w:pPr>
      <w:spacing w:after="100"/>
      <w:ind w:left="1540"/>
    </w:pPr>
    <w:rPr>
      <w:lang w:bidi="ar-SA"/>
    </w:rPr>
  </w:style>
  <w:style w:type="paragraph" w:styleId="TOC9">
    <w:name w:val="toc 9"/>
    <w:basedOn w:val="Normal"/>
    <w:next w:val="Normal"/>
    <w:autoRedefine/>
    <w:uiPriority w:val="39"/>
    <w:unhideWhenUsed/>
    <w:rsid w:val="001C416B"/>
    <w:pPr>
      <w:spacing w:after="100"/>
      <w:ind w:left="1760"/>
    </w:pPr>
    <w:rPr>
      <w:lang w:bidi="ar-SA"/>
    </w:rPr>
  </w:style>
  <w:style w:type="character" w:styleId="CommentReference">
    <w:name w:val="annotation reference"/>
    <w:basedOn w:val="DefaultParagraphFont"/>
    <w:uiPriority w:val="99"/>
    <w:semiHidden/>
    <w:unhideWhenUsed/>
    <w:rsid w:val="00F81E8D"/>
    <w:rPr>
      <w:sz w:val="16"/>
      <w:szCs w:val="16"/>
    </w:rPr>
  </w:style>
  <w:style w:type="paragraph" w:styleId="CommentText">
    <w:name w:val="annotation text"/>
    <w:basedOn w:val="Normal"/>
    <w:link w:val="CommentTextChar"/>
    <w:uiPriority w:val="99"/>
    <w:semiHidden/>
    <w:unhideWhenUsed/>
    <w:rsid w:val="00F81E8D"/>
    <w:rPr>
      <w:sz w:val="20"/>
      <w:szCs w:val="20"/>
    </w:rPr>
  </w:style>
  <w:style w:type="character" w:customStyle="1" w:styleId="CommentTextChar">
    <w:name w:val="Comment Text Char"/>
    <w:basedOn w:val="DefaultParagraphFont"/>
    <w:link w:val="CommentText"/>
    <w:uiPriority w:val="99"/>
    <w:semiHidden/>
    <w:rsid w:val="00F81E8D"/>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F81E8D"/>
    <w:rPr>
      <w:b/>
      <w:bCs/>
    </w:rPr>
  </w:style>
  <w:style w:type="character" w:customStyle="1" w:styleId="CommentSubjectChar">
    <w:name w:val="Comment Subject Char"/>
    <w:basedOn w:val="CommentTextChar"/>
    <w:link w:val="CommentSubject"/>
    <w:uiPriority w:val="99"/>
    <w:semiHidden/>
    <w:rsid w:val="00F81E8D"/>
    <w:rPr>
      <w:rFonts w:eastAsiaTheme="minorEastAsia"/>
      <w:b/>
      <w:bCs/>
      <w:sz w:val="20"/>
      <w:szCs w:val="20"/>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49.png"/><Relationship Id="rId84" Type="http://schemas.openxmlformats.org/officeDocument/2006/relationships/image" Target="media/image65.png"/><Relationship Id="rId138" Type="http://schemas.openxmlformats.org/officeDocument/2006/relationships/image" Target="media/image119.jpeg"/><Relationship Id="rId159" Type="http://schemas.openxmlformats.org/officeDocument/2006/relationships/image" Target="media/image140.jpe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hyperlink" Target="https://www.aaai.org/Papers/Workshops/2004/WS-04-04/WS04-04-019.pdf" TargetMode="External"/><Relationship Id="rId247" Type="http://schemas.openxmlformats.org/officeDocument/2006/relationships/hyperlink" Target="http://gdk.thegamecreators.com/data/newsletter/newsletter_issue_66.html" TargetMode="External"/><Relationship Id="rId107" Type="http://schemas.openxmlformats.org/officeDocument/2006/relationships/image" Target="media/image88.jpeg"/><Relationship Id="rId11" Type="http://schemas.openxmlformats.org/officeDocument/2006/relationships/hyperlink" Target="http://www.wired.com/gamelife/2008/12/valve-unveils-h/" TargetMode="External"/><Relationship Id="rId32" Type="http://schemas.openxmlformats.org/officeDocument/2006/relationships/image" Target="media/image20.png"/><Relationship Id="rId53" Type="http://schemas.openxmlformats.org/officeDocument/2006/relationships/image" Target="media/image41.jpeg"/><Relationship Id="rId74" Type="http://schemas.openxmlformats.org/officeDocument/2006/relationships/image" Target="media/image58.jpeg"/><Relationship Id="rId128" Type="http://schemas.openxmlformats.org/officeDocument/2006/relationships/image" Target="media/image109.jpeg"/><Relationship Id="rId149" Type="http://schemas.openxmlformats.org/officeDocument/2006/relationships/image" Target="media/image130.jpeg"/><Relationship Id="rId5" Type="http://schemas.openxmlformats.org/officeDocument/2006/relationships/settings" Target="settings.xml"/><Relationship Id="rId95" Type="http://schemas.openxmlformats.org/officeDocument/2006/relationships/image" Target="media/image76.jpeg"/><Relationship Id="rId160" Type="http://schemas.openxmlformats.org/officeDocument/2006/relationships/image" Target="media/image141.jpe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hyperlink" Target="http://www.gamedev.net/community/forums/topic.asp?topic_id=424979" TargetMode="External"/><Relationship Id="rId22" Type="http://schemas.openxmlformats.org/officeDocument/2006/relationships/image" Target="media/image10.jpeg"/><Relationship Id="rId43" Type="http://schemas.openxmlformats.org/officeDocument/2006/relationships/image" Target="media/image31.jpeg"/><Relationship Id="rId64" Type="http://schemas.openxmlformats.org/officeDocument/2006/relationships/image" Target="media/image50.jpeg"/><Relationship Id="rId118" Type="http://schemas.openxmlformats.org/officeDocument/2006/relationships/image" Target="media/image99.jpeg"/><Relationship Id="rId139" Type="http://schemas.openxmlformats.org/officeDocument/2006/relationships/image" Target="media/image120.jpeg"/><Relationship Id="rId85" Type="http://schemas.openxmlformats.org/officeDocument/2006/relationships/image" Target="media/image66.png"/><Relationship Id="rId150" Type="http://schemas.openxmlformats.org/officeDocument/2006/relationships/image" Target="media/image131.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hyperlink" Target="http://portal.acm.org/citation.cfm?id=1178573" TargetMode="External"/><Relationship Id="rId248" Type="http://schemas.openxmlformats.org/officeDocument/2006/relationships/hyperlink" Target="http://directtovideo.wordpress.com/2009/11/13/deferred-rendering-in-frameranger/" TargetMode="External"/><Relationship Id="rId12" Type="http://schemas.openxmlformats.org/officeDocument/2006/relationships/hyperlink" Target="http://videogames.yahoo.com/events/plugged-in/-modern-warfare-2-breaks-day-one-entertainment-sales-record/1372471"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hyperlink" Target="http://evilwombat.files.wordpress.com/2008/08/05_ravine_2.jpg" TargetMode="External"/><Relationship Id="rId103" Type="http://schemas.openxmlformats.org/officeDocument/2006/relationships/image" Target="media/image84.jpeg"/><Relationship Id="rId108" Type="http://schemas.openxmlformats.org/officeDocument/2006/relationships/image" Target="media/image89.jpeg"/><Relationship Id="rId124" Type="http://schemas.openxmlformats.org/officeDocument/2006/relationships/image" Target="media/image105.jpeg"/><Relationship Id="rId129" Type="http://schemas.openxmlformats.org/officeDocument/2006/relationships/image" Target="media/image110.jpeg"/><Relationship Id="rId54" Type="http://schemas.openxmlformats.org/officeDocument/2006/relationships/image" Target="media/image42.jpeg"/><Relationship Id="rId70" Type="http://schemas.openxmlformats.org/officeDocument/2006/relationships/image" Target="media/image55.jpeg"/><Relationship Id="rId75" Type="http://schemas.openxmlformats.org/officeDocument/2006/relationships/hyperlink" Target="http://www.lensimpressions.net/index.php?showimage=515" TargetMode="External"/><Relationship Id="rId91" Type="http://schemas.openxmlformats.org/officeDocument/2006/relationships/image" Target="media/image72.png"/><Relationship Id="rId96" Type="http://schemas.openxmlformats.org/officeDocument/2006/relationships/image" Target="media/image77.jpeg"/><Relationship Id="rId140" Type="http://schemas.openxmlformats.org/officeDocument/2006/relationships/image" Target="media/image121.jpeg"/><Relationship Id="rId145" Type="http://schemas.openxmlformats.org/officeDocument/2006/relationships/image" Target="media/image126.jpeg"/><Relationship Id="rId161" Type="http://schemas.openxmlformats.org/officeDocument/2006/relationships/image" Target="media/image142.png"/><Relationship Id="rId166" Type="http://schemas.openxmlformats.org/officeDocument/2006/relationships/image" Target="media/image147.jpe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3" Type="http://schemas.openxmlformats.org/officeDocument/2006/relationships/hyperlink" Target="http://www.guerrilla-games.com/publications/dr_kz2_rsx_dev07.pdf" TargetMode="External"/><Relationship Id="rId238" Type="http://schemas.openxmlformats.org/officeDocument/2006/relationships/hyperlink" Target="http://en.wikipedia.org/wiki/Michael_Deering" TargetMode="Externa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95.jpeg"/><Relationship Id="rId119" Type="http://schemas.openxmlformats.org/officeDocument/2006/relationships/image" Target="media/image100.jpeg"/><Relationship Id="rId44" Type="http://schemas.openxmlformats.org/officeDocument/2006/relationships/image" Target="media/image32.jpe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3.jpeg"/><Relationship Id="rId86" Type="http://schemas.openxmlformats.org/officeDocument/2006/relationships/image" Target="media/image67.png"/><Relationship Id="rId130" Type="http://schemas.openxmlformats.org/officeDocument/2006/relationships/image" Target="media/image111.jpeg"/><Relationship Id="rId135" Type="http://schemas.openxmlformats.org/officeDocument/2006/relationships/image" Target="media/image116.jpeg"/><Relationship Id="rId151" Type="http://schemas.openxmlformats.org/officeDocument/2006/relationships/image" Target="media/image132.jpeg"/><Relationship Id="rId156" Type="http://schemas.openxmlformats.org/officeDocument/2006/relationships/image" Target="media/image137.jpe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hyperlink" Target="http://www.gamasutra.com/blogs/EnriqueDryere/20091229/3959/Difficulty_Setting_in_Multiplayer_Games_Can_it_be_done.php" TargetMode="External"/><Relationship Id="rId228" Type="http://schemas.openxmlformats.org/officeDocument/2006/relationships/hyperlink" Target="http://www.gamasutra.com/view/news/18376/Feature_The_Designers_Notebook_Difficulty_Modes_and_Dynamic_Difficulty_Adjustment.php" TargetMode="External"/><Relationship Id="rId244" Type="http://schemas.openxmlformats.org/officeDocument/2006/relationships/hyperlink" Target="http://graphics.cs.uiuc.edu/~kircher/inferred/inferred_lighting_paper.pdf" TargetMode="External"/><Relationship Id="rId249" Type="http://schemas.openxmlformats.org/officeDocument/2006/relationships/fontTable" Target="fontTable.xml"/><Relationship Id="rId13" Type="http://schemas.openxmlformats.org/officeDocument/2006/relationships/hyperlink" Target="http://www.metacritic.com/games/platforms/pc/unrealtournament2004" TargetMode="Externa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59.jpe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9.png"/><Relationship Id="rId7" Type="http://schemas.openxmlformats.org/officeDocument/2006/relationships/footnotes" Target="footnotes.xml"/><Relationship Id="rId71" Type="http://schemas.openxmlformats.org/officeDocument/2006/relationships/hyperlink" Target="http://www.paranormalknowledge.com/wp-content/uploads/2009/07/high-school-hallway-300x224.jpg" TargetMode="External"/><Relationship Id="rId92" Type="http://schemas.openxmlformats.org/officeDocument/2006/relationships/image" Target="media/image73.jpeg"/><Relationship Id="rId162" Type="http://schemas.openxmlformats.org/officeDocument/2006/relationships/image" Target="media/image143.jpeg"/><Relationship Id="rId183" Type="http://schemas.openxmlformats.org/officeDocument/2006/relationships/image" Target="media/image164.png"/><Relationship Id="rId213" Type="http://schemas.openxmlformats.org/officeDocument/2006/relationships/image" Target="media/image192.png"/><Relationship Id="rId218" Type="http://schemas.openxmlformats.org/officeDocument/2006/relationships/hyperlink" Target="http://www.originalsoundversion.com/?p=693" TargetMode="External"/><Relationship Id="rId234" Type="http://schemas.openxmlformats.org/officeDocument/2006/relationships/hyperlink" Target="http://www.gamedev.net/community/forums/topic.asp?topic_id=463293" TargetMode="External"/><Relationship Id="rId239" Type="http://schemas.openxmlformats.org/officeDocument/2006/relationships/hyperlink" Target="http://gameangst.com/?p=141" TargetMode="External"/><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glossaryDocument" Target="glossary/document.xm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2.jpe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hyperlink" Target="http://dolinsky.fa.indiana.edu/caveart/spr09/jcterzin/jct_dungeon1.jpg" TargetMode="External"/><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199.png"/><Relationship Id="rId19" Type="http://schemas.openxmlformats.org/officeDocument/2006/relationships/image" Target="media/image7.jpeg"/><Relationship Id="rId224" Type="http://schemas.openxmlformats.org/officeDocument/2006/relationships/hyperlink" Target="http://www.gameontology.org/index.php/Dynamic_Difficulty_Adjustment" TargetMode="External"/><Relationship Id="rId240" Type="http://schemas.openxmlformats.org/officeDocument/2006/relationships/hyperlink" Target="http://http.developer.nvidia.com/GPUGems2/gpugems2_chapter09.html" TargetMode="External"/><Relationship Id="rId245" Type="http://schemas.openxmlformats.org/officeDocument/2006/relationships/hyperlink" Target="http://lightindexed-deferredrender.googlecode.com/files/LightIndexedDeferredLighting1.1.pdf" TargetMode="External"/><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0.pn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jpe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hyperlink" Target="http://left4dead.wikia.com/wiki/Developer_Commentary_(Left_4_Dead)" TargetMode="External"/><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0.jpeg"/><Relationship Id="rId235" Type="http://schemas.openxmlformats.org/officeDocument/2006/relationships/hyperlink" Target="http://www.gamedev.net/community/forums/topic.asp?topic_id=559161" TargetMode="External"/><Relationship Id="rId251"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3.pn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jpe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footer" Target="footer1.xml"/><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197.emf"/><Relationship Id="rId225" Type="http://schemas.openxmlformats.org/officeDocument/2006/relationships/hyperlink" Target="http://www.destructoid.com/good-idea-bad-idea-dynamic-difficulty-adjustment-70591.phtml" TargetMode="External"/><Relationship Id="rId241" Type="http://schemas.openxmlformats.org/officeDocument/2006/relationships/hyperlink" Target="http://www.gamedev.net/community/forums/topic.asp?topic_id=424468" TargetMode="External"/><Relationship Id="rId246" Type="http://schemas.openxmlformats.org/officeDocument/2006/relationships/hyperlink" Target="http://www.catalinzima.com/?page_id=41"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www.warsow.net/media/0.5/1280px/01.jpg" TargetMode="External"/><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hyperlink" Target="http://www.wired.com/gamelife/2008/12/valve-unveils-h/" TargetMode="External"/><Relationship Id="rId31" Type="http://schemas.openxmlformats.org/officeDocument/2006/relationships/image" Target="media/image19.png"/><Relationship Id="rId52" Type="http://schemas.openxmlformats.org/officeDocument/2006/relationships/image" Target="media/image40.jpe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5.jpeg"/><Relationship Id="rId169" Type="http://schemas.openxmlformats.org/officeDocument/2006/relationships/image" Target="media/image150.png"/><Relationship Id="rId185" Type="http://schemas.openxmlformats.org/officeDocument/2006/relationships/image" Target="media/image16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1.png"/><Relationship Id="rId210" Type="http://schemas.openxmlformats.org/officeDocument/2006/relationships/footer" Target="footer2.xml"/><Relationship Id="rId215" Type="http://schemas.openxmlformats.org/officeDocument/2006/relationships/image" Target="media/image194.png"/><Relationship Id="rId236" Type="http://schemas.openxmlformats.org/officeDocument/2006/relationships/hyperlink" Target="http://www.gamedev.net/community/forums/topic.asp?topic_id=482654" TargetMode="External"/><Relationship Id="rId26" Type="http://schemas.openxmlformats.org/officeDocument/2006/relationships/image" Target="media/image14.png"/><Relationship Id="rId231" Type="http://schemas.openxmlformats.org/officeDocument/2006/relationships/image" Target="media/image201.png"/><Relationship Id="rId47" Type="http://schemas.openxmlformats.org/officeDocument/2006/relationships/image" Target="media/image35.png"/><Relationship Id="rId68" Type="http://schemas.openxmlformats.org/officeDocument/2006/relationships/image" Target="media/image54.jpe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4.jpeg"/><Relationship Id="rId221" Type="http://schemas.openxmlformats.org/officeDocument/2006/relationships/package" Target="embeddings/Microsoft_Word_Document1.docx"/><Relationship Id="rId242" Type="http://schemas.openxmlformats.org/officeDocument/2006/relationships/hyperlink" Target="http://www.leadwerks.com/files/Deferred_Rendering_in_Leadwerks_Engine.pdf" TargetMode="External"/><Relationship Id="rId37" Type="http://schemas.openxmlformats.org/officeDocument/2006/relationships/image" Target="media/image25.jpeg"/><Relationship Id="rId58" Type="http://schemas.openxmlformats.org/officeDocument/2006/relationships/image" Target="media/image45.jpe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90" Type="http://schemas.openxmlformats.org/officeDocument/2006/relationships/image" Target="media/image71.jpeg"/><Relationship Id="rId165" Type="http://schemas.openxmlformats.org/officeDocument/2006/relationships/image" Target="media/image146.jpe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hyperlink" Target="http://download.unity3d.com/blogs/nf/files/page0_blog_entry73_1.pdf" TargetMode="External"/><Relationship Id="rId27" Type="http://schemas.openxmlformats.org/officeDocument/2006/relationships/image" Target="media/image15.png"/><Relationship Id="rId48" Type="http://schemas.openxmlformats.org/officeDocument/2006/relationships/image" Target="media/image36.jpeg"/><Relationship Id="rId69" Type="http://schemas.openxmlformats.org/officeDocument/2006/relationships/hyperlink" Target="http://www.jewell.edu/william_jewell/gen/william_and_jewell_generated_bin/images/basic_module/track.jpg" TargetMode="External"/><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hyperlink" Target="http://www.peterallenco.com/DSCN0095.JPG" TargetMode="External"/><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198.jpeg"/><Relationship Id="rId243" Type="http://schemas.openxmlformats.org/officeDocument/2006/relationships/hyperlink" Target="http://www.codesampler.com/usersrc/usersrc_7.ht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destructoid.com/good-idea-bad-idea-dynamic-difficulty-adjustment-70591.phtml" TargetMode="External"/><Relationship Id="rId1" Type="http://schemas.openxmlformats.org/officeDocument/2006/relationships/hyperlink" Target="http://www.gameontology.org/index.php/Dynamic_Difficulty_Adjustmen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font370">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4D62"/>
    <w:rsid w:val="00654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6BCEB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21190B6AC64CA98262B0B35570B5FD">
    <w:name w:val="7D21190B6AC64CA98262B0B35570B5FD"/>
    <w:rsid w:val="00654D62"/>
  </w:style>
  <w:style w:type="paragraph" w:customStyle="1" w:styleId="0421706704D34502AA2014B14AFBEC12">
    <w:name w:val="0421706704D34502AA2014B14AFBEC12"/>
    <w:rsid w:val="00654D62"/>
  </w:style>
  <w:style w:type="paragraph" w:customStyle="1" w:styleId="21BF4A22D2F84F1AB21D7C9B00A5B4EC">
    <w:name w:val="21BF4A22D2F84F1AB21D7C9B00A5B4EC"/>
    <w:rsid w:val="00654D62"/>
  </w:style>
  <w:style w:type="paragraph" w:customStyle="1" w:styleId="9DBF4411907B48FFB9D1B85C85058E87">
    <w:name w:val="9DBF4411907B48FFB9D1B85C85058E87"/>
    <w:rsid w:val="00654D62"/>
  </w:style>
  <w:style w:type="paragraph" w:customStyle="1" w:styleId="5473F0D417CA4D20B5C6C000F66B1F05">
    <w:name w:val="5473F0D417CA4D20B5C6C000F66B1F05"/>
    <w:rsid w:val="00654D62"/>
  </w:style>
  <w:style w:type="paragraph" w:customStyle="1" w:styleId="090D9F74E1CC487389564D4D6A87DA2F">
    <w:name w:val="090D9F74E1CC487389564D4D6A87DA2F"/>
    <w:rsid w:val="00654D6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21190B6AC64CA98262B0B35570B5FD">
    <w:name w:val="7D21190B6AC64CA98262B0B35570B5FD"/>
    <w:rsid w:val="00654D62"/>
  </w:style>
  <w:style w:type="paragraph" w:customStyle="1" w:styleId="0421706704D34502AA2014B14AFBEC12">
    <w:name w:val="0421706704D34502AA2014B14AFBEC12"/>
    <w:rsid w:val="00654D62"/>
  </w:style>
  <w:style w:type="paragraph" w:customStyle="1" w:styleId="21BF4A22D2F84F1AB21D7C9B00A5B4EC">
    <w:name w:val="21BF4A22D2F84F1AB21D7C9B00A5B4EC"/>
    <w:rsid w:val="00654D62"/>
  </w:style>
  <w:style w:type="paragraph" w:customStyle="1" w:styleId="9DBF4411907B48FFB9D1B85C85058E87">
    <w:name w:val="9DBF4411907B48FFB9D1B85C85058E87"/>
    <w:rsid w:val="00654D62"/>
  </w:style>
  <w:style w:type="paragraph" w:customStyle="1" w:styleId="5473F0D417CA4D20B5C6C000F66B1F05">
    <w:name w:val="5473F0D417CA4D20B5C6C000F66B1F05"/>
    <w:rsid w:val="00654D62"/>
  </w:style>
  <w:style w:type="paragraph" w:customStyle="1" w:styleId="090D9F74E1CC487389564D4D6A87DA2F">
    <w:name w:val="090D9F74E1CC487389564D4D6A87DA2F"/>
    <w:rsid w:val="00654D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FA971-EF23-41E6-B15E-7F83CF53B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Pages>
  <Words>59272</Words>
  <Characters>337854</Characters>
  <Application>Microsoft Office Word</Application>
  <DocSecurity>0</DocSecurity>
  <Lines>2815</Lines>
  <Paragraphs>792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Nicholas</cp:lastModifiedBy>
  <cp:revision>52</cp:revision>
  <cp:lastPrinted>2010-03-15T04:07:00Z</cp:lastPrinted>
  <dcterms:created xsi:type="dcterms:W3CDTF">2010-02-26T08:41:00Z</dcterms:created>
  <dcterms:modified xsi:type="dcterms:W3CDTF">2010-03-15T04:08:00Z</dcterms:modified>
</cp:coreProperties>
</file>